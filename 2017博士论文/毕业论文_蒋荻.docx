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436873" w14:textId="0FA63D05" w:rsidR="00857E3B" w:rsidRDefault="00075328" w:rsidP="00E26490">
      <w:pPr>
        <w:tabs>
          <w:tab w:val="center" w:pos="4139"/>
          <w:tab w:val="left" w:pos="7155"/>
        </w:tabs>
        <w:jc w:val="center"/>
        <w:rPr>
          <w:rFonts w:ascii="华文行楷" w:eastAsia="华文行楷"/>
          <w:sz w:val="40"/>
          <w:szCs w:val="40"/>
        </w:rPr>
      </w:pPr>
      <w:bookmarkStart w:id="0" w:name="_Toc476562919"/>
      <w:r>
        <w:rPr>
          <w:noProof/>
        </w:rPr>
        <w:pict w14:anchorId="76BAC466">
          <v:line id="直线 234" o:spid="_x0000_s1060" style="position:absolute;left:0;text-align:left;z-index:251663360;mso-position-horizontal:center;mso-position-horizontal-relative:page;mso-position-vertical-relative:margin" from="0,0" to="415pt,0" strokecolor="silver">
            <w10:wrap anchorx="page" anchory="margin"/>
          </v:line>
        </w:pict>
      </w:r>
      <w:r>
        <w:rPr>
          <w:noProof/>
        </w:rPr>
        <w:pict w14:anchorId="2760CB7D">
          <v:line id="直线 237" o:spid="_x0000_s1063" style="position:absolute;left:0;text-align:left;flip:y;z-index:251666432;mso-position-horizontal:right" from="-3788.8pt,0" to="-3788.8pt,655.2pt" strokecolor="silver"/>
        </w:pict>
      </w:r>
      <w:r>
        <w:rPr>
          <w:noProof/>
        </w:rPr>
        <w:pict w14:anchorId="476B341B">
          <v:line id="直线 235" o:spid="_x0000_s1061" style="position:absolute;left:0;text-align:left;z-index:251664384;mso-position-horizontal:left" from="0,0" to="0,655.2pt" strokecolor="silver"/>
        </w:pict>
      </w:r>
    </w:p>
    <w:p w14:paraId="3A0AE8DB" w14:textId="3553FBF7" w:rsidR="00857E3B" w:rsidRDefault="00857E3B" w:rsidP="00E26490">
      <w:pPr>
        <w:tabs>
          <w:tab w:val="left" w:pos="45"/>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4F93F4AC" w14:textId="77777777" w:rsidR="00857E3B" w:rsidRDefault="00857E3B">
      <w:pPr>
        <w:jc w:val="center"/>
        <w:rPr>
          <w:rFonts w:ascii="黑体" w:eastAsia="黑体"/>
          <w:sz w:val="112"/>
          <w:szCs w:val="112"/>
        </w:rPr>
      </w:pPr>
      <w:r>
        <w:rPr>
          <w:rFonts w:ascii="黑体" w:eastAsia="黑体" w:hint="eastAsia"/>
          <w:sz w:val="112"/>
          <w:szCs w:val="112"/>
        </w:rPr>
        <w:t>博士学位论文</w:t>
      </w:r>
    </w:p>
    <w:p w14:paraId="7A1E3F86" w14:textId="77777777" w:rsidR="00857E3B" w:rsidRPr="005D51A2" w:rsidRDefault="00857E3B" w:rsidP="005D51A2">
      <w:pPr>
        <w:jc w:val="center"/>
        <w:rPr>
          <w:rFonts w:ascii="华文行楷" w:eastAsia="华文行楷"/>
          <w:sz w:val="40"/>
          <w:szCs w:val="40"/>
        </w:rPr>
      </w:pPr>
    </w:p>
    <w:p w14:paraId="7577FE19" w14:textId="77777777" w:rsidR="00857E3B" w:rsidRDefault="00075328" w:rsidP="003C2964">
      <w:pPr>
        <w:jc w:val="center"/>
        <w:rPr>
          <w:rFonts w:eastAsia="隶书"/>
          <w:sz w:val="36"/>
          <w:szCs w:val="36"/>
        </w:rPr>
      </w:pPr>
      <w:r>
        <w:rPr>
          <w:rFonts w:ascii="华文行楷" w:eastAsia="华文行楷"/>
          <w:sz w:val="40"/>
          <w:szCs w:val="40"/>
        </w:rPr>
        <w:pict w14:anchorId="11124F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i1025" type="#_x0000_t75" alt="471c1ade" style="width:130.45pt;height:130.45pt;visibility:visible">
            <v:imagedata r:id="rId8" o:title=""/>
          </v:shape>
        </w:pict>
      </w:r>
    </w:p>
    <w:p w14:paraId="175C0031" w14:textId="77777777" w:rsidR="00857E3B" w:rsidRPr="005D51A2" w:rsidRDefault="00857E3B" w:rsidP="005D51A2">
      <w:pPr>
        <w:jc w:val="center"/>
        <w:rPr>
          <w:rFonts w:ascii="华文行楷" w:eastAsia="华文行楷"/>
          <w:sz w:val="40"/>
          <w:szCs w:val="40"/>
        </w:rPr>
      </w:pPr>
    </w:p>
    <w:p w14:paraId="3F801C10" w14:textId="16AA6EC0" w:rsidR="00857E3B" w:rsidRDefault="00075328">
      <w:pPr>
        <w:spacing w:line="300" w:lineRule="auto"/>
        <w:jc w:val="center"/>
        <w:rPr>
          <w:rFonts w:eastAsia="黑体"/>
          <w:sz w:val="52"/>
        </w:rPr>
      </w:pPr>
      <w:r>
        <w:rPr>
          <w:noProof/>
        </w:rPr>
        <w:pict w14:anchorId="760D8007">
          <v:rect id="矩形 232" o:spid="_x0000_s1058" style="position:absolute;left:0;text-align:left;margin-left:9pt;margin-top:0;width:396pt;height:101.4pt;z-index:251661312" strokecolor="silver">
            <v:textbox style="mso-next-textbox:#矩形 232">
              <w:txbxContent>
                <w:p w14:paraId="67A914EB" w14:textId="0015383B" w:rsidR="00A6435A" w:rsidRDefault="00A6435A">
                  <w:pPr>
                    <w:jc w:val="center"/>
                  </w:pPr>
                  <w:r w:rsidRPr="00857E3B">
                    <w:rPr>
                      <w:rFonts w:eastAsia="黑体" w:hint="eastAsia"/>
                      <w:b/>
                      <w:bCs/>
                      <w:sz w:val="52"/>
                      <w:szCs w:val="52"/>
                    </w:rPr>
                    <w:t>基于机器学习的</w:t>
                  </w:r>
                  <w:r>
                    <w:rPr>
                      <w:rFonts w:eastAsia="黑体"/>
                      <w:b/>
                      <w:bCs/>
                      <w:sz w:val="52"/>
                      <w:szCs w:val="52"/>
                    </w:rPr>
                    <w:br/>
                  </w:r>
                  <w:r w:rsidRPr="00857E3B">
                    <w:rPr>
                      <w:rFonts w:eastAsia="黑体" w:hint="eastAsia"/>
                      <w:b/>
                      <w:bCs/>
                      <w:sz w:val="52"/>
                      <w:szCs w:val="52"/>
                    </w:rPr>
                    <w:t>新型</w:t>
                  </w:r>
                  <w:r>
                    <w:rPr>
                      <w:rFonts w:eastAsia="黑体" w:hint="eastAsia"/>
                      <w:b/>
                      <w:bCs/>
                      <w:sz w:val="52"/>
                      <w:szCs w:val="52"/>
                    </w:rPr>
                    <w:t>数据读出方法</w:t>
                  </w:r>
                  <w:r w:rsidRPr="00857E3B">
                    <w:rPr>
                      <w:rFonts w:eastAsia="黑体" w:hint="eastAsia"/>
                      <w:b/>
                      <w:bCs/>
                      <w:sz w:val="52"/>
                      <w:szCs w:val="52"/>
                    </w:rPr>
                    <w:t>研究</w:t>
                  </w:r>
                </w:p>
              </w:txbxContent>
            </v:textbox>
          </v:rect>
        </w:pict>
      </w:r>
    </w:p>
    <w:p w14:paraId="30C1577F" w14:textId="77777777" w:rsidR="00857E3B" w:rsidRDefault="00857E3B">
      <w:pPr>
        <w:spacing w:line="300" w:lineRule="auto"/>
        <w:jc w:val="center"/>
        <w:rPr>
          <w:rFonts w:eastAsia="黑体"/>
          <w:sz w:val="52"/>
        </w:rPr>
      </w:pPr>
    </w:p>
    <w:p w14:paraId="04467A22" w14:textId="77777777" w:rsidR="00857E3B" w:rsidRDefault="00857E3B">
      <w:pPr>
        <w:spacing w:line="300" w:lineRule="auto"/>
        <w:jc w:val="center"/>
        <w:rPr>
          <w:rFonts w:eastAsia="黑体"/>
          <w:sz w:val="52"/>
        </w:rPr>
      </w:pPr>
    </w:p>
    <w:p w14:paraId="1EC81969" w14:textId="77777777" w:rsidR="00857E3B" w:rsidRPr="005D51A2" w:rsidRDefault="00075328" w:rsidP="005D51A2">
      <w:pPr>
        <w:jc w:val="center"/>
        <w:rPr>
          <w:rFonts w:ascii="华文行楷" w:eastAsia="华文行楷"/>
          <w:sz w:val="40"/>
          <w:szCs w:val="40"/>
        </w:rPr>
      </w:pPr>
      <w:r>
        <w:rPr>
          <w:rFonts w:ascii="华文行楷" w:eastAsia="华文行楷"/>
          <w:sz w:val="40"/>
          <w:szCs w:val="40"/>
        </w:rPr>
        <w:pict w14:anchorId="7EF579DC">
          <v:rect id="矩形 233" o:spid="_x0000_s1059" style="position:absolute;left:0;text-align:left;margin-left:9pt;margin-top:23.4pt;width:396pt;height:132.6pt;z-index:251662336" strokecolor="silver">
            <v:textbox style="mso-next-textbox:#矩形 233">
              <w:txbxContent>
                <w:p w14:paraId="41E646AB" w14:textId="306C8D1D" w:rsidR="00A6435A" w:rsidRDefault="00A6435A">
                  <w:pPr>
                    <w:ind w:firstLineChars="150" w:firstLine="480"/>
                    <w:rPr>
                      <w:rFonts w:ascii="宋体"/>
                      <w:sz w:val="18"/>
                      <w:szCs w:val="18"/>
                    </w:rPr>
                  </w:pPr>
                  <w:r>
                    <w:rPr>
                      <w:rFonts w:ascii="黑体" w:eastAsia="黑体" w:hint="eastAsia"/>
                      <w:sz w:val="32"/>
                      <w:szCs w:val="32"/>
                    </w:rPr>
                    <w:t>作者姓名：</w:t>
                  </w:r>
                  <w:r>
                    <w:rPr>
                      <w:rFonts w:ascii="仿宋_GB2312" w:eastAsia="仿宋_GB2312"/>
                      <w:sz w:val="32"/>
                      <w:szCs w:val="32"/>
                    </w:rPr>
                    <w:t xml:space="preserve">   </w:t>
                  </w:r>
                  <w:r>
                    <w:rPr>
                      <w:rFonts w:ascii="宋体" w:hAnsi="宋体" w:hint="eastAsia"/>
                      <w:sz w:val="32"/>
                      <w:szCs w:val="32"/>
                    </w:rPr>
                    <w:t>蒋荻</w:t>
                  </w:r>
                </w:p>
                <w:p w14:paraId="3A31E736" w14:textId="512806BB" w:rsidR="00A6435A" w:rsidRDefault="00A6435A">
                  <w:pPr>
                    <w:ind w:firstLineChars="150" w:firstLine="480"/>
                    <w:rPr>
                      <w:rFonts w:ascii="宋体"/>
                      <w:sz w:val="32"/>
                      <w:szCs w:val="32"/>
                    </w:rPr>
                  </w:pPr>
                  <w:r>
                    <w:rPr>
                      <w:rFonts w:ascii="黑体" w:eastAsia="黑体" w:hint="eastAsia"/>
                      <w:sz w:val="32"/>
                      <w:szCs w:val="32"/>
                    </w:rPr>
                    <w:t>学科专业：</w:t>
                  </w:r>
                  <w:r>
                    <w:rPr>
                      <w:rFonts w:ascii="仿宋_GB2312" w:eastAsia="仿宋_GB2312"/>
                      <w:sz w:val="32"/>
                      <w:szCs w:val="32"/>
                    </w:rPr>
                    <w:t xml:space="preserve">   </w:t>
                  </w:r>
                  <w:r>
                    <w:rPr>
                      <w:rFonts w:ascii="宋体" w:hAnsi="宋体" w:hint="eastAsia"/>
                      <w:sz w:val="32"/>
                      <w:szCs w:val="32"/>
                    </w:rPr>
                    <w:t>物理电子学</w:t>
                  </w:r>
                </w:p>
                <w:p w14:paraId="277FDB56" w14:textId="6BA8BA64" w:rsidR="00A6435A" w:rsidRDefault="00A6435A">
                  <w:pPr>
                    <w:ind w:firstLineChars="150" w:firstLine="480"/>
                    <w:rPr>
                      <w:rFonts w:ascii="仿宋_GB2312" w:eastAsia="仿宋_GB2312"/>
                      <w:sz w:val="32"/>
                      <w:szCs w:val="32"/>
                    </w:rPr>
                  </w:pPr>
                  <w:r>
                    <w:rPr>
                      <w:rFonts w:ascii="黑体" w:eastAsia="黑体" w:hint="eastAsia"/>
                      <w:sz w:val="32"/>
                      <w:szCs w:val="32"/>
                    </w:rPr>
                    <w:t>导师姓名：</w:t>
                  </w:r>
                  <w:r>
                    <w:rPr>
                      <w:rFonts w:ascii="仿宋_GB2312" w:eastAsia="仿宋_GB2312"/>
                      <w:sz w:val="32"/>
                      <w:szCs w:val="32"/>
                    </w:rPr>
                    <w:t xml:space="preserve">   </w:t>
                  </w:r>
                  <w:r>
                    <w:rPr>
                      <w:rFonts w:ascii="宋体" w:hAnsi="宋体" w:hint="eastAsia"/>
                      <w:sz w:val="32"/>
                      <w:szCs w:val="32"/>
                    </w:rPr>
                    <w:t>刘树彬</w:t>
                  </w:r>
                  <w:r>
                    <w:rPr>
                      <w:rFonts w:ascii="宋体" w:hAnsi="宋体"/>
                      <w:sz w:val="32"/>
                      <w:szCs w:val="32"/>
                    </w:rPr>
                    <w:t xml:space="preserve"> </w:t>
                  </w:r>
                  <w:r>
                    <w:rPr>
                      <w:rFonts w:ascii="宋体" w:hAnsi="宋体" w:hint="eastAsia"/>
                      <w:sz w:val="32"/>
                      <w:szCs w:val="32"/>
                    </w:rPr>
                    <w:t>教授</w:t>
                  </w:r>
                  <w:r>
                    <w:rPr>
                      <w:rFonts w:ascii="宋体" w:hAnsi="宋体"/>
                      <w:sz w:val="32"/>
                      <w:szCs w:val="32"/>
                    </w:rPr>
                    <w:t xml:space="preserve">  </w:t>
                  </w:r>
                  <w:r>
                    <w:rPr>
                      <w:rFonts w:ascii="宋体" w:hAnsi="宋体" w:hint="eastAsia"/>
                      <w:sz w:val="32"/>
                      <w:szCs w:val="32"/>
                    </w:rPr>
                    <w:t>曹平</w:t>
                  </w:r>
                  <w:r>
                    <w:rPr>
                      <w:rFonts w:ascii="宋体" w:hAnsi="宋体"/>
                      <w:sz w:val="32"/>
                      <w:szCs w:val="32"/>
                    </w:rPr>
                    <w:t xml:space="preserve"> </w:t>
                  </w:r>
                  <w:r>
                    <w:rPr>
                      <w:rFonts w:ascii="宋体" w:hAnsi="宋体" w:hint="eastAsia"/>
                      <w:sz w:val="32"/>
                      <w:szCs w:val="32"/>
                    </w:rPr>
                    <w:t>副教授</w:t>
                  </w:r>
                </w:p>
                <w:p w14:paraId="6F0E281D" w14:textId="37D952B0" w:rsidR="00A6435A" w:rsidRDefault="00A6435A">
                  <w:pPr>
                    <w:ind w:firstLineChars="150" w:firstLine="480"/>
                    <w:jc w:val="left"/>
                    <w:rPr>
                      <w:rFonts w:ascii="宋体"/>
                      <w:sz w:val="32"/>
                      <w:szCs w:val="32"/>
                    </w:rPr>
                  </w:pPr>
                  <w:r>
                    <w:rPr>
                      <w:rFonts w:ascii="黑体" w:eastAsia="黑体" w:hint="eastAsia"/>
                      <w:sz w:val="32"/>
                      <w:szCs w:val="32"/>
                    </w:rPr>
                    <w:t>完成时间：</w:t>
                  </w:r>
                  <w:r>
                    <w:rPr>
                      <w:rFonts w:ascii="仿宋_GB2312" w:eastAsia="仿宋_GB2312"/>
                      <w:sz w:val="32"/>
                      <w:szCs w:val="32"/>
                    </w:rPr>
                    <w:t xml:space="preserve">   </w:t>
                  </w:r>
                  <w:r>
                    <w:rPr>
                      <w:rFonts w:ascii="宋体" w:hAnsi="宋体" w:hint="eastAsia"/>
                      <w:sz w:val="32"/>
                      <w:szCs w:val="32"/>
                    </w:rPr>
                    <w:t>二〇一七</w:t>
                  </w:r>
                  <w:r>
                    <w:rPr>
                      <w:rFonts w:ascii="宋体" w:hAnsi="宋体" w:hint="eastAsia"/>
                      <w:sz w:val="32"/>
                    </w:rPr>
                    <w:t>年</w:t>
                  </w:r>
                  <w:r>
                    <w:rPr>
                      <w:rFonts w:ascii="宋体" w:hAnsi="宋体" w:hint="eastAsia"/>
                      <w:sz w:val="32"/>
                      <w:szCs w:val="32"/>
                    </w:rPr>
                    <w:t>五</w:t>
                  </w:r>
                  <w:r>
                    <w:rPr>
                      <w:rFonts w:ascii="宋体" w:hAnsi="宋体" w:hint="eastAsia"/>
                      <w:sz w:val="32"/>
                    </w:rPr>
                    <w:t>月</w:t>
                  </w:r>
                </w:p>
              </w:txbxContent>
            </v:textbox>
          </v:rect>
        </w:pict>
      </w:r>
    </w:p>
    <w:p w14:paraId="7D838750" w14:textId="77777777" w:rsidR="00857E3B" w:rsidRDefault="00857E3B">
      <w:pPr>
        <w:spacing w:line="300" w:lineRule="auto"/>
        <w:jc w:val="center"/>
        <w:rPr>
          <w:rFonts w:eastAsia="仿宋_GB2312"/>
          <w:sz w:val="32"/>
        </w:rPr>
      </w:pPr>
    </w:p>
    <w:p w14:paraId="39EB14C7" w14:textId="77777777" w:rsidR="00857E3B" w:rsidRDefault="00857E3B">
      <w:pPr>
        <w:spacing w:line="300" w:lineRule="auto"/>
        <w:jc w:val="center"/>
        <w:rPr>
          <w:rFonts w:eastAsia="仿宋_GB2312"/>
          <w:sz w:val="32"/>
        </w:rPr>
      </w:pPr>
    </w:p>
    <w:p w14:paraId="0A88F4EE" w14:textId="77777777" w:rsidR="00857E3B" w:rsidRDefault="00857E3B">
      <w:pPr>
        <w:spacing w:line="300" w:lineRule="auto"/>
        <w:jc w:val="center"/>
        <w:rPr>
          <w:rFonts w:eastAsia="仿宋_GB2312"/>
          <w:sz w:val="32"/>
        </w:rPr>
      </w:pPr>
    </w:p>
    <w:p w14:paraId="432911BF" w14:textId="77777777" w:rsidR="00857E3B" w:rsidRDefault="00857E3B">
      <w:pPr>
        <w:spacing w:line="300" w:lineRule="auto"/>
        <w:jc w:val="center"/>
        <w:rPr>
          <w:rFonts w:eastAsia="仿宋_GB2312"/>
          <w:sz w:val="32"/>
        </w:rPr>
      </w:pPr>
    </w:p>
    <w:p w14:paraId="4128DF02" w14:textId="54858C9B" w:rsidR="00FF535D" w:rsidRDefault="00075328">
      <w:pPr>
        <w:spacing w:line="300" w:lineRule="auto"/>
        <w:jc w:val="center"/>
        <w:rPr>
          <w:rFonts w:eastAsia="仿宋_GB2312"/>
          <w:sz w:val="32"/>
        </w:rPr>
      </w:pPr>
      <w:r>
        <w:rPr>
          <w:noProof/>
        </w:rPr>
        <w:pict w14:anchorId="2A50EDBA">
          <v:line id="直线 236" o:spid="_x0000_s1062" style="position:absolute;left:0;text-align:left;z-index:251665408;mso-position-horizontal:center;mso-position-horizontal-relative:page" from="0,31.2pt" to="415pt,31.2pt" strokecolor="silver">
            <w10:wrap anchorx="page"/>
          </v:line>
        </w:pict>
      </w:r>
    </w:p>
    <w:p w14:paraId="404B6DA0" w14:textId="1AEEC197" w:rsidR="005D51A2" w:rsidRDefault="005D51A2" w:rsidP="005D51A2">
      <w:pPr>
        <w:rPr>
          <w:rFonts w:ascii="华文行楷" w:eastAsia="华文行楷"/>
          <w:sz w:val="40"/>
          <w:szCs w:val="40"/>
        </w:rPr>
        <w:sectPr w:rsidR="005D51A2" w:rsidSect="0094055C">
          <w:footerReference w:type="default" r:id="rId9"/>
          <w:pgSz w:w="11906" w:h="16838"/>
          <w:pgMar w:top="1440" w:right="1800" w:bottom="1440" w:left="1800" w:header="720" w:footer="720" w:gutter="0"/>
          <w:cols w:space="720"/>
          <w:docGrid w:type="lines" w:linePitch="312"/>
        </w:sectPr>
      </w:pPr>
    </w:p>
    <w:p w14:paraId="199AAA93" w14:textId="29947B50" w:rsidR="00857E3B" w:rsidRDefault="00857E3B" w:rsidP="005D51A2">
      <w:pPr>
        <w:jc w:val="center"/>
        <w:rPr>
          <w:rFonts w:ascii="华文行楷" w:eastAsia="华文行楷"/>
          <w:sz w:val="40"/>
          <w:szCs w:val="40"/>
        </w:rPr>
      </w:pPr>
    </w:p>
    <w:p w14:paraId="5D8E893D" w14:textId="77777777" w:rsidR="00857E3B" w:rsidRDefault="00857E3B">
      <w:pPr>
        <w:spacing w:line="600" w:lineRule="exact"/>
        <w:jc w:val="center"/>
        <w:rPr>
          <w:rFonts w:ascii="Arial" w:eastAsia="华文行楷" w:hAnsi="Arial" w:cs="Arial"/>
          <w:sz w:val="40"/>
          <w:szCs w:val="40"/>
        </w:rPr>
      </w:pPr>
      <w:r>
        <w:rPr>
          <w:rFonts w:ascii="Arial" w:eastAsia="华文行楷" w:hAnsi="Arial" w:cs="Arial"/>
          <w:sz w:val="40"/>
          <w:szCs w:val="40"/>
        </w:rPr>
        <w:t xml:space="preserve">University of </w:t>
      </w:r>
      <w:smartTag w:uri="urn:schemas-microsoft-com:office:smarttags" w:element="PlaceName">
        <w:r>
          <w:rPr>
            <w:rFonts w:ascii="Arial" w:eastAsia="华文行楷" w:hAnsi="Arial" w:cs="Arial"/>
            <w:sz w:val="40"/>
            <w:szCs w:val="40"/>
          </w:rPr>
          <w:t>Science</w:t>
        </w:r>
      </w:smartTag>
      <w:r>
        <w:rPr>
          <w:rFonts w:ascii="Arial" w:eastAsia="华文行楷" w:hAnsi="Arial" w:cs="Arial"/>
          <w:sz w:val="40"/>
          <w:szCs w:val="40"/>
        </w:rPr>
        <w:t xml:space="preserve"> and Technology of </w:t>
      </w:r>
      <w:smartTag w:uri="urn:schemas-microsoft-com:office:smarttags" w:element="country-region">
        <w:smartTag w:uri="urn:schemas-microsoft-com:office:smarttags" w:element="place">
          <w:r>
            <w:rPr>
              <w:rFonts w:ascii="Arial" w:eastAsia="华文行楷" w:hAnsi="Arial" w:cs="Arial"/>
              <w:sz w:val="40"/>
              <w:szCs w:val="40"/>
            </w:rPr>
            <w:t>China</w:t>
          </w:r>
        </w:smartTag>
      </w:smartTag>
    </w:p>
    <w:p w14:paraId="4033E012" w14:textId="77777777" w:rsidR="00857E3B" w:rsidRPr="00573318" w:rsidRDefault="00857E3B">
      <w:pPr>
        <w:spacing w:line="600" w:lineRule="exact"/>
        <w:jc w:val="center"/>
        <w:rPr>
          <w:rFonts w:ascii="Arial" w:eastAsia="黑体" w:hAnsi="Arial" w:cs="Arial"/>
          <w:color w:val="000000"/>
          <w:sz w:val="52"/>
          <w:szCs w:val="52"/>
        </w:rPr>
      </w:pPr>
      <w:r w:rsidRPr="00573318">
        <w:rPr>
          <w:rFonts w:ascii="Arial" w:eastAsia="黑体" w:hAnsi="Arial" w:cs="Arial"/>
          <w:color w:val="000000"/>
          <w:sz w:val="52"/>
          <w:szCs w:val="52"/>
        </w:rPr>
        <w:t>A dissertation for doctor’s degree</w:t>
      </w:r>
    </w:p>
    <w:p w14:paraId="2127F67F" w14:textId="77777777" w:rsidR="00857E3B" w:rsidRPr="005D51A2" w:rsidRDefault="00857E3B" w:rsidP="005D51A2">
      <w:pPr>
        <w:jc w:val="center"/>
        <w:rPr>
          <w:rFonts w:ascii="华文行楷" w:eastAsia="华文行楷"/>
          <w:sz w:val="40"/>
          <w:szCs w:val="40"/>
        </w:rPr>
      </w:pPr>
    </w:p>
    <w:p w14:paraId="15282574" w14:textId="77777777" w:rsidR="00857E3B" w:rsidRPr="005D51A2" w:rsidRDefault="00857E3B" w:rsidP="005D51A2">
      <w:pPr>
        <w:jc w:val="center"/>
        <w:rPr>
          <w:rFonts w:ascii="华文行楷" w:eastAsia="华文行楷"/>
          <w:sz w:val="40"/>
          <w:szCs w:val="40"/>
        </w:rPr>
      </w:pPr>
    </w:p>
    <w:p w14:paraId="40319946" w14:textId="77777777" w:rsidR="00857E3B" w:rsidRPr="005D51A2" w:rsidRDefault="007A0284" w:rsidP="005D51A2">
      <w:pPr>
        <w:jc w:val="center"/>
        <w:rPr>
          <w:rFonts w:ascii="华文行楷" w:eastAsia="华文行楷"/>
          <w:sz w:val="40"/>
          <w:szCs w:val="40"/>
        </w:rPr>
      </w:pPr>
      <w:r>
        <w:rPr>
          <w:rFonts w:ascii="华文行楷" w:eastAsia="华文行楷"/>
          <w:sz w:val="40"/>
          <w:szCs w:val="40"/>
        </w:rPr>
        <w:pict w14:anchorId="068BB681">
          <v:shape id="图片 8" o:spid="_x0000_i1026" type="#_x0000_t75" alt="471c1ade" style="width:136.8pt;height:136.8pt;visibility:visible">
            <v:imagedata r:id="rId10" o:title=""/>
          </v:shape>
        </w:pict>
      </w:r>
    </w:p>
    <w:p w14:paraId="49D1ECDE" w14:textId="50C08000" w:rsidR="00857E3B" w:rsidRPr="005D51A2" w:rsidRDefault="00075328" w:rsidP="005D51A2">
      <w:pPr>
        <w:jc w:val="center"/>
        <w:rPr>
          <w:rFonts w:ascii="华文行楷" w:eastAsia="华文行楷"/>
          <w:sz w:val="40"/>
          <w:szCs w:val="40"/>
        </w:rPr>
      </w:pPr>
      <w:r>
        <w:rPr>
          <w:rFonts w:ascii="华文行楷" w:eastAsia="华文行楷"/>
          <w:sz w:val="40"/>
          <w:szCs w:val="40"/>
        </w:rPr>
        <w:pict w14:anchorId="7DBCB555">
          <v:rect id="矩形 222" o:spid="_x0000_s1056" style="position:absolute;left:0;text-align:left;margin-left:9pt;margin-top:29.2pt;width:405pt;height:129.2pt;z-index:251659264" strokecolor="silver">
            <v:textbox style="mso-next-textbox:#矩形 222">
              <w:txbxContent>
                <w:p w14:paraId="2E1138F8" w14:textId="77777777" w:rsidR="00A6435A" w:rsidRDefault="00A6435A">
                  <w:pPr>
                    <w:spacing w:line="600" w:lineRule="exact"/>
                    <w:jc w:val="center"/>
                    <w:rPr>
                      <w:rFonts w:ascii="Arial" w:hAnsi="Arial" w:cs="Arial"/>
                      <w:b/>
                      <w:sz w:val="52"/>
                      <w:szCs w:val="52"/>
                    </w:rPr>
                  </w:pPr>
                </w:p>
                <w:p w14:paraId="2F237E6D" w14:textId="6E5E2DD5" w:rsidR="00A6435A" w:rsidRPr="00242FA1" w:rsidRDefault="00A6435A">
                  <w:pPr>
                    <w:spacing w:line="600" w:lineRule="exact"/>
                    <w:jc w:val="center"/>
                    <w:rPr>
                      <w:rFonts w:ascii="Arial" w:hAnsi="Arial" w:cs="Arial"/>
                      <w:b/>
                      <w:sz w:val="52"/>
                      <w:szCs w:val="52"/>
                    </w:rPr>
                  </w:pPr>
                  <w:r>
                    <w:rPr>
                      <w:rFonts w:ascii="Arial" w:hAnsi="Arial" w:cs="Arial" w:hint="eastAsia"/>
                      <w:b/>
                      <w:sz w:val="52"/>
                      <w:szCs w:val="52"/>
                    </w:rPr>
                    <w:t>A</w:t>
                  </w:r>
                  <w:r w:rsidRPr="00242FA1">
                    <w:rPr>
                      <w:rFonts w:ascii="Arial" w:hAnsi="Arial" w:cs="Arial"/>
                      <w:b/>
                      <w:sz w:val="52"/>
                      <w:szCs w:val="52"/>
                    </w:rPr>
                    <w:t xml:space="preserve"> New Data Readout Method </w:t>
                  </w:r>
                  <w:r>
                    <w:rPr>
                      <w:rFonts w:ascii="Arial" w:hAnsi="Arial" w:cs="Arial"/>
                      <w:b/>
                      <w:sz w:val="52"/>
                      <w:szCs w:val="52"/>
                    </w:rPr>
                    <w:t>Based on Machine Learnin</w:t>
                  </w:r>
                  <w:r>
                    <w:rPr>
                      <w:rFonts w:ascii="Arial" w:hAnsi="Arial" w:cs="Arial" w:hint="eastAsia"/>
                      <w:b/>
                      <w:sz w:val="52"/>
                      <w:szCs w:val="52"/>
                    </w:rPr>
                    <w:t>g</w:t>
                  </w:r>
                </w:p>
              </w:txbxContent>
            </v:textbox>
          </v:rect>
        </w:pict>
      </w:r>
    </w:p>
    <w:p w14:paraId="1578E3B5" w14:textId="77777777" w:rsidR="00857E3B" w:rsidRPr="005D51A2" w:rsidRDefault="00857E3B" w:rsidP="005D51A2">
      <w:pPr>
        <w:jc w:val="center"/>
        <w:rPr>
          <w:rFonts w:ascii="华文行楷" w:eastAsia="华文行楷"/>
          <w:sz w:val="40"/>
          <w:szCs w:val="40"/>
        </w:rPr>
      </w:pPr>
    </w:p>
    <w:p w14:paraId="59C44F2C" w14:textId="77777777" w:rsidR="00857E3B" w:rsidRPr="005D51A2" w:rsidRDefault="00857E3B" w:rsidP="005D51A2">
      <w:pPr>
        <w:jc w:val="center"/>
        <w:rPr>
          <w:rFonts w:ascii="华文行楷" w:eastAsia="华文行楷"/>
          <w:sz w:val="40"/>
          <w:szCs w:val="40"/>
        </w:rPr>
      </w:pPr>
    </w:p>
    <w:p w14:paraId="5B1E4292" w14:textId="77777777" w:rsidR="00857E3B" w:rsidRPr="005D51A2" w:rsidRDefault="00857E3B" w:rsidP="005D51A2">
      <w:pPr>
        <w:jc w:val="center"/>
        <w:rPr>
          <w:rFonts w:ascii="华文行楷" w:eastAsia="华文行楷"/>
          <w:sz w:val="40"/>
          <w:szCs w:val="40"/>
        </w:rPr>
      </w:pPr>
    </w:p>
    <w:p w14:paraId="32ECB0FC" w14:textId="77777777" w:rsidR="00857E3B" w:rsidRPr="005D51A2" w:rsidRDefault="00857E3B" w:rsidP="005D51A2">
      <w:pPr>
        <w:jc w:val="center"/>
        <w:rPr>
          <w:rFonts w:ascii="华文行楷" w:eastAsia="华文行楷"/>
          <w:sz w:val="40"/>
          <w:szCs w:val="40"/>
        </w:rPr>
      </w:pPr>
    </w:p>
    <w:p w14:paraId="3D4E7423" w14:textId="77777777" w:rsidR="00857E3B" w:rsidRPr="005D51A2" w:rsidRDefault="00857E3B" w:rsidP="005D51A2">
      <w:pPr>
        <w:jc w:val="center"/>
        <w:rPr>
          <w:rFonts w:ascii="华文行楷" w:eastAsia="华文行楷"/>
          <w:sz w:val="40"/>
          <w:szCs w:val="40"/>
        </w:rPr>
      </w:pPr>
    </w:p>
    <w:p w14:paraId="05CA2C39" w14:textId="77777777" w:rsidR="00857E3B" w:rsidRPr="005D51A2" w:rsidRDefault="00075328" w:rsidP="005D51A2">
      <w:pPr>
        <w:jc w:val="center"/>
        <w:rPr>
          <w:rFonts w:ascii="华文行楷" w:eastAsia="华文行楷"/>
          <w:sz w:val="40"/>
          <w:szCs w:val="40"/>
        </w:rPr>
      </w:pPr>
      <w:r>
        <w:rPr>
          <w:rFonts w:ascii="华文行楷" w:eastAsia="华文行楷"/>
          <w:sz w:val="40"/>
          <w:szCs w:val="40"/>
        </w:rPr>
        <w:pict w14:anchorId="4B8589FF">
          <v:rect id="矩形 223" o:spid="_x0000_s1057" style="position:absolute;left:0;text-align:left;margin-left:9pt;margin-top:7.8pt;width:405pt;height:140.4pt;z-index:251660288" strokecolor="silver">
            <v:textbox style="mso-next-textbox:#矩形 223">
              <w:txbxContent>
                <w:p w14:paraId="7F9EBD7F" w14:textId="16F8E470" w:rsidR="00A6435A" w:rsidRDefault="00A6435A">
                  <w:pPr>
                    <w:spacing w:line="600" w:lineRule="exact"/>
                    <w:ind w:firstLineChars="112" w:firstLine="358"/>
                    <w:rPr>
                      <w:color w:val="339966"/>
                      <w:sz w:val="18"/>
                      <w:szCs w:val="18"/>
                    </w:rPr>
                  </w:pPr>
                  <w:r>
                    <w:rPr>
                      <w:rFonts w:eastAsia="黑体"/>
                      <w:sz w:val="32"/>
                      <w:szCs w:val="32"/>
                    </w:rPr>
                    <w:t>Author</w:t>
                  </w:r>
                  <w:r>
                    <w:rPr>
                      <w:rFonts w:eastAsia="仿宋_GB2312" w:hint="eastAsia"/>
                      <w:sz w:val="32"/>
                      <w:szCs w:val="32"/>
                    </w:rPr>
                    <w:t>:</w:t>
                  </w:r>
                  <w:r>
                    <w:rPr>
                      <w:rFonts w:eastAsia="仿宋_GB2312"/>
                      <w:sz w:val="32"/>
                      <w:szCs w:val="32"/>
                    </w:rPr>
                    <w:tab/>
                  </w:r>
                  <w:r>
                    <w:rPr>
                      <w:rFonts w:eastAsia="仿宋_GB2312"/>
                      <w:sz w:val="32"/>
                      <w:szCs w:val="32"/>
                    </w:rPr>
                    <w:tab/>
                  </w:r>
                  <w:r>
                    <w:rPr>
                      <w:rFonts w:eastAsia="仿宋_GB2312"/>
                      <w:sz w:val="32"/>
                      <w:szCs w:val="32"/>
                    </w:rPr>
                    <w:tab/>
                    <w:t>Di Jiang</w:t>
                  </w:r>
                </w:p>
                <w:p w14:paraId="07D8BED4" w14:textId="31066E57" w:rsidR="00A6435A" w:rsidRDefault="00A6435A">
                  <w:pPr>
                    <w:spacing w:line="600" w:lineRule="exact"/>
                    <w:ind w:firstLineChars="112" w:firstLine="358"/>
                    <w:rPr>
                      <w:sz w:val="32"/>
                      <w:szCs w:val="32"/>
                    </w:rPr>
                  </w:pPr>
                  <w:r>
                    <w:rPr>
                      <w:rFonts w:eastAsia="黑体"/>
                      <w:sz w:val="32"/>
                      <w:szCs w:val="32"/>
                    </w:rPr>
                    <w:t>Speciality</w:t>
                  </w:r>
                  <w:r>
                    <w:rPr>
                      <w:rFonts w:eastAsia="仿宋_GB2312" w:hint="eastAsia"/>
                      <w:sz w:val="32"/>
                      <w:szCs w:val="32"/>
                    </w:rPr>
                    <w:t>:</w:t>
                  </w:r>
                  <w:r>
                    <w:rPr>
                      <w:rFonts w:hint="eastAsia"/>
                      <w:sz w:val="32"/>
                      <w:szCs w:val="32"/>
                    </w:rPr>
                    <w:tab/>
                  </w:r>
                  <w:r>
                    <w:rPr>
                      <w:sz w:val="32"/>
                      <w:szCs w:val="32"/>
                    </w:rPr>
                    <w:tab/>
                  </w:r>
                  <w:r>
                    <w:rPr>
                      <w:rFonts w:hint="eastAsia"/>
                      <w:sz w:val="32"/>
                      <w:szCs w:val="32"/>
                    </w:rPr>
                    <w:t>Ph</w:t>
                  </w:r>
                  <w:r>
                    <w:rPr>
                      <w:sz w:val="32"/>
                      <w:szCs w:val="32"/>
                    </w:rPr>
                    <w:t>ysical Electronics</w:t>
                  </w:r>
                </w:p>
                <w:p w14:paraId="211D9113" w14:textId="4DEF37A4" w:rsidR="00A6435A" w:rsidRDefault="00A6435A">
                  <w:pPr>
                    <w:spacing w:line="600" w:lineRule="exact"/>
                    <w:ind w:firstLineChars="112" w:firstLine="358"/>
                    <w:rPr>
                      <w:rFonts w:eastAsia="仿宋_GB2312"/>
                      <w:sz w:val="32"/>
                      <w:szCs w:val="32"/>
                    </w:rPr>
                  </w:pPr>
                  <w:r>
                    <w:rPr>
                      <w:rFonts w:eastAsia="黑体"/>
                      <w:sz w:val="32"/>
                      <w:szCs w:val="32"/>
                    </w:rPr>
                    <w:t>Supervisor</w:t>
                  </w:r>
                  <w:r w:rsidRPr="008172FC">
                    <w:rPr>
                      <w:rFonts w:eastAsia="黑体" w:hint="eastAsia"/>
                      <w:sz w:val="32"/>
                      <w:szCs w:val="32"/>
                    </w:rPr>
                    <w:t>s</w:t>
                  </w:r>
                  <w:r>
                    <w:rPr>
                      <w:rFonts w:eastAsia="仿宋_GB2312" w:hint="eastAsia"/>
                      <w:sz w:val="32"/>
                      <w:szCs w:val="32"/>
                    </w:rPr>
                    <w:t>:</w:t>
                  </w:r>
                  <w:r>
                    <w:rPr>
                      <w:rFonts w:eastAsia="仿宋_GB2312"/>
                      <w:sz w:val="32"/>
                      <w:szCs w:val="32"/>
                    </w:rPr>
                    <w:tab/>
                  </w:r>
                  <w:r>
                    <w:rPr>
                      <w:rFonts w:eastAsia="仿宋_GB2312"/>
                      <w:sz w:val="32"/>
                      <w:szCs w:val="32"/>
                    </w:rPr>
                    <w:tab/>
                    <w:t>Prof.</w:t>
                  </w:r>
                  <w:r>
                    <w:rPr>
                      <w:sz w:val="32"/>
                      <w:szCs w:val="32"/>
                    </w:rPr>
                    <w:t xml:space="preserve"> </w:t>
                  </w:r>
                  <w:r>
                    <w:rPr>
                      <w:rFonts w:hint="eastAsia"/>
                      <w:sz w:val="32"/>
                      <w:szCs w:val="32"/>
                    </w:rPr>
                    <w:t>Shubin Liu</w:t>
                  </w:r>
                  <w:r>
                    <w:rPr>
                      <w:sz w:val="32"/>
                      <w:szCs w:val="32"/>
                    </w:rPr>
                    <w:t>,</w:t>
                  </w:r>
                  <w:r>
                    <w:rPr>
                      <w:rFonts w:eastAsia="仿宋_GB2312"/>
                      <w:sz w:val="32"/>
                      <w:szCs w:val="32"/>
                    </w:rPr>
                    <w:t xml:space="preserve"> A. Prof.</w:t>
                  </w:r>
                  <w:r>
                    <w:rPr>
                      <w:sz w:val="32"/>
                      <w:szCs w:val="32"/>
                    </w:rPr>
                    <w:t xml:space="preserve"> </w:t>
                  </w:r>
                  <w:r>
                    <w:rPr>
                      <w:rFonts w:hint="eastAsia"/>
                      <w:sz w:val="32"/>
                      <w:szCs w:val="32"/>
                    </w:rPr>
                    <w:t>Ping Cao</w:t>
                  </w:r>
                </w:p>
                <w:p w14:paraId="06535960" w14:textId="0B5CB40B" w:rsidR="00A6435A" w:rsidRDefault="00A6435A">
                  <w:pPr>
                    <w:spacing w:line="600" w:lineRule="exact"/>
                    <w:ind w:firstLineChars="112" w:firstLine="358"/>
                    <w:rPr>
                      <w:sz w:val="32"/>
                      <w:szCs w:val="32"/>
                    </w:rPr>
                  </w:pPr>
                  <w:r>
                    <w:rPr>
                      <w:rFonts w:eastAsia="黑体"/>
                      <w:sz w:val="32"/>
                      <w:szCs w:val="32"/>
                    </w:rPr>
                    <w:t>Finished time:</w:t>
                  </w:r>
                  <w:r>
                    <w:rPr>
                      <w:rFonts w:eastAsia="仿宋_GB2312"/>
                      <w:sz w:val="32"/>
                      <w:szCs w:val="32"/>
                    </w:rPr>
                    <w:tab/>
                    <w:t>May, 2017</w:t>
                  </w:r>
                </w:p>
              </w:txbxContent>
            </v:textbox>
          </v:rect>
        </w:pict>
      </w:r>
    </w:p>
    <w:p w14:paraId="380F4174" w14:textId="77777777" w:rsidR="00857E3B" w:rsidRPr="005D51A2" w:rsidRDefault="00857E3B" w:rsidP="005D51A2">
      <w:pPr>
        <w:jc w:val="center"/>
        <w:rPr>
          <w:rFonts w:ascii="华文行楷" w:eastAsia="华文行楷"/>
          <w:sz w:val="40"/>
          <w:szCs w:val="40"/>
        </w:rPr>
      </w:pPr>
    </w:p>
    <w:p w14:paraId="3C4EC234" w14:textId="77777777" w:rsidR="00857E3B" w:rsidRPr="005D51A2" w:rsidRDefault="00857E3B" w:rsidP="005D51A2">
      <w:pPr>
        <w:jc w:val="center"/>
        <w:rPr>
          <w:rFonts w:ascii="华文行楷" w:eastAsia="华文行楷"/>
          <w:sz w:val="40"/>
          <w:szCs w:val="40"/>
        </w:rPr>
      </w:pPr>
    </w:p>
    <w:p w14:paraId="347D0E2C" w14:textId="77777777" w:rsidR="00857E3B" w:rsidRPr="005D51A2" w:rsidRDefault="00857E3B" w:rsidP="005D51A2">
      <w:pPr>
        <w:jc w:val="center"/>
        <w:rPr>
          <w:rFonts w:ascii="华文行楷" w:eastAsia="华文行楷"/>
          <w:sz w:val="40"/>
          <w:szCs w:val="40"/>
        </w:rPr>
      </w:pPr>
    </w:p>
    <w:p w14:paraId="3C957A30" w14:textId="77777777" w:rsidR="00857E3B" w:rsidRPr="005D51A2" w:rsidRDefault="00857E3B" w:rsidP="005D51A2">
      <w:pPr>
        <w:jc w:val="center"/>
        <w:rPr>
          <w:rFonts w:ascii="华文行楷" w:eastAsia="华文行楷"/>
          <w:sz w:val="40"/>
          <w:szCs w:val="40"/>
        </w:rPr>
      </w:pPr>
    </w:p>
    <w:p w14:paraId="4D7D52DC" w14:textId="77777777" w:rsidR="00857E3B" w:rsidRPr="005D51A2" w:rsidRDefault="00857E3B" w:rsidP="0094055C">
      <w:pPr>
        <w:jc w:val="center"/>
        <w:rPr>
          <w:rFonts w:ascii="华文行楷" w:eastAsia="华文行楷"/>
          <w:sz w:val="40"/>
          <w:szCs w:val="40"/>
        </w:rPr>
      </w:pPr>
    </w:p>
    <w:p w14:paraId="05738BAA" w14:textId="77777777" w:rsidR="00C8138D" w:rsidRDefault="00C8138D" w:rsidP="00FF535D">
      <w:pPr>
        <w:widowControl/>
        <w:rPr>
          <w:rFonts w:eastAsia="黑体"/>
          <w:sz w:val="32"/>
        </w:rPr>
        <w:sectPr w:rsidR="00C8138D" w:rsidSect="0094055C">
          <w:pgSz w:w="11906" w:h="16838"/>
          <w:pgMar w:top="1440" w:right="1800" w:bottom="1440" w:left="1800" w:header="720" w:footer="720" w:gutter="0"/>
          <w:cols w:space="720"/>
          <w:docGrid w:type="lines" w:linePitch="312"/>
        </w:sectPr>
      </w:pPr>
    </w:p>
    <w:p w14:paraId="7B6CE20F" w14:textId="77777777" w:rsidR="00857E3B" w:rsidRDefault="00857E3B" w:rsidP="0094055C">
      <w:pPr>
        <w:jc w:val="center"/>
        <w:rPr>
          <w:rFonts w:eastAsia="黑体"/>
          <w:sz w:val="32"/>
        </w:rPr>
      </w:pPr>
    </w:p>
    <w:p w14:paraId="3594F9CE" w14:textId="77777777" w:rsidR="00857E3B" w:rsidRDefault="00857E3B" w:rsidP="0094055C">
      <w:pPr>
        <w:spacing w:afterLines="50" w:after="156"/>
        <w:jc w:val="center"/>
        <w:rPr>
          <w:rFonts w:eastAsia="黑体"/>
        </w:rPr>
      </w:pPr>
      <w:r>
        <w:rPr>
          <w:rFonts w:eastAsia="黑体" w:hint="eastAsia"/>
          <w:sz w:val="32"/>
        </w:rPr>
        <w:t>中国科学技术大学学位论文原创性声明</w:t>
      </w:r>
    </w:p>
    <w:p w14:paraId="2F401660" w14:textId="77777777" w:rsidR="00857E3B" w:rsidRDefault="00857E3B" w:rsidP="00165319">
      <w:pPr>
        <w:pStyle w:val="affe"/>
        <w:spacing w:before="312"/>
        <w:ind w:firstLine="480"/>
      </w:pPr>
      <w:r>
        <w:rPr>
          <w:rFonts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48A71FBD" w14:textId="77777777" w:rsidR="00857E3B" w:rsidRPr="00165319" w:rsidRDefault="00857E3B" w:rsidP="00165319">
      <w:pPr>
        <w:pStyle w:val="a2"/>
        <w:ind w:firstLine="480"/>
      </w:pPr>
    </w:p>
    <w:p w14:paraId="4E797EB6" w14:textId="77777777" w:rsidR="00857E3B" w:rsidRDefault="00857E3B" w:rsidP="00165319">
      <w:pPr>
        <w:pStyle w:val="affe"/>
        <w:spacing w:before="312"/>
        <w:ind w:firstLine="480"/>
      </w:pPr>
      <w:r>
        <w:rPr>
          <w:rFonts w:hint="eastAsia"/>
        </w:rPr>
        <w:t>作者签名：___________                签字日期：_______________</w:t>
      </w:r>
    </w:p>
    <w:p w14:paraId="25FED8EC" w14:textId="77777777" w:rsidR="00857E3B" w:rsidRPr="00165319" w:rsidRDefault="00857E3B" w:rsidP="00165319">
      <w:pPr>
        <w:pStyle w:val="a2"/>
        <w:ind w:firstLine="480"/>
      </w:pPr>
    </w:p>
    <w:p w14:paraId="3CD4902E" w14:textId="77777777" w:rsidR="00857E3B" w:rsidRPr="00165319" w:rsidRDefault="00857E3B" w:rsidP="00165319">
      <w:pPr>
        <w:pStyle w:val="a2"/>
        <w:ind w:firstLine="480"/>
      </w:pPr>
    </w:p>
    <w:p w14:paraId="41AC0243" w14:textId="77777777" w:rsidR="00857E3B" w:rsidRPr="00165319" w:rsidRDefault="00857E3B" w:rsidP="00165319">
      <w:pPr>
        <w:pStyle w:val="a2"/>
        <w:ind w:firstLine="480"/>
      </w:pPr>
    </w:p>
    <w:p w14:paraId="7EDF9E1A" w14:textId="77777777" w:rsidR="00857E3B" w:rsidRDefault="00857E3B" w:rsidP="0094055C">
      <w:pPr>
        <w:jc w:val="center"/>
        <w:rPr>
          <w:rFonts w:eastAsia="黑体"/>
          <w:sz w:val="32"/>
        </w:rPr>
      </w:pPr>
      <w:r>
        <w:rPr>
          <w:rFonts w:eastAsia="黑体" w:hint="eastAsia"/>
          <w:sz w:val="32"/>
        </w:rPr>
        <w:t>中国科学技术大学学位论文授权使用声明</w:t>
      </w:r>
    </w:p>
    <w:p w14:paraId="63C13C83" w14:textId="77777777" w:rsidR="00857E3B" w:rsidRPr="00165319" w:rsidRDefault="00857E3B" w:rsidP="00165319">
      <w:pPr>
        <w:pStyle w:val="affe"/>
        <w:spacing w:before="312"/>
        <w:ind w:firstLine="480"/>
      </w:pPr>
      <w:r w:rsidRPr="00165319">
        <w:rPr>
          <w:rFonts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中国学位论文全文数据库》等有关数据库进行检索，可以采用影印、缩印或扫描等复制手段保存、汇编学位论文。本人提交的电子文档的内容和纸质论文的内容相一致。</w:t>
      </w:r>
    </w:p>
    <w:p w14:paraId="073B4B2E" w14:textId="77777777" w:rsidR="00857E3B" w:rsidRPr="00165319" w:rsidRDefault="00857E3B" w:rsidP="00165319">
      <w:pPr>
        <w:pStyle w:val="a2"/>
        <w:ind w:firstLine="480"/>
      </w:pPr>
      <w:r w:rsidRPr="00165319">
        <w:rPr>
          <w:rFonts w:hint="eastAsia"/>
        </w:rPr>
        <w:t>保密的学位论文在解密后也遵守此规定。</w:t>
      </w:r>
    </w:p>
    <w:p w14:paraId="08BFD22C" w14:textId="77777777" w:rsidR="00857E3B" w:rsidRPr="00165319" w:rsidRDefault="00857E3B" w:rsidP="00165319">
      <w:pPr>
        <w:pStyle w:val="affe"/>
        <w:spacing w:before="312"/>
        <w:ind w:firstLine="480"/>
      </w:pPr>
      <w:r w:rsidRPr="00165319">
        <w:rPr>
          <w:rFonts w:hint="eastAsia"/>
        </w:rPr>
        <w:t>□公开</w:t>
      </w:r>
      <w:r w:rsidRPr="00165319">
        <w:rPr>
          <w:rFonts w:hint="eastAsia"/>
        </w:rPr>
        <w:tab/>
        <w:t xml:space="preserve">  □保密（____年）</w:t>
      </w:r>
    </w:p>
    <w:p w14:paraId="41EE86C6" w14:textId="178DF3D2" w:rsidR="00857E3B" w:rsidRPr="00165319" w:rsidRDefault="00857E3B" w:rsidP="00165319">
      <w:pPr>
        <w:pStyle w:val="affe"/>
        <w:spacing w:before="312"/>
        <w:ind w:firstLine="480"/>
      </w:pPr>
      <w:r w:rsidRPr="00165319">
        <w:rPr>
          <w:rFonts w:hint="eastAsia"/>
        </w:rPr>
        <w:t>作者签名：_______________</w:t>
      </w:r>
      <w:r w:rsidRPr="00165319">
        <w:rPr>
          <w:rFonts w:hint="eastAsia"/>
        </w:rPr>
        <w:tab/>
      </w:r>
      <w:r w:rsidRPr="00165319">
        <w:rPr>
          <w:rFonts w:hint="eastAsia"/>
        </w:rPr>
        <w:tab/>
      </w:r>
      <w:r w:rsidR="00E35A07">
        <w:tab/>
      </w:r>
      <w:r w:rsidR="00E35A07">
        <w:tab/>
      </w:r>
      <w:r w:rsidRPr="00165319">
        <w:rPr>
          <w:rFonts w:hint="eastAsia"/>
        </w:rPr>
        <w:t>导师签名：_______________</w:t>
      </w:r>
    </w:p>
    <w:p w14:paraId="76B53AE2" w14:textId="6EA51532" w:rsidR="00857E3B" w:rsidRPr="00165319" w:rsidRDefault="00857E3B" w:rsidP="00165319">
      <w:pPr>
        <w:pStyle w:val="affe"/>
        <w:spacing w:before="312"/>
        <w:ind w:firstLine="480"/>
      </w:pPr>
      <w:r w:rsidRPr="00165319">
        <w:rPr>
          <w:rFonts w:hint="eastAsia"/>
        </w:rPr>
        <w:t>签字日期：_______________</w:t>
      </w:r>
      <w:r w:rsidRPr="00165319">
        <w:rPr>
          <w:rFonts w:hint="eastAsia"/>
        </w:rPr>
        <w:tab/>
      </w:r>
      <w:r w:rsidRPr="00165319">
        <w:rPr>
          <w:rFonts w:hint="eastAsia"/>
        </w:rPr>
        <w:tab/>
      </w:r>
      <w:r w:rsidR="00E35A07">
        <w:tab/>
      </w:r>
      <w:r w:rsidR="00716AD3">
        <w:tab/>
      </w:r>
      <w:r w:rsidRPr="00165319">
        <w:rPr>
          <w:rFonts w:hint="eastAsia"/>
        </w:rPr>
        <w:t>签字日期：_______________</w:t>
      </w:r>
    </w:p>
    <w:p w14:paraId="366EEF3D" w14:textId="77777777" w:rsidR="00857E3B" w:rsidRDefault="00857E3B" w:rsidP="00BB6EEE">
      <w:pPr>
        <w:pStyle w:val="affe"/>
        <w:spacing w:before="312"/>
        <w:ind w:firstLine="480"/>
      </w:pPr>
    </w:p>
    <w:p w14:paraId="292E2B7A" w14:textId="77777777" w:rsidR="00857E3B" w:rsidRDefault="00857E3B" w:rsidP="00C216C5">
      <w:pPr>
        <w:pStyle w:val="affe"/>
        <w:spacing w:before="312"/>
        <w:ind w:firstLine="480"/>
      </w:pPr>
    </w:p>
    <w:p w14:paraId="6B46B2B2" w14:textId="77777777" w:rsidR="00857E3B" w:rsidRDefault="00857E3B" w:rsidP="0094055C">
      <w:pPr>
        <w:spacing w:before="480" w:after="360" w:line="400" w:lineRule="exact"/>
        <w:jc w:val="center"/>
        <w:rPr>
          <w:rFonts w:eastAsia="黑体"/>
          <w:b/>
          <w:sz w:val="32"/>
          <w:szCs w:val="32"/>
        </w:rPr>
        <w:sectPr w:rsidR="00857E3B" w:rsidSect="0094055C">
          <w:pgSz w:w="11906" w:h="16838"/>
          <w:pgMar w:top="1440" w:right="1800" w:bottom="1440" w:left="1800" w:header="720" w:footer="720" w:gutter="0"/>
          <w:cols w:space="720"/>
          <w:docGrid w:type="lines" w:linePitch="312"/>
        </w:sectPr>
      </w:pPr>
    </w:p>
    <w:p w14:paraId="12424C88" w14:textId="320B46DC" w:rsidR="00857E3B" w:rsidRPr="00FC464C" w:rsidRDefault="00857E3B" w:rsidP="00FC464C">
      <w:pPr>
        <w:pStyle w:val="1-"/>
        <w:spacing w:before="468" w:after="312"/>
      </w:pPr>
      <w:bookmarkStart w:id="1" w:name="_Toc484419085"/>
      <w:r w:rsidRPr="00FC464C">
        <w:rPr>
          <w:rFonts w:hint="eastAsia"/>
        </w:rPr>
        <w:lastRenderedPageBreak/>
        <w:t>摘</w:t>
      </w:r>
      <w:r w:rsidR="00FC464C" w:rsidRPr="00FC464C">
        <w:rPr>
          <w:rFonts w:hint="eastAsia"/>
        </w:rPr>
        <w:t xml:space="preserve">  </w:t>
      </w:r>
      <w:r w:rsidRPr="00FC464C">
        <w:rPr>
          <w:rFonts w:hint="eastAsia"/>
        </w:rPr>
        <w:t>要</w:t>
      </w:r>
      <w:bookmarkEnd w:id="1"/>
    </w:p>
    <w:p w14:paraId="4157F75A" w14:textId="0DFFEC1B" w:rsidR="00F521FF" w:rsidRDefault="006A4AF5" w:rsidP="00F521FF">
      <w:pPr>
        <w:pStyle w:val="a2"/>
        <w:ind w:firstLine="480"/>
      </w:pPr>
      <w:r>
        <w:rPr>
          <w:rFonts w:hint="eastAsia"/>
        </w:rPr>
        <w:t>在</w:t>
      </w:r>
      <w:r w:rsidR="00F521FF">
        <w:rPr>
          <w:rFonts w:hint="eastAsia"/>
        </w:rPr>
        <w:t>粒子物理实验中，读出系统采用触发机制来对数据进行判选，</w:t>
      </w:r>
      <w:r w:rsidR="00CA4E6D">
        <w:rPr>
          <w:rFonts w:hint="eastAsia"/>
        </w:rPr>
        <w:t>从大量的本底噪声中挑选出有效事例，</w:t>
      </w:r>
      <w:r w:rsidR="00B013CF">
        <w:rPr>
          <w:rFonts w:hint="eastAsia"/>
        </w:rPr>
        <w:t>将数据率降低到合适的水平</w:t>
      </w:r>
      <w:r w:rsidR="00F521FF">
        <w:rPr>
          <w:rFonts w:hint="eastAsia"/>
        </w:rPr>
        <w:t>。</w:t>
      </w:r>
      <w:r w:rsidR="00F521FF" w:rsidRPr="00CB1648">
        <w:rPr>
          <w:rFonts w:hint="eastAsia"/>
        </w:rPr>
        <w:t>随着粒子物理研究的深入，</w:t>
      </w:r>
      <w:r w:rsidR="00F521FF">
        <w:rPr>
          <w:rFonts w:hint="eastAsia"/>
        </w:rPr>
        <w:t>粒子物理实验的能量和亮度越来越高，反应过程也越来越复杂，这要求探测器具有更高的空间分辨率、时间分辨率和能量分辨率。这些发展趋势导致了粒子物理实验的数据量急剧增加，给读出系统带来了极大的压力。这时候</w:t>
      </w:r>
      <w:r w:rsidR="00F521FF" w:rsidRPr="006A4AF5">
        <w:rPr>
          <w:rFonts w:hint="eastAsia"/>
        </w:rPr>
        <w:t>传统的触发机制</w:t>
      </w:r>
      <w:r w:rsidR="00F521FF">
        <w:rPr>
          <w:rFonts w:hint="eastAsia"/>
        </w:rPr>
        <w:t>，尤其是模式简单并固定的前端硬件触发模式，难以满足实验对复杂多变的触发模式的需求。而且，由于电子学通道数量庞大，全局的触发信号扇出的代价也大大增加。所以越来越多的实验采用“无触发”方法，将前端电子学所有的数据发送到后端，然后在后端进行软件触发。这种将所有数据都交给后端处理，既增加了前端数据传输的压力，也增加了后端数据处理的压力，并不是一种全局最优的研究思路。</w:t>
      </w:r>
    </w:p>
    <w:p w14:paraId="66B91953" w14:textId="69F1289C" w:rsidR="00F521FF" w:rsidRDefault="00456332" w:rsidP="00F521FF">
      <w:pPr>
        <w:pStyle w:val="a2"/>
        <w:ind w:firstLine="480"/>
      </w:pPr>
      <w:r>
        <w:rPr>
          <w:rFonts w:hint="eastAsia"/>
        </w:rPr>
        <w:t>机器学习是人工智能的一个分支，主要研究</w:t>
      </w:r>
      <w:r w:rsidR="00F521FF">
        <w:rPr>
          <w:rFonts w:hint="eastAsia"/>
        </w:rPr>
        <w:t>的是</w:t>
      </w:r>
      <w:r>
        <w:rPr>
          <w:rFonts w:hint="eastAsia"/>
        </w:rPr>
        <w:t>设计一些“学习”算法，使</w:t>
      </w:r>
      <w:r w:rsidR="00F521FF">
        <w:rPr>
          <w:rFonts w:hint="eastAsia"/>
        </w:rPr>
        <w:t>计算机能够</w:t>
      </w:r>
      <w:r>
        <w:rPr>
          <w:rFonts w:hint="eastAsia"/>
        </w:rPr>
        <w:t>自动的从数据中寻找规律，</w:t>
      </w:r>
      <w:r w:rsidR="00F521FF">
        <w:rPr>
          <w:rFonts w:hint="eastAsia"/>
        </w:rPr>
        <w:t>来提高其自身的某种性能。</w:t>
      </w:r>
      <w:r w:rsidR="00F521FF" w:rsidRPr="009357B0">
        <w:rPr>
          <w:rFonts w:hint="eastAsia"/>
        </w:rPr>
        <w:t>由于机器学习在数据分类方面的优势，</w:t>
      </w:r>
      <w:r w:rsidR="00F521FF">
        <w:rPr>
          <w:rFonts w:hint="eastAsia"/>
        </w:rPr>
        <w:t>所以物理学家也开始关注机器学习算法，将其用于从大量的本底噪声中提取有效事例，并取得了较好的结果</w:t>
      </w:r>
      <w:r w:rsidR="00F521FF" w:rsidRPr="009357B0">
        <w:rPr>
          <w:rFonts w:hint="eastAsia"/>
        </w:rPr>
        <w:t>。</w:t>
      </w:r>
      <w:r w:rsidR="00F521FF">
        <w:rPr>
          <w:rFonts w:hint="eastAsia"/>
        </w:rPr>
        <w:t>然而，目前此类研究主要关注的是后端的数据分析过程，并未涉及前端的数据读出。在粒子物理实验中，</w:t>
      </w:r>
      <w:r w:rsidR="00F521FF" w:rsidRPr="009357B0">
        <w:rPr>
          <w:rFonts w:hint="eastAsia"/>
        </w:rPr>
        <w:t>触发判选实际上就是对数据进行分类。</w:t>
      </w:r>
      <w:r w:rsidR="00F521FF">
        <w:rPr>
          <w:rFonts w:hint="eastAsia"/>
        </w:rPr>
        <w:t>所以，机器学习相关理论和方法可以应用到粒子物理实验的数据读出系统中。</w:t>
      </w:r>
    </w:p>
    <w:p w14:paraId="660D78FD" w14:textId="3A35E5BF" w:rsidR="00F521FF" w:rsidRDefault="00F521FF" w:rsidP="00F521FF">
      <w:pPr>
        <w:pStyle w:val="a2"/>
        <w:ind w:firstLine="480"/>
      </w:pPr>
      <w:r>
        <w:rPr>
          <w:rFonts w:hint="eastAsia"/>
        </w:rPr>
        <w:t>本论文提出了一种基于机器学习的新型读出方法，并对其进行了初步研究。该读出方法不依赖于固定模式的触发机制，</w:t>
      </w:r>
      <w:r w:rsidR="003D7055">
        <w:rPr>
          <w:rFonts w:hint="eastAsia"/>
        </w:rPr>
        <w:t>能够</w:t>
      </w:r>
      <w:r>
        <w:rPr>
          <w:rFonts w:hint="eastAsia"/>
        </w:rPr>
        <w:t>对前端</w:t>
      </w:r>
      <w:r w:rsidR="003D7055">
        <w:rPr>
          <w:rFonts w:hint="eastAsia"/>
        </w:rPr>
        <w:t>的</w:t>
      </w:r>
      <w:r>
        <w:rPr>
          <w:rFonts w:hint="eastAsia"/>
        </w:rPr>
        <w:t>数据</w:t>
      </w:r>
      <w:r w:rsidR="003D7055">
        <w:rPr>
          <w:rFonts w:hint="eastAsia"/>
        </w:rPr>
        <w:t>进行</w:t>
      </w:r>
      <w:r>
        <w:rPr>
          <w:rFonts w:hint="eastAsia"/>
        </w:rPr>
        <w:t>灵活的在线实时筛选能力，其分类依据完全来源于通过对输入数据自身行为特征的学习所获得的泛化能力，适应物理实验灵活多样的读出需求。使用该读出方法，可以实现灵活的触发判选，在不损失有效信息的前提下降低对读出系统性能的要求。而且，由于机器学习的特点，该读出方法具有很强的通用性，能够应用于不同类型的物理实验。</w:t>
      </w:r>
    </w:p>
    <w:p w14:paraId="68E596BC" w14:textId="77777777" w:rsidR="00D61896" w:rsidRDefault="00D61896" w:rsidP="00EA1E15">
      <w:pPr>
        <w:pStyle w:val="a2"/>
        <w:ind w:firstLine="480"/>
      </w:pPr>
    </w:p>
    <w:p w14:paraId="44C8C339" w14:textId="63AFCEB9" w:rsidR="00857E3B" w:rsidRDefault="00857E3B" w:rsidP="0000075A">
      <w:pPr>
        <w:pStyle w:val="a2"/>
        <w:ind w:firstLineChars="0" w:firstLine="0"/>
      </w:pPr>
      <w:r>
        <w:rPr>
          <w:rFonts w:hint="eastAsia"/>
          <w:b/>
          <w:bCs/>
        </w:rPr>
        <w:t>关键词：</w:t>
      </w:r>
      <w:r w:rsidR="00D64214">
        <w:rPr>
          <w:rFonts w:hint="eastAsia"/>
        </w:rPr>
        <w:t>读出</w:t>
      </w:r>
      <w:r w:rsidR="00670DC2">
        <w:rPr>
          <w:rFonts w:hint="eastAsia"/>
        </w:rPr>
        <w:t>电子学</w:t>
      </w:r>
      <w:r w:rsidR="00D64214">
        <w:rPr>
          <w:rFonts w:hint="eastAsia"/>
        </w:rPr>
        <w:t>，</w:t>
      </w:r>
      <w:r w:rsidR="007A45E9">
        <w:rPr>
          <w:rFonts w:hint="eastAsia"/>
        </w:rPr>
        <w:t>数据获取，</w:t>
      </w:r>
      <w:r w:rsidR="00F521FF">
        <w:rPr>
          <w:rFonts w:hint="eastAsia"/>
        </w:rPr>
        <w:t>触发判选，</w:t>
      </w:r>
      <w:r w:rsidR="00EC68B1">
        <w:rPr>
          <w:rFonts w:hint="eastAsia"/>
        </w:rPr>
        <w:t>机器学习</w:t>
      </w:r>
    </w:p>
    <w:p w14:paraId="4D3604AE" w14:textId="6099A13C" w:rsidR="00571860" w:rsidRDefault="00571860">
      <w:pPr>
        <w:widowControl/>
        <w:jc w:val="left"/>
      </w:pPr>
      <w:r>
        <w:br w:type="page"/>
      </w:r>
    </w:p>
    <w:p w14:paraId="64F62ECE" w14:textId="77777777" w:rsidR="00857E3B" w:rsidRPr="00571860" w:rsidRDefault="00857E3B" w:rsidP="00571860">
      <w:pPr>
        <w:pStyle w:val="1-"/>
        <w:spacing w:before="468" w:after="312"/>
      </w:pPr>
      <w:bookmarkStart w:id="2" w:name="_Toc484419086"/>
      <w:r w:rsidRPr="00571860">
        <w:lastRenderedPageBreak/>
        <w:t>ABSTRACT</w:t>
      </w:r>
      <w:bookmarkEnd w:id="2"/>
    </w:p>
    <w:p w14:paraId="289C798C" w14:textId="73EE7C2A" w:rsidR="00305096" w:rsidRDefault="00305096" w:rsidP="008831E2">
      <w:pPr>
        <w:pStyle w:val="a2"/>
        <w:ind w:firstLine="480"/>
      </w:pPr>
      <w:r>
        <w:t xml:space="preserve">Trigger </w:t>
      </w:r>
      <w:r w:rsidR="00712F92">
        <w:t>systems are</w:t>
      </w:r>
      <w:r>
        <w:t xml:space="preserve"> used in particle physics experiments to select interesting events</w:t>
      </w:r>
      <w:r w:rsidR="00CD183E">
        <w:t xml:space="preserve"> from large backgrounds</w:t>
      </w:r>
      <w:r w:rsidR="00712F92">
        <w:t xml:space="preserve"> and reduce the data rate to an acceptable level</w:t>
      </w:r>
      <w:r>
        <w:t xml:space="preserve">. With the deepening </w:t>
      </w:r>
      <w:r w:rsidR="00CD183E">
        <w:t>research on</w:t>
      </w:r>
      <w:r>
        <w:t xml:space="preserve"> particle physics, </w:t>
      </w:r>
      <w:r w:rsidR="00CD183E">
        <w:t xml:space="preserve">modern collider experiments are operating at higher </w:t>
      </w:r>
      <w:r>
        <w:t xml:space="preserve">energy and </w:t>
      </w:r>
      <w:r w:rsidR="00CD183E">
        <w:t>higher luminosity</w:t>
      </w:r>
      <w:r w:rsidR="00914909">
        <w:t>, which bring great challenges to the readout systems</w:t>
      </w:r>
      <w:r w:rsidR="00CD183E">
        <w:t>.</w:t>
      </w:r>
      <w:r>
        <w:t xml:space="preserve"> </w:t>
      </w:r>
      <w:r w:rsidR="00914909">
        <w:t xml:space="preserve">Firstly, high interaction rates togather with </w:t>
      </w:r>
      <w:r w:rsidR="00914909">
        <w:rPr>
          <w:rFonts w:hint="eastAsia"/>
        </w:rPr>
        <w:t>large</w:t>
      </w:r>
      <w:r w:rsidR="00914909">
        <w:t xml:space="preserve"> </w:t>
      </w:r>
      <w:r w:rsidR="00914909">
        <w:rPr>
          <w:rFonts w:hint="eastAsia"/>
        </w:rPr>
        <w:t>number</w:t>
      </w:r>
      <w:r w:rsidR="00914909">
        <w:t xml:space="preserve"> of electronic channels</w:t>
      </w:r>
      <w:r>
        <w:t xml:space="preserve"> </w:t>
      </w:r>
      <w:r w:rsidR="00914909">
        <w:t xml:space="preserve">lead </w:t>
      </w:r>
      <w:r>
        <w:t>to a dramatic increase in the amount of data</w:t>
      </w:r>
      <w:r w:rsidR="00914909">
        <w:t xml:space="preserve"> to be read out</w:t>
      </w:r>
      <w:r>
        <w:t xml:space="preserve">. </w:t>
      </w:r>
      <w:r w:rsidR="00914909">
        <w:t xml:space="preserve">Secondly, </w:t>
      </w:r>
      <w:r w:rsidR="00BB3D0D">
        <w:t xml:space="preserve">the distribution of the global trigger signal is difficult when considering the large number of ecletronic channels. Thirdly, </w:t>
      </w:r>
      <w:r w:rsidR="00914909">
        <w:t xml:space="preserve">as the </w:t>
      </w:r>
      <w:r w:rsidR="00257C5F">
        <w:t xml:space="preserve">particle </w:t>
      </w:r>
      <w:r w:rsidR="00914909">
        <w:t>interaction</w:t>
      </w:r>
      <w:r w:rsidR="00257C5F">
        <w:t xml:space="preserve">s are more complicated, it requires a volatile trigger system and complex trigger algorithm which can hardly be </w:t>
      </w:r>
      <w:r w:rsidR="00BB3D0D">
        <w:t>perfomed</w:t>
      </w:r>
      <w:r w:rsidR="00257C5F">
        <w:t xml:space="preserve"> </w:t>
      </w:r>
      <w:r w:rsidR="00DE0637">
        <w:t>with</w:t>
      </w:r>
      <w:r>
        <w:t xml:space="preserve"> traditional trigger </w:t>
      </w:r>
      <w:r w:rsidR="003F7089">
        <w:t>system</w:t>
      </w:r>
      <w:r>
        <w:t xml:space="preserve">, especially </w:t>
      </w:r>
      <w:r w:rsidR="00914909">
        <w:t>first-level trigger system implemented in dedicated hardware</w:t>
      </w:r>
      <w:r w:rsidR="00BB3D0D">
        <w:t>s.</w:t>
      </w:r>
      <w:r w:rsidR="003F7089">
        <w:t xml:space="preserve"> </w:t>
      </w:r>
      <w:r w:rsidR="00BB3D0D">
        <w:t xml:space="preserve">Finally, when it comes to heavy ion </w:t>
      </w:r>
      <w:r w:rsidR="00DE0637">
        <w:t>collisions</w:t>
      </w:r>
      <w:r w:rsidR="00BB3D0D">
        <w:t xml:space="preserve">, the collective flow between particles can not be </w:t>
      </w:r>
      <w:r w:rsidR="00DE0637">
        <w:t xml:space="preserve">ignored, whose </w:t>
      </w:r>
      <w:r w:rsidR="00DE0637" w:rsidRPr="00DE0637">
        <w:t xml:space="preserve">systematic and complexity </w:t>
      </w:r>
      <w:r w:rsidR="00DE0637">
        <w:t>may</w:t>
      </w:r>
      <w:r w:rsidR="00DE0637" w:rsidRPr="00DE0637">
        <w:t xml:space="preserve"> be broken</w:t>
      </w:r>
      <w:r w:rsidR="00DE0637">
        <w:t xml:space="preserve"> using traditional trigger algorithm. </w:t>
      </w:r>
      <w:r>
        <w:t xml:space="preserve">So </w:t>
      </w:r>
      <w:r w:rsidR="0085599A">
        <w:t>trigger-less readout system</w:t>
      </w:r>
      <w:r w:rsidR="00DE0637">
        <w:t>s</w:t>
      </w:r>
      <w:r w:rsidR="0085599A">
        <w:t xml:space="preserve"> are widely used </w:t>
      </w:r>
      <w:r w:rsidR="00DE0637">
        <w:t>in modern particle physics experiments</w:t>
      </w:r>
      <w:r w:rsidR="0041365B">
        <w:t>, which will transfer all the</w:t>
      </w:r>
      <w:r w:rsidR="0085599A">
        <w:t xml:space="preserve"> </w:t>
      </w:r>
      <w:r w:rsidR="0041365B">
        <w:t xml:space="preserve">data acquired at the front-end </w:t>
      </w:r>
      <w:r>
        <w:t>to the back-end</w:t>
      </w:r>
      <w:r w:rsidR="0041365B">
        <w:t xml:space="preserve"> through lots of high-speed links. At the back-end, processor farms are used to perform </w:t>
      </w:r>
      <w:r>
        <w:t>software</w:t>
      </w:r>
      <w:r w:rsidR="0085599A">
        <w:t xml:space="preserve">-based </w:t>
      </w:r>
      <w:r w:rsidR="0041365B">
        <w:t>event filter</w:t>
      </w:r>
      <w:r>
        <w:t xml:space="preserve">. </w:t>
      </w:r>
      <w:r w:rsidR="0085599A">
        <w:t>However, the trigger-less readout system</w:t>
      </w:r>
      <w:r>
        <w:t xml:space="preserve"> is not the overall optimal, </w:t>
      </w:r>
      <w:r w:rsidR="0085599A">
        <w:t xml:space="preserve">since it will lead to the difficulties in </w:t>
      </w:r>
      <w:r w:rsidR="00DE0637">
        <w:t xml:space="preserve">both the </w:t>
      </w:r>
      <w:r w:rsidR="0041365B">
        <w:t xml:space="preserve">high-speed </w:t>
      </w:r>
      <w:r>
        <w:t>data transmission</w:t>
      </w:r>
      <w:r w:rsidR="0085599A">
        <w:t xml:space="preserve"> at the front-end</w:t>
      </w:r>
      <w:r>
        <w:t xml:space="preserve"> and</w:t>
      </w:r>
      <w:r w:rsidR="0041365B">
        <w:t xml:space="preserve"> mass</w:t>
      </w:r>
      <w:r>
        <w:t xml:space="preserve"> data processing </w:t>
      </w:r>
      <w:r w:rsidR="0085599A">
        <w:t>at the back-end</w:t>
      </w:r>
      <w:r>
        <w:t>.</w:t>
      </w:r>
    </w:p>
    <w:p w14:paraId="15EFAFED" w14:textId="7565A905" w:rsidR="00305096" w:rsidRDefault="00B51B2C" w:rsidP="00305096">
      <w:pPr>
        <w:pStyle w:val="a2"/>
        <w:ind w:firstLine="480"/>
      </w:pPr>
      <w:r>
        <w:t xml:space="preserve">Machine </w:t>
      </w:r>
      <w:r w:rsidR="0041365B">
        <w:t>l</w:t>
      </w:r>
      <w:r w:rsidR="00305096">
        <w:t xml:space="preserve">earning is a </w:t>
      </w:r>
      <w:r w:rsidR="0041365B">
        <w:t>subfield</w:t>
      </w:r>
      <w:r w:rsidR="00305096">
        <w:t xml:space="preserve"> of artificial intelligence, </w:t>
      </w:r>
      <w:r w:rsidR="00DD6546">
        <w:t>through which</w:t>
      </w:r>
      <w:r w:rsidR="00305096">
        <w:t xml:space="preserve"> a computer can improve the performance by studying existing experience</w:t>
      </w:r>
      <w:r w:rsidR="0041365B">
        <w:t>s</w:t>
      </w:r>
      <w:r w:rsidR="00305096">
        <w:t xml:space="preserve">. Because of the advantages of machine learning in </w:t>
      </w:r>
      <w:r w:rsidR="0041365B">
        <w:t>solving data-driven problems</w:t>
      </w:r>
      <w:r w:rsidR="00305096">
        <w:t xml:space="preserve">, </w:t>
      </w:r>
      <w:r w:rsidR="0041365B">
        <w:rPr>
          <w:rFonts w:hint="eastAsia"/>
        </w:rPr>
        <w:t>it has been adopted</w:t>
      </w:r>
      <w:r w:rsidR="00165984">
        <w:rPr>
          <w:rFonts w:hint="eastAsia"/>
        </w:rPr>
        <w:t xml:space="preserve"> in high energy physics</w:t>
      </w:r>
      <w:r w:rsidR="00305096">
        <w:t xml:space="preserve"> to distinguish signals from </w:t>
      </w:r>
      <w:r w:rsidR="00E371CC">
        <w:t xml:space="preserve">large </w:t>
      </w:r>
      <w:r w:rsidR="00305096">
        <w:t>background</w:t>
      </w:r>
      <w:r w:rsidR="00E371CC">
        <w:t>s</w:t>
      </w:r>
      <w:r w:rsidR="00305096">
        <w:t>.</w:t>
      </w:r>
      <w:r w:rsidR="00E371CC">
        <w:t xml:space="preserve"> Till now, all the researches are concentrated on the off-line data analysis and on-line triggering and there is no study in using machine learning from </w:t>
      </w:r>
      <w:r w:rsidR="00E371CC" w:rsidRPr="00E371CC">
        <w:t xml:space="preserve">the perspective of </w:t>
      </w:r>
      <w:r w:rsidR="00E371CC">
        <w:t>the whole readout the system.</w:t>
      </w:r>
    </w:p>
    <w:p w14:paraId="213882DE" w14:textId="36796705" w:rsidR="00857E3B" w:rsidRDefault="00305096" w:rsidP="00305096">
      <w:pPr>
        <w:pStyle w:val="a2"/>
        <w:ind w:firstLine="480"/>
      </w:pPr>
      <w:r>
        <w:t xml:space="preserve">Therefore, this paper </w:t>
      </w:r>
      <w:r w:rsidR="00430BB6">
        <w:t>proposes</w:t>
      </w:r>
      <w:r>
        <w:t xml:space="preserve"> a new </w:t>
      </w:r>
      <w:r w:rsidR="005D68F8">
        <w:t>readout method</w:t>
      </w:r>
      <w:r w:rsidR="007A02CA">
        <w:t xml:space="preserve"> based on machine learning</w:t>
      </w:r>
      <w:r w:rsidR="00430BB6">
        <w:t xml:space="preserve"> and</w:t>
      </w:r>
      <w:r w:rsidR="009322A2">
        <w:t xml:space="preserve"> </w:t>
      </w:r>
      <w:r w:rsidR="00430BB6">
        <w:t>a</w:t>
      </w:r>
      <w:r>
        <w:t xml:space="preserve"> preliminary </w:t>
      </w:r>
      <w:r w:rsidR="00430BB6">
        <w:t>study</w:t>
      </w:r>
      <w:r w:rsidR="009322A2">
        <w:t xml:space="preserve"> have been </w:t>
      </w:r>
      <w:r w:rsidR="00430BB6">
        <w:t>conducted</w:t>
      </w:r>
      <w:r>
        <w:t xml:space="preserve">. </w:t>
      </w:r>
      <w:r w:rsidR="0051631C">
        <w:t xml:space="preserve">The method </w:t>
      </w:r>
      <w:r w:rsidR="003D7055">
        <w:t>can perform</w:t>
      </w:r>
      <w:r w:rsidR="0051631C">
        <w:t xml:space="preserve"> real-time data classification which </w:t>
      </w:r>
      <w:r>
        <w:t xml:space="preserve">is </w:t>
      </w:r>
      <w:r w:rsidR="003D7055">
        <w:t xml:space="preserve">entirely </w:t>
      </w:r>
      <w:r>
        <w:t xml:space="preserve">based on the generalization ability </w:t>
      </w:r>
      <w:r w:rsidR="00DA4CF1">
        <w:t>learned from</w:t>
      </w:r>
      <w:r>
        <w:t xml:space="preserve"> the characteristic</w:t>
      </w:r>
      <w:r w:rsidR="003D7055">
        <w:t>s</w:t>
      </w:r>
      <w:r>
        <w:t xml:space="preserve"> of </w:t>
      </w:r>
      <w:r w:rsidR="0051631C">
        <w:t>labeled</w:t>
      </w:r>
      <w:r>
        <w:t xml:space="preserve"> data. </w:t>
      </w:r>
      <w:r w:rsidR="00DD38DE">
        <w:t xml:space="preserve">For this reason, it has a strong versatility and </w:t>
      </w:r>
      <w:r w:rsidR="00DD38DE" w:rsidRPr="003D7055">
        <w:t>can be applied to different physical experiments.</w:t>
      </w:r>
      <w:r w:rsidR="00DD38DE">
        <w:t xml:space="preserve"> </w:t>
      </w:r>
      <w:r>
        <w:t xml:space="preserve">With </w:t>
      </w:r>
      <w:r w:rsidR="00DD38DE">
        <w:rPr>
          <w:rFonts w:hint="eastAsia"/>
        </w:rPr>
        <w:t>this</w:t>
      </w:r>
      <w:r w:rsidR="003D7055">
        <w:t xml:space="preserve"> </w:t>
      </w:r>
      <w:r>
        <w:t xml:space="preserve">method, a flexible triggering </w:t>
      </w:r>
      <w:r>
        <w:lastRenderedPageBreak/>
        <w:t xml:space="preserve">decision can be achieved to </w:t>
      </w:r>
      <w:r w:rsidR="007A02CA">
        <w:t>lower</w:t>
      </w:r>
      <w:r>
        <w:t xml:space="preserve"> the requirements of the readout system wit</w:t>
      </w:r>
      <w:r w:rsidR="00DD6546">
        <w:t xml:space="preserve">hout loss of </w:t>
      </w:r>
      <w:r w:rsidR="00DD38DE">
        <w:t xml:space="preserve">any </w:t>
      </w:r>
      <w:r w:rsidR="00DD6546">
        <w:t>valid information.</w:t>
      </w:r>
    </w:p>
    <w:p w14:paraId="5936F1B0" w14:textId="77777777" w:rsidR="00CD53CC" w:rsidRPr="00CD53CC" w:rsidRDefault="00CD53CC" w:rsidP="0000075A">
      <w:pPr>
        <w:pStyle w:val="a2"/>
        <w:ind w:firstLine="480"/>
      </w:pPr>
    </w:p>
    <w:p w14:paraId="10013B45" w14:textId="6A9A782E" w:rsidR="00857E3B" w:rsidRDefault="00857E3B" w:rsidP="0000075A">
      <w:pPr>
        <w:pStyle w:val="a2"/>
        <w:ind w:firstLineChars="0" w:firstLine="0"/>
      </w:pPr>
      <w:r>
        <w:rPr>
          <w:b/>
          <w:bCs/>
        </w:rPr>
        <w:t>K</w:t>
      </w:r>
      <w:r>
        <w:rPr>
          <w:rFonts w:hint="eastAsia"/>
          <w:b/>
          <w:bCs/>
        </w:rPr>
        <w:t xml:space="preserve">ey </w:t>
      </w:r>
      <w:r>
        <w:rPr>
          <w:b/>
          <w:bCs/>
        </w:rPr>
        <w:t>W</w:t>
      </w:r>
      <w:r>
        <w:rPr>
          <w:rFonts w:hint="eastAsia"/>
          <w:b/>
          <w:bCs/>
        </w:rPr>
        <w:t>ords</w:t>
      </w:r>
      <w:r>
        <w:rPr>
          <w:b/>
          <w:bCs/>
        </w:rPr>
        <w:t>:</w:t>
      </w:r>
      <w:r>
        <w:t xml:space="preserve"> </w:t>
      </w:r>
      <w:r w:rsidR="00305096">
        <w:t xml:space="preserve">Readout Electronics, Data Acquisition, </w:t>
      </w:r>
      <w:r w:rsidR="004A75CB">
        <w:t xml:space="preserve">Trigger and Selection, </w:t>
      </w:r>
      <w:r w:rsidR="00305096">
        <w:t>Machine Learning</w:t>
      </w:r>
    </w:p>
    <w:p w14:paraId="6DA287EA" w14:textId="77777777" w:rsidR="00840913" w:rsidRPr="00CD53CC" w:rsidRDefault="00840913" w:rsidP="00CD53CC">
      <w:pPr>
        <w:pStyle w:val="a2"/>
        <w:ind w:firstLine="480"/>
      </w:pPr>
    </w:p>
    <w:p w14:paraId="1A4B7786" w14:textId="77777777" w:rsidR="00857E3B" w:rsidRDefault="00857E3B" w:rsidP="00CD53CC">
      <w:pPr>
        <w:pStyle w:val="a2"/>
        <w:ind w:firstLine="480"/>
      </w:pPr>
    </w:p>
    <w:p w14:paraId="3A3200F3" w14:textId="77777777" w:rsidR="00CD53CC" w:rsidRDefault="00CD53CC" w:rsidP="00CD53CC">
      <w:pPr>
        <w:pStyle w:val="a2"/>
        <w:ind w:firstLine="480"/>
        <w:sectPr w:rsidR="00CD53CC">
          <w:headerReference w:type="default" r:id="rId11"/>
          <w:footerReference w:type="default" r:id="rId12"/>
          <w:pgSz w:w="11906" w:h="16838"/>
          <w:pgMar w:top="1440" w:right="1797" w:bottom="1440" w:left="1797" w:header="851" w:footer="992" w:gutter="0"/>
          <w:pgNumType w:fmt="upperRoman"/>
          <w:cols w:space="720"/>
          <w:docGrid w:type="linesAndChars" w:linePitch="312"/>
        </w:sectPr>
      </w:pPr>
    </w:p>
    <w:bookmarkEnd w:id="0" w:displacedByCustomXml="next"/>
    <w:sdt>
      <w:sdtPr>
        <w:rPr>
          <w:rFonts w:ascii="Times New Roman" w:eastAsiaTheme="minorEastAsia" w:hAnsi="Times New Roman" w:cstheme="minorBidi"/>
          <w:b w:val="0"/>
          <w:kern w:val="2"/>
          <w:sz w:val="24"/>
          <w:szCs w:val="22"/>
          <w:lang w:val="zh-CN"/>
        </w:rPr>
        <w:id w:val="-1748798118"/>
        <w:docPartObj>
          <w:docPartGallery w:val="Table of Contents"/>
          <w:docPartUnique/>
        </w:docPartObj>
      </w:sdtPr>
      <w:sdtEndPr>
        <w:rPr>
          <w:bCs/>
        </w:rPr>
      </w:sdtEndPr>
      <w:sdtContent>
        <w:p w14:paraId="44FE93F7" w14:textId="33C42DC7" w:rsidR="00C345FB" w:rsidRDefault="00C345FB" w:rsidP="00824760">
          <w:pPr>
            <w:pStyle w:val="TOC"/>
            <w:spacing w:beforeLines="50" w:before="156" w:after="312"/>
          </w:pPr>
          <w:r>
            <w:rPr>
              <w:lang w:val="zh-CN"/>
            </w:rPr>
            <w:t>目</w:t>
          </w:r>
          <w:r w:rsidR="00704F7B" w:rsidRPr="00305096">
            <w:rPr>
              <w:rFonts w:hint="eastAsia"/>
            </w:rPr>
            <w:t xml:space="preserve">    </w:t>
          </w:r>
          <w:r>
            <w:rPr>
              <w:lang w:val="zh-CN"/>
            </w:rPr>
            <w:t>录</w:t>
          </w:r>
        </w:p>
        <w:p w14:paraId="4E92F74F" w14:textId="44302244" w:rsidR="007033F6" w:rsidRDefault="00C345FB">
          <w:pPr>
            <w:pStyle w:val="11"/>
            <w:tabs>
              <w:tab w:val="right" w:leader="dot" w:pos="8296"/>
            </w:tabs>
            <w:rPr>
              <w:rFonts w:asciiTheme="minorHAnsi" w:hAnsiTheme="minorHAnsi" w:cstheme="minorBidi"/>
              <w:bCs w:val="0"/>
              <w:noProof/>
              <w:sz w:val="21"/>
              <w:szCs w:val="22"/>
            </w:rPr>
          </w:pPr>
          <w:r>
            <w:rPr>
              <w:caps/>
            </w:rPr>
            <w:fldChar w:fldCharType="begin"/>
          </w:r>
          <w:r>
            <w:instrText xml:space="preserve"> TOC \o "1-3" \h \z \u </w:instrText>
          </w:r>
          <w:r>
            <w:rPr>
              <w:caps/>
            </w:rPr>
            <w:fldChar w:fldCharType="separate"/>
          </w:r>
          <w:hyperlink w:anchor="_Toc484419085" w:history="1">
            <w:r w:rsidR="007033F6" w:rsidRPr="00D80F60">
              <w:rPr>
                <w:rStyle w:val="af8"/>
                <w:noProof/>
              </w:rPr>
              <w:t>摘</w:t>
            </w:r>
            <w:r w:rsidR="007033F6" w:rsidRPr="00D80F60">
              <w:rPr>
                <w:rStyle w:val="af8"/>
                <w:noProof/>
              </w:rPr>
              <w:t xml:space="preserve">  </w:t>
            </w:r>
            <w:r w:rsidR="007033F6" w:rsidRPr="00D80F60">
              <w:rPr>
                <w:rStyle w:val="af8"/>
                <w:noProof/>
              </w:rPr>
              <w:t>要</w:t>
            </w:r>
            <w:r w:rsidR="007033F6">
              <w:rPr>
                <w:noProof/>
                <w:webHidden/>
              </w:rPr>
              <w:tab/>
            </w:r>
            <w:r w:rsidR="007033F6">
              <w:rPr>
                <w:noProof/>
                <w:webHidden/>
              </w:rPr>
              <w:fldChar w:fldCharType="begin"/>
            </w:r>
            <w:r w:rsidR="007033F6">
              <w:rPr>
                <w:noProof/>
                <w:webHidden/>
              </w:rPr>
              <w:instrText xml:space="preserve"> PAGEREF _Toc484419085 \h </w:instrText>
            </w:r>
            <w:r w:rsidR="007033F6">
              <w:rPr>
                <w:noProof/>
                <w:webHidden/>
              </w:rPr>
            </w:r>
            <w:r w:rsidR="007033F6">
              <w:rPr>
                <w:noProof/>
                <w:webHidden/>
              </w:rPr>
              <w:fldChar w:fldCharType="separate"/>
            </w:r>
            <w:r w:rsidR="007033F6">
              <w:rPr>
                <w:noProof/>
                <w:webHidden/>
              </w:rPr>
              <w:t>IV</w:t>
            </w:r>
            <w:r w:rsidR="007033F6">
              <w:rPr>
                <w:noProof/>
                <w:webHidden/>
              </w:rPr>
              <w:fldChar w:fldCharType="end"/>
            </w:r>
          </w:hyperlink>
        </w:p>
        <w:p w14:paraId="77267E44" w14:textId="4D4B0FDF" w:rsidR="007033F6" w:rsidRDefault="00075328">
          <w:pPr>
            <w:pStyle w:val="11"/>
            <w:tabs>
              <w:tab w:val="right" w:leader="dot" w:pos="8296"/>
            </w:tabs>
            <w:rPr>
              <w:rFonts w:asciiTheme="minorHAnsi" w:hAnsiTheme="minorHAnsi" w:cstheme="minorBidi"/>
              <w:bCs w:val="0"/>
              <w:noProof/>
              <w:sz w:val="21"/>
              <w:szCs w:val="22"/>
            </w:rPr>
          </w:pPr>
          <w:hyperlink w:anchor="_Toc484419086" w:history="1">
            <w:r w:rsidR="007033F6" w:rsidRPr="00D80F60">
              <w:rPr>
                <w:rStyle w:val="af8"/>
                <w:noProof/>
              </w:rPr>
              <w:t>ABSTRACT</w:t>
            </w:r>
            <w:r w:rsidR="007033F6">
              <w:rPr>
                <w:noProof/>
                <w:webHidden/>
              </w:rPr>
              <w:tab/>
            </w:r>
            <w:r w:rsidR="007033F6">
              <w:rPr>
                <w:noProof/>
                <w:webHidden/>
              </w:rPr>
              <w:fldChar w:fldCharType="begin"/>
            </w:r>
            <w:r w:rsidR="007033F6">
              <w:rPr>
                <w:noProof/>
                <w:webHidden/>
              </w:rPr>
              <w:instrText xml:space="preserve"> PAGEREF _Toc484419086 \h </w:instrText>
            </w:r>
            <w:r w:rsidR="007033F6">
              <w:rPr>
                <w:noProof/>
                <w:webHidden/>
              </w:rPr>
            </w:r>
            <w:r w:rsidR="007033F6">
              <w:rPr>
                <w:noProof/>
                <w:webHidden/>
              </w:rPr>
              <w:fldChar w:fldCharType="separate"/>
            </w:r>
            <w:r w:rsidR="007033F6">
              <w:rPr>
                <w:noProof/>
                <w:webHidden/>
              </w:rPr>
              <w:t>V</w:t>
            </w:r>
            <w:r w:rsidR="007033F6">
              <w:rPr>
                <w:noProof/>
                <w:webHidden/>
              </w:rPr>
              <w:fldChar w:fldCharType="end"/>
            </w:r>
          </w:hyperlink>
        </w:p>
        <w:p w14:paraId="1AC6FE7A" w14:textId="6054D95D" w:rsidR="007033F6" w:rsidRDefault="00075328">
          <w:pPr>
            <w:pStyle w:val="11"/>
            <w:tabs>
              <w:tab w:val="right" w:leader="dot" w:pos="8296"/>
            </w:tabs>
            <w:rPr>
              <w:rFonts w:asciiTheme="minorHAnsi" w:hAnsiTheme="minorHAnsi" w:cstheme="minorBidi"/>
              <w:bCs w:val="0"/>
              <w:noProof/>
              <w:sz w:val="21"/>
              <w:szCs w:val="22"/>
            </w:rPr>
          </w:pPr>
          <w:hyperlink w:anchor="_Toc484419087" w:history="1">
            <w:r w:rsidR="007033F6" w:rsidRPr="00D80F60">
              <w:rPr>
                <w:rStyle w:val="af8"/>
                <w:noProof/>
              </w:rPr>
              <w:t>第</w:t>
            </w:r>
            <w:r w:rsidR="007033F6" w:rsidRPr="00D80F60">
              <w:rPr>
                <w:rStyle w:val="af8"/>
                <w:noProof/>
              </w:rPr>
              <w:t>1</w:t>
            </w:r>
            <w:r w:rsidR="007033F6" w:rsidRPr="00D80F60">
              <w:rPr>
                <w:rStyle w:val="af8"/>
                <w:noProof/>
              </w:rPr>
              <w:t>章</w:t>
            </w:r>
            <w:r w:rsidR="007033F6" w:rsidRPr="00D80F60">
              <w:rPr>
                <w:rStyle w:val="af8"/>
                <w:noProof/>
              </w:rPr>
              <w:t xml:space="preserve"> </w:t>
            </w:r>
            <w:r w:rsidR="007033F6" w:rsidRPr="00D80F60">
              <w:rPr>
                <w:rStyle w:val="af8"/>
                <w:noProof/>
              </w:rPr>
              <w:t>绪论</w:t>
            </w:r>
            <w:r w:rsidR="007033F6">
              <w:rPr>
                <w:noProof/>
                <w:webHidden/>
              </w:rPr>
              <w:tab/>
            </w:r>
            <w:r w:rsidR="007033F6">
              <w:rPr>
                <w:noProof/>
                <w:webHidden/>
              </w:rPr>
              <w:fldChar w:fldCharType="begin"/>
            </w:r>
            <w:r w:rsidR="007033F6">
              <w:rPr>
                <w:noProof/>
                <w:webHidden/>
              </w:rPr>
              <w:instrText xml:space="preserve"> PAGEREF _Toc484419087 \h </w:instrText>
            </w:r>
            <w:r w:rsidR="007033F6">
              <w:rPr>
                <w:noProof/>
                <w:webHidden/>
              </w:rPr>
            </w:r>
            <w:r w:rsidR="007033F6">
              <w:rPr>
                <w:noProof/>
                <w:webHidden/>
              </w:rPr>
              <w:fldChar w:fldCharType="separate"/>
            </w:r>
            <w:r w:rsidR="007033F6">
              <w:rPr>
                <w:noProof/>
                <w:webHidden/>
              </w:rPr>
              <w:t>1</w:t>
            </w:r>
            <w:r w:rsidR="007033F6">
              <w:rPr>
                <w:noProof/>
                <w:webHidden/>
              </w:rPr>
              <w:fldChar w:fldCharType="end"/>
            </w:r>
          </w:hyperlink>
        </w:p>
        <w:p w14:paraId="5F1D46E4" w14:textId="029FE3C8" w:rsidR="007033F6" w:rsidRDefault="00075328">
          <w:pPr>
            <w:pStyle w:val="21"/>
            <w:rPr>
              <w:rFonts w:asciiTheme="minorHAnsi" w:hAnsiTheme="minorHAnsi" w:cstheme="minorBidi"/>
              <w:noProof/>
              <w:sz w:val="21"/>
              <w:szCs w:val="22"/>
            </w:rPr>
          </w:pPr>
          <w:hyperlink w:anchor="_Toc484419088" w:history="1">
            <w:r w:rsidR="007033F6" w:rsidRPr="00D80F60">
              <w:rPr>
                <w:rStyle w:val="af8"/>
                <w:noProof/>
              </w:rPr>
              <w:t xml:space="preserve">1.1 </w:t>
            </w:r>
            <w:r w:rsidR="007033F6" w:rsidRPr="00D80F60">
              <w:rPr>
                <w:rStyle w:val="af8"/>
                <w:noProof/>
              </w:rPr>
              <w:t>粒子物理实验中的精细化测量</w:t>
            </w:r>
            <w:r w:rsidR="007033F6">
              <w:rPr>
                <w:noProof/>
                <w:webHidden/>
              </w:rPr>
              <w:tab/>
            </w:r>
            <w:r w:rsidR="007033F6">
              <w:rPr>
                <w:noProof/>
                <w:webHidden/>
              </w:rPr>
              <w:fldChar w:fldCharType="begin"/>
            </w:r>
            <w:r w:rsidR="007033F6">
              <w:rPr>
                <w:noProof/>
                <w:webHidden/>
              </w:rPr>
              <w:instrText xml:space="preserve"> PAGEREF _Toc484419088 \h </w:instrText>
            </w:r>
            <w:r w:rsidR="007033F6">
              <w:rPr>
                <w:noProof/>
                <w:webHidden/>
              </w:rPr>
            </w:r>
            <w:r w:rsidR="007033F6">
              <w:rPr>
                <w:noProof/>
                <w:webHidden/>
              </w:rPr>
              <w:fldChar w:fldCharType="separate"/>
            </w:r>
            <w:r w:rsidR="007033F6">
              <w:rPr>
                <w:noProof/>
                <w:webHidden/>
              </w:rPr>
              <w:t>1</w:t>
            </w:r>
            <w:r w:rsidR="007033F6">
              <w:rPr>
                <w:noProof/>
                <w:webHidden/>
              </w:rPr>
              <w:fldChar w:fldCharType="end"/>
            </w:r>
          </w:hyperlink>
        </w:p>
        <w:p w14:paraId="013577FE" w14:textId="5B0D6ECF"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089" w:history="1">
            <w:r w:rsidR="007033F6" w:rsidRPr="00D80F60">
              <w:rPr>
                <w:rStyle w:val="af8"/>
                <w:noProof/>
              </w:rPr>
              <w:t>1.1.1 粒子加速器与对撞机</w:t>
            </w:r>
            <w:r w:rsidR="007033F6">
              <w:rPr>
                <w:noProof/>
                <w:webHidden/>
              </w:rPr>
              <w:tab/>
            </w:r>
            <w:r w:rsidR="007033F6">
              <w:rPr>
                <w:noProof/>
                <w:webHidden/>
              </w:rPr>
              <w:fldChar w:fldCharType="begin"/>
            </w:r>
            <w:r w:rsidR="007033F6">
              <w:rPr>
                <w:noProof/>
                <w:webHidden/>
              </w:rPr>
              <w:instrText xml:space="preserve"> PAGEREF _Toc484419089 \h </w:instrText>
            </w:r>
            <w:r w:rsidR="007033F6">
              <w:rPr>
                <w:noProof/>
                <w:webHidden/>
              </w:rPr>
            </w:r>
            <w:r w:rsidR="007033F6">
              <w:rPr>
                <w:noProof/>
                <w:webHidden/>
              </w:rPr>
              <w:fldChar w:fldCharType="separate"/>
            </w:r>
            <w:r w:rsidR="007033F6">
              <w:rPr>
                <w:noProof/>
                <w:webHidden/>
              </w:rPr>
              <w:t>2</w:t>
            </w:r>
            <w:r w:rsidR="007033F6">
              <w:rPr>
                <w:noProof/>
                <w:webHidden/>
              </w:rPr>
              <w:fldChar w:fldCharType="end"/>
            </w:r>
          </w:hyperlink>
        </w:p>
        <w:p w14:paraId="7B48F29C" w14:textId="1FEBA81E"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090" w:history="1">
            <w:r w:rsidR="007033F6" w:rsidRPr="00D80F60">
              <w:rPr>
                <w:rStyle w:val="af8"/>
                <w:noProof/>
              </w:rPr>
              <w:t>1.1.2 粒子探测技术及探测器</w:t>
            </w:r>
            <w:r w:rsidR="007033F6">
              <w:rPr>
                <w:noProof/>
                <w:webHidden/>
              </w:rPr>
              <w:tab/>
            </w:r>
            <w:r w:rsidR="007033F6">
              <w:rPr>
                <w:noProof/>
                <w:webHidden/>
              </w:rPr>
              <w:fldChar w:fldCharType="begin"/>
            </w:r>
            <w:r w:rsidR="007033F6">
              <w:rPr>
                <w:noProof/>
                <w:webHidden/>
              </w:rPr>
              <w:instrText xml:space="preserve"> PAGEREF _Toc484419090 \h </w:instrText>
            </w:r>
            <w:r w:rsidR="007033F6">
              <w:rPr>
                <w:noProof/>
                <w:webHidden/>
              </w:rPr>
            </w:r>
            <w:r w:rsidR="007033F6">
              <w:rPr>
                <w:noProof/>
                <w:webHidden/>
              </w:rPr>
              <w:fldChar w:fldCharType="separate"/>
            </w:r>
            <w:r w:rsidR="007033F6">
              <w:rPr>
                <w:noProof/>
                <w:webHidden/>
              </w:rPr>
              <w:t>7</w:t>
            </w:r>
            <w:r w:rsidR="007033F6">
              <w:rPr>
                <w:noProof/>
                <w:webHidden/>
              </w:rPr>
              <w:fldChar w:fldCharType="end"/>
            </w:r>
          </w:hyperlink>
        </w:p>
        <w:p w14:paraId="38903260" w14:textId="3B3C6BEF" w:rsidR="007033F6" w:rsidRDefault="00075328">
          <w:pPr>
            <w:pStyle w:val="21"/>
            <w:rPr>
              <w:rFonts w:asciiTheme="minorHAnsi" w:hAnsiTheme="minorHAnsi" w:cstheme="minorBidi"/>
              <w:noProof/>
              <w:sz w:val="21"/>
              <w:szCs w:val="22"/>
            </w:rPr>
          </w:pPr>
          <w:hyperlink w:anchor="_Toc484419091" w:history="1">
            <w:r w:rsidR="007033F6" w:rsidRPr="00D80F60">
              <w:rPr>
                <w:rStyle w:val="af8"/>
                <w:noProof/>
              </w:rPr>
              <w:t xml:space="preserve">1.2 </w:t>
            </w:r>
            <w:r w:rsidR="007033F6" w:rsidRPr="00D80F60">
              <w:rPr>
                <w:rStyle w:val="af8"/>
                <w:noProof/>
              </w:rPr>
              <w:t>读出系统的结构、发展及面对的挑战</w:t>
            </w:r>
            <w:r w:rsidR="007033F6">
              <w:rPr>
                <w:noProof/>
                <w:webHidden/>
              </w:rPr>
              <w:tab/>
            </w:r>
            <w:r w:rsidR="007033F6">
              <w:rPr>
                <w:noProof/>
                <w:webHidden/>
              </w:rPr>
              <w:fldChar w:fldCharType="begin"/>
            </w:r>
            <w:r w:rsidR="007033F6">
              <w:rPr>
                <w:noProof/>
                <w:webHidden/>
              </w:rPr>
              <w:instrText xml:space="preserve"> PAGEREF _Toc484419091 \h </w:instrText>
            </w:r>
            <w:r w:rsidR="007033F6">
              <w:rPr>
                <w:noProof/>
                <w:webHidden/>
              </w:rPr>
            </w:r>
            <w:r w:rsidR="007033F6">
              <w:rPr>
                <w:noProof/>
                <w:webHidden/>
              </w:rPr>
              <w:fldChar w:fldCharType="separate"/>
            </w:r>
            <w:r w:rsidR="007033F6">
              <w:rPr>
                <w:noProof/>
                <w:webHidden/>
              </w:rPr>
              <w:t>8</w:t>
            </w:r>
            <w:r w:rsidR="007033F6">
              <w:rPr>
                <w:noProof/>
                <w:webHidden/>
              </w:rPr>
              <w:fldChar w:fldCharType="end"/>
            </w:r>
          </w:hyperlink>
        </w:p>
        <w:p w14:paraId="0EE95AE1" w14:textId="3564BAD7"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092" w:history="1">
            <w:r w:rsidR="007033F6" w:rsidRPr="00D80F60">
              <w:rPr>
                <w:rStyle w:val="af8"/>
                <w:noProof/>
              </w:rPr>
              <w:t>1.2.1 传统的数据读出系统</w:t>
            </w:r>
            <w:r w:rsidR="007033F6">
              <w:rPr>
                <w:noProof/>
                <w:webHidden/>
              </w:rPr>
              <w:tab/>
            </w:r>
            <w:r w:rsidR="007033F6">
              <w:rPr>
                <w:noProof/>
                <w:webHidden/>
              </w:rPr>
              <w:fldChar w:fldCharType="begin"/>
            </w:r>
            <w:r w:rsidR="007033F6">
              <w:rPr>
                <w:noProof/>
                <w:webHidden/>
              </w:rPr>
              <w:instrText xml:space="preserve"> PAGEREF _Toc484419092 \h </w:instrText>
            </w:r>
            <w:r w:rsidR="007033F6">
              <w:rPr>
                <w:noProof/>
                <w:webHidden/>
              </w:rPr>
            </w:r>
            <w:r w:rsidR="007033F6">
              <w:rPr>
                <w:noProof/>
                <w:webHidden/>
              </w:rPr>
              <w:fldChar w:fldCharType="separate"/>
            </w:r>
            <w:r w:rsidR="007033F6">
              <w:rPr>
                <w:noProof/>
                <w:webHidden/>
              </w:rPr>
              <w:t>8</w:t>
            </w:r>
            <w:r w:rsidR="007033F6">
              <w:rPr>
                <w:noProof/>
                <w:webHidden/>
              </w:rPr>
              <w:fldChar w:fldCharType="end"/>
            </w:r>
          </w:hyperlink>
        </w:p>
        <w:p w14:paraId="29502096" w14:textId="0A83A5C8"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093" w:history="1">
            <w:r w:rsidR="007033F6" w:rsidRPr="00D80F60">
              <w:rPr>
                <w:rStyle w:val="af8"/>
                <w:noProof/>
              </w:rPr>
              <w:t>1.2.2 数据读出系统的发展趋势</w:t>
            </w:r>
            <w:r w:rsidR="007033F6">
              <w:rPr>
                <w:noProof/>
                <w:webHidden/>
              </w:rPr>
              <w:tab/>
            </w:r>
            <w:r w:rsidR="007033F6">
              <w:rPr>
                <w:noProof/>
                <w:webHidden/>
              </w:rPr>
              <w:fldChar w:fldCharType="begin"/>
            </w:r>
            <w:r w:rsidR="007033F6">
              <w:rPr>
                <w:noProof/>
                <w:webHidden/>
              </w:rPr>
              <w:instrText xml:space="preserve"> PAGEREF _Toc484419093 \h </w:instrText>
            </w:r>
            <w:r w:rsidR="007033F6">
              <w:rPr>
                <w:noProof/>
                <w:webHidden/>
              </w:rPr>
            </w:r>
            <w:r w:rsidR="007033F6">
              <w:rPr>
                <w:noProof/>
                <w:webHidden/>
              </w:rPr>
              <w:fldChar w:fldCharType="separate"/>
            </w:r>
            <w:r w:rsidR="007033F6">
              <w:rPr>
                <w:noProof/>
                <w:webHidden/>
              </w:rPr>
              <w:t>10</w:t>
            </w:r>
            <w:r w:rsidR="007033F6">
              <w:rPr>
                <w:noProof/>
                <w:webHidden/>
              </w:rPr>
              <w:fldChar w:fldCharType="end"/>
            </w:r>
          </w:hyperlink>
        </w:p>
        <w:p w14:paraId="01FEF2D6" w14:textId="31AE9B67"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094" w:history="1">
            <w:r w:rsidR="007033F6" w:rsidRPr="00D80F60">
              <w:rPr>
                <w:rStyle w:val="af8"/>
                <w:noProof/>
              </w:rPr>
              <w:t>1.2.3 无触发读出系统</w:t>
            </w:r>
            <w:r w:rsidR="007033F6">
              <w:rPr>
                <w:noProof/>
                <w:webHidden/>
              </w:rPr>
              <w:tab/>
            </w:r>
            <w:r w:rsidR="007033F6">
              <w:rPr>
                <w:noProof/>
                <w:webHidden/>
              </w:rPr>
              <w:fldChar w:fldCharType="begin"/>
            </w:r>
            <w:r w:rsidR="007033F6">
              <w:rPr>
                <w:noProof/>
                <w:webHidden/>
              </w:rPr>
              <w:instrText xml:space="preserve"> PAGEREF _Toc484419094 \h </w:instrText>
            </w:r>
            <w:r w:rsidR="007033F6">
              <w:rPr>
                <w:noProof/>
                <w:webHidden/>
              </w:rPr>
            </w:r>
            <w:r w:rsidR="007033F6">
              <w:rPr>
                <w:noProof/>
                <w:webHidden/>
              </w:rPr>
              <w:fldChar w:fldCharType="separate"/>
            </w:r>
            <w:r w:rsidR="007033F6">
              <w:rPr>
                <w:noProof/>
                <w:webHidden/>
              </w:rPr>
              <w:t>11</w:t>
            </w:r>
            <w:r w:rsidR="007033F6">
              <w:rPr>
                <w:noProof/>
                <w:webHidden/>
              </w:rPr>
              <w:fldChar w:fldCharType="end"/>
            </w:r>
          </w:hyperlink>
        </w:p>
        <w:p w14:paraId="2CB6B524" w14:textId="305CCC71" w:rsidR="007033F6" w:rsidRDefault="00075328">
          <w:pPr>
            <w:pStyle w:val="21"/>
            <w:rPr>
              <w:rFonts w:asciiTheme="minorHAnsi" w:hAnsiTheme="minorHAnsi" w:cstheme="minorBidi"/>
              <w:noProof/>
              <w:sz w:val="21"/>
              <w:szCs w:val="22"/>
            </w:rPr>
          </w:pPr>
          <w:hyperlink w:anchor="_Toc484419095" w:history="1">
            <w:r w:rsidR="007033F6" w:rsidRPr="00D80F60">
              <w:rPr>
                <w:rStyle w:val="af8"/>
                <w:noProof/>
              </w:rPr>
              <w:t xml:space="preserve">1.3 </w:t>
            </w:r>
            <w:r w:rsidR="007033F6" w:rsidRPr="00D80F60">
              <w:rPr>
                <w:rStyle w:val="af8"/>
                <w:noProof/>
              </w:rPr>
              <w:t>电子技术的发展与机器学习的兴起</w:t>
            </w:r>
            <w:r w:rsidR="007033F6">
              <w:rPr>
                <w:noProof/>
                <w:webHidden/>
              </w:rPr>
              <w:tab/>
            </w:r>
            <w:r w:rsidR="007033F6">
              <w:rPr>
                <w:noProof/>
                <w:webHidden/>
              </w:rPr>
              <w:fldChar w:fldCharType="begin"/>
            </w:r>
            <w:r w:rsidR="007033F6">
              <w:rPr>
                <w:noProof/>
                <w:webHidden/>
              </w:rPr>
              <w:instrText xml:space="preserve"> PAGEREF _Toc484419095 \h </w:instrText>
            </w:r>
            <w:r w:rsidR="007033F6">
              <w:rPr>
                <w:noProof/>
                <w:webHidden/>
              </w:rPr>
            </w:r>
            <w:r w:rsidR="007033F6">
              <w:rPr>
                <w:noProof/>
                <w:webHidden/>
              </w:rPr>
              <w:fldChar w:fldCharType="separate"/>
            </w:r>
            <w:r w:rsidR="007033F6">
              <w:rPr>
                <w:noProof/>
                <w:webHidden/>
              </w:rPr>
              <w:t>12</w:t>
            </w:r>
            <w:r w:rsidR="007033F6">
              <w:rPr>
                <w:noProof/>
                <w:webHidden/>
              </w:rPr>
              <w:fldChar w:fldCharType="end"/>
            </w:r>
          </w:hyperlink>
        </w:p>
        <w:p w14:paraId="784FDECC" w14:textId="537961F2" w:rsidR="007033F6" w:rsidRDefault="00075328">
          <w:pPr>
            <w:pStyle w:val="21"/>
            <w:rPr>
              <w:rFonts w:asciiTheme="minorHAnsi" w:hAnsiTheme="minorHAnsi" w:cstheme="minorBidi"/>
              <w:noProof/>
              <w:sz w:val="21"/>
              <w:szCs w:val="22"/>
            </w:rPr>
          </w:pPr>
          <w:hyperlink w:anchor="_Toc484419096" w:history="1">
            <w:r w:rsidR="007033F6" w:rsidRPr="00D80F60">
              <w:rPr>
                <w:rStyle w:val="af8"/>
                <w:noProof/>
              </w:rPr>
              <w:t xml:space="preserve">1.4 </w:t>
            </w:r>
            <w:r w:rsidR="007033F6" w:rsidRPr="00D80F60">
              <w:rPr>
                <w:rStyle w:val="af8"/>
                <w:noProof/>
              </w:rPr>
              <w:t>高能物理与机器学习</w:t>
            </w:r>
            <w:r w:rsidR="007033F6">
              <w:rPr>
                <w:noProof/>
                <w:webHidden/>
              </w:rPr>
              <w:tab/>
            </w:r>
            <w:r w:rsidR="007033F6">
              <w:rPr>
                <w:noProof/>
                <w:webHidden/>
              </w:rPr>
              <w:fldChar w:fldCharType="begin"/>
            </w:r>
            <w:r w:rsidR="007033F6">
              <w:rPr>
                <w:noProof/>
                <w:webHidden/>
              </w:rPr>
              <w:instrText xml:space="preserve"> PAGEREF _Toc484419096 \h </w:instrText>
            </w:r>
            <w:r w:rsidR="007033F6">
              <w:rPr>
                <w:noProof/>
                <w:webHidden/>
              </w:rPr>
            </w:r>
            <w:r w:rsidR="007033F6">
              <w:rPr>
                <w:noProof/>
                <w:webHidden/>
              </w:rPr>
              <w:fldChar w:fldCharType="separate"/>
            </w:r>
            <w:r w:rsidR="007033F6">
              <w:rPr>
                <w:noProof/>
                <w:webHidden/>
              </w:rPr>
              <w:t>14</w:t>
            </w:r>
            <w:r w:rsidR="007033F6">
              <w:rPr>
                <w:noProof/>
                <w:webHidden/>
              </w:rPr>
              <w:fldChar w:fldCharType="end"/>
            </w:r>
          </w:hyperlink>
        </w:p>
        <w:p w14:paraId="2B233C36" w14:textId="523FE4D5" w:rsidR="007033F6" w:rsidRDefault="00075328">
          <w:pPr>
            <w:pStyle w:val="21"/>
            <w:rPr>
              <w:rFonts w:asciiTheme="minorHAnsi" w:hAnsiTheme="minorHAnsi" w:cstheme="minorBidi"/>
              <w:noProof/>
              <w:sz w:val="21"/>
              <w:szCs w:val="22"/>
            </w:rPr>
          </w:pPr>
          <w:hyperlink w:anchor="_Toc484419097" w:history="1">
            <w:r w:rsidR="007033F6" w:rsidRPr="00D80F60">
              <w:rPr>
                <w:rStyle w:val="af8"/>
                <w:noProof/>
              </w:rPr>
              <w:t xml:space="preserve">1.5 </w:t>
            </w:r>
            <w:r w:rsidR="007033F6" w:rsidRPr="00D80F60">
              <w:rPr>
                <w:rStyle w:val="af8"/>
                <w:noProof/>
              </w:rPr>
              <w:t>本论文研究意义、内容和结构安排</w:t>
            </w:r>
            <w:r w:rsidR="007033F6">
              <w:rPr>
                <w:noProof/>
                <w:webHidden/>
              </w:rPr>
              <w:tab/>
            </w:r>
            <w:r w:rsidR="007033F6">
              <w:rPr>
                <w:noProof/>
                <w:webHidden/>
              </w:rPr>
              <w:fldChar w:fldCharType="begin"/>
            </w:r>
            <w:r w:rsidR="007033F6">
              <w:rPr>
                <w:noProof/>
                <w:webHidden/>
              </w:rPr>
              <w:instrText xml:space="preserve"> PAGEREF _Toc484419097 \h </w:instrText>
            </w:r>
            <w:r w:rsidR="007033F6">
              <w:rPr>
                <w:noProof/>
                <w:webHidden/>
              </w:rPr>
            </w:r>
            <w:r w:rsidR="007033F6">
              <w:rPr>
                <w:noProof/>
                <w:webHidden/>
              </w:rPr>
              <w:fldChar w:fldCharType="separate"/>
            </w:r>
            <w:r w:rsidR="007033F6">
              <w:rPr>
                <w:noProof/>
                <w:webHidden/>
              </w:rPr>
              <w:t>17</w:t>
            </w:r>
            <w:r w:rsidR="007033F6">
              <w:rPr>
                <w:noProof/>
                <w:webHidden/>
              </w:rPr>
              <w:fldChar w:fldCharType="end"/>
            </w:r>
          </w:hyperlink>
        </w:p>
        <w:p w14:paraId="01C9A017" w14:textId="324A0352" w:rsidR="007033F6" w:rsidRDefault="00075328">
          <w:pPr>
            <w:pStyle w:val="21"/>
            <w:rPr>
              <w:rFonts w:asciiTheme="minorHAnsi" w:hAnsiTheme="minorHAnsi" w:cstheme="minorBidi"/>
              <w:noProof/>
              <w:sz w:val="21"/>
              <w:szCs w:val="22"/>
            </w:rPr>
          </w:pPr>
          <w:hyperlink w:anchor="_Toc484419098" w:history="1">
            <w:r w:rsidR="007033F6" w:rsidRPr="00D80F60">
              <w:rPr>
                <w:rStyle w:val="af8"/>
                <w:noProof/>
              </w:rPr>
              <w:t>参考文献</w:t>
            </w:r>
            <w:r w:rsidR="007033F6">
              <w:rPr>
                <w:noProof/>
                <w:webHidden/>
              </w:rPr>
              <w:tab/>
            </w:r>
            <w:r w:rsidR="007033F6">
              <w:rPr>
                <w:noProof/>
                <w:webHidden/>
              </w:rPr>
              <w:fldChar w:fldCharType="begin"/>
            </w:r>
            <w:r w:rsidR="007033F6">
              <w:rPr>
                <w:noProof/>
                <w:webHidden/>
              </w:rPr>
              <w:instrText xml:space="preserve"> PAGEREF _Toc484419098 \h </w:instrText>
            </w:r>
            <w:r w:rsidR="007033F6">
              <w:rPr>
                <w:noProof/>
                <w:webHidden/>
              </w:rPr>
            </w:r>
            <w:r w:rsidR="007033F6">
              <w:rPr>
                <w:noProof/>
                <w:webHidden/>
              </w:rPr>
              <w:fldChar w:fldCharType="separate"/>
            </w:r>
            <w:r w:rsidR="007033F6">
              <w:rPr>
                <w:noProof/>
                <w:webHidden/>
              </w:rPr>
              <w:t>19</w:t>
            </w:r>
            <w:r w:rsidR="007033F6">
              <w:rPr>
                <w:noProof/>
                <w:webHidden/>
              </w:rPr>
              <w:fldChar w:fldCharType="end"/>
            </w:r>
          </w:hyperlink>
        </w:p>
        <w:p w14:paraId="2F0F35DF" w14:textId="04531B87" w:rsidR="007033F6" w:rsidRDefault="00075328">
          <w:pPr>
            <w:pStyle w:val="11"/>
            <w:tabs>
              <w:tab w:val="right" w:leader="dot" w:pos="8296"/>
            </w:tabs>
            <w:rPr>
              <w:rFonts w:asciiTheme="minorHAnsi" w:hAnsiTheme="minorHAnsi" w:cstheme="minorBidi"/>
              <w:bCs w:val="0"/>
              <w:noProof/>
              <w:sz w:val="21"/>
              <w:szCs w:val="22"/>
            </w:rPr>
          </w:pPr>
          <w:hyperlink w:anchor="_Toc484419099" w:history="1">
            <w:r w:rsidR="007033F6" w:rsidRPr="00D80F60">
              <w:rPr>
                <w:rStyle w:val="af8"/>
                <w:noProof/>
              </w:rPr>
              <w:t>第</w:t>
            </w:r>
            <w:r w:rsidR="007033F6" w:rsidRPr="00D80F60">
              <w:rPr>
                <w:rStyle w:val="af8"/>
                <w:noProof/>
              </w:rPr>
              <w:t>2</w:t>
            </w:r>
            <w:r w:rsidR="007033F6" w:rsidRPr="00D80F60">
              <w:rPr>
                <w:rStyle w:val="af8"/>
                <w:noProof/>
              </w:rPr>
              <w:t>章</w:t>
            </w:r>
            <w:r w:rsidR="007033F6" w:rsidRPr="00D80F60">
              <w:rPr>
                <w:rStyle w:val="af8"/>
                <w:noProof/>
              </w:rPr>
              <w:t xml:space="preserve"> </w:t>
            </w:r>
            <w:r w:rsidR="007033F6" w:rsidRPr="00D80F60">
              <w:rPr>
                <w:rStyle w:val="af8"/>
                <w:noProof/>
              </w:rPr>
              <w:t>粒子物理实验数据读出系统调研</w:t>
            </w:r>
            <w:r w:rsidR="007033F6">
              <w:rPr>
                <w:noProof/>
                <w:webHidden/>
              </w:rPr>
              <w:tab/>
            </w:r>
            <w:r w:rsidR="007033F6">
              <w:rPr>
                <w:noProof/>
                <w:webHidden/>
              </w:rPr>
              <w:fldChar w:fldCharType="begin"/>
            </w:r>
            <w:r w:rsidR="007033F6">
              <w:rPr>
                <w:noProof/>
                <w:webHidden/>
              </w:rPr>
              <w:instrText xml:space="preserve"> PAGEREF _Toc484419099 \h </w:instrText>
            </w:r>
            <w:r w:rsidR="007033F6">
              <w:rPr>
                <w:noProof/>
                <w:webHidden/>
              </w:rPr>
            </w:r>
            <w:r w:rsidR="007033F6">
              <w:rPr>
                <w:noProof/>
                <w:webHidden/>
              </w:rPr>
              <w:fldChar w:fldCharType="separate"/>
            </w:r>
            <w:r w:rsidR="007033F6">
              <w:rPr>
                <w:noProof/>
                <w:webHidden/>
              </w:rPr>
              <w:t>22</w:t>
            </w:r>
            <w:r w:rsidR="007033F6">
              <w:rPr>
                <w:noProof/>
                <w:webHidden/>
              </w:rPr>
              <w:fldChar w:fldCharType="end"/>
            </w:r>
          </w:hyperlink>
        </w:p>
        <w:p w14:paraId="75928999" w14:textId="25EAE729" w:rsidR="007033F6" w:rsidRDefault="00075328">
          <w:pPr>
            <w:pStyle w:val="21"/>
            <w:rPr>
              <w:rFonts w:asciiTheme="minorHAnsi" w:hAnsiTheme="minorHAnsi" w:cstheme="minorBidi"/>
              <w:noProof/>
              <w:sz w:val="21"/>
              <w:szCs w:val="22"/>
            </w:rPr>
          </w:pPr>
          <w:hyperlink w:anchor="_Toc484419100" w:history="1">
            <w:r w:rsidR="007033F6" w:rsidRPr="00D80F60">
              <w:rPr>
                <w:rStyle w:val="af8"/>
                <w:noProof/>
              </w:rPr>
              <w:t>2.1 ATLAS</w:t>
            </w:r>
            <w:r w:rsidR="007033F6" w:rsidRPr="00D80F60">
              <w:rPr>
                <w:rStyle w:val="af8"/>
                <w:noProof/>
              </w:rPr>
              <w:t>实验</w:t>
            </w:r>
            <w:r w:rsidR="007033F6">
              <w:rPr>
                <w:noProof/>
                <w:webHidden/>
              </w:rPr>
              <w:tab/>
            </w:r>
            <w:r w:rsidR="007033F6">
              <w:rPr>
                <w:noProof/>
                <w:webHidden/>
              </w:rPr>
              <w:fldChar w:fldCharType="begin"/>
            </w:r>
            <w:r w:rsidR="007033F6">
              <w:rPr>
                <w:noProof/>
                <w:webHidden/>
              </w:rPr>
              <w:instrText xml:space="preserve"> PAGEREF _Toc484419100 \h </w:instrText>
            </w:r>
            <w:r w:rsidR="007033F6">
              <w:rPr>
                <w:noProof/>
                <w:webHidden/>
              </w:rPr>
            </w:r>
            <w:r w:rsidR="007033F6">
              <w:rPr>
                <w:noProof/>
                <w:webHidden/>
              </w:rPr>
              <w:fldChar w:fldCharType="separate"/>
            </w:r>
            <w:r w:rsidR="007033F6">
              <w:rPr>
                <w:noProof/>
                <w:webHidden/>
              </w:rPr>
              <w:t>22</w:t>
            </w:r>
            <w:r w:rsidR="007033F6">
              <w:rPr>
                <w:noProof/>
                <w:webHidden/>
              </w:rPr>
              <w:fldChar w:fldCharType="end"/>
            </w:r>
          </w:hyperlink>
        </w:p>
        <w:p w14:paraId="11B59E68" w14:textId="00E4DD5E" w:rsidR="007033F6" w:rsidRDefault="00075328">
          <w:pPr>
            <w:pStyle w:val="21"/>
            <w:rPr>
              <w:rFonts w:asciiTheme="minorHAnsi" w:hAnsiTheme="minorHAnsi" w:cstheme="minorBidi"/>
              <w:noProof/>
              <w:sz w:val="21"/>
              <w:szCs w:val="22"/>
            </w:rPr>
          </w:pPr>
          <w:hyperlink w:anchor="_Toc484419101" w:history="1">
            <w:r w:rsidR="007033F6" w:rsidRPr="00D80F60">
              <w:rPr>
                <w:rStyle w:val="af8"/>
                <w:noProof/>
              </w:rPr>
              <w:t>2.2 LHCb</w:t>
            </w:r>
            <w:r w:rsidR="007033F6" w:rsidRPr="00D80F60">
              <w:rPr>
                <w:rStyle w:val="af8"/>
                <w:noProof/>
              </w:rPr>
              <w:t>实验</w:t>
            </w:r>
            <w:r w:rsidR="007033F6">
              <w:rPr>
                <w:noProof/>
                <w:webHidden/>
              </w:rPr>
              <w:tab/>
            </w:r>
            <w:r w:rsidR="007033F6">
              <w:rPr>
                <w:noProof/>
                <w:webHidden/>
              </w:rPr>
              <w:fldChar w:fldCharType="begin"/>
            </w:r>
            <w:r w:rsidR="007033F6">
              <w:rPr>
                <w:noProof/>
                <w:webHidden/>
              </w:rPr>
              <w:instrText xml:space="preserve"> PAGEREF _Toc484419101 \h </w:instrText>
            </w:r>
            <w:r w:rsidR="007033F6">
              <w:rPr>
                <w:noProof/>
                <w:webHidden/>
              </w:rPr>
            </w:r>
            <w:r w:rsidR="007033F6">
              <w:rPr>
                <w:noProof/>
                <w:webHidden/>
              </w:rPr>
              <w:fldChar w:fldCharType="separate"/>
            </w:r>
            <w:r w:rsidR="007033F6">
              <w:rPr>
                <w:noProof/>
                <w:webHidden/>
              </w:rPr>
              <w:t>25</w:t>
            </w:r>
            <w:r w:rsidR="007033F6">
              <w:rPr>
                <w:noProof/>
                <w:webHidden/>
              </w:rPr>
              <w:fldChar w:fldCharType="end"/>
            </w:r>
          </w:hyperlink>
        </w:p>
        <w:p w14:paraId="7F8ABDF0" w14:textId="7AA7623C" w:rsidR="007033F6" w:rsidRDefault="00075328">
          <w:pPr>
            <w:pStyle w:val="21"/>
            <w:rPr>
              <w:rFonts w:asciiTheme="minorHAnsi" w:hAnsiTheme="minorHAnsi" w:cstheme="minorBidi"/>
              <w:noProof/>
              <w:sz w:val="21"/>
              <w:szCs w:val="22"/>
            </w:rPr>
          </w:pPr>
          <w:hyperlink w:anchor="_Toc484419102" w:history="1">
            <w:r w:rsidR="007033F6" w:rsidRPr="00D80F60">
              <w:rPr>
                <w:rStyle w:val="af8"/>
                <w:noProof/>
              </w:rPr>
              <w:t>2.3 CBM</w:t>
            </w:r>
            <w:r w:rsidR="007033F6" w:rsidRPr="00D80F60">
              <w:rPr>
                <w:rStyle w:val="af8"/>
                <w:noProof/>
              </w:rPr>
              <w:t>实验</w:t>
            </w:r>
            <w:r w:rsidR="007033F6">
              <w:rPr>
                <w:noProof/>
                <w:webHidden/>
              </w:rPr>
              <w:tab/>
            </w:r>
            <w:r w:rsidR="007033F6">
              <w:rPr>
                <w:noProof/>
                <w:webHidden/>
              </w:rPr>
              <w:fldChar w:fldCharType="begin"/>
            </w:r>
            <w:r w:rsidR="007033F6">
              <w:rPr>
                <w:noProof/>
                <w:webHidden/>
              </w:rPr>
              <w:instrText xml:space="preserve"> PAGEREF _Toc484419102 \h </w:instrText>
            </w:r>
            <w:r w:rsidR="007033F6">
              <w:rPr>
                <w:noProof/>
                <w:webHidden/>
              </w:rPr>
            </w:r>
            <w:r w:rsidR="007033F6">
              <w:rPr>
                <w:noProof/>
                <w:webHidden/>
              </w:rPr>
              <w:fldChar w:fldCharType="separate"/>
            </w:r>
            <w:r w:rsidR="007033F6">
              <w:rPr>
                <w:noProof/>
                <w:webHidden/>
              </w:rPr>
              <w:t>29</w:t>
            </w:r>
            <w:r w:rsidR="007033F6">
              <w:rPr>
                <w:noProof/>
                <w:webHidden/>
              </w:rPr>
              <w:fldChar w:fldCharType="end"/>
            </w:r>
          </w:hyperlink>
        </w:p>
        <w:p w14:paraId="08A5AF4E" w14:textId="3E72D674" w:rsidR="007033F6" w:rsidRDefault="00075328">
          <w:pPr>
            <w:pStyle w:val="21"/>
            <w:rPr>
              <w:rFonts w:asciiTheme="minorHAnsi" w:hAnsiTheme="minorHAnsi" w:cstheme="minorBidi"/>
              <w:noProof/>
              <w:sz w:val="21"/>
              <w:szCs w:val="22"/>
            </w:rPr>
          </w:pPr>
          <w:hyperlink w:anchor="_Toc484419103" w:history="1">
            <w:r w:rsidR="007033F6" w:rsidRPr="00D80F60">
              <w:rPr>
                <w:rStyle w:val="af8"/>
                <w:noProof/>
              </w:rPr>
              <w:t>2.4 PANDA</w:t>
            </w:r>
            <w:r w:rsidR="007033F6" w:rsidRPr="00D80F60">
              <w:rPr>
                <w:rStyle w:val="af8"/>
                <w:noProof/>
              </w:rPr>
              <w:t>实验</w:t>
            </w:r>
            <w:r w:rsidR="007033F6">
              <w:rPr>
                <w:noProof/>
                <w:webHidden/>
              </w:rPr>
              <w:tab/>
            </w:r>
            <w:r w:rsidR="007033F6">
              <w:rPr>
                <w:noProof/>
                <w:webHidden/>
              </w:rPr>
              <w:fldChar w:fldCharType="begin"/>
            </w:r>
            <w:r w:rsidR="007033F6">
              <w:rPr>
                <w:noProof/>
                <w:webHidden/>
              </w:rPr>
              <w:instrText xml:space="preserve"> PAGEREF _Toc484419103 \h </w:instrText>
            </w:r>
            <w:r w:rsidR="007033F6">
              <w:rPr>
                <w:noProof/>
                <w:webHidden/>
              </w:rPr>
            </w:r>
            <w:r w:rsidR="007033F6">
              <w:rPr>
                <w:noProof/>
                <w:webHidden/>
              </w:rPr>
              <w:fldChar w:fldCharType="separate"/>
            </w:r>
            <w:r w:rsidR="007033F6">
              <w:rPr>
                <w:noProof/>
                <w:webHidden/>
              </w:rPr>
              <w:t>34</w:t>
            </w:r>
            <w:r w:rsidR="007033F6">
              <w:rPr>
                <w:noProof/>
                <w:webHidden/>
              </w:rPr>
              <w:fldChar w:fldCharType="end"/>
            </w:r>
          </w:hyperlink>
        </w:p>
        <w:p w14:paraId="5742F46A" w14:textId="341E78D0" w:rsidR="007033F6" w:rsidRDefault="00075328">
          <w:pPr>
            <w:pStyle w:val="21"/>
            <w:rPr>
              <w:rFonts w:asciiTheme="minorHAnsi" w:hAnsiTheme="minorHAnsi" w:cstheme="minorBidi"/>
              <w:noProof/>
              <w:sz w:val="21"/>
              <w:szCs w:val="22"/>
            </w:rPr>
          </w:pPr>
          <w:hyperlink w:anchor="_Toc484419104" w:history="1">
            <w:r w:rsidR="007033F6" w:rsidRPr="00D80F60">
              <w:rPr>
                <w:rStyle w:val="af8"/>
                <w:noProof/>
              </w:rPr>
              <w:t>2.5 DIRAC</w:t>
            </w:r>
            <w:r w:rsidR="007033F6" w:rsidRPr="00D80F60">
              <w:rPr>
                <w:rStyle w:val="af8"/>
                <w:noProof/>
              </w:rPr>
              <w:t>实验</w:t>
            </w:r>
            <w:r w:rsidR="007033F6">
              <w:rPr>
                <w:noProof/>
                <w:webHidden/>
              </w:rPr>
              <w:tab/>
            </w:r>
            <w:r w:rsidR="007033F6">
              <w:rPr>
                <w:noProof/>
                <w:webHidden/>
              </w:rPr>
              <w:fldChar w:fldCharType="begin"/>
            </w:r>
            <w:r w:rsidR="007033F6">
              <w:rPr>
                <w:noProof/>
                <w:webHidden/>
              </w:rPr>
              <w:instrText xml:space="preserve"> PAGEREF _Toc484419104 \h </w:instrText>
            </w:r>
            <w:r w:rsidR="007033F6">
              <w:rPr>
                <w:noProof/>
                <w:webHidden/>
              </w:rPr>
            </w:r>
            <w:r w:rsidR="007033F6">
              <w:rPr>
                <w:noProof/>
                <w:webHidden/>
              </w:rPr>
              <w:fldChar w:fldCharType="separate"/>
            </w:r>
            <w:r w:rsidR="007033F6">
              <w:rPr>
                <w:noProof/>
                <w:webHidden/>
              </w:rPr>
              <w:t>36</w:t>
            </w:r>
            <w:r w:rsidR="007033F6">
              <w:rPr>
                <w:noProof/>
                <w:webHidden/>
              </w:rPr>
              <w:fldChar w:fldCharType="end"/>
            </w:r>
          </w:hyperlink>
        </w:p>
        <w:p w14:paraId="3EA75F60" w14:textId="0F9F480F" w:rsidR="007033F6" w:rsidRDefault="00075328">
          <w:pPr>
            <w:pStyle w:val="21"/>
            <w:rPr>
              <w:rFonts w:asciiTheme="minorHAnsi" w:hAnsiTheme="minorHAnsi" w:cstheme="minorBidi"/>
              <w:noProof/>
              <w:sz w:val="21"/>
              <w:szCs w:val="22"/>
            </w:rPr>
          </w:pPr>
          <w:hyperlink w:anchor="_Toc484419105" w:history="1">
            <w:r w:rsidR="007033F6" w:rsidRPr="00D80F60">
              <w:rPr>
                <w:rStyle w:val="af8"/>
                <w:noProof/>
              </w:rPr>
              <w:t xml:space="preserve">2.6 </w:t>
            </w:r>
            <w:r w:rsidR="007033F6" w:rsidRPr="00D80F60">
              <w:rPr>
                <w:rStyle w:val="af8"/>
                <w:noProof/>
              </w:rPr>
              <w:t>小结</w:t>
            </w:r>
            <w:r w:rsidR="007033F6">
              <w:rPr>
                <w:noProof/>
                <w:webHidden/>
              </w:rPr>
              <w:tab/>
            </w:r>
            <w:r w:rsidR="007033F6">
              <w:rPr>
                <w:noProof/>
                <w:webHidden/>
              </w:rPr>
              <w:fldChar w:fldCharType="begin"/>
            </w:r>
            <w:r w:rsidR="007033F6">
              <w:rPr>
                <w:noProof/>
                <w:webHidden/>
              </w:rPr>
              <w:instrText xml:space="preserve"> PAGEREF _Toc484419105 \h </w:instrText>
            </w:r>
            <w:r w:rsidR="007033F6">
              <w:rPr>
                <w:noProof/>
                <w:webHidden/>
              </w:rPr>
            </w:r>
            <w:r w:rsidR="007033F6">
              <w:rPr>
                <w:noProof/>
                <w:webHidden/>
              </w:rPr>
              <w:fldChar w:fldCharType="separate"/>
            </w:r>
            <w:r w:rsidR="007033F6">
              <w:rPr>
                <w:noProof/>
                <w:webHidden/>
              </w:rPr>
              <w:t>38</w:t>
            </w:r>
            <w:r w:rsidR="007033F6">
              <w:rPr>
                <w:noProof/>
                <w:webHidden/>
              </w:rPr>
              <w:fldChar w:fldCharType="end"/>
            </w:r>
          </w:hyperlink>
        </w:p>
        <w:p w14:paraId="3602A9B0" w14:textId="6E3785D2" w:rsidR="007033F6" w:rsidRDefault="00075328">
          <w:pPr>
            <w:pStyle w:val="21"/>
            <w:rPr>
              <w:rFonts w:asciiTheme="minorHAnsi" w:hAnsiTheme="minorHAnsi" w:cstheme="minorBidi"/>
              <w:noProof/>
              <w:sz w:val="21"/>
              <w:szCs w:val="22"/>
            </w:rPr>
          </w:pPr>
          <w:hyperlink w:anchor="_Toc484419106" w:history="1">
            <w:r w:rsidR="007033F6" w:rsidRPr="00D80F60">
              <w:rPr>
                <w:rStyle w:val="af8"/>
                <w:noProof/>
              </w:rPr>
              <w:t>参考文献</w:t>
            </w:r>
            <w:r w:rsidR="007033F6">
              <w:rPr>
                <w:noProof/>
                <w:webHidden/>
              </w:rPr>
              <w:tab/>
            </w:r>
            <w:r w:rsidR="007033F6">
              <w:rPr>
                <w:noProof/>
                <w:webHidden/>
              </w:rPr>
              <w:fldChar w:fldCharType="begin"/>
            </w:r>
            <w:r w:rsidR="007033F6">
              <w:rPr>
                <w:noProof/>
                <w:webHidden/>
              </w:rPr>
              <w:instrText xml:space="preserve"> PAGEREF _Toc484419106 \h </w:instrText>
            </w:r>
            <w:r w:rsidR="007033F6">
              <w:rPr>
                <w:noProof/>
                <w:webHidden/>
              </w:rPr>
            </w:r>
            <w:r w:rsidR="007033F6">
              <w:rPr>
                <w:noProof/>
                <w:webHidden/>
              </w:rPr>
              <w:fldChar w:fldCharType="separate"/>
            </w:r>
            <w:r w:rsidR="007033F6">
              <w:rPr>
                <w:noProof/>
                <w:webHidden/>
              </w:rPr>
              <w:t>40</w:t>
            </w:r>
            <w:r w:rsidR="007033F6">
              <w:rPr>
                <w:noProof/>
                <w:webHidden/>
              </w:rPr>
              <w:fldChar w:fldCharType="end"/>
            </w:r>
          </w:hyperlink>
        </w:p>
        <w:p w14:paraId="1F34872D" w14:textId="3371A862" w:rsidR="007033F6" w:rsidRDefault="00075328">
          <w:pPr>
            <w:pStyle w:val="11"/>
            <w:tabs>
              <w:tab w:val="right" w:leader="dot" w:pos="8296"/>
            </w:tabs>
            <w:rPr>
              <w:rFonts w:asciiTheme="minorHAnsi" w:hAnsiTheme="minorHAnsi" w:cstheme="minorBidi"/>
              <w:bCs w:val="0"/>
              <w:noProof/>
              <w:sz w:val="21"/>
              <w:szCs w:val="22"/>
            </w:rPr>
          </w:pPr>
          <w:hyperlink w:anchor="_Toc484419107" w:history="1">
            <w:r w:rsidR="007033F6" w:rsidRPr="00D80F60">
              <w:rPr>
                <w:rStyle w:val="af8"/>
                <w:noProof/>
              </w:rPr>
              <w:t>第</w:t>
            </w:r>
            <w:r w:rsidR="007033F6" w:rsidRPr="00D80F60">
              <w:rPr>
                <w:rStyle w:val="af8"/>
                <w:noProof/>
              </w:rPr>
              <w:t>3</w:t>
            </w:r>
            <w:r w:rsidR="007033F6" w:rsidRPr="00D80F60">
              <w:rPr>
                <w:rStyle w:val="af8"/>
                <w:noProof/>
              </w:rPr>
              <w:t>章</w:t>
            </w:r>
            <w:r w:rsidR="007033F6" w:rsidRPr="00D80F60">
              <w:rPr>
                <w:rStyle w:val="af8"/>
                <w:noProof/>
              </w:rPr>
              <w:t xml:space="preserve"> </w:t>
            </w:r>
            <w:r w:rsidR="007033F6" w:rsidRPr="00D80F60">
              <w:rPr>
                <w:rStyle w:val="af8"/>
                <w:noProof/>
              </w:rPr>
              <w:t>基于机器学习的数据读出系统框架</w:t>
            </w:r>
            <w:r w:rsidR="007033F6">
              <w:rPr>
                <w:noProof/>
                <w:webHidden/>
              </w:rPr>
              <w:tab/>
            </w:r>
            <w:r w:rsidR="007033F6">
              <w:rPr>
                <w:noProof/>
                <w:webHidden/>
              </w:rPr>
              <w:fldChar w:fldCharType="begin"/>
            </w:r>
            <w:r w:rsidR="007033F6">
              <w:rPr>
                <w:noProof/>
                <w:webHidden/>
              </w:rPr>
              <w:instrText xml:space="preserve"> PAGEREF _Toc484419107 \h </w:instrText>
            </w:r>
            <w:r w:rsidR="007033F6">
              <w:rPr>
                <w:noProof/>
                <w:webHidden/>
              </w:rPr>
            </w:r>
            <w:r w:rsidR="007033F6">
              <w:rPr>
                <w:noProof/>
                <w:webHidden/>
              </w:rPr>
              <w:fldChar w:fldCharType="separate"/>
            </w:r>
            <w:r w:rsidR="007033F6">
              <w:rPr>
                <w:noProof/>
                <w:webHidden/>
              </w:rPr>
              <w:t>42</w:t>
            </w:r>
            <w:r w:rsidR="007033F6">
              <w:rPr>
                <w:noProof/>
                <w:webHidden/>
              </w:rPr>
              <w:fldChar w:fldCharType="end"/>
            </w:r>
          </w:hyperlink>
        </w:p>
        <w:p w14:paraId="3D3292B4" w14:textId="639E8B6C" w:rsidR="007033F6" w:rsidRDefault="00075328">
          <w:pPr>
            <w:pStyle w:val="21"/>
            <w:rPr>
              <w:rFonts w:asciiTheme="minorHAnsi" w:hAnsiTheme="minorHAnsi" w:cstheme="minorBidi"/>
              <w:noProof/>
              <w:sz w:val="21"/>
              <w:szCs w:val="22"/>
            </w:rPr>
          </w:pPr>
          <w:hyperlink w:anchor="_Toc484419108" w:history="1">
            <w:r w:rsidR="007033F6" w:rsidRPr="00D80F60">
              <w:rPr>
                <w:rStyle w:val="af8"/>
                <w:noProof/>
              </w:rPr>
              <w:t xml:space="preserve">3.1 </w:t>
            </w:r>
            <w:r w:rsidR="007033F6" w:rsidRPr="00D80F60">
              <w:rPr>
                <w:rStyle w:val="af8"/>
                <w:noProof/>
              </w:rPr>
              <w:t>基于机器学习的数据分类模型</w:t>
            </w:r>
            <w:r w:rsidR="007033F6">
              <w:rPr>
                <w:noProof/>
                <w:webHidden/>
              </w:rPr>
              <w:tab/>
            </w:r>
            <w:r w:rsidR="007033F6">
              <w:rPr>
                <w:noProof/>
                <w:webHidden/>
              </w:rPr>
              <w:fldChar w:fldCharType="begin"/>
            </w:r>
            <w:r w:rsidR="007033F6">
              <w:rPr>
                <w:noProof/>
                <w:webHidden/>
              </w:rPr>
              <w:instrText xml:space="preserve"> PAGEREF _Toc484419108 \h </w:instrText>
            </w:r>
            <w:r w:rsidR="007033F6">
              <w:rPr>
                <w:noProof/>
                <w:webHidden/>
              </w:rPr>
            </w:r>
            <w:r w:rsidR="007033F6">
              <w:rPr>
                <w:noProof/>
                <w:webHidden/>
              </w:rPr>
              <w:fldChar w:fldCharType="separate"/>
            </w:r>
            <w:r w:rsidR="007033F6">
              <w:rPr>
                <w:noProof/>
                <w:webHidden/>
              </w:rPr>
              <w:t>42</w:t>
            </w:r>
            <w:r w:rsidR="007033F6">
              <w:rPr>
                <w:noProof/>
                <w:webHidden/>
              </w:rPr>
              <w:fldChar w:fldCharType="end"/>
            </w:r>
          </w:hyperlink>
        </w:p>
        <w:p w14:paraId="5832D68F" w14:textId="796ABAAF"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09" w:history="1">
            <w:r w:rsidR="007033F6" w:rsidRPr="00D80F60">
              <w:rPr>
                <w:rStyle w:val="af8"/>
                <w:noProof/>
              </w:rPr>
              <w:t>3.1.1 泛化误差</w:t>
            </w:r>
            <w:r w:rsidR="007033F6">
              <w:rPr>
                <w:noProof/>
                <w:webHidden/>
              </w:rPr>
              <w:tab/>
            </w:r>
            <w:r w:rsidR="007033F6">
              <w:rPr>
                <w:noProof/>
                <w:webHidden/>
              </w:rPr>
              <w:fldChar w:fldCharType="begin"/>
            </w:r>
            <w:r w:rsidR="007033F6">
              <w:rPr>
                <w:noProof/>
                <w:webHidden/>
              </w:rPr>
              <w:instrText xml:space="preserve"> PAGEREF _Toc484419109 \h </w:instrText>
            </w:r>
            <w:r w:rsidR="007033F6">
              <w:rPr>
                <w:noProof/>
                <w:webHidden/>
              </w:rPr>
            </w:r>
            <w:r w:rsidR="007033F6">
              <w:rPr>
                <w:noProof/>
                <w:webHidden/>
              </w:rPr>
              <w:fldChar w:fldCharType="separate"/>
            </w:r>
            <w:r w:rsidR="007033F6">
              <w:rPr>
                <w:noProof/>
                <w:webHidden/>
              </w:rPr>
              <w:t>44</w:t>
            </w:r>
            <w:r w:rsidR="007033F6">
              <w:rPr>
                <w:noProof/>
                <w:webHidden/>
              </w:rPr>
              <w:fldChar w:fldCharType="end"/>
            </w:r>
          </w:hyperlink>
        </w:p>
        <w:p w14:paraId="315E1D9E" w14:textId="3C01ECF6"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10" w:history="1">
            <w:r w:rsidR="007033F6" w:rsidRPr="00D80F60">
              <w:rPr>
                <w:rStyle w:val="af8"/>
                <w:noProof/>
              </w:rPr>
              <w:t>3.1.2 机器学习算法</w:t>
            </w:r>
            <w:r w:rsidR="007033F6">
              <w:rPr>
                <w:noProof/>
                <w:webHidden/>
              </w:rPr>
              <w:tab/>
            </w:r>
            <w:r w:rsidR="007033F6">
              <w:rPr>
                <w:noProof/>
                <w:webHidden/>
              </w:rPr>
              <w:fldChar w:fldCharType="begin"/>
            </w:r>
            <w:r w:rsidR="007033F6">
              <w:rPr>
                <w:noProof/>
                <w:webHidden/>
              </w:rPr>
              <w:instrText xml:space="preserve"> PAGEREF _Toc484419110 \h </w:instrText>
            </w:r>
            <w:r w:rsidR="007033F6">
              <w:rPr>
                <w:noProof/>
                <w:webHidden/>
              </w:rPr>
            </w:r>
            <w:r w:rsidR="007033F6">
              <w:rPr>
                <w:noProof/>
                <w:webHidden/>
              </w:rPr>
              <w:fldChar w:fldCharType="separate"/>
            </w:r>
            <w:r w:rsidR="007033F6">
              <w:rPr>
                <w:noProof/>
                <w:webHidden/>
              </w:rPr>
              <w:t>45</w:t>
            </w:r>
            <w:r w:rsidR="007033F6">
              <w:rPr>
                <w:noProof/>
                <w:webHidden/>
              </w:rPr>
              <w:fldChar w:fldCharType="end"/>
            </w:r>
          </w:hyperlink>
        </w:p>
        <w:p w14:paraId="02A2FEEF" w14:textId="226786E0"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11" w:history="1">
            <w:r w:rsidR="007033F6" w:rsidRPr="00D80F60">
              <w:rPr>
                <w:rStyle w:val="af8"/>
                <w:noProof/>
              </w:rPr>
              <w:t>3.1.3 决策树</w:t>
            </w:r>
            <w:r w:rsidR="007033F6">
              <w:rPr>
                <w:noProof/>
                <w:webHidden/>
              </w:rPr>
              <w:tab/>
            </w:r>
            <w:r w:rsidR="007033F6">
              <w:rPr>
                <w:noProof/>
                <w:webHidden/>
              </w:rPr>
              <w:fldChar w:fldCharType="begin"/>
            </w:r>
            <w:r w:rsidR="007033F6">
              <w:rPr>
                <w:noProof/>
                <w:webHidden/>
              </w:rPr>
              <w:instrText xml:space="preserve"> PAGEREF _Toc484419111 \h </w:instrText>
            </w:r>
            <w:r w:rsidR="007033F6">
              <w:rPr>
                <w:noProof/>
                <w:webHidden/>
              </w:rPr>
            </w:r>
            <w:r w:rsidR="007033F6">
              <w:rPr>
                <w:noProof/>
                <w:webHidden/>
              </w:rPr>
              <w:fldChar w:fldCharType="separate"/>
            </w:r>
            <w:r w:rsidR="007033F6">
              <w:rPr>
                <w:noProof/>
                <w:webHidden/>
              </w:rPr>
              <w:t>47</w:t>
            </w:r>
            <w:r w:rsidR="007033F6">
              <w:rPr>
                <w:noProof/>
                <w:webHidden/>
              </w:rPr>
              <w:fldChar w:fldCharType="end"/>
            </w:r>
          </w:hyperlink>
        </w:p>
        <w:p w14:paraId="421AC3B5" w14:textId="1F58DFF9"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12" w:history="1">
            <w:r w:rsidR="007033F6" w:rsidRPr="00D80F60">
              <w:rPr>
                <w:rStyle w:val="af8"/>
                <w:noProof/>
              </w:rPr>
              <w:t>3.1.4 集成学习</w:t>
            </w:r>
            <w:r w:rsidR="007033F6">
              <w:rPr>
                <w:noProof/>
                <w:webHidden/>
              </w:rPr>
              <w:tab/>
            </w:r>
            <w:r w:rsidR="007033F6">
              <w:rPr>
                <w:noProof/>
                <w:webHidden/>
              </w:rPr>
              <w:fldChar w:fldCharType="begin"/>
            </w:r>
            <w:r w:rsidR="007033F6">
              <w:rPr>
                <w:noProof/>
                <w:webHidden/>
              </w:rPr>
              <w:instrText xml:space="preserve"> PAGEREF _Toc484419112 \h </w:instrText>
            </w:r>
            <w:r w:rsidR="007033F6">
              <w:rPr>
                <w:noProof/>
                <w:webHidden/>
              </w:rPr>
            </w:r>
            <w:r w:rsidR="007033F6">
              <w:rPr>
                <w:noProof/>
                <w:webHidden/>
              </w:rPr>
              <w:fldChar w:fldCharType="separate"/>
            </w:r>
            <w:r w:rsidR="007033F6">
              <w:rPr>
                <w:noProof/>
                <w:webHidden/>
              </w:rPr>
              <w:t>48</w:t>
            </w:r>
            <w:r w:rsidR="007033F6">
              <w:rPr>
                <w:noProof/>
                <w:webHidden/>
              </w:rPr>
              <w:fldChar w:fldCharType="end"/>
            </w:r>
          </w:hyperlink>
        </w:p>
        <w:p w14:paraId="17D2C908" w14:textId="65E4A42B" w:rsidR="007033F6" w:rsidRDefault="00075328">
          <w:pPr>
            <w:pStyle w:val="21"/>
            <w:rPr>
              <w:rFonts w:asciiTheme="minorHAnsi" w:hAnsiTheme="minorHAnsi" w:cstheme="minorBidi"/>
              <w:noProof/>
              <w:sz w:val="21"/>
              <w:szCs w:val="22"/>
            </w:rPr>
          </w:pPr>
          <w:hyperlink w:anchor="_Toc484419113" w:history="1">
            <w:r w:rsidR="007033F6" w:rsidRPr="00D80F60">
              <w:rPr>
                <w:rStyle w:val="af8"/>
                <w:noProof/>
              </w:rPr>
              <w:t xml:space="preserve">3.2 </w:t>
            </w:r>
            <w:r w:rsidR="007033F6" w:rsidRPr="00D80F60">
              <w:rPr>
                <w:rStyle w:val="af8"/>
                <w:noProof/>
              </w:rPr>
              <w:t>基于机器学习的数据读出系统框架</w:t>
            </w:r>
            <w:r w:rsidR="007033F6">
              <w:rPr>
                <w:noProof/>
                <w:webHidden/>
              </w:rPr>
              <w:tab/>
            </w:r>
            <w:r w:rsidR="007033F6">
              <w:rPr>
                <w:noProof/>
                <w:webHidden/>
              </w:rPr>
              <w:fldChar w:fldCharType="begin"/>
            </w:r>
            <w:r w:rsidR="007033F6">
              <w:rPr>
                <w:noProof/>
                <w:webHidden/>
              </w:rPr>
              <w:instrText xml:space="preserve"> PAGEREF _Toc484419113 \h </w:instrText>
            </w:r>
            <w:r w:rsidR="007033F6">
              <w:rPr>
                <w:noProof/>
                <w:webHidden/>
              </w:rPr>
            </w:r>
            <w:r w:rsidR="007033F6">
              <w:rPr>
                <w:noProof/>
                <w:webHidden/>
              </w:rPr>
              <w:fldChar w:fldCharType="separate"/>
            </w:r>
            <w:r w:rsidR="007033F6">
              <w:rPr>
                <w:noProof/>
                <w:webHidden/>
              </w:rPr>
              <w:t>50</w:t>
            </w:r>
            <w:r w:rsidR="007033F6">
              <w:rPr>
                <w:noProof/>
                <w:webHidden/>
              </w:rPr>
              <w:fldChar w:fldCharType="end"/>
            </w:r>
          </w:hyperlink>
        </w:p>
        <w:p w14:paraId="0C76ECF5" w14:textId="50E0AB75"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14" w:history="1">
            <w:r w:rsidR="007033F6" w:rsidRPr="00D80F60">
              <w:rPr>
                <w:rStyle w:val="af8"/>
                <w:noProof/>
              </w:rPr>
              <w:t>3.2.1 读出系统需求</w:t>
            </w:r>
            <w:r w:rsidR="007033F6">
              <w:rPr>
                <w:noProof/>
                <w:webHidden/>
              </w:rPr>
              <w:tab/>
            </w:r>
            <w:r w:rsidR="007033F6">
              <w:rPr>
                <w:noProof/>
                <w:webHidden/>
              </w:rPr>
              <w:fldChar w:fldCharType="begin"/>
            </w:r>
            <w:r w:rsidR="007033F6">
              <w:rPr>
                <w:noProof/>
                <w:webHidden/>
              </w:rPr>
              <w:instrText xml:space="preserve"> PAGEREF _Toc484419114 \h </w:instrText>
            </w:r>
            <w:r w:rsidR="007033F6">
              <w:rPr>
                <w:noProof/>
                <w:webHidden/>
              </w:rPr>
            </w:r>
            <w:r w:rsidR="007033F6">
              <w:rPr>
                <w:noProof/>
                <w:webHidden/>
              </w:rPr>
              <w:fldChar w:fldCharType="separate"/>
            </w:r>
            <w:r w:rsidR="007033F6">
              <w:rPr>
                <w:noProof/>
                <w:webHidden/>
              </w:rPr>
              <w:t>51</w:t>
            </w:r>
            <w:r w:rsidR="007033F6">
              <w:rPr>
                <w:noProof/>
                <w:webHidden/>
              </w:rPr>
              <w:fldChar w:fldCharType="end"/>
            </w:r>
          </w:hyperlink>
        </w:p>
        <w:p w14:paraId="496D3D8F" w14:textId="07A3EB5B"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15" w:history="1">
            <w:r w:rsidR="007033F6" w:rsidRPr="00D80F60">
              <w:rPr>
                <w:rStyle w:val="af8"/>
                <w:noProof/>
              </w:rPr>
              <w:t>3.2.2 读出系统框架</w:t>
            </w:r>
            <w:r w:rsidR="007033F6">
              <w:rPr>
                <w:noProof/>
                <w:webHidden/>
              </w:rPr>
              <w:tab/>
            </w:r>
            <w:r w:rsidR="007033F6">
              <w:rPr>
                <w:noProof/>
                <w:webHidden/>
              </w:rPr>
              <w:fldChar w:fldCharType="begin"/>
            </w:r>
            <w:r w:rsidR="007033F6">
              <w:rPr>
                <w:noProof/>
                <w:webHidden/>
              </w:rPr>
              <w:instrText xml:space="preserve"> PAGEREF _Toc484419115 \h </w:instrText>
            </w:r>
            <w:r w:rsidR="007033F6">
              <w:rPr>
                <w:noProof/>
                <w:webHidden/>
              </w:rPr>
            </w:r>
            <w:r w:rsidR="007033F6">
              <w:rPr>
                <w:noProof/>
                <w:webHidden/>
              </w:rPr>
              <w:fldChar w:fldCharType="separate"/>
            </w:r>
            <w:r w:rsidR="007033F6">
              <w:rPr>
                <w:noProof/>
                <w:webHidden/>
              </w:rPr>
              <w:t>54</w:t>
            </w:r>
            <w:r w:rsidR="007033F6">
              <w:rPr>
                <w:noProof/>
                <w:webHidden/>
              </w:rPr>
              <w:fldChar w:fldCharType="end"/>
            </w:r>
          </w:hyperlink>
        </w:p>
        <w:p w14:paraId="7EDF6685" w14:textId="66E82867" w:rsidR="007033F6" w:rsidRDefault="00075328">
          <w:pPr>
            <w:pStyle w:val="21"/>
            <w:rPr>
              <w:rFonts w:asciiTheme="minorHAnsi" w:hAnsiTheme="minorHAnsi" w:cstheme="minorBidi"/>
              <w:noProof/>
              <w:sz w:val="21"/>
              <w:szCs w:val="22"/>
            </w:rPr>
          </w:pPr>
          <w:hyperlink w:anchor="_Toc484419116" w:history="1">
            <w:r w:rsidR="007033F6" w:rsidRPr="00D80F60">
              <w:rPr>
                <w:rStyle w:val="af8"/>
                <w:noProof/>
              </w:rPr>
              <w:t xml:space="preserve">3.3 </w:t>
            </w:r>
            <w:r w:rsidR="007033F6" w:rsidRPr="00D80F60">
              <w:rPr>
                <w:rStyle w:val="af8"/>
                <w:noProof/>
              </w:rPr>
              <w:t>机器学习算法的实现</w:t>
            </w:r>
            <w:r w:rsidR="007033F6">
              <w:rPr>
                <w:noProof/>
                <w:webHidden/>
              </w:rPr>
              <w:tab/>
            </w:r>
            <w:r w:rsidR="007033F6">
              <w:rPr>
                <w:noProof/>
                <w:webHidden/>
              </w:rPr>
              <w:fldChar w:fldCharType="begin"/>
            </w:r>
            <w:r w:rsidR="007033F6">
              <w:rPr>
                <w:noProof/>
                <w:webHidden/>
              </w:rPr>
              <w:instrText xml:space="preserve"> PAGEREF _Toc484419116 \h </w:instrText>
            </w:r>
            <w:r w:rsidR="007033F6">
              <w:rPr>
                <w:noProof/>
                <w:webHidden/>
              </w:rPr>
            </w:r>
            <w:r w:rsidR="007033F6">
              <w:rPr>
                <w:noProof/>
                <w:webHidden/>
              </w:rPr>
              <w:fldChar w:fldCharType="separate"/>
            </w:r>
            <w:r w:rsidR="007033F6">
              <w:rPr>
                <w:noProof/>
                <w:webHidden/>
              </w:rPr>
              <w:t>56</w:t>
            </w:r>
            <w:r w:rsidR="007033F6">
              <w:rPr>
                <w:noProof/>
                <w:webHidden/>
              </w:rPr>
              <w:fldChar w:fldCharType="end"/>
            </w:r>
          </w:hyperlink>
        </w:p>
        <w:p w14:paraId="5B6CF8C5" w14:textId="6AF50F32"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17" w:history="1">
            <w:r w:rsidR="007033F6" w:rsidRPr="00D80F60">
              <w:rPr>
                <w:rStyle w:val="af8"/>
                <w:noProof/>
              </w:rPr>
              <w:t>3.3.1 PC平台</w:t>
            </w:r>
            <w:r w:rsidR="007033F6">
              <w:rPr>
                <w:noProof/>
                <w:webHidden/>
              </w:rPr>
              <w:tab/>
            </w:r>
            <w:r w:rsidR="007033F6">
              <w:rPr>
                <w:noProof/>
                <w:webHidden/>
              </w:rPr>
              <w:fldChar w:fldCharType="begin"/>
            </w:r>
            <w:r w:rsidR="007033F6">
              <w:rPr>
                <w:noProof/>
                <w:webHidden/>
              </w:rPr>
              <w:instrText xml:space="preserve"> PAGEREF _Toc484419117 \h </w:instrText>
            </w:r>
            <w:r w:rsidR="007033F6">
              <w:rPr>
                <w:noProof/>
                <w:webHidden/>
              </w:rPr>
            </w:r>
            <w:r w:rsidR="007033F6">
              <w:rPr>
                <w:noProof/>
                <w:webHidden/>
              </w:rPr>
              <w:fldChar w:fldCharType="separate"/>
            </w:r>
            <w:r w:rsidR="007033F6">
              <w:rPr>
                <w:noProof/>
                <w:webHidden/>
              </w:rPr>
              <w:t>56</w:t>
            </w:r>
            <w:r w:rsidR="007033F6">
              <w:rPr>
                <w:noProof/>
                <w:webHidden/>
              </w:rPr>
              <w:fldChar w:fldCharType="end"/>
            </w:r>
          </w:hyperlink>
        </w:p>
        <w:p w14:paraId="7E909287" w14:textId="1A49AED5"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18" w:history="1">
            <w:r w:rsidR="007033F6" w:rsidRPr="00D80F60">
              <w:rPr>
                <w:rStyle w:val="af8"/>
                <w:noProof/>
              </w:rPr>
              <w:t>3.3.2 FPGA平台</w:t>
            </w:r>
            <w:r w:rsidR="007033F6">
              <w:rPr>
                <w:noProof/>
                <w:webHidden/>
              </w:rPr>
              <w:tab/>
            </w:r>
            <w:r w:rsidR="007033F6">
              <w:rPr>
                <w:noProof/>
                <w:webHidden/>
              </w:rPr>
              <w:fldChar w:fldCharType="begin"/>
            </w:r>
            <w:r w:rsidR="007033F6">
              <w:rPr>
                <w:noProof/>
                <w:webHidden/>
              </w:rPr>
              <w:instrText xml:space="preserve"> PAGEREF _Toc484419118 \h </w:instrText>
            </w:r>
            <w:r w:rsidR="007033F6">
              <w:rPr>
                <w:noProof/>
                <w:webHidden/>
              </w:rPr>
            </w:r>
            <w:r w:rsidR="007033F6">
              <w:rPr>
                <w:noProof/>
                <w:webHidden/>
              </w:rPr>
              <w:fldChar w:fldCharType="separate"/>
            </w:r>
            <w:r w:rsidR="007033F6">
              <w:rPr>
                <w:noProof/>
                <w:webHidden/>
              </w:rPr>
              <w:t>57</w:t>
            </w:r>
            <w:r w:rsidR="007033F6">
              <w:rPr>
                <w:noProof/>
                <w:webHidden/>
              </w:rPr>
              <w:fldChar w:fldCharType="end"/>
            </w:r>
          </w:hyperlink>
        </w:p>
        <w:p w14:paraId="0B5233A4" w14:textId="67B5343F"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19" w:history="1">
            <w:r w:rsidR="007033F6" w:rsidRPr="00D80F60">
              <w:rPr>
                <w:rStyle w:val="af8"/>
                <w:noProof/>
              </w:rPr>
              <w:t>3.3.3 不同平台比较</w:t>
            </w:r>
            <w:r w:rsidR="007033F6">
              <w:rPr>
                <w:noProof/>
                <w:webHidden/>
              </w:rPr>
              <w:tab/>
            </w:r>
            <w:r w:rsidR="007033F6">
              <w:rPr>
                <w:noProof/>
                <w:webHidden/>
              </w:rPr>
              <w:fldChar w:fldCharType="begin"/>
            </w:r>
            <w:r w:rsidR="007033F6">
              <w:rPr>
                <w:noProof/>
                <w:webHidden/>
              </w:rPr>
              <w:instrText xml:space="preserve"> PAGEREF _Toc484419119 \h </w:instrText>
            </w:r>
            <w:r w:rsidR="007033F6">
              <w:rPr>
                <w:noProof/>
                <w:webHidden/>
              </w:rPr>
            </w:r>
            <w:r w:rsidR="007033F6">
              <w:rPr>
                <w:noProof/>
                <w:webHidden/>
              </w:rPr>
              <w:fldChar w:fldCharType="separate"/>
            </w:r>
            <w:r w:rsidR="007033F6">
              <w:rPr>
                <w:noProof/>
                <w:webHidden/>
              </w:rPr>
              <w:t>60</w:t>
            </w:r>
            <w:r w:rsidR="007033F6">
              <w:rPr>
                <w:noProof/>
                <w:webHidden/>
              </w:rPr>
              <w:fldChar w:fldCharType="end"/>
            </w:r>
          </w:hyperlink>
        </w:p>
        <w:p w14:paraId="6B93D1F3" w14:textId="7D93331B" w:rsidR="007033F6" w:rsidRDefault="00075328">
          <w:pPr>
            <w:pStyle w:val="21"/>
            <w:rPr>
              <w:rFonts w:asciiTheme="minorHAnsi" w:hAnsiTheme="minorHAnsi" w:cstheme="minorBidi"/>
              <w:noProof/>
              <w:sz w:val="21"/>
              <w:szCs w:val="22"/>
            </w:rPr>
          </w:pPr>
          <w:hyperlink w:anchor="_Toc484419120" w:history="1">
            <w:r w:rsidR="007033F6" w:rsidRPr="00D80F60">
              <w:rPr>
                <w:rStyle w:val="af8"/>
                <w:noProof/>
              </w:rPr>
              <w:t xml:space="preserve">3.4 </w:t>
            </w:r>
            <w:r w:rsidR="007033F6" w:rsidRPr="00D80F60">
              <w:rPr>
                <w:rStyle w:val="af8"/>
                <w:noProof/>
              </w:rPr>
              <w:t>关键问题以及解决方案</w:t>
            </w:r>
            <w:r w:rsidR="007033F6">
              <w:rPr>
                <w:noProof/>
                <w:webHidden/>
              </w:rPr>
              <w:tab/>
            </w:r>
            <w:r w:rsidR="007033F6">
              <w:rPr>
                <w:noProof/>
                <w:webHidden/>
              </w:rPr>
              <w:fldChar w:fldCharType="begin"/>
            </w:r>
            <w:r w:rsidR="007033F6">
              <w:rPr>
                <w:noProof/>
                <w:webHidden/>
              </w:rPr>
              <w:instrText xml:space="preserve"> PAGEREF _Toc484419120 \h </w:instrText>
            </w:r>
            <w:r w:rsidR="007033F6">
              <w:rPr>
                <w:noProof/>
                <w:webHidden/>
              </w:rPr>
            </w:r>
            <w:r w:rsidR="007033F6">
              <w:rPr>
                <w:noProof/>
                <w:webHidden/>
              </w:rPr>
              <w:fldChar w:fldCharType="separate"/>
            </w:r>
            <w:r w:rsidR="007033F6">
              <w:rPr>
                <w:noProof/>
                <w:webHidden/>
              </w:rPr>
              <w:t>62</w:t>
            </w:r>
            <w:r w:rsidR="007033F6">
              <w:rPr>
                <w:noProof/>
                <w:webHidden/>
              </w:rPr>
              <w:fldChar w:fldCharType="end"/>
            </w:r>
          </w:hyperlink>
        </w:p>
        <w:p w14:paraId="20EA3A09" w14:textId="5E33E800"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21" w:history="1">
            <w:r w:rsidR="007033F6" w:rsidRPr="00D80F60">
              <w:rPr>
                <w:rStyle w:val="af8"/>
                <w:noProof/>
              </w:rPr>
              <w:t>3.4.1 数据源的产生</w:t>
            </w:r>
            <w:r w:rsidR="007033F6">
              <w:rPr>
                <w:noProof/>
                <w:webHidden/>
              </w:rPr>
              <w:tab/>
            </w:r>
            <w:r w:rsidR="007033F6">
              <w:rPr>
                <w:noProof/>
                <w:webHidden/>
              </w:rPr>
              <w:fldChar w:fldCharType="begin"/>
            </w:r>
            <w:r w:rsidR="007033F6">
              <w:rPr>
                <w:noProof/>
                <w:webHidden/>
              </w:rPr>
              <w:instrText xml:space="preserve"> PAGEREF _Toc484419121 \h </w:instrText>
            </w:r>
            <w:r w:rsidR="007033F6">
              <w:rPr>
                <w:noProof/>
                <w:webHidden/>
              </w:rPr>
            </w:r>
            <w:r w:rsidR="007033F6">
              <w:rPr>
                <w:noProof/>
                <w:webHidden/>
              </w:rPr>
              <w:fldChar w:fldCharType="separate"/>
            </w:r>
            <w:r w:rsidR="007033F6">
              <w:rPr>
                <w:noProof/>
                <w:webHidden/>
              </w:rPr>
              <w:t>62</w:t>
            </w:r>
            <w:r w:rsidR="007033F6">
              <w:rPr>
                <w:noProof/>
                <w:webHidden/>
              </w:rPr>
              <w:fldChar w:fldCharType="end"/>
            </w:r>
          </w:hyperlink>
        </w:p>
        <w:p w14:paraId="54C12E54" w14:textId="38D6439B"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22" w:history="1">
            <w:r w:rsidR="007033F6" w:rsidRPr="00D80F60">
              <w:rPr>
                <w:rStyle w:val="af8"/>
                <w:noProof/>
              </w:rPr>
              <w:t>3.4.2 特征提取</w:t>
            </w:r>
            <w:r w:rsidR="007033F6">
              <w:rPr>
                <w:noProof/>
                <w:webHidden/>
              </w:rPr>
              <w:tab/>
            </w:r>
            <w:r w:rsidR="007033F6">
              <w:rPr>
                <w:noProof/>
                <w:webHidden/>
              </w:rPr>
              <w:fldChar w:fldCharType="begin"/>
            </w:r>
            <w:r w:rsidR="007033F6">
              <w:rPr>
                <w:noProof/>
                <w:webHidden/>
              </w:rPr>
              <w:instrText xml:space="preserve"> PAGEREF _Toc484419122 \h </w:instrText>
            </w:r>
            <w:r w:rsidR="007033F6">
              <w:rPr>
                <w:noProof/>
                <w:webHidden/>
              </w:rPr>
            </w:r>
            <w:r w:rsidR="007033F6">
              <w:rPr>
                <w:noProof/>
                <w:webHidden/>
              </w:rPr>
              <w:fldChar w:fldCharType="separate"/>
            </w:r>
            <w:r w:rsidR="007033F6">
              <w:rPr>
                <w:noProof/>
                <w:webHidden/>
              </w:rPr>
              <w:t>63</w:t>
            </w:r>
            <w:r w:rsidR="007033F6">
              <w:rPr>
                <w:noProof/>
                <w:webHidden/>
              </w:rPr>
              <w:fldChar w:fldCharType="end"/>
            </w:r>
          </w:hyperlink>
        </w:p>
        <w:p w14:paraId="121B3C29" w14:textId="16E77C3E"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23" w:history="1">
            <w:r w:rsidR="007033F6" w:rsidRPr="00D80F60">
              <w:rPr>
                <w:rStyle w:val="af8"/>
                <w:noProof/>
              </w:rPr>
              <w:t>3.4.3 高速互联通道</w:t>
            </w:r>
            <w:r w:rsidR="007033F6">
              <w:rPr>
                <w:noProof/>
                <w:webHidden/>
              </w:rPr>
              <w:tab/>
            </w:r>
            <w:r w:rsidR="007033F6">
              <w:rPr>
                <w:noProof/>
                <w:webHidden/>
              </w:rPr>
              <w:fldChar w:fldCharType="begin"/>
            </w:r>
            <w:r w:rsidR="007033F6">
              <w:rPr>
                <w:noProof/>
                <w:webHidden/>
              </w:rPr>
              <w:instrText xml:space="preserve"> PAGEREF _Toc484419123 \h </w:instrText>
            </w:r>
            <w:r w:rsidR="007033F6">
              <w:rPr>
                <w:noProof/>
                <w:webHidden/>
              </w:rPr>
            </w:r>
            <w:r w:rsidR="007033F6">
              <w:rPr>
                <w:noProof/>
                <w:webHidden/>
              </w:rPr>
              <w:fldChar w:fldCharType="separate"/>
            </w:r>
            <w:r w:rsidR="007033F6">
              <w:rPr>
                <w:noProof/>
                <w:webHidden/>
              </w:rPr>
              <w:t>64</w:t>
            </w:r>
            <w:r w:rsidR="007033F6">
              <w:rPr>
                <w:noProof/>
                <w:webHidden/>
              </w:rPr>
              <w:fldChar w:fldCharType="end"/>
            </w:r>
          </w:hyperlink>
        </w:p>
        <w:p w14:paraId="39DFBD19" w14:textId="203423F1" w:rsidR="007033F6" w:rsidRDefault="00075328">
          <w:pPr>
            <w:pStyle w:val="21"/>
            <w:rPr>
              <w:rFonts w:asciiTheme="minorHAnsi" w:hAnsiTheme="minorHAnsi" w:cstheme="minorBidi"/>
              <w:noProof/>
              <w:sz w:val="21"/>
              <w:szCs w:val="22"/>
            </w:rPr>
          </w:pPr>
          <w:hyperlink w:anchor="_Toc484419124" w:history="1">
            <w:r w:rsidR="007033F6" w:rsidRPr="00D80F60">
              <w:rPr>
                <w:rStyle w:val="af8"/>
                <w:noProof/>
              </w:rPr>
              <w:t>参考文献</w:t>
            </w:r>
            <w:r w:rsidR="007033F6">
              <w:rPr>
                <w:noProof/>
                <w:webHidden/>
              </w:rPr>
              <w:tab/>
            </w:r>
            <w:r w:rsidR="007033F6">
              <w:rPr>
                <w:noProof/>
                <w:webHidden/>
              </w:rPr>
              <w:fldChar w:fldCharType="begin"/>
            </w:r>
            <w:r w:rsidR="007033F6">
              <w:rPr>
                <w:noProof/>
                <w:webHidden/>
              </w:rPr>
              <w:instrText xml:space="preserve"> PAGEREF _Toc484419124 \h </w:instrText>
            </w:r>
            <w:r w:rsidR="007033F6">
              <w:rPr>
                <w:noProof/>
                <w:webHidden/>
              </w:rPr>
            </w:r>
            <w:r w:rsidR="007033F6">
              <w:rPr>
                <w:noProof/>
                <w:webHidden/>
              </w:rPr>
              <w:fldChar w:fldCharType="separate"/>
            </w:r>
            <w:r w:rsidR="007033F6">
              <w:rPr>
                <w:noProof/>
                <w:webHidden/>
              </w:rPr>
              <w:t>66</w:t>
            </w:r>
            <w:r w:rsidR="007033F6">
              <w:rPr>
                <w:noProof/>
                <w:webHidden/>
              </w:rPr>
              <w:fldChar w:fldCharType="end"/>
            </w:r>
          </w:hyperlink>
        </w:p>
        <w:p w14:paraId="57663781" w14:textId="3787A090" w:rsidR="007033F6" w:rsidRDefault="00075328">
          <w:pPr>
            <w:pStyle w:val="11"/>
            <w:tabs>
              <w:tab w:val="right" w:leader="dot" w:pos="8296"/>
            </w:tabs>
            <w:rPr>
              <w:rFonts w:asciiTheme="minorHAnsi" w:hAnsiTheme="minorHAnsi" w:cstheme="minorBidi"/>
              <w:bCs w:val="0"/>
              <w:noProof/>
              <w:sz w:val="21"/>
              <w:szCs w:val="22"/>
            </w:rPr>
          </w:pPr>
          <w:hyperlink w:anchor="_Toc484419125" w:history="1">
            <w:r w:rsidR="007033F6" w:rsidRPr="00D80F60">
              <w:rPr>
                <w:rStyle w:val="af8"/>
                <w:noProof/>
              </w:rPr>
              <w:t>第</w:t>
            </w:r>
            <w:r w:rsidR="007033F6" w:rsidRPr="00D80F60">
              <w:rPr>
                <w:rStyle w:val="af8"/>
                <w:noProof/>
              </w:rPr>
              <w:t>4</w:t>
            </w:r>
            <w:r w:rsidR="007033F6" w:rsidRPr="00D80F60">
              <w:rPr>
                <w:rStyle w:val="af8"/>
                <w:noProof/>
              </w:rPr>
              <w:t>章</w:t>
            </w:r>
            <w:r w:rsidR="007033F6" w:rsidRPr="00D80F60">
              <w:rPr>
                <w:rStyle w:val="af8"/>
                <w:noProof/>
              </w:rPr>
              <w:t xml:space="preserve"> </w:t>
            </w:r>
            <w:r w:rsidR="007033F6" w:rsidRPr="00D80F60">
              <w:rPr>
                <w:rStyle w:val="af8"/>
                <w:noProof/>
              </w:rPr>
              <w:t>训练与测试数据集</w:t>
            </w:r>
            <w:r w:rsidR="007033F6">
              <w:rPr>
                <w:noProof/>
                <w:webHidden/>
              </w:rPr>
              <w:tab/>
            </w:r>
            <w:r w:rsidR="007033F6">
              <w:rPr>
                <w:noProof/>
                <w:webHidden/>
              </w:rPr>
              <w:fldChar w:fldCharType="begin"/>
            </w:r>
            <w:r w:rsidR="007033F6">
              <w:rPr>
                <w:noProof/>
                <w:webHidden/>
              </w:rPr>
              <w:instrText xml:space="preserve"> PAGEREF _Toc484419125 \h </w:instrText>
            </w:r>
            <w:r w:rsidR="007033F6">
              <w:rPr>
                <w:noProof/>
                <w:webHidden/>
              </w:rPr>
            </w:r>
            <w:r w:rsidR="007033F6">
              <w:rPr>
                <w:noProof/>
                <w:webHidden/>
              </w:rPr>
              <w:fldChar w:fldCharType="separate"/>
            </w:r>
            <w:r w:rsidR="007033F6">
              <w:rPr>
                <w:noProof/>
                <w:webHidden/>
              </w:rPr>
              <w:t>68</w:t>
            </w:r>
            <w:r w:rsidR="007033F6">
              <w:rPr>
                <w:noProof/>
                <w:webHidden/>
              </w:rPr>
              <w:fldChar w:fldCharType="end"/>
            </w:r>
          </w:hyperlink>
        </w:p>
        <w:p w14:paraId="076C3E63" w14:textId="41BA767D" w:rsidR="007033F6" w:rsidRDefault="00075328">
          <w:pPr>
            <w:pStyle w:val="21"/>
            <w:rPr>
              <w:rFonts w:asciiTheme="minorHAnsi" w:hAnsiTheme="minorHAnsi" w:cstheme="minorBidi"/>
              <w:noProof/>
              <w:sz w:val="21"/>
              <w:szCs w:val="22"/>
            </w:rPr>
          </w:pPr>
          <w:hyperlink w:anchor="_Toc484419126" w:history="1">
            <w:r w:rsidR="007033F6" w:rsidRPr="00D80F60">
              <w:rPr>
                <w:rStyle w:val="af8"/>
                <w:noProof/>
              </w:rPr>
              <w:t xml:space="preserve">4.1 </w:t>
            </w:r>
            <w:r w:rsidR="007033F6" w:rsidRPr="00D80F60">
              <w:rPr>
                <w:rStyle w:val="af8"/>
                <w:noProof/>
              </w:rPr>
              <w:t>数据生成器模型</w:t>
            </w:r>
            <w:r w:rsidR="007033F6">
              <w:rPr>
                <w:noProof/>
                <w:webHidden/>
              </w:rPr>
              <w:tab/>
            </w:r>
            <w:r w:rsidR="007033F6">
              <w:rPr>
                <w:noProof/>
                <w:webHidden/>
              </w:rPr>
              <w:fldChar w:fldCharType="begin"/>
            </w:r>
            <w:r w:rsidR="007033F6">
              <w:rPr>
                <w:noProof/>
                <w:webHidden/>
              </w:rPr>
              <w:instrText xml:space="preserve"> PAGEREF _Toc484419126 \h </w:instrText>
            </w:r>
            <w:r w:rsidR="007033F6">
              <w:rPr>
                <w:noProof/>
                <w:webHidden/>
              </w:rPr>
            </w:r>
            <w:r w:rsidR="007033F6">
              <w:rPr>
                <w:noProof/>
                <w:webHidden/>
              </w:rPr>
              <w:fldChar w:fldCharType="separate"/>
            </w:r>
            <w:r w:rsidR="007033F6">
              <w:rPr>
                <w:noProof/>
                <w:webHidden/>
              </w:rPr>
              <w:t>68</w:t>
            </w:r>
            <w:r w:rsidR="007033F6">
              <w:rPr>
                <w:noProof/>
                <w:webHidden/>
              </w:rPr>
              <w:fldChar w:fldCharType="end"/>
            </w:r>
          </w:hyperlink>
        </w:p>
        <w:p w14:paraId="5EA20C5E" w14:textId="5815CC7D" w:rsidR="007033F6" w:rsidRDefault="00075328">
          <w:pPr>
            <w:pStyle w:val="21"/>
            <w:rPr>
              <w:rFonts w:asciiTheme="minorHAnsi" w:hAnsiTheme="minorHAnsi" w:cstheme="minorBidi"/>
              <w:noProof/>
              <w:sz w:val="21"/>
              <w:szCs w:val="22"/>
            </w:rPr>
          </w:pPr>
          <w:hyperlink w:anchor="_Toc484419127" w:history="1">
            <w:r w:rsidR="007033F6" w:rsidRPr="00D80F60">
              <w:rPr>
                <w:rStyle w:val="af8"/>
                <w:noProof/>
              </w:rPr>
              <w:t xml:space="preserve">4.2 </w:t>
            </w:r>
            <w:r w:rsidR="007033F6" w:rsidRPr="00D80F60">
              <w:rPr>
                <w:rStyle w:val="af8"/>
                <w:noProof/>
              </w:rPr>
              <w:t>软硬件数据生成算法</w:t>
            </w:r>
            <w:r w:rsidR="007033F6">
              <w:rPr>
                <w:noProof/>
                <w:webHidden/>
              </w:rPr>
              <w:tab/>
            </w:r>
            <w:r w:rsidR="007033F6">
              <w:rPr>
                <w:noProof/>
                <w:webHidden/>
              </w:rPr>
              <w:fldChar w:fldCharType="begin"/>
            </w:r>
            <w:r w:rsidR="007033F6">
              <w:rPr>
                <w:noProof/>
                <w:webHidden/>
              </w:rPr>
              <w:instrText xml:space="preserve"> PAGEREF _Toc484419127 \h </w:instrText>
            </w:r>
            <w:r w:rsidR="007033F6">
              <w:rPr>
                <w:noProof/>
                <w:webHidden/>
              </w:rPr>
            </w:r>
            <w:r w:rsidR="007033F6">
              <w:rPr>
                <w:noProof/>
                <w:webHidden/>
              </w:rPr>
              <w:fldChar w:fldCharType="separate"/>
            </w:r>
            <w:r w:rsidR="007033F6">
              <w:rPr>
                <w:noProof/>
                <w:webHidden/>
              </w:rPr>
              <w:t>69</w:t>
            </w:r>
            <w:r w:rsidR="007033F6">
              <w:rPr>
                <w:noProof/>
                <w:webHidden/>
              </w:rPr>
              <w:fldChar w:fldCharType="end"/>
            </w:r>
          </w:hyperlink>
        </w:p>
        <w:p w14:paraId="09C15907" w14:textId="154FE5D6"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28" w:history="1">
            <w:r w:rsidR="007033F6" w:rsidRPr="00D80F60">
              <w:rPr>
                <w:rStyle w:val="af8"/>
                <w:noProof/>
              </w:rPr>
              <w:t>4.2.1 Python生成数据</w:t>
            </w:r>
            <w:r w:rsidR="007033F6">
              <w:rPr>
                <w:noProof/>
                <w:webHidden/>
              </w:rPr>
              <w:tab/>
            </w:r>
            <w:r w:rsidR="007033F6">
              <w:rPr>
                <w:noProof/>
                <w:webHidden/>
              </w:rPr>
              <w:fldChar w:fldCharType="begin"/>
            </w:r>
            <w:r w:rsidR="007033F6">
              <w:rPr>
                <w:noProof/>
                <w:webHidden/>
              </w:rPr>
              <w:instrText xml:space="preserve"> PAGEREF _Toc484419128 \h </w:instrText>
            </w:r>
            <w:r w:rsidR="007033F6">
              <w:rPr>
                <w:noProof/>
                <w:webHidden/>
              </w:rPr>
            </w:r>
            <w:r w:rsidR="007033F6">
              <w:rPr>
                <w:noProof/>
                <w:webHidden/>
              </w:rPr>
              <w:fldChar w:fldCharType="separate"/>
            </w:r>
            <w:r w:rsidR="007033F6">
              <w:rPr>
                <w:noProof/>
                <w:webHidden/>
              </w:rPr>
              <w:t>69</w:t>
            </w:r>
            <w:r w:rsidR="007033F6">
              <w:rPr>
                <w:noProof/>
                <w:webHidden/>
              </w:rPr>
              <w:fldChar w:fldCharType="end"/>
            </w:r>
          </w:hyperlink>
        </w:p>
        <w:p w14:paraId="59812414" w14:textId="06B60846"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29" w:history="1">
            <w:r w:rsidR="007033F6" w:rsidRPr="00D80F60">
              <w:rPr>
                <w:rStyle w:val="af8"/>
                <w:noProof/>
              </w:rPr>
              <w:t>4.2.2 FPGA数据生成器</w:t>
            </w:r>
            <w:r w:rsidR="007033F6">
              <w:rPr>
                <w:noProof/>
                <w:webHidden/>
              </w:rPr>
              <w:tab/>
            </w:r>
            <w:r w:rsidR="007033F6">
              <w:rPr>
                <w:noProof/>
                <w:webHidden/>
              </w:rPr>
              <w:fldChar w:fldCharType="begin"/>
            </w:r>
            <w:r w:rsidR="007033F6">
              <w:rPr>
                <w:noProof/>
                <w:webHidden/>
              </w:rPr>
              <w:instrText xml:space="preserve"> PAGEREF _Toc484419129 \h </w:instrText>
            </w:r>
            <w:r w:rsidR="007033F6">
              <w:rPr>
                <w:noProof/>
                <w:webHidden/>
              </w:rPr>
            </w:r>
            <w:r w:rsidR="007033F6">
              <w:rPr>
                <w:noProof/>
                <w:webHidden/>
              </w:rPr>
              <w:fldChar w:fldCharType="separate"/>
            </w:r>
            <w:r w:rsidR="007033F6">
              <w:rPr>
                <w:noProof/>
                <w:webHidden/>
              </w:rPr>
              <w:t>70</w:t>
            </w:r>
            <w:r w:rsidR="007033F6">
              <w:rPr>
                <w:noProof/>
                <w:webHidden/>
              </w:rPr>
              <w:fldChar w:fldCharType="end"/>
            </w:r>
          </w:hyperlink>
        </w:p>
        <w:p w14:paraId="4A51F87E" w14:textId="4F2A1D01" w:rsidR="007033F6" w:rsidRDefault="00075328">
          <w:pPr>
            <w:pStyle w:val="21"/>
            <w:rPr>
              <w:rFonts w:asciiTheme="minorHAnsi" w:hAnsiTheme="minorHAnsi" w:cstheme="minorBidi"/>
              <w:noProof/>
              <w:sz w:val="21"/>
              <w:szCs w:val="22"/>
            </w:rPr>
          </w:pPr>
          <w:hyperlink w:anchor="_Toc484419130" w:history="1">
            <w:r w:rsidR="007033F6" w:rsidRPr="00D80F60">
              <w:rPr>
                <w:rStyle w:val="af8"/>
                <w:noProof/>
              </w:rPr>
              <w:t xml:space="preserve">4.3 </w:t>
            </w:r>
            <w:r w:rsidR="007033F6" w:rsidRPr="00D80F60">
              <w:rPr>
                <w:rStyle w:val="af8"/>
                <w:noProof/>
              </w:rPr>
              <w:t>分类性能评估标准</w:t>
            </w:r>
            <w:r w:rsidR="007033F6">
              <w:rPr>
                <w:noProof/>
                <w:webHidden/>
              </w:rPr>
              <w:tab/>
            </w:r>
            <w:r w:rsidR="007033F6">
              <w:rPr>
                <w:noProof/>
                <w:webHidden/>
              </w:rPr>
              <w:fldChar w:fldCharType="begin"/>
            </w:r>
            <w:r w:rsidR="007033F6">
              <w:rPr>
                <w:noProof/>
                <w:webHidden/>
              </w:rPr>
              <w:instrText xml:space="preserve"> PAGEREF _Toc484419130 \h </w:instrText>
            </w:r>
            <w:r w:rsidR="007033F6">
              <w:rPr>
                <w:noProof/>
                <w:webHidden/>
              </w:rPr>
            </w:r>
            <w:r w:rsidR="007033F6">
              <w:rPr>
                <w:noProof/>
                <w:webHidden/>
              </w:rPr>
              <w:fldChar w:fldCharType="separate"/>
            </w:r>
            <w:r w:rsidR="007033F6">
              <w:rPr>
                <w:noProof/>
                <w:webHidden/>
              </w:rPr>
              <w:t>72</w:t>
            </w:r>
            <w:r w:rsidR="007033F6">
              <w:rPr>
                <w:noProof/>
                <w:webHidden/>
              </w:rPr>
              <w:fldChar w:fldCharType="end"/>
            </w:r>
          </w:hyperlink>
        </w:p>
        <w:p w14:paraId="45B6E2D3" w14:textId="69901D7F" w:rsidR="007033F6" w:rsidRDefault="00075328">
          <w:pPr>
            <w:pStyle w:val="21"/>
            <w:rPr>
              <w:rFonts w:asciiTheme="minorHAnsi" w:hAnsiTheme="minorHAnsi" w:cstheme="minorBidi"/>
              <w:noProof/>
              <w:sz w:val="21"/>
              <w:szCs w:val="22"/>
            </w:rPr>
          </w:pPr>
          <w:hyperlink w:anchor="_Toc484419131" w:history="1">
            <w:r w:rsidR="007033F6" w:rsidRPr="00D80F60">
              <w:rPr>
                <w:rStyle w:val="af8"/>
                <w:noProof/>
              </w:rPr>
              <w:t>参考文献</w:t>
            </w:r>
            <w:r w:rsidR="007033F6">
              <w:rPr>
                <w:noProof/>
                <w:webHidden/>
              </w:rPr>
              <w:tab/>
            </w:r>
            <w:r w:rsidR="007033F6">
              <w:rPr>
                <w:noProof/>
                <w:webHidden/>
              </w:rPr>
              <w:fldChar w:fldCharType="begin"/>
            </w:r>
            <w:r w:rsidR="007033F6">
              <w:rPr>
                <w:noProof/>
                <w:webHidden/>
              </w:rPr>
              <w:instrText xml:space="preserve"> PAGEREF _Toc484419131 \h </w:instrText>
            </w:r>
            <w:r w:rsidR="007033F6">
              <w:rPr>
                <w:noProof/>
                <w:webHidden/>
              </w:rPr>
            </w:r>
            <w:r w:rsidR="007033F6">
              <w:rPr>
                <w:noProof/>
                <w:webHidden/>
              </w:rPr>
              <w:fldChar w:fldCharType="separate"/>
            </w:r>
            <w:r w:rsidR="007033F6">
              <w:rPr>
                <w:noProof/>
                <w:webHidden/>
              </w:rPr>
              <w:t>75</w:t>
            </w:r>
            <w:r w:rsidR="007033F6">
              <w:rPr>
                <w:noProof/>
                <w:webHidden/>
              </w:rPr>
              <w:fldChar w:fldCharType="end"/>
            </w:r>
          </w:hyperlink>
        </w:p>
        <w:p w14:paraId="14288575" w14:textId="53DAA57A" w:rsidR="007033F6" w:rsidRDefault="00075328">
          <w:pPr>
            <w:pStyle w:val="11"/>
            <w:tabs>
              <w:tab w:val="right" w:leader="dot" w:pos="8296"/>
            </w:tabs>
            <w:rPr>
              <w:rFonts w:asciiTheme="minorHAnsi" w:hAnsiTheme="minorHAnsi" w:cstheme="minorBidi"/>
              <w:bCs w:val="0"/>
              <w:noProof/>
              <w:sz w:val="21"/>
              <w:szCs w:val="22"/>
            </w:rPr>
          </w:pPr>
          <w:hyperlink w:anchor="_Toc484419132" w:history="1">
            <w:r w:rsidR="007033F6" w:rsidRPr="00D80F60">
              <w:rPr>
                <w:rStyle w:val="af8"/>
                <w:noProof/>
              </w:rPr>
              <w:t>第</w:t>
            </w:r>
            <w:r w:rsidR="007033F6" w:rsidRPr="00D80F60">
              <w:rPr>
                <w:rStyle w:val="af8"/>
                <w:noProof/>
              </w:rPr>
              <w:t>5</w:t>
            </w:r>
            <w:r w:rsidR="007033F6" w:rsidRPr="00D80F60">
              <w:rPr>
                <w:rStyle w:val="af8"/>
                <w:noProof/>
              </w:rPr>
              <w:t>章</w:t>
            </w:r>
            <w:r w:rsidR="007033F6" w:rsidRPr="00D80F60">
              <w:rPr>
                <w:rStyle w:val="af8"/>
                <w:noProof/>
              </w:rPr>
              <w:t xml:space="preserve"> </w:t>
            </w:r>
            <w:r w:rsidR="007033F6" w:rsidRPr="00D80F60">
              <w:rPr>
                <w:rStyle w:val="af8"/>
                <w:noProof/>
              </w:rPr>
              <w:t>新型读出系统原型电路研制</w:t>
            </w:r>
            <w:r w:rsidR="007033F6">
              <w:rPr>
                <w:noProof/>
                <w:webHidden/>
              </w:rPr>
              <w:tab/>
            </w:r>
            <w:r w:rsidR="007033F6">
              <w:rPr>
                <w:noProof/>
                <w:webHidden/>
              </w:rPr>
              <w:fldChar w:fldCharType="begin"/>
            </w:r>
            <w:r w:rsidR="007033F6">
              <w:rPr>
                <w:noProof/>
                <w:webHidden/>
              </w:rPr>
              <w:instrText xml:space="preserve"> PAGEREF _Toc484419132 \h </w:instrText>
            </w:r>
            <w:r w:rsidR="007033F6">
              <w:rPr>
                <w:noProof/>
                <w:webHidden/>
              </w:rPr>
            </w:r>
            <w:r w:rsidR="007033F6">
              <w:rPr>
                <w:noProof/>
                <w:webHidden/>
              </w:rPr>
              <w:fldChar w:fldCharType="separate"/>
            </w:r>
            <w:r w:rsidR="007033F6">
              <w:rPr>
                <w:noProof/>
                <w:webHidden/>
              </w:rPr>
              <w:t>76</w:t>
            </w:r>
            <w:r w:rsidR="007033F6">
              <w:rPr>
                <w:noProof/>
                <w:webHidden/>
              </w:rPr>
              <w:fldChar w:fldCharType="end"/>
            </w:r>
          </w:hyperlink>
        </w:p>
        <w:p w14:paraId="719493F2" w14:textId="38B6050C" w:rsidR="007033F6" w:rsidRDefault="00075328">
          <w:pPr>
            <w:pStyle w:val="21"/>
            <w:rPr>
              <w:rFonts w:asciiTheme="minorHAnsi" w:hAnsiTheme="minorHAnsi" w:cstheme="minorBidi"/>
              <w:noProof/>
              <w:sz w:val="21"/>
              <w:szCs w:val="22"/>
            </w:rPr>
          </w:pPr>
          <w:hyperlink w:anchor="_Toc484419133" w:history="1">
            <w:r w:rsidR="007033F6" w:rsidRPr="00D80F60">
              <w:rPr>
                <w:rStyle w:val="af8"/>
                <w:noProof/>
              </w:rPr>
              <w:t xml:space="preserve">5.1 </w:t>
            </w:r>
            <w:r w:rsidR="007033F6" w:rsidRPr="00D80F60">
              <w:rPr>
                <w:rStyle w:val="af8"/>
                <w:noProof/>
              </w:rPr>
              <w:t>原型电路结构</w:t>
            </w:r>
            <w:r w:rsidR="007033F6">
              <w:rPr>
                <w:noProof/>
                <w:webHidden/>
              </w:rPr>
              <w:tab/>
            </w:r>
            <w:r w:rsidR="007033F6">
              <w:rPr>
                <w:noProof/>
                <w:webHidden/>
              </w:rPr>
              <w:fldChar w:fldCharType="begin"/>
            </w:r>
            <w:r w:rsidR="007033F6">
              <w:rPr>
                <w:noProof/>
                <w:webHidden/>
              </w:rPr>
              <w:instrText xml:space="preserve"> PAGEREF _Toc484419133 \h </w:instrText>
            </w:r>
            <w:r w:rsidR="007033F6">
              <w:rPr>
                <w:noProof/>
                <w:webHidden/>
              </w:rPr>
            </w:r>
            <w:r w:rsidR="007033F6">
              <w:rPr>
                <w:noProof/>
                <w:webHidden/>
              </w:rPr>
              <w:fldChar w:fldCharType="separate"/>
            </w:r>
            <w:r w:rsidR="007033F6">
              <w:rPr>
                <w:noProof/>
                <w:webHidden/>
              </w:rPr>
              <w:t>76</w:t>
            </w:r>
            <w:r w:rsidR="007033F6">
              <w:rPr>
                <w:noProof/>
                <w:webHidden/>
              </w:rPr>
              <w:fldChar w:fldCharType="end"/>
            </w:r>
          </w:hyperlink>
        </w:p>
        <w:p w14:paraId="6BFC9ED3" w14:textId="77A82F8F" w:rsidR="007033F6" w:rsidRDefault="00075328">
          <w:pPr>
            <w:pStyle w:val="21"/>
            <w:rPr>
              <w:rFonts w:asciiTheme="minorHAnsi" w:hAnsiTheme="minorHAnsi" w:cstheme="minorBidi"/>
              <w:noProof/>
              <w:sz w:val="21"/>
              <w:szCs w:val="22"/>
            </w:rPr>
          </w:pPr>
          <w:hyperlink w:anchor="_Toc484419134" w:history="1">
            <w:r w:rsidR="007033F6" w:rsidRPr="00D80F60">
              <w:rPr>
                <w:rStyle w:val="af8"/>
                <w:noProof/>
              </w:rPr>
              <w:t>5.2 Front-end Electronics Board (FEB)</w:t>
            </w:r>
            <w:r w:rsidR="007033F6">
              <w:rPr>
                <w:noProof/>
                <w:webHidden/>
              </w:rPr>
              <w:tab/>
            </w:r>
            <w:r w:rsidR="007033F6">
              <w:rPr>
                <w:noProof/>
                <w:webHidden/>
              </w:rPr>
              <w:fldChar w:fldCharType="begin"/>
            </w:r>
            <w:r w:rsidR="007033F6">
              <w:rPr>
                <w:noProof/>
                <w:webHidden/>
              </w:rPr>
              <w:instrText xml:space="preserve"> PAGEREF _Toc484419134 \h </w:instrText>
            </w:r>
            <w:r w:rsidR="007033F6">
              <w:rPr>
                <w:noProof/>
                <w:webHidden/>
              </w:rPr>
            </w:r>
            <w:r w:rsidR="007033F6">
              <w:rPr>
                <w:noProof/>
                <w:webHidden/>
              </w:rPr>
              <w:fldChar w:fldCharType="separate"/>
            </w:r>
            <w:r w:rsidR="007033F6">
              <w:rPr>
                <w:noProof/>
                <w:webHidden/>
              </w:rPr>
              <w:t>77</w:t>
            </w:r>
            <w:r w:rsidR="007033F6">
              <w:rPr>
                <w:noProof/>
                <w:webHidden/>
              </w:rPr>
              <w:fldChar w:fldCharType="end"/>
            </w:r>
          </w:hyperlink>
        </w:p>
        <w:p w14:paraId="556604DB" w14:textId="489553A1" w:rsidR="007033F6" w:rsidRDefault="00075328">
          <w:pPr>
            <w:pStyle w:val="21"/>
            <w:rPr>
              <w:rFonts w:asciiTheme="minorHAnsi" w:hAnsiTheme="minorHAnsi" w:cstheme="minorBidi"/>
              <w:noProof/>
              <w:sz w:val="21"/>
              <w:szCs w:val="22"/>
            </w:rPr>
          </w:pPr>
          <w:hyperlink w:anchor="_Toc484419135" w:history="1">
            <w:r w:rsidR="007033F6" w:rsidRPr="00D80F60">
              <w:rPr>
                <w:rStyle w:val="af8"/>
                <w:noProof/>
              </w:rPr>
              <w:t>5.3 Readout Board (ROB)</w:t>
            </w:r>
            <w:r w:rsidR="007033F6">
              <w:rPr>
                <w:noProof/>
                <w:webHidden/>
              </w:rPr>
              <w:tab/>
            </w:r>
            <w:r w:rsidR="007033F6">
              <w:rPr>
                <w:noProof/>
                <w:webHidden/>
              </w:rPr>
              <w:fldChar w:fldCharType="begin"/>
            </w:r>
            <w:r w:rsidR="007033F6">
              <w:rPr>
                <w:noProof/>
                <w:webHidden/>
              </w:rPr>
              <w:instrText xml:space="preserve"> PAGEREF _Toc484419135 \h </w:instrText>
            </w:r>
            <w:r w:rsidR="007033F6">
              <w:rPr>
                <w:noProof/>
                <w:webHidden/>
              </w:rPr>
            </w:r>
            <w:r w:rsidR="007033F6">
              <w:rPr>
                <w:noProof/>
                <w:webHidden/>
              </w:rPr>
              <w:fldChar w:fldCharType="separate"/>
            </w:r>
            <w:r w:rsidR="007033F6">
              <w:rPr>
                <w:noProof/>
                <w:webHidden/>
              </w:rPr>
              <w:t>77</w:t>
            </w:r>
            <w:r w:rsidR="007033F6">
              <w:rPr>
                <w:noProof/>
                <w:webHidden/>
              </w:rPr>
              <w:fldChar w:fldCharType="end"/>
            </w:r>
          </w:hyperlink>
        </w:p>
        <w:p w14:paraId="45D5174E" w14:textId="5CAE8025"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36" w:history="1">
            <w:r w:rsidR="007033F6" w:rsidRPr="00D80F60">
              <w:rPr>
                <w:rStyle w:val="af8"/>
                <w:noProof/>
              </w:rPr>
              <w:t>5.3.1 Xilinx GTP/GTX</w:t>
            </w:r>
            <w:r w:rsidR="007033F6">
              <w:rPr>
                <w:noProof/>
                <w:webHidden/>
              </w:rPr>
              <w:tab/>
            </w:r>
            <w:r w:rsidR="007033F6">
              <w:rPr>
                <w:noProof/>
                <w:webHidden/>
              </w:rPr>
              <w:fldChar w:fldCharType="begin"/>
            </w:r>
            <w:r w:rsidR="007033F6">
              <w:rPr>
                <w:noProof/>
                <w:webHidden/>
              </w:rPr>
              <w:instrText xml:space="preserve"> PAGEREF _Toc484419136 \h </w:instrText>
            </w:r>
            <w:r w:rsidR="007033F6">
              <w:rPr>
                <w:noProof/>
                <w:webHidden/>
              </w:rPr>
            </w:r>
            <w:r w:rsidR="007033F6">
              <w:rPr>
                <w:noProof/>
                <w:webHidden/>
              </w:rPr>
              <w:fldChar w:fldCharType="separate"/>
            </w:r>
            <w:r w:rsidR="007033F6">
              <w:rPr>
                <w:noProof/>
                <w:webHidden/>
              </w:rPr>
              <w:t>79</w:t>
            </w:r>
            <w:r w:rsidR="007033F6">
              <w:rPr>
                <w:noProof/>
                <w:webHidden/>
              </w:rPr>
              <w:fldChar w:fldCharType="end"/>
            </w:r>
          </w:hyperlink>
        </w:p>
        <w:p w14:paraId="1AEBEBB2" w14:textId="73B05E4C"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37" w:history="1">
            <w:r w:rsidR="007033F6" w:rsidRPr="00D80F60">
              <w:rPr>
                <w:rStyle w:val="af8"/>
                <w:noProof/>
              </w:rPr>
              <w:t>5.3.2 Xilinx PCIe</w:t>
            </w:r>
            <w:r w:rsidR="007033F6">
              <w:rPr>
                <w:noProof/>
                <w:webHidden/>
              </w:rPr>
              <w:tab/>
            </w:r>
            <w:r w:rsidR="007033F6">
              <w:rPr>
                <w:noProof/>
                <w:webHidden/>
              </w:rPr>
              <w:fldChar w:fldCharType="begin"/>
            </w:r>
            <w:r w:rsidR="007033F6">
              <w:rPr>
                <w:noProof/>
                <w:webHidden/>
              </w:rPr>
              <w:instrText xml:space="preserve"> PAGEREF _Toc484419137 \h </w:instrText>
            </w:r>
            <w:r w:rsidR="007033F6">
              <w:rPr>
                <w:noProof/>
                <w:webHidden/>
              </w:rPr>
            </w:r>
            <w:r w:rsidR="007033F6">
              <w:rPr>
                <w:noProof/>
                <w:webHidden/>
              </w:rPr>
              <w:fldChar w:fldCharType="separate"/>
            </w:r>
            <w:r w:rsidR="007033F6">
              <w:rPr>
                <w:noProof/>
                <w:webHidden/>
              </w:rPr>
              <w:t>81</w:t>
            </w:r>
            <w:r w:rsidR="007033F6">
              <w:rPr>
                <w:noProof/>
                <w:webHidden/>
              </w:rPr>
              <w:fldChar w:fldCharType="end"/>
            </w:r>
          </w:hyperlink>
        </w:p>
        <w:p w14:paraId="67BDD5C4" w14:textId="797D1547" w:rsidR="007033F6" w:rsidRDefault="00075328">
          <w:pPr>
            <w:pStyle w:val="21"/>
            <w:rPr>
              <w:rFonts w:asciiTheme="minorHAnsi" w:hAnsiTheme="minorHAnsi" w:cstheme="minorBidi"/>
              <w:noProof/>
              <w:sz w:val="21"/>
              <w:szCs w:val="22"/>
            </w:rPr>
          </w:pPr>
          <w:hyperlink w:anchor="_Toc484419138" w:history="1">
            <w:r w:rsidR="007033F6" w:rsidRPr="00D80F60">
              <w:rPr>
                <w:rStyle w:val="af8"/>
                <w:noProof/>
              </w:rPr>
              <w:t>5.4 Data Processing Board (DPB)</w:t>
            </w:r>
            <w:r w:rsidR="007033F6">
              <w:rPr>
                <w:noProof/>
                <w:webHidden/>
              </w:rPr>
              <w:tab/>
            </w:r>
            <w:r w:rsidR="007033F6">
              <w:rPr>
                <w:noProof/>
                <w:webHidden/>
              </w:rPr>
              <w:fldChar w:fldCharType="begin"/>
            </w:r>
            <w:r w:rsidR="007033F6">
              <w:rPr>
                <w:noProof/>
                <w:webHidden/>
              </w:rPr>
              <w:instrText xml:space="preserve"> PAGEREF _Toc484419138 \h </w:instrText>
            </w:r>
            <w:r w:rsidR="007033F6">
              <w:rPr>
                <w:noProof/>
                <w:webHidden/>
              </w:rPr>
            </w:r>
            <w:r w:rsidR="007033F6">
              <w:rPr>
                <w:noProof/>
                <w:webHidden/>
              </w:rPr>
              <w:fldChar w:fldCharType="separate"/>
            </w:r>
            <w:r w:rsidR="007033F6">
              <w:rPr>
                <w:noProof/>
                <w:webHidden/>
              </w:rPr>
              <w:t>81</w:t>
            </w:r>
            <w:r w:rsidR="007033F6">
              <w:rPr>
                <w:noProof/>
                <w:webHidden/>
              </w:rPr>
              <w:fldChar w:fldCharType="end"/>
            </w:r>
          </w:hyperlink>
        </w:p>
        <w:p w14:paraId="78BEB2B1" w14:textId="110A05BC"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39" w:history="1">
            <w:r w:rsidR="007033F6" w:rsidRPr="00D80F60">
              <w:rPr>
                <w:rStyle w:val="af8"/>
                <w:noProof/>
              </w:rPr>
              <w:t>5.4.1 整体方案</w:t>
            </w:r>
            <w:r w:rsidR="007033F6">
              <w:rPr>
                <w:noProof/>
                <w:webHidden/>
              </w:rPr>
              <w:tab/>
            </w:r>
            <w:r w:rsidR="007033F6">
              <w:rPr>
                <w:noProof/>
                <w:webHidden/>
              </w:rPr>
              <w:fldChar w:fldCharType="begin"/>
            </w:r>
            <w:r w:rsidR="007033F6">
              <w:rPr>
                <w:noProof/>
                <w:webHidden/>
              </w:rPr>
              <w:instrText xml:space="preserve"> PAGEREF _Toc484419139 \h </w:instrText>
            </w:r>
            <w:r w:rsidR="007033F6">
              <w:rPr>
                <w:noProof/>
                <w:webHidden/>
              </w:rPr>
            </w:r>
            <w:r w:rsidR="007033F6">
              <w:rPr>
                <w:noProof/>
                <w:webHidden/>
              </w:rPr>
              <w:fldChar w:fldCharType="separate"/>
            </w:r>
            <w:r w:rsidR="007033F6">
              <w:rPr>
                <w:noProof/>
                <w:webHidden/>
              </w:rPr>
              <w:t>82</w:t>
            </w:r>
            <w:r w:rsidR="007033F6">
              <w:rPr>
                <w:noProof/>
                <w:webHidden/>
              </w:rPr>
              <w:fldChar w:fldCharType="end"/>
            </w:r>
          </w:hyperlink>
        </w:p>
        <w:p w14:paraId="46DA1F1F" w14:textId="252C9B9C"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40" w:history="1">
            <w:r w:rsidR="007033F6" w:rsidRPr="00D80F60">
              <w:rPr>
                <w:rStyle w:val="af8"/>
                <w:noProof/>
              </w:rPr>
              <w:t>5.4.2 T4240设计</w:t>
            </w:r>
            <w:r w:rsidR="007033F6">
              <w:rPr>
                <w:noProof/>
                <w:webHidden/>
              </w:rPr>
              <w:tab/>
            </w:r>
            <w:r w:rsidR="007033F6">
              <w:rPr>
                <w:noProof/>
                <w:webHidden/>
              </w:rPr>
              <w:fldChar w:fldCharType="begin"/>
            </w:r>
            <w:r w:rsidR="007033F6">
              <w:rPr>
                <w:noProof/>
                <w:webHidden/>
              </w:rPr>
              <w:instrText xml:space="preserve"> PAGEREF _Toc484419140 \h </w:instrText>
            </w:r>
            <w:r w:rsidR="007033F6">
              <w:rPr>
                <w:noProof/>
                <w:webHidden/>
              </w:rPr>
            </w:r>
            <w:r w:rsidR="007033F6">
              <w:rPr>
                <w:noProof/>
                <w:webHidden/>
              </w:rPr>
              <w:fldChar w:fldCharType="separate"/>
            </w:r>
            <w:r w:rsidR="007033F6">
              <w:rPr>
                <w:noProof/>
                <w:webHidden/>
              </w:rPr>
              <w:t>83</w:t>
            </w:r>
            <w:r w:rsidR="007033F6">
              <w:rPr>
                <w:noProof/>
                <w:webHidden/>
              </w:rPr>
              <w:fldChar w:fldCharType="end"/>
            </w:r>
          </w:hyperlink>
        </w:p>
        <w:p w14:paraId="38E8B49D" w14:textId="6E169C67"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41" w:history="1">
            <w:r w:rsidR="007033F6" w:rsidRPr="00D80F60">
              <w:rPr>
                <w:rStyle w:val="af8"/>
                <w:noProof/>
              </w:rPr>
              <w:t>5.4.3 与前端互联</w:t>
            </w:r>
            <w:r w:rsidR="007033F6">
              <w:rPr>
                <w:noProof/>
                <w:webHidden/>
              </w:rPr>
              <w:tab/>
            </w:r>
            <w:r w:rsidR="007033F6">
              <w:rPr>
                <w:noProof/>
                <w:webHidden/>
              </w:rPr>
              <w:fldChar w:fldCharType="begin"/>
            </w:r>
            <w:r w:rsidR="007033F6">
              <w:rPr>
                <w:noProof/>
                <w:webHidden/>
              </w:rPr>
              <w:instrText xml:space="preserve"> PAGEREF _Toc484419141 \h </w:instrText>
            </w:r>
            <w:r w:rsidR="007033F6">
              <w:rPr>
                <w:noProof/>
                <w:webHidden/>
              </w:rPr>
            </w:r>
            <w:r w:rsidR="007033F6">
              <w:rPr>
                <w:noProof/>
                <w:webHidden/>
              </w:rPr>
              <w:fldChar w:fldCharType="separate"/>
            </w:r>
            <w:r w:rsidR="007033F6">
              <w:rPr>
                <w:noProof/>
                <w:webHidden/>
              </w:rPr>
              <w:t>86</w:t>
            </w:r>
            <w:r w:rsidR="007033F6">
              <w:rPr>
                <w:noProof/>
                <w:webHidden/>
              </w:rPr>
              <w:fldChar w:fldCharType="end"/>
            </w:r>
          </w:hyperlink>
        </w:p>
        <w:p w14:paraId="5265C865" w14:textId="7B3691D8"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42" w:history="1">
            <w:r w:rsidR="007033F6" w:rsidRPr="00D80F60">
              <w:rPr>
                <w:rStyle w:val="af8"/>
                <w:noProof/>
              </w:rPr>
              <w:t>5.4.4 与后端互联</w:t>
            </w:r>
            <w:r w:rsidR="007033F6">
              <w:rPr>
                <w:noProof/>
                <w:webHidden/>
              </w:rPr>
              <w:tab/>
            </w:r>
            <w:r w:rsidR="007033F6">
              <w:rPr>
                <w:noProof/>
                <w:webHidden/>
              </w:rPr>
              <w:fldChar w:fldCharType="begin"/>
            </w:r>
            <w:r w:rsidR="007033F6">
              <w:rPr>
                <w:noProof/>
                <w:webHidden/>
              </w:rPr>
              <w:instrText xml:space="preserve"> PAGEREF _Toc484419142 \h </w:instrText>
            </w:r>
            <w:r w:rsidR="007033F6">
              <w:rPr>
                <w:noProof/>
                <w:webHidden/>
              </w:rPr>
            </w:r>
            <w:r w:rsidR="007033F6">
              <w:rPr>
                <w:noProof/>
                <w:webHidden/>
              </w:rPr>
              <w:fldChar w:fldCharType="separate"/>
            </w:r>
            <w:r w:rsidR="007033F6">
              <w:rPr>
                <w:noProof/>
                <w:webHidden/>
              </w:rPr>
              <w:t>88</w:t>
            </w:r>
            <w:r w:rsidR="007033F6">
              <w:rPr>
                <w:noProof/>
                <w:webHidden/>
              </w:rPr>
              <w:fldChar w:fldCharType="end"/>
            </w:r>
          </w:hyperlink>
        </w:p>
        <w:p w14:paraId="25C5B0F8" w14:textId="23D5F2FD"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43" w:history="1">
            <w:r w:rsidR="007033F6" w:rsidRPr="00D80F60">
              <w:rPr>
                <w:rStyle w:val="af8"/>
                <w:noProof/>
              </w:rPr>
              <w:t>5.4.5 时钟模块</w:t>
            </w:r>
            <w:r w:rsidR="007033F6">
              <w:rPr>
                <w:noProof/>
                <w:webHidden/>
              </w:rPr>
              <w:tab/>
            </w:r>
            <w:r w:rsidR="007033F6">
              <w:rPr>
                <w:noProof/>
                <w:webHidden/>
              </w:rPr>
              <w:fldChar w:fldCharType="begin"/>
            </w:r>
            <w:r w:rsidR="007033F6">
              <w:rPr>
                <w:noProof/>
                <w:webHidden/>
              </w:rPr>
              <w:instrText xml:space="preserve"> PAGEREF _Toc484419143 \h </w:instrText>
            </w:r>
            <w:r w:rsidR="007033F6">
              <w:rPr>
                <w:noProof/>
                <w:webHidden/>
              </w:rPr>
            </w:r>
            <w:r w:rsidR="007033F6">
              <w:rPr>
                <w:noProof/>
                <w:webHidden/>
              </w:rPr>
              <w:fldChar w:fldCharType="separate"/>
            </w:r>
            <w:r w:rsidR="007033F6">
              <w:rPr>
                <w:noProof/>
                <w:webHidden/>
              </w:rPr>
              <w:t>94</w:t>
            </w:r>
            <w:r w:rsidR="007033F6">
              <w:rPr>
                <w:noProof/>
                <w:webHidden/>
              </w:rPr>
              <w:fldChar w:fldCharType="end"/>
            </w:r>
          </w:hyperlink>
        </w:p>
        <w:p w14:paraId="2C22F19D" w14:textId="7D7E76AC"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44" w:history="1">
            <w:r w:rsidR="007033F6" w:rsidRPr="00D80F60">
              <w:rPr>
                <w:rStyle w:val="af8"/>
                <w:noProof/>
              </w:rPr>
              <w:t>5.4.6 电源模块</w:t>
            </w:r>
            <w:r w:rsidR="007033F6">
              <w:rPr>
                <w:noProof/>
                <w:webHidden/>
              </w:rPr>
              <w:tab/>
            </w:r>
            <w:r w:rsidR="007033F6">
              <w:rPr>
                <w:noProof/>
                <w:webHidden/>
              </w:rPr>
              <w:fldChar w:fldCharType="begin"/>
            </w:r>
            <w:r w:rsidR="007033F6">
              <w:rPr>
                <w:noProof/>
                <w:webHidden/>
              </w:rPr>
              <w:instrText xml:space="preserve"> PAGEREF _Toc484419144 \h </w:instrText>
            </w:r>
            <w:r w:rsidR="007033F6">
              <w:rPr>
                <w:noProof/>
                <w:webHidden/>
              </w:rPr>
            </w:r>
            <w:r w:rsidR="007033F6">
              <w:rPr>
                <w:noProof/>
                <w:webHidden/>
              </w:rPr>
              <w:fldChar w:fldCharType="separate"/>
            </w:r>
            <w:r w:rsidR="007033F6">
              <w:rPr>
                <w:noProof/>
                <w:webHidden/>
              </w:rPr>
              <w:t>98</w:t>
            </w:r>
            <w:r w:rsidR="007033F6">
              <w:rPr>
                <w:noProof/>
                <w:webHidden/>
              </w:rPr>
              <w:fldChar w:fldCharType="end"/>
            </w:r>
          </w:hyperlink>
        </w:p>
        <w:p w14:paraId="539BCD81" w14:textId="1186F3BC" w:rsidR="007033F6" w:rsidRDefault="00075328">
          <w:pPr>
            <w:pStyle w:val="21"/>
            <w:rPr>
              <w:rFonts w:asciiTheme="minorHAnsi" w:hAnsiTheme="minorHAnsi" w:cstheme="minorBidi"/>
              <w:noProof/>
              <w:sz w:val="21"/>
              <w:szCs w:val="22"/>
            </w:rPr>
          </w:pPr>
          <w:hyperlink w:anchor="_Toc484419145" w:history="1">
            <w:r w:rsidR="007033F6" w:rsidRPr="00D80F60">
              <w:rPr>
                <w:rStyle w:val="af8"/>
                <w:noProof/>
              </w:rPr>
              <w:t>参考文献</w:t>
            </w:r>
            <w:r w:rsidR="007033F6">
              <w:rPr>
                <w:noProof/>
                <w:webHidden/>
              </w:rPr>
              <w:tab/>
            </w:r>
            <w:r w:rsidR="007033F6">
              <w:rPr>
                <w:noProof/>
                <w:webHidden/>
              </w:rPr>
              <w:fldChar w:fldCharType="begin"/>
            </w:r>
            <w:r w:rsidR="007033F6">
              <w:rPr>
                <w:noProof/>
                <w:webHidden/>
              </w:rPr>
              <w:instrText xml:space="preserve"> PAGEREF _Toc484419145 \h </w:instrText>
            </w:r>
            <w:r w:rsidR="007033F6">
              <w:rPr>
                <w:noProof/>
                <w:webHidden/>
              </w:rPr>
            </w:r>
            <w:r w:rsidR="007033F6">
              <w:rPr>
                <w:noProof/>
                <w:webHidden/>
              </w:rPr>
              <w:fldChar w:fldCharType="separate"/>
            </w:r>
            <w:r w:rsidR="007033F6">
              <w:rPr>
                <w:noProof/>
                <w:webHidden/>
              </w:rPr>
              <w:t>103</w:t>
            </w:r>
            <w:r w:rsidR="007033F6">
              <w:rPr>
                <w:noProof/>
                <w:webHidden/>
              </w:rPr>
              <w:fldChar w:fldCharType="end"/>
            </w:r>
          </w:hyperlink>
        </w:p>
        <w:p w14:paraId="1B27B3EB" w14:textId="6C213477" w:rsidR="007033F6" w:rsidRDefault="00075328">
          <w:pPr>
            <w:pStyle w:val="11"/>
            <w:tabs>
              <w:tab w:val="right" w:leader="dot" w:pos="8296"/>
            </w:tabs>
            <w:rPr>
              <w:rFonts w:asciiTheme="minorHAnsi" w:hAnsiTheme="minorHAnsi" w:cstheme="minorBidi"/>
              <w:bCs w:val="0"/>
              <w:noProof/>
              <w:sz w:val="21"/>
              <w:szCs w:val="22"/>
            </w:rPr>
          </w:pPr>
          <w:hyperlink w:anchor="_Toc484419146" w:history="1">
            <w:r w:rsidR="007033F6" w:rsidRPr="00D80F60">
              <w:rPr>
                <w:rStyle w:val="af8"/>
                <w:noProof/>
              </w:rPr>
              <w:t>第</w:t>
            </w:r>
            <w:r w:rsidR="007033F6" w:rsidRPr="00D80F60">
              <w:rPr>
                <w:rStyle w:val="af8"/>
                <w:noProof/>
              </w:rPr>
              <w:t>6</w:t>
            </w:r>
            <w:r w:rsidR="007033F6" w:rsidRPr="00D80F60">
              <w:rPr>
                <w:rStyle w:val="af8"/>
                <w:noProof/>
              </w:rPr>
              <w:t>章</w:t>
            </w:r>
            <w:r w:rsidR="007033F6" w:rsidRPr="00D80F60">
              <w:rPr>
                <w:rStyle w:val="af8"/>
                <w:noProof/>
              </w:rPr>
              <w:t xml:space="preserve"> </w:t>
            </w:r>
            <w:r w:rsidR="007033F6" w:rsidRPr="00D80F60">
              <w:rPr>
                <w:rStyle w:val="af8"/>
                <w:noProof/>
              </w:rPr>
              <w:t>测试与验证</w:t>
            </w:r>
            <w:r w:rsidR="007033F6">
              <w:rPr>
                <w:noProof/>
                <w:webHidden/>
              </w:rPr>
              <w:tab/>
            </w:r>
            <w:r w:rsidR="007033F6">
              <w:rPr>
                <w:noProof/>
                <w:webHidden/>
              </w:rPr>
              <w:fldChar w:fldCharType="begin"/>
            </w:r>
            <w:r w:rsidR="007033F6">
              <w:rPr>
                <w:noProof/>
                <w:webHidden/>
              </w:rPr>
              <w:instrText xml:space="preserve"> PAGEREF _Toc484419146 \h </w:instrText>
            </w:r>
            <w:r w:rsidR="007033F6">
              <w:rPr>
                <w:noProof/>
                <w:webHidden/>
              </w:rPr>
            </w:r>
            <w:r w:rsidR="007033F6">
              <w:rPr>
                <w:noProof/>
                <w:webHidden/>
              </w:rPr>
              <w:fldChar w:fldCharType="separate"/>
            </w:r>
            <w:r w:rsidR="007033F6">
              <w:rPr>
                <w:noProof/>
                <w:webHidden/>
              </w:rPr>
              <w:t>105</w:t>
            </w:r>
            <w:r w:rsidR="007033F6">
              <w:rPr>
                <w:noProof/>
                <w:webHidden/>
              </w:rPr>
              <w:fldChar w:fldCharType="end"/>
            </w:r>
          </w:hyperlink>
        </w:p>
        <w:p w14:paraId="5D2E00FB" w14:textId="54406FE6" w:rsidR="007033F6" w:rsidRDefault="00075328">
          <w:pPr>
            <w:pStyle w:val="21"/>
            <w:rPr>
              <w:rFonts w:asciiTheme="minorHAnsi" w:hAnsiTheme="minorHAnsi" w:cstheme="minorBidi"/>
              <w:noProof/>
              <w:sz w:val="21"/>
              <w:szCs w:val="22"/>
            </w:rPr>
          </w:pPr>
          <w:hyperlink w:anchor="_Toc484419147" w:history="1">
            <w:r w:rsidR="007033F6" w:rsidRPr="00D80F60">
              <w:rPr>
                <w:rStyle w:val="af8"/>
                <w:noProof/>
              </w:rPr>
              <w:t xml:space="preserve">6.1 </w:t>
            </w:r>
            <w:r w:rsidR="007033F6" w:rsidRPr="00D80F60">
              <w:rPr>
                <w:rStyle w:val="af8"/>
                <w:noProof/>
              </w:rPr>
              <w:t>节点间数据交互性能测试</w:t>
            </w:r>
            <w:r w:rsidR="007033F6">
              <w:rPr>
                <w:noProof/>
                <w:webHidden/>
              </w:rPr>
              <w:tab/>
            </w:r>
            <w:r w:rsidR="007033F6">
              <w:rPr>
                <w:noProof/>
                <w:webHidden/>
              </w:rPr>
              <w:fldChar w:fldCharType="begin"/>
            </w:r>
            <w:r w:rsidR="007033F6">
              <w:rPr>
                <w:noProof/>
                <w:webHidden/>
              </w:rPr>
              <w:instrText xml:space="preserve"> PAGEREF _Toc484419147 \h </w:instrText>
            </w:r>
            <w:r w:rsidR="007033F6">
              <w:rPr>
                <w:noProof/>
                <w:webHidden/>
              </w:rPr>
            </w:r>
            <w:r w:rsidR="007033F6">
              <w:rPr>
                <w:noProof/>
                <w:webHidden/>
              </w:rPr>
              <w:fldChar w:fldCharType="separate"/>
            </w:r>
            <w:r w:rsidR="007033F6">
              <w:rPr>
                <w:noProof/>
                <w:webHidden/>
              </w:rPr>
              <w:t>105</w:t>
            </w:r>
            <w:r w:rsidR="007033F6">
              <w:rPr>
                <w:noProof/>
                <w:webHidden/>
              </w:rPr>
              <w:fldChar w:fldCharType="end"/>
            </w:r>
          </w:hyperlink>
        </w:p>
        <w:p w14:paraId="48E88961" w14:textId="17B91D6D"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48" w:history="1">
            <w:r w:rsidR="007033F6" w:rsidRPr="00D80F60">
              <w:rPr>
                <w:rStyle w:val="af8"/>
                <w:noProof/>
              </w:rPr>
              <w:t>6.1.1 Xilinx GTP/GTX传输性能测试</w:t>
            </w:r>
            <w:r w:rsidR="007033F6">
              <w:rPr>
                <w:noProof/>
                <w:webHidden/>
              </w:rPr>
              <w:tab/>
            </w:r>
            <w:r w:rsidR="007033F6">
              <w:rPr>
                <w:noProof/>
                <w:webHidden/>
              </w:rPr>
              <w:fldChar w:fldCharType="begin"/>
            </w:r>
            <w:r w:rsidR="007033F6">
              <w:rPr>
                <w:noProof/>
                <w:webHidden/>
              </w:rPr>
              <w:instrText xml:space="preserve"> PAGEREF _Toc484419148 \h </w:instrText>
            </w:r>
            <w:r w:rsidR="007033F6">
              <w:rPr>
                <w:noProof/>
                <w:webHidden/>
              </w:rPr>
            </w:r>
            <w:r w:rsidR="007033F6">
              <w:rPr>
                <w:noProof/>
                <w:webHidden/>
              </w:rPr>
              <w:fldChar w:fldCharType="separate"/>
            </w:r>
            <w:r w:rsidR="007033F6">
              <w:rPr>
                <w:noProof/>
                <w:webHidden/>
              </w:rPr>
              <w:t>105</w:t>
            </w:r>
            <w:r w:rsidR="007033F6">
              <w:rPr>
                <w:noProof/>
                <w:webHidden/>
              </w:rPr>
              <w:fldChar w:fldCharType="end"/>
            </w:r>
          </w:hyperlink>
        </w:p>
        <w:p w14:paraId="1BEB332B" w14:textId="4FD3B2D8"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49" w:history="1">
            <w:r w:rsidR="007033F6" w:rsidRPr="00D80F60">
              <w:rPr>
                <w:rStyle w:val="af8"/>
                <w:noProof/>
              </w:rPr>
              <w:t>6.1.2 万兆以太网传输性能</w:t>
            </w:r>
            <w:r w:rsidR="007033F6">
              <w:rPr>
                <w:noProof/>
                <w:webHidden/>
              </w:rPr>
              <w:tab/>
            </w:r>
            <w:r w:rsidR="007033F6">
              <w:rPr>
                <w:noProof/>
                <w:webHidden/>
              </w:rPr>
              <w:fldChar w:fldCharType="begin"/>
            </w:r>
            <w:r w:rsidR="007033F6">
              <w:rPr>
                <w:noProof/>
                <w:webHidden/>
              </w:rPr>
              <w:instrText xml:space="preserve"> PAGEREF _Toc484419149 \h </w:instrText>
            </w:r>
            <w:r w:rsidR="007033F6">
              <w:rPr>
                <w:noProof/>
                <w:webHidden/>
              </w:rPr>
            </w:r>
            <w:r w:rsidR="007033F6">
              <w:rPr>
                <w:noProof/>
                <w:webHidden/>
              </w:rPr>
              <w:fldChar w:fldCharType="separate"/>
            </w:r>
            <w:r w:rsidR="007033F6">
              <w:rPr>
                <w:noProof/>
                <w:webHidden/>
              </w:rPr>
              <w:t>106</w:t>
            </w:r>
            <w:r w:rsidR="007033F6">
              <w:rPr>
                <w:noProof/>
                <w:webHidden/>
              </w:rPr>
              <w:fldChar w:fldCharType="end"/>
            </w:r>
          </w:hyperlink>
        </w:p>
        <w:p w14:paraId="2916C5CD" w14:textId="573BEB6A" w:rsidR="007033F6" w:rsidRDefault="00075328">
          <w:pPr>
            <w:pStyle w:val="21"/>
            <w:rPr>
              <w:rFonts w:asciiTheme="minorHAnsi" w:hAnsiTheme="minorHAnsi" w:cstheme="minorBidi"/>
              <w:noProof/>
              <w:sz w:val="21"/>
              <w:szCs w:val="22"/>
            </w:rPr>
          </w:pPr>
          <w:hyperlink w:anchor="_Toc484419150" w:history="1">
            <w:r w:rsidR="007033F6" w:rsidRPr="00D80F60">
              <w:rPr>
                <w:rStyle w:val="af8"/>
                <w:noProof/>
              </w:rPr>
              <w:t xml:space="preserve">6.2 </w:t>
            </w:r>
            <w:r w:rsidR="007033F6" w:rsidRPr="00D80F60">
              <w:rPr>
                <w:rStyle w:val="af8"/>
                <w:noProof/>
              </w:rPr>
              <w:t>分类性能评估</w:t>
            </w:r>
            <w:r w:rsidR="007033F6">
              <w:rPr>
                <w:noProof/>
                <w:webHidden/>
              </w:rPr>
              <w:tab/>
            </w:r>
            <w:r w:rsidR="007033F6">
              <w:rPr>
                <w:noProof/>
                <w:webHidden/>
              </w:rPr>
              <w:fldChar w:fldCharType="begin"/>
            </w:r>
            <w:r w:rsidR="007033F6">
              <w:rPr>
                <w:noProof/>
                <w:webHidden/>
              </w:rPr>
              <w:instrText xml:space="preserve"> PAGEREF _Toc484419150 \h </w:instrText>
            </w:r>
            <w:r w:rsidR="007033F6">
              <w:rPr>
                <w:noProof/>
                <w:webHidden/>
              </w:rPr>
            </w:r>
            <w:r w:rsidR="007033F6">
              <w:rPr>
                <w:noProof/>
                <w:webHidden/>
              </w:rPr>
              <w:fldChar w:fldCharType="separate"/>
            </w:r>
            <w:r w:rsidR="007033F6">
              <w:rPr>
                <w:noProof/>
                <w:webHidden/>
              </w:rPr>
              <w:t>110</w:t>
            </w:r>
            <w:r w:rsidR="007033F6">
              <w:rPr>
                <w:noProof/>
                <w:webHidden/>
              </w:rPr>
              <w:fldChar w:fldCharType="end"/>
            </w:r>
          </w:hyperlink>
        </w:p>
        <w:p w14:paraId="69AF0065" w14:textId="67EF4CB7"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51" w:history="1">
            <w:r w:rsidR="007033F6" w:rsidRPr="00D80F60">
              <w:rPr>
                <w:rStyle w:val="af8"/>
                <w:noProof/>
              </w:rPr>
              <w:t>6.2.1 软件平台评估</w:t>
            </w:r>
            <w:r w:rsidR="007033F6">
              <w:rPr>
                <w:noProof/>
                <w:webHidden/>
              </w:rPr>
              <w:tab/>
            </w:r>
            <w:r w:rsidR="007033F6">
              <w:rPr>
                <w:noProof/>
                <w:webHidden/>
              </w:rPr>
              <w:fldChar w:fldCharType="begin"/>
            </w:r>
            <w:r w:rsidR="007033F6">
              <w:rPr>
                <w:noProof/>
                <w:webHidden/>
              </w:rPr>
              <w:instrText xml:space="preserve"> PAGEREF _Toc484419151 \h </w:instrText>
            </w:r>
            <w:r w:rsidR="007033F6">
              <w:rPr>
                <w:noProof/>
                <w:webHidden/>
              </w:rPr>
            </w:r>
            <w:r w:rsidR="007033F6">
              <w:rPr>
                <w:noProof/>
                <w:webHidden/>
              </w:rPr>
              <w:fldChar w:fldCharType="separate"/>
            </w:r>
            <w:r w:rsidR="007033F6">
              <w:rPr>
                <w:noProof/>
                <w:webHidden/>
              </w:rPr>
              <w:t>110</w:t>
            </w:r>
            <w:r w:rsidR="007033F6">
              <w:rPr>
                <w:noProof/>
                <w:webHidden/>
              </w:rPr>
              <w:fldChar w:fldCharType="end"/>
            </w:r>
          </w:hyperlink>
        </w:p>
        <w:p w14:paraId="79AF01FF" w14:textId="50C3E651" w:rsidR="007033F6" w:rsidRDefault="00075328">
          <w:pPr>
            <w:pStyle w:val="31"/>
            <w:tabs>
              <w:tab w:val="right" w:leader="dot" w:pos="8296"/>
            </w:tabs>
            <w:ind w:firstLine="480"/>
            <w:rPr>
              <w:rFonts w:asciiTheme="minorHAnsi" w:eastAsiaTheme="minorEastAsia" w:hAnsiTheme="minorHAnsi" w:cstheme="minorBidi"/>
              <w:iCs w:val="0"/>
              <w:noProof/>
              <w:sz w:val="21"/>
              <w:szCs w:val="22"/>
            </w:rPr>
          </w:pPr>
          <w:hyperlink w:anchor="_Toc484419152" w:history="1">
            <w:r w:rsidR="007033F6" w:rsidRPr="00D80F60">
              <w:rPr>
                <w:rStyle w:val="af8"/>
                <w:noProof/>
              </w:rPr>
              <w:t>6.2.2 硬件FPGA平台评估</w:t>
            </w:r>
            <w:r w:rsidR="007033F6">
              <w:rPr>
                <w:noProof/>
                <w:webHidden/>
              </w:rPr>
              <w:tab/>
            </w:r>
            <w:r w:rsidR="007033F6">
              <w:rPr>
                <w:noProof/>
                <w:webHidden/>
              </w:rPr>
              <w:fldChar w:fldCharType="begin"/>
            </w:r>
            <w:r w:rsidR="007033F6">
              <w:rPr>
                <w:noProof/>
                <w:webHidden/>
              </w:rPr>
              <w:instrText xml:space="preserve"> PAGEREF _Toc484419152 \h </w:instrText>
            </w:r>
            <w:r w:rsidR="007033F6">
              <w:rPr>
                <w:noProof/>
                <w:webHidden/>
              </w:rPr>
            </w:r>
            <w:r w:rsidR="007033F6">
              <w:rPr>
                <w:noProof/>
                <w:webHidden/>
              </w:rPr>
              <w:fldChar w:fldCharType="separate"/>
            </w:r>
            <w:r w:rsidR="007033F6">
              <w:rPr>
                <w:noProof/>
                <w:webHidden/>
              </w:rPr>
              <w:t>114</w:t>
            </w:r>
            <w:r w:rsidR="007033F6">
              <w:rPr>
                <w:noProof/>
                <w:webHidden/>
              </w:rPr>
              <w:fldChar w:fldCharType="end"/>
            </w:r>
          </w:hyperlink>
        </w:p>
        <w:p w14:paraId="49EC95A3" w14:textId="39CF6DAA" w:rsidR="007033F6" w:rsidRDefault="00075328">
          <w:pPr>
            <w:pStyle w:val="21"/>
            <w:rPr>
              <w:rFonts w:asciiTheme="minorHAnsi" w:hAnsiTheme="minorHAnsi" w:cstheme="minorBidi"/>
              <w:noProof/>
              <w:sz w:val="21"/>
              <w:szCs w:val="22"/>
            </w:rPr>
          </w:pPr>
          <w:hyperlink w:anchor="_Toc484419153" w:history="1">
            <w:r w:rsidR="007033F6" w:rsidRPr="00D80F60">
              <w:rPr>
                <w:rStyle w:val="af8"/>
                <w:noProof/>
              </w:rPr>
              <w:t>参考文献</w:t>
            </w:r>
            <w:r w:rsidR="007033F6">
              <w:rPr>
                <w:noProof/>
                <w:webHidden/>
              </w:rPr>
              <w:tab/>
            </w:r>
            <w:r w:rsidR="007033F6">
              <w:rPr>
                <w:noProof/>
                <w:webHidden/>
              </w:rPr>
              <w:fldChar w:fldCharType="begin"/>
            </w:r>
            <w:r w:rsidR="007033F6">
              <w:rPr>
                <w:noProof/>
                <w:webHidden/>
              </w:rPr>
              <w:instrText xml:space="preserve"> PAGEREF _Toc484419153 \h </w:instrText>
            </w:r>
            <w:r w:rsidR="007033F6">
              <w:rPr>
                <w:noProof/>
                <w:webHidden/>
              </w:rPr>
            </w:r>
            <w:r w:rsidR="007033F6">
              <w:rPr>
                <w:noProof/>
                <w:webHidden/>
              </w:rPr>
              <w:fldChar w:fldCharType="separate"/>
            </w:r>
            <w:r w:rsidR="007033F6">
              <w:rPr>
                <w:noProof/>
                <w:webHidden/>
              </w:rPr>
              <w:t>119</w:t>
            </w:r>
            <w:r w:rsidR="007033F6">
              <w:rPr>
                <w:noProof/>
                <w:webHidden/>
              </w:rPr>
              <w:fldChar w:fldCharType="end"/>
            </w:r>
          </w:hyperlink>
        </w:p>
        <w:p w14:paraId="14356DC0" w14:textId="63D8878E" w:rsidR="007033F6" w:rsidRDefault="00075328">
          <w:pPr>
            <w:pStyle w:val="11"/>
            <w:tabs>
              <w:tab w:val="right" w:leader="dot" w:pos="8296"/>
            </w:tabs>
            <w:rPr>
              <w:rFonts w:asciiTheme="minorHAnsi" w:hAnsiTheme="minorHAnsi" w:cstheme="minorBidi"/>
              <w:bCs w:val="0"/>
              <w:noProof/>
              <w:sz w:val="21"/>
              <w:szCs w:val="22"/>
            </w:rPr>
          </w:pPr>
          <w:hyperlink w:anchor="_Toc484419154" w:history="1">
            <w:r w:rsidR="007033F6" w:rsidRPr="00D80F60">
              <w:rPr>
                <w:rStyle w:val="af8"/>
                <w:noProof/>
              </w:rPr>
              <w:t>第</w:t>
            </w:r>
            <w:r w:rsidR="007033F6" w:rsidRPr="00D80F60">
              <w:rPr>
                <w:rStyle w:val="af8"/>
                <w:noProof/>
              </w:rPr>
              <w:t>7</w:t>
            </w:r>
            <w:r w:rsidR="007033F6" w:rsidRPr="00D80F60">
              <w:rPr>
                <w:rStyle w:val="af8"/>
                <w:noProof/>
              </w:rPr>
              <w:t>章</w:t>
            </w:r>
            <w:r w:rsidR="007033F6" w:rsidRPr="00D80F60">
              <w:rPr>
                <w:rStyle w:val="af8"/>
                <w:noProof/>
              </w:rPr>
              <w:t xml:space="preserve"> </w:t>
            </w:r>
            <w:r w:rsidR="007033F6" w:rsidRPr="00D80F60">
              <w:rPr>
                <w:rStyle w:val="af8"/>
                <w:noProof/>
              </w:rPr>
              <w:t>总结与展望</w:t>
            </w:r>
            <w:r w:rsidR="007033F6">
              <w:rPr>
                <w:noProof/>
                <w:webHidden/>
              </w:rPr>
              <w:tab/>
            </w:r>
            <w:r w:rsidR="007033F6">
              <w:rPr>
                <w:noProof/>
                <w:webHidden/>
              </w:rPr>
              <w:fldChar w:fldCharType="begin"/>
            </w:r>
            <w:r w:rsidR="007033F6">
              <w:rPr>
                <w:noProof/>
                <w:webHidden/>
              </w:rPr>
              <w:instrText xml:space="preserve"> PAGEREF _Toc484419154 \h </w:instrText>
            </w:r>
            <w:r w:rsidR="007033F6">
              <w:rPr>
                <w:noProof/>
                <w:webHidden/>
              </w:rPr>
            </w:r>
            <w:r w:rsidR="007033F6">
              <w:rPr>
                <w:noProof/>
                <w:webHidden/>
              </w:rPr>
              <w:fldChar w:fldCharType="separate"/>
            </w:r>
            <w:r w:rsidR="007033F6">
              <w:rPr>
                <w:noProof/>
                <w:webHidden/>
              </w:rPr>
              <w:t>120</w:t>
            </w:r>
            <w:r w:rsidR="007033F6">
              <w:rPr>
                <w:noProof/>
                <w:webHidden/>
              </w:rPr>
              <w:fldChar w:fldCharType="end"/>
            </w:r>
          </w:hyperlink>
        </w:p>
        <w:p w14:paraId="60C028ED" w14:textId="046816AF" w:rsidR="007033F6" w:rsidRDefault="00075328">
          <w:pPr>
            <w:pStyle w:val="21"/>
            <w:rPr>
              <w:rFonts w:asciiTheme="minorHAnsi" w:hAnsiTheme="minorHAnsi" w:cstheme="minorBidi"/>
              <w:noProof/>
              <w:sz w:val="21"/>
              <w:szCs w:val="22"/>
            </w:rPr>
          </w:pPr>
          <w:hyperlink w:anchor="_Toc484419155" w:history="1">
            <w:r w:rsidR="007033F6" w:rsidRPr="00D80F60">
              <w:rPr>
                <w:rStyle w:val="af8"/>
                <w:noProof/>
              </w:rPr>
              <w:t xml:space="preserve">7.1 </w:t>
            </w:r>
            <w:r w:rsidR="007033F6" w:rsidRPr="00D80F60">
              <w:rPr>
                <w:rStyle w:val="af8"/>
                <w:noProof/>
              </w:rPr>
              <w:t>总结</w:t>
            </w:r>
            <w:r w:rsidR="007033F6">
              <w:rPr>
                <w:noProof/>
                <w:webHidden/>
              </w:rPr>
              <w:tab/>
            </w:r>
            <w:r w:rsidR="007033F6">
              <w:rPr>
                <w:noProof/>
                <w:webHidden/>
              </w:rPr>
              <w:fldChar w:fldCharType="begin"/>
            </w:r>
            <w:r w:rsidR="007033F6">
              <w:rPr>
                <w:noProof/>
                <w:webHidden/>
              </w:rPr>
              <w:instrText xml:space="preserve"> PAGEREF _Toc484419155 \h </w:instrText>
            </w:r>
            <w:r w:rsidR="007033F6">
              <w:rPr>
                <w:noProof/>
                <w:webHidden/>
              </w:rPr>
            </w:r>
            <w:r w:rsidR="007033F6">
              <w:rPr>
                <w:noProof/>
                <w:webHidden/>
              </w:rPr>
              <w:fldChar w:fldCharType="separate"/>
            </w:r>
            <w:r w:rsidR="007033F6">
              <w:rPr>
                <w:noProof/>
                <w:webHidden/>
              </w:rPr>
              <w:t>120</w:t>
            </w:r>
            <w:r w:rsidR="007033F6">
              <w:rPr>
                <w:noProof/>
                <w:webHidden/>
              </w:rPr>
              <w:fldChar w:fldCharType="end"/>
            </w:r>
          </w:hyperlink>
        </w:p>
        <w:p w14:paraId="46EF058E" w14:textId="55D42A8A" w:rsidR="007033F6" w:rsidRDefault="00075328">
          <w:pPr>
            <w:pStyle w:val="21"/>
            <w:rPr>
              <w:rFonts w:asciiTheme="minorHAnsi" w:hAnsiTheme="minorHAnsi" w:cstheme="minorBidi"/>
              <w:noProof/>
              <w:sz w:val="21"/>
              <w:szCs w:val="22"/>
            </w:rPr>
          </w:pPr>
          <w:hyperlink w:anchor="_Toc484419156" w:history="1">
            <w:r w:rsidR="007033F6" w:rsidRPr="00D80F60">
              <w:rPr>
                <w:rStyle w:val="af8"/>
                <w:noProof/>
              </w:rPr>
              <w:t xml:space="preserve">7.2 </w:t>
            </w:r>
            <w:r w:rsidR="007033F6" w:rsidRPr="00D80F60">
              <w:rPr>
                <w:rStyle w:val="af8"/>
                <w:noProof/>
              </w:rPr>
              <w:t>创新点</w:t>
            </w:r>
            <w:r w:rsidR="007033F6">
              <w:rPr>
                <w:noProof/>
                <w:webHidden/>
              </w:rPr>
              <w:tab/>
            </w:r>
            <w:r w:rsidR="007033F6">
              <w:rPr>
                <w:noProof/>
                <w:webHidden/>
              </w:rPr>
              <w:fldChar w:fldCharType="begin"/>
            </w:r>
            <w:r w:rsidR="007033F6">
              <w:rPr>
                <w:noProof/>
                <w:webHidden/>
              </w:rPr>
              <w:instrText xml:space="preserve"> PAGEREF _Toc484419156 \h </w:instrText>
            </w:r>
            <w:r w:rsidR="007033F6">
              <w:rPr>
                <w:noProof/>
                <w:webHidden/>
              </w:rPr>
            </w:r>
            <w:r w:rsidR="007033F6">
              <w:rPr>
                <w:noProof/>
                <w:webHidden/>
              </w:rPr>
              <w:fldChar w:fldCharType="separate"/>
            </w:r>
            <w:r w:rsidR="007033F6">
              <w:rPr>
                <w:noProof/>
                <w:webHidden/>
              </w:rPr>
              <w:t>121</w:t>
            </w:r>
            <w:r w:rsidR="007033F6">
              <w:rPr>
                <w:noProof/>
                <w:webHidden/>
              </w:rPr>
              <w:fldChar w:fldCharType="end"/>
            </w:r>
          </w:hyperlink>
        </w:p>
        <w:p w14:paraId="5AB50348" w14:textId="0C6231A0" w:rsidR="007033F6" w:rsidRDefault="00075328">
          <w:pPr>
            <w:pStyle w:val="21"/>
            <w:rPr>
              <w:rFonts w:asciiTheme="minorHAnsi" w:hAnsiTheme="minorHAnsi" w:cstheme="minorBidi"/>
              <w:noProof/>
              <w:sz w:val="21"/>
              <w:szCs w:val="22"/>
            </w:rPr>
          </w:pPr>
          <w:hyperlink w:anchor="_Toc484419157" w:history="1">
            <w:r w:rsidR="007033F6" w:rsidRPr="00D80F60">
              <w:rPr>
                <w:rStyle w:val="af8"/>
                <w:noProof/>
              </w:rPr>
              <w:t xml:space="preserve">7.3 </w:t>
            </w:r>
            <w:r w:rsidR="007033F6" w:rsidRPr="00D80F60">
              <w:rPr>
                <w:rStyle w:val="af8"/>
                <w:noProof/>
              </w:rPr>
              <w:t>展望</w:t>
            </w:r>
            <w:r w:rsidR="007033F6">
              <w:rPr>
                <w:noProof/>
                <w:webHidden/>
              </w:rPr>
              <w:tab/>
            </w:r>
            <w:r w:rsidR="007033F6">
              <w:rPr>
                <w:noProof/>
                <w:webHidden/>
              </w:rPr>
              <w:fldChar w:fldCharType="begin"/>
            </w:r>
            <w:r w:rsidR="007033F6">
              <w:rPr>
                <w:noProof/>
                <w:webHidden/>
              </w:rPr>
              <w:instrText xml:space="preserve"> PAGEREF _Toc484419157 \h </w:instrText>
            </w:r>
            <w:r w:rsidR="007033F6">
              <w:rPr>
                <w:noProof/>
                <w:webHidden/>
              </w:rPr>
            </w:r>
            <w:r w:rsidR="007033F6">
              <w:rPr>
                <w:noProof/>
                <w:webHidden/>
              </w:rPr>
              <w:fldChar w:fldCharType="separate"/>
            </w:r>
            <w:r w:rsidR="007033F6">
              <w:rPr>
                <w:noProof/>
                <w:webHidden/>
              </w:rPr>
              <w:t>122</w:t>
            </w:r>
            <w:r w:rsidR="007033F6">
              <w:rPr>
                <w:noProof/>
                <w:webHidden/>
              </w:rPr>
              <w:fldChar w:fldCharType="end"/>
            </w:r>
          </w:hyperlink>
        </w:p>
        <w:p w14:paraId="6D4BD42B" w14:textId="6B2343BF" w:rsidR="007033F6" w:rsidRDefault="00075328">
          <w:pPr>
            <w:pStyle w:val="11"/>
            <w:tabs>
              <w:tab w:val="right" w:leader="dot" w:pos="8296"/>
            </w:tabs>
            <w:rPr>
              <w:rFonts w:asciiTheme="minorHAnsi" w:hAnsiTheme="minorHAnsi" w:cstheme="minorBidi"/>
              <w:bCs w:val="0"/>
              <w:noProof/>
              <w:sz w:val="21"/>
              <w:szCs w:val="22"/>
            </w:rPr>
          </w:pPr>
          <w:hyperlink w:anchor="_Toc484419158" w:history="1">
            <w:r w:rsidR="007033F6" w:rsidRPr="00D80F60">
              <w:rPr>
                <w:rStyle w:val="af8"/>
                <w:noProof/>
              </w:rPr>
              <w:t>致谢</w:t>
            </w:r>
            <w:r w:rsidR="007033F6">
              <w:rPr>
                <w:noProof/>
                <w:webHidden/>
              </w:rPr>
              <w:tab/>
            </w:r>
            <w:r w:rsidR="007033F6">
              <w:rPr>
                <w:noProof/>
                <w:webHidden/>
              </w:rPr>
              <w:fldChar w:fldCharType="begin"/>
            </w:r>
            <w:r w:rsidR="007033F6">
              <w:rPr>
                <w:noProof/>
                <w:webHidden/>
              </w:rPr>
              <w:instrText xml:space="preserve"> PAGEREF _Toc484419158 \h </w:instrText>
            </w:r>
            <w:r w:rsidR="007033F6">
              <w:rPr>
                <w:noProof/>
                <w:webHidden/>
              </w:rPr>
            </w:r>
            <w:r w:rsidR="007033F6">
              <w:rPr>
                <w:noProof/>
                <w:webHidden/>
              </w:rPr>
              <w:fldChar w:fldCharType="separate"/>
            </w:r>
            <w:r w:rsidR="007033F6">
              <w:rPr>
                <w:noProof/>
                <w:webHidden/>
              </w:rPr>
              <w:t>124</w:t>
            </w:r>
            <w:r w:rsidR="007033F6">
              <w:rPr>
                <w:noProof/>
                <w:webHidden/>
              </w:rPr>
              <w:fldChar w:fldCharType="end"/>
            </w:r>
          </w:hyperlink>
        </w:p>
        <w:p w14:paraId="11176EDC" w14:textId="0BE90A6C" w:rsidR="007033F6" w:rsidRDefault="00075328">
          <w:pPr>
            <w:pStyle w:val="11"/>
            <w:tabs>
              <w:tab w:val="right" w:leader="dot" w:pos="8296"/>
            </w:tabs>
            <w:rPr>
              <w:rFonts w:asciiTheme="minorHAnsi" w:hAnsiTheme="minorHAnsi" w:cstheme="minorBidi"/>
              <w:bCs w:val="0"/>
              <w:noProof/>
              <w:sz w:val="21"/>
              <w:szCs w:val="22"/>
            </w:rPr>
          </w:pPr>
          <w:hyperlink w:anchor="_Toc484419159" w:history="1">
            <w:r w:rsidR="007033F6" w:rsidRPr="00D80F60">
              <w:rPr>
                <w:rStyle w:val="af8"/>
                <w:noProof/>
              </w:rPr>
              <w:t>在读期间发表的学术论文</w:t>
            </w:r>
            <w:r w:rsidR="007033F6">
              <w:rPr>
                <w:noProof/>
                <w:webHidden/>
              </w:rPr>
              <w:tab/>
            </w:r>
            <w:r w:rsidR="007033F6">
              <w:rPr>
                <w:noProof/>
                <w:webHidden/>
              </w:rPr>
              <w:fldChar w:fldCharType="begin"/>
            </w:r>
            <w:r w:rsidR="007033F6">
              <w:rPr>
                <w:noProof/>
                <w:webHidden/>
              </w:rPr>
              <w:instrText xml:space="preserve"> PAGEREF _Toc484419159 \h </w:instrText>
            </w:r>
            <w:r w:rsidR="007033F6">
              <w:rPr>
                <w:noProof/>
                <w:webHidden/>
              </w:rPr>
            </w:r>
            <w:r w:rsidR="007033F6">
              <w:rPr>
                <w:noProof/>
                <w:webHidden/>
              </w:rPr>
              <w:fldChar w:fldCharType="separate"/>
            </w:r>
            <w:r w:rsidR="007033F6">
              <w:rPr>
                <w:noProof/>
                <w:webHidden/>
              </w:rPr>
              <w:t>125</w:t>
            </w:r>
            <w:r w:rsidR="007033F6">
              <w:rPr>
                <w:noProof/>
                <w:webHidden/>
              </w:rPr>
              <w:fldChar w:fldCharType="end"/>
            </w:r>
          </w:hyperlink>
        </w:p>
        <w:p w14:paraId="757F3A60" w14:textId="3513AAFA" w:rsidR="00C345FB" w:rsidRDefault="00C345FB">
          <w:r>
            <w:rPr>
              <w:b/>
              <w:bCs/>
              <w:lang w:val="zh-CN"/>
            </w:rPr>
            <w:fldChar w:fldCharType="end"/>
          </w:r>
        </w:p>
      </w:sdtContent>
    </w:sdt>
    <w:p w14:paraId="650BE08B" w14:textId="77777777" w:rsidR="00212D40" w:rsidRDefault="00212D40" w:rsidP="00C52918">
      <w:pPr>
        <w:pStyle w:val="a2"/>
        <w:ind w:firstLine="480"/>
        <w:sectPr w:rsidR="00212D40" w:rsidSect="00212D40">
          <w:headerReference w:type="even" r:id="rId13"/>
          <w:headerReference w:type="default" r:id="rId14"/>
          <w:footerReference w:type="even" r:id="rId15"/>
          <w:footerReference w:type="default" r:id="rId16"/>
          <w:headerReference w:type="first" r:id="rId17"/>
          <w:footerReference w:type="first" r:id="rId18"/>
          <w:pgSz w:w="11906" w:h="16838"/>
          <w:pgMar w:top="1440" w:right="1800" w:bottom="1440" w:left="1800" w:header="720" w:footer="720" w:gutter="0"/>
          <w:pgNumType w:start="1"/>
          <w:cols w:space="720"/>
          <w:docGrid w:type="lines" w:linePitch="312"/>
        </w:sectPr>
      </w:pPr>
    </w:p>
    <w:p w14:paraId="567FFC7B" w14:textId="7B1CDEB0" w:rsidR="00F4010F" w:rsidRDefault="00987064" w:rsidP="00F650B7">
      <w:pPr>
        <w:pStyle w:val="1"/>
        <w:spacing w:before="468" w:after="312"/>
      </w:pPr>
      <w:bookmarkStart w:id="3" w:name="_Toc476562920"/>
      <w:bookmarkStart w:id="4" w:name="_Toc484419087"/>
      <w:r>
        <w:rPr>
          <w:rFonts w:hint="eastAsia"/>
        </w:rPr>
        <w:lastRenderedPageBreak/>
        <w:t>绪论</w:t>
      </w:r>
      <w:bookmarkEnd w:id="3"/>
      <w:bookmarkEnd w:id="4"/>
    </w:p>
    <w:p w14:paraId="0705E862" w14:textId="0FAC76E4" w:rsidR="00F4010F" w:rsidRDefault="00CD76F3" w:rsidP="00563455">
      <w:pPr>
        <w:pStyle w:val="2"/>
        <w:spacing w:before="156" w:after="156"/>
      </w:pPr>
      <w:bookmarkStart w:id="5" w:name="_Toc476562921"/>
      <w:bookmarkStart w:id="6" w:name="_Toc484419088"/>
      <w:r>
        <w:rPr>
          <w:rFonts w:hint="eastAsia"/>
        </w:rPr>
        <w:t>粒子</w:t>
      </w:r>
      <w:r w:rsidR="00044AF1">
        <w:rPr>
          <w:rFonts w:hint="eastAsia"/>
        </w:rPr>
        <w:t>物理实验中的精细化测量</w:t>
      </w:r>
      <w:bookmarkEnd w:id="5"/>
      <w:bookmarkEnd w:id="6"/>
    </w:p>
    <w:p w14:paraId="102CF5B4" w14:textId="0E4D92B2" w:rsidR="0089319B" w:rsidRDefault="0089319B" w:rsidP="0089319B">
      <w:pPr>
        <w:pStyle w:val="a2"/>
        <w:ind w:firstLine="480"/>
      </w:pPr>
      <w:r>
        <w:rPr>
          <w:rFonts w:hint="eastAsia"/>
        </w:rPr>
        <w:t>标准模型是</w:t>
      </w:r>
      <w:r>
        <w:rPr>
          <w:rFonts w:hint="eastAsia"/>
        </w:rPr>
        <w:t>20</w:t>
      </w:r>
      <w:r>
        <w:rPr>
          <w:rFonts w:hint="eastAsia"/>
        </w:rPr>
        <w:t>世纪</w:t>
      </w:r>
      <w:r>
        <w:rPr>
          <w:rFonts w:hint="eastAsia"/>
        </w:rPr>
        <w:t>60</w:t>
      </w:r>
      <w:r>
        <w:rPr>
          <w:rFonts w:hint="eastAsia"/>
        </w:rPr>
        <w:t>、</w:t>
      </w:r>
      <w:r>
        <w:rPr>
          <w:rFonts w:hint="eastAsia"/>
        </w:rPr>
        <w:t>70</w:t>
      </w:r>
      <w:r>
        <w:rPr>
          <w:rFonts w:hint="eastAsia"/>
        </w:rPr>
        <w:t>年代发展建立起来的粒子物理理论，其成功的描述了构成所有物质的基本粒子以及他们之间的相互作用（强相互作用、弱相互作用和电磁相互作用）</w:t>
      </w:r>
      <w:r w:rsidR="00E16346">
        <w:fldChar w:fldCharType="begin"/>
      </w:r>
      <w:r w:rsidR="00E16346">
        <w:instrText xml:space="preserve"> </w:instrText>
      </w:r>
      <w:r w:rsidR="00E16346">
        <w:rPr>
          <w:rFonts w:hint="eastAsia"/>
        </w:rPr>
        <w:instrText>REF _Ref482066027 \r \h</w:instrText>
      </w:r>
      <w:r w:rsidR="00E16346">
        <w:instrText xml:space="preserve"> </w:instrText>
      </w:r>
      <w:r w:rsidR="00E16346">
        <w:fldChar w:fldCharType="separate"/>
      </w:r>
      <w:r w:rsidR="007033F6">
        <w:t>[1]</w:t>
      </w:r>
      <w:r w:rsidR="00E16346">
        <w:fldChar w:fldCharType="end"/>
      </w:r>
      <w:r>
        <w:rPr>
          <w:rFonts w:hint="eastAsia"/>
        </w:rPr>
        <w:t>。如</w:t>
      </w:r>
      <w:r w:rsidR="0073055A">
        <w:fldChar w:fldCharType="begin"/>
      </w:r>
      <w:r w:rsidR="0073055A">
        <w:instrText xml:space="preserve"> </w:instrText>
      </w:r>
      <w:r w:rsidR="0073055A">
        <w:rPr>
          <w:rFonts w:hint="eastAsia"/>
        </w:rPr>
        <w:instrText>REF _Ref483992432 \h</w:instrText>
      </w:r>
      <w:r w:rsidR="0073055A">
        <w:instrText xml:space="preserve"> </w:instrText>
      </w:r>
      <w:r w:rsidR="0073055A">
        <w:fldChar w:fldCharType="separate"/>
      </w:r>
      <w:r w:rsidR="007033F6">
        <w:rPr>
          <w:rFonts w:hint="eastAsia"/>
        </w:rPr>
        <w:t>图</w:t>
      </w:r>
      <w:r w:rsidR="007033F6">
        <w:rPr>
          <w:noProof/>
        </w:rPr>
        <w:t>1</w:t>
      </w:r>
      <w:r w:rsidR="007033F6">
        <w:noBreakHyphen/>
      </w:r>
      <w:r w:rsidR="007033F6">
        <w:rPr>
          <w:noProof/>
        </w:rPr>
        <w:t>1</w:t>
      </w:r>
      <w:r w:rsidR="0073055A">
        <w:fldChar w:fldCharType="end"/>
      </w:r>
      <w:r>
        <w:rPr>
          <w:rFonts w:hint="eastAsia"/>
        </w:rPr>
        <w:t>所示，标准模型将基本粒子分为费米子（</w:t>
      </w:r>
      <w:r>
        <w:rPr>
          <w:rFonts w:hint="eastAsia"/>
        </w:rPr>
        <w:t>fermion</w:t>
      </w:r>
      <w:r>
        <w:rPr>
          <w:rFonts w:hint="eastAsia"/>
        </w:rPr>
        <w:t>）和玻色子（</w:t>
      </w:r>
      <w:r>
        <w:rPr>
          <w:rFonts w:hint="eastAsia"/>
        </w:rPr>
        <w:t>boson</w:t>
      </w:r>
      <w:r>
        <w:rPr>
          <w:rFonts w:hint="eastAsia"/>
        </w:rPr>
        <w:t>）。费米子是构成物质的粒子，包括夸克（</w:t>
      </w:r>
      <w:r>
        <w:rPr>
          <w:rFonts w:hint="eastAsia"/>
        </w:rPr>
        <w:t>quark</w:t>
      </w:r>
      <w:r>
        <w:rPr>
          <w:rFonts w:hint="eastAsia"/>
        </w:rPr>
        <w:t>）和轻子（</w:t>
      </w:r>
      <w:r>
        <w:t>l</w:t>
      </w:r>
      <w:r>
        <w:rPr>
          <w:rFonts w:hint="eastAsia"/>
        </w:rPr>
        <w:t>epton</w:t>
      </w:r>
      <w:r>
        <w:rPr>
          <w:rFonts w:hint="eastAsia"/>
        </w:rPr>
        <w:t>）；玻色子用于传递各种作用力。根据标准模型，物理学家成功预测了</w:t>
      </w:r>
      <w:r w:rsidRPr="00A60771">
        <w:rPr>
          <w:rFonts w:hint="eastAsia"/>
        </w:rPr>
        <w:t>W</w:t>
      </w:r>
      <w:r w:rsidRPr="00A60771">
        <w:rPr>
          <w:rFonts w:hint="eastAsia"/>
        </w:rPr>
        <w:t>玻色子、</w:t>
      </w:r>
      <w:r w:rsidRPr="00A60771">
        <w:rPr>
          <w:rFonts w:hint="eastAsia"/>
        </w:rPr>
        <w:t>Z</w:t>
      </w:r>
      <w:r w:rsidRPr="00A60771">
        <w:rPr>
          <w:rFonts w:hint="eastAsia"/>
        </w:rPr>
        <w:t>玻色子、胶子、顶夸克及</w:t>
      </w:r>
      <w:r w:rsidRPr="00226198">
        <w:rPr>
          <w:rFonts w:hint="eastAsia"/>
        </w:rPr>
        <w:t>粲</w:t>
      </w:r>
      <w:r w:rsidRPr="00A60771">
        <w:rPr>
          <w:rFonts w:hint="eastAsia"/>
        </w:rPr>
        <w:t>夸克的存在，而且对它们</w:t>
      </w:r>
      <w:r w:rsidR="00B04531">
        <w:rPr>
          <w:rFonts w:hint="eastAsia"/>
        </w:rPr>
        <w:t>的</w:t>
      </w:r>
      <w:r w:rsidRPr="00A60771">
        <w:rPr>
          <w:rFonts w:hint="eastAsia"/>
        </w:rPr>
        <w:t>性质</w:t>
      </w:r>
      <w:r w:rsidR="00B04531">
        <w:rPr>
          <w:rFonts w:hint="eastAsia"/>
        </w:rPr>
        <w:t>做出了非常精确的估计</w:t>
      </w:r>
      <w:r w:rsidRPr="00A60771">
        <w:rPr>
          <w:rFonts w:hint="eastAsia"/>
        </w:rPr>
        <w:t>。</w:t>
      </w:r>
      <w:r w:rsidRPr="00CE656D">
        <w:rPr>
          <w:rFonts w:hint="eastAsia"/>
        </w:rPr>
        <w:t>标准模型为粒子物理实验的研究方向提供了理论依据。</w:t>
      </w:r>
    </w:p>
    <w:p w14:paraId="27DABFA0" w14:textId="77777777" w:rsidR="0089319B" w:rsidRDefault="0089319B" w:rsidP="0089319B">
      <w:pPr>
        <w:pStyle w:val="af7"/>
        <w:keepNext/>
        <w:spacing w:before="156"/>
      </w:pPr>
      <w:r w:rsidRPr="002921C6">
        <w:drawing>
          <wp:inline distT="0" distB="0" distL="0" distR="0" wp14:anchorId="38B5FE44" wp14:editId="780BEBE4">
            <wp:extent cx="3438992" cy="2582266"/>
            <wp:effectExtent l="0" t="0" r="0" b="8890"/>
            <wp:docPr id="65" name="图片 65" descr="E:\Work\Documents\Pictures\standard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E:\Work\Documents\Pictures\standard_mode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8741" cy="2597095"/>
                    </a:xfrm>
                    <a:prstGeom prst="rect">
                      <a:avLst/>
                    </a:prstGeom>
                    <a:noFill/>
                    <a:ln>
                      <a:noFill/>
                    </a:ln>
                  </pic:spPr>
                </pic:pic>
              </a:graphicData>
            </a:graphic>
          </wp:inline>
        </w:drawing>
      </w:r>
    </w:p>
    <w:p w14:paraId="0DF630AC" w14:textId="473F091B" w:rsidR="0089319B" w:rsidRDefault="0089319B" w:rsidP="0089319B">
      <w:pPr>
        <w:pStyle w:val="aff0"/>
        <w:spacing w:before="156" w:after="156"/>
      </w:pPr>
      <w:bookmarkStart w:id="7" w:name="_Ref483992432"/>
      <w:r>
        <w:rPr>
          <w:rFonts w:hint="eastAsia"/>
        </w:rPr>
        <w:t>图</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w:t>
      </w:r>
      <w:r w:rsidR="00CA3B33">
        <w:fldChar w:fldCharType="end"/>
      </w:r>
      <w:bookmarkEnd w:id="7"/>
      <w:r>
        <w:t xml:space="preserve">  </w:t>
      </w:r>
      <w:r>
        <w:rPr>
          <w:rFonts w:hint="eastAsia"/>
        </w:rPr>
        <w:t>标准模型，来源</w:t>
      </w:r>
      <w:r>
        <w:rPr>
          <w:rFonts w:hint="eastAsia"/>
        </w:rPr>
        <w:t>Wiki</w:t>
      </w:r>
      <w:r>
        <w:t>media</w:t>
      </w:r>
    </w:p>
    <w:p w14:paraId="2E6775CA" w14:textId="0C35A54D" w:rsidR="00065C8D" w:rsidRDefault="00BE73BA" w:rsidP="00065C8D">
      <w:pPr>
        <w:pStyle w:val="a2"/>
        <w:ind w:firstLine="480"/>
      </w:pPr>
      <w:r>
        <w:rPr>
          <w:rFonts w:hint="eastAsia"/>
        </w:rPr>
        <w:t>一个粒子物理实验</w:t>
      </w:r>
      <w:r w:rsidR="00065C8D">
        <w:rPr>
          <w:rFonts w:hint="eastAsia"/>
        </w:rPr>
        <w:t>的</w:t>
      </w:r>
      <w:r>
        <w:rPr>
          <w:rFonts w:hint="eastAsia"/>
        </w:rPr>
        <w:t>基本</w:t>
      </w:r>
      <w:r w:rsidR="00065C8D">
        <w:rPr>
          <w:rFonts w:hint="eastAsia"/>
        </w:rPr>
        <w:t>流程如</w:t>
      </w:r>
      <w:r w:rsidR="0073055A">
        <w:fldChar w:fldCharType="begin"/>
      </w:r>
      <w:r w:rsidR="0073055A">
        <w:instrText xml:space="preserve"> </w:instrText>
      </w:r>
      <w:r w:rsidR="0073055A">
        <w:rPr>
          <w:rFonts w:hint="eastAsia"/>
        </w:rPr>
        <w:instrText>REF _Ref483992433 \h</w:instrText>
      </w:r>
      <w:r w:rsidR="0073055A">
        <w:instrText xml:space="preserve"> </w:instrText>
      </w:r>
      <w:r w:rsidR="0073055A">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2</w:t>
      </w:r>
      <w:r w:rsidR="0073055A">
        <w:fldChar w:fldCharType="end"/>
      </w:r>
      <w:r>
        <w:rPr>
          <w:rFonts w:hint="eastAsia"/>
        </w:rPr>
        <w:t>所示，</w:t>
      </w:r>
      <w:r w:rsidR="00B04531">
        <w:rPr>
          <w:rFonts w:hint="eastAsia"/>
        </w:rPr>
        <w:t>依次为</w:t>
      </w:r>
      <w:r>
        <w:rPr>
          <w:rFonts w:hint="eastAsia"/>
        </w:rPr>
        <w:t>：</w:t>
      </w:r>
    </w:p>
    <w:p w14:paraId="521E9BBA" w14:textId="6D7F9016" w:rsidR="00065C8D" w:rsidRPr="00B04531" w:rsidRDefault="00065C8D" w:rsidP="00065C8D">
      <w:pPr>
        <w:pStyle w:val="a0"/>
      </w:pPr>
      <w:r w:rsidRPr="00B04531">
        <w:rPr>
          <w:rFonts w:hint="eastAsia"/>
        </w:rPr>
        <w:t>加速器和对撞机</w:t>
      </w:r>
      <w:r w:rsidR="00BE73BA" w:rsidRPr="00B04531">
        <w:rPr>
          <w:rFonts w:hint="eastAsia"/>
        </w:rPr>
        <w:t>。负责制备实验对象。</w:t>
      </w:r>
    </w:p>
    <w:p w14:paraId="7B490423" w14:textId="4F5AE7E8" w:rsidR="00065C8D" w:rsidRPr="00B04531" w:rsidRDefault="00065C8D" w:rsidP="00065C8D">
      <w:pPr>
        <w:pStyle w:val="a0"/>
      </w:pPr>
      <w:r w:rsidRPr="00B04531">
        <w:rPr>
          <w:rFonts w:hint="eastAsia"/>
        </w:rPr>
        <w:t>探测器</w:t>
      </w:r>
      <w:r w:rsidR="00BE73BA" w:rsidRPr="00B04531">
        <w:rPr>
          <w:rFonts w:hint="eastAsia"/>
        </w:rPr>
        <w:t>。负责记录粒子的特定信息并转换成电信号。</w:t>
      </w:r>
    </w:p>
    <w:p w14:paraId="3B309D30" w14:textId="51C78FE8" w:rsidR="00065C8D" w:rsidRPr="00B04531" w:rsidRDefault="00065C8D" w:rsidP="00065C8D">
      <w:pPr>
        <w:pStyle w:val="a0"/>
      </w:pPr>
      <w:r w:rsidRPr="00B04531">
        <w:rPr>
          <w:rFonts w:hint="eastAsia"/>
        </w:rPr>
        <w:t>读出电子学</w:t>
      </w:r>
      <w:r w:rsidR="00BE73BA" w:rsidRPr="00B04531">
        <w:rPr>
          <w:rFonts w:hint="eastAsia"/>
        </w:rPr>
        <w:t>。</w:t>
      </w:r>
      <w:r w:rsidRPr="00B04531">
        <w:rPr>
          <w:rFonts w:hint="eastAsia"/>
        </w:rPr>
        <w:t>负责将探测器信号数字化并读出</w:t>
      </w:r>
      <w:r w:rsidR="00BE73BA" w:rsidRPr="00B04531">
        <w:rPr>
          <w:rFonts w:hint="eastAsia"/>
        </w:rPr>
        <w:t>。</w:t>
      </w:r>
    </w:p>
    <w:p w14:paraId="530B189F" w14:textId="13381E23" w:rsidR="00065C8D" w:rsidRPr="00B04531" w:rsidRDefault="00065C8D" w:rsidP="00065C8D">
      <w:pPr>
        <w:pStyle w:val="a0"/>
      </w:pPr>
      <w:r w:rsidRPr="00B04531">
        <w:rPr>
          <w:rFonts w:hint="eastAsia"/>
        </w:rPr>
        <w:t>数据获取系统</w:t>
      </w:r>
      <w:r w:rsidR="00BE73BA" w:rsidRPr="00B04531">
        <w:rPr>
          <w:rFonts w:hint="eastAsia"/>
        </w:rPr>
        <w:t>。</w:t>
      </w:r>
      <w:r w:rsidRPr="00B04531">
        <w:rPr>
          <w:rFonts w:hint="eastAsia"/>
        </w:rPr>
        <w:t>负责对数据进行处理、筛选</w:t>
      </w:r>
      <w:r w:rsidR="00BE73BA" w:rsidRPr="00B04531">
        <w:rPr>
          <w:rFonts w:hint="eastAsia"/>
        </w:rPr>
        <w:t>，最终存储到磁盘</w:t>
      </w:r>
      <w:r w:rsidRPr="00B04531">
        <w:rPr>
          <w:rFonts w:hint="eastAsia"/>
        </w:rPr>
        <w:t>。</w:t>
      </w:r>
    </w:p>
    <w:p w14:paraId="6BBC71F6" w14:textId="51DCE63E" w:rsidR="00065C8D" w:rsidRDefault="00B04531" w:rsidP="00065C8D">
      <w:pPr>
        <w:pStyle w:val="af7"/>
        <w:keepNext/>
        <w:spacing w:before="156"/>
      </w:pPr>
      <w:r>
        <w:object w:dxaOrig="10530" w:dyaOrig="1171" w14:anchorId="52F2244D">
          <v:shape id="_x0000_i1027" type="#_x0000_t75" style="width:314.8pt;height:34.85pt" o:ole="">
            <v:imagedata r:id="rId20" o:title=""/>
          </v:shape>
          <o:OLEObject Type="Embed" ProgID="Visio.Drawing.15" ShapeID="_x0000_i1027" DrawAspect="Content" ObjectID="_1558172523" r:id="rId21"/>
        </w:object>
      </w:r>
    </w:p>
    <w:p w14:paraId="376CE147" w14:textId="3B52259A" w:rsidR="00065C8D" w:rsidRDefault="00065C8D" w:rsidP="00065C8D">
      <w:pPr>
        <w:pStyle w:val="aff0"/>
      </w:pPr>
      <w:bookmarkStart w:id="8" w:name="_Ref483992433"/>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w:t>
      </w:r>
      <w:r w:rsidR="00CA3B33">
        <w:fldChar w:fldCharType="end"/>
      </w:r>
      <w:bookmarkEnd w:id="8"/>
      <w:r>
        <w:t xml:space="preserve">  </w:t>
      </w:r>
      <w:r>
        <w:rPr>
          <w:rFonts w:hint="eastAsia"/>
        </w:rPr>
        <w:t>粒子物理实验数据获取的流程</w:t>
      </w:r>
    </w:p>
    <w:p w14:paraId="7797DDEC" w14:textId="485C7968" w:rsidR="0034715B" w:rsidRDefault="0034715B" w:rsidP="0034715B">
      <w:pPr>
        <w:pStyle w:val="3"/>
        <w:spacing w:before="156" w:after="156"/>
      </w:pPr>
      <w:bookmarkStart w:id="9" w:name="_Toc484419089"/>
      <w:r w:rsidRPr="00987064">
        <w:rPr>
          <w:rFonts w:hint="eastAsia"/>
        </w:rPr>
        <w:lastRenderedPageBreak/>
        <w:t>粒子</w:t>
      </w:r>
      <w:r w:rsidR="0012457C">
        <w:rPr>
          <w:rFonts w:hint="eastAsia"/>
        </w:rPr>
        <w:t>加速器</w:t>
      </w:r>
      <w:r w:rsidR="00F367DA">
        <w:rPr>
          <w:rFonts w:hint="eastAsia"/>
        </w:rPr>
        <w:t>与对撞机</w:t>
      </w:r>
      <w:bookmarkEnd w:id="9"/>
    </w:p>
    <w:p w14:paraId="01362239" w14:textId="26F112FC" w:rsidR="001518FF" w:rsidRPr="00724A36" w:rsidRDefault="002A534E" w:rsidP="009264CF">
      <w:pPr>
        <w:pStyle w:val="a2"/>
        <w:ind w:firstLine="480"/>
      </w:pPr>
      <w:r w:rsidRPr="00D31825">
        <w:rPr>
          <w:rFonts w:hint="eastAsia"/>
        </w:rPr>
        <w:t>由于</w:t>
      </w:r>
      <w:r>
        <w:rPr>
          <w:rFonts w:hint="eastAsia"/>
        </w:rPr>
        <w:t>标准模型里的许多基本粒子</w:t>
      </w:r>
      <w:r w:rsidRPr="00D31825">
        <w:rPr>
          <w:rFonts w:hint="eastAsia"/>
        </w:rPr>
        <w:t>在</w:t>
      </w:r>
      <w:r w:rsidRPr="002921C6">
        <w:rPr>
          <w:rFonts w:hint="eastAsia"/>
        </w:rPr>
        <w:t>一般自然条件下不存在或不单独出现，</w:t>
      </w:r>
      <w:r>
        <w:rPr>
          <w:rFonts w:hint="eastAsia"/>
        </w:rPr>
        <w:t>只有在</w:t>
      </w:r>
      <w:r w:rsidRPr="002921C6">
        <w:rPr>
          <w:rFonts w:hint="eastAsia"/>
        </w:rPr>
        <w:t>高能</w:t>
      </w:r>
      <w:r w:rsidR="00B80538">
        <w:rPr>
          <w:rFonts w:hint="eastAsia"/>
        </w:rPr>
        <w:t>对撞</w:t>
      </w:r>
      <w:r w:rsidRPr="002921C6">
        <w:rPr>
          <w:rFonts w:hint="eastAsia"/>
        </w:rPr>
        <w:t>的条件下才</w:t>
      </w:r>
      <w:r w:rsidR="007012B6">
        <w:rPr>
          <w:rFonts w:hint="eastAsia"/>
        </w:rPr>
        <w:t>有可能出现</w:t>
      </w:r>
      <w:r w:rsidRPr="00D31825">
        <w:rPr>
          <w:rFonts w:hint="eastAsia"/>
        </w:rPr>
        <w:t>，</w:t>
      </w:r>
      <w:r>
        <w:rPr>
          <w:rFonts w:hint="eastAsia"/>
        </w:rPr>
        <w:t>所以</w:t>
      </w:r>
      <w:r w:rsidRPr="00D31825">
        <w:rPr>
          <w:rFonts w:hint="eastAsia"/>
        </w:rPr>
        <w:t>粒子物理学也被称为高能物理学</w:t>
      </w:r>
      <w:r w:rsidR="006D1998">
        <w:rPr>
          <w:rFonts w:hint="eastAsia"/>
        </w:rPr>
        <w:t>（</w:t>
      </w:r>
      <w:r w:rsidR="006D1998">
        <w:rPr>
          <w:rFonts w:hint="eastAsia"/>
        </w:rPr>
        <w:t>High</w:t>
      </w:r>
      <w:r w:rsidR="006D1998">
        <w:t xml:space="preserve"> Energy Physics, HEP</w:t>
      </w:r>
      <w:r w:rsidR="006D1998">
        <w:rPr>
          <w:rFonts w:hint="eastAsia"/>
        </w:rPr>
        <w:t>）</w:t>
      </w:r>
      <w:r w:rsidR="00E16346">
        <w:fldChar w:fldCharType="begin"/>
      </w:r>
      <w:r w:rsidR="00E16346">
        <w:instrText xml:space="preserve"> </w:instrText>
      </w:r>
      <w:r w:rsidR="00E16346">
        <w:rPr>
          <w:rFonts w:hint="eastAsia"/>
        </w:rPr>
        <w:instrText>REF _Ref482066142 \r \h</w:instrText>
      </w:r>
      <w:r w:rsidR="00E16346">
        <w:instrText xml:space="preserve"> </w:instrText>
      </w:r>
      <w:r w:rsidR="00E16346">
        <w:fldChar w:fldCharType="separate"/>
      </w:r>
      <w:r w:rsidR="007033F6">
        <w:t>[2]</w:t>
      </w:r>
      <w:r w:rsidR="00E16346">
        <w:fldChar w:fldCharType="end"/>
      </w:r>
      <w:r w:rsidRPr="00D31825">
        <w:rPr>
          <w:rFonts w:hint="eastAsia"/>
        </w:rPr>
        <w:t>。</w:t>
      </w:r>
      <w:r w:rsidR="001518FF" w:rsidRPr="001518FF">
        <w:rPr>
          <w:rFonts w:hint="eastAsia"/>
        </w:rPr>
        <w:t>在</w:t>
      </w:r>
      <w:r w:rsidR="005C683B">
        <w:rPr>
          <w:rFonts w:hint="eastAsia"/>
        </w:rPr>
        <w:t>粒子</w:t>
      </w:r>
      <w:r w:rsidR="001518FF" w:rsidRPr="001518FF">
        <w:rPr>
          <w:rFonts w:hint="eastAsia"/>
        </w:rPr>
        <w:t>加</w:t>
      </w:r>
      <w:r w:rsidR="00A53E8C">
        <w:rPr>
          <w:rFonts w:cs="Times New Roman"/>
        </w:rPr>
        <w:t>速器</w:t>
      </w:r>
      <w:r w:rsidR="00A53E8C">
        <w:rPr>
          <w:rFonts w:cs="Times New Roman" w:hint="eastAsia"/>
        </w:rPr>
        <w:t>出现</w:t>
      </w:r>
      <w:r w:rsidR="001518FF" w:rsidRPr="00A53E8C">
        <w:rPr>
          <w:rFonts w:cs="Times New Roman"/>
        </w:rPr>
        <w:t>以前，</w:t>
      </w:r>
      <w:r w:rsidR="005C683B">
        <w:rPr>
          <w:rFonts w:cs="Times New Roman" w:hint="eastAsia"/>
        </w:rPr>
        <w:t>宇宙线是唯一的高能粒子来源，物理学家通过研究宇宙线</w:t>
      </w:r>
      <w:r w:rsidR="00FE2FC9">
        <w:rPr>
          <w:rFonts w:cs="Times New Roman" w:hint="eastAsia"/>
        </w:rPr>
        <w:t>来研究粒子</w:t>
      </w:r>
      <w:r w:rsidR="001518FF" w:rsidRPr="00A53E8C">
        <w:rPr>
          <w:rFonts w:cs="Times New Roman"/>
        </w:rPr>
        <w:t>，</w:t>
      </w:r>
      <w:r w:rsidR="00686D87">
        <w:rPr>
          <w:rFonts w:cs="Times New Roman" w:hint="eastAsia"/>
        </w:rPr>
        <w:t>并首次发现了</w:t>
      </w:r>
      <w:r w:rsidR="00AB18D6" w:rsidRPr="00A53E8C">
        <w:rPr>
          <w:rFonts w:cs="Times New Roman"/>
        </w:rPr>
        <w:t>正电子、</w:t>
      </w:r>
      <w:r w:rsidR="00AB18D6" w:rsidRPr="00A53E8C">
        <w:rPr>
          <w:rFonts w:cs="Times New Roman"/>
        </w:rPr>
        <w:t>μ</w:t>
      </w:r>
      <w:r w:rsidR="00AB18D6" w:rsidRPr="00A53E8C">
        <w:rPr>
          <w:rFonts w:cs="Times New Roman"/>
        </w:rPr>
        <w:t>子</w:t>
      </w:r>
      <w:r w:rsidR="00B80538">
        <w:rPr>
          <w:rFonts w:cs="Times New Roman" w:hint="eastAsia"/>
        </w:rPr>
        <w:t>、</w:t>
      </w:r>
      <w:r w:rsidR="00AB18D6" w:rsidRPr="00A53E8C">
        <w:rPr>
          <w:rFonts w:cs="Times New Roman"/>
        </w:rPr>
        <w:t>π</w:t>
      </w:r>
      <w:r w:rsidR="00AB18D6" w:rsidRPr="00AB18D6">
        <w:rPr>
          <w:rFonts w:hint="eastAsia"/>
        </w:rPr>
        <w:t>介子</w:t>
      </w:r>
      <w:r w:rsidR="00A53E8C">
        <w:rPr>
          <w:rFonts w:hint="eastAsia"/>
        </w:rPr>
        <w:t>等</w:t>
      </w:r>
      <w:r w:rsidR="00E16346">
        <w:fldChar w:fldCharType="begin"/>
      </w:r>
      <w:r w:rsidR="00E16346">
        <w:instrText xml:space="preserve"> </w:instrText>
      </w:r>
      <w:r w:rsidR="00E16346">
        <w:rPr>
          <w:rFonts w:hint="eastAsia"/>
        </w:rPr>
        <w:instrText>REF _Ref482066240 \r \h</w:instrText>
      </w:r>
      <w:r w:rsidR="00E16346">
        <w:instrText xml:space="preserve"> </w:instrText>
      </w:r>
      <w:r w:rsidR="00E16346">
        <w:fldChar w:fldCharType="separate"/>
      </w:r>
      <w:r w:rsidR="007033F6">
        <w:t>[3]</w:t>
      </w:r>
      <w:r w:rsidR="00E16346">
        <w:fldChar w:fldCharType="end"/>
      </w:r>
      <w:r w:rsidR="001518FF" w:rsidRPr="001518FF">
        <w:rPr>
          <w:rFonts w:hint="eastAsia"/>
        </w:rPr>
        <w:t>。</w:t>
      </w:r>
      <w:r w:rsidR="009264CF">
        <w:rPr>
          <w:rFonts w:hint="eastAsia"/>
        </w:rPr>
        <w:t>然而</w:t>
      </w:r>
      <w:r w:rsidR="00435939">
        <w:rPr>
          <w:rFonts w:hint="eastAsia"/>
        </w:rPr>
        <w:t>使用</w:t>
      </w:r>
      <w:r w:rsidR="009264CF">
        <w:rPr>
          <w:rFonts w:hint="eastAsia"/>
        </w:rPr>
        <w:t>宇宙线</w:t>
      </w:r>
      <w:r w:rsidR="00435939">
        <w:rPr>
          <w:rFonts w:hint="eastAsia"/>
        </w:rPr>
        <w:t>来研究粒子的性质</w:t>
      </w:r>
      <w:r w:rsidR="009264CF">
        <w:rPr>
          <w:rFonts w:hint="eastAsia"/>
        </w:rPr>
        <w:t>有很多缺点：来源</w:t>
      </w:r>
      <w:r w:rsidR="00330BBD">
        <w:rPr>
          <w:rFonts w:hint="eastAsia"/>
        </w:rPr>
        <w:t>不可控、</w:t>
      </w:r>
      <w:r w:rsidR="009264CF">
        <w:rPr>
          <w:rFonts w:hint="eastAsia"/>
        </w:rPr>
        <w:t>成分不确定</w:t>
      </w:r>
      <w:r w:rsidR="00102BBD">
        <w:rPr>
          <w:rFonts w:hint="eastAsia"/>
        </w:rPr>
        <w:t>、</w:t>
      </w:r>
      <w:r w:rsidR="009264CF">
        <w:rPr>
          <w:rFonts w:hint="eastAsia"/>
        </w:rPr>
        <w:t>高能粒子流量太低</w:t>
      </w:r>
      <w:r w:rsidR="00330BBD">
        <w:rPr>
          <w:rFonts w:hint="eastAsia"/>
        </w:rPr>
        <w:t>。宇宙线能谱</w:t>
      </w:r>
      <w:r w:rsidR="009264CF">
        <w:rPr>
          <w:rFonts w:hint="eastAsia"/>
        </w:rPr>
        <w:t>如</w:t>
      </w:r>
      <w:r w:rsidR="0073055A">
        <w:fldChar w:fldCharType="begin"/>
      </w:r>
      <w:r w:rsidR="0073055A">
        <w:instrText xml:space="preserve"> </w:instrText>
      </w:r>
      <w:r w:rsidR="0073055A">
        <w:rPr>
          <w:rFonts w:hint="eastAsia"/>
        </w:rPr>
        <w:instrText>REF _Ref484163504 \h</w:instrText>
      </w:r>
      <w:r w:rsidR="0073055A">
        <w:instrText xml:space="preserve"> </w:instrText>
      </w:r>
      <w:r w:rsidR="0073055A">
        <w:fldChar w:fldCharType="separate"/>
      </w:r>
      <w:r w:rsidR="007033F6">
        <w:rPr>
          <w:rFonts w:hint="eastAsia"/>
        </w:rPr>
        <w:t>图</w:t>
      </w:r>
      <w:r w:rsidR="007033F6">
        <w:rPr>
          <w:noProof/>
        </w:rPr>
        <w:t>1</w:t>
      </w:r>
      <w:r w:rsidR="007033F6">
        <w:noBreakHyphen/>
      </w:r>
      <w:r w:rsidR="007033F6">
        <w:rPr>
          <w:noProof/>
        </w:rPr>
        <w:t>3</w:t>
      </w:r>
      <w:r w:rsidR="0073055A">
        <w:fldChar w:fldCharType="end"/>
      </w:r>
      <w:r w:rsidR="009264CF">
        <w:rPr>
          <w:rFonts w:hint="eastAsia"/>
        </w:rPr>
        <w:t>所示</w:t>
      </w:r>
      <w:r w:rsidR="00E16346">
        <w:fldChar w:fldCharType="begin"/>
      </w:r>
      <w:r w:rsidR="00E16346">
        <w:instrText xml:space="preserve"> </w:instrText>
      </w:r>
      <w:r w:rsidR="00E16346">
        <w:rPr>
          <w:rFonts w:hint="eastAsia"/>
        </w:rPr>
        <w:instrText>REF _Ref482066240 \r \h</w:instrText>
      </w:r>
      <w:r w:rsidR="00E16346">
        <w:instrText xml:space="preserve"> </w:instrText>
      </w:r>
      <w:r w:rsidR="00E16346">
        <w:fldChar w:fldCharType="separate"/>
      </w:r>
      <w:r w:rsidR="007033F6">
        <w:t>[3]</w:t>
      </w:r>
      <w:r w:rsidR="00E16346">
        <w:fldChar w:fldCharType="end"/>
      </w:r>
      <w:r w:rsidR="009264CF">
        <w:rPr>
          <w:rFonts w:hint="eastAsia"/>
        </w:rPr>
        <w:t>，对于能量在</w:t>
      </w:r>
      <w:r w:rsidR="009264CF">
        <w:rPr>
          <w:rFonts w:hint="eastAsia"/>
        </w:rPr>
        <w:t>100</w:t>
      </w:r>
      <w:r w:rsidR="009264CF">
        <w:t xml:space="preserve"> </w:t>
      </w:r>
      <w:r w:rsidR="009264CF">
        <w:rPr>
          <w:rFonts w:hint="eastAsia"/>
        </w:rPr>
        <w:t>G</w:t>
      </w:r>
      <w:r w:rsidR="009264CF">
        <w:t>eV</w:t>
      </w:r>
      <w:r w:rsidR="009264CF">
        <w:rPr>
          <w:rFonts w:hint="eastAsia"/>
        </w:rPr>
        <w:t>的粒子，</w:t>
      </w:r>
      <w:r w:rsidR="00330BBD">
        <w:rPr>
          <w:rFonts w:hint="eastAsia"/>
        </w:rPr>
        <w:t>其流量已经</w:t>
      </w:r>
      <w:r w:rsidR="009264CF">
        <w:rPr>
          <w:rFonts w:hint="eastAsia"/>
        </w:rPr>
        <w:t>小于</w:t>
      </w:r>
      <m:oMath>
        <m:r>
          <w:rPr>
            <w:rFonts w:ascii="Cambria Math" w:hAnsi="Cambria Math" w:hint="eastAsia"/>
          </w:rPr>
          <m:t>1</m:t>
        </m:r>
        <m:r>
          <w:rPr>
            <w:rFonts w:ascii="Cambria Math" w:hAnsi="Cambria Math"/>
          </w:rPr>
          <m:t xml:space="preserve"> </m:t>
        </m:r>
        <m:sSup>
          <m:sSupPr>
            <m:ctrlPr>
              <w:rPr>
                <w:rFonts w:ascii="Cambria Math" w:hAnsi="Cambria Math"/>
                <w:i/>
              </w:rPr>
            </m:ctrlPr>
          </m:sSupPr>
          <m:e>
            <m:r>
              <w:rPr>
                <w:rFonts w:ascii="Cambria Math" w:hAnsi="Cambria Math" w:hint="eastAsia"/>
              </w:rPr>
              <m:t>m</m:t>
            </m:r>
            <m:ctrlPr>
              <w:rPr>
                <w:rFonts w:ascii="Cambria Math" w:hAnsi="Cambria Math" w:hint="eastAsia"/>
                <w:i/>
              </w:rPr>
            </m:ctrlP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sidR="00C86D47">
        <w:rPr>
          <w:rFonts w:hint="eastAsia"/>
        </w:rPr>
        <w:t>，难以</w:t>
      </w:r>
      <w:r w:rsidR="006D0BC6">
        <w:rPr>
          <w:rFonts w:hint="eastAsia"/>
        </w:rPr>
        <w:t>累积</w:t>
      </w:r>
      <w:r w:rsidR="00C86D47">
        <w:rPr>
          <w:rFonts w:hint="eastAsia"/>
        </w:rPr>
        <w:t>统计量</w:t>
      </w:r>
      <w:r w:rsidR="00FE2FC9">
        <w:rPr>
          <w:rFonts w:hint="eastAsia"/>
        </w:rPr>
        <w:t>，</w:t>
      </w:r>
      <w:r w:rsidR="00E77078">
        <w:rPr>
          <w:rFonts w:hint="eastAsia"/>
        </w:rPr>
        <w:t>一方面不利于精确研究粒子的性质</w:t>
      </w:r>
      <w:r w:rsidR="00FE2FC9">
        <w:rPr>
          <w:rFonts w:hint="eastAsia"/>
        </w:rPr>
        <w:t>，</w:t>
      </w:r>
      <w:r w:rsidR="00330BBD">
        <w:rPr>
          <w:rFonts w:hint="eastAsia"/>
        </w:rPr>
        <w:t>另</w:t>
      </w:r>
      <w:r w:rsidR="00E77078">
        <w:rPr>
          <w:rFonts w:hint="eastAsia"/>
        </w:rPr>
        <w:t>一方面当遇到</w:t>
      </w:r>
      <w:r w:rsidR="00330BBD">
        <w:rPr>
          <w:rFonts w:hint="eastAsia"/>
        </w:rPr>
        <w:t>一些</w:t>
      </w:r>
      <w:r w:rsidR="00E77078">
        <w:rPr>
          <w:rFonts w:hint="eastAsia"/>
        </w:rPr>
        <w:t>特殊现象，</w:t>
      </w:r>
      <w:r w:rsidR="00330BBD">
        <w:rPr>
          <w:rFonts w:hint="eastAsia"/>
        </w:rPr>
        <w:t>难以</w:t>
      </w:r>
      <w:r w:rsidR="00F37B6F">
        <w:rPr>
          <w:rFonts w:hint="eastAsia"/>
        </w:rPr>
        <w:t>重复，</w:t>
      </w:r>
      <w:r w:rsidR="00330BBD">
        <w:rPr>
          <w:rFonts w:hint="eastAsia"/>
        </w:rPr>
        <w:t>也就无法</w:t>
      </w:r>
      <w:r w:rsidR="00E77078">
        <w:rPr>
          <w:rFonts w:hint="eastAsia"/>
        </w:rPr>
        <w:t>确定是否由噪声引起</w:t>
      </w:r>
      <w:r w:rsidR="009264CF">
        <w:rPr>
          <w:rFonts w:hint="eastAsia"/>
        </w:rPr>
        <w:t>。所以在</w:t>
      </w:r>
      <w:r w:rsidR="00A16035">
        <w:rPr>
          <w:rFonts w:hint="eastAsia"/>
        </w:rPr>
        <w:t>20</w:t>
      </w:r>
      <w:r w:rsidR="00A16035">
        <w:rPr>
          <w:rFonts w:hint="eastAsia"/>
        </w:rPr>
        <w:t>世纪</w:t>
      </w:r>
      <w:r w:rsidR="00A16035" w:rsidRPr="00A16035">
        <w:rPr>
          <w:rFonts w:hint="eastAsia"/>
        </w:rPr>
        <w:t>50</w:t>
      </w:r>
      <w:r w:rsidR="00102BBD">
        <w:rPr>
          <w:rFonts w:hint="eastAsia"/>
        </w:rPr>
        <w:t>年代人工</w:t>
      </w:r>
      <w:r w:rsidR="00A16035" w:rsidRPr="00A16035">
        <w:rPr>
          <w:rFonts w:hint="eastAsia"/>
        </w:rPr>
        <w:t>加速器</w:t>
      </w:r>
      <w:r w:rsidR="00A16035">
        <w:rPr>
          <w:rFonts w:hint="eastAsia"/>
        </w:rPr>
        <w:t>兴起后，</w:t>
      </w:r>
      <w:r w:rsidR="001D794D">
        <w:rPr>
          <w:rFonts w:hint="eastAsia"/>
        </w:rPr>
        <w:t>就</w:t>
      </w:r>
      <w:r w:rsidR="00522AB1">
        <w:rPr>
          <w:rFonts w:hint="eastAsia"/>
        </w:rPr>
        <w:t>逐渐成为了</w:t>
      </w:r>
      <w:r w:rsidR="00102BBD">
        <w:rPr>
          <w:rFonts w:hint="eastAsia"/>
        </w:rPr>
        <w:t>主要的高能粒子来源</w:t>
      </w:r>
      <w:r w:rsidR="00522AB1">
        <w:rPr>
          <w:rFonts w:hint="eastAsia"/>
        </w:rPr>
        <w:t>。</w:t>
      </w:r>
    </w:p>
    <w:p w14:paraId="11E49A13" w14:textId="42781DE1" w:rsidR="00D27376" w:rsidRDefault="00F13FF8" w:rsidP="00D27376">
      <w:pPr>
        <w:pStyle w:val="af7"/>
        <w:keepNext/>
        <w:spacing w:before="156"/>
      </w:pPr>
      <w:r w:rsidRPr="00F13FF8">
        <w:drawing>
          <wp:inline distT="0" distB="0" distL="0" distR="0" wp14:anchorId="38C4DD7B" wp14:editId="4826820D">
            <wp:extent cx="2372952" cy="2847986"/>
            <wp:effectExtent l="0" t="0" r="8890" b="0"/>
            <wp:docPr id="3" name="图片 3" descr="E:\Work\Documents\Pictures\cosmic_ray_energy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Work\Documents\Pictures\cosmic_ray_energy_spectru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75520" cy="2851068"/>
                    </a:xfrm>
                    <a:prstGeom prst="rect">
                      <a:avLst/>
                    </a:prstGeom>
                    <a:noFill/>
                    <a:ln>
                      <a:noFill/>
                    </a:ln>
                  </pic:spPr>
                </pic:pic>
              </a:graphicData>
            </a:graphic>
          </wp:inline>
        </w:drawing>
      </w:r>
    </w:p>
    <w:p w14:paraId="6F36C7F5" w14:textId="26C6099B" w:rsidR="00D27376" w:rsidRPr="001518FF" w:rsidRDefault="00D27376" w:rsidP="00D27376">
      <w:pPr>
        <w:pStyle w:val="aff0"/>
        <w:spacing w:before="156" w:after="156"/>
      </w:pPr>
      <w:bookmarkStart w:id="10" w:name="_Ref480800281"/>
      <w:bookmarkStart w:id="11" w:name="_Ref484163504"/>
      <w:r>
        <w:rPr>
          <w:rFonts w:hint="eastAsia"/>
        </w:rPr>
        <w:t>图</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3</w:t>
      </w:r>
      <w:r w:rsidR="00CA3B33">
        <w:fldChar w:fldCharType="end"/>
      </w:r>
      <w:bookmarkEnd w:id="10"/>
      <w:bookmarkEnd w:id="11"/>
      <w:r>
        <w:t xml:space="preserve">  </w:t>
      </w:r>
      <w:r>
        <w:rPr>
          <w:rFonts w:hint="eastAsia"/>
        </w:rPr>
        <w:t>宇宙线能谱</w:t>
      </w:r>
      <w:r w:rsidR="00F37B6F">
        <w:rPr>
          <w:rFonts w:hint="eastAsia"/>
        </w:rPr>
        <w:t>，来源</w:t>
      </w:r>
      <w:r w:rsidR="00F37B6F">
        <w:rPr>
          <w:rFonts w:hint="eastAsia"/>
        </w:rPr>
        <w:t>Wiki</w:t>
      </w:r>
      <w:r w:rsidR="00F37B6F">
        <w:t>media</w:t>
      </w:r>
    </w:p>
    <w:p w14:paraId="6F67BFE7" w14:textId="06158F75" w:rsidR="00776384" w:rsidRDefault="00102BBD" w:rsidP="00341ACC">
      <w:pPr>
        <w:pStyle w:val="a2"/>
        <w:ind w:firstLine="480"/>
      </w:pPr>
      <w:r>
        <w:rPr>
          <w:rFonts w:hint="eastAsia"/>
        </w:rPr>
        <w:t>粒子在加速器中被加速到高能后，然后将会进行对撞，所以</w:t>
      </w:r>
      <w:r w:rsidR="007012B6">
        <w:rPr>
          <w:rFonts w:hint="eastAsia"/>
        </w:rPr>
        <w:t>这类科学装置</w:t>
      </w:r>
      <w:r w:rsidR="00425EBD">
        <w:rPr>
          <w:rFonts w:hint="eastAsia"/>
        </w:rPr>
        <w:t>往往</w:t>
      </w:r>
      <w:r w:rsidR="007012B6">
        <w:rPr>
          <w:rFonts w:hint="eastAsia"/>
        </w:rPr>
        <w:t>被称为对撞机，如北京正负电子对撞机、大型强子对撞机等。</w:t>
      </w:r>
      <w:r w:rsidR="002A2A1D">
        <w:rPr>
          <w:rFonts w:hint="eastAsia"/>
        </w:rPr>
        <w:t>一个对撞机的性能主要</w:t>
      </w:r>
      <w:r w:rsidR="00197508">
        <w:rPr>
          <w:rFonts w:hint="eastAsia"/>
        </w:rPr>
        <w:t>取决于</w:t>
      </w:r>
      <w:r w:rsidR="002A2A1D">
        <w:rPr>
          <w:rFonts w:hint="eastAsia"/>
        </w:rPr>
        <w:t>两个参数：能量</w:t>
      </w:r>
      <w:r w:rsidR="008951D6">
        <w:rPr>
          <w:rFonts w:hint="eastAsia"/>
        </w:rPr>
        <w:t>（</w:t>
      </w:r>
      <w:r w:rsidR="008951D6">
        <w:rPr>
          <w:rFonts w:hint="eastAsia"/>
        </w:rPr>
        <w:t>energy</w:t>
      </w:r>
      <w:r w:rsidR="008951D6">
        <w:rPr>
          <w:rFonts w:hint="eastAsia"/>
        </w:rPr>
        <w:t>）</w:t>
      </w:r>
      <w:r w:rsidR="002A2A1D">
        <w:rPr>
          <w:rFonts w:hint="eastAsia"/>
        </w:rPr>
        <w:t>和亮度</w:t>
      </w:r>
      <w:r w:rsidR="00341ACC">
        <w:rPr>
          <w:rFonts w:hint="eastAsia"/>
        </w:rPr>
        <w:t>（</w:t>
      </w:r>
      <w:r w:rsidR="00341ACC">
        <w:rPr>
          <w:rFonts w:hint="eastAsia"/>
        </w:rPr>
        <w:t>lu</w:t>
      </w:r>
      <w:r w:rsidR="00341ACC">
        <w:t>minosity</w:t>
      </w:r>
      <w:r w:rsidR="00341ACC">
        <w:rPr>
          <w:rFonts w:hint="eastAsia"/>
        </w:rPr>
        <w:t>）</w:t>
      </w:r>
      <w:r w:rsidR="002A2A1D">
        <w:rPr>
          <w:rFonts w:hint="eastAsia"/>
        </w:rPr>
        <w:t>。</w:t>
      </w:r>
    </w:p>
    <w:p w14:paraId="1B1F387B" w14:textId="76F215B7" w:rsidR="00776384" w:rsidRDefault="00776384" w:rsidP="00776384">
      <w:pPr>
        <w:pStyle w:val="4-"/>
        <w:spacing w:before="156"/>
      </w:pPr>
      <w:r>
        <w:rPr>
          <w:rFonts w:hint="eastAsia"/>
        </w:rPr>
        <w:t>能量</w:t>
      </w:r>
    </w:p>
    <w:p w14:paraId="37F623BC" w14:textId="6D24B397" w:rsidR="007C7824" w:rsidRDefault="007C7824">
      <w:pPr>
        <w:pStyle w:val="a2"/>
        <w:ind w:firstLine="480"/>
      </w:pPr>
      <w:r>
        <w:rPr>
          <w:rFonts w:hint="eastAsia"/>
        </w:rPr>
        <w:t>当两个粒子碰撞时，其总能量越高，</w:t>
      </w:r>
      <w:r w:rsidR="00196C7A">
        <w:rPr>
          <w:rFonts w:hint="eastAsia"/>
        </w:rPr>
        <w:t>粒子“破碎”的程度越</w:t>
      </w:r>
      <w:r w:rsidR="00770D7B">
        <w:rPr>
          <w:rFonts w:hint="eastAsia"/>
        </w:rPr>
        <w:t>高</w:t>
      </w:r>
      <w:r w:rsidR="00196C7A">
        <w:rPr>
          <w:rFonts w:hint="eastAsia"/>
        </w:rPr>
        <w:t>，也就可以更深入地研究粒子内部结构</w:t>
      </w:r>
      <w:r w:rsidR="00770D7B">
        <w:rPr>
          <w:rFonts w:hint="eastAsia"/>
        </w:rPr>
        <w:t>和性质</w:t>
      </w:r>
      <w:r>
        <w:rPr>
          <w:rFonts w:hint="eastAsia"/>
        </w:rPr>
        <w:t>。</w:t>
      </w:r>
      <w:r w:rsidR="00196C7A">
        <w:rPr>
          <w:rFonts w:hint="eastAsia"/>
        </w:rPr>
        <w:t>这里的总能量指的是质心系能量（</w:t>
      </w:r>
      <w:r w:rsidR="00196C7A">
        <w:rPr>
          <w:rFonts w:hint="eastAsia"/>
        </w:rPr>
        <w:t>center-of-mass energy</w:t>
      </w:r>
      <w:r w:rsidR="00196C7A">
        <w:rPr>
          <w:rFonts w:hint="eastAsia"/>
        </w:rPr>
        <w:t>），只有这部分能量才能参与粒子内部的各种相互作用。</w:t>
      </w:r>
    </w:p>
    <w:p w14:paraId="4E3CF174" w14:textId="7B5812E4" w:rsidR="00776384" w:rsidRPr="00776384" w:rsidRDefault="00776384" w:rsidP="00776384">
      <w:pPr>
        <w:pStyle w:val="a2"/>
        <w:ind w:firstLine="480"/>
      </w:pPr>
      <w:r>
        <w:rPr>
          <w:rFonts w:hint="eastAsia"/>
        </w:rPr>
        <w:lastRenderedPageBreak/>
        <w:t>在相对论下，一个</w:t>
      </w:r>
      <w:r w:rsidR="00065C8D">
        <w:rPr>
          <w:rFonts w:hint="eastAsia"/>
        </w:rPr>
        <w:t>静</w:t>
      </w:r>
      <w:r>
        <w:rPr>
          <w:rFonts w:hint="eastAsia"/>
        </w:rPr>
        <w:t>质量为</w:t>
      </w:r>
      <w:r>
        <w:rPr>
          <w:rFonts w:hint="eastAsia"/>
        </w:rPr>
        <w:t>m</w:t>
      </w:r>
      <w:r>
        <w:rPr>
          <w:rFonts w:hint="eastAsia"/>
        </w:rPr>
        <w:t>的粒子的运动可以用一个四维向量表示</w:t>
      </w:r>
      <m:oMath>
        <m:r>
          <m:rPr>
            <m:sty m:val="b"/>
          </m:rP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acc>
          <m:accPr>
            <m:chr m:val="⃗"/>
            <m:ctrlPr>
              <w:rPr>
                <w:rFonts w:ascii="Cambria Math" w:hAnsi="Cambria Math"/>
                <w:i/>
              </w:rPr>
            </m:ctrlPr>
          </m:accPr>
          <m:e>
            <m:r>
              <w:rPr>
                <w:rFonts w:ascii="Cambria Math" w:hAnsi="Cambria Math" w:hint="eastAsia"/>
              </w:rPr>
              <m:t>p</m:t>
            </m:r>
          </m:e>
        </m:acc>
        <m:r>
          <m:rPr>
            <m:sty m:val="p"/>
          </m:rPr>
          <w:rPr>
            <w:rFonts w:ascii="Cambria Math" w:hAnsi="Cambria Math"/>
          </w:rPr>
          <m:t>)</m:t>
        </m:r>
      </m:oMath>
      <w:r>
        <w:rPr>
          <w:rFonts w:hint="eastAsia"/>
        </w:rPr>
        <w:t>，其中</w:t>
      </w:r>
      <w:r w:rsidRPr="00DF76B8">
        <w:rPr>
          <w:i/>
        </w:rPr>
        <w:t>E</w:t>
      </w:r>
      <w:r>
        <w:rPr>
          <w:rFonts w:hint="eastAsia"/>
        </w:rPr>
        <w:t>为粒子能量，</w:t>
      </w:r>
      <m:oMath>
        <m:acc>
          <m:accPr>
            <m:chr m:val="⃗"/>
            <m:ctrlPr>
              <w:rPr>
                <w:rFonts w:ascii="Cambria Math" w:hAnsi="Cambria Math"/>
              </w:rPr>
            </m:ctrlPr>
          </m:accPr>
          <m:e>
            <m:r>
              <w:rPr>
                <w:rFonts w:ascii="Cambria Math" w:hAnsi="Cambria Math"/>
              </w:rPr>
              <m:t>p</m:t>
            </m:r>
          </m:e>
        </m:acc>
      </m:oMath>
      <w:r>
        <w:rPr>
          <w:rFonts w:hint="eastAsia"/>
        </w:rPr>
        <w:t>为粒子动量。</w:t>
      </w:r>
      <m:oMath>
        <m:sSup>
          <m:sSupPr>
            <m:ctrlPr>
              <w:rPr>
                <w:rFonts w:ascii="Cambria Math" w:hAnsi="Cambria Math"/>
              </w:rPr>
            </m:ctrlPr>
          </m:sSupPr>
          <m:e>
            <m:r>
              <m:rPr>
                <m:sty m:val="b"/>
              </m:rPr>
              <w:rPr>
                <w:rFonts w:ascii="Cambria Math" w:hAnsi="Cambria Math"/>
              </w:rPr>
              <m:t>P</m:t>
            </m:r>
          </m:e>
          <m:sup>
            <m:r>
              <m:rPr>
                <m:sty m:val="p"/>
              </m:rPr>
              <w:rPr>
                <w:rFonts w:ascii="Cambria Math" w:hAnsi="Cambria Math"/>
              </w:rPr>
              <m:t>2</m:t>
            </m:r>
          </m:sup>
        </m:sSup>
      </m:oMath>
      <w:r w:rsidR="00065C8D">
        <w:rPr>
          <w:rFonts w:hint="eastAsia"/>
        </w:rPr>
        <w:t>是一个相对论不变量，采用自然单位</w:t>
      </w:r>
      <w:r w:rsidR="00E16346">
        <w:fldChar w:fldCharType="begin"/>
      </w:r>
      <w:r w:rsidR="00E16346">
        <w:instrText xml:space="preserve"> </w:instrText>
      </w:r>
      <w:r w:rsidR="00E16346">
        <w:rPr>
          <w:rFonts w:hint="eastAsia"/>
        </w:rPr>
        <w:instrText>REF _Ref484124300 \r \h</w:instrText>
      </w:r>
      <w:r w:rsidR="00E16346">
        <w:instrText xml:space="preserve"> </w:instrText>
      </w:r>
      <w:r w:rsidR="00E16346">
        <w:fldChar w:fldCharType="separate"/>
      </w:r>
      <w:r w:rsidR="007033F6">
        <w:t>[4]</w:t>
      </w:r>
      <w:r w:rsidR="00E16346">
        <w:fldChar w:fldCharType="end"/>
      </w:r>
      <w:r w:rsidR="00065C8D">
        <w:rPr>
          <w:rFonts w:hint="eastAsia"/>
        </w:rPr>
        <w:t>，表示为：</w:t>
      </w:r>
    </w:p>
    <w:p w14:paraId="7E0C53DC" w14:textId="12B57179" w:rsidR="00776384" w:rsidRPr="00216B5A" w:rsidRDefault="00075328" w:rsidP="00776384">
      <w:pPr>
        <w:pStyle w:val="a2"/>
        <w:ind w:firstLine="480"/>
      </w:pPr>
      <m:oMathPara>
        <m:oMath>
          <m:sSup>
            <m:sSupPr>
              <m:ctrlPr>
                <w:rPr>
                  <w:rFonts w:ascii="Cambria Math" w:hAnsi="Cambria Math"/>
                </w:rPr>
              </m:ctrlPr>
            </m:sSupPr>
            <m:e>
              <m:r>
                <m:rPr>
                  <m:sty m:val="b"/>
                </m:rPr>
                <w:rPr>
                  <w:rFonts w:ascii="Cambria Math" w:hAnsi="Cambria Math"/>
                </w:rPr>
                <m:t>P</m:t>
              </m:r>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536CB59F" w14:textId="70B87CCF" w:rsidR="00216B5A" w:rsidRDefault="00065C8D" w:rsidP="00776384">
      <w:pPr>
        <w:pStyle w:val="a2"/>
        <w:ind w:firstLine="480"/>
      </w:pPr>
      <w:r>
        <w:rPr>
          <w:rFonts w:hint="eastAsia"/>
        </w:rPr>
        <w:t>当两个静</w:t>
      </w:r>
      <w:r w:rsidR="00216B5A">
        <w:rPr>
          <w:rFonts w:hint="eastAsia"/>
        </w:rPr>
        <w:t>质量为</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oMath>
      <w:r w:rsidR="00216B5A">
        <w:rPr>
          <w:rFonts w:hint="eastAsia"/>
        </w:rPr>
        <w:t>和</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oMath>
      <w:r w:rsidR="00216B5A">
        <w:rPr>
          <w:rFonts w:hint="eastAsia"/>
        </w:rPr>
        <w:t>的粒子碰撞时，其质心系能量可以表示为：</w:t>
      </w:r>
    </w:p>
    <w:p w14:paraId="18499975" w14:textId="381359FA" w:rsidR="00216B5A" w:rsidRPr="00DF76B8" w:rsidRDefault="00075328" w:rsidP="00DF76B8">
      <w:pPr>
        <w:pStyle w:val="a2"/>
        <w:ind w:firstLineChars="83" w:firstLine="199"/>
        <w:rPr>
          <w:i/>
        </w:rPr>
      </w:pPr>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hint="eastAsia"/>
                        </w:rPr>
                        <m:t>P</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m:rPr>
                          <m:sty m:val="b"/>
                        </m:rPr>
                        <w:rPr>
                          <w:rFonts w:ascii="Cambria Math" w:hAnsi="Cambria Math" w:hint="eastAsia"/>
                        </w:rPr>
                        <m:t>P</m:t>
                      </m:r>
                    </m:e>
                    <m:sub>
                      <m:r>
                        <w:rPr>
                          <w:rFonts w:ascii="Cambria Math" w:hAnsi="Cambria Math" w:hint="eastAsia"/>
                        </w:rPr>
                        <m:t>2</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e>
              </m:d>
            </m:e>
            <m:sup>
              <m:r>
                <w:rPr>
                  <w:rFonts w:ascii="Cambria Math" w:hAnsi="Cambria Math"/>
                </w:rPr>
                <m:t>2</m:t>
              </m:r>
            </m:sup>
          </m:sSup>
        </m:oMath>
      </m:oMathPara>
    </w:p>
    <w:p w14:paraId="1800F41E" w14:textId="593728A0" w:rsidR="00216B5A" w:rsidRDefault="00F67698" w:rsidP="00776384">
      <w:pPr>
        <w:pStyle w:val="a2"/>
        <w:ind w:firstLine="480"/>
      </w:pPr>
      <w:r>
        <w:rPr>
          <w:rFonts w:hint="eastAsia"/>
        </w:rPr>
        <w:t>对于对撞实验，且对撞粒子动量大小相同，方向相反，也就是</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oMath>
      <w:r>
        <w:rPr>
          <w:rFonts w:hint="eastAsia"/>
        </w:rPr>
        <w:t>，那么质心系能量为：</w:t>
      </w:r>
    </w:p>
    <w:p w14:paraId="522D0648" w14:textId="358D66C8" w:rsidR="00F67698" w:rsidRPr="00DF76B8" w:rsidRDefault="00075328" w:rsidP="00776384">
      <w:pPr>
        <w:pStyle w:val="a2"/>
        <w:ind w:firstLine="480"/>
        <w:rPr>
          <w:i/>
        </w:rPr>
      </w:pPr>
      <m:oMathPara>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cm</m:t>
              </m:r>
            </m:sub>
            <m:sup>
              <m:r>
                <w:rPr>
                  <w:rFonts w:ascii="Cambria Math" w:hAnsi="Cambria Math" w:hint="eastAsia"/>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e>
            <m:sup>
              <m:r>
                <w:rPr>
                  <w:rFonts w:ascii="Cambria Math" w:hAnsi="Cambria Math"/>
                </w:rPr>
                <m:t>2</m:t>
              </m:r>
            </m:sup>
          </m:sSup>
        </m:oMath>
      </m:oMathPara>
    </w:p>
    <w:p w14:paraId="6743C941" w14:textId="0FA05788" w:rsidR="00F67698" w:rsidRDefault="00F67698" w:rsidP="00776384">
      <w:pPr>
        <w:pStyle w:val="a2"/>
        <w:ind w:firstLine="480"/>
      </w:pPr>
      <w:r>
        <w:rPr>
          <w:rFonts w:hint="eastAsia"/>
        </w:rPr>
        <w:t>对于打靶实验，其中一个粒子静止，也就是</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hint="eastAsia"/>
          </w:rPr>
          <m:t>=0</m:t>
        </m:r>
      </m:oMath>
      <w:r>
        <w:rPr>
          <w:rFonts w:hint="eastAsia"/>
        </w:rPr>
        <w:t>，那么质心系能量为：</w:t>
      </w:r>
    </w:p>
    <w:p w14:paraId="31D381BD" w14:textId="52621EF7" w:rsidR="00F67698" w:rsidRPr="00341ACC" w:rsidRDefault="00075328" w:rsidP="00776384">
      <w:pPr>
        <w:pStyle w:val="a2"/>
        <w:ind w:firstLine="480"/>
        <w:rPr>
          <w:i/>
        </w:rPr>
      </w:pPr>
      <m:oMathPara>
        <m:oMath>
          <m:sSubSup>
            <m:sSubSupPr>
              <m:ctrlPr>
                <w:rPr>
                  <w:rFonts w:ascii="Cambria Math" w:hAnsi="Cambria Math"/>
                  <w:i/>
                </w:rPr>
              </m:ctrlPr>
            </m:sSubSupPr>
            <m:e>
              <m:r>
                <w:rPr>
                  <w:rFonts w:ascii="Cambria Math" w:hAnsi="Cambria Math" w:hint="eastAsia"/>
                </w:rPr>
                <m:t>E</m:t>
              </m:r>
            </m:e>
            <m:sub>
              <m:r>
                <w:rPr>
                  <w:rFonts w:ascii="Cambria Math" w:hAnsi="Cambria Math" w:hint="eastAsia"/>
                </w:rPr>
                <m:t>cm</m:t>
              </m:r>
            </m:sub>
            <m:sup>
              <m:r>
                <w:rPr>
                  <w:rFonts w:ascii="Cambria Math" w:hAnsi="Cambria Math" w:hint="eastAsia"/>
                </w:rPr>
                <m:t>2</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m:oMathPara>
    </w:p>
    <w:p w14:paraId="29A51A7A" w14:textId="7ED59130" w:rsidR="006E2CD6" w:rsidRPr="00DF76B8" w:rsidRDefault="004768EC" w:rsidP="00776384">
      <w:pPr>
        <w:pStyle w:val="a2"/>
        <w:ind w:firstLine="480"/>
      </w:pPr>
      <w:r>
        <w:rPr>
          <w:rFonts w:hint="eastAsia"/>
        </w:rPr>
        <w:t>根据</w:t>
      </w:r>
      <w:r w:rsidR="00407B49">
        <w:rPr>
          <w:rFonts w:hint="eastAsia"/>
        </w:rPr>
        <w:t>上面两个公式，</w:t>
      </w:r>
      <w:r>
        <w:rPr>
          <w:rFonts w:hint="eastAsia"/>
        </w:rPr>
        <w:t>我们计算了三种不同情形下对撞和打靶的质心系能量，如</w:t>
      </w:r>
      <w:r w:rsidR="0073055A">
        <w:fldChar w:fldCharType="begin"/>
      </w:r>
      <w:r w:rsidR="0073055A">
        <w:instrText xml:space="preserve"> </w:instrText>
      </w:r>
      <w:r w:rsidR="0073055A">
        <w:rPr>
          <w:rFonts w:hint="eastAsia"/>
        </w:rPr>
        <w:instrText>REF _Ref483233089 \h</w:instrText>
      </w:r>
      <w:r w:rsidR="0073055A">
        <w:instrText xml:space="preserve"> </w:instrText>
      </w:r>
      <w:r w:rsidR="0073055A">
        <w:fldChar w:fldCharType="separate"/>
      </w:r>
      <w:r w:rsidR="007033F6">
        <w:rPr>
          <w:rFonts w:hint="eastAsia"/>
        </w:rPr>
        <w:t>表</w:t>
      </w:r>
      <w:r w:rsidR="007033F6">
        <w:rPr>
          <w:rFonts w:hint="eastAsia"/>
        </w:rPr>
        <w:t xml:space="preserve"> </w:t>
      </w:r>
      <w:r w:rsidR="007033F6">
        <w:rPr>
          <w:noProof/>
        </w:rPr>
        <w:t>1</w:t>
      </w:r>
      <w:r w:rsidR="007033F6">
        <w:noBreakHyphen/>
      </w:r>
      <w:r w:rsidR="007033F6">
        <w:rPr>
          <w:noProof/>
        </w:rPr>
        <w:t>1</w:t>
      </w:r>
      <w:r w:rsidR="0073055A">
        <w:fldChar w:fldCharType="end"/>
      </w:r>
      <w:r>
        <w:rPr>
          <w:rFonts w:hint="eastAsia"/>
        </w:rPr>
        <w:t>所示，可以看出</w:t>
      </w:r>
      <w:r w:rsidR="006E2CD6">
        <w:rPr>
          <w:rFonts w:hint="eastAsia"/>
        </w:rPr>
        <w:t>对撞实验的质心系能量远远高于打靶实验。</w:t>
      </w:r>
    </w:p>
    <w:p w14:paraId="7DAC684C" w14:textId="5AC2C340" w:rsidR="006E2CD6" w:rsidRDefault="006E2CD6" w:rsidP="00DF76B8">
      <w:pPr>
        <w:pStyle w:val="aff0"/>
        <w:keepNext/>
      </w:pPr>
      <w:bookmarkStart w:id="12" w:name="_Ref483233089"/>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1</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1</w:t>
      </w:r>
      <w:r w:rsidR="005F5086">
        <w:fldChar w:fldCharType="end"/>
      </w:r>
      <w:bookmarkEnd w:id="12"/>
      <w:r>
        <w:t xml:space="preserve">  </w:t>
      </w:r>
      <w:r>
        <w:rPr>
          <w:rFonts w:hint="eastAsia"/>
        </w:rPr>
        <w:t>不同类型碰撞质心系能量</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784"/>
        <w:gridCol w:w="1664"/>
        <w:gridCol w:w="2250"/>
      </w:tblGrid>
      <w:tr w:rsidR="006E2CD6" w14:paraId="785FABCF" w14:textId="77777777" w:rsidTr="00DF76B8">
        <w:trPr>
          <w:jc w:val="center"/>
        </w:trPr>
        <w:tc>
          <w:tcPr>
            <w:tcW w:w="0" w:type="auto"/>
            <w:vAlign w:val="center"/>
          </w:tcPr>
          <w:p w14:paraId="427F591B" w14:textId="77777777" w:rsidR="006E2CD6" w:rsidRDefault="006E2CD6" w:rsidP="00DF76B8">
            <w:pPr>
              <w:pStyle w:val="afe"/>
              <w:jc w:val="center"/>
            </w:pPr>
          </w:p>
        </w:tc>
        <w:tc>
          <w:tcPr>
            <w:tcW w:w="0" w:type="auto"/>
            <w:vAlign w:val="center"/>
          </w:tcPr>
          <w:p w14:paraId="2C761D64" w14:textId="69920286" w:rsidR="006E2CD6" w:rsidRPr="00DF76B8" w:rsidRDefault="00075328" w:rsidP="00DF76B8">
            <w:pPr>
              <w:pStyle w:val="afe"/>
              <w:jc w:val="center"/>
              <w:rPr>
                <w:b/>
              </w:rPr>
            </w:pP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cm</m:t>
                  </m:r>
                </m:sub>
              </m:sSub>
            </m:oMath>
            <w:r w:rsidR="006E2CD6" w:rsidRPr="00DF76B8">
              <w:rPr>
                <w:b/>
              </w:rPr>
              <w:t xml:space="preserve"> as collider</w:t>
            </w:r>
          </w:p>
          <w:p w14:paraId="2A8A4AAF" w14:textId="4A525D12" w:rsidR="006E2CD6" w:rsidRPr="00DF76B8" w:rsidRDefault="006E2CD6" w:rsidP="00DF76B8">
            <w:pPr>
              <w:pStyle w:val="afe"/>
              <w:jc w:val="center"/>
              <w:rPr>
                <w:b/>
              </w:rPr>
            </w:pPr>
            <w:r w:rsidRPr="00DF76B8">
              <w:rPr>
                <w:b/>
              </w:rPr>
              <w:t>(GeV)</w:t>
            </w:r>
          </w:p>
        </w:tc>
        <w:tc>
          <w:tcPr>
            <w:tcW w:w="0" w:type="auto"/>
            <w:vAlign w:val="center"/>
          </w:tcPr>
          <w:p w14:paraId="0A7DC27E" w14:textId="6E7EB315" w:rsidR="006E2CD6" w:rsidRPr="00DF76B8" w:rsidRDefault="00075328" w:rsidP="00DF76B8">
            <w:pPr>
              <w:pStyle w:val="afe"/>
              <w:jc w:val="center"/>
              <w:rPr>
                <w:b/>
              </w:rPr>
            </w:pP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cm</m:t>
                  </m:r>
                </m:sub>
              </m:sSub>
            </m:oMath>
            <w:r w:rsidR="006E2CD6" w:rsidRPr="00DF76B8">
              <w:rPr>
                <w:b/>
              </w:rPr>
              <w:t xml:space="preserve"> with fixed target</w:t>
            </w:r>
          </w:p>
          <w:p w14:paraId="165FE84E" w14:textId="78ECB8AF" w:rsidR="006E2CD6" w:rsidRPr="00DF76B8" w:rsidRDefault="006E2CD6" w:rsidP="00DF76B8">
            <w:pPr>
              <w:pStyle w:val="afe"/>
              <w:jc w:val="center"/>
              <w:rPr>
                <w:b/>
              </w:rPr>
            </w:pPr>
            <w:r w:rsidRPr="00DF76B8">
              <w:rPr>
                <w:b/>
              </w:rPr>
              <w:t>(GeV)</w:t>
            </w:r>
          </w:p>
        </w:tc>
      </w:tr>
      <w:tr w:rsidR="006E2CD6" w14:paraId="231D174B" w14:textId="77777777" w:rsidTr="00DF76B8">
        <w:trPr>
          <w:jc w:val="center"/>
        </w:trPr>
        <w:tc>
          <w:tcPr>
            <w:tcW w:w="0" w:type="auto"/>
            <w:vAlign w:val="center"/>
          </w:tcPr>
          <w:p w14:paraId="094F1C3D" w14:textId="159B1120" w:rsidR="006E2CD6" w:rsidRPr="00DF76B8" w:rsidRDefault="006E2CD6" w:rsidP="00DF76B8">
            <w:pPr>
              <w:pStyle w:val="afe"/>
              <w:jc w:val="center"/>
              <w:rPr>
                <w:b/>
              </w:rPr>
            </w:pPr>
            <w:r w:rsidRPr="00DF76B8">
              <w:rPr>
                <w:b/>
              </w:rPr>
              <w:t>p on p (7000 on 7000 GeV)</w:t>
            </w:r>
          </w:p>
        </w:tc>
        <w:tc>
          <w:tcPr>
            <w:tcW w:w="0" w:type="auto"/>
            <w:vAlign w:val="center"/>
          </w:tcPr>
          <w:p w14:paraId="3AFB0356" w14:textId="54C949EA" w:rsidR="006E2CD6" w:rsidRDefault="006E2CD6" w:rsidP="00DF76B8">
            <w:pPr>
              <w:pStyle w:val="afe"/>
              <w:jc w:val="center"/>
            </w:pPr>
            <w:r>
              <w:rPr>
                <w:rFonts w:hint="eastAsia"/>
              </w:rPr>
              <w:t>14000</w:t>
            </w:r>
          </w:p>
        </w:tc>
        <w:tc>
          <w:tcPr>
            <w:tcW w:w="0" w:type="auto"/>
            <w:vAlign w:val="center"/>
          </w:tcPr>
          <w:p w14:paraId="4ABBD667" w14:textId="20D95717" w:rsidR="006E2CD6" w:rsidRDefault="006E2CD6" w:rsidP="00DF76B8">
            <w:pPr>
              <w:pStyle w:val="afe"/>
              <w:jc w:val="center"/>
            </w:pPr>
            <w:r>
              <w:rPr>
                <w:rFonts w:hint="eastAsia"/>
              </w:rPr>
              <w:t>114.6</w:t>
            </w:r>
          </w:p>
        </w:tc>
      </w:tr>
      <w:tr w:rsidR="006E2CD6" w14:paraId="3CA6D28C" w14:textId="77777777" w:rsidTr="00DF76B8">
        <w:trPr>
          <w:jc w:val="center"/>
        </w:trPr>
        <w:tc>
          <w:tcPr>
            <w:tcW w:w="0" w:type="auto"/>
            <w:vAlign w:val="center"/>
          </w:tcPr>
          <w:p w14:paraId="2E1364F9" w14:textId="3C3AE9C3" w:rsidR="006E2CD6" w:rsidRPr="00DF76B8" w:rsidRDefault="006E2CD6" w:rsidP="00DF76B8">
            <w:pPr>
              <w:pStyle w:val="afe"/>
              <w:jc w:val="center"/>
              <w:rPr>
                <w:b/>
              </w:rPr>
            </w:pPr>
            <w:r w:rsidRPr="00DF76B8">
              <w:rPr>
                <w:b/>
              </w:rPr>
              <w:t>e on e (100 on 100 GeV)</w:t>
            </w:r>
          </w:p>
        </w:tc>
        <w:tc>
          <w:tcPr>
            <w:tcW w:w="0" w:type="auto"/>
            <w:vAlign w:val="center"/>
          </w:tcPr>
          <w:p w14:paraId="39157E4C" w14:textId="49256FB2" w:rsidR="006E2CD6" w:rsidRDefault="006E2CD6" w:rsidP="00DF76B8">
            <w:pPr>
              <w:pStyle w:val="afe"/>
              <w:jc w:val="center"/>
            </w:pPr>
            <w:r>
              <w:rPr>
                <w:rFonts w:hint="eastAsia"/>
              </w:rPr>
              <w:t>200</w:t>
            </w:r>
          </w:p>
        </w:tc>
        <w:tc>
          <w:tcPr>
            <w:tcW w:w="0" w:type="auto"/>
            <w:vAlign w:val="center"/>
          </w:tcPr>
          <w:p w14:paraId="089AFB49" w14:textId="1A433F1F" w:rsidR="006E2CD6" w:rsidRDefault="006E2CD6" w:rsidP="00DF76B8">
            <w:pPr>
              <w:pStyle w:val="afe"/>
              <w:jc w:val="center"/>
            </w:pPr>
            <w:r>
              <w:rPr>
                <w:rFonts w:hint="eastAsia"/>
              </w:rPr>
              <w:t>0.32</w:t>
            </w:r>
          </w:p>
        </w:tc>
      </w:tr>
      <w:tr w:rsidR="006E2CD6" w14:paraId="63061DD1" w14:textId="77777777" w:rsidTr="00DF76B8">
        <w:trPr>
          <w:jc w:val="center"/>
        </w:trPr>
        <w:tc>
          <w:tcPr>
            <w:tcW w:w="0" w:type="auto"/>
            <w:vAlign w:val="center"/>
          </w:tcPr>
          <w:p w14:paraId="66E81315" w14:textId="6976C043" w:rsidR="006E2CD6" w:rsidRPr="00DF76B8" w:rsidRDefault="006E2CD6" w:rsidP="00DF76B8">
            <w:pPr>
              <w:pStyle w:val="afe"/>
              <w:jc w:val="center"/>
              <w:rPr>
                <w:b/>
              </w:rPr>
            </w:pPr>
            <w:r w:rsidRPr="00DF76B8">
              <w:rPr>
                <w:b/>
              </w:rPr>
              <w:t>e on p (30 on 920 GeV)</w:t>
            </w:r>
          </w:p>
        </w:tc>
        <w:tc>
          <w:tcPr>
            <w:tcW w:w="0" w:type="auto"/>
            <w:vAlign w:val="center"/>
          </w:tcPr>
          <w:p w14:paraId="7030FEBE" w14:textId="3B26BF79" w:rsidR="006E2CD6" w:rsidRDefault="006E2CD6" w:rsidP="00DF76B8">
            <w:pPr>
              <w:pStyle w:val="afe"/>
              <w:jc w:val="center"/>
            </w:pPr>
            <w:r>
              <w:rPr>
                <w:rFonts w:hint="eastAsia"/>
              </w:rPr>
              <w:t>235</w:t>
            </w:r>
          </w:p>
        </w:tc>
        <w:tc>
          <w:tcPr>
            <w:tcW w:w="0" w:type="auto"/>
            <w:vAlign w:val="center"/>
          </w:tcPr>
          <w:p w14:paraId="22A9B15E" w14:textId="588C526F" w:rsidR="006E2CD6" w:rsidRDefault="006E2CD6" w:rsidP="00DF76B8">
            <w:pPr>
              <w:pStyle w:val="afe"/>
              <w:jc w:val="center"/>
            </w:pPr>
            <w:r>
              <w:rPr>
                <w:rFonts w:hint="eastAsia"/>
              </w:rPr>
              <w:t>7.5</w:t>
            </w:r>
          </w:p>
        </w:tc>
      </w:tr>
    </w:tbl>
    <w:p w14:paraId="6CE9420E" w14:textId="77777777" w:rsidR="00196C7A" w:rsidRDefault="00196C7A" w:rsidP="00776384">
      <w:pPr>
        <w:pStyle w:val="a2"/>
        <w:ind w:firstLine="480"/>
      </w:pPr>
    </w:p>
    <w:p w14:paraId="460AC79A" w14:textId="40D1D49D" w:rsidR="006E2CD6" w:rsidRPr="00341ACC" w:rsidRDefault="00196C7A" w:rsidP="00776384">
      <w:pPr>
        <w:pStyle w:val="a2"/>
        <w:ind w:firstLine="480"/>
      </w:pPr>
      <w:r>
        <w:rPr>
          <w:rFonts w:hint="eastAsia"/>
        </w:rPr>
        <w:t>粒子的能量取决于加速器。</w:t>
      </w:r>
      <w:r w:rsidRPr="003A5716">
        <w:rPr>
          <w:rFonts w:hint="eastAsia"/>
        </w:rPr>
        <w:t>粒子加速器有两种基本</w:t>
      </w:r>
      <w:r>
        <w:rPr>
          <w:rFonts w:hint="eastAsia"/>
        </w:rPr>
        <w:t>形式：环形加速器和直线加速器</w:t>
      </w:r>
      <w:r w:rsidR="00E16346">
        <w:fldChar w:fldCharType="begin"/>
      </w:r>
      <w:r w:rsidR="00E16346">
        <w:instrText xml:space="preserve"> </w:instrText>
      </w:r>
      <w:r w:rsidR="00E16346">
        <w:rPr>
          <w:rFonts w:hint="eastAsia"/>
        </w:rPr>
        <w:instrText>REF _Ref482066532 \r \h</w:instrText>
      </w:r>
      <w:r w:rsidR="00E16346">
        <w:instrText xml:space="preserve"> </w:instrText>
      </w:r>
      <w:r w:rsidR="00E16346">
        <w:fldChar w:fldCharType="separate"/>
      </w:r>
      <w:r w:rsidR="007033F6">
        <w:t>[5]</w:t>
      </w:r>
      <w:r w:rsidR="00E16346">
        <w:fldChar w:fldCharType="end"/>
      </w:r>
      <w:r>
        <w:rPr>
          <w:rFonts w:hint="eastAsia"/>
        </w:rPr>
        <w:t>。环形加速器通过强磁场（超导磁铁）将粒子约束在环形隧道里，当粒子能量提高后，磁场也同步变化。然而当粒子在磁场中偏转时，部分能量会以同步辐射的形式放射出去，放射出去的能量与</w:t>
      </w:r>
      <m:oMath>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hint="eastAsia"/>
                      </w:rPr>
                      <m:t>E</m:t>
                    </m:r>
                  </m:num>
                  <m:den>
                    <m:r>
                      <m:rPr>
                        <m:sty m:val="p"/>
                      </m:rPr>
                      <w:rPr>
                        <w:rFonts w:ascii="Cambria Math" w:hAnsi="Cambria Math"/>
                      </w:rPr>
                      <m:t>m</m:t>
                    </m:r>
                  </m:den>
                </m:f>
              </m:e>
            </m:d>
          </m:e>
          <m:sup>
            <m:r>
              <m:rPr>
                <m:sty m:val="p"/>
              </m:rPr>
              <w:rPr>
                <w:rFonts w:ascii="Cambria Math" w:hAnsi="Cambria Math"/>
              </w:rPr>
              <m:t>4</m:t>
            </m:r>
          </m:sup>
        </m:sSup>
      </m:oMath>
      <w:r>
        <w:rPr>
          <w:rFonts w:hint="eastAsia"/>
        </w:rPr>
        <w:t>成</w:t>
      </w:r>
      <w:r w:rsidR="00CB5105">
        <w:rPr>
          <w:rFonts w:hint="eastAsia"/>
        </w:rPr>
        <w:t>正</w:t>
      </w:r>
      <w:r>
        <w:rPr>
          <w:rFonts w:hint="eastAsia"/>
        </w:rPr>
        <w:t>比</w:t>
      </w:r>
      <w:r w:rsidR="00E16346">
        <w:fldChar w:fldCharType="begin"/>
      </w:r>
      <w:r w:rsidR="00E16346">
        <w:instrText xml:space="preserve"> </w:instrText>
      </w:r>
      <w:r w:rsidR="00E16346">
        <w:rPr>
          <w:rFonts w:hint="eastAsia"/>
        </w:rPr>
        <w:instrText>REF _Ref482066578 \r \h</w:instrText>
      </w:r>
      <w:r w:rsidR="00E16346">
        <w:instrText xml:space="preserve"> </w:instrText>
      </w:r>
      <w:r w:rsidR="00E16346">
        <w:fldChar w:fldCharType="separate"/>
      </w:r>
      <w:r w:rsidR="007033F6">
        <w:t>[6]</w:t>
      </w:r>
      <w:r w:rsidR="00E16346">
        <w:fldChar w:fldCharType="end"/>
      </w:r>
      <w:r>
        <w:rPr>
          <w:rFonts w:hint="eastAsia"/>
        </w:rPr>
        <w:t>。所以对于电子等质量较小的粒子来说，由于同步辐射的原因，</w:t>
      </w:r>
      <w:r w:rsidR="00CB5105">
        <w:rPr>
          <w:rFonts w:hint="eastAsia"/>
        </w:rPr>
        <w:t>能量越高</w:t>
      </w:r>
      <w:r>
        <w:rPr>
          <w:rFonts w:hint="eastAsia"/>
        </w:rPr>
        <w:t>，</w:t>
      </w:r>
      <w:r w:rsidR="00CB5105">
        <w:rPr>
          <w:rFonts w:hint="eastAsia"/>
        </w:rPr>
        <w:t>加速越困难</w:t>
      </w:r>
      <w:r>
        <w:rPr>
          <w:rFonts w:hint="eastAsia"/>
        </w:rPr>
        <w:t>。直线加速器则没有</w:t>
      </w:r>
      <w:r w:rsidR="008E1051">
        <w:rPr>
          <w:rFonts w:hint="eastAsia"/>
        </w:rPr>
        <w:t>同步辐射</w:t>
      </w:r>
      <w:r>
        <w:rPr>
          <w:rFonts w:hint="eastAsia"/>
        </w:rPr>
        <w:t>的问题。</w:t>
      </w:r>
      <w:r w:rsidR="004C4DD0">
        <w:rPr>
          <w:rFonts w:hint="eastAsia"/>
        </w:rPr>
        <w:t>直线加速器具有</w:t>
      </w:r>
      <w:r>
        <w:rPr>
          <w:rFonts w:hint="eastAsia"/>
        </w:rPr>
        <w:t>加速效率高、束流强度大等优势，常用于环形加速器的注入器</w:t>
      </w:r>
      <w:r w:rsidRPr="00E62B34">
        <w:rPr>
          <w:rFonts w:hint="eastAsia"/>
        </w:rPr>
        <w:t>。</w:t>
      </w:r>
      <w:r w:rsidR="00DD7B67" w:rsidRPr="00DD7B67">
        <w:rPr>
          <w:rFonts w:hint="eastAsia"/>
        </w:rPr>
        <w:t>由于带电粒子在直线加速器中只能一次加速，所以加速到相同的能量，直线加速器需要更长的隧道，更高的成本。</w:t>
      </w:r>
    </w:p>
    <w:p w14:paraId="6654AF45" w14:textId="185337B9" w:rsidR="00776384" w:rsidRDefault="00776384" w:rsidP="00776384">
      <w:pPr>
        <w:pStyle w:val="4-"/>
        <w:spacing w:before="156"/>
      </w:pPr>
      <w:r>
        <w:rPr>
          <w:rFonts w:hint="eastAsia"/>
        </w:rPr>
        <w:t>亮度</w:t>
      </w:r>
    </w:p>
    <w:p w14:paraId="4B8D7EC3" w14:textId="658F6661" w:rsidR="00776384" w:rsidRDefault="0075341E" w:rsidP="00776384">
      <w:pPr>
        <w:pStyle w:val="a2"/>
        <w:ind w:firstLine="480"/>
      </w:pPr>
      <w:r>
        <w:rPr>
          <w:rFonts w:hint="eastAsia"/>
        </w:rPr>
        <w:t>除了能量之外，</w:t>
      </w:r>
      <w:r w:rsidR="00D430CB">
        <w:rPr>
          <w:rFonts w:hint="eastAsia"/>
        </w:rPr>
        <w:t>我们还需要关注单位时间内</w:t>
      </w:r>
      <w:r>
        <w:rPr>
          <w:rFonts w:hint="eastAsia"/>
        </w:rPr>
        <w:t>产生的有效事例的数量，尤其对于一些</w:t>
      </w:r>
      <w:r w:rsidR="00D430CB">
        <w:rPr>
          <w:rFonts w:hint="eastAsia"/>
        </w:rPr>
        <w:t>非常稀少的事例，如</w:t>
      </w:r>
      <w:r w:rsidR="00D430CB">
        <w:rPr>
          <w:rFonts w:hint="eastAsia"/>
        </w:rPr>
        <w:t>Higgs</w:t>
      </w:r>
      <w:r w:rsidR="00D430CB">
        <w:rPr>
          <w:rFonts w:hint="eastAsia"/>
        </w:rPr>
        <w:t>衰变的事例</w:t>
      </w:r>
      <w:r>
        <w:rPr>
          <w:rFonts w:hint="eastAsia"/>
        </w:rPr>
        <w:t>。</w:t>
      </w:r>
      <w:r w:rsidR="00341ACC">
        <w:rPr>
          <w:rFonts w:hint="eastAsia"/>
        </w:rPr>
        <w:t>亮度</w:t>
      </w:r>
      <w:r w:rsidR="00D430CB">
        <w:rPr>
          <w:rFonts w:hint="eastAsia"/>
        </w:rPr>
        <w:t>就是用来描述</w:t>
      </w:r>
      <w:r w:rsidR="008951D6">
        <w:rPr>
          <w:rFonts w:hint="eastAsia"/>
        </w:rPr>
        <w:t>产生</w:t>
      </w:r>
      <w:r>
        <w:rPr>
          <w:rFonts w:hint="eastAsia"/>
        </w:rPr>
        <w:t>有效</w:t>
      </w:r>
      <w:r w:rsidR="008951D6">
        <w:rPr>
          <w:rFonts w:hint="eastAsia"/>
        </w:rPr>
        <w:t>事例的能力，亮度越高，</w:t>
      </w:r>
      <w:r w:rsidR="00D430CB">
        <w:rPr>
          <w:rFonts w:hint="eastAsia"/>
        </w:rPr>
        <w:t>单位时间内</w:t>
      </w:r>
      <w:r>
        <w:rPr>
          <w:rFonts w:hint="eastAsia"/>
        </w:rPr>
        <w:t>产生</w:t>
      </w:r>
      <w:r w:rsidR="00D430CB">
        <w:rPr>
          <w:rFonts w:hint="eastAsia"/>
        </w:rPr>
        <w:t>的</w:t>
      </w:r>
      <w:r>
        <w:rPr>
          <w:rFonts w:hint="eastAsia"/>
        </w:rPr>
        <w:t>有效</w:t>
      </w:r>
      <w:r w:rsidR="008951D6">
        <w:rPr>
          <w:rFonts w:hint="eastAsia"/>
        </w:rPr>
        <w:t>事例</w:t>
      </w:r>
      <w:r w:rsidR="00D430CB">
        <w:rPr>
          <w:rFonts w:hint="eastAsia"/>
        </w:rPr>
        <w:t>就越多</w:t>
      </w:r>
      <w:r w:rsidR="008951D6">
        <w:rPr>
          <w:rFonts w:hint="eastAsia"/>
        </w:rPr>
        <w:t>。</w:t>
      </w:r>
      <w:r w:rsidR="00D430CB">
        <w:rPr>
          <w:rFonts w:hint="eastAsia"/>
        </w:rPr>
        <w:t>这个可以由下面的公式表达，其中</w:t>
      </w:r>
      <m:oMath>
        <m:r>
          <w:rPr>
            <w:rFonts w:ascii="Cambria Math" w:hAnsi="Cambria Math"/>
          </w:rPr>
          <m:t>dR/dt</m:t>
        </m:r>
      </m:oMath>
      <w:r w:rsidR="00D430CB">
        <w:rPr>
          <w:rFonts w:hint="eastAsia"/>
        </w:rPr>
        <w:t>表示单位时间内产生的有效事例，</w:t>
      </w:r>
      <m:oMath>
        <m:sSub>
          <m:sSubPr>
            <m:ctrlPr>
              <w:rPr>
                <w:rFonts w:ascii="Cambria Math" w:hAnsi="Cambria Math"/>
                <w:i/>
              </w:rPr>
            </m:ctrlPr>
          </m:sSubPr>
          <m:e>
            <m:r>
              <w:rPr>
                <w:rFonts w:ascii="Cambria Math" w:hAnsi="Cambria Math" w:hint="eastAsia"/>
              </w:rPr>
              <m:t>σ</m:t>
            </m:r>
          </m:e>
          <m:sub>
            <m:r>
              <w:rPr>
                <w:rFonts w:ascii="Cambria Math" w:hAnsi="Cambria Math" w:hint="eastAsia"/>
              </w:rPr>
              <m:t>p</m:t>
            </m:r>
          </m:sub>
        </m:sSub>
      </m:oMath>
      <w:r w:rsidR="00D430CB">
        <w:rPr>
          <w:rFonts w:hint="eastAsia"/>
        </w:rPr>
        <w:t>表示</w:t>
      </w:r>
      <w:r w:rsidR="00856FAE">
        <w:rPr>
          <w:rFonts w:hint="eastAsia"/>
        </w:rPr>
        <w:t>有效事例</w:t>
      </w:r>
      <w:r w:rsidR="00D430CB">
        <w:rPr>
          <w:rFonts w:hint="eastAsia"/>
        </w:rPr>
        <w:t>的生产截面（</w:t>
      </w:r>
      <w:r w:rsidR="00D430CB">
        <w:rPr>
          <w:rFonts w:hint="eastAsia"/>
        </w:rPr>
        <w:t>production</w:t>
      </w:r>
      <w:r w:rsidR="00D430CB">
        <w:t xml:space="preserve"> </w:t>
      </w:r>
      <w:r w:rsidR="00D430CB">
        <w:rPr>
          <w:rFonts w:hint="eastAsia"/>
        </w:rPr>
        <w:t>cr</w:t>
      </w:r>
      <w:r w:rsidR="00D430CB">
        <w:t>oss section</w:t>
      </w:r>
      <w:r w:rsidR="00D430CB">
        <w:rPr>
          <w:rFonts w:hint="eastAsia"/>
        </w:rPr>
        <w:t>），单位为</w:t>
      </w:r>
      <m:oMath>
        <m:sSup>
          <m:sSupPr>
            <m:ctrlPr>
              <w:rPr>
                <w:rFonts w:ascii="Cambria Math" w:hAnsi="Cambria Math"/>
                <w:i/>
              </w:rPr>
            </m:ctrlPr>
          </m:sSupPr>
          <m:e>
            <m:r>
              <w:rPr>
                <w:rFonts w:ascii="Cambria Math" w:hAnsi="Cambria Math" w:hint="eastAsia"/>
              </w:rPr>
              <m:t>cm</m:t>
            </m:r>
          </m:e>
          <m:sup>
            <m:r>
              <w:rPr>
                <w:rFonts w:ascii="Cambria Math" w:hAnsi="Cambria Math"/>
              </w:rPr>
              <m:t>-2</m:t>
            </m:r>
          </m:sup>
        </m:sSup>
      </m:oMath>
      <w:r w:rsidR="00D430CB">
        <w:t>，</w:t>
      </w:r>
      <w:r w:rsidR="00D430CB">
        <w:rPr>
          <w:rFonts w:hint="eastAsia"/>
        </w:rPr>
        <w:t>L</w:t>
      </w:r>
      <w:r w:rsidR="00D430CB">
        <w:rPr>
          <w:rFonts w:hint="eastAsia"/>
        </w:rPr>
        <w:t>表示亮度，</w:t>
      </w:r>
      <w:r>
        <w:rPr>
          <w:rFonts w:hint="eastAsia"/>
        </w:rPr>
        <w:t>单位为</w:t>
      </w:r>
      <m:oMath>
        <m:sSup>
          <m:sSupPr>
            <m:ctrlPr>
              <w:rPr>
                <w:rFonts w:ascii="Cambria Math" w:hAnsi="Cambria Math"/>
                <w:i/>
              </w:rPr>
            </m:ctrlPr>
          </m:sSupPr>
          <m:e>
            <m:r>
              <w:rPr>
                <w:rFonts w:ascii="Cambria Math" w:hAnsi="Cambria Math" w:hint="eastAsia"/>
              </w:rPr>
              <m:t>cm</m:t>
            </m:r>
          </m:e>
          <m:sup>
            <m:r>
              <w:rPr>
                <w:rFonts w:ascii="Cambria Math" w:hAnsi="Cambria Math"/>
              </w:rPr>
              <m:t>-2</m:t>
            </m:r>
          </m:sup>
        </m:sSup>
        <m:sSup>
          <m:sSupPr>
            <m:ctrlPr>
              <w:rPr>
                <w:rFonts w:ascii="Cambria Math" w:hAnsi="Cambria Math"/>
                <w:i/>
              </w:rPr>
            </m:ctrlPr>
          </m:sSupPr>
          <m:e>
            <m:r>
              <w:rPr>
                <w:rFonts w:ascii="Cambria Math" w:hAnsi="Cambria Math" w:hint="eastAsia"/>
              </w:rPr>
              <m:t>s</m:t>
            </m:r>
          </m:e>
          <m:sup>
            <m:r>
              <w:rPr>
                <w:rFonts w:ascii="Cambria Math" w:hAnsi="Cambria Math"/>
              </w:rPr>
              <m:t>-1</m:t>
            </m:r>
          </m:sup>
        </m:sSup>
      </m:oMath>
      <w:r>
        <w:rPr>
          <w:rFonts w:hint="eastAsia"/>
        </w:rPr>
        <w:t>。</w:t>
      </w:r>
    </w:p>
    <w:p w14:paraId="0BA50981" w14:textId="6EC11A98" w:rsidR="008951D6" w:rsidRPr="00DF76B8" w:rsidRDefault="00075328" w:rsidP="00776384">
      <w:pPr>
        <w:pStyle w:val="a2"/>
        <w:ind w:firstLine="480"/>
        <w:rPr>
          <w:i/>
        </w:rPr>
      </w:pPr>
      <m:oMathPara>
        <m:oMath>
          <m:f>
            <m:fPr>
              <m:ctrlPr>
                <w:rPr>
                  <w:rFonts w:ascii="Cambria Math" w:hAnsi="Cambria Math"/>
                  <w:i/>
                </w:rPr>
              </m:ctrlPr>
            </m:fPr>
            <m:num>
              <m:r>
                <w:rPr>
                  <w:rFonts w:ascii="Cambria Math" w:hAnsi="Cambria Math" w:hint="eastAsia"/>
                </w:rPr>
                <m:t>dR</m:t>
              </m:r>
            </m:num>
            <m:den>
              <m:r>
                <w:rPr>
                  <w:rFonts w:ascii="Cambria Math" w:hAnsi="Cambria Math" w:hint="eastAsia"/>
                </w:rPr>
                <m:t>dt</m:t>
              </m:r>
            </m:den>
          </m:f>
          <m:r>
            <w:rPr>
              <w:rFonts w:ascii="Cambria Math" w:hAnsi="Cambria Math"/>
            </w:rPr>
            <m:t>=L×</m:t>
          </m:r>
          <m:sSub>
            <m:sSubPr>
              <m:ctrlPr>
                <w:rPr>
                  <w:rFonts w:ascii="Cambria Math" w:hAnsi="Cambria Math"/>
                  <w:i/>
                </w:rPr>
              </m:ctrlPr>
            </m:sSubPr>
            <m:e>
              <m:r>
                <w:rPr>
                  <w:rFonts w:ascii="Cambria Math" w:hAnsi="Cambria Math" w:hint="eastAsia"/>
                </w:rPr>
                <m:t>σ</m:t>
              </m:r>
            </m:e>
            <m:sub>
              <m:r>
                <w:rPr>
                  <w:rFonts w:ascii="Cambria Math" w:hAnsi="Cambria Math" w:hint="eastAsia"/>
                </w:rPr>
                <m:t>p</m:t>
              </m:r>
            </m:sub>
          </m:sSub>
        </m:oMath>
      </m:oMathPara>
    </w:p>
    <w:p w14:paraId="6479A81C" w14:textId="55272C87" w:rsidR="00F367DA" w:rsidRDefault="00FE2C80" w:rsidP="00EB6ACE">
      <w:pPr>
        <w:pStyle w:val="a2"/>
        <w:ind w:firstLine="480"/>
      </w:pPr>
      <w:r>
        <w:rPr>
          <w:rFonts w:hint="eastAsia"/>
        </w:rPr>
        <w:t>如果两个粒子数量分别为</w:t>
      </w:r>
      <m:oMath>
        <m:sSub>
          <m:sSubPr>
            <m:ctrlPr>
              <w:rPr>
                <w:rFonts w:ascii="Cambria Math" w:hAnsi="Cambria Math"/>
                <w:i/>
              </w:rPr>
            </m:ctrlPr>
          </m:sSubPr>
          <m:e>
            <m:r>
              <w:rPr>
                <w:rFonts w:ascii="Cambria Math" w:hAnsi="Cambria Math" w:hint="eastAsia"/>
              </w:rPr>
              <m:t>n</m:t>
            </m:r>
          </m:e>
          <m:sub>
            <m:r>
              <w:rPr>
                <w:rFonts w:ascii="Cambria Math" w:hAnsi="Cambria Math" w:hint="eastAsia"/>
              </w:rPr>
              <m:t>1</m:t>
            </m:r>
          </m:sub>
        </m:sSub>
      </m:oMath>
      <w:r>
        <w:rPr>
          <w:rFonts w:hint="eastAsia"/>
        </w:rPr>
        <w:t>和</w:t>
      </w:r>
      <m:oMath>
        <m:sSub>
          <m:sSubPr>
            <m:ctrlPr>
              <w:rPr>
                <w:rFonts w:ascii="Cambria Math" w:hAnsi="Cambria Math"/>
                <w:i/>
              </w:rPr>
            </m:ctrlPr>
          </m:sSubPr>
          <m:e>
            <m:r>
              <w:rPr>
                <w:rFonts w:ascii="Cambria Math" w:hAnsi="Cambria Math" w:hint="eastAsia"/>
              </w:rPr>
              <m:t>n</m:t>
            </m:r>
          </m:e>
          <m:sub>
            <m:r>
              <w:rPr>
                <w:rFonts w:ascii="Cambria Math" w:hAnsi="Cambria Math" w:hint="eastAsia"/>
              </w:rPr>
              <m:t>2</m:t>
            </m:r>
          </m:sub>
        </m:sSub>
      </m:oMath>
      <w:r>
        <w:rPr>
          <w:rFonts w:hint="eastAsia"/>
        </w:rPr>
        <w:t>的束团对撞，对撞频率为</w:t>
      </w:r>
      <m:oMath>
        <m:sSub>
          <m:sSubPr>
            <m:ctrlPr>
              <w:rPr>
                <w:rFonts w:ascii="Cambria Math" w:hAnsi="Cambria Math"/>
                <w:i/>
              </w:rPr>
            </m:ctrlPr>
          </m:sSubPr>
          <m:e>
            <m:r>
              <w:rPr>
                <w:rFonts w:ascii="Cambria Math" w:hAnsi="Cambria Math" w:hint="eastAsia"/>
              </w:rPr>
              <m:t>f</m:t>
            </m:r>
          </m:e>
          <m:sub>
            <m:r>
              <w:rPr>
                <w:rFonts w:ascii="Cambria Math" w:hAnsi="Cambria Math" w:hint="eastAsia"/>
              </w:rPr>
              <m:t>c</m:t>
            </m:r>
          </m:sub>
        </m:sSub>
      </m:oMath>
      <w:r w:rsidR="00F6756E">
        <w:t>，</w:t>
      </w:r>
      <w:r>
        <w:rPr>
          <w:rFonts w:hint="eastAsia"/>
        </w:rPr>
        <w:t>那么亮度可以表示为：</w:t>
      </w:r>
    </w:p>
    <w:p w14:paraId="45D9B041" w14:textId="17A775F8" w:rsidR="00FE2C80" w:rsidRPr="00DF76B8" w:rsidRDefault="00FE2C80" w:rsidP="00EB6ACE">
      <w:pPr>
        <w:pStyle w:val="a2"/>
        <w:ind w:firstLine="480"/>
        <w:rPr>
          <w:i/>
        </w:rPr>
      </w:pPr>
      <m:oMathPara>
        <m:oMath>
          <m:r>
            <w:rPr>
              <w:rFonts w:ascii="Cambria Math" w:hAnsi="Cambria Math"/>
            </w:rPr>
            <m:t>L=</m:t>
          </m:r>
          <m:sSub>
            <m:sSubPr>
              <m:ctrlPr>
                <w:rPr>
                  <w:rFonts w:ascii="Cambria Math" w:hAnsi="Cambria Math"/>
                  <w:i/>
                </w:rPr>
              </m:ctrlPr>
            </m:sSubPr>
            <m:e>
              <m:r>
                <w:rPr>
                  <w:rFonts w:ascii="Cambria Math" w:hAnsi="Cambria Math" w:hint="eastAsia"/>
                </w:rPr>
                <m:t>f</m:t>
              </m:r>
            </m:e>
            <m:sub>
              <m:r>
                <w:rPr>
                  <w:rFonts w:ascii="Cambria Math" w:hAnsi="Cambria Math" w:hint="eastAsia"/>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hint="eastAsia"/>
                </w:rPr>
                <m:t>A</m:t>
              </m:r>
            </m:den>
          </m:f>
        </m:oMath>
      </m:oMathPara>
    </w:p>
    <w:p w14:paraId="03723220" w14:textId="56DD48F6" w:rsidR="00FE2C80" w:rsidRDefault="00770D7B" w:rsidP="00101FDA">
      <w:pPr>
        <w:pStyle w:val="a2"/>
        <w:ind w:firstLine="480"/>
      </w:pPr>
      <w:r>
        <w:rPr>
          <w:rFonts w:hint="eastAsia"/>
        </w:rPr>
        <w:t>其中</w:t>
      </w:r>
      <m:oMath>
        <m:r>
          <w:rPr>
            <w:rFonts w:ascii="Cambria Math" w:hAnsi="Cambria Math" w:hint="eastAsia"/>
          </w:rPr>
          <m:t>A</m:t>
        </m:r>
      </m:oMath>
      <w:r>
        <w:rPr>
          <w:rFonts w:hint="eastAsia"/>
        </w:rPr>
        <w:t>表示束团的有效重叠面积。从公式</w:t>
      </w:r>
      <w:r w:rsidR="00FA0CA6">
        <w:rPr>
          <w:rFonts w:hint="eastAsia"/>
        </w:rPr>
        <w:t>可以看出</w:t>
      </w:r>
      <w:r w:rsidR="00F6756E">
        <w:rPr>
          <w:rFonts w:hint="eastAsia"/>
        </w:rPr>
        <w:t>，</w:t>
      </w:r>
      <w:r w:rsidR="00FA0CA6">
        <w:rPr>
          <w:rFonts w:hint="eastAsia"/>
        </w:rPr>
        <w:t>对撞机的亮度与对撞频率成正比</w:t>
      </w:r>
      <w:r>
        <w:rPr>
          <w:rFonts w:hint="eastAsia"/>
        </w:rPr>
        <w:t>。在现代的粒子物理试验中，往往通过提高</w:t>
      </w:r>
      <w:r w:rsidR="00E14761">
        <w:rPr>
          <w:rFonts w:hint="eastAsia"/>
        </w:rPr>
        <w:t>撞机</w:t>
      </w:r>
      <w:r>
        <w:rPr>
          <w:rFonts w:hint="eastAsia"/>
        </w:rPr>
        <w:t>的对撞频率来获得高亮度</w:t>
      </w:r>
      <w:r w:rsidR="00E14761">
        <w:rPr>
          <w:rFonts w:hint="eastAsia"/>
        </w:rPr>
        <w:t>。</w:t>
      </w:r>
    </w:p>
    <w:p w14:paraId="45A581C9" w14:textId="7BF4C9FD" w:rsidR="006E5B61" w:rsidRDefault="00EB6ACE" w:rsidP="00101FDA">
      <w:pPr>
        <w:pStyle w:val="a2"/>
        <w:ind w:firstLine="480"/>
      </w:pPr>
      <w:r>
        <w:rPr>
          <w:rFonts w:hint="eastAsia"/>
        </w:rPr>
        <w:t>随着粒子物理研究的深入，</w:t>
      </w:r>
      <w:r w:rsidR="002A2A1D" w:rsidRPr="00A443FD">
        <w:rPr>
          <w:rFonts w:hint="eastAsia"/>
        </w:rPr>
        <w:t>粒子</w:t>
      </w:r>
      <w:r w:rsidR="00BE4CCF" w:rsidRPr="00A443FD">
        <w:rPr>
          <w:rFonts w:hint="eastAsia"/>
        </w:rPr>
        <w:t>物理实验有两个</w:t>
      </w:r>
      <w:r w:rsidR="002A2A1D" w:rsidRPr="00A443FD">
        <w:rPr>
          <w:rFonts w:hint="eastAsia"/>
        </w:rPr>
        <w:t>主要的</w:t>
      </w:r>
      <w:r w:rsidR="00BE4CCF" w:rsidRPr="00A443FD">
        <w:rPr>
          <w:rFonts w:hint="eastAsia"/>
        </w:rPr>
        <w:t>发展方向：向高能量区域发展和向精密实验方向发展。</w:t>
      </w:r>
      <w:r w:rsidR="002A2A1D" w:rsidRPr="00A443FD">
        <w:rPr>
          <w:rFonts w:hint="eastAsia"/>
        </w:rPr>
        <w:t>向高能量</w:t>
      </w:r>
      <w:r w:rsidR="005E31BB">
        <w:rPr>
          <w:rFonts w:hint="eastAsia"/>
        </w:rPr>
        <w:t>区域</w:t>
      </w:r>
      <w:r w:rsidR="002A2A1D" w:rsidRPr="00A443FD">
        <w:rPr>
          <w:rFonts w:hint="eastAsia"/>
        </w:rPr>
        <w:t>发展就是</w:t>
      </w:r>
      <w:r w:rsidR="00DD2B1C">
        <w:rPr>
          <w:rFonts w:hint="eastAsia"/>
        </w:rPr>
        <w:t>通过</w:t>
      </w:r>
      <w:r w:rsidR="002A2A1D" w:rsidRPr="00A443FD">
        <w:rPr>
          <w:rFonts w:hint="eastAsia"/>
        </w:rPr>
        <w:t>提高粒子对撞的能量，</w:t>
      </w:r>
      <w:r w:rsidR="00DD2B1C">
        <w:rPr>
          <w:rFonts w:hint="eastAsia"/>
        </w:rPr>
        <w:t>来产生新的粒子或物理过程</w:t>
      </w:r>
      <w:r w:rsidR="00DF16DF" w:rsidRPr="00DF16DF">
        <w:rPr>
          <w:rFonts w:hint="eastAsia"/>
        </w:rPr>
        <w:t>。</w:t>
      </w:r>
      <w:r w:rsidR="00DD2B1C">
        <w:rPr>
          <w:rFonts w:hint="eastAsia"/>
        </w:rPr>
        <w:t>由于新的粒子或物理过程的生产截面一般很小，所以要求对撞机具有高亮度</w:t>
      </w:r>
      <w:r w:rsidR="00A86BCC">
        <w:rPr>
          <w:rFonts w:hint="eastAsia"/>
        </w:rPr>
        <w:t>，以便能够产生足够的有效事例</w:t>
      </w:r>
      <w:r w:rsidR="00DD2B1C">
        <w:rPr>
          <w:rFonts w:hint="eastAsia"/>
        </w:rPr>
        <w:t>。</w:t>
      </w:r>
      <w:r w:rsidR="002A2A1D" w:rsidRPr="00A443FD">
        <w:rPr>
          <w:rFonts w:hint="eastAsia"/>
        </w:rPr>
        <w:t>向精密实验方向发展就是建造“粒子工厂”，用于精确研究粒子的性质。建造“粒子工厂”，</w:t>
      </w:r>
      <w:r w:rsidR="00BE4CCF" w:rsidRPr="00A443FD">
        <w:rPr>
          <w:rFonts w:hint="eastAsia"/>
        </w:rPr>
        <w:t>要求在选定的能量下，粒子</w:t>
      </w:r>
      <w:r w:rsidR="002A735C">
        <w:rPr>
          <w:rFonts w:hint="eastAsia"/>
        </w:rPr>
        <w:t>生产</w:t>
      </w:r>
      <w:r w:rsidR="00BE4CCF" w:rsidRPr="00A443FD">
        <w:rPr>
          <w:rFonts w:hint="eastAsia"/>
        </w:rPr>
        <w:t>截面大，本底</w:t>
      </w:r>
      <w:r w:rsidR="00806473" w:rsidRPr="00A443FD">
        <w:rPr>
          <w:rFonts w:hint="eastAsia"/>
        </w:rPr>
        <w:t>噪声</w:t>
      </w:r>
      <w:r w:rsidR="00BE4CCF" w:rsidRPr="00A443FD">
        <w:rPr>
          <w:rFonts w:hint="eastAsia"/>
        </w:rPr>
        <w:t>小，粒子分辨性能好。</w:t>
      </w:r>
    </w:p>
    <w:p w14:paraId="00D80997" w14:textId="4DC5E507" w:rsidR="00BE4CCF" w:rsidRDefault="0058706C" w:rsidP="00101FDA">
      <w:pPr>
        <w:pStyle w:val="a2"/>
        <w:ind w:firstLine="480"/>
      </w:pPr>
      <w:r>
        <w:rPr>
          <w:rFonts w:hint="eastAsia"/>
        </w:rPr>
        <w:t>在过去的几十年，对撞机的能量和亮度都得到了极大的提高</w:t>
      </w:r>
      <w:r w:rsidR="006E5B61">
        <w:rPr>
          <w:rFonts w:hint="eastAsia"/>
        </w:rPr>
        <w:t>。</w:t>
      </w:r>
      <w:r w:rsidR="0073055A">
        <w:fldChar w:fldCharType="begin"/>
      </w:r>
      <w:r w:rsidR="0073055A">
        <w:instrText xml:space="preserve"> </w:instrText>
      </w:r>
      <w:r w:rsidR="0073055A">
        <w:rPr>
          <w:rFonts w:hint="eastAsia"/>
        </w:rPr>
        <w:instrText>REF _Ref483994869 \h</w:instrText>
      </w:r>
      <w:r w:rsidR="0073055A">
        <w:instrText xml:space="preserve"> </w:instrText>
      </w:r>
      <w:r w:rsidR="0073055A">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4</w:t>
      </w:r>
      <w:r w:rsidR="0073055A">
        <w:fldChar w:fldCharType="end"/>
      </w:r>
      <w:r>
        <w:rPr>
          <w:rFonts w:hint="eastAsia"/>
        </w:rPr>
        <w:t>和</w:t>
      </w:r>
      <w:r w:rsidR="0073055A">
        <w:fldChar w:fldCharType="begin"/>
      </w:r>
      <w:r w:rsidR="0073055A">
        <w:instrText xml:space="preserve"> </w:instrText>
      </w:r>
      <w:r w:rsidR="0073055A">
        <w:rPr>
          <w:rFonts w:hint="eastAsia"/>
        </w:rPr>
        <w:instrText>REF _Ref484101586 \h</w:instrText>
      </w:r>
      <w:r w:rsidR="0073055A">
        <w:instrText xml:space="preserve"> </w:instrText>
      </w:r>
      <w:r w:rsidR="0073055A">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5</w:t>
      </w:r>
      <w:r w:rsidR="0073055A">
        <w:fldChar w:fldCharType="end"/>
      </w:r>
      <w:r w:rsidR="00E16346">
        <w:rPr>
          <w:rFonts w:hint="eastAsia"/>
        </w:rPr>
        <w:t>显</w:t>
      </w:r>
      <w:r w:rsidR="006E5B61">
        <w:rPr>
          <w:rFonts w:hint="eastAsia"/>
        </w:rPr>
        <w:t>示了</w:t>
      </w:r>
      <w:r w:rsidR="006E5B61">
        <w:rPr>
          <w:rFonts w:hint="eastAsia"/>
        </w:rPr>
        <w:t>1960</w:t>
      </w:r>
      <w:r w:rsidR="006E5B61">
        <w:rPr>
          <w:rFonts w:hint="eastAsia"/>
        </w:rPr>
        <w:t>年以来世界上主要对撞机的能量和亮度</w:t>
      </w:r>
      <w:r w:rsidR="00E16346">
        <w:fldChar w:fldCharType="begin"/>
      </w:r>
      <w:r w:rsidR="00E16346">
        <w:instrText xml:space="preserve"> </w:instrText>
      </w:r>
      <w:r w:rsidR="00E16346">
        <w:rPr>
          <w:rFonts w:hint="eastAsia"/>
        </w:rPr>
        <w:instrText>REF _Ref484101740 \r \h</w:instrText>
      </w:r>
      <w:r w:rsidR="00E16346">
        <w:instrText xml:space="preserve"> </w:instrText>
      </w:r>
      <w:r w:rsidR="00E16346">
        <w:fldChar w:fldCharType="separate"/>
      </w:r>
      <w:r w:rsidR="007033F6">
        <w:t>[7]</w:t>
      </w:r>
      <w:r w:rsidR="00E16346">
        <w:fldChar w:fldCharType="end"/>
      </w:r>
      <w:r>
        <w:rPr>
          <w:rFonts w:hint="eastAsia"/>
        </w:rPr>
        <w:t>。</w:t>
      </w:r>
    </w:p>
    <w:p w14:paraId="7FA0438B" w14:textId="7B5737D4" w:rsidR="00867520" w:rsidRDefault="000844E3" w:rsidP="00867520">
      <w:pPr>
        <w:pStyle w:val="af7"/>
        <w:keepNext/>
        <w:spacing w:before="156"/>
      </w:pPr>
      <w:r w:rsidRPr="000844E3">
        <w:drawing>
          <wp:inline distT="0" distB="0" distL="0" distR="0" wp14:anchorId="1AA65042" wp14:editId="03EBEE4F">
            <wp:extent cx="5273615" cy="3644900"/>
            <wp:effectExtent l="0" t="0" r="3810" b="0"/>
            <wp:docPr id="69" name="图片 69" descr="D:\Downloads\Pictures\colliders_over_the_decades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Downloads\Pictures\colliders_over_the_decades_1.tif"/>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4584"/>
                    <a:stretch/>
                  </pic:blipFill>
                  <pic:spPr bwMode="auto">
                    <a:xfrm>
                      <a:off x="0" y="0"/>
                      <a:ext cx="5274310" cy="3645380"/>
                    </a:xfrm>
                    <a:prstGeom prst="rect">
                      <a:avLst/>
                    </a:prstGeom>
                    <a:noFill/>
                    <a:ln>
                      <a:noFill/>
                    </a:ln>
                    <a:extLst>
                      <a:ext uri="{53640926-AAD7-44D8-BBD7-CCE9431645EC}">
                        <a14:shadowObscured xmlns:a14="http://schemas.microsoft.com/office/drawing/2010/main"/>
                      </a:ext>
                    </a:extLst>
                  </pic:spPr>
                </pic:pic>
              </a:graphicData>
            </a:graphic>
          </wp:inline>
        </w:drawing>
      </w:r>
    </w:p>
    <w:p w14:paraId="424C348A" w14:textId="1D4FD60B" w:rsidR="00867520" w:rsidRPr="008B28D3" w:rsidRDefault="00867520" w:rsidP="00DF76B8">
      <w:pPr>
        <w:pStyle w:val="aff0"/>
      </w:pPr>
      <w:bookmarkStart w:id="13" w:name="_Ref483994869"/>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4</w:t>
      </w:r>
      <w:r w:rsidR="00CA3B33">
        <w:fldChar w:fldCharType="end"/>
      </w:r>
      <w:bookmarkEnd w:id="13"/>
      <w:r>
        <w:t xml:space="preserve">  </w:t>
      </w:r>
      <w:r>
        <w:rPr>
          <w:rFonts w:hint="eastAsia"/>
        </w:rPr>
        <w:t>过去几十年里的对撞机以及能量</w:t>
      </w:r>
    </w:p>
    <w:p w14:paraId="00887485" w14:textId="69BE48F4" w:rsidR="00867520" w:rsidRDefault="000844E3" w:rsidP="00867520">
      <w:pPr>
        <w:pStyle w:val="af7"/>
        <w:keepNext/>
        <w:spacing w:before="156"/>
      </w:pPr>
      <w:r w:rsidRPr="000844E3">
        <w:lastRenderedPageBreak/>
        <w:drawing>
          <wp:inline distT="0" distB="0" distL="0" distR="0" wp14:anchorId="365127FF" wp14:editId="4E59B11D">
            <wp:extent cx="5273576" cy="3829050"/>
            <wp:effectExtent l="0" t="0" r="3810" b="0"/>
            <wp:docPr id="70" name="图片 70" descr="D:\Downloads\Pictures\colliders_luminosity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ownloads\Pictures\colliders_luminosity_1.tif"/>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3349"/>
                    <a:stretch/>
                  </pic:blipFill>
                  <pic:spPr bwMode="auto">
                    <a:xfrm>
                      <a:off x="0" y="0"/>
                      <a:ext cx="5274310" cy="3829583"/>
                    </a:xfrm>
                    <a:prstGeom prst="rect">
                      <a:avLst/>
                    </a:prstGeom>
                    <a:noFill/>
                    <a:ln>
                      <a:noFill/>
                    </a:ln>
                    <a:extLst>
                      <a:ext uri="{53640926-AAD7-44D8-BBD7-CCE9431645EC}">
                        <a14:shadowObscured xmlns:a14="http://schemas.microsoft.com/office/drawing/2010/main"/>
                      </a:ext>
                    </a:extLst>
                  </pic:spPr>
                </pic:pic>
              </a:graphicData>
            </a:graphic>
          </wp:inline>
        </w:drawing>
      </w:r>
    </w:p>
    <w:p w14:paraId="0DEAB264" w14:textId="081A017C" w:rsidR="00867520" w:rsidRPr="00C104BA" w:rsidRDefault="00867520" w:rsidP="00867520">
      <w:pPr>
        <w:pStyle w:val="aff0"/>
      </w:pPr>
      <w:bookmarkStart w:id="14" w:name="_Ref48410158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5</w:t>
      </w:r>
      <w:r w:rsidR="00CA3B33">
        <w:fldChar w:fldCharType="end"/>
      </w:r>
      <w:bookmarkEnd w:id="14"/>
      <w:r>
        <w:t xml:space="preserve">  </w:t>
      </w:r>
      <w:r w:rsidR="00770D7B">
        <w:rPr>
          <w:rFonts w:hint="eastAsia"/>
        </w:rPr>
        <w:t>过去几十年对撞机以及</w:t>
      </w:r>
      <w:r w:rsidR="000844E3">
        <w:rPr>
          <w:rFonts w:hint="eastAsia"/>
        </w:rPr>
        <w:t>峰值</w:t>
      </w:r>
      <w:r w:rsidR="00770D7B">
        <w:rPr>
          <w:rFonts w:hint="eastAsia"/>
        </w:rPr>
        <w:t>亮度</w:t>
      </w:r>
    </w:p>
    <w:p w14:paraId="489B0F21" w14:textId="77777777" w:rsidR="00867520" w:rsidRPr="008B28D3" w:rsidRDefault="00867520" w:rsidP="00101FDA">
      <w:pPr>
        <w:pStyle w:val="a2"/>
        <w:ind w:firstLine="480"/>
      </w:pPr>
    </w:p>
    <w:p w14:paraId="28346AE5" w14:textId="070841E5" w:rsidR="004001A2" w:rsidRDefault="004001A2" w:rsidP="004001A2">
      <w:pPr>
        <w:pStyle w:val="a2"/>
        <w:ind w:firstLine="480"/>
      </w:pPr>
      <w:r>
        <w:rPr>
          <w:rFonts w:hint="eastAsia"/>
        </w:rPr>
        <w:t>根据对撞粒子来分，</w:t>
      </w:r>
      <w:r w:rsidR="006E5B61">
        <w:rPr>
          <w:rFonts w:hint="eastAsia"/>
        </w:rPr>
        <w:t>对撞机</w:t>
      </w:r>
      <w:r>
        <w:rPr>
          <w:rFonts w:hint="eastAsia"/>
        </w:rPr>
        <w:t>主要可以分为</w:t>
      </w:r>
      <w:r w:rsidR="006E5B61">
        <w:rPr>
          <w:rFonts w:hint="eastAsia"/>
        </w:rPr>
        <w:t>：</w:t>
      </w:r>
      <w:r>
        <w:rPr>
          <w:rFonts w:hint="eastAsia"/>
        </w:rPr>
        <w:t>电子对撞机、强子对撞机和重离子对撞机</w:t>
      </w:r>
      <w:r w:rsidR="00E16346">
        <w:fldChar w:fldCharType="begin"/>
      </w:r>
      <w:r w:rsidR="00E16346">
        <w:instrText xml:space="preserve"> </w:instrText>
      </w:r>
      <w:r w:rsidR="00E16346">
        <w:rPr>
          <w:rFonts w:hint="eastAsia"/>
        </w:rPr>
        <w:instrText>REF _Ref482066705 \r \h</w:instrText>
      </w:r>
      <w:r w:rsidR="00E16346">
        <w:instrText xml:space="preserve"> </w:instrText>
      </w:r>
      <w:r w:rsidR="00E16346">
        <w:fldChar w:fldCharType="separate"/>
      </w:r>
      <w:r w:rsidR="007033F6">
        <w:t>[8]</w:t>
      </w:r>
      <w:r w:rsidR="00E16346">
        <w:fldChar w:fldCharType="end"/>
      </w:r>
      <w:r>
        <w:rPr>
          <w:rFonts w:hint="eastAsia"/>
        </w:rPr>
        <w:t>。由于正负电子本身就是基本粒子，所以电子对撞的产物一般比较“干净”，适合用于精确测量粒子的性质。</w:t>
      </w:r>
      <w:r w:rsidR="00F367DA">
        <w:rPr>
          <w:rFonts w:hint="eastAsia"/>
        </w:rPr>
        <w:t>重离子对撞实验则往往产物复杂，多重性高，</w:t>
      </w:r>
      <w:r w:rsidR="00F367DA" w:rsidRPr="006E5B61">
        <w:rPr>
          <w:rFonts w:hint="eastAsia"/>
        </w:rPr>
        <w:t>常用于研究</w:t>
      </w:r>
      <w:r w:rsidR="006E5B61" w:rsidRPr="00DF76B8">
        <w:rPr>
          <w:rFonts w:hint="eastAsia"/>
        </w:rPr>
        <w:t>粒子之间的相互作用</w:t>
      </w:r>
      <w:r w:rsidR="006E5B61">
        <w:rPr>
          <w:rFonts w:hint="eastAsia"/>
        </w:rPr>
        <w:t>，如量子色动力学（</w:t>
      </w:r>
      <w:r w:rsidR="006E5B61" w:rsidRPr="006E5B61">
        <w:rPr>
          <w:rFonts w:hint="eastAsia"/>
        </w:rPr>
        <w:t>Quantum Chromodynamics</w:t>
      </w:r>
      <w:r w:rsidR="006E5B61">
        <w:rPr>
          <w:rFonts w:hint="eastAsia"/>
        </w:rPr>
        <w:t xml:space="preserve">, </w:t>
      </w:r>
      <w:r w:rsidR="006E5B61" w:rsidRPr="006E5B61">
        <w:rPr>
          <w:rFonts w:hint="eastAsia"/>
        </w:rPr>
        <w:t>QCD</w:t>
      </w:r>
      <w:r w:rsidR="006E5B61">
        <w:rPr>
          <w:rFonts w:hint="eastAsia"/>
        </w:rPr>
        <w:t>）</w:t>
      </w:r>
      <w:r w:rsidR="00867520">
        <w:t>。</w:t>
      </w:r>
      <w:r w:rsidR="003F0511">
        <w:rPr>
          <w:rFonts w:hint="eastAsia"/>
        </w:rPr>
        <w:t>下面我们将介绍一些著名的</w:t>
      </w:r>
      <w:r w:rsidR="000844E3">
        <w:rPr>
          <w:rFonts w:hint="eastAsia"/>
        </w:rPr>
        <w:t>加速器和</w:t>
      </w:r>
      <w:r w:rsidR="003F0511">
        <w:rPr>
          <w:rFonts w:hint="eastAsia"/>
        </w:rPr>
        <w:t>对撞机。</w:t>
      </w:r>
    </w:p>
    <w:p w14:paraId="7B3F5EE8" w14:textId="66B30384" w:rsidR="00282A47" w:rsidRDefault="00282A47" w:rsidP="00282A47">
      <w:pPr>
        <w:pStyle w:val="4-"/>
        <w:spacing w:before="156" w:after="156"/>
      </w:pPr>
      <w:r>
        <w:rPr>
          <w:rFonts w:hint="eastAsia"/>
        </w:rPr>
        <w:t>电子对撞机</w:t>
      </w:r>
    </w:p>
    <w:p w14:paraId="67F49E22" w14:textId="23E6E3A6" w:rsidR="00DF16DF" w:rsidRPr="00305D11" w:rsidRDefault="00DF16DF" w:rsidP="00DF16DF">
      <w:pPr>
        <w:pStyle w:val="a2"/>
        <w:ind w:firstLine="480"/>
        <w:rPr>
          <w:b/>
        </w:rPr>
      </w:pPr>
      <w:r>
        <w:rPr>
          <w:rFonts w:hint="eastAsia"/>
        </w:rPr>
        <w:t>SLAC</w:t>
      </w:r>
      <w:r>
        <w:rPr>
          <w:rFonts w:hint="eastAsia"/>
        </w:rPr>
        <w:t>国家加速器实验室</w:t>
      </w:r>
      <w:r w:rsidR="00E16346">
        <w:fldChar w:fldCharType="begin"/>
      </w:r>
      <w:r w:rsidR="00E16346">
        <w:instrText xml:space="preserve"> </w:instrText>
      </w:r>
      <w:r w:rsidR="00E16346">
        <w:rPr>
          <w:rFonts w:hint="eastAsia"/>
        </w:rPr>
        <w:instrText>REF _Ref482066706 \r \h</w:instrText>
      </w:r>
      <w:r w:rsidR="00E16346">
        <w:instrText xml:space="preserve"> </w:instrText>
      </w:r>
      <w:r w:rsidR="00E16346">
        <w:fldChar w:fldCharType="separate"/>
      </w:r>
      <w:r w:rsidR="007033F6">
        <w:t>[9]</w:t>
      </w:r>
      <w:r w:rsidR="00E16346">
        <w:fldChar w:fldCharType="end"/>
      </w:r>
      <w:r>
        <w:rPr>
          <w:rFonts w:hint="eastAsia"/>
        </w:rPr>
        <w:t>，原名</w:t>
      </w:r>
      <w:r w:rsidRPr="00754336">
        <w:rPr>
          <w:rFonts w:hint="eastAsia"/>
        </w:rPr>
        <w:t>斯坦福直线加速器中心</w:t>
      </w:r>
      <w:r>
        <w:rPr>
          <w:rFonts w:hint="eastAsia"/>
        </w:rPr>
        <w:t>（</w:t>
      </w:r>
      <w:r>
        <w:rPr>
          <w:rFonts w:hint="eastAsia"/>
        </w:rPr>
        <w:t>Stanford</w:t>
      </w:r>
      <w:r>
        <w:t xml:space="preserve"> Linear Accelerator Center, SLAC</w:t>
      </w:r>
      <w:r>
        <w:rPr>
          <w:rFonts w:hint="eastAsia"/>
        </w:rPr>
        <w:t>），于</w:t>
      </w:r>
      <w:r w:rsidRPr="00754336">
        <w:rPr>
          <w:rFonts w:hint="eastAsia"/>
        </w:rPr>
        <w:t>1962</w:t>
      </w:r>
      <w:r w:rsidRPr="00754336">
        <w:rPr>
          <w:rFonts w:hint="eastAsia"/>
        </w:rPr>
        <w:t>年</w:t>
      </w:r>
      <w:r>
        <w:rPr>
          <w:rFonts w:hint="eastAsia"/>
        </w:rPr>
        <w:t>成立。</w:t>
      </w:r>
      <w:r>
        <w:rPr>
          <w:rFonts w:hint="eastAsia"/>
        </w:rPr>
        <w:t>1966</w:t>
      </w:r>
      <w:r>
        <w:rPr>
          <w:rFonts w:hint="eastAsia"/>
        </w:rPr>
        <w:t>年，建成并投入运行了</w:t>
      </w:r>
      <w:r>
        <w:rPr>
          <w:rFonts w:hint="eastAsia"/>
        </w:rPr>
        <w:t>3.2</w:t>
      </w:r>
      <w:r>
        <w:rPr>
          <w:rFonts w:hint="eastAsia"/>
        </w:rPr>
        <w:t>千米（</w:t>
      </w:r>
      <w:r w:rsidRPr="00754336">
        <w:rPr>
          <w:rFonts w:hint="eastAsia"/>
        </w:rPr>
        <w:t>2</w:t>
      </w:r>
      <w:r w:rsidRPr="00754336">
        <w:rPr>
          <w:rFonts w:hint="eastAsia"/>
        </w:rPr>
        <w:t>英里</w:t>
      </w:r>
      <w:r>
        <w:rPr>
          <w:rFonts w:hint="eastAsia"/>
        </w:rPr>
        <w:t>）长的直线加速器，能够将正负电子加速到</w:t>
      </w:r>
      <w:r>
        <w:rPr>
          <w:rFonts w:hint="eastAsia"/>
        </w:rPr>
        <w:t>50</w:t>
      </w:r>
      <w:r>
        <w:t xml:space="preserve"> </w:t>
      </w:r>
      <w:r>
        <w:rPr>
          <w:rFonts w:hint="eastAsia"/>
        </w:rPr>
        <w:t>Ge</w:t>
      </w:r>
      <w:r>
        <w:t>V</w:t>
      </w:r>
      <w:r w:rsidRPr="00754336">
        <w:rPr>
          <w:rFonts w:hint="eastAsia"/>
        </w:rPr>
        <w:t>。</w:t>
      </w:r>
      <w:r>
        <w:rPr>
          <w:rFonts w:hint="eastAsia"/>
        </w:rPr>
        <w:t>1987</w:t>
      </w:r>
      <w:r>
        <w:rPr>
          <w:rFonts w:hint="eastAsia"/>
        </w:rPr>
        <w:t>年，又建成了斯坦福直线对撞机（</w:t>
      </w:r>
      <w:r>
        <w:rPr>
          <w:rFonts w:hint="eastAsia"/>
        </w:rPr>
        <w:t>S</w:t>
      </w:r>
      <w:r>
        <w:t>tanford Linear Collider, SLC</w:t>
      </w:r>
      <w:r>
        <w:rPr>
          <w:rFonts w:hint="eastAsia"/>
        </w:rPr>
        <w:t>）</w:t>
      </w:r>
      <w:r w:rsidR="00E16346">
        <w:fldChar w:fldCharType="begin"/>
      </w:r>
      <w:r w:rsidR="00E16346">
        <w:instrText xml:space="preserve"> </w:instrText>
      </w:r>
      <w:r w:rsidR="00E16346">
        <w:rPr>
          <w:rFonts w:hint="eastAsia"/>
        </w:rPr>
        <w:instrText>REF _Ref482066707 \r \h</w:instrText>
      </w:r>
      <w:r w:rsidR="00E16346">
        <w:instrText xml:space="preserve"> </w:instrText>
      </w:r>
      <w:r w:rsidR="00E16346">
        <w:fldChar w:fldCharType="separate"/>
      </w:r>
      <w:r w:rsidR="007033F6">
        <w:t>[10]</w:t>
      </w:r>
      <w:r w:rsidR="00E16346">
        <w:fldChar w:fldCharType="end"/>
      </w:r>
      <w:r>
        <w:rPr>
          <w:rFonts w:hint="eastAsia"/>
        </w:rPr>
        <w:t>，正负电子束团被加速到</w:t>
      </w:r>
      <w:r>
        <w:rPr>
          <w:rFonts w:hint="eastAsia"/>
        </w:rPr>
        <w:t>46.6 GeV</w:t>
      </w:r>
      <w:r>
        <w:rPr>
          <w:rFonts w:hint="eastAsia"/>
        </w:rPr>
        <w:t>，经过磁场偏转后进行对撞。由于同步辐射损失了约</w:t>
      </w:r>
      <w:r>
        <w:rPr>
          <w:rFonts w:hint="eastAsia"/>
        </w:rPr>
        <w:t>1</w:t>
      </w:r>
      <w:r>
        <w:t xml:space="preserve"> </w:t>
      </w:r>
      <w:r>
        <w:rPr>
          <w:rFonts w:hint="eastAsia"/>
        </w:rPr>
        <w:t>GeV</w:t>
      </w:r>
      <w:r>
        <w:rPr>
          <w:rFonts w:hint="eastAsia"/>
        </w:rPr>
        <w:t>能量，所以对撞的质心系能量为</w:t>
      </w:r>
      <w:r>
        <w:rPr>
          <w:rFonts w:hint="eastAsia"/>
        </w:rPr>
        <w:t>91.2</w:t>
      </w:r>
      <w:r>
        <w:t xml:space="preserve"> </w:t>
      </w:r>
      <w:r>
        <w:rPr>
          <w:rFonts w:hint="eastAsia"/>
        </w:rPr>
        <w:t>GeV</w:t>
      </w:r>
      <w:r>
        <w:rPr>
          <w:rFonts w:hint="eastAsia"/>
        </w:rPr>
        <w:t>。</w:t>
      </w:r>
      <w:r>
        <w:rPr>
          <w:rFonts w:hint="eastAsia"/>
        </w:rPr>
        <w:t>SL</w:t>
      </w:r>
      <w:r>
        <w:t>AC</w:t>
      </w:r>
      <w:r>
        <w:rPr>
          <w:rFonts w:hint="eastAsia"/>
        </w:rPr>
        <w:t>直线加速器是世界上最长的直线加速器，取得了三项获得了诺贝尔物理学奖的科学成就：发现</w:t>
      </w:r>
      <w:r>
        <w:rPr>
          <w:rFonts w:hint="eastAsia"/>
        </w:rPr>
        <w:t>J</w:t>
      </w:r>
      <w:r>
        <w:t>/ψ</w:t>
      </w:r>
      <w:r>
        <w:rPr>
          <w:rFonts w:hint="eastAsia"/>
        </w:rPr>
        <w:t>介子（</w:t>
      </w:r>
      <w:r>
        <w:rPr>
          <w:rFonts w:hint="eastAsia"/>
        </w:rPr>
        <w:t>1976</w:t>
      </w:r>
      <w:r>
        <w:rPr>
          <w:rFonts w:hint="eastAsia"/>
        </w:rPr>
        <w:t>）、发现质子和中子内部夸克结构（</w:t>
      </w:r>
      <w:r>
        <w:rPr>
          <w:rFonts w:hint="eastAsia"/>
        </w:rPr>
        <w:t>1990</w:t>
      </w:r>
      <w:r>
        <w:rPr>
          <w:rFonts w:hint="eastAsia"/>
        </w:rPr>
        <w:t>）以及发现</w:t>
      </w:r>
      <w:r>
        <w:t>τ</w:t>
      </w:r>
      <w:r>
        <w:rPr>
          <w:rFonts w:hint="eastAsia"/>
        </w:rPr>
        <w:t>轻子（</w:t>
      </w:r>
      <w:r>
        <w:rPr>
          <w:rFonts w:hint="eastAsia"/>
        </w:rPr>
        <w:t>1995</w:t>
      </w:r>
      <w:r>
        <w:rPr>
          <w:rFonts w:hint="eastAsia"/>
        </w:rPr>
        <w:t>）。</w:t>
      </w:r>
    </w:p>
    <w:p w14:paraId="72163438" w14:textId="0F5722C3" w:rsidR="00DB6D71" w:rsidRDefault="000C089B" w:rsidP="00DB6D71">
      <w:pPr>
        <w:pStyle w:val="a2"/>
        <w:ind w:firstLine="480"/>
      </w:pPr>
      <w:r>
        <w:rPr>
          <w:rFonts w:hint="eastAsia"/>
        </w:rPr>
        <w:t>北京正负电子对撞机</w:t>
      </w:r>
      <w:r w:rsidR="007A5540">
        <w:rPr>
          <w:rFonts w:hint="eastAsia"/>
        </w:rPr>
        <w:t>（</w:t>
      </w:r>
      <w:r w:rsidR="007A5540" w:rsidRPr="007A5540">
        <w:t>Beijing Electron Positron Collider</w:t>
      </w:r>
      <w:r w:rsidR="007A5540">
        <w:t xml:space="preserve">, </w:t>
      </w:r>
      <w:r w:rsidR="007A5540">
        <w:rPr>
          <w:rFonts w:hint="eastAsia"/>
        </w:rPr>
        <w:t>BEPC</w:t>
      </w:r>
      <w:r w:rsidR="007A5540">
        <w:rPr>
          <w:rFonts w:hint="eastAsia"/>
        </w:rPr>
        <w:t>）</w:t>
      </w:r>
      <w:r w:rsidR="00E16346">
        <w:fldChar w:fldCharType="begin"/>
      </w:r>
      <w:r w:rsidR="00E16346">
        <w:instrText xml:space="preserve"> </w:instrText>
      </w:r>
      <w:r w:rsidR="00E16346">
        <w:rPr>
          <w:rFonts w:hint="eastAsia"/>
        </w:rPr>
        <w:instrText>REF _Ref482066856 \r \h</w:instrText>
      </w:r>
      <w:r w:rsidR="00E16346">
        <w:instrText xml:space="preserve"> </w:instrText>
      </w:r>
      <w:r w:rsidR="00E16346">
        <w:fldChar w:fldCharType="separate"/>
      </w:r>
      <w:r w:rsidR="007033F6">
        <w:t>[11]</w:t>
      </w:r>
      <w:r w:rsidR="00E16346">
        <w:fldChar w:fldCharType="end"/>
      </w:r>
      <w:r w:rsidR="008E0817">
        <w:rPr>
          <w:rFonts w:hint="eastAsia"/>
        </w:rPr>
        <w:t>于</w:t>
      </w:r>
      <w:r w:rsidR="008E0817">
        <w:rPr>
          <w:rFonts w:hint="eastAsia"/>
        </w:rPr>
        <w:t>1988</w:t>
      </w:r>
      <w:r w:rsidR="008E0817">
        <w:rPr>
          <w:rFonts w:hint="eastAsia"/>
        </w:rPr>
        <w:t>年</w:t>
      </w:r>
      <w:r w:rsidR="008E0817">
        <w:rPr>
          <w:rFonts w:hint="eastAsia"/>
        </w:rPr>
        <w:t>10</w:t>
      </w:r>
      <w:r w:rsidR="008E0817">
        <w:rPr>
          <w:rFonts w:hint="eastAsia"/>
        </w:rPr>
        <w:t>月建成，</w:t>
      </w:r>
      <w:r w:rsidRPr="000C089B">
        <w:rPr>
          <w:rFonts w:hint="eastAsia"/>
        </w:rPr>
        <w:t>由注入器、输运线、储存环、北京谱仪和同步辐射装置</w:t>
      </w:r>
      <w:r w:rsidR="007A5540">
        <w:rPr>
          <w:rFonts w:hint="eastAsia"/>
        </w:rPr>
        <w:t>等几个</w:t>
      </w:r>
      <w:r w:rsidRPr="000C089B">
        <w:rPr>
          <w:rFonts w:hint="eastAsia"/>
        </w:rPr>
        <w:t>部</w:t>
      </w:r>
      <w:r w:rsidRPr="000C089B">
        <w:rPr>
          <w:rFonts w:hint="eastAsia"/>
        </w:rPr>
        <w:lastRenderedPageBreak/>
        <w:t>分组成。注入器是一台</w:t>
      </w:r>
      <w:r w:rsidRPr="000C089B">
        <w:rPr>
          <w:rFonts w:hint="eastAsia"/>
        </w:rPr>
        <w:t>200</w:t>
      </w:r>
      <w:r w:rsidRPr="000C089B">
        <w:rPr>
          <w:rFonts w:hint="eastAsia"/>
        </w:rPr>
        <w:t>米长的直线加速器，</w:t>
      </w:r>
      <w:r w:rsidR="003F0511">
        <w:rPr>
          <w:rFonts w:hint="eastAsia"/>
        </w:rPr>
        <w:t>可以将</w:t>
      </w:r>
      <w:r w:rsidR="008E0817">
        <w:rPr>
          <w:rFonts w:hint="eastAsia"/>
        </w:rPr>
        <w:t>正负电子束加速到</w:t>
      </w:r>
      <w:r w:rsidRPr="000C089B">
        <w:rPr>
          <w:rFonts w:hint="eastAsia"/>
        </w:rPr>
        <w:t>1.1~1.55</w:t>
      </w:r>
      <w:r w:rsidR="008E0817">
        <w:t xml:space="preserve"> </w:t>
      </w:r>
      <w:r w:rsidRPr="000C089B">
        <w:rPr>
          <w:rFonts w:hint="eastAsia"/>
        </w:rPr>
        <w:t>GeV</w:t>
      </w:r>
      <w:r w:rsidR="003F0511">
        <w:rPr>
          <w:rFonts w:hint="eastAsia"/>
        </w:rPr>
        <w:t>，</w:t>
      </w:r>
      <w:r w:rsidR="00CD198F">
        <w:rPr>
          <w:rFonts w:hint="eastAsia"/>
        </w:rPr>
        <w:t>然后</w:t>
      </w:r>
      <w:r w:rsidR="008E0817">
        <w:rPr>
          <w:rFonts w:hint="eastAsia"/>
        </w:rPr>
        <w:t>注入到储存环里。</w:t>
      </w:r>
      <w:r w:rsidRPr="000C089B">
        <w:rPr>
          <w:rFonts w:hint="eastAsia"/>
        </w:rPr>
        <w:t>储存环是一台周长为</w:t>
      </w:r>
      <w:r w:rsidRPr="000C089B">
        <w:rPr>
          <w:rFonts w:hint="eastAsia"/>
        </w:rPr>
        <w:t>240.4</w:t>
      </w:r>
      <w:r w:rsidR="003F0511">
        <w:rPr>
          <w:rFonts w:hint="eastAsia"/>
        </w:rPr>
        <w:t>米的环型加速器，可以</w:t>
      </w:r>
      <w:r w:rsidRPr="000C089B">
        <w:rPr>
          <w:rFonts w:hint="eastAsia"/>
        </w:rPr>
        <w:t>将正负电子</w:t>
      </w:r>
      <w:r w:rsidR="003F0511">
        <w:rPr>
          <w:rFonts w:hint="eastAsia"/>
        </w:rPr>
        <w:t>束继续</w:t>
      </w:r>
      <w:r w:rsidRPr="000C089B">
        <w:rPr>
          <w:rFonts w:hint="eastAsia"/>
        </w:rPr>
        <w:t>加速</w:t>
      </w:r>
      <w:r w:rsidR="003F0511">
        <w:rPr>
          <w:rFonts w:hint="eastAsia"/>
        </w:rPr>
        <w:t>，然后</w:t>
      </w:r>
      <w:r w:rsidRPr="000C089B">
        <w:rPr>
          <w:rFonts w:hint="eastAsia"/>
        </w:rPr>
        <w:t>储存</w:t>
      </w:r>
      <w:r w:rsidR="003F0511">
        <w:rPr>
          <w:rFonts w:hint="eastAsia"/>
        </w:rPr>
        <w:t>起来用于对撞</w:t>
      </w:r>
      <w:r w:rsidR="00ED51BC">
        <w:rPr>
          <w:rFonts w:hint="eastAsia"/>
        </w:rPr>
        <w:t>实验</w:t>
      </w:r>
      <w:r w:rsidRPr="000C089B">
        <w:rPr>
          <w:rFonts w:hint="eastAsia"/>
        </w:rPr>
        <w:t>。</w:t>
      </w:r>
      <w:r w:rsidR="007A5540">
        <w:rPr>
          <w:rFonts w:hint="eastAsia"/>
        </w:rPr>
        <w:t>为了适应新的物理需求，</w:t>
      </w:r>
      <w:r w:rsidR="007A5540">
        <w:rPr>
          <w:rFonts w:hint="eastAsia"/>
        </w:rPr>
        <w:t>2004~2008</w:t>
      </w:r>
      <w:r w:rsidR="007A5540">
        <w:rPr>
          <w:rFonts w:hint="eastAsia"/>
        </w:rPr>
        <w:t>年进行了重大升级改造</w:t>
      </w:r>
      <w:r w:rsidR="00ED51BC">
        <w:rPr>
          <w:rFonts w:hint="eastAsia"/>
        </w:rPr>
        <w:t>（</w:t>
      </w:r>
      <w:r w:rsidR="00ED51BC" w:rsidRPr="00ED51BC">
        <w:rPr>
          <w:rFonts w:cs="Times New Roman"/>
        </w:rPr>
        <w:t>BEPC</w:t>
      </w:r>
      <w:r w:rsidR="00ED51BC" w:rsidRPr="00ED51BC">
        <w:rPr>
          <w:rFonts w:eastAsia="宋体" w:cs="Times New Roman"/>
        </w:rPr>
        <w:t>Ⅱ</w:t>
      </w:r>
      <w:r w:rsidR="00ED51BC" w:rsidRPr="00ED51BC">
        <w:rPr>
          <w:rFonts w:cs="Times New Roman"/>
        </w:rPr>
        <w:t>）</w:t>
      </w:r>
      <w:r w:rsidR="007A5540" w:rsidRPr="00ED51BC">
        <w:rPr>
          <w:rFonts w:cs="Times New Roman"/>
        </w:rPr>
        <w:t>，采用</w:t>
      </w:r>
      <w:r w:rsidR="007A5540">
        <w:rPr>
          <w:rFonts w:hint="eastAsia"/>
        </w:rPr>
        <w:t>双环结构，将设计亮度提高了两个数量级，达到</w:t>
      </w:r>
      <m:oMath>
        <m:r>
          <w:rPr>
            <w:rFonts w:ascii="Cambria Math" w:hAnsi="Cambria Math" w:hint="eastAsia"/>
          </w:rPr>
          <m:t>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33</m:t>
            </m:r>
          </m:sup>
        </m:sSup>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sidR="007A5540">
        <w:rPr>
          <w:rFonts w:hint="eastAsia"/>
        </w:rPr>
        <w:t>。</w:t>
      </w:r>
      <w:r w:rsidR="00DB6D71">
        <w:t>BEPC</w:t>
      </w:r>
      <w:r w:rsidR="00282A47">
        <w:rPr>
          <w:rFonts w:hint="eastAsia"/>
        </w:rPr>
        <w:t>是我国第一个高能粒子对撞机，尽管能量不高，但在</w:t>
      </w:r>
      <w:r w:rsidR="00DB6D71">
        <w:t>τ</w:t>
      </w:r>
      <w:r w:rsidR="00DB6D71">
        <w:rPr>
          <w:rFonts w:hint="eastAsia"/>
        </w:rPr>
        <w:t>-</w:t>
      </w:r>
      <w:r w:rsidR="00A77275">
        <w:rPr>
          <w:rFonts w:hint="eastAsia"/>
        </w:rPr>
        <w:t>粲能区</w:t>
      </w:r>
      <w:r w:rsidR="00282A47">
        <w:rPr>
          <w:rFonts w:hint="eastAsia"/>
        </w:rPr>
        <w:t>处于世界领先水平</w:t>
      </w:r>
      <w:r w:rsidR="00DB6D71">
        <w:rPr>
          <w:rFonts w:hint="eastAsia"/>
        </w:rPr>
        <w:t>。</w:t>
      </w:r>
    </w:p>
    <w:p w14:paraId="6116C042" w14:textId="7018E082" w:rsidR="000C089B" w:rsidRDefault="000F2F86" w:rsidP="00DB6D71">
      <w:pPr>
        <w:pStyle w:val="a2"/>
        <w:ind w:firstLine="480"/>
      </w:pPr>
      <w:r>
        <w:rPr>
          <w:rFonts w:hint="eastAsia"/>
        </w:rPr>
        <w:t>在</w:t>
      </w:r>
      <w:r w:rsidR="00282A47">
        <w:rPr>
          <w:rFonts w:hint="eastAsia"/>
        </w:rPr>
        <w:t>欧洲核子中心（</w:t>
      </w:r>
      <w:r w:rsidR="00482E43">
        <w:rPr>
          <w:rFonts w:hint="eastAsia"/>
        </w:rPr>
        <w:t>CERN</w:t>
      </w:r>
      <w:r w:rsidR="00282A47">
        <w:rPr>
          <w:rFonts w:hint="eastAsia"/>
        </w:rPr>
        <w:t>）</w:t>
      </w:r>
      <w:r w:rsidR="000C089B">
        <w:rPr>
          <w:rFonts w:hint="eastAsia"/>
        </w:rPr>
        <w:t>，大型正负电子对撞机（</w:t>
      </w:r>
      <w:r w:rsidR="000C089B" w:rsidRPr="000C089B">
        <w:t>Large Electron-Positron Collider</w:t>
      </w:r>
      <w:r w:rsidR="000C089B">
        <w:rPr>
          <w:rFonts w:hint="eastAsia"/>
        </w:rPr>
        <w:t>, LEP</w:t>
      </w:r>
      <w:r w:rsidR="000C089B">
        <w:rPr>
          <w:rFonts w:hint="eastAsia"/>
        </w:rPr>
        <w:t>）</w:t>
      </w:r>
      <w:r w:rsidR="00E16346">
        <w:fldChar w:fldCharType="begin"/>
      </w:r>
      <w:r w:rsidR="00E16346">
        <w:instrText xml:space="preserve"> </w:instrText>
      </w:r>
      <w:r w:rsidR="00E16346">
        <w:rPr>
          <w:rFonts w:hint="eastAsia"/>
        </w:rPr>
        <w:instrText>REF _Ref482066938 \r \h</w:instrText>
      </w:r>
      <w:r w:rsidR="00E16346">
        <w:instrText xml:space="preserve"> </w:instrText>
      </w:r>
      <w:r w:rsidR="00E16346">
        <w:fldChar w:fldCharType="separate"/>
      </w:r>
      <w:r w:rsidR="007033F6">
        <w:t>[12]</w:t>
      </w:r>
      <w:r w:rsidR="00E16346">
        <w:fldChar w:fldCharType="end"/>
      </w:r>
      <w:r w:rsidR="0090501D">
        <w:rPr>
          <w:rFonts w:hint="eastAsia"/>
        </w:rPr>
        <w:t>于</w:t>
      </w:r>
      <w:r w:rsidR="0090501D">
        <w:rPr>
          <w:rFonts w:hint="eastAsia"/>
        </w:rPr>
        <w:t>1989</w:t>
      </w:r>
      <w:r w:rsidR="0090501D">
        <w:rPr>
          <w:rFonts w:hint="eastAsia"/>
        </w:rPr>
        <w:t>年开始运行。</w:t>
      </w:r>
      <w:r w:rsidR="00DB6D71">
        <w:rPr>
          <w:rFonts w:hint="eastAsia"/>
        </w:rPr>
        <w:t>LEP</w:t>
      </w:r>
      <w:r w:rsidR="00DB6D71">
        <w:rPr>
          <w:rFonts w:hint="eastAsia"/>
        </w:rPr>
        <w:t>是环形加速器，</w:t>
      </w:r>
      <w:r w:rsidR="00795F5C">
        <w:rPr>
          <w:rFonts w:hint="eastAsia"/>
        </w:rPr>
        <w:t>环</w:t>
      </w:r>
      <w:r w:rsidR="0090501D">
        <w:rPr>
          <w:rFonts w:hint="eastAsia"/>
        </w:rPr>
        <w:t>形隧道</w:t>
      </w:r>
      <w:r w:rsidR="00795F5C">
        <w:rPr>
          <w:rFonts w:hint="eastAsia"/>
        </w:rPr>
        <w:t>的周长达到了</w:t>
      </w:r>
      <w:r w:rsidR="00795F5C">
        <w:rPr>
          <w:rFonts w:hint="eastAsia"/>
        </w:rPr>
        <w:t>27</w:t>
      </w:r>
      <w:r w:rsidR="00795F5C">
        <w:t xml:space="preserve"> </w:t>
      </w:r>
      <w:r w:rsidR="00795F5C">
        <w:rPr>
          <w:rFonts w:hint="eastAsia"/>
        </w:rPr>
        <w:t>km</w:t>
      </w:r>
      <w:r w:rsidR="00795F5C">
        <w:rPr>
          <w:rFonts w:hint="eastAsia"/>
        </w:rPr>
        <w:t>，可以</w:t>
      </w:r>
      <w:r w:rsidR="0090501D">
        <w:rPr>
          <w:rFonts w:hint="eastAsia"/>
        </w:rPr>
        <w:t>将正负电子</w:t>
      </w:r>
      <w:r w:rsidR="00CD3070">
        <w:rPr>
          <w:rFonts w:hint="eastAsia"/>
        </w:rPr>
        <w:t>加速到</w:t>
      </w:r>
      <w:r w:rsidR="00CD3070">
        <w:rPr>
          <w:rFonts w:hint="eastAsia"/>
        </w:rPr>
        <w:t>45</w:t>
      </w:r>
      <w:r w:rsidR="00CD3070">
        <w:t xml:space="preserve"> </w:t>
      </w:r>
      <w:r w:rsidR="00CD3070">
        <w:rPr>
          <w:rFonts w:hint="eastAsia"/>
        </w:rPr>
        <w:t>GeV</w:t>
      </w:r>
      <w:r w:rsidR="00CD3070">
        <w:rPr>
          <w:rFonts w:hint="eastAsia"/>
        </w:rPr>
        <w:t>，用于产生</w:t>
      </w:r>
      <w:r w:rsidR="00CD3070">
        <w:rPr>
          <w:rFonts w:hint="eastAsia"/>
        </w:rPr>
        <w:t>Z</w:t>
      </w:r>
      <w:r w:rsidR="00CD3070">
        <w:rPr>
          <w:rFonts w:hint="eastAsia"/>
        </w:rPr>
        <w:t>波色子（质量</w:t>
      </w:r>
      <w:r w:rsidR="00CD3070">
        <w:rPr>
          <w:rFonts w:hint="eastAsia"/>
        </w:rPr>
        <w:t>91</w:t>
      </w:r>
      <w:r w:rsidR="00CD3070">
        <w:t xml:space="preserve"> </w:t>
      </w:r>
      <w:r w:rsidR="00CD3070">
        <w:rPr>
          <w:rFonts w:hint="eastAsia"/>
        </w:rPr>
        <w:t>GeV</w:t>
      </w:r>
      <w:r w:rsidR="00CD3070">
        <w:rPr>
          <w:rFonts w:hint="eastAsia"/>
        </w:rPr>
        <w:t>）。</w:t>
      </w:r>
      <w:r w:rsidR="00795F5C">
        <w:rPr>
          <w:rFonts w:hint="eastAsia"/>
        </w:rPr>
        <w:t>后来</w:t>
      </w:r>
      <w:r w:rsidR="00CD3070">
        <w:rPr>
          <w:rFonts w:hint="eastAsia"/>
        </w:rPr>
        <w:t>加速器经过升级，用于产生一对</w:t>
      </w:r>
      <w:r w:rsidR="00CD3070">
        <w:rPr>
          <w:rFonts w:hint="eastAsia"/>
        </w:rPr>
        <w:t>W</w:t>
      </w:r>
      <w:r w:rsidR="00CD3070">
        <w:rPr>
          <w:rFonts w:hint="eastAsia"/>
        </w:rPr>
        <w:t>波色子（每一个质量</w:t>
      </w:r>
      <w:r w:rsidR="00CD3070">
        <w:rPr>
          <w:rFonts w:hint="eastAsia"/>
        </w:rPr>
        <w:t>80</w:t>
      </w:r>
      <w:r w:rsidR="00795F5C">
        <w:t xml:space="preserve"> </w:t>
      </w:r>
      <w:r w:rsidR="00CD3070">
        <w:rPr>
          <w:rFonts w:hint="eastAsia"/>
        </w:rPr>
        <w:t>GeV</w:t>
      </w:r>
      <w:r w:rsidR="00CD3070">
        <w:rPr>
          <w:rFonts w:hint="eastAsia"/>
        </w:rPr>
        <w:t>）。</w:t>
      </w:r>
      <w:r w:rsidR="00B75E08">
        <w:rPr>
          <w:rFonts w:hint="eastAsia"/>
        </w:rPr>
        <w:t>L</w:t>
      </w:r>
      <w:r w:rsidR="00B75E08">
        <w:t>EP</w:t>
      </w:r>
      <w:r w:rsidR="00B75E08">
        <w:rPr>
          <w:rFonts w:hint="eastAsia"/>
        </w:rPr>
        <w:t>为精确测量许多粒子性质做出了贡献。</w:t>
      </w:r>
      <w:r w:rsidR="00CD35CA" w:rsidRPr="00CD35CA">
        <w:rPr>
          <w:rFonts w:hint="eastAsia"/>
        </w:rPr>
        <w:t>在</w:t>
      </w:r>
      <w:r w:rsidR="00CD35CA" w:rsidRPr="00CD35CA">
        <w:rPr>
          <w:rFonts w:hint="eastAsia"/>
        </w:rPr>
        <w:t>2000</w:t>
      </w:r>
      <w:r w:rsidR="00CD35CA" w:rsidRPr="00CD35CA">
        <w:rPr>
          <w:rFonts w:hint="eastAsia"/>
        </w:rPr>
        <w:t>年末的时候，</w:t>
      </w:r>
      <w:r w:rsidR="00CD35CA" w:rsidRPr="00CD35CA">
        <w:rPr>
          <w:rFonts w:hint="eastAsia"/>
        </w:rPr>
        <w:t>LEP</w:t>
      </w:r>
      <w:r w:rsidR="00CD35CA" w:rsidRPr="00CD35CA">
        <w:rPr>
          <w:rFonts w:hint="eastAsia"/>
        </w:rPr>
        <w:t>被关停并拆解，以给在建的新的大型强子对撞机腾出轨道空间。</w:t>
      </w:r>
    </w:p>
    <w:p w14:paraId="7C9AD0C4" w14:textId="74F63780" w:rsidR="00282A47" w:rsidRDefault="00282A47" w:rsidP="00282A47">
      <w:pPr>
        <w:pStyle w:val="4-"/>
        <w:spacing w:before="156" w:after="156"/>
      </w:pPr>
      <w:r>
        <w:rPr>
          <w:rFonts w:hint="eastAsia"/>
        </w:rPr>
        <w:t>质子对撞机</w:t>
      </w:r>
    </w:p>
    <w:p w14:paraId="673F06F3" w14:textId="48282750" w:rsidR="00AB6B0F" w:rsidRDefault="00AB6B0F" w:rsidP="00C52918">
      <w:pPr>
        <w:pStyle w:val="a2"/>
        <w:ind w:firstLine="480"/>
      </w:pPr>
      <w:r>
        <w:rPr>
          <w:rFonts w:hint="eastAsia"/>
        </w:rPr>
        <w:t>美</w:t>
      </w:r>
      <w:r w:rsidRPr="00571CB1">
        <w:t>国费米实验室的兆电子伏特加速器（</w:t>
      </w:r>
      <w:r w:rsidRPr="00571CB1">
        <w:t>Tevatron</w:t>
      </w:r>
      <w:r w:rsidRPr="00571CB1">
        <w:t>）</w:t>
      </w:r>
      <w:r w:rsidR="00E16346">
        <w:fldChar w:fldCharType="begin"/>
      </w:r>
      <w:r w:rsidR="00E16346">
        <w:instrText xml:space="preserve"> REF _Ref482066995 \r \h </w:instrText>
      </w:r>
      <w:r w:rsidR="00E16346">
        <w:fldChar w:fldCharType="separate"/>
      </w:r>
      <w:r w:rsidR="007033F6">
        <w:t>[13]</w:t>
      </w:r>
      <w:r w:rsidR="00E16346">
        <w:fldChar w:fldCharType="end"/>
      </w:r>
      <w:r w:rsidR="00B4388F" w:rsidRPr="00571CB1">
        <w:t>，</w:t>
      </w:r>
      <w:r w:rsidR="000654A9" w:rsidRPr="00571CB1">
        <w:t>于</w:t>
      </w:r>
      <w:r w:rsidR="000654A9" w:rsidRPr="00571CB1">
        <w:t>1983</w:t>
      </w:r>
      <w:r w:rsidR="000654A9" w:rsidRPr="00571CB1">
        <w:t>年</w:t>
      </w:r>
      <w:r w:rsidR="000654A9">
        <w:rPr>
          <w:rFonts w:hint="eastAsia"/>
        </w:rPr>
        <w:t>建成，</w:t>
      </w:r>
      <w:r w:rsidR="00B75E08">
        <w:t>是一</w:t>
      </w:r>
      <w:r w:rsidR="00B75E08">
        <w:rPr>
          <w:rFonts w:hint="eastAsia"/>
        </w:rPr>
        <w:t>台</w:t>
      </w:r>
      <w:r w:rsidR="00B75E08">
        <w:t>环形</w:t>
      </w:r>
      <w:r w:rsidRPr="00571CB1">
        <w:t>加速器，</w:t>
      </w:r>
      <w:r w:rsidR="00066DC1">
        <w:rPr>
          <w:rFonts w:hint="eastAsia"/>
        </w:rPr>
        <w:t>环形隧道周长</w:t>
      </w:r>
      <w:r w:rsidR="00066DC1">
        <w:rPr>
          <w:rFonts w:hint="eastAsia"/>
        </w:rPr>
        <w:t>6.3</w:t>
      </w:r>
      <w:r w:rsidR="00066DC1">
        <w:t xml:space="preserve"> </w:t>
      </w:r>
      <w:r w:rsidR="00066DC1">
        <w:rPr>
          <w:rFonts w:hint="eastAsia"/>
        </w:rPr>
        <w:t>km</w:t>
      </w:r>
      <w:r w:rsidR="000654A9">
        <w:rPr>
          <w:rFonts w:hint="eastAsia"/>
        </w:rPr>
        <w:t>，可以将正负质子</w:t>
      </w:r>
      <w:r w:rsidRPr="00571CB1">
        <w:t>加速到</w:t>
      </w:r>
      <w:r w:rsidRPr="00571CB1">
        <w:t>1</w:t>
      </w:r>
      <w:r w:rsidR="00571CB1" w:rsidRPr="00571CB1">
        <w:t xml:space="preserve"> </w:t>
      </w:r>
      <w:r w:rsidRPr="00571CB1">
        <w:t>TeV</w:t>
      </w:r>
      <w:r w:rsidRPr="00571CB1">
        <w:t>。</w:t>
      </w:r>
      <w:r w:rsidR="000654A9" w:rsidRPr="00571CB1">
        <w:t>Tevatron</w:t>
      </w:r>
      <w:r w:rsidR="000654A9">
        <w:rPr>
          <w:rFonts w:hint="eastAsia"/>
        </w:rPr>
        <w:t>是当时能量最高的加速器，在实验中</w:t>
      </w:r>
      <w:r w:rsidRPr="00571CB1">
        <w:t>发现</w:t>
      </w:r>
      <w:r w:rsidR="000654A9">
        <w:rPr>
          <w:rFonts w:hint="eastAsia"/>
        </w:rPr>
        <w:t>了</w:t>
      </w:r>
      <w:r w:rsidRPr="00571CB1">
        <w:t>顶夸克、</w:t>
      </w:r>
      <w:r w:rsidRPr="00571CB1">
        <w:t>τ</w:t>
      </w:r>
      <w:r w:rsidRPr="00571CB1">
        <w:t>中微子，并且精确测量了</w:t>
      </w:r>
      <w:r w:rsidRPr="00571CB1">
        <w:t>W</w:t>
      </w:r>
      <w:r w:rsidRPr="00571CB1">
        <w:t>玻色子的质量。</w:t>
      </w:r>
      <w:r w:rsidR="000654A9">
        <w:rPr>
          <w:rFonts w:hint="eastAsia"/>
        </w:rPr>
        <w:t>随着大型</w:t>
      </w:r>
      <w:r w:rsidR="0051591F">
        <w:rPr>
          <w:rFonts w:hint="eastAsia"/>
        </w:rPr>
        <w:t>强子</w:t>
      </w:r>
      <w:r w:rsidR="000654A9">
        <w:rPr>
          <w:rFonts w:hint="eastAsia"/>
        </w:rPr>
        <w:t>对撞机的建成，</w:t>
      </w:r>
      <w:r w:rsidR="000654A9" w:rsidRPr="00571CB1">
        <w:t>Tevatron</w:t>
      </w:r>
      <w:r w:rsidR="000654A9">
        <w:rPr>
          <w:rFonts w:hint="eastAsia"/>
        </w:rPr>
        <w:t>于</w:t>
      </w:r>
      <w:r w:rsidR="000654A9">
        <w:rPr>
          <w:rFonts w:hint="eastAsia"/>
        </w:rPr>
        <w:t>2011</w:t>
      </w:r>
      <w:r w:rsidR="000654A9">
        <w:rPr>
          <w:rFonts w:hint="eastAsia"/>
        </w:rPr>
        <w:t>年被关闭。</w:t>
      </w:r>
    </w:p>
    <w:p w14:paraId="7A04F94B" w14:textId="5C05752B" w:rsidR="005C1EF9" w:rsidRDefault="00571CB1" w:rsidP="00C52918">
      <w:pPr>
        <w:pStyle w:val="a2"/>
        <w:ind w:firstLine="480"/>
        <w:rPr>
          <w:rFonts w:cs="Times New Roman"/>
        </w:rPr>
      </w:pPr>
      <w:r>
        <w:rPr>
          <w:rFonts w:hint="eastAsia"/>
        </w:rPr>
        <w:t>大型强子对撞机（</w:t>
      </w:r>
      <w:r>
        <w:rPr>
          <w:rFonts w:hint="eastAsia"/>
        </w:rPr>
        <w:t>Large</w:t>
      </w:r>
      <w:r>
        <w:t xml:space="preserve"> </w:t>
      </w:r>
      <w:r>
        <w:rPr>
          <w:rFonts w:hint="eastAsia"/>
        </w:rPr>
        <w:t>Hadron</w:t>
      </w:r>
      <w:r>
        <w:t xml:space="preserve"> </w:t>
      </w:r>
      <w:r>
        <w:rPr>
          <w:rFonts w:hint="eastAsia"/>
        </w:rPr>
        <w:t>Collider, LHC</w:t>
      </w:r>
      <w:r>
        <w:rPr>
          <w:rFonts w:hint="eastAsia"/>
        </w:rPr>
        <w:t>）</w:t>
      </w:r>
      <w:r w:rsidR="00E16346">
        <w:fldChar w:fldCharType="begin"/>
      </w:r>
      <w:r w:rsidR="00E16346">
        <w:instrText xml:space="preserve"> </w:instrText>
      </w:r>
      <w:r w:rsidR="00E16346">
        <w:rPr>
          <w:rFonts w:hint="eastAsia"/>
        </w:rPr>
        <w:instrText>REF _Ref482067184 \r \h</w:instrText>
      </w:r>
      <w:r w:rsidR="00E16346">
        <w:instrText xml:space="preserve"> </w:instrText>
      </w:r>
      <w:r w:rsidR="00E16346">
        <w:fldChar w:fldCharType="separate"/>
      </w:r>
      <w:r w:rsidR="007033F6">
        <w:t>[14]</w:t>
      </w:r>
      <w:r w:rsidR="00E16346">
        <w:fldChar w:fldCharType="end"/>
      </w:r>
      <w:r>
        <w:rPr>
          <w:rFonts w:hint="eastAsia"/>
        </w:rPr>
        <w:t>是目前世界上最大的粒子加速器，于</w:t>
      </w:r>
      <w:r>
        <w:rPr>
          <w:rFonts w:hint="eastAsia"/>
        </w:rPr>
        <w:t>2008</w:t>
      </w:r>
      <w:r>
        <w:rPr>
          <w:rFonts w:hint="eastAsia"/>
        </w:rPr>
        <w:t>年</w:t>
      </w:r>
      <w:r>
        <w:rPr>
          <w:rFonts w:hint="eastAsia"/>
        </w:rPr>
        <w:t>9</w:t>
      </w:r>
      <w:r>
        <w:rPr>
          <w:rFonts w:hint="eastAsia"/>
        </w:rPr>
        <w:t>月开始</w:t>
      </w:r>
      <w:r w:rsidR="00E72FF6">
        <w:rPr>
          <w:rFonts w:hint="eastAsia"/>
        </w:rPr>
        <w:t>运行。</w:t>
      </w:r>
      <w:r w:rsidR="003F27A0">
        <w:rPr>
          <w:rFonts w:hint="eastAsia"/>
        </w:rPr>
        <w:t>LHC</w:t>
      </w:r>
      <w:r w:rsidR="00515206">
        <w:rPr>
          <w:rFonts w:hint="eastAsia"/>
        </w:rPr>
        <w:t>在第一期运行时（</w:t>
      </w:r>
      <w:r w:rsidR="00515206">
        <w:rPr>
          <w:rFonts w:hint="eastAsia"/>
        </w:rPr>
        <w:t>Run</w:t>
      </w:r>
      <w:r w:rsidR="00515206">
        <w:t xml:space="preserve"> 1</w:t>
      </w:r>
      <w:r w:rsidR="00515206">
        <w:rPr>
          <w:rFonts w:hint="eastAsia"/>
        </w:rPr>
        <w:t>），</w:t>
      </w:r>
      <w:r w:rsidR="0059513D">
        <w:rPr>
          <w:rFonts w:hint="eastAsia"/>
        </w:rPr>
        <w:t>对撞粒子的</w:t>
      </w:r>
      <w:r w:rsidR="00515206">
        <w:rPr>
          <w:rFonts w:hint="eastAsia"/>
        </w:rPr>
        <w:t>质心</w:t>
      </w:r>
      <w:r w:rsidR="00875ABB">
        <w:rPr>
          <w:rFonts w:hint="eastAsia"/>
        </w:rPr>
        <w:t>系</w:t>
      </w:r>
      <w:r w:rsidR="00515206">
        <w:rPr>
          <w:rFonts w:hint="eastAsia"/>
        </w:rPr>
        <w:t>能量就达到了</w:t>
      </w:r>
      <w:r w:rsidR="00515206">
        <w:rPr>
          <w:rFonts w:hint="eastAsia"/>
        </w:rPr>
        <w:t>7</w:t>
      </w:r>
      <w:r w:rsidR="00515206">
        <w:t xml:space="preserve"> </w:t>
      </w:r>
      <w:r w:rsidR="00515206">
        <w:rPr>
          <w:rFonts w:hint="eastAsia"/>
        </w:rPr>
        <w:t>Te</w:t>
      </w:r>
      <w:r w:rsidR="00515206">
        <w:t>V</w:t>
      </w:r>
      <w:r w:rsidR="0059513D">
        <w:rPr>
          <w:rFonts w:hint="eastAsia"/>
        </w:rPr>
        <w:t>，超过了</w:t>
      </w:r>
      <w:r w:rsidR="0059513D" w:rsidRPr="00571CB1">
        <w:t>Tevatron</w:t>
      </w:r>
      <w:r w:rsidR="003F27A0">
        <w:rPr>
          <w:rFonts w:hint="eastAsia"/>
        </w:rPr>
        <w:t>；</w:t>
      </w:r>
      <w:r w:rsidR="00515206">
        <w:rPr>
          <w:rFonts w:hint="eastAsia"/>
        </w:rPr>
        <w:t>经过第一次长停机期间的升级加固后，在第二期运行时（</w:t>
      </w:r>
      <w:r w:rsidR="00515206">
        <w:rPr>
          <w:rFonts w:hint="eastAsia"/>
        </w:rPr>
        <w:t>Run</w:t>
      </w:r>
      <w:r w:rsidR="00515206">
        <w:t xml:space="preserve"> 2</w:t>
      </w:r>
      <w:r w:rsidR="00515206">
        <w:rPr>
          <w:rFonts w:hint="eastAsia"/>
        </w:rPr>
        <w:t>），</w:t>
      </w:r>
      <w:r w:rsidR="00810E8E">
        <w:rPr>
          <w:rFonts w:hint="eastAsia"/>
        </w:rPr>
        <w:t>对撞粒子的</w:t>
      </w:r>
      <w:r w:rsidR="00515206">
        <w:rPr>
          <w:rFonts w:hint="eastAsia"/>
        </w:rPr>
        <w:t>质心</w:t>
      </w:r>
      <w:r w:rsidR="00810E8E">
        <w:rPr>
          <w:rFonts w:hint="eastAsia"/>
        </w:rPr>
        <w:t>系能量进一步提高</w:t>
      </w:r>
      <w:r w:rsidR="00515206">
        <w:rPr>
          <w:rFonts w:hint="eastAsia"/>
        </w:rPr>
        <w:t>到了</w:t>
      </w:r>
      <w:r w:rsidR="00515206">
        <w:rPr>
          <w:rFonts w:hint="eastAsia"/>
        </w:rPr>
        <w:t>13</w:t>
      </w:r>
      <w:r w:rsidR="00515206">
        <w:t xml:space="preserve"> </w:t>
      </w:r>
      <w:r w:rsidR="00515206">
        <w:rPr>
          <w:rFonts w:hint="eastAsia"/>
        </w:rPr>
        <w:t>Te</w:t>
      </w:r>
      <w:r w:rsidR="00515206">
        <w:t>V</w:t>
      </w:r>
      <w:r w:rsidR="00515206">
        <w:rPr>
          <w:rFonts w:hint="eastAsia"/>
        </w:rPr>
        <w:t>，亮度也达到</w:t>
      </w:r>
      <w:r w:rsidR="00F160E0">
        <w:rPr>
          <w:rFonts w:hint="eastAsia"/>
        </w:rPr>
        <w:t>了</w:t>
      </w:r>
      <w:r w:rsidR="00246278">
        <w:rPr>
          <w:rFonts w:hint="eastAsia"/>
        </w:rPr>
        <w:t>设计值</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sidR="001E187C">
        <w:rPr>
          <w:rFonts w:hint="eastAsia"/>
        </w:rPr>
        <w:t>，一些重要参数如</w:t>
      </w:r>
      <w:r w:rsidR="0073055A">
        <w:fldChar w:fldCharType="begin"/>
      </w:r>
      <w:r w:rsidR="0073055A">
        <w:instrText xml:space="preserve"> </w:instrText>
      </w:r>
      <w:r w:rsidR="0073055A">
        <w:rPr>
          <w:rFonts w:hint="eastAsia"/>
        </w:rPr>
        <w:instrText>REF _Ref484163551 \h</w:instrText>
      </w:r>
      <w:r w:rsidR="0073055A">
        <w:instrText xml:space="preserve"> </w:instrText>
      </w:r>
      <w:r w:rsidR="0073055A">
        <w:fldChar w:fldCharType="separate"/>
      </w:r>
      <w:r w:rsidR="007033F6">
        <w:rPr>
          <w:rFonts w:hint="eastAsia"/>
        </w:rPr>
        <w:t>表</w:t>
      </w:r>
      <w:r w:rsidR="007033F6">
        <w:rPr>
          <w:rFonts w:hint="eastAsia"/>
        </w:rPr>
        <w:t xml:space="preserve"> </w:t>
      </w:r>
      <w:r w:rsidR="007033F6">
        <w:rPr>
          <w:noProof/>
        </w:rPr>
        <w:t>1</w:t>
      </w:r>
      <w:r w:rsidR="007033F6">
        <w:noBreakHyphen/>
      </w:r>
      <w:r w:rsidR="007033F6">
        <w:rPr>
          <w:noProof/>
        </w:rPr>
        <w:t>2</w:t>
      </w:r>
      <w:r w:rsidR="0073055A">
        <w:fldChar w:fldCharType="end"/>
      </w:r>
      <w:r w:rsidR="001D184E">
        <w:rPr>
          <w:rFonts w:hint="eastAsia"/>
        </w:rPr>
        <w:t>所示</w:t>
      </w:r>
      <w:r w:rsidR="00E16346">
        <w:fldChar w:fldCharType="begin"/>
      </w:r>
      <w:r w:rsidR="00E16346">
        <w:instrText xml:space="preserve"> </w:instrText>
      </w:r>
      <w:r w:rsidR="00E16346">
        <w:rPr>
          <w:rFonts w:hint="eastAsia"/>
        </w:rPr>
        <w:instrText>REF _Ref484124453 \r \h</w:instrText>
      </w:r>
      <w:r w:rsidR="00E16346">
        <w:instrText xml:space="preserve"> </w:instrText>
      </w:r>
      <w:r w:rsidR="00E16346">
        <w:fldChar w:fldCharType="separate"/>
      </w:r>
      <w:r w:rsidR="007033F6">
        <w:t>[15]</w:t>
      </w:r>
      <w:r w:rsidR="00E16346">
        <w:fldChar w:fldCharType="end"/>
      </w:r>
      <w:r w:rsidR="00515206">
        <w:rPr>
          <w:rFonts w:hint="eastAsia"/>
        </w:rPr>
        <w:t>。</w:t>
      </w:r>
      <w:r w:rsidR="00A77275" w:rsidRPr="00A77275">
        <w:rPr>
          <w:rFonts w:hint="eastAsia"/>
        </w:rPr>
        <w:t>按照预定计划，</w:t>
      </w:r>
      <w:r w:rsidR="00A77275">
        <w:rPr>
          <w:rFonts w:hint="eastAsia"/>
        </w:rPr>
        <w:t>LHC</w:t>
      </w:r>
      <w:r w:rsidR="00A77275">
        <w:rPr>
          <w:rFonts w:hint="eastAsia"/>
        </w:rPr>
        <w:t>还将继续升级</w:t>
      </w:r>
      <w:r w:rsidR="00C27918">
        <w:rPr>
          <w:rFonts w:hint="eastAsia"/>
        </w:rPr>
        <w:t>，进一步提高亮度</w:t>
      </w:r>
      <w:r w:rsidR="00875ABB">
        <w:rPr>
          <w:rFonts w:hint="eastAsia"/>
        </w:rPr>
        <w:t>。</w:t>
      </w:r>
      <w:r w:rsidR="002B17BC">
        <w:rPr>
          <w:rFonts w:hint="eastAsia"/>
        </w:rPr>
        <w:t>最终亮度将会被提高到</w:t>
      </w:r>
      <m:oMath>
        <m:r>
          <m:rPr>
            <m:sty m:val="p"/>
          </m:rPr>
          <w:rPr>
            <w:rFonts w:ascii="Cambria Math" w:hAnsi="Cambria Math"/>
          </w:rPr>
          <m:t>5~7×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sidR="00E2623D">
        <w:rPr>
          <w:rFonts w:hint="eastAsia"/>
        </w:rPr>
        <w:t>，这就是</w:t>
      </w:r>
      <w:r w:rsidR="00A77275" w:rsidRPr="00A77275">
        <w:rPr>
          <w:rFonts w:hint="eastAsia"/>
        </w:rPr>
        <w:t>HL-LHC</w:t>
      </w:r>
      <w:r w:rsidR="00A77275" w:rsidRPr="00A77275">
        <w:rPr>
          <w:rFonts w:hint="eastAsia"/>
        </w:rPr>
        <w:t>（</w:t>
      </w:r>
      <w:r w:rsidR="00A77275" w:rsidRPr="00A77275">
        <w:rPr>
          <w:rFonts w:hint="eastAsia"/>
        </w:rPr>
        <w:t>High Luminosity Large Hadron Collider</w:t>
      </w:r>
      <w:r w:rsidR="00A77275" w:rsidRPr="00A77275">
        <w:rPr>
          <w:rFonts w:hint="eastAsia"/>
        </w:rPr>
        <w:t>）</w:t>
      </w:r>
      <w:r w:rsidR="00C53E19">
        <w:rPr>
          <w:rFonts w:hint="eastAsia"/>
        </w:rPr>
        <w:t>计划</w:t>
      </w:r>
      <w:r w:rsidR="00E16346">
        <w:fldChar w:fldCharType="begin"/>
      </w:r>
      <w:r w:rsidR="00E16346">
        <w:instrText xml:space="preserve"> </w:instrText>
      </w:r>
      <w:r w:rsidR="00E16346">
        <w:rPr>
          <w:rFonts w:hint="eastAsia"/>
        </w:rPr>
        <w:instrText>REF _Ref482067193 \r \h</w:instrText>
      </w:r>
      <w:r w:rsidR="00E16346">
        <w:instrText xml:space="preserve"> </w:instrText>
      </w:r>
      <w:r w:rsidR="00E16346">
        <w:fldChar w:fldCharType="separate"/>
      </w:r>
      <w:r w:rsidR="007033F6">
        <w:t>[16]</w:t>
      </w:r>
      <w:r w:rsidR="00E16346">
        <w:fldChar w:fldCharType="end"/>
      </w:r>
      <w:r w:rsidR="00BD09B7" w:rsidRPr="00875ABB">
        <w:rPr>
          <w:rFonts w:cs="Times New Roman"/>
        </w:rPr>
        <w:t>。</w:t>
      </w:r>
    </w:p>
    <w:p w14:paraId="3C796268" w14:textId="4A938067" w:rsidR="006424E6" w:rsidRDefault="006424E6" w:rsidP="006424E6">
      <w:pPr>
        <w:pStyle w:val="aff0"/>
        <w:keepNext/>
      </w:pPr>
      <w:bookmarkStart w:id="15" w:name="_Ref482067409"/>
      <w:bookmarkStart w:id="16" w:name="_Ref484163551"/>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1</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2</w:t>
      </w:r>
      <w:r w:rsidR="005F5086">
        <w:fldChar w:fldCharType="end"/>
      </w:r>
      <w:bookmarkEnd w:id="15"/>
      <w:bookmarkEnd w:id="16"/>
      <w:r>
        <w:t xml:space="preserve">  </w:t>
      </w:r>
      <w:r w:rsidRPr="006424E6">
        <w:rPr>
          <w:rFonts w:hint="eastAsia"/>
        </w:rPr>
        <w:t>LHC Run 2</w:t>
      </w:r>
      <w:r w:rsidRPr="006424E6">
        <w:rPr>
          <w:rFonts w:hint="eastAsia"/>
        </w:rPr>
        <w:t>重要参数</w:t>
      </w:r>
    </w:p>
    <w:tbl>
      <w:tblPr>
        <w:tblStyle w:val="afd"/>
        <w:tblW w:w="0" w:type="auto"/>
        <w:jc w:val="center"/>
        <w:tblBorders>
          <w:top w:val="single" w:sz="8" w:space="0" w:color="auto"/>
          <w:left w:val="none" w:sz="0" w:space="0" w:color="auto"/>
          <w:bottom w:val="single" w:sz="8" w:space="0" w:color="auto"/>
          <w:right w:val="none" w:sz="0" w:space="0" w:color="auto"/>
        </w:tblBorders>
        <w:tblLook w:val="04A0" w:firstRow="1" w:lastRow="0" w:firstColumn="1" w:lastColumn="0" w:noHBand="0" w:noVBand="1"/>
      </w:tblPr>
      <w:tblGrid>
        <w:gridCol w:w="3306"/>
        <w:gridCol w:w="3146"/>
      </w:tblGrid>
      <w:tr w:rsidR="006424E6" w:rsidRPr="00686D87" w14:paraId="67620CE3" w14:textId="77777777" w:rsidTr="00DF76B8">
        <w:trPr>
          <w:trHeight w:val="20"/>
          <w:jc w:val="center"/>
        </w:trPr>
        <w:tc>
          <w:tcPr>
            <w:tcW w:w="0" w:type="auto"/>
            <w:tcBorders>
              <w:top w:val="single" w:sz="8" w:space="0" w:color="auto"/>
              <w:left w:val="single" w:sz="8" w:space="0" w:color="auto"/>
              <w:bottom w:val="single" w:sz="8" w:space="0" w:color="auto"/>
            </w:tcBorders>
            <w:hideMark/>
          </w:tcPr>
          <w:p w14:paraId="64950594" w14:textId="77777777" w:rsidR="006424E6" w:rsidRPr="00DF76B8" w:rsidRDefault="006424E6" w:rsidP="006424E6">
            <w:pPr>
              <w:pStyle w:val="afe"/>
              <w:rPr>
                <w:b/>
              </w:rPr>
            </w:pPr>
            <w:r w:rsidRPr="00DF76B8">
              <w:rPr>
                <w:b/>
              </w:rPr>
              <w:t>Quantity</w:t>
            </w:r>
          </w:p>
        </w:tc>
        <w:tc>
          <w:tcPr>
            <w:tcW w:w="0" w:type="auto"/>
            <w:tcBorders>
              <w:top w:val="single" w:sz="8" w:space="0" w:color="auto"/>
              <w:bottom w:val="single" w:sz="8" w:space="0" w:color="auto"/>
              <w:right w:val="single" w:sz="8" w:space="0" w:color="auto"/>
            </w:tcBorders>
            <w:hideMark/>
          </w:tcPr>
          <w:p w14:paraId="4403F886" w14:textId="77777777" w:rsidR="006424E6" w:rsidRPr="00DF76B8" w:rsidRDefault="006424E6" w:rsidP="006424E6">
            <w:pPr>
              <w:pStyle w:val="afe"/>
              <w:rPr>
                <w:b/>
              </w:rPr>
            </w:pPr>
            <w:r w:rsidRPr="00DF76B8">
              <w:rPr>
                <w:b/>
              </w:rPr>
              <w:t>Number</w:t>
            </w:r>
          </w:p>
        </w:tc>
      </w:tr>
      <w:tr w:rsidR="006424E6" w:rsidRPr="006424E6" w14:paraId="2424E56F" w14:textId="77777777" w:rsidTr="00DF76B8">
        <w:trPr>
          <w:trHeight w:val="20"/>
          <w:jc w:val="center"/>
        </w:trPr>
        <w:tc>
          <w:tcPr>
            <w:tcW w:w="0" w:type="auto"/>
            <w:tcBorders>
              <w:top w:val="single" w:sz="8" w:space="0" w:color="auto"/>
              <w:left w:val="single" w:sz="8" w:space="0" w:color="auto"/>
            </w:tcBorders>
            <w:hideMark/>
          </w:tcPr>
          <w:p w14:paraId="379542FF" w14:textId="77777777" w:rsidR="006424E6" w:rsidRPr="006424E6" w:rsidRDefault="006424E6" w:rsidP="006424E6">
            <w:pPr>
              <w:pStyle w:val="afe"/>
            </w:pPr>
            <w:r w:rsidRPr="006424E6">
              <w:t>Circumference</w:t>
            </w:r>
          </w:p>
        </w:tc>
        <w:tc>
          <w:tcPr>
            <w:tcW w:w="0" w:type="auto"/>
            <w:tcBorders>
              <w:top w:val="single" w:sz="8" w:space="0" w:color="auto"/>
              <w:right w:val="single" w:sz="8" w:space="0" w:color="auto"/>
            </w:tcBorders>
            <w:hideMark/>
          </w:tcPr>
          <w:p w14:paraId="74380501" w14:textId="77777777" w:rsidR="006424E6" w:rsidRPr="006424E6" w:rsidRDefault="006424E6" w:rsidP="006424E6">
            <w:pPr>
              <w:pStyle w:val="afe"/>
            </w:pPr>
            <w:r w:rsidRPr="006424E6">
              <w:t>26 659 m</w:t>
            </w:r>
          </w:p>
        </w:tc>
      </w:tr>
      <w:tr w:rsidR="006424E6" w:rsidRPr="006424E6" w14:paraId="14F4F242" w14:textId="77777777" w:rsidTr="00DF76B8">
        <w:trPr>
          <w:trHeight w:val="20"/>
          <w:jc w:val="center"/>
        </w:trPr>
        <w:tc>
          <w:tcPr>
            <w:tcW w:w="0" w:type="auto"/>
            <w:tcBorders>
              <w:left w:val="single" w:sz="8" w:space="0" w:color="auto"/>
            </w:tcBorders>
            <w:hideMark/>
          </w:tcPr>
          <w:p w14:paraId="3682A6B8" w14:textId="77777777" w:rsidR="006424E6" w:rsidRPr="006424E6" w:rsidRDefault="006424E6" w:rsidP="006424E6">
            <w:pPr>
              <w:pStyle w:val="afe"/>
            </w:pPr>
            <w:r w:rsidRPr="006424E6">
              <w:t>Dipole operating temperature</w:t>
            </w:r>
          </w:p>
        </w:tc>
        <w:tc>
          <w:tcPr>
            <w:tcW w:w="0" w:type="auto"/>
            <w:tcBorders>
              <w:right w:val="single" w:sz="8" w:space="0" w:color="auto"/>
            </w:tcBorders>
            <w:hideMark/>
          </w:tcPr>
          <w:p w14:paraId="4D42C10D" w14:textId="77777777" w:rsidR="006424E6" w:rsidRPr="006424E6" w:rsidRDefault="006424E6" w:rsidP="006424E6">
            <w:pPr>
              <w:pStyle w:val="afe"/>
            </w:pPr>
            <w:r w:rsidRPr="006424E6">
              <w:t>1.9 K (-271.3°C)</w:t>
            </w:r>
          </w:p>
        </w:tc>
      </w:tr>
      <w:tr w:rsidR="006424E6" w:rsidRPr="006424E6" w14:paraId="55B2A2EF" w14:textId="77777777" w:rsidTr="00DF76B8">
        <w:trPr>
          <w:trHeight w:val="20"/>
          <w:jc w:val="center"/>
        </w:trPr>
        <w:tc>
          <w:tcPr>
            <w:tcW w:w="0" w:type="auto"/>
            <w:tcBorders>
              <w:left w:val="single" w:sz="8" w:space="0" w:color="auto"/>
            </w:tcBorders>
            <w:hideMark/>
          </w:tcPr>
          <w:p w14:paraId="13FE7BFC" w14:textId="77777777" w:rsidR="006424E6" w:rsidRPr="006424E6" w:rsidRDefault="006424E6" w:rsidP="006424E6">
            <w:pPr>
              <w:pStyle w:val="afe"/>
            </w:pPr>
            <w:r w:rsidRPr="006424E6">
              <w:t>Number of magnets</w:t>
            </w:r>
          </w:p>
        </w:tc>
        <w:tc>
          <w:tcPr>
            <w:tcW w:w="0" w:type="auto"/>
            <w:tcBorders>
              <w:right w:val="single" w:sz="8" w:space="0" w:color="auto"/>
            </w:tcBorders>
            <w:hideMark/>
          </w:tcPr>
          <w:p w14:paraId="24E73A41" w14:textId="77777777" w:rsidR="006424E6" w:rsidRPr="006424E6" w:rsidRDefault="006424E6" w:rsidP="006424E6">
            <w:pPr>
              <w:pStyle w:val="afe"/>
            </w:pPr>
            <w:r w:rsidRPr="006424E6">
              <w:t>9593</w:t>
            </w:r>
          </w:p>
        </w:tc>
      </w:tr>
      <w:tr w:rsidR="006424E6" w:rsidRPr="006424E6" w14:paraId="12B9E93A" w14:textId="77777777" w:rsidTr="00DF76B8">
        <w:trPr>
          <w:trHeight w:val="20"/>
          <w:jc w:val="center"/>
        </w:trPr>
        <w:tc>
          <w:tcPr>
            <w:tcW w:w="0" w:type="auto"/>
            <w:tcBorders>
              <w:left w:val="single" w:sz="8" w:space="0" w:color="auto"/>
            </w:tcBorders>
            <w:hideMark/>
          </w:tcPr>
          <w:p w14:paraId="41218410" w14:textId="77777777" w:rsidR="006424E6" w:rsidRPr="006424E6" w:rsidRDefault="006424E6" w:rsidP="006424E6">
            <w:pPr>
              <w:pStyle w:val="afe"/>
            </w:pPr>
            <w:r w:rsidRPr="006424E6">
              <w:t>Number of main dipoles</w:t>
            </w:r>
          </w:p>
        </w:tc>
        <w:tc>
          <w:tcPr>
            <w:tcW w:w="0" w:type="auto"/>
            <w:tcBorders>
              <w:right w:val="single" w:sz="8" w:space="0" w:color="auto"/>
            </w:tcBorders>
            <w:hideMark/>
          </w:tcPr>
          <w:p w14:paraId="3DD44077" w14:textId="77777777" w:rsidR="006424E6" w:rsidRPr="006424E6" w:rsidRDefault="006424E6" w:rsidP="006424E6">
            <w:pPr>
              <w:pStyle w:val="afe"/>
            </w:pPr>
            <w:r w:rsidRPr="006424E6">
              <w:t>1232</w:t>
            </w:r>
          </w:p>
        </w:tc>
      </w:tr>
      <w:tr w:rsidR="006424E6" w:rsidRPr="006424E6" w14:paraId="592A8723" w14:textId="77777777" w:rsidTr="00DF76B8">
        <w:trPr>
          <w:trHeight w:val="20"/>
          <w:jc w:val="center"/>
        </w:trPr>
        <w:tc>
          <w:tcPr>
            <w:tcW w:w="0" w:type="auto"/>
            <w:tcBorders>
              <w:left w:val="single" w:sz="8" w:space="0" w:color="auto"/>
            </w:tcBorders>
            <w:hideMark/>
          </w:tcPr>
          <w:p w14:paraId="0135214D" w14:textId="77777777" w:rsidR="006424E6" w:rsidRPr="006424E6" w:rsidRDefault="006424E6" w:rsidP="006424E6">
            <w:pPr>
              <w:pStyle w:val="afe"/>
            </w:pPr>
            <w:r w:rsidRPr="006424E6">
              <w:t>Number of main quadrupoles</w:t>
            </w:r>
          </w:p>
        </w:tc>
        <w:tc>
          <w:tcPr>
            <w:tcW w:w="0" w:type="auto"/>
            <w:tcBorders>
              <w:right w:val="single" w:sz="8" w:space="0" w:color="auto"/>
            </w:tcBorders>
            <w:hideMark/>
          </w:tcPr>
          <w:p w14:paraId="6E4B4888" w14:textId="77777777" w:rsidR="006424E6" w:rsidRPr="006424E6" w:rsidRDefault="006424E6" w:rsidP="006424E6">
            <w:pPr>
              <w:pStyle w:val="afe"/>
            </w:pPr>
            <w:r w:rsidRPr="006424E6">
              <w:t>392</w:t>
            </w:r>
          </w:p>
        </w:tc>
      </w:tr>
      <w:tr w:rsidR="006424E6" w:rsidRPr="006424E6" w14:paraId="749D281D" w14:textId="77777777" w:rsidTr="00DF76B8">
        <w:trPr>
          <w:trHeight w:val="20"/>
          <w:jc w:val="center"/>
        </w:trPr>
        <w:tc>
          <w:tcPr>
            <w:tcW w:w="0" w:type="auto"/>
            <w:tcBorders>
              <w:left w:val="single" w:sz="8" w:space="0" w:color="auto"/>
            </w:tcBorders>
            <w:hideMark/>
          </w:tcPr>
          <w:p w14:paraId="4F8F2726" w14:textId="77777777" w:rsidR="006424E6" w:rsidRPr="006424E6" w:rsidRDefault="006424E6" w:rsidP="006424E6">
            <w:pPr>
              <w:pStyle w:val="afe"/>
            </w:pPr>
            <w:r w:rsidRPr="006424E6">
              <w:t>Number of RF cavities</w:t>
            </w:r>
          </w:p>
        </w:tc>
        <w:tc>
          <w:tcPr>
            <w:tcW w:w="0" w:type="auto"/>
            <w:tcBorders>
              <w:right w:val="single" w:sz="8" w:space="0" w:color="auto"/>
            </w:tcBorders>
            <w:hideMark/>
          </w:tcPr>
          <w:p w14:paraId="41DDCA0D" w14:textId="77777777" w:rsidR="006424E6" w:rsidRPr="006424E6" w:rsidRDefault="006424E6" w:rsidP="006424E6">
            <w:pPr>
              <w:pStyle w:val="afe"/>
            </w:pPr>
            <w:r w:rsidRPr="006424E6">
              <w:t>8 per beam</w:t>
            </w:r>
          </w:p>
        </w:tc>
      </w:tr>
      <w:tr w:rsidR="006424E6" w:rsidRPr="006424E6" w14:paraId="6EACB2F9" w14:textId="77777777" w:rsidTr="00DF76B8">
        <w:trPr>
          <w:trHeight w:val="20"/>
          <w:jc w:val="center"/>
        </w:trPr>
        <w:tc>
          <w:tcPr>
            <w:tcW w:w="0" w:type="auto"/>
            <w:tcBorders>
              <w:left w:val="single" w:sz="8" w:space="0" w:color="auto"/>
            </w:tcBorders>
            <w:hideMark/>
          </w:tcPr>
          <w:p w14:paraId="4C18E71B" w14:textId="77777777" w:rsidR="006424E6" w:rsidRPr="006424E6" w:rsidRDefault="006424E6" w:rsidP="006424E6">
            <w:pPr>
              <w:pStyle w:val="afe"/>
            </w:pPr>
            <w:r w:rsidRPr="006424E6">
              <w:t>Nominal energy, protons</w:t>
            </w:r>
          </w:p>
        </w:tc>
        <w:tc>
          <w:tcPr>
            <w:tcW w:w="0" w:type="auto"/>
            <w:tcBorders>
              <w:right w:val="single" w:sz="8" w:space="0" w:color="auto"/>
            </w:tcBorders>
            <w:hideMark/>
          </w:tcPr>
          <w:p w14:paraId="7266D956" w14:textId="77777777" w:rsidR="006424E6" w:rsidRPr="006424E6" w:rsidRDefault="006424E6" w:rsidP="006424E6">
            <w:pPr>
              <w:pStyle w:val="afe"/>
            </w:pPr>
            <w:r w:rsidRPr="006424E6">
              <w:t>6.5 TeV</w:t>
            </w:r>
          </w:p>
        </w:tc>
      </w:tr>
      <w:tr w:rsidR="006424E6" w:rsidRPr="006424E6" w14:paraId="3968BAC1" w14:textId="77777777" w:rsidTr="00DF76B8">
        <w:trPr>
          <w:trHeight w:val="20"/>
          <w:jc w:val="center"/>
        </w:trPr>
        <w:tc>
          <w:tcPr>
            <w:tcW w:w="0" w:type="auto"/>
            <w:tcBorders>
              <w:left w:val="single" w:sz="8" w:space="0" w:color="auto"/>
            </w:tcBorders>
            <w:hideMark/>
          </w:tcPr>
          <w:p w14:paraId="725AE8AC" w14:textId="77777777" w:rsidR="006424E6" w:rsidRPr="006424E6" w:rsidRDefault="006424E6" w:rsidP="006424E6">
            <w:pPr>
              <w:pStyle w:val="afe"/>
            </w:pPr>
            <w:r w:rsidRPr="006424E6">
              <w:t>Nominal energy, ions</w:t>
            </w:r>
          </w:p>
        </w:tc>
        <w:tc>
          <w:tcPr>
            <w:tcW w:w="0" w:type="auto"/>
            <w:tcBorders>
              <w:right w:val="single" w:sz="8" w:space="0" w:color="auto"/>
            </w:tcBorders>
            <w:hideMark/>
          </w:tcPr>
          <w:p w14:paraId="249D162E" w14:textId="77777777" w:rsidR="006424E6" w:rsidRPr="006424E6" w:rsidRDefault="006424E6" w:rsidP="006424E6">
            <w:pPr>
              <w:pStyle w:val="afe"/>
            </w:pPr>
            <w:r w:rsidRPr="006424E6">
              <w:t>2.56 TeV/u (energy per nucleon)</w:t>
            </w:r>
          </w:p>
        </w:tc>
      </w:tr>
      <w:tr w:rsidR="006424E6" w:rsidRPr="006424E6" w14:paraId="7D968D7D" w14:textId="77777777" w:rsidTr="00DF76B8">
        <w:trPr>
          <w:trHeight w:val="20"/>
          <w:jc w:val="center"/>
        </w:trPr>
        <w:tc>
          <w:tcPr>
            <w:tcW w:w="0" w:type="auto"/>
            <w:tcBorders>
              <w:left w:val="single" w:sz="8" w:space="0" w:color="auto"/>
            </w:tcBorders>
            <w:hideMark/>
          </w:tcPr>
          <w:p w14:paraId="01D14201" w14:textId="77777777" w:rsidR="006424E6" w:rsidRPr="006424E6" w:rsidRDefault="006424E6" w:rsidP="006424E6">
            <w:pPr>
              <w:pStyle w:val="afe"/>
            </w:pPr>
            <w:r w:rsidRPr="006424E6">
              <w:t>Nominal energy, protons collisions</w:t>
            </w:r>
          </w:p>
        </w:tc>
        <w:tc>
          <w:tcPr>
            <w:tcW w:w="0" w:type="auto"/>
            <w:tcBorders>
              <w:right w:val="single" w:sz="8" w:space="0" w:color="auto"/>
            </w:tcBorders>
            <w:hideMark/>
          </w:tcPr>
          <w:p w14:paraId="53DDC334" w14:textId="77777777" w:rsidR="006424E6" w:rsidRPr="006424E6" w:rsidRDefault="006424E6" w:rsidP="006424E6">
            <w:pPr>
              <w:pStyle w:val="afe"/>
            </w:pPr>
            <w:r w:rsidRPr="006424E6">
              <w:t>13 TeV</w:t>
            </w:r>
          </w:p>
        </w:tc>
      </w:tr>
      <w:tr w:rsidR="006424E6" w:rsidRPr="006424E6" w14:paraId="6605BA7B" w14:textId="77777777" w:rsidTr="00DF76B8">
        <w:trPr>
          <w:trHeight w:val="20"/>
          <w:jc w:val="center"/>
        </w:trPr>
        <w:tc>
          <w:tcPr>
            <w:tcW w:w="0" w:type="auto"/>
            <w:tcBorders>
              <w:left w:val="single" w:sz="8" w:space="0" w:color="auto"/>
            </w:tcBorders>
            <w:hideMark/>
          </w:tcPr>
          <w:p w14:paraId="13BEDEF6" w14:textId="77777777" w:rsidR="006424E6" w:rsidRPr="006424E6" w:rsidRDefault="006424E6" w:rsidP="006424E6">
            <w:pPr>
              <w:pStyle w:val="afe"/>
            </w:pPr>
            <w:r w:rsidRPr="006424E6">
              <w:t>No. of bunches per proton beam</w:t>
            </w:r>
          </w:p>
        </w:tc>
        <w:tc>
          <w:tcPr>
            <w:tcW w:w="0" w:type="auto"/>
            <w:tcBorders>
              <w:right w:val="single" w:sz="8" w:space="0" w:color="auto"/>
            </w:tcBorders>
            <w:hideMark/>
          </w:tcPr>
          <w:p w14:paraId="1C7C423C" w14:textId="77777777" w:rsidR="006424E6" w:rsidRPr="006424E6" w:rsidRDefault="006424E6" w:rsidP="006424E6">
            <w:pPr>
              <w:pStyle w:val="afe"/>
            </w:pPr>
            <w:r w:rsidRPr="006424E6">
              <w:t>2808</w:t>
            </w:r>
          </w:p>
        </w:tc>
      </w:tr>
      <w:tr w:rsidR="006424E6" w:rsidRPr="006424E6" w14:paraId="524DDD21" w14:textId="77777777" w:rsidTr="00DF76B8">
        <w:trPr>
          <w:trHeight w:val="20"/>
          <w:jc w:val="center"/>
        </w:trPr>
        <w:tc>
          <w:tcPr>
            <w:tcW w:w="0" w:type="auto"/>
            <w:tcBorders>
              <w:left w:val="single" w:sz="8" w:space="0" w:color="auto"/>
            </w:tcBorders>
            <w:hideMark/>
          </w:tcPr>
          <w:p w14:paraId="04CFF3DA" w14:textId="77777777" w:rsidR="006424E6" w:rsidRPr="006424E6" w:rsidRDefault="006424E6" w:rsidP="006424E6">
            <w:pPr>
              <w:pStyle w:val="afe"/>
            </w:pPr>
            <w:r w:rsidRPr="006424E6">
              <w:lastRenderedPageBreak/>
              <w:t>No. of protons per bunch (at start)</w:t>
            </w:r>
          </w:p>
        </w:tc>
        <w:tc>
          <w:tcPr>
            <w:tcW w:w="0" w:type="auto"/>
            <w:tcBorders>
              <w:right w:val="single" w:sz="8" w:space="0" w:color="auto"/>
            </w:tcBorders>
            <w:hideMark/>
          </w:tcPr>
          <w:p w14:paraId="38CAACA4" w14:textId="77777777" w:rsidR="006424E6" w:rsidRPr="006424E6" w:rsidRDefault="006424E6" w:rsidP="006424E6">
            <w:pPr>
              <w:pStyle w:val="afe"/>
            </w:pPr>
            <w:r w:rsidRPr="006424E6">
              <w:t>1.2 x 10</w:t>
            </w:r>
            <w:r w:rsidRPr="006424E6">
              <w:rPr>
                <w:vertAlign w:val="superscript"/>
              </w:rPr>
              <w:t>11</w:t>
            </w:r>
          </w:p>
        </w:tc>
      </w:tr>
      <w:tr w:rsidR="006424E6" w:rsidRPr="006424E6" w14:paraId="1A5C0170" w14:textId="77777777" w:rsidTr="00DF76B8">
        <w:trPr>
          <w:trHeight w:val="20"/>
          <w:jc w:val="center"/>
        </w:trPr>
        <w:tc>
          <w:tcPr>
            <w:tcW w:w="0" w:type="auto"/>
            <w:tcBorders>
              <w:left w:val="single" w:sz="8" w:space="0" w:color="auto"/>
            </w:tcBorders>
            <w:hideMark/>
          </w:tcPr>
          <w:p w14:paraId="102914C1" w14:textId="77777777" w:rsidR="006424E6" w:rsidRPr="006424E6" w:rsidRDefault="006424E6" w:rsidP="006424E6">
            <w:pPr>
              <w:pStyle w:val="afe"/>
            </w:pPr>
            <w:r w:rsidRPr="006424E6">
              <w:t>Number of turns per second</w:t>
            </w:r>
          </w:p>
        </w:tc>
        <w:tc>
          <w:tcPr>
            <w:tcW w:w="0" w:type="auto"/>
            <w:tcBorders>
              <w:right w:val="single" w:sz="8" w:space="0" w:color="auto"/>
            </w:tcBorders>
            <w:hideMark/>
          </w:tcPr>
          <w:p w14:paraId="130DFAD2" w14:textId="77777777" w:rsidR="006424E6" w:rsidRPr="006424E6" w:rsidRDefault="006424E6" w:rsidP="006424E6">
            <w:pPr>
              <w:pStyle w:val="afe"/>
            </w:pPr>
            <w:r w:rsidRPr="006424E6">
              <w:t>11245</w:t>
            </w:r>
          </w:p>
        </w:tc>
      </w:tr>
      <w:tr w:rsidR="006424E6" w:rsidRPr="006424E6" w14:paraId="3261AA5D" w14:textId="77777777" w:rsidTr="00DF76B8">
        <w:trPr>
          <w:trHeight w:val="20"/>
          <w:jc w:val="center"/>
        </w:trPr>
        <w:tc>
          <w:tcPr>
            <w:tcW w:w="0" w:type="auto"/>
            <w:tcBorders>
              <w:left w:val="single" w:sz="8" w:space="0" w:color="auto"/>
              <w:bottom w:val="single" w:sz="8" w:space="0" w:color="auto"/>
            </w:tcBorders>
            <w:hideMark/>
          </w:tcPr>
          <w:p w14:paraId="56AFF389" w14:textId="77777777" w:rsidR="006424E6" w:rsidRPr="006424E6" w:rsidRDefault="006424E6" w:rsidP="006424E6">
            <w:pPr>
              <w:pStyle w:val="afe"/>
            </w:pPr>
            <w:r w:rsidRPr="006424E6">
              <w:t>Number of collisions per second</w:t>
            </w:r>
          </w:p>
        </w:tc>
        <w:tc>
          <w:tcPr>
            <w:tcW w:w="0" w:type="auto"/>
            <w:tcBorders>
              <w:bottom w:val="single" w:sz="8" w:space="0" w:color="auto"/>
              <w:right w:val="single" w:sz="8" w:space="0" w:color="auto"/>
            </w:tcBorders>
            <w:hideMark/>
          </w:tcPr>
          <w:p w14:paraId="371EC468" w14:textId="77777777" w:rsidR="006424E6" w:rsidRPr="006424E6" w:rsidRDefault="006424E6" w:rsidP="006424E6">
            <w:pPr>
              <w:pStyle w:val="afe"/>
            </w:pPr>
            <w:r w:rsidRPr="006424E6">
              <w:t>1 billion</w:t>
            </w:r>
          </w:p>
        </w:tc>
      </w:tr>
    </w:tbl>
    <w:p w14:paraId="51B61069" w14:textId="77777777" w:rsidR="00C12CF2" w:rsidRDefault="00C12CF2" w:rsidP="00DF76B8">
      <w:pPr>
        <w:pStyle w:val="a2"/>
        <w:ind w:firstLine="480"/>
      </w:pPr>
    </w:p>
    <w:p w14:paraId="1097D59C" w14:textId="3E92B1DA" w:rsidR="00875ABB" w:rsidRDefault="00875ABB" w:rsidP="00875ABB">
      <w:pPr>
        <w:pStyle w:val="4-"/>
        <w:spacing w:before="156" w:after="156"/>
      </w:pPr>
      <w:r>
        <w:rPr>
          <w:rFonts w:hint="eastAsia"/>
        </w:rPr>
        <w:t>未来对撞机</w:t>
      </w:r>
    </w:p>
    <w:p w14:paraId="2AC21935" w14:textId="62FAA4DF" w:rsidR="00D57C0C" w:rsidRDefault="00E72FF6" w:rsidP="00482E43">
      <w:pPr>
        <w:pStyle w:val="a2"/>
        <w:ind w:firstLine="480"/>
      </w:pPr>
      <w:r w:rsidRPr="007A4FB0">
        <w:rPr>
          <w:rFonts w:hint="eastAsia"/>
        </w:rPr>
        <w:t>国际直线对撞机（</w:t>
      </w:r>
      <w:r w:rsidRPr="007A4FB0">
        <w:rPr>
          <w:rFonts w:hint="eastAsia"/>
        </w:rPr>
        <w:t>International Linear Collider</w:t>
      </w:r>
      <w:r>
        <w:t>, ILC</w:t>
      </w:r>
      <w:r w:rsidRPr="007A4FB0">
        <w:rPr>
          <w:rFonts w:hint="eastAsia"/>
        </w:rPr>
        <w:t>）</w:t>
      </w:r>
      <w:r w:rsidR="00E16346">
        <w:fldChar w:fldCharType="begin"/>
      </w:r>
      <w:r w:rsidR="00E16346">
        <w:instrText xml:space="preserve"> </w:instrText>
      </w:r>
      <w:r w:rsidR="00E16346">
        <w:rPr>
          <w:rFonts w:hint="eastAsia"/>
        </w:rPr>
        <w:instrText>REF _Ref482067601 \r \h</w:instrText>
      </w:r>
      <w:r w:rsidR="00E16346">
        <w:instrText xml:space="preserve"> </w:instrText>
      </w:r>
      <w:r w:rsidR="00E16346">
        <w:fldChar w:fldCharType="separate"/>
      </w:r>
      <w:r w:rsidR="007033F6">
        <w:t>[17]</w:t>
      </w:r>
      <w:r w:rsidR="00E16346">
        <w:fldChar w:fldCharType="end"/>
      </w:r>
      <w:r>
        <w:rPr>
          <w:rFonts w:hint="eastAsia"/>
        </w:rPr>
        <w:t>，</w:t>
      </w:r>
      <w:r w:rsidR="00875ABB">
        <w:rPr>
          <w:rFonts w:hint="eastAsia"/>
        </w:rPr>
        <w:t>作为下一代粒子加速器，</w:t>
      </w:r>
      <w:r w:rsidR="000367DB">
        <w:rPr>
          <w:rFonts w:hint="eastAsia"/>
        </w:rPr>
        <w:t>很早就</w:t>
      </w:r>
      <w:r w:rsidR="00C4344B">
        <w:rPr>
          <w:rFonts w:hint="eastAsia"/>
        </w:rPr>
        <w:t>开始进行预研</w:t>
      </w:r>
      <w:r w:rsidR="00875ABB">
        <w:rPr>
          <w:rFonts w:hint="eastAsia"/>
        </w:rPr>
        <w:t>，并且已经给出了技术设计报告（</w:t>
      </w:r>
      <w:r w:rsidR="00875ABB">
        <w:rPr>
          <w:rFonts w:hint="eastAsia"/>
        </w:rPr>
        <w:t>Te</w:t>
      </w:r>
      <w:r w:rsidR="00875ABB">
        <w:t>chnique Design Report</w:t>
      </w:r>
      <w:r w:rsidR="00875ABB">
        <w:rPr>
          <w:rFonts w:hint="eastAsia"/>
        </w:rPr>
        <w:t>）</w:t>
      </w:r>
      <w:r w:rsidR="00C4344B">
        <w:rPr>
          <w:rFonts w:hint="eastAsia"/>
        </w:rPr>
        <w:t>。</w:t>
      </w:r>
      <w:r w:rsidR="00875ABB">
        <w:rPr>
          <w:rFonts w:hint="eastAsia"/>
        </w:rPr>
        <w:t>根据设计报告，</w:t>
      </w:r>
      <w:r w:rsidR="00C4344B">
        <w:rPr>
          <w:rFonts w:hint="eastAsia"/>
        </w:rPr>
        <w:t>ILC</w:t>
      </w:r>
      <w:r w:rsidR="00C12CF2">
        <w:rPr>
          <w:rFonts w:hint="eastAsia"/>
        </w:rPr>
        <w:t>使用</w:t>
      </w:r>
      <w:r>
        <w:rPr>
          <w:rFonts w:hint="eastAsia"/>
        </w:rPr>
        <w:t>两个</w:t>
      </w:r>
      <w:r>
        <w:rPr>
          <w:rFonts w:hint="eastAsia"/>
        </w:rPr>
        <w:t>11.3</w:t>
      </w:r>
      <w:r w:rsidR="000367DB">
        <w:rPr>
          <w:rFonts w:hint="eastAsia"/>
        </w:rPr>
        <w:t xml:space="preserve"> km</w:t>
      </w:r>
      <w:r>
        <w:rPr>
          <w:rFonts w:hint="eastAsia"/>
        </w:rPr>
        <w:t>长的直线加速器</w:t>
      </w:r>
      <w:r w:rsidR="00C12CF2">
        <w:rPr>
          <w:rFonts w:hint="eastAsia"/>
        </w:rPr>
        <w:t>来</w:t>
      </w:r>
      <w:r>
        <w:rPr>
          <w:rFonts w:hint="eastAsia"/>
        </w:rPr>
        <w:t>分别</w:t>
      </w:r>
      <w:r w:rsidR="000367DB">
        <w:rPr>
          <w:rFonts w:hint="eastAsia"/>
        </w:rPr>
        <w:t>加速</w:t>
      </w:r>
      <w:r>
        <w:rPr>
          <w:rFonts w:hint="eastAsia"/>
        </w:rPr>
        <w:t>正负电子</w:t>
      </w:r>
      <w:r w:rsidR="002409BD">
        <w:rPr>
          <w:rFonts w:hint="eastAsia"/>
        </w:rPr>
        <w:t>，</w:t>
      </w:r>
      <w:r w:rsidR="00C12CF2">
        <w:rPr>
          <w:rFonts w:hint="eastAsia"/>
        </w:rPr>
        <w:t>能量可以</w:t>
      </w:r>
      <w:r w:rsidR="002409BD">
        <w:rPr>
          <w:rFonts w:hint="eastAsia"/>
        </w:rPr>
        <w:t>达</w:t>
      </w:r>
      <w:r w:rsidR="00C12CF2">
        <w:rPr>
          <w:rFonts w:hint="eastAsia"/>
        </w:rPr>
        <w:t>到</w:t>
      </w:r>
      <w:r w:rsidR="00C12CF2">
        <w:rPr>
          <w:rFonts w:hint="eastAsia"/>
        </w:rPr>
        <w:t>250</w:t>
      </w:r>
      <w:r w:rsidR="00854B9E">
        <w:t xml:space="preserve"> </w:t>
      </w:r>
      <w:r w:rsidR="00854B9E">
        <w:rPr>
          <w:rFonts w:hint="eastAsia"/>
        </w:rPr>
        <w:t>G</w:t>
      </w:r>
      <w:r w:rsidR="00854B9E">
        <w:t>eV</w:t>
      </w:r>
      <w:r w:rsidR="00854B9E">
        <w:rPr>
          <w:rFonts w:hint="eastAsia"/>
        </w:rPr>
        <w:t>，未来可</w:t>
      </w:r>
      <w:r w:rsidR="002409BD">
        <w:rPr>
          <w:rFonts w:hint="eastAsia"/>
        </w:rPr>
        <w:t>进一步</w:t>
      </w:r>
      <w:r w:rsidR="00854B9E">
        <w:rPr>
          <w:rFonts w:hint="eastAsia"/>
        </w:rPr>
        <w:t>升级到</w:t>
      </w:r>
      <w:r w:rsidR="00C12CF2">
        <w:rPr>
          <w:rFonts w:hint="eastAsia"/>
        </w:rPr>
        <w:t>500</w:t>
      </w:r>
      <w:r w:rsidR="00854B9E">
        <w:t xml:space="preserve"> </w:t>
      </w:r>
      <w:r w:rsidR="00854B9E">
        <w:rPr>
          <w:rFonts w:hint="eastAsia"/>
        </w:rPr>
        <w:t>G</w:t>
      </w:r>
      <w:r w:rsidR="00854B9E">
        <w:t>eV</w:t>
      </w:r>
      <w:r w:rsidR="00C12CF2">
        <w:t>，</w:t>
      </w:r>
      <w:r w:rsidR="00C12CF2">
        <w:rPr>
          <w:rFonts w:hint="eastAsia"/>
        </w:rPr>
        <w:t>峰值亮度可达到</w:t>
      </w:r>
      <m:oMath>
        <m:r>
          <m:rPr>
            <m:sty m:val="p"/>
          </m:rPr>
          <w:rPr>
            <w:rFonts w:ascii="Cambria Math" w:hAnsi="Cambria Math" w:hint="eastAsia"/>
          </w:rPr>
          <m:t>1.5</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sidR="00854B9E">
        <w:rPr>
          <w:rFonts w:hint="eastAsia"/>
        </w:rPr>
        <w:t>。</w:t>
      </w:r>
    </w:p>
    <w:p w14:paraId="13FCCB40" w14:textId="78D8BF02" w:rsidR="000C089B" w:rsidRDefault="00482E43" w:rsidP="00482E43">
      <w:pPr>
        <w:pStyle w:val="a2"/>
        <w:ind w:firstLine="480"/>
      </w:pPr>
      <w:r w:rsidRPr="003E1290">
        <w:rPr>
          <w:rFonts w:hint="eastAsia"/>
        </w:rPr>
        <w:t>中国高能物理界在</w:t>
      </w:r>
      <w:r w:rsidRPr="003E1290">
        <w:rPr>
          <w:rFonts w:hint="eastAsia"/>
        </w:rPr>
        <w:t>2012</w:t>
      </w:r>
      <w:r w:rsidRPr="003E1290">
        <w:rPr>
          <w:rFonts w:hint="eastAsia"/>
        </w:rPr>
        <w:t>年提出</w:t>
      </w:r>
      <w:r>
        <w:rPr>
          <w:rFonts w:hint="eastAsia"/>
        </w:rPr>
        <w:t>了</w:t>
      </w:r>
      <w:r w:rsidR="003E1290" w:rsidRPr="003E1290">
        <w:rPr>
          <w:rFonts w:hint="eastAsia"/>
        </w:rPr>
        <w:t>环形正负电子对撞机（</w:t>
      </w:r>
      <w:r w:rsidR="003E1290" w:rsidRPr="003E1290">
        <w:rPr>
          <w:rFonts w:hint="eastAsia"/>
        </w:rPr>
        <w:t>Circular Electron Positron Collider</w:t>
      </w:r>
      <w:r>
        <w:rPr>
          <w:rFonts w:hint="eastAsia"/>
        </w:rPr>
        <w:t xml:space="preserve">, </w:t>
      </w:r>
      <w:r w:rsidR="003E1290" w:rsidRPr="003E1290">
        <w:rPr>
          <w:rFonts w:hint="eastAsia"/>
        </w:rPr>
        <w:t>CEPC</w:t>
      </w:r>
      <w:r w:rsidR="0012457C">
        <w:rPr>
          <w:rFonts w:hint="eastAsia"/>
        </w:rPr>
        <w:t>）</w:t>
      </w:r>
      <w:r w:rsidR="00E16346">
        <w:fldChar w:fldCharType="begin"/>
      </w:r>
      <w:r w:rsidR="00E16346">
        <w:instrText xml:space="preserve"> </w:instrText>
      </w:r>
      <w:r w:rsidR="00E16346">
        <w:rPr>
          <w:rFonts w:hint="eastAsia"/>
        </w:rPr>
        <w:instrText>REF _Ref482067602 \r \h</w:instrText>
      </w:r>
      <w:r w:rsidR="00E16346">
        <w:instrText xml:space="preserve"> </w:instrText>
      </w:r>
      <w:r w:rsidR="00E16346">
        <w:fldChar w:fldCharType="separate"/>
      </w:r>
      <w:r w:rsidR="007033F6">
        <w:t>[18]</w:t>
      </w:r>
      <w:r w:rsidR="00E16346">
        <w:fldChar w:fldCharType="end"/>
      </w:r>
      <w:r w:rsidR="0012457C">
        <w:rPr>
          <w:rFonts w:hint="eastAsia"/>
        </w:rPr>
        <w:t>的</w:t>
      </w:r>
      <w:r>
        <w:rPr>
          <w:rFonts w:hint="eastAsia"/>
        </w:rPr>
        <w:t>构想，得到了国际社会的热烈反响。</w:t>
      </w:r>
      <w:r>
        <w:rPr>
          <w:rFonts w:hint="eastAsia"/>
        </w:rPr>
        <w:t>C</w:t>
      </w:r>
      <w:r>
        <w:t>EPC</w:t>
      </w:r>
      <w:r>
        <w:rPr>
          <w:rFonts w:hint="eastAsia"/>
        </w:rPr>
        <w:t>环形隧道</w:t>
      </w:r>
      <w:r w:rsidR="00854B9E">
        <w:rPr>
          <w:rFonts w:hint="eastAsia"/>
        </w:rPr>
        <w:t>长约</w:t>
      </w:r>
      <w:r w:rsidR="00854B9E">
        <w:rPr>
          <w:rFonts w:hint="eastAsia"/>
        </w:rPr>
        <w:t>5</w:t>
      </w:r>
      <w:r w:rsidR="00C12CF2">
        <w:t>4</w:t>
      </w:r>
      <w:r w:rsidR="00854B9E">
        <w:t xml:space="preserve"> </w:t>
      </w:r>
      <w:r w:rsidR="00854B9E">
        <w:rPr>
          <w:rFonts w:hint="eastAsia"/>
        </w:rPr>
        <w:t>km</w:t>
      </w:r>
      <w:r>
        <w:rPr>
          <w:rFonts w:hint="eastAsia"/>
        </w:rPr>
        <w:t>，</w:t>
      </w:r>
      <w:r w:rsidR="00C12CF2">
        <w:rPr>
          <w:rFonts w:hint="eastAsia"/>
        </w:rPr>
        <w:t>将</w:t>
      </w:r>
      <w:r>
        <w:rPr>
          <w:rFonts w:hint="eastAsia"/>
        </w:rPr>
        <w:t>正负电子</w:t>
      </w:r>
      <w:r w:rsidR="00C12CF2">
        <w:rPr>
          <w:rFonts w:hint="eastAsia"/>
        </w:rPr>
        <w:t>加速到</w:t>
      </w:r>
      <w:r w:rsidR="00C12CF2">
        <w:rPr>
          <w:rFonts w:hint="eastAsia"/>
        </w:rPr>
        <w:t>120</w:t>
      </w:r>
      <w:r>
        <w:t xml:space="preserve"> </w:t>
      </w:r>
      <w:r>
        <w:rPr>
          <w:rFonts w:hint="eastAsia"/>
        </w:rPr>
        <w:t>Ge</w:t>
      </w:r>
      <w:r>
        <w:t>V</w:t>
      </w:r>
      <w:r w:rsidR="00C12CF2">
        <w:t>，</w:t>
      </w:r>
      <w:r w:rsidR="00C12CF2">
        <w:rPr>
          <w:rFonts w:hint="eastAsia"/>
        </w:rPr>
        <w:t>峰值亮度达到</w:t>
      </w:r>
      <m:oMath>
        <m:r>
          <m:rPr>
            <m:sty m:val="p"/>
          </m:rPr>
          <w:rPr>
            <w:rFonts w:ascii="Cambria Math" w:hAnsi="Cambria Math" w:hint="eastAsia"/>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hint="eastAsia"/>
        </w:rPr>
        <w:t>。</w:t>
      </w:r>
      <w:r w:rsidR="00D57C0C">
        <w:rPr>
          <w:rFonts w:hint="eastAsia"/>
        </w:rPr>
        <w:t>CEPC</w:t>
      </w:r>
      <w:r w:rsidR="00854B9E">
        <w:rPr>
          <w:rFonts w:hint="eastAsia"/>
        </w:rPr>
        <w:t>的科学目标是成为“希格斯工厂”，对希格斯粒子进行精细的测量和深入的研究</w:t>
      </w:r>
      <w:r w:rsidR="00D57C0C">
        <w:rPr>
          <w:rFonts w:hint="eastAsia"/>
        </w:rPr>
        <w:t>。</w:t>
      </w:r>
      <w:r w:rsidR="001846DF">
        <w:rPr>
          <w:rFonts w:hint="eastAsia"/>
        </w:rPr>
        <w:t>未来</w:t>
      </w:r>
      <w:r w:rsidR="00D57C0C">
        <w:rPr>
          <w:rFonts w:hint="eastAsia"/>
        </w:rPr>
        <w:t>，</w:t>
      </w:r>
      <w:r w:rsidR="000F63DC">
        <w:rPr>
          <w:rFonts w:hint="eastAsia"/>
        </w:rPr>
        <w:t>根据实际需要，</w:t>
      </w:r>
      <w:r w:rsidR="00D57C0C">
        <w:rPr>
          <w:rFonts w:hint="eastAsia"/>
        </w:rPr>
        <w:t>CEPC</w:t>
      </w:r>
      <w:r w:rsidR="00D57C0C">
        <w:rPr>
          <w:rFonts w:hint="eastAsia"/>
        </w:rPr>
        <w:t>还可以进一步升级为超级质子对撞机（</w:t>
      </w:r>
      <w:r w:rsidR="00D57C0C" w:rsidRPr="00D57C0C">
        <w:t>Super proton-proton Collider</w:t>
      </w:r>
      <w:r w:rsidR="00D57C0C">
        <w:t>, SPPC</w:t>
      </w:r>
      <w:r w:rsidR="00D57C0C">
        <w:rPr>
          <w:rFonts w:hint="eastAsia"/>
        </w:rPr>
        <w:t>）</w:t>
      </w:r>
      <w:r w:rsidR="000F63DC">
        <w:rPr>
          <w:rFonts w:hint="eastAsia"/>
        </w:rPr>
        <w:t>，类似于</w:t>
      </w:r>
      <w:r w:rsidR="000F63DC">
        <w:rPr>
          <w:rFonts w:hint="eastAsia"/>
        </w:rPr>
        <w:t>LEP</w:t>
      </w:r>
      <w:r w:rsidR="000F63DC">
        <w:rPr>
          <w:rFonts w:hint="eastAsia"/>
        </w:rPr>
        <w:t>到</w:t>
      </w:r>
      <w:r w:rsidR="000F63DC">
        <w:rPr>
          <w:rFonts w:hint="eastAsia"/>
        </w:rPr>
        <w:t>LHC</w:t>
      </w:r>
      <w:r w:rsidR="000F63DC">
        <w:rPr>
          <w:rFonts w:hint="eastAsia"/>
        </w:rPr>
        <w:t>的升级。</w:t>
      </w:r>
    </w:p>
    <w:p w14:paraId="6E44DACE" w14:textId="4D74B3F5" w:rsidR="0012457C" w:rsidRDefault="0012457C" w:rsidP="0012457C">
      <w:pPr>
        <w:pStyle w:val="3"/>
        <w:spacing w:before="156" w:after="156"/>
      </w:pPr>
      <w:bookmarkStart w:id="17" w:name="_Toc484419090"/>
      <w:r>
        <w:rPr>
          <w:rFonts w:hint="eastAsia"/>
        </w:rPr>
        <w:t>粒子探测技术及探测器</w:t>
      </w:r>
      <w:bookmarkEnd w:id="17"/>
    </w:p>
    <w:p w14:paraId="01B5E7EB" w14:textId="77777777" w:rsidR="00385D96" w:rsidRDefault="00385D96" w:rsidP="00385D96">
      <w:pPr>
        <w:pStyle w:val="af7"/>
        <w:keepNext/>
        <w:spacing w:before="156"/>
      </w:pPr>
      <w:r w:rsidRPr="002409BD">
        <w:drawing>
          <wp:inline distT="0" distB="0" distL="0" distR="0" wp14:anchorId="117B7C5E" wp14:editId="495EDD6B">
            <wp:extent cx="3860786" cy="3043123"/>
            <wp:effectExtent l="0" t="0" r="6985" b="5080"/>
            <wp:docPr id="16" name="图片 16" descr="D:\Downloads\1301009_01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ownloads\1301009_01_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08610" cy="3080818"/>
                    </a:xfrm>
                    <a:prstGeom prst="rect">
                      <a:avLst/>
                    </a:prstGeom>
                    <a:noFill/>
                    <a:ln>
                      <a:noFill/>
                    </a:ln>
                  </pic:spPr>
                </pic:pic>
              </a:graphicData>
            </a:graphic>
          </wp:inline>
        </w:drawing>
      </w:r>
    </w:p>
    <w:p w14:paraId="3A8EC07E" w14:textId="0B99F3E8" w:rsidR="00385D96" w:rsidRDefault="00385D96" w:rsidP="00385D96">
      <w:pPr>
        <w:pStyle w:val="aff0"/>
      </w:pPr>
      <w:bookmarkStart w:id="18" w:name="_Ref484044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033F6">
        <w:rPr>
          <w:noProof/>
        </w:rPr>
        <w:t>6</w:t>
      </w:r>
      <w:r>
        <w:fldChar w:fldCharType="end"/>
      </w:r>
      <w:bookmarkEnd w:id="18"/>
      <w:r>
        <w:t xml:space="preserve">  </w:t>
      </w:r>
      <w:r>
        <w:rPr>
          <w:rFonts w:hint="eastAsia"/>
        </w:rPr>
        <w:t>探测器层叠结构，探测不同的粒子，来源</w:t>
      </w:r>
      <w:r>
        <w:t>CERN</w:t>
      </w:r>
    </w:p>
    <w:p w14:paraId="526126E3" w14:textId="11021AE9" w:rsidR="009C56F1" w:rsidRDefault="00ED3886" w:rsidP="00C7576C">
      <w:pPr>
        <w:pStyle w:val="a2"/>
        <w:ind w:firstLine="480"/>
      </w:pPr>
      <w:r w:rsidRPr="00ED3886">
        <w:rPr>
          <w:rFonts w:hint="eastAsia"/>
        </w:rPr>
        <w:t>当粒子</w:t>
      </w:r>
      <w:r w:rsidR="00DD43E0">
        <w:rPr>
          <w:rFonts w:hint="eastAsia"/>
        </w:rPr>
        <w:t>对撞</w:t>
      </w:r>
      <w:r>
        <w:rPr>
          <w:rFonts w:hint="eastAsia"/>
        </w:rPr>
        <w:t>后，需要使用探测器对反应过程进行详细而精确的测量，包括粒子的</w:t>
      </w:r>
      <w:r w:rsidR="00CE656D" w:rsidRPr="00CE656D">
        <w:rPr>
          <w:rFonts w:hint="eastAsia"/>
        </w:rPr>
        <w:t>动量、能量</w:t>
      </w:r>
      <w:r w:rsidR="002409BD">
        <w:rPr>
          <w:rFonts w:hint="eastAsia"/>
        </w:rPr>
        <w:t>和</w:t>
      </w:r>
      <w:r w:rsidR="00CE656D" w:rsidRPr="00CE656D">
        <w:rPr>
          <w:rFonts w:hint="eastAsia"/>
        </w:rPr>
        <w:t>电荷等。</w:t>
      </w:r>
      <w:r>
        <w:rPr>
          <w:rFonts w:hint="eastAsia"/>
        </w:rPr>
        <w:t>为了能够探测到所有的</w:t>
      </w:r>
      <w:r w:rsidR="00F160E0">
        <w:rPr>
          <w:rFonts w:hint="eastAsia"/>
        </w:rPr>
        <w:t>末态</w:t>
      </w:r>
      <w:r>
        <w:rPr>
          <w:rFonts w:hint="eastAsia"/>
        </w:rPr>
        <w:t>粒子，</w:t>
      </w:r>
      <w:r w:rsidR="0012457C" w:rsidRPr="0012457C">
        <w:rPr>
          <w:rFonts w:hint="eastAsia"/>
        </w:rPr>
        <w:t>探测器往往</w:t>
      </w:r>
      <w:r w:rsidR="003F02E0">
        <w:rPr>
          <w:rFonts w:hint="eastAsia"/>
        </w:rPr>
        <w:t>采用层</w:t>
      </w:r>
      <w:r w:rsidR="003F02E0">
        <w:rPr>
          <w:rFonts w:hint="eastAsia"/>
        </w:rPr>
        <w:lastRenderedPageBreak/>
        <w:t>叠结构</w:t>
      </w:r>
      <w:r w:rsidR="0012457C">
        <w:rPr>
          <w:rFonts w:hint="eastAsia"/>
        </w:rPr>
        <w:t>，</w:t>
      </w:r>
      <w:r w:rsidR="00CE656D" w:rsidRPr="00CE656D">
        <w:rPr>
          <w:rFonts w:hint="eastAsia"/>
        </w:rPr>
        <w:t>每一层都由不同类型的探测器组成，</w:t>
      </w:r>
      <w:r w:rsidR="00B2670C">
        <w:rPr>
          <w:rFonts w:hint="eastAsia"/>
        </w:rPr>
        <w:t>用于探测不同类型</w:t>
      </w:r>
      <w:r w:rsidR="00C7576C">
        <w:rPr>
          <w:rFonts w:hint="eastAsia"/>
        </w:rPr>
        <w:t>的粒子</w:t>
      </w:r>
      <w:r w:rsidR="00EB601E">
        <w:rPr>
          <w:rFonts w:hint="eastAsia"/>
        </w:rPr>
        <w:t>。</w:t>
      </w:r>
      <w:r w:rsidR="0073055A">
        <w:fldChar w:fldCharType="begin"/>
      </w:r>
      <w:r w:rsidR="0073055A">
        <w:instrText xml:space="preserve"> </w:instrText>
      </w:r>
      <w:r w:rsidR="0073055A">
        <w:rPr>
          <w:rFonts w:hint="eastAsia"/>
        </w:rPr>
        <w:instrText>REF _Ref484044049 \h</w:instrText>
      </w:r>
      <w:r w:rsidR="0073055A">
        <w:instrText xml:space="preserve"> </w:instrText>
      </w:r>
      <w:r w:rsidR="0073055A">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6</w:t>
      </w:r>
      <w:r w:rsidR="0073055A">
        <w:fldChar w:fldCharType="end"/>
      </w:r>
      <w:r w:rsidR="00EB601E">
        <w:rPr>
          <w:rFonts w:hint="eastAsia"/>
        </w:rPr>
        <w:t>显</w:t>
      </w:r>
      <w:r w:rsidR="009C56F1">
        <w:rPr>
          <w:rFonts w:hint="eastAsia"/>
        </w:rPr>
        <w:t>示</w:t>
      </w:r>
      <w:r w:rsidR="00EB601E">
        <w:rPr>
          <w:rFonts w:hint="eastAsia"/>
        </w:rPr>
        <w:t>的是一个典型的探测器系统，从内到外依次为：径迹探测器、超导磁铁、电磁量能器、强子量能器、</w:t>
      </w:r>
      <w:r w:rsidR="00EB601E">
        <w:t>μ</w:t>
      </w:r>
      <w:r w:rsidR="00EB601E">
        <w:rPr>
          <w:rFonts w:hint="eastAsia"/>
        </w:rPr>
        <w:t>子探测器</w:t>
      </w:r>
      <w:r w:rsidR="00C7576C">
        <w:rPr>
          <w:rFonts w:hint="eastAsia"/>
        </w:rPr>
        <w:t>。</w:t>
      </w:r>
    </w:p>
    <w:p w14:paraId="55FFD5BD" w14:textId="741DBB49" w:rsidR="00B2670C" w:rsidRDefault="00B2670C" w:rsidP="00C7576C">
      <w:pPr>
        <w:pStyle w:val="a2"/>
        <w:ind w:firstLine="480"/>
      </w:pPr>
      <w:r>
        <w:rPr>
          <w:rFonts w:hint="eastAsia"/>
        </w:rPr>
        <w:t>根据实验类型的不同，探测器一般有两种不同的层叠结构：</w:t>
      </w:r>
    </w:p>
    <w:p w14:paraId="32094E16" w14:textId="579C62CE" w:rsidR="00B2670C" w:rsidRDefault="00B2670C" w:rsidP="00B2670C">
      <w:pPr>
        <w:pStyle w:val="a0"/>
      </w:pPr>
      <w:r>
        <w:rPr>
          <w:rFonts w:hint="eastAsia"/>
        </w:rPr>
        <w:t>桶形结构，覆盖</w:t>
      </w:r>
      <w:r>
        <w:rPr>
          <w:rFonts w:hint="eastAsia"/>
        </w:rPr>
        <w:t>4</w:t>
      </w:r>
      <w:r>
        <w:t>π</w:t>
      </w:r>
      <w:r>
        <w:rPr>
          <w:rFonts w:hint="eastAsia"/>
        </w:rPr>
        <w:t>立体角。一般适用于对撞粒子动量相同的实验，如</w:t>
      </w:r>
      <w:r w:rsidR="00AB22AE">
        <w:rPr>
          <w:rFonts w:hint="eastAsia"/>
        </w:rPr>
        <w:t>BES</w:t>
      </w:r>
      <w:r w:rsidR="00636501">
        <w:rPr>
          <w:rFonts w:cs="Times New Roman"/>
        </w:rPr>
        <w:t>III</w:t>
      </w:r>
      <w:r w:rsidR="00AB22AE">
        <w:rPr>
          <w:rFonts w:hint="eastAsia"/>
        </w:rPr>
        <w:t>、</w:t>
      </w:r>
      <w:r>
        <w:rPr>
          <w:rFonts w:hint="eastAsia"/>
        </w:rPr>
        <w:t>ATLAS</w:t>
      </w:r>
      <w:r>
        <w:rPr>
          <w:rFonts w:hint="eastAsia"/>
        </w:rPr>
        <w:t>、</w:t>
      </w:r>
      <w:r>
        <w:t>CMS</w:t>
      </w:r>
      <w:r>
        <w:rPr>
          <w:rFonts w:hint="eastAsia"/>
        </w:rPr>
        <w:t>等</w:t>
      </w:r>
      <w:r w:rsidR="009F6D7A">
        <w:rPr>
          <w:rFonts w:hint="eastAsia"/>
        </w:rPr>
        <w:t>。</w:t>
      </w:r>
    </w:p>
    <w:p w14:paraId="30C9DB1F" w14:textId="5E563943" w:rsidR="00B2670C" w:rsidRDefault="00B2670C" w:rsidP="00B2670C">
      <w:pPr>
        <w:pStyle w:val="a0"/>
      </w:pPr>
      <w:r>
        <w:rPr>
          <w:rFonts w:hint="eastAsia"/>
        </w:rPr>
        <w:t>锥形结构，仅覆盖粒子入射方向一个</w:t>
      </w:r>
      <w:r w:rsidR="00526192">
        <w:rPr>
          <w:rFonts w:hint="eastAsia"/>
        </w:rPr>
        <w:t>较</w:t>
      </w:r>
      <w:r>
        <w:rPr>
          <w:rFonts w:hint="eastAsia"/>
        </w:rPr>
        <w:t>小的立体角。一般适用于对撞粒子动量差别很大的实验</w:t>
      </w:r>
      <w:r w:rsidR="00F160E0">
        <w:rPr>
          <w:rFonts w:hint="eastAsia"/>
        </w:rPr>
        <w:t>或者固定靶实验</w:t>
      </w:r>
      <w:r w:rsidR="00F160E0">
        <w:t>，</w:t>
      </w:r>
      <w:r w:rsidR="00F160E0">
        <w:rPr>
          <w:rFonts w:hint="eastAsia"/>
        </w:rPr>
        <w:t>如</w:t>
      </w:r>
      <w:r w:rsidR="00F160E0">
        <w:rPr>
          <w:rFonts w:hint="eastAsia"/>
        </w:rPr>
        <w:t>CBM</w:t>
      </w:r>
      <w:r w:rsidR="00F160E0">
        <w:rPr>
          <w:rFonts w:hint="eastAsia"/>
        </w:rPr>
        <w:t>等</w:t>
      </w:r>
    </w:p>
    <w:p w14:paraId="3B7D9111" w14:textId="596295AD" w:rsidR="00E818A2" w:rsidRDefault="0080419A" w:rsidP="006A4CC9">
      <w:pPr>
        <w:pStyle w:val="a2"/>
        <w:ind w:firstLine="480"/>
      </w:pPr>
      <w:r>
        <w:rPr>
          <w:rFonts w:hint="eastAsia"/>
        </w:rPr>
        <w:t>探测器的发展由粒子物理实验引导和驱动，而探测器技术的进步又极大促进粒子物理实验的发展</w:t>
      </w:r>
      <w:r w:rsidR="006A4CC9">
        <w:rPr>
          <w:rFonts w:hint="eastAsia"/>
        </w:rPr>
        <w:t>。</w:t>
      </w:r>
      <w:r w:rsidR="00B668C0">
        <w:rPr>
          <w:rFonts w:hint="eastAsia"/>
        </w:rPr>
        <w:t>对撞机的高能量和高亮度，对</w:t>
      </w:r>
      <w:r w:rsidR="00EB601E">
        <w:rPr>
          <w:rFonts w:hint="eastAsia"/>
        </w:rPr>
        <w:t>粒子</w:t>
      </w:r>
      <w:r w:rsidR="00B668C0">
        <w:rPr>
          <w:rFonts w:hint="eastAsia"/>
        </w:rPr>
        <w:t>探测技术和</w:t>
      </w:r>
      <w:r w:rsidR="00EB601E">
        <w:rPr>
          <w:rFonts w:hint="eastAsia"/>
        </w:rPr>
        <w:t>粒子</w:t>
      </w:r>
      <w:r w:rsidR="00B668C0">
        <w:rPr>
          <w:rFonts w:hint="eastAsia"/>
        </w:rPr>
        <w:t>探测器提出了更高的要求。</w:t>
      </w:r>
      <w:r w:rsidR="00505B94">
        <w:rPr>
          <w:rFonts w:hint="eastAsia"/>
        </w:rPr>
        <w:t>高能量使</w:t>
      </w:r>
      <w:r w:rsidR="00526192">
        <w:rPr>
          <w:rFonts w:hint="eastAsia"/>
        </w:rPr>
        <w:t>反应过程复杂，要求粒子探测器具有更高的能量分辨率；</w:t>
      </w:r>
      <w:r w:rsidR="00D360E5">
        <w:rPr>
          <w:rFonts w:hint="eastAsia"/>
        </w:rPr>
        <w:t>高对撞率要求粒子探测器具有更快的时间响应；高亮度带来了高堆积率，要求粒子探测器具有更高的空间分辨率。</w:t>
      </w:r>
      <w:r w:rsidR="00505B94">
        <w:rPr>
          <w:rFonts w:hint="eastAsia"/>
        </w:rPr>
        <w:t>所以</w:t>
      </w:r>
      <w:r w:rsidRPr="00526192">
        <w:rPr>
          <w:rFonts w:hint="eastAsia"/>
        </w:rPr>
        <w:t>探测器技术研发的针对性越来越强，更多的以具体实验的需求为导向，具有明确的“边界条件”。</w:t>
      </w:r>
      <w:r w:rsidR="00065C8D">
        <w:rPr>
          <w:rFonts w:hint="eastAsia"/>
        </w:rPr>
        <w:t>例如</w:t>
      </w:r>
      <w:r w:rsidR="00D360E5">
        <w:rPr>
          <w:rFonts w:hint="eastAsia"/>
        </w:rPr>
        <w:t>LHC</w:t>
      </w:r>
      <w:r w:rsidR="00D360E5">
        <w:rPr>
          <w:rFonts w:hint="eastAsia"/>
        </w:rPr>
        <w:t>上使用了实际上规模最大的硅探测器：</w:t>
      </w:r>
      <w:r w:rsidR="006A4CC9">
        <w:rPr>
          <w:rFonts w:hint="eastAsia"/>
        </w:rPr>
        <w:t>ATLAS</w:t>
      </w:r>
      <w:r w:rsidR="006A4CC9">
        <w:rPr>
          <w:rFonts w:hint="eastAsia"/>
        </w:rPr>
        <w:t>上的</w:t>
      </w:r>
      <w:r w:rsidR="006A4CC9" w:rsidRPr="006A4CC9">
        <w:rPr>
          <w:rFonts w:hint="eastAsia"/>
        </w:rPr>
        <w:t>硅径迹探测器面积达到</w:t>
      </w:r>
      <m:oMath>
        <m:r>
          <w:rPr>
            <w:rFonts w:ascii="Cambria Math" w:hAnsi="Cambria Math" w:hint="eastAsia"/>
          </w:rPr>
          <m:t>62</m:t>
        </m:r>
        <m:sSup>
          <m:sSupPr>
            <m:ctrlPr>
              <w:rPr>
                <w:rFonts w:ascii="Cambria Math" w:hAnsi="Cambria Math"/>
                <w:i/>
              </w:rPr>
            </m:ctrlPr>
          </m:sSupPr>
          <m:e>
            <m:r>
              <w:rPr>
                <w:rFonts w:ascii="Cambria Math" w:hAnsi="Cambria Math"/>
              </w:rPr>
              <m:t xml:space="preserve"> m</m:t>
            </m:r>
          </m:e>
          <m:sup>
            <m:r>
              <w:rPr>
                <w:rFonts w:ascii="Cambria Math" w:hAnsi="Cambria Math"/>
              </w:rPr>
              <m:t>2</m:t>
            </m:r>
          </m:sup>
        </m:sSup>
      </m:oMath>
      <w:r w:rsidR="006A4CC9">
        <w:rPr>
          <w:rFonts w:hint="eastAsia"/>
        </w:rPr>
        <w:t>，</w:t>
      </w:r>
      <w:r w:rsidR="006A4CC9" w:rsidRPr="006A4CC9">
        <w:rPr>
          <w:rFonts w:hint="eastAsia"/>
        </w:rPr>
        <w:t>包括</w:t>
      </w:r>
      <w:r w:rsidR="006A4CC9" w:rsidRPr="006A4CC9">
        <w:rPr>
          <w:rFonts w:hint="eastAsia"/>
        </w:rPr>
        <w:t>8</w:t>
      </w:r>
      <w:r w:rsidR="006A4CC9" w:rsidRPr="006A4CC9">
        <w:rPr>
          <w:rFonts w:hint="eastAsia"/>
        </w:rPr>
        <w:t>千万通道硅像素</w:t>
      </w:r>
      <w:r w:rsidR="00E1718B">
        <w:rPr>
          <w:rFonts w:hint="eastAsia"/>
        </w:rPr>
        <w:t>探测器</w:t>
      </w:r>
      <w:r w:rsidR="006A4CC9" w:rsidRPr="006A4CC9">
        <w:rPr>
          <w:rFonts w:hint="eastAsia"/>
        </w:rPr>
        <w:t>和</w:t>
      </w:r>
      <w:r w:rsidR="006A4CC9" w:rsidRPr="006A4CC9">
        <w:rPr>
          <w:rFonts w:hint="eastAsia"/>
        </w:rPr>
        <w:t>0.6</w:t>
      </w:r>
      <w:r w:rsidR="006A4CC9" w:rsidRPr="006A4CC9">
        <w:rPr>
          <w:rFonts w:hint="eastAsia"/>
        </w:rPr>
        <w:t>千万通道硅微条</w:t>
      </w:r>
      <w:r w:rsidR="00E1718B">
        <w:rPr>
          <w:rFonts w:hint="eastAsia"/>
        </w:rPr>
        <w:t>探测器</w:t>
      </w:r>
      <w:r w:rsidR="006A4CC9" w:rsidRPr="006A4CC9">
        <w:rPr>
          <w:rFonts w:hint="eastAsia"/>
        </w:rPr>
        <w:t>；</w:t>
      </w:r>
      <w:r w:rsidR="006A4CC9" w:rsidRPr="006A4CC9">
        <w:rPr>
          <w:rFonts w:hint="eastAsia"/>
        </w:rPr>
        <w:t>CMS</w:t>
      </w:r>
      <w:r w:rsidR="006A4CC9" w:rsidRPr="006A4CC9">
        <w:rPr>
          <w:rFonts w:hint="eastAsia"/>
        </w:rPr>
        <w:t>上的硅径迹探测器面积达到</w:t>
      </w:r>
      <m:oMath>
        <m:r>
          <w:rPr>
            <w:rFonts w:ascii="Cambria Math" w:hAnsi="Cambria Math" w:hint="eastAsia"/>
          </w:rPr>
          <m:t>201</m:t>
        </m:r>
        <m:r>
          <w:rPr>
            <w:rFonts w:ascii="Cambria Math" w:hAnsi="Cambria Math"/>
          </w:rPr>
          <m:t xml:space="preserve"> </m:t>
        </m:r>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sidR="001821A1">
        <w:rPr>
          <w:rFonts w:hint="eastAsia"/>
        </w:rPr>
        <w:t>，</w:t>
      </w:r>
      <w:r w:rsidR="00E1718B">
        <w:rPr>
          <w:rFonts w:hint="eastAsia"/>
        </w:rPr>
        <w:t>包括</w:t>
      </w:r>
      <w:r w:rsidR="006A4CC9" w:rsidRPr="006A4CC9">
        <w:rPr>
          <w:rFonts w:hint="eastAsia"/>
        </w:rPr>
        <w:t>6.6</w:t>
      </w:r>
      <w:r w:rsidR="006A4CC9" w:rsidRPr="006A4CC9">
        <w:rPr>
          <w:rFonts w:hint="eastAsia"/>
        </w:rPr>
        <w:t>千万通道硅像素</w:t>
      </w:r>
      <w:r w:rsidR="00E1718B">
        <w:rPr>
          <w:rFonts w:hint="eastAsia"/>
        </w:rPr>
        <w:t>探测器</w:t>
      </w:r>
      <w:r w:rsidR="006A4CC9" w:rsidRPr="006A4CC9">
        <w:rPr>
          <w:rFonts w:hint="eastAsia"/>
        </w:rPr>
        <w:t>和</w:t>
      </w:r>
      <w:r w:rsidR="006A4CC9" w:rsidRPr="006A4CC9">
        <w:rPr>
          <w:rFonts w:hint="eastAsia"/>
        </w:rPr>
        <w:t>1.1</w:t>
      </w:r>
      <w:r w:rsidR="006A4CC9" w:rsidRPr="006A4CC9">
        <w:rPr>
          <w:rFonts w:hint="eastAsia"/>
        </w:rPr>
        <w:t>千万通道硅微条</w:t>
      </w:r>
      <w:r w:rsidR="00E1718B">
        <w:rPr>
          <w:rFonts w:hint="eastAsia"/>
        </w:rPr>
        <w:t>探测器</w:t>
      </w:r>
      <w:r w:rsidR="00E16346">
        <w:fldChar w:fldCharType="begin"/>
      </w:r>
      <w:r w:rsidR="00E16346">
        <w:instrText xml:space="preserve"> </w:instrText>
      </w:r>
      <w:r w:rsidR="00E16346">
        <w:rPr>
          <w:rFonts w:hint="eastAsia"/>
        </w:rPr>
        <w:instrText>REF _Ref482067690 \r \h</w:instrText>
      </w:r>
      <w:r w:rsidR="00E16346">
        <w:instrText xml:space="preserve"> </w:instrText>
      </w:r>
      <w:r w:rsidR="00E16346">
        <w:fldChar w:fldCharType="separate"/>
      </w:r>
      <w:r w:rsidR="007033F6">
        <w:t>[19]</w:t>
      </w:r>
      <w:r w:rsidR="00E16346">
        <w:fldChar w:fldCharType="end"/>
      </w:r>
      <w:r w:rsidR="00E818A2">
        <w:rPr>
          <w:rFonts w:hint="eastAsia"/>
        </w:rPr>
        <w:t>。</w:t>
      </w:r>
    </w:p>
    <w:p w14:paraId="68BB8C64" w14:textId="61802559" w:rsidR="007616FF" w:rsidRDefault="007616FF" w:rsidP="00F44F77">
      <w:pPr>
        <w:pStyle w:val="2"/>
        <w:spacing w:before="156" w:after="156"/>
      </w:pPr>
      <w:bookmarkStart w:id="19" w:name="_Toc476562926"/>
      <w:bookmarkStart w:id="20" w:name="_Toc484419091"/>
      <w:bookmarkStart w:id="21" w:name="_Toc476562925"/>
      <w:r>
        <w:rPr>
          <w:rFonts w:hint="eastAsia"/>
        </w:rPr>
        <w:t>读出</w:t>
      </w:r>
      <w:r w:rsidR="008B28D3">
        <w:rPr>
          <w:rFonts w:hint="eastAsia"/>
        </w:rPr>
        <w:t>系统的</w:t>
      </w:r>
      <w:r>
        <w:rPr>
          <w:rFonts w:hint="eastAsia"/>
        </w:rPr>
        <w:t>结构、发展及面对的挑战</w:t>
      </w:r>
      <w:bookmarkEnd w:id="19"/>
      <w:bookmarkEnd w:id="20"/>
    </w:p>
    <w:p w14:paraId="7E05CC3D" w14:textId="77777777" w:rsidR="007616FF" w:rsidRDefault="007616FF" w:rsidP="00F44F77">
      <w:pPr>
        <w:pStyle w:val="3"/>
        <w:spacing w:before="156" w:after="156"/>
      </w:pPr>
      <w:bookmarkStart w:id="22" w:name="_Toc476562927"/>
      <w:bookmarkStart w:id="23" w:name="_Toc484419092"/>
      <w:r>
        <w:rPr>
          <w:rFonts w:hint="eastAsia"/>
        </w:rPr>
        <w:t>传统的数据读出系统</w:t>
      </w:r>
      <w:bookmarkEnd w:id="22"/>
      <w:bookmarkEnd w:id="23"/>
    </w:p>
    <w:p w14:paraId="2F308296" w14:textId="7BA8A550" w:rsidR="00607AEE" w:rsidRDefault="007616FF" w:rsidP="008B28D3">
      <w:pPr>
        <w:pStyle w:val="a2"/>
        <w:ind w:firstLine="480"/>
      </w:pPr>
      <w:r>
        <w:rPr>
          <w:rFonts w:hint="eastAsia"/>
        </w:rPr>
        <w:t>在粒子物理实验中，对于探测器</w:t>
      </w:r>
      <w:r w:rsidR="00BD1832">
        <w:rPr>
          <w:rFonts w:hint="eastAsia"/>
        </w:rPr>
        <w:t>采集到</w:t>
      </w:r>
      <w:r>
        <w:rPr>
          <w:rFonts w:hint="eastAsia"/>
        </w:rPr>
        <w:t>的信号，我们</w:t>
      </w:r>
      <w:r w:rsidR="00BD1832">
        <w:rPr>
          <w:rFonts w:hint="eastAsia"/>
        </w:rPr>
        <w:t>不可能也没有必要全部进行读出和保存</w:t>
      </w:r>
      <w:r>
        <w:rPr>
          <w:rFonts w:hint="eastAsia"/>
        </w:rPr>
        <w:t>。</w:t>
      </w:r>
      <w:r w:rsidR="0082720B">
        <w:rPr>
          <w:rFonts w:hint="eastAsia"/>
        </w:rPr>
        <w:t>从物理学需求方面来看，</w:t>
      </w:r>
      <w:r w:rsidR="00BD1832">
        <w:rPr>
          <w:rFonts w:hint="eastAsia"/>
        </w:rPr>
        <w:t>这些原始数据中只有极少的一部分是有效数据</w:t>
      </w:r>
      <w:r w:rsidR="0082720B">
        <w:rPr>
          <w:rFonts w:hint="eastAsia"/>
        </w:rPr>
        <w:t>，绝大部分都是本底噪声</w:t>
      </w:r>
      <w:r>
        <w:rPr>
          <w:rFonts w:hint="eastAsia"/>
        </w:rPr>
        <w:t>；</w:t>
      </w:r>
      <w:r w:rsidR="0082720B">
        <w:rPr>
          <w:rFonts w:hint="eastAsia"/>
        </w:rPr>
        <w:t>从电子学限制方面来看，如果将原始数据全部读出，</w:t>
      </w:r>
      <w:r w:rsidR="00BD1832">
        <w:rPr>
          <w:rFonts w:hint="eastAsia"/>
        </w:rPr>
        <w:t>会</w:t>
      </w:r>
      <w:r w:rsidR="0082720B">
        <w:rPr>
          <w:rFonts w:hint="eastAsia"/>
        </w:rPr>
        <w:t>给</w:t>
      </w:r>
      <w:r w:rsidR="00BD1832">
        <w:rPr>
          <w:rFonts w:hint="eastAsia"/>
        </w:rPr>
        <w:t>数据</w:t>
      </w:r>
      <w:r w:rsidR="0082720B">
        <w:rPr>
          <w:rFonts w:hint="eastAsia"/>
        </w:rPr>
        <w:t>的</w:t>
      </w:r>
      <w:r w:rsidR="00BD1832">
        <w:rPr>
          <w:rFonts w:hint="eastAsia"/>
        </w:rPr>
        <w:t>传输、处理和存储</w:t>
      </w:r>
      <w:r w:rsidR="0082720B">
        <w:rPr>
          <w:rFonts w:hint="eastAsia"/>
        </w:rPr>
        <w:t>带来挑战</w:t>
      </w:r>
      <w:r>
        <w:rPr>
          <w:rFonts w:hint="eastAsia"/>
        </w:rPr>
        <w:t>。</w:t>
      </w:r>
      <w:r w:rsidR="00607AEE" w:rsidRPr="00607AEE">
        <w:rPr>
          <w:rFonts w:hint="eastAsia"/>
        </w:rPr>
        <w:t>所以</w:t>
      </w:r>
      <w:r w:rsidR="001B718A">
        <w:rPr>
          <w:rFonts w:hint="eastAsia"/>
        </w:rPr>
        <w:t>在粒子物理实验中，必须</w:t>
      </w:r>
      <w:r w:rsidR="00607AEE" w:rsidRPr="00607AEE">
        <w:rPr>
          <w:rFonts w:hint="eastAsia"/>
        </w:rPr>
        <w:t>使用触发</w:t>
      </w:r>
      <w:r w:rsidR="00607AEE">
        <w:rPr>
          <w:rFonts w:hint="eastAsia"/>
        </w:rPr>
        <w:t>判选机制</w:t>
      </w:r>
      <w:r w:rsidR="0082720B">
        <w:rPr>
          <w:rFonts w:hint="eastAsia"/>
        </w:rPr>
        <w:t>来滤除</w:t>
      </w:r>
      <w:r w:rsidR="00607AEE">
        <w:rPr>
          <w:rFonts w:hint="eastAsia"/>
        </w:rPr>
        <w:t>本底</w:t>
      </w:r>
      <w:r w:rsidR="00607AEE" w:rsidRPr="00607AEE">
        <w:rPr>
          <w:rFonts w:hint="eastAsia"/>
        </w:rPr>
        <w:t>噪声</w:t>
      </w:r>
      <w:r w:rsidR="001B718A">
        <w:rPr>
          <w:rFonts w:hint="eastAsia"/>
        </w:rPr>
        <w:t>，降低数据率。</w:t>
      </w:r>
    </w:p>
    <w:p w14:paraId="6C650E1B" w14:textId="49A6511C" w:rsidR="0082720B" w:rsidRDefault="0082720B" w:rsidP="00607AEE">
      <w:pPr>
        <w:pStyle w:val="a2"/>
        <w:ind w:firstLine="480"/>
      </w:pPr>
      <w:r>
        <w:fldChar w:fldCharType="begin"/>
      </w:r>
      <w:r>
        <w:instrText xml:space="preserve"> </w:instrText>
      </w:r>
      <w:r>
        <w:rPr>
          <w:rFonts w:hint="eastAsia"/>
        </w:rPr>
        <w:instrText>REF _Ref484161182 \h</w:instrText>
      </w:r>
      <w:r>
        <w:instrText xml:space="preserve"> </w:instrText>
      </w:r>
      <w:r>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7</w:t>
      </w:r>
      <w:r>
        <w:fldChar w:fldCharType="end"/>
      </w:r>
      <w:r>
        <w:rPr>
          <w:rFonts w:hint="eastAsia"/>
        </w:rPr>
        <w:t>显示的是一个传统的读出系统的结构。探测器信号首先在前端电子学（</w:t>
      </w:r>
      <w:r>
        <w:rPr>
          <w:rFonts w:hint="eastAsia"/>
        </w:rPr>
        <w:t>Front</w:t>
      </w:r>
      <w:r>
        <w:t>-end Electronics, FEE</w:t>
      </w:r>
      <w:r>
        <w:rPr>
          <w:rFonts w:hint="eastAsia"/>
        </w:rPr>
        <w:t>）成形放大，然后送到读出电子学进行数字化。其中一部分探测器信号同时会被送到触发系统中进行触发逻辑判选，产生触发信号，并扇出到读出电子学。读出电子学只有在获得有效触发信号的情况下，才会将其缓存的、与触发相匹配的数据传输至数据获取系统（</w:t>
      </w:r>
      <w:r>
        <w:rPr>
          <w:rFonts w:hint="eastAsia"/>
        </w:rPr>
        <w:t>Dara</w:t>
      </w:r>
      <w:r>
        <w:t xml:space="preserve"> Acquisition System, DAQ</w:t>
      </w:r>
      <w:r>
        <w:rPr>
          <w:rFonts w:hint="eastAsia"/>
        </w:rPr>
        <w:t>），其余的则丢弃。</w:t>
      </w:r>
      <w:r w:rsidRPr="00055724">
        <w:rPr>
          <w:rFonts w:hint="eastAsia"/>
        </w:rPr>
        <w:t>这种设计方法可以实现科学数据和读出系统传输带宽之</w:t>
      </w:r>
      <w:r w:rsidRPr="00055724">
        <w:rPr>
          <w:rFonts w:hint="eastAsia"/>
        </w:rPr>
        <w:lastRenderedPageBreak/>
        <w:t>间的适配，既保证了数据的实时读出能力，也降低了对系统传输、处理、存储带宽的要求。</w:t>
      </w:r>
    </w:p>
    <w:p w14:paraId="0DC263B9" w14:textId="5ADEDF66" w:rsidR="00607AEE" w:rsidRDefault="0082720B" w:rsidP="00607AEE">
      <w:pPr>
        <w:pStyle w:val="a2"/>
        <w:ind w:firstLine="480"/>
      </w:pPr>
      <w:r>
        <w:rPr>
          <w:rFonts w:hint="eastAsia"/>
        </w:rPr>
        <w:t>为了便于读出电子学的使用、维护和扩展，通常读出系统均是通过标准化的读出机箱实现的，如</w:t>
      </w:r>
      <w:r>
        <w:rPr>
          <w:rFonts w:hint="eastAsia"/>
        </w:rPr>
        <w:t>VME</w:t>
      </w:r>
      <w:r w:rsidR="00B945BF">
        <w:t xml:space="preserve"> </w:t>
      </w:r>
      <w:r w:rsidR="00B945BF">
        <w:fldChar w:fldCharType="begin"/>
      </w:r>
      <w:r w:rsidR="00B945BF">
        <w:instrText xml:space="preserve"> REF _Ref484162350 \r \h </w:instrText>
      </w:r>
      <w:r w:rsidR="00B945BF">
        <w:fldChar w:fldCharType="separate"/>
      </w:r>
      <w:r w:rsidR="007033F6">
        <w:t>[22]</w:t>
      </w:r>
      <w:r w:rsidR="00B945BF">
        <w:fldChar w:fldCharType="end"/>
      </w:r>
      <w:r>
        <w:rPr>
          <w:rFonts w:hint="eastAsia"/>
        </w:rPr>
        <w:t>、</w:t>
      </w:r>
      <w:r>
        <w:rPr>
          <w:rFonts w:hint="eastAsia"/>
        </w:rPr>
        <w:t>CompactPCI</w:t>
      </w:r>
      <w:r>
        <w:rPr>
          <w:rFonts w:hint="eastAsia"/>
        </w:rPr>
        <w:t>、</w:t>
      </w:r>
      <w:r>
        <w:rPr>
          <w:rFonts w:hint="eastAsia"/>
        </w:rPr>
        <w:t>ATCA</w:t>
      </w:r>
      <w:r w:rsidR="00B945BF">
        <w:t xml:space="preserve"> </w:t>
      </w:r>
      <w:r w:rsidR="00B945BF">
        <w:fldChar w:fldCharType="begin"/>
      </w:r>
      <w:r w:rsidR="00B945BF">
        <w:instrText xml:space="preserve"> REF _Ref484162355 \r \h </w:instrText>
      </w:r>
      <w:r w:rsidR="00B945BF">
        <w:fldChar w:fldCharType="separate"/>
      </w:r>
      <w:r w:rsidR="007033F6">
        <w:t>[23]</w:t>
      </w:r>
      <w:r w:rsidR="00B945BF">
        <w:fldChar w:fldCharType="end"/>
      </w:r>
      <w:r>
        <w:rPr>
          <w:rFonts w:hint="eastAsia"/>
        </w:rPr>
        <w:t>等。通过读出机箱的背板总线或外接电缆，实现高精度时钟和触发信号的扇出，从而实现系统级同步控制，最终保证整个读出系统的正常运行。</w:t>
      </w:r>
    </w:p>
    <w:p w14:paraId="6C3C95C9" w14:textId="77777777" w:rsidR="0082720B" w:rsidRDefault="0082720B" w:rsidP="0082720B">
      <w:pPr>
        <w:pStyle w:val="af7"/>
        <w:keepNext/>
        <w:spacing w:before="156"/>
      </w:pPr>
      <w:r>
        <w:object w:dxaOrig="9570" w:dyaOrig="2310" w14:anchorId="3E415A93">
          <v:shape id="_x0000_i1028" type="#_x0000_t75" style="width:375.55pt;height:90.7pt" o:ole="">
            <v:imagedata r:id="rId26" o:title=""/>
          </v:shape>
          <o:OLEObject Type="Embed" ProgID="Visio.Drawing.15" ShapeID="_x0000_i1028" DrawAspect="Content" ObjectID="_1558172524" r:id="rId27"/>
        </w:object>
      </w:r>
    </w:p>
    <w:p w14:paraId="6B4B3ECC" w14:textId="626B0FCA" w:rsidR="0082720B" w:rsidRDefault="0082720B" w:rsidP="0082720B">
      <w:pPr>
        <w:pStyle w:val="aff0"/>
      </w:pPr>
      <w:bookmarkStart w:id="24" w:name="_Ref48416118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7</w:t>
      </w:r>
      <w:r w:rsidR="00CA3B33">
        <w:fldChar w:fldCharType="end"/>
      </w:r>
      <w:bookmarkEnd w:id="24"/>
      <w:r>
        <w:t xml:space="preserve">  </w:t>
      </w:r>
      <w:r>
        <w:rPr>
          <w:rFonts w:hint="eastAsia"/>
        </w:rPr>
        <w:t>传统的读出系统的结构</w:t>
      </w:r>
    </w:p>
    <w:p w14:paraId="0FBBA900" w14:textId="149BFFD4" w:rsidR="007616FF" w:rsidRDefault="007616FF" w:rsidP="00C52918">
      <w:pPr>
        <w:pStyle w:val="a2"/>
        <w:ind w:firstLine="480"/>
      </w:pPr>
      <w:r>
        <w:rPr>
          <w:rFonts w:hint="eastAsia"/>
        </w:rPr>
        <w:t>对于触发系统来说，需要考虑两个因素：触发延时</w:t>
      </w:r>
      <w:r w:rsidR="00CB7F2B">
        <w:rPr>
          <w:rFonts w:hint="eastAsia"/>
        </w:rPr>
        <w:t>（</w:t>
      </w:r>
      <w:r w:rsidR="00CB7F2B">
        <w:rPr>
          <w:rFonts w:hint="eastAsia"/>
        </w:rPr>
        <w:t>Trigger</w:t>
      </w:r>
      <w:r w:rsidR="00CB7F2B">
        <w:t xml:space="preserve"> </w:t>
      </w:r>
      <w:r w:rsidR="00CB7F2B">
        <w:rPr>
          <w:rFonts w:hint="eastAsia"/>
        </w:rPr>
        <w:t>Latency</w:t>
      </w:r>
      <w:r w:rsidR="00CB7F2B">
        <w:rPr>
          <w:rFonts w:hint="eastAsia"/>
        </w:rPr>
        <w:t>）</w:t>
      </w:r>
      <w:r>
        <w:rPr>
          <w:rFonts w:hint="eastAsia"/>
        </w:rPr>
        <w:t>和噪声抑制比</w:t>
      </w:r>
      <w:r w:rsidR="00CB7F2B">
        <w:rPr>
          <w:rFonts w:hint="eastAsia"/>
        </w:rPr>
        <w:t>（</w:t>
      </w:r>
      <w:r w:rsidR="00CB7F2B">
        <w:rPr>
          <w:rFonts w:hint="eastAsia"/>
        </w:rPr>
        <w:t>Rejection</w:t>
      </w:r>
      <w:r w:rsidR="00CB7F2B">
        <w:t xml:space="preserve"> </w:t>
      </w:r>
      <w:r w:rsidR="00CB7F2B">
        <w:rPr>
          <w:rFonts w:hint="eastAsia"/>
        </w:rPr>
        <w:t>Ratio</w:t>
      </w:r>
      <w:r w:rsidR="00CB7F2B">
        <w:rPr>
          <w:rFonts w:hint="eastAsia"/>
        </w:rPr>
        <w:t>）</w:t>
      </w:r>
      <w:r>
        <w:rPr>
          <w:rFonts w:hint="eastAsia"/>
        </w:rPr>
        <w:t>。触发延时是指触发信号到来</w:t>
      </w:r>
      <w:r w:rsidR="00EE4DDE">
        <w:rPr>
          <w:rFonts w:hint="eastAsia"/>
        </w:rPr>
        <w:t>滞后于</w:t>
      </w:r>
      <w:r>
        <w:rPr>
          <w:rFonts w:hint="eastAsia"/>
        </w:rPr>
        <w:t>探测器信号到来的时间，如果触发</w:t>
      </w:r>
      <w:r w:rsidR="00EE4DDE">
        <w:rPr>
          <w:rFonts w:hint="eastAsia"/>
        </w:rPr>
        <w:t>延时</w:t>
      </w:r>
      <w:r>
        <w:rPr>
          <w:rFonts w:hint="eastAsia"/>
        </w:rPr>
        <w:t>太长，那么</w:t>
      </w:r>
      <w:r w:rsidR="00EE4DDE">
        <w:rPr>
          <w:rFonts w:hint="eastAsia"/>
        </w:rPr>
        <w:t>会</w:t>
      </w:r>
      <w:r>
        <w:rPr>
          <w:rFonts w:hint="eastAsia"/>
        </w:rPr>
        <w:t>对数据的缓存带来压力</w:t>
      </w:r>
      <w:r w:rsidR="00EE4DDE">
        <w:rPr>
          <w:rFonts w:hint="eastAsia"/>
        </w:rPr>
        <w:t>，进而限制了触发率</w:t>
      </w:r>
      <w:r>
        <w:rPr>
          <w:rFonts w:hint="eastAsia"/>
        </w:rPr>
        <w:t>。</w:t>
      </w:r>
      <w:r w:rsidR="00EE4DDE" w:rsidRPr="00EE4DDE">
        <w:rPr>
          <w:rFonts w:hint="eastAsia"/>
        </w:rPr>
        <w:t>噪声抑制比指的是该输入数据量与输出数据量之间的比例，这个决定了对数据传输带宽的要求。</w:t>
      </w:r>
      <w:r>
        <w:rPr>
          <w:rFonts w:hint="eastAsia"/>
        </w:rPr>
        <w:t>对于大型物理实验来说，通常采用多级触发系统，前</w:t>
      </w:r>
      <w:r w:rsidR="00B945BF">
        <w:rPr>
          <w:rFonts w:hint="eastAsia"/>
        </w:rPr>
        <w:t>级</w:t>
      </w:r>
      <w:r>
        <w:rPr>
          <w:rFonts w:hint="eastAsia"/>
        </w:rPr>
        <w:t>触发</w:t>
      </w:r>
      <w:r w:rsidR="001626D5">
        <w:rPr>
          <w:rFonts w:hint="eastAsia"/>
        </w:rPr>
        <w:t>逻辑</w:t>
      </w:r>
      <w:r>
        <w:rPr>
          <w:rFonts w:hint="eastAsia"/>
        </w:rPr>
        <w:t>往往简单快速，先滤除一部分</w:t>
      </w:r>
      <w:r w:rsidR="00E37BC2">
        <w:rPr>
          <w:rFonts w:hint="eastAsia"/>
        </w:rPr>
        <w:t>噪声</w:t>
      </w:r>
      <w:r>
        <w:rPr>
          <w:rFonts w:hint="eastAsia"/>
        </w:rPr>
        <w:t>，</w:t>
      </w:r>
      <w:r w:rsidR="00535B81">
        <w:rPr>
          <w:rFonts w:hint="eastAsia"/>
        </w:rPr>
        <w:t>降低数据率，减轻数据缓存和传输的压力，</w:t>
      </w:r>
      <w:r>
        <w:rPr>
          <w:rFonts w:hint="eastAsia"/>
        </w:rPr>
        <w:t>后</w:t>
      </w:r>
      <w:r w:rsidR="00B945BF">
        <w:rPr>
          <w:rFonts w:hint="eastAsia"/>
        </w:rPr>
        <w:t>级</w:t>
      </w:r>
      <w:r>
        <w:rPr>
          <w:rFonts w:hint="eastAsia"/>
        </w:rPr>
        <w:t>触发则有足够的时间去执行复杂的触发逻辑。</w:t>
      </w:r>
    </w:p>
    <w:p w14:paraId="6035F4EF" w14:textId="77777777" w:rsidR="00385D96" w:rsidRDefault="00385D96" w:rsidP="00385D96">
      <w:pPr>
        <w:pStyle w:val="af7"/>
        <w:keepNext/>
        <w:spacing w:before="156"/>
      </w:pPr>
      <w:r w:rsidRPr="005442E4">
        <w:drawing>
          <wp:inline distT="0" distB="0" distL="0" distR="0" wp14:anchorId="214B7907" wp14:editId="022F8AF9">
            <wp:extent cx="3489351" cy="3098862"/>
            <wp:effectExtent l="0" t="0" r="0" b="6350"/>
            <wp:docPr id="67" name="图片 67" descr="D:\Downloads\Pictures\lhc_common_trigger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8" descr="D:\Downloads\Pictures\lhc_common_trigger_1.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071" r="11752" b="12373"/>
                    <a:stretch/>
                  </pic:blipFill>
                  <pic:spPr bwMode="auto">
                    <a:xfrm>
                      <a:off x="0" y="0"/>
                      <a:ext cx="3492951" cy="3102059"/>
                    </a:xfrm>
                    <a:prstGeom prst="rect">
                      <a:avLst/>
                    </a:prstGeom>
                    <a:noFill/>
                    <a:ln>
                      <a:noFill/>
                    </a:ln>
                    <a:extLst>
                      <a:ext uri="{53640926-AAD7-44D8-BBD7-CCE9431645EC}">
                        <a14:shadowObscured xmlns:a14="http://schemas.microsoft.com/office/drawing/2010/main"/>
                      </a:ext>
                    </a:extLst>
                  </pic:spPr>
                </pic:pic>
              </a:graphicData>
            </a:graphic>
          </wp:inline>
        </w:drawing>
      </w:r>
    </w:p>
    <w:p w14:paraId="11025389" w14:textId="71E1DEF0" w:rsidR="00385D96" w:rsidRDefault="00385D96" w:rsidP="00385D96">
      <w:pPr>
        <w:pStyle w:val="aff0"/>
      </w:pPr>
      <w:bookmarkStart w:id="25" w:name="_Ref4840724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033F6">
        <w:rPr>
          <w:noProof/>
        </w:rPr>
        <w:t>8</w:t>
      </w:r>
      <w:r>
        <w:fldChar w:fldCharType="end"/>
      </w:r>
      <w:bookmarkEnd w:id="25"/>
      <w:r>
        <w:t xml:space="preserve">  </w:t>
      </w:r>
      <w:r>
        <w:rPr>
          <w:rFonts w:hint="eastAsia"/>
        </w:rPr>
        <w:t>粒子物理实验典型的触发系统结构：（</w:t>
      </w:r>
      <w:r>
        <w:rPr>
          <w:rFonts w:hint="eastAsia"/>
        </w:rPr>
        <w:t>a</w:t>
      </w:r>
      <w:r>
        <w:rPr>
          <w:rFonts w:hint="eastAsia"/>
        </w:rPr>
        <w:t>）二级；（</w:t>
      </w:r>
      <w:r>
        <w:rPr>
          <w:rFonts w:hint="eastAsia"/>
        </w:rPr>
        <w:t>b</w:t>
      </w:r>
      <w:r>
        <w:rPr>
          <w:rFonts w:hint="eastAsia"/>
        </w:rPr>
        <w:t>）三级</w:t>
      </w:r>
    </w:p>
    <w:p w14:paraId="2D4F0EA9" w14:textId="7F3CE41B" w:rsidR="007616FF" w:rsidRDefault="0073055A" w:rsidP="009E75FD">
      <w:pPr>
        <w:pStyle w:val="a2"/>
        <w:ind w:firstLine="480"/>
      </w:pPr>
      <w:r>
        <w:rPr>
          <w:rFonts w:hint="eastAsia"/>
        </w:rPr>
        <w:lastRenderedPageBreak/>
        <w:t>一个</w:t>
      </w:r>
      <w:r w:rsidR="007616FF">
        <w:rPr>
          <w:rFonts w:hint="eastAsia"/>
        </w:rPr>
        <w:t>典型的触发</w:t>
      </w:r>
      <w:r w:rsidR="00BD621F">
        <w:rPr>
          <w:rFonts w:hint="eastAsia"/>
        </w:rPr>
        <w:t>系统</w:t>
      </w:r>
      <w:r>
        <w:rPr>
          <w:rFonts w:hint="eastAsia"/>
        </w:rPr>
        <w:t>的</w:t>
      </w:r>
      <w:r w:rsidR="007616FF">
        <w:rPr>
          <w:rFonts w:hint="eastAsia"/>
        </w:rPr>
        <w:t>结构如</w:t>
      </w:r>
      <w:r w:rsidR="003249B4">
        <w:fldChar w:fldCharType="begin"/>
      </w:r>
      <w:r w:rsidR="003249B4">
        <w:instrText xml:space="preserve"> </w:instrText>
      </w:r>
      <w:r w:rsidR="003249B4">
        <w:rPr>
          <w:rFonts w:hint="eastAsia"/>
        </w:rPr>
        <w:instrText>REF _Ref484072485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8</w:t>
      </w:r>
      <w:r w:rsidR="003249B4">
        <w:fldChar w:fldCharType="end"/>
      </w:r>
      <w:r w:rsidR="007616FF">
        <w:rPr>
          <w:rFonts w:hint="eastAsia"/>
        </w:rPr>
        <w:t>所示</w:t>
      </w:r>
      <w:r w:rsidR="00B945BF">
        <w:fldChar w:fldCharType="begin"/>
      </w:r>
      <w:r w:rsidR="00B945BF">
        <w:instrText xml:space="preserve"> </w:instrText>
      </w:r>
      <w:r w:rsidR="00B945BF">
        <w:rPr>
          <w:rFonts w:hint="eastAsia"/>
        </w:rPr>
        <w:instrText>REF _Ref484162893 \r \h</w:instrText>
      </w:r>
      <w:r w:rsidR="00B945BF">
        <w:instrText xml:space="preserve"> </w:instrText>
      </w:r>
      <w:r w:rsidR="00B945BF">
        <w:fldChar w:fldCharType="separate"/>
      </w:r>
      <w:r w:rsidR="007033F6">
        <w:t>[24]</w:t>
      </w:r>
      <w:r w:rsidR="00B945BF">
        <w:fldChar w:fldCharType="end"/>
      </w:r>
      <w:r w:rsidR="007616FF">
        <w:rPr>
          <w:rFonts w:hint="eastAsia"/>
        </w:rPr>
        <w:t>。对于三级触发结构</w:t>
      </w:r>
      <w:r>
        <w:rPr>
          <w:rFonts w:hint="eastAsia"/>
        </w:rPr>
        <w:t>，如</w:t>
      </w:r>
      <w:r>
        <w:fldChar w:fldCharType="begin"/>
      </w:r>
      <w:r>
        <w:instrText xml:space="preserve"> </w:instrText>
      </w:r>
      <w:r>
        <w:rPr>
          <w:rFonts w:hint="eastAsia"/>
        </w:rPr>
        <w:instrText>REF _Ref484072485 \h</w:instrText>
      </w:r>
      <w:r>
        <w:instrText xml:space="preserve"> </w:instrText>
      </w:r>
      <w:r>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8</w:t>
      </w:r>
      <w:r>
        <w:fldChar w:fldCharType="end"/>
      </w:r>
      <w:r w:rsidR="0082720B">
        <w:rPr>
          <w:rFonts w:hint="eastAsia"/>
        </w:rPr>
        <w:t>（</w:t>
      </w:r>
      <w:r w:rsidR="0082720B">
        <w:rPr>
          <w:rFonts w:hint="eastAsia"/>
        </w:rPr>
        <w:t>b</w:t>
      </w:r>
      <w:r w:rsidR="0082720B">
        <w:rPr>
          <w:rFonts w:hint="eastAsia"/>
        </w:rPr>
        <w:t>）所示</w:t>
      </w:r>
      <w:r w:rsidR="007616FF">
        <w:rPr>
          <w:rFonts w:hint="eastAsia"/>
        </w:rPr>
        <w:t>，</w:t>
      </w:r>
      <w:r w:rsidR="007616FF">
        <w:rPr>
          <w:rFonts w:hint="eastAsia"/>
        </w:rPr>
        <w:t>L</w:t>
      </w:r>
      <w:r w:rsidR="0082720B">
        <w:rPr>
          <w:rFonts w:hint="eastAsia"/>
        </w:rPr>
        <w:t>V</w:t>
      </w:r>
      <w:r w:rsidR="007616FF">
        <w:rPr>
          <w:rFonts w:hint="eastAsia"/>
        </w:rPr>
        <w:t>1</w:t>
      </w:r>
      <w:r w:rsidR="007616FF">
        <w:rPr>
          <w:rFonts w:hint="eastAsia"/>
        </w:rPr>
        <w:t>级触发</w:t>
      </w:r>
      <w:r w:rsidR="00B945BF">
        <w:rPr>
          <w:rFonts w:hint="eastAsia"/>
        </w:rPr>
        <w:t>通常使用定制硬件实现，触发</w:t>
      </w:r>
      <w:r w:rsidR="007616FF">
        <w:rPr>
          <w:rFonts w:hint="eastAsia"/>
        </w:rPr>
        <w:t>周期与对撞周期一致，</w:t>
      </w:r>
      <w:r w:rsidR="00B945BF">
        <w:rPr>
          <w:rFonts w:hint="eastAsia"/>
        </w:rPr>
        <w:t>对于对撞频率较高、对撞周期较短（几十个纳秒）的实验</w:t>
      </w:r>
      <w:r w:rsidR="007616FF">
        <w:rPr>
          <w:rFonts w:hint="eastAsia"/>
        </w:rPr>
        <w:t>，</w:t>
      </w:r>
      <w:r w:rsidR="00B945BF">
        <w:rPr>
          <w:rFonts w:hint="eastAsia"/>
        </w:rPr>
        <w:t>通常</w:t>
      </w:r>
      <w:r w:rsidR="007616FF">
        <w:rPr>
          <w:rFonts w:hint="eastAsia"/>
        </w:rPr>
        <w:t>采用流水线结构，</w:t>
      </w:r>
      <w:r w:rsidR="00B945BF">
        <w:rPr>
          <w:rFonts w:hint="eastAsia"/>
        </w:rPr>
        <w:t>这样触发延时可以达到</w:t>
      </w:r>
      <w:r w:rsidR="007616FF">
        <w:rPr>
          <w:rFonts w:hint="eastAsia"/>
        </w:rPr>
        <w:t>几个</w:t>
      </w:r>
      <w:r w:rsidR="00581A89">
        <w:rPr>
          <w:rFonts w:hint="eastAsia"/>
        </w:rPr>
        <w:t>微秒</w:t>
      </w:r>
      <w:r w:rsidR="00B945BF">
        <w:rPr>
          <w:rFonts w:hint="eastAsia"/>
        </w:rPr>
        <w:t>的时间</w:t>
      </w:r>
      <w:r w:rsidR="007616FF">
        <w:rPr>
          <w:rFonts w:hint="eastAsia"/>
        </w:rPr>
        <w:t>；</w:t>
      </w:r>
      <w:r w:rsidR="007616FF">
        <w:rPr>
          <w:rFonts w:hint="eastAsia"/>
        </w:rPr>
        <w:t>L</w:t>
      </w:r>
      <w:r w:rsidR="0082720B">
        <w:t>V</w:t>
      </w:r>
      <w:r w:rsidR="007616FF">
        <w:rPr>
          <w:rFonts w:hint="eastAsia"/>
        </w:rPr>
        <w:t>2</w:t>
      </w:r>
      <w:r w:rsidR="007616FF">
        <w:rPr>
          <w:rFonts w:hint="eastAsia"/>
        </w:rPr>
        <w:t>级触发</w:t>
      </w:r>
      <w:r w:rsidR="00B945BF">
        <w:rPr>
          <w:rFonts w:hint="eastAsia"/>
        </w:rPr>
        <w:t>通常使用定制硬件实现，触发延时</w:t>
      </w:r>
      <w:r w:rsidR="007616FF">
        <w:rPr>
          <w:rFonts w:hint="eastAsia"/>
        </w:rPr>
        <w:t>一般有几十</w:t>
      </w:r>
      <w:r w:rsidR="00B945BF">
        <w:rPr>
          <w:rFonts w:hint="eastAsia"/>
        </w:rPr>
        <w:t>个</w:t>
      </w:r>
      <w:r w:rsidR="007616FF">
        <w:rPr>
          <w:rFonts w:hint="eastAsia"/>
        </w:rPr>
        <w:t>毫秒</w:t>
      </w:r>
      <w:r w:rsidR="00B945BF">
        <w:rPr>
          <w:rFonts w:hint="eastAsia"/>
        </w:rPr>
        <w:t>的时间</w:t>
      </w:r>
      <w:r w:rsidR="007616FF">
        <w:rPr>
          <w:rFonts w:hint="eastAsia"/>
        </w:rPr>
        <w:t>；</w:t>
      </w:r>
      <w:r w:rsidR="007616FF">
        <w:rPr>
          <w:rFonts w:hint="eastAsia"/>
        </w:rPr>
        <w:t>L</w:t>
      </w:r>
      <w:r w:rsidR="0082720B">
        <w:t>V</w:t>
      </w:r>
      <w:r w:rsidR="007616FF">
        <w:rPr>
          <w:rFonts w:hint="eastAsia"/>
        </w:rPr>
        <w:t>3</w:t>
      </w:r>
      <w:r w:rsidR="007616FF">
        <w:rPr>
          <w:rFonts w:hint="eastAsia"/>
        </w:rPr>
        <w:t>级触发</w:t>
      </w:r>
      <w:r w:rsidR="00B945BF">
        <w:rPr>
          <w:rFonts w:hint="eastAsia"/>
        </w:rPr>
        <w:t>则使用通用计算机实现，触发延时</w:t>
      </w:r>
      <w:r w:rsidR="007616FF">
        <w:rPr>
          <w:rFonts w:hint="eastAsia"/>
        </w:rPr>
        <w:t>则可以有几秒钟的时间。</w:t>
      </w:r>
      <w:r>
        <w:rPr>
          <w:rFonts w:hint="eastAsia"/>
        </w:rPr>
        <w:t>在有些实验中，原始数据率相对较低，这时候往往没有</w:t>
      </w:r>
      <w:r>
        <w:rPr>
          <w:rFonts w:hint="eastAsia"/>
        </w:rPr>
        <w:t>LV2</w:t>
      </w:r>
      <w:r>
        <w:rPr>
          <w:rFonts w:hint="eastAsia"/>
        </w:rPr>
        <w:t>级触发，如</w:t>
      </w:r>
      <w:r>
        <w:fldChar w:fldCharType="begin"/>
      </w:r>
      <w:r>
        <w:instrText xml:space="preserve"> </w:instrText>
      </w:r>
      <w:r>
        <w:rPr>
          <w:rFonts w:hint="eastAsia"/>
        </w:rPr>
        <w:instrText>REF _Ref484072485 \h</w:instrText>
      </w:r>
      <w:r>
        <w:instrText xml:space="preserve"> </w:instrText>
      </w:r>
      <w:r>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8</w:t>
      </w:r>
      <w:r>
        <w:fldChar w:fldCharType="end"/>
      </w:r>
      <w:r>
        <w:rPr>
          <w:rFonts w:hint="eastAsia"/>
        </w:rPr>
        <w:t>（</w:t>
      </w:r>
      <w:r>
        <w:rPr>
          <w:rFonts w:hint="eastAsia"/>
        </w:rPr>
        <w:t>a</w:t>
      </w:r>
      <w:r>
        <w:rPr>
          <w:rFonts w:hint="eastAsia"/>
        </w:rPr>
        <w:t>）所示</w:t>
      </w:r>
      <w:r w:rsidR="007616FF" w:rsidRPr="00ED3886">
        <w:rPr>
          <w:rFonts w:hint="eastAsia"/>
        </w:rPr>
        <w:t>所以对于每一级触发来说，一方面要求参与触发的探测器信号到达时间与之匹配，另一方面要求触发逻辑或算法的复杂程度与之匹配。</w:t>
      </w:r>
    </w:p>
    <w:p w14:paraId="3858FB6C" w14:textId="7C9C38BA" w:rsidR="007616FF" w:rsidRDefault="007616FF" w:rsidP="00C52918">
      <w:pPr>
        <w:pStyle w:val="a2"/>
        <w:ind w:firstLine="480"/>
      </w:pPr>
      <w:r w:rsidRPr="0064351C">
        <w:rPr>
          <w:rFonts w:hint="eastAsia"/>
        </w:rPr>
        <w:t>触发</w:t>
      </w:r>
      <w:r w:rsidR="00BD621F">
        <w:rPr>
          <w:rFonts w:hint="eastAsia"/>
        </w:rPr>
        <w:t>判选</w:t>
      </w:r>
      <w:r w:rsidRPr="0064351C">
        <w:rPr>
          <w:rFonts w:hint="eastAsia"/>
        </w:rPr>
        <w:t>本质上是一个数据分类的过程。</w:t>
      </w:r>
      <w:r w:rsidR="00BD621F">
        <w:rPr>
          <w:rFonts w:hint="eastAsia"/>
        </w:rPr>
        <w:t>如</w:t>
      </w:r>
      <w:r w:rsidR="0073055A">
        <w:fldChar w:fldCharType="begin"/>
      </w:r>
      <w:r w:rsidR="0073055A">
        <w:instrText xml:space="preserve"> </w:instrText>
      </w:r>
      <w:r w:rsidR="0073055A">
        <w:rPr>
          <w:rFonts w:hint="eastAsia"/>
        </w:rPr>
        <w:instrText>REF _Ref484072364 \h</w:instrText>
      </w:r>
      <w:r w:rsidR="0073055A">
        <w:instrText xml:space="preserve"> </w:instrText>
      </w:r>
      <w:r w:rsidR="0073055A">
        <w:fldChar w:fldCharType="separate"/>
      </w:r>
      <w:r w:rsidR="007033F6">
        <w:rPr>
          <w:rFonts w:hint="eastAsia"/>
        </w:rPr>
        <w:t>图</w:t>
      </w:r>
      <w:r w:rsidR="007033F6">
        <w:rPr>
          <w:noProof/>
        </w:rPr>
        <w:t>1</w:t>
      </w:r>
      <w:r w:rsidR="007033F6">
        <w:noBreakHyphen/>
      </w:r>
      <w:r w:rsidR="007033F6">
        <w:rPr>
          <w:noProof/>
        </w:rPr>
        <w:t>9</w:t>
      </w:r>
      <w:r w:rsidR="0073055A">
        <w:fldChar w:fldCharType="end"/>
      </w:r>
      <w:r w:rsidR="00BD621F">
        <w:rPr>
          <w:rFonts w:hint="eastAsia"/>
        </w:rPr>
        <w:t>所示，</w:t>
      </w:r>
      <w:r w:rsidRPr="0064351C">
        <w:rPr>
          <w:rFonts w:hint="eastAsia"/>
        </w:rPr>
        <w:t>每一级触发都将输入数据分为噪声和有效数据（包含部分噪声），噪声直接丢弃，有效数据则传递给下一级。</w:t>
      </w:r>
    </w:p>
    <w:p w14:paraId="770E8137" w14:textId="357454F3" w:rsidR="00C14421" w:rsidRDefault="00BD621F" w:rsidP="00C14421">
      <w:pPr>
        <w:pStyle w:val="af7"/>
        <w:keepNext/>
        <w:spacing w:before="156"/>
      </w:pPr>
      <w:r>
        <w:object w:dxaOrig="14865" w:dyaOrig="3436" w14:anchorId="2376DB71">
          <v:shape id="_x0000_i1029" type="#_x0000_t75" style="width:342.7pt;height:78.05pt" o:ole="">
            <v:imagedata r:id="rId29" o:title=""/>
          </v:shape>
          <o:OLEObject Type="Embed" ProgID="Visio.Drawing.15" ShapeID="_x0000_i1029" DrawAspect="Content" ObjectID="_1558172525" r:id="rId30"/>
        </w:object>
      </w:r>
    </w:p>
    <w:p w14:paraId="028008AE" w14:textId="134FABBC" w:rsidR="00C14421" w:rsidRDefault="00C14421" w:rsidP="00C14421">
      <w:pPr>
        <w:pStyle w:val="aff0"/>
        <w:spacing w:before="156" w:after="156"/>
      </w:pPr>
      <w:bookmarkStart w:id="26" w:name="_Ref484072364"/>
      <w:r>
        <w:rPr>
          <w:rFonts w:hint="eastAsia"/>
        </w:rPr>
        <w:t>图</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9</w:t>
      </w:r>
      <w:r w:rsidR="00CA3B33">
        <w:fldChar w:fldCharType="end"/>
      </w:r>
      <w:bookmarkEnd w:id="26"/>
      <w:r>
        <w:t xml:space="preserve">  </w:t>
      </w:r>
      <w:r w:rsidR="0073055A">
        <w:rPr>
          <w:rFonts w:hint="eastAsia"/>
        </w:rPr>
        <w:t>触发判选与数据分类</w:t>
      </w:r>
    </w:p>
    <w:p w14:paraId="503337ED" w14:textId="30650EC5" w:rsidR="007616FF" w:rsidRDefault="00581A89" w:rsidP="00F44F77">
      <w:pPr>
        <w:pStyle w:val="3"/>
        <w:spacing w:before="156" w:after="156"/>
      </w:pPr>
      <w:bookmarkStart w:id="27" w:name="_Toc483992073"/>
      <w:bookmarkStart w:id="28" w:name="_Toc483992362"/>
      <w:bookmarkStart w:id="29" w:name="_Toc484006927"/>
      <w:bookmarkStart w:id="30" w:name="_Toc484007116"/>
      <w:bookmarkStart w:id="31" w:name="_Toc484007636"/>
      <w:bookmarkStart w:id="32" w:name="_Toc484010902"/>
      <w:bookmarkStart w:id="33" w:name="_Toc484072415"/>
      <w:bookmarkStart w:id="34" w:name="_Toc484075218"/>
      <w:bookmarkStart w:id="35" w:name="_Toc483992074"/>
      <w:bookmarkStart w:id="36" w:name="_Toc483992363"/>
      <w:bookmarkStart w:id="37" w:name="_Toc484006928"/>
      <w:bookmarkStart w:id="38" w:name="_Toc484007117"/>
      <w:bookmarkStart w:id="39" w:name="_Toc484007637"/>
      <w:bookmarkStart w:id="40" w:name="_Toc484010903"/>
      <w:bookmarkStart w:id="41" w:name="_Toc484072416"/>
      <w:bookmarkStart w:id="42" w:name="_Toc484075219"/>
      <w:bookmarkStart w:id="43" w:name="_Toc476562928"/>
      <w:bookmarkStart w:id="44" w:name="_Toc484419093"/>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hint="eastAsia"/>
        </w:rPr>
        <w:t>数据</w:t>
      </w:r>
      <w:r w:rsidR="007616FF">
        <w:rPr>
          <w:rFonts w:hint="eastAsia"/>
        </w:rPr>
        <w:t>读出系统的发展趋势</w:t>
      </w:r>
      <w:bookmarkEnd w:id="43"/>
      <w:bookmarkEnd w:id="44"/>
    </w:p>
    <w:p w14:paraId="3371C975" w14:textId="56ECB9BB" w:rsidR="006A0C6A" w:rsidRDefault="00CD05AF" w:rsidP="001A13CB">
      <w:pPr>
        <w:pStyle w:val="a2"/>
        <w:ind w:firstLine="480"/>
      </w:pPr>
      <w:r>
        <w:rPr>
          <w:rFonts w:hint="eastAsia"/>
        </w:rPr>
        <w:t>前面已经提到，</w:t>
      </w:r>
      <w:r w:rsidR="007616FF">
        <w:rPr>
          <w:rFonts w:hint="eastAsia"/>
        </w:rPr>
        <w:t>随着粒子物理实验</w:t>
      </w:r>
      <w:r>
        <w:rPr>
          <w:rFonts w:hint="eastAsia"/>
        </w:rPr>
        <w:t>的</w:t>
      </w:r>
      <w:r w:rsidR="007616FF">
        <w:rPr>
          <w:rFonts w:hint="eastAsia"/>
        </w:rPr>
        <w:t>发展，</w:t>
      </w:r>
      <w:r w:rsidR="006A0C6A">
        <w:rPr>
          <w:rFonts w:hint="eastAsia"/>
        </w:rPr>
        <w:t>粒子对撞频率越来越高，</w:t>
      </w:r>
      <w:r w:rsidR="007616FF">
        <w:rPr>
          <w:rFonts w:hint="eastAsia"/>
        </w:rPr>
        <w:t>探测器通道数越来越多，</w:t>
      </w:r>
      <w:r w:rsidR="006A0C6A">
        <w:rPr>
          <w:rFonts w:hint="eastAsia"/>
        </w:rPr>
        <w:t>读出电子学数字化的精度越来越高，这些因素叠加起来，使得原始</w:t>
      </w:r>
      <w:r w:rsidR="007616FF">
        <w:rPr>
          <w:rFonts w:hint="eastAsia"/>
        </w:rPr>
        <w:t>数据率</w:t>
      </w:r>
      <w:r w:rsidR="006A0C6A">
        <w:rPr>
          <w:rFonts w:hint="eastAsia"/>
        </w:rPr>
        <w:t>呈爆炸式增长。</w:t>
      </w:r>
      <w:r w:rsidR="00DE61DB">
        <w:rPr>
          <w:rFonts w:hint="eastAsia"/>
        </w:rPr>
        <w:t>例如，</w:t>
      </w:r>
      <w:r w:rsidR="00DE61DB">
        <w:rPr>
          <w:rFonts w:hint="eastAsia"/>
        </w:rPr>
        <w:t>ATLAS</w:t>
      </w:r>
      <w:r w:rsidR="00DE61DB">
        <w:rPr>
          <w:rFonts w:hint="eastAsia"/>
        </w:rPr>
        <w:t>实验经过</w:t>
      </w:r>
      <w:r w:rsidR="00DE61DB">
        <w:rPr>
          <w:rFonts w:hint="eastAsia"/>
        </w:rPr>
        <w:t>L1</w:t>
      </w:r>
      <w:r w:rsidR="00DE61DB">
        <w:rPr>
          <w:rFonts w:hint="eastAsia"/>
        </w:rPr>
        <w:t>触发后，数据率依然高达</w:t>
      </w:r>
      <w:r w:rsidR="00DE61DB">
        <w:rPr>
          <w:rFonts w:hint="eastAsia"/>
        </w:rPr>
        <w:t>160</w:t>
      </w:r>
      <w:r w:rsidR="00DE61DB">
        <w:t xml:space="preserve"> GByte/s </w:t>
      </w:r>
      <w:r w:rsidR="00DE61DB">
        <w:fldChar w:fldCharType="begin"/>
      </w:r>
      <w:r w:rsidR="00DE61DB">
        <w:instrText xml:space="preserve"> REF _Ref484168417 \r \h </w:instrText>
      </w:r>
      <w:r w:rsidR="00DE61DB">
        <w:fldChar w:fldCharType="separate"/>
      </w:r>
      <w:r w:rsidR="007033F6">
        <w:t>[25]</w:t>
      </w:r>
      <w:r w:rsidR="00DE61DB">
        <w:fldChar w:fldCharType="end"/>
      </w:r>
      <w:r w:rsidR="00DE61DB">
        <w:t>；</w:t>
      </w:r>
      <w:r w:rsidR="00DE61DB">
        <w:rPr>
          <w:rFonts w:hint="eastAsia"/>
        </w:rPr>
        <w:t>CBM</w:t>
      </w:r>
      <w:r w:rsidR="00DE61DB">
        <w:rPr>
          <w:rFonts w:hint="eastAsia"/>
        </w:rPr>
        <w:t>实验的原始数据率高达</w:t>
      </w:r>
      <w:r w:rsidR="00DE61DB">
        <w:rPr>
          <w:rFonts w:hint="eastAsia"/>
        </w:rPr>
        <w:t>1</w:t>
      </w:r>
      <w:r w:rsidR="00DE61DB">
        <w:t xml:space="preserve"> TByte/s </w:t>
      </w:r>
      <w:r w:rsidR="00DE61DB">
        <w:fldChar w:fldCharType="begin"/>
      </w:r>
      <w:r w:rsidR="00DE61DB">
        <w:instrText xml:space="preserve"> REF _Ref484168412 \r \h </w:instrText>
      </w:r>
      <w:r w:rsidR="00DE61DB">
        <w:fldChar w:fldCharType="separate"/>
      </w:r>
      <w:r w:rsidR="007033F6">
        <w:t>[26]</w:t>
      </w:r>
      <w:r w:rsidR="00DE61DB">
        <w:fldChar w:fldCharType="end"/>
      </w:r>
      <w:r w:rsidR="00DE61DB">
        <w:t>；</w:t>
      </w:r>
      <w:r w:rsidR="00DE61DB">
        <w:rPr>
          <w:rFonts w:hint="eastAsia"/>
        </w:rPr>
        <w:t>升级后的</w:t>
      </w:r>
      <w:r w:rsidR="00DE61DB">
        <w:rPr>
          <w:rFonts w:hint="eastAsia"/>
        </w:rPr>
        <w:t>LHCb</w:t>
      </w:r>
      <w:r w:rsidR="00DE61DB">
        <w:rPr>
          <w:rFonts w:hint="eastAsia"/>
        </w:rPr>
        <w:t>实验原始数据率高达</w:t>
      </w:r>
      <w:r w:rsidR="00DE61DB">
        <w:rPr>
          <w:rFonts w:hint="eastAsia"/>
        </w:rPr>
        <w:t>4</w:t>
      </w:r>
      <w:r w:rsidR="00DE61DB">
        <w:t xml:space="preserve"> </w:t>
      </w:r>
      <w:r w:rsidR="00DE61DB">
        <w:rPr>
          <w:rFonts w:hint="eastAsia"/>
        </w:rPr>
        <w:t>T</w:t>
      </w:r>
      <w:r w:rsidR="00DE61DB">
        <w:t xml:space="preserve">Byte/s </w:t>
      </w:r>
      <w:r w:rsidR="00DE61DB">
        <w:fldChar w:fldCharType="begin"/>
      </w:r>
      <w:r w:rsidR="00DE61DB">
        <w:instrText xml:space="preserve"> REF _Ref484168422 \r \h </w:instrText>
      </w:r>
      <w:r w:rsidR="00DE61DB">
        <w:fldChar w:fldCharType="separate"/>
      </w:r>
      <w:r w:rsidR="007033F6">
        <w:t>[27]</w:t>
      </w:r>
      <w:r w:rsidR="00DE61DB">
        <w:fldChar w:fldCharType="end"/>
      </w:r>
      <w:r w:rsidR="00DE61DB">
        <w:t>。</w:t>
      </w:r>
      <w:r w:rsidR="006A0C6A">
        <w:rPr>
          <w:rFonts w:hint="eastAsia"/>
        </w:rPr>
        <w:t>极高的数据率给</w:t>
      </w:r>
      <w:r w:rsidR="007616FF">
        <w:rPr>
          <w:rFonts w:hint="eastAsia"/>
        </w:rPr>
        <w:t>数据读出</w:t>
      </w:r>
      <w:r w:rsidR="006A0C6A">
        <w:rPr>
          <w:rFonts w:hint="eastAsia"/>
        </w:rPr>
        <w:t>系统</w:t>
      </w:r>
      <w:r w:rsidR="007616FF">
        <w:rPr>
          <w:rFonts w:hint="eastAsia"/>
        </w:rPr>
        <w:t>带来了</w:t>
      </w:r>
      <w:r w:rsidR="006A0C6A">
        <w:rPr>
          <w:rFonts w:hint="eastAsia"/>
        </w:rPr>
        <w:t>极大的</w:t>
      </w:r>
      <w:r w:rsidR="007616FF">
        <w:rPr>
          <w:rFonts w:hint="eastAsia"/>
        </w:rPr>
        <w:t>挑战</w:t>
      </w:r>
      <w:r w:rsidR="006A0C6A">
        <w:rPr>
          <w:rFonts w:hint="eastAsia"/>
        </w:rPr>
        <w:t>。</w:t>
      </w:r>
    </w:p>
    <w:p w14:paraId="222C4228" w14:textId="3FFEE131" w:rsidR="00CD580A" w:rsidRDefault="006A0C6A" w:rsidP="001A13CB">
      <w:pPr>
        <w:pStyle w:val="a2"/>
        <w:ind w:firstLine="480"/>
      </w:pPr>
      <w:r>
        <w:rPr>
          <w:rFonts w:hint="eastAsia"/>
        </w:rPr>
        <w:t>首先，</w:t>
      </w:r>
      <w:r w:rsidR="00CD580A">
        <w:rPr>
          <w:rFonts w:hint="eastAsia"/>
        </w:rPr>
        <w:t>读出系统</w:t>
      </w:r>
      <w:r w:rsidR="00DE61DB">
        <w:rPr>
          <w:rFonts w:hint="eastAsia"/>
        </w:rPr>
        <w:t>必须</w:t>
      </w:r>
      <w:r w:rsidR="00CD580A">
        <w:rPr>
          <w:rFonts w:hint="eastAsia"/>
        </w:rPr>
        <w:t>要对数据进行触发判选，以</w:t>
      </w:r>
      <w:r w:rsidR="00DE61DB">
        <w:rPr>
          <w:rFonts w:hint="eastAsia"/>
        </w:rPr>
        <w:t>降低数据率。然而</w:t>
      </w:r>
      <w:r w:rsidR="00CD580A">
        <w:rPr>
          <w:rFonts w:hint="eastAsia"/>
        </w:rPr>
        <w:t>，极高的数据率给前端数据的缓存带来了极大的压力，尤</w:t>
      </w:r>
      <w:r w:rsidR="00CD580A" w:rsidRPr="00CD580A">
        <w:rPr>
          <w:rFonts w:hint="eastAsia"/>
        </w:rPr>
        <w:t>其考虑到抗辐照的</w:t>
      </w:r>
      <w:r w:rsidR="00CD580A">
        <w:rPr>
          <w:rFonts w:hint="eastAsia"/>
        </w:rPr>
        <w:t>要求</w:t>
      </w:r>
      <w:r w:rsidR="00CD580A" w:rsidRPr="00CD580A">
        <w:rPr>
          <w:rFonts w:hint="eastAsia"/>
        </w:rPr>
        <w:t>，更增加了在前端缓存大量数据的成本。</w:t>
      </w:r>
      <w:r w:rsidR="00CD580A">
        <w:rPr>
          <w:rFonts w:hint="eastAsia"/>
        </w:rPr>
        <w:t>所以读出系统对于触发尤其是第一级触发的实时性要求极高。</w:t>
      </w:r>
    </w:p>
    <w:p w14:paraId="3C9F922D" w14:textId="7E525433" w:rsidR="00CD580A" w:rsidRDefault="00CD580A" w:rsidP="001A13CB">
      <w:pPr>
        <w:pStyle w:val="a2"/>
        <w:ind w:firstLine="480"/>
      </w:pPr>
      <w:r>
        <w:rPr>
          <w:rFonts w:hint="eastAsia"/>
        </w:rPr>
        <w:t>其次，由于实验复杂度的提高，导致触发模式并不固定，例如</w:t>
      </w:r>
      <w:r>
        <w:rPr>
          <w:rFonts w:hint="eastAsia"/>
        </w:rPr>
        <w:t>CBM</w:t>
      </w:r>
      <w:r>
        <w:rPr>
          <w:rFonts w:hint="eastAsia"/>
        </w:rPr>
        <w:t>实验使用不同的粒子进行对撞。而且由于实验的高能量、高亮度，导致反应过程复杂，多重性高，导致触发逻辑复杂，难以使用硬件实现。</w:t>
      </w:r>
      <w:r w:rsidRPr="00CD580A">
        <w:rPr>
          <w:rFonts w:hint="eastAsia"/>
        </w:rPr>
        <w:t>传统的触发机制，无法使系统从全局化角度对数据，特别是有着强关联精细结构重离子对撞物理数据进行分析，</w:t>
      </w:r>
      <w:r>
        <w:rPr>
          <w:rFonts w:hint="eastAsia"/>
        </w:rPr>
        <w:t>可能会破坏</w:t>
      </w:r>
      <w:r w:rsidRPr="00CD580A">
        <w:rPr>
          <w:rFonts w:hint="eastAsia"/>
        </w:rPr>
        <w:t>数据之间的关联性和复杂性。</w:t>
      </w:r>
    </w:p>
    <w:p w14:paraId="5A16E9BF" w14:textId="2ABCF8D4" w:rsidR="007616FF" w:rsidRDefault="00CD580A" w:rsidP="00DF76B8">
      <w:pPr>
        <w:pStyle w:val="a2"/>
        <w:ind w:firstLine="480"/>
      </w:pPr>
      <w:r>
        <w:rPr>
          <w:rFonts w:hint="eastAsia"/>
        </w:rPr>
        <w:lastRenderedPageBreak/>
        <w:t>最后，从系统结构上来看，由于电子学通道数规模的急剧增加，使得传统的全局触发信号的扇出难度越来越大，代价越来越高。传统的触发机制会导致</w:t>
      </w:r>
      <w:r w:rsidR="007616FF">
        <w:rPr>
          <w:rFonts w:hint="eastAsia"/>
        </w:rPr>
        <w:t>读出系统复杂度的</w:t>
      </w:r>
      <w:r>
        <w:rPr>
          <w:rFonts w:hint="eastAsia"/>
        </w:rPr>
        <w:t>增加</w:t>
      </w:r>
      <w:r w:rsidR="007616FF">
        <w:rPr>
          <w:rFonts w:hint="eastAsia"/>
        </w:rPr>
        <w:t>，</w:t>
      </w:r>
      <w:r>
        <w:rPr>
          <w:rFonts w:hint="eastAsia"/>
        </w:rPr>
        <w:t>不利于系统的维护和扩展</w:t>
      </w:r>
      <w:r w:rsidR="007616FF">
        <w:rPr>
          <w:rFonts w:hint="eastAsia"/>
        </w:rPr>
        <w:t>。</w:t>
      </w:r>
    </w:p>
    <w:p w14:paraId="14C2EDB6" w14:textId="2E7B5678" w:rsidR="002F5D00" w:rsidRDefault="00CD580A" w:rsidP="00DF76B8">
      <w:pPr>
        <w:pStyle w:val="a2"/>
        <w:ind w:firstLine="480"/>
      </w:pPr>
      <w:r>
        <w:rPr>
          <w:rFonts w:hint="eastAsia"/>
        </w:rPr>
        <w:t>所以，传统的</w:t>
      </w:r>
      <w:r w:rsidR="00A9077A">
        <w:rPr>
          <w:rFonts w:hint="eastAsia"/>
        </w:rPr>
        <w:t>数据</w:t>
      </w:r>
      <w:r>
        <w:rPr>
          <w:rFonts w:hint="eastAsia"/>
        </w:rPr>
        <w:t>读出系统已经</w:t>
      </w:r>
      <w:r w:rsidRPr="00E95561">
        <w:rPr>
          <w:rFonts w:hint="eastAsia"/>
        </w:rPr>
        <w:t>不能满足</w:t>
      </w:r>
      <w:r>
        <w:rPr>
          <w:rFonts w:hint="eastAsia"/>
        </w:rPr>
        <w:t>现代</w:t>
      </w:r>
      <w:r w:rsidRPr="00E95561">
        <w:rPr>
          <w:rFonts w:hint="eastAsia"/>
        </w:rPr>
        <w:t>粒子</w:t>
      </w:r>
      <w:r>
        <w:rPr>
          <w:rFonts w:hint="eastAsia"/>
        </w:rPr>
        <w:t>物理</w:t>
      </w:r>
      <w:r w:rsidRPr="00E95561">
        <w:rPr>
          <w:rFonts w:hint="eastAsia"/>
        </w:rPr>
        <w:t>实验</w:t>
      </w:r>
      <w:r>
        <w:rPr>
          <w:rFonts w:hint="eastAsia"/>
        </w:rPr>
        <w:t>的</w:t>
      </w:r>
      <w:r w:rsidRPr="00E95561">
        <w:rPr>
          <w:rFonts w:hint="eastAsia"/>
        </w:rPr>
        <w:t>需求</w:t>
      </w:r>
      <w:r>
        <w:rPr>
          <w:rFonts w:hint="eastAsia"/>
        </w:rPr>
        <w:t>。</w:t>
      </w:r>
    </w:p>
    <w:p w14:paraId="09E4ACC6" w14:textId="77777777" w:rsidR="007616FF" w:rsidRDefault="007616FF" w:rsidP="00822AD1">
      <w:pPr>
        <w:pStyle w:val="3"/>
        <w:spacing w:before="156" w:after="156"/>
      </w:pPr>
      <w:bookmarkStart w:id="45" w:name="_Toc484419094"/>
      <w:r>
        <w:rPr>
          <w:rFonts w:hint="eastAsia"/>
        </w:rPr>
        <w:t>无触发读出系统</w:t>
      </w:r>
      <w:bookmarkEnd w:id="45"/>
    </w:p>
    <w:p w14:paraId="24C4DF14" w14:textId="219CB2E9" w:rsidR="007616FF" w:rsidRDefault="007616FF" w:rsidP="00C52918">
      <w:pPr>
        <w:pStyle w:val="a2"/>
        <w:ind w:firstLine="480"/>
      </w:pPr>
      <w:r>
        <w:rPr>
          <w:rFonts w:hint="eastAsia"/>
        </w:rPr>
        <w:t>由于数据传输与处理能力的极大提高，</w:t>
      </w:r>
      <w:r w:rsidRPr="004F699A">
        <w:rPr>
          <w:rFonts w:hint="eastAsia"/>
        </w:rPr>
        <w:t>触发后置变成一种趋势，从而使得前端数据需要不丢失地、高保真地传递到后端</w:t>
      </w:r>
      <w:r w:rsidR="00A9077A">
        <w:rPr>
          <w:rFonts w:hint="eastAsia"/>
        </w:rPr>
        <w:t>，</w:t>
      </w:r>
      <w:r w:rsidRPr="004F699A">
        <w:rPr>
          <w:rFonts w:hint="eastAsia"/>
        </w:rPr>
        <w:t>进行系统级的、更灵活的触发判选</w:t>
      </w:r>
      <w:r>
        <w:rPr>
          <w:rFonts w:hint="eastAsia"/>
        </w:rPr>
        <w:t>。这种思路就是无触发系统。</w:t>
      </w:r>
      <w:r w:rsidRPr="001D3C6C">
        <w:rPr>
          <w:rFonts w:hint="eastAsia"/>
        </w:rPr>
        <w:t>无触发并不是没有触发，而是没有专用的、需要扇出到前端的全局硬件触发信号。</w:t>
      </w:r>
      <w:r>
        <w:rPr>
          <w:rFonts w:hint="eastAsia"/>
        </w:rPr>
        <w:t>无触发系统的触发判选体现在两方面：</w:t>
      </w:r>
      <w:r w:rsidR="00A9077A">
        <w:rPr>
          <w:rFonts w:hint="eastAsia"/>
        </w:rPr>
        <w:t>在</w:t>
      </w:r>
      <w:r>
        <w:rPr>
          <w:rFonts w:hint="eastAsia"/>
        </w:rPr>
        <w:t>前端</w:t>
      </w:r>
      <w:r w:rsidR="00A9077A">
        <w:rPr>
          <w:rFonts w:hint="eastAsia"/>
        </w:rPr>
        <w:t>，只有当</w:t>
      </w:r>
      <w:r w:rsidR="00A9077A" w:rsidRPr="00822AD1">
        <w:rPr>
          <w:rFonts w:hint="eastAsia"/>
        </w:rPr>
        <w:t>输入</w:t>
      </w:r>
      <w:r w:rsidR="00A9077A">
        <w:rPr>
          <w:rFonts w:hint="eastAsia"/>
        </w:rPr>
        <w:t>的探测器</w:t>
      </w:r>
      <w:r w:rsidR="00A9077A" w:rsidRPr="00822AD1">
        <w:rPr>
          <w:rFonts w:hint="eastAsia"/>
        </w:rPr>
        <w:t>信号</w:t>
      </w:r>
      <w:r w:rsidR="00A9077A">
        <w:rPr>
          <w:rFonts w:hint="eastAsia"/>
        </w:rPr>
        <w:t>符合一定条件（</w:t>
      </w:r>
      <w:r w:rsidR="00A9077A" w:rsidRPr="00822AD1">
        <w:rPr>
          <w:rFonts w:hint="eastAsia"/>
        </w:rPr>
        <w:t>超过特定阈值</w:t>
      </w:r>
      <w:r w:rsidR="00A9077A">
        <w:rPr>
          <w:rFonts w:hint="eastAsia"/>
        </w:rPr>
        <w:t>）</w:t>
      </w:r>
      <w:r w:rsidR="00A9077A" w:rsidRPr="00822AD1">
        <w:rPr>
          <w:rFonts w:hint="eastAsia"/>
        </w:rPr>
        <w:t>时才开始将信号</w:t>
      </w:r>
      <w:r w:rsidR="00A9077A">
        <w:rPr>
          <w:rFonts w:hint="eastAsia"/>
        </w:rPr>
        <w:t>数字化并</w:t>
      </w:r>
      <w:r w:rsidR="00A9077A" w:rsidRPr="00822AD1">
        <w:rPr>
          <w:rFonts w:hint="eastAsia"/>
        </w:rPr>
        <w:t>读出</w:t>
      </w:r>
      <w:r w:rsidR="00A9077A">
        <w:rPr>
          <w:rFonts w:hint="eastAsia"/>
        </w:rPr>
        <w:t>，所以无触发也称为自触发（</w:t>
      </w:r>
      <w:r w:rsidR="002E7EEF">
        <w:t>s</w:t>
      </w:r>
      <w:r w:rsidR="00A9077A">
        <w:rPr>
          <w:rFonts w:hint="eastAsia"/>
        </w:rPr>
        <w:t>elf</w:t>
      </w:r>
      <w:r w:rsidR="00A9077A">
        <w:t>-trigger</w:t>
      </w:r>
      <w:r w:rsidR="00A9077A">
        <w:rPr>
          <w:rFonts w:hint="eastAsia"/>
        </w:rPr>
        <w:t>）；在</w:t>
      </w:r>
      <w:r>
        <w:rPr>
          <w:rFonts w:hint="eastAsia"/>
        </w:rPr>
        <w:t>后端</w:t>
      </w:r>
      <w:r w:rsidR="00A9077A">
        <w:rPr>
          <w:rFonts w:hint="eastAsia"/>
        </w:rPr>
        <w:t>，当所有数据汇聚到计算机群里后，在计算机群里实现事例的组装与</w:t>
      </w:r>
      <w:r>
        <w:rPr>
          <w:rFonts w:hint="eastAsia"/>
        </w:rPr>
        <w:t>筛选。</w:t>
      </w:r>
      <w:r w:rsidRPr="00822AD1">
        <w:rPr>
          <w:rFonts w:hint="eastAsia"/>
        </w:rPr>
        <w:t>为了保证所有通道之间自触发的信号能够对齐，因此</w:t>
      </w:r>
      <w:r w:rsidR="00A9077A">
        <w:rPr>
          <w:rFonts w:hint="eastAsia"/>
        </w:rPr>
        <w:t>在前端还</w:t>
      </w:r>
      <w:r w:rsidRPr="00822AD1">
        <w:rPr>
          <w:rFonts w:hint="eastAsia"/>
        </w:rPr>
        <w:t>需要</w:t>
      </w:r>
      <w:r w:rsidR="00A6435F">
        <w:rPr>
          <w:rFonts w:hint="eastAsia"/>
        </w:rPr>
        <w:t>对</w:t>
      </w:r>
      <w:r w:rsidR="00A9077A">
        <w:rPr>
          <w:rFonts w:hint="eastAsia"/>
        </w:rPr>
        <w:t>采集到的信号</w:t>
      </w:r>
      <w:r w:rsidRPr="00822AD1">
        <w:rPr>
          <w:rFonts w:hint="eastAsia"/>
        </w:rPr>
        <w:t>打上全局时间</w:t>
      </w:r>
      <w:r w:rsidR="00A9077A">
        <w:rPr>
          <w:rFonts w:hint="eastAsia"/>
        </w:rPr>
        <w:t>标签</w:t>
      </w:r>
      <w:r w:rsidRPr="00822AD1">
        <w:rPr>
          <w:rFonts w:hint="eastAsia"/>
        </w:rPr>
        <w:t>。</w:t>
      </w:r>
    </w:p>
    <w:p w14:paraId="2FAED01E" w14:textId="4CAF8533" w:rsidR="007616FF" w:rsidRDefault="007616FF" w:rsidP="00C52918">
      <w:pPr>
        <w:pStyle w:val="a2"/>
        <w:ind w:firstLine="480"/>
      </w:pPr>
      <w:r>
        <w:rPr>
          <w:rFonts w:hint="eastAsia"/>
        </w:rPr>
        <w:t>一个典型的无触发读出系统如</w:t>
      </w:r>
      <w:r w:rsidR="00A9077A">
        <w:fldChar w:fldCharType="begin"/>
      </w:r>
      <w:r w:rsidR="00A9077A">
        <w:instrText xml:space="preserve"> </w:instrText>
      </w:r>
      <w:r w:rsidR="00A9077A">
        <w:rPr>
          <w:rFonts w:hint="eastAsia"/>
        </w:rPr>
        <w:instrText>REF _Ref481537031 \h</w:instrText>
      </w:r>
      <w:r w:rsidR="00A9077A">
        <w:instrText xml:space="preserve"> </w:instrText>
      </w:r>
      <w:r w:rsidR="00A9077A">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10</w:t>
      </w:r>
      <w:r w:rsidR="00A9077A">
        <w:fldChar w:fldCharType="end"/>
      </w:r>
      <w:r>
        <w:rPr>
          <w:rFonts w:hint="eastAsia"/>
        </w:rPr>
        <w:t>所示。前端电子学</w:t>
      </w:r>
      <w:r w:rsidR="00A9077A">
        <w:rPr>
          <w:rFonts w:hint="eastAsia"/>
        </w:rPr>
        <w:t>在自触发模式下</w:t>
      </w:r>
      <w:r>
        <w:rPr>
          <w:rFonts w:hint="eastAsia"/>
        </w:rPr>
        <w:t>对探测器信号进行数字化后，</w:t>
      </w:r>
      <w:r w:rsidR="00A6435F">
        <w:rPr>
          <w:rFonts w:hint="eastAsia"/>
        </w:rPr>
        <w:t>数据经过初步</w:t>
      </w:r>
      <w:r w:rsidR="00A9077A">
        <w:rPr>
          <w:rFonts w:hint="eastAsia"/>
        </w:rPr>
        <w:t>汇聚</w:t>
      </w:r>
      <w:r w:rsidR="00A6435F">
        <w:rPr>
          <w:rFonts w:hint="eastAsia"/>
        </w:rPr>
        <w:t>后</w:t>
      </w:r>
      <w:r>
        <w:rPr>
          <w:rFonts w:hint="eastAsia"/>
        </w:rPr>
        <w:t>直接将数据通过长距离光纤发送到</w:t>
      </w:r>
      <w:r w:rsidR="0017254B">
        <w:rPr>
          <w:rFonts w:hint="eastAsia"/>
        </w:rPr>
        <w:t>后端</w:t>
      </w:r>
      <w:r w:rsidR="00A9077A">
        <w:rPr>
          <w:rFonts w:hint="eastAsia"/>
        </w:rPr>
        <w:t>。在</w:t>
      </w:r>
      <w:r w:rsidR="007D14B8">
        <w:rPr>
          <w:rFonts w:hint="eastAsia"/>
        </w:rPr>
        <w:t>前端电子学</w:t>
      </w:r>
      <w:r w:rsidR="00A9077A">
        <w:rPr>
          <w:rFonts w:hint="eastAsia"/>
        </w:rPr>
        <w:t>或者数据汇聚节点，通常会对数据进行简单的处理，如零压缩等。</w:t>
      </w:r>
      <w:r w:rsidR="007D14B8">
        <w:rPr>
          <w:rFonts w:hint="eastAsia"/>
        </w:rPr>
        <w:t>数据进入后端后，通过全联通的网络送到计算机群进行事例的组装与筛选，最终将有效事例存储到磁盘阵列中。</w:t>
      </w:r>
      <w:r w:rsidR="0017254B">
        <w:rPr>
          <w:rFonts w:hint="eastAsia"/>
        </w:rPr>
        <w:t>部分实验在前端电子学和计算机群之间会</w:t>
      </w:r>
      <w:r w:rsidR="007D14B8">
        <w:rPr>
          <w:rFonts w:hint="eastAsia"/>
        </w:rPr>
        <w:t>增加一层</w:t>
      </w:r>
      <w:r w:rsidR="0017254B">
        <w:rPr>
          <w:rFonts w:hint="eastAsia"/>
        </w:rPr>
        <w:t>专用硬件</w:t>
      </w:r>
      <w:r w:rsidR="007D14B8">
        <w:rPr>
          <w:rFonts w:hint="eastAsia"/>
        </w:rPr>
        <w:t>，一方面对数据进行预处理，一方面将数据协议转换成标准的以太网协议</w:t>
      </w:r>
      <w:r w:rsidR="0017254B">
        <w:rPr>
          <w:rFonts w:hint="eastAsia"/>
        </w:rPr>
        <w:t>，这些专用硬件通常安装在标准的读出机箱里。</w:t>
      </w:r>
    </w:p>
    <w:p w14:paraId="6072DE2C" w14:textId="4EA78A6C" w:rsidR="007616FF" w:rsidRDefault="00A111A0" w:rsidP="00F9208E">
      <w:pPr>
        <w:pStyle w:val="af7"/>
        <w:keepNext/>
        <w:spacing w:before="156"/>
      </w:pPr>
      <w:r>
        <w:object w:dxaOrig="9391" w:dyaOrig="9361" w14:anchorId="184F9B77">
          <v:shape id="_x0000_i1030" type="#_x0000_t75" style="width:218.9pt;height:217.75pt" o:ole="">
            <v:imagedata r:id="rId31" o:title=""/>
          </v:shape>
          <o:OLEObject Type="Embed" ProgID="Visio.Drawing.15" ShapeID="_x0000_i1030" DrawAspect="Content" ObjectID="_1558172526" r:id="rId32"/>
        </w:object>
      </w:r>
    </w:p>
    <w:p w14:paraId="31C21E91" w14:textId="07F029D4" w:rsidR="007616FF" w:rsidRDefault="007616FF" w:rsidP="00F9208E">
      <w:pPr>
        <w:pStyle w:val="aff0"/>
        <w:spacing w:before="156" w:after="156"/>
      </w:pPr>
      <w:bookmarkStart w:id="46" w:name="_Ref481537031"/>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10</w:t>
      </w:r>
      <w:r w:rsidR="00CA3B33">
        <w:fldChar w:fldCharType="end"/>
      </w:r>
      <w:bookmarkEnd w:id="46"/>
      <w:r>
        <w:t xml:space="preserve">  </w:t>
      </w:r>
      <w:r>
        <w:rPr>
          <w:rFonts w:hint="eastAsia"/>
        </w:rPr>
        <w:t>典型的无触发读出系统框架</w:t>
      </w:r>
    </w:p>
    <w:p w14:paraId="7F1B7FAE" w14:textId="1F2EA335" w:rsidR="007616FF" w:rsidRDefault="007616FF" w:rsidP="00C52918">
      <w:pPr>
        <w:pStyle w:val="a2"/>
        <w:ind w:firstLine="480"/>
      </w:pPr>
      <w:r>
        <w:rPr>
          <w:rFonts w:hint="eastAsia"/>
        </w:rPr>
        <w:lastRenderedPageBreak/>
        <w:t>然而单纯的无触发系统是</w:t>
      </w:r>
      <w:r w:rsidRPr="00FB5C59">
        <w:rPr>
          <w:rFonts w:hint="eastAsia"/>
        </w:rPr>
        <w:t>通过不断提升读出系统的性能实现</w:t>
      </w:r>
      <w:r>
        <w:rPr>
          <w:rFonts w:hint="eastAsia"/>
        </w:rPr>
        <w:t>的</w:t>
      </w:r>
      <w:r w:rsidRPr="00FB5C59">
        <w:rPr>
          <w:rFonts w:hint="eastAsia"/>
        </w:rPr>
        <w:t>，</w:t>
      </w:r>
      <w:r w:rsidR="007D14B8">
        <w:rPr>
          <w:rFonts w:hint="eastAsia"/>
        </w:rPr>
        <w:t>也就是说无触发系统对电子学性能要求极高：高数据带宽看，高数据处理能力，这</w:t>
      </w:r>
      <w:r w:rsidRPr="00FB5C59">
        <w:rPr>
          <w:rFonts w:hint="eastAsia"/>
        </w:rPr>
        <w:t>造成数据读出系统研制的难度、风险、成本不断提高</w:t>
      </w:r>
      <w:r>
        <w:rPr>
          <w:rFonts w:hint="eastAsia"/>
        </w:rPr>
        <w:t>。</w:t>
      </w:r>
      <w:r w:rsidRPr="00FB5C59">
        <w:rPr>
          <w:rFonts w:hint="eastAsia"/>
        </w:rPr>
        <w:t>这显然不是全局最优的做法：后端“无触发”数据获取是以前端读出系统的复杂度为代价的。读出系统除了配合将所有数据完整读出外，没有对触发判选作任何贡献，使得前端和后端的设计同时陷入“两难”境地：前端要承担将数据全部快速读出的压力、后端要承担计算数据量急剧增加的压力。</w:t>
      </w:r>
      <w:r>
        <w:rPr>
          <w:rFonts w:hint="eastAsia"/>
        </w:rPr>
        <w:t>而且，对于一</w:t>
      </w:r>
      <w:r w:rsidRPr="00055724">
        <w:rPr>
          <w:rFonts w:hint="eastAsia"/>
        </w:rPr>
        <w:t>些高对撞率</w:t>
      </w:r>
      <w:r>
        <w:rPr>
          <w:rFonts w:hint="eastAsia"/>
        </w:rPr>
        <w:t>的实验，以现有电子学水平难以将数据实时的传输到后端，如</w:t>
      </w:r>
      <w:r>
        <w:rPr>
          <w:rFonts w:hint="eastAsia"/>
        </w:rPr>
        <w:t>ATLAS/</w:t>
      </w:r>
      <w:r>
        <w:t>CMS</w:t>
      </w:r>
      <w:r>
        <w:rPr>
          <w:rFonts w:hint="eastAsia"/>
        </w:rPr>
        <w:t>实验，所以必须在前端增加</w:t>
      </w:r>
      <w:r w:rsidR="007D14B8">
        <w:rPr>
          <w:rFonts w:hint="eastAsia"/>
        </w:rPr>
        <w:t>触发判选</w:t>
      </w:r>
      <w:r>
        <w:rPr>
          <w:rFonts w:hint="eastAsia"/>
        </w:rPr>
        <w:t>来降低数据率。</w:t>
      </w:r>
    </w:p>
    <w:p w14:paraId="30529570" w14:textId="5CFE42B3" w:rsidR="00093C83" w:rsidRDefault="007616FF" w:rsidP="002673F2">
      <w:pPr>
        <w:pStyle w:val="2"/>
        <w:spacing w:before="156" w:after="156"/>
      </w:pPr>
      <w:bookmarkStart w:id="47" w:name="_Toc476562929"/>
      <w:bookmarkStart w:id="48" w:name="_Toc484419095"/>
      <w:bookmarkEnd w:id="21"/>
      <w:r>
        <w:rPr>
          <w:rFonts w:hint="eastAsia"/>
        </w:rPr>
        <w:t>电子技术的发展与机器学习的兴起</w:t>
      </w:r>
      <w:bookmarkEnd w:id="47"/>
      <w:bookmarkEnd w:id="48"/>
    </w:p>
    <w:p w14:paraId="6320A4D7" w14:textId="01750402" w:rsidR="001A4735" w:rsidRDefault="005418C9" w:rsidP="00C52918">
      <w:pPr>
        <w:pStyle w:val="a2"/>
        <w:ind w:firstLine="480"/>
      </w:pPr>
      <w:r w:rsidRPr="00E25F2D">
        <w:rPr>
          <w:rFonts w:hint="eastAsia"/>
        </w:rPr>
        <w:t>1965</w:t>
      </w:r>
      <w:r w:rsidRPr="00E25F2D">
        <w:rPr>
          <w:rFonts w:hint="eastAsia"/>
        </w:rPr>
        <w:t>年</w:t>
      </w:r>
      <w:r w:rsidRPr="00E25F2D">
        <w:rPr>
          <w:rFonts w:hint="eastAsia"/>
        </w:rPr>
        <w:t>Intel</w:t>
      </w:r>
      <w:r w:rsidRPr="00E25F2D">
        <w:rPr>
          <w:rFonts w:hint="eastAsia"/>
        </w:rPr>
        <w:t>公司的创始人之一</w:t>
      </w:r>
      <w:r w:rsidRPr="00E25F2D">
        <w:rPr>
          <w:rFonts w:hint="eastAsia"/>
        </w:rPr>
        <w:t>Gordon E. Moore</w:t>
      </w:r>
      <w:r w:rsidRPr="00E25F2D">
        <w:rPr>
          <w:rFonts w:hint="eastAsia"/>
        </w:rPr>
        <w:t>预言集成电路产业的发展规律</w:t>
      </w:r>
      <w:r w:rsidR="003C1A38" w:rsidRPr="00E25F2D">
        <w:rPr>
          <w:rFonts w:hint="eastAsia"/>
        </w:rPr>
        <w:t>：</w:t>
      </w:r>
      <w:r w:rsidRPr="00E25F2D">
        <w:rPr>
          <w:rFonts w:hint="eastAsia"/>
        </w:rPr>
        <w:t>集成电路的集成度</w:t>
      </w:r>
      <w:r w:rsidR="00710C30">
        <w:rPr>
          <w:rFonts w:hint="eastAsia"/>
        </w:rPr>
        <w:t>每</w:t>
      </w:r>
      <w:r w:rsidR="00710C30">
        <w:rPr>
          <w:rFonts w:hint="eastAsia"/>
        </w:rPr>
        <w:t>18</w:t>
      </w:r>
      <w:r w:rsidR="00710C30">
        <w:rPr>
          <w:rFonts w:hint="eastAsia"/>
        </w:rPr>
        <w:t>个月翻一番</w:t>
      </w:r>
      <w:r w:rsidRPr="00E25F2D">
        <w:rPr>
          <w:rFonts w:hint="eastAsia"/>
        </w:rPr>
        <w:t>，</w:t>
      </w:r>
      <w:r w:rsidR="00710C30">
        <w:rPr>
          <w:rFonts w:hint="eastAsia"/>
        </w:rPr>
        <w:t>同时成本降低一半</w:t>
      </w:r>
      <w:r w:rsidR="00657D41">
        <w:fldChar w:fldCharType="begin"/>
      </w:r>
      <w:r w:rsidR="00657D41">
        <w:instrText xml:space="preserve"> </w:instrText>
      </w:r>
      <w:r w:rsidR="00657D41">
        <w:rPr>
          <w:rFonts w:hint="eastAsia"/>
        </w:rPr>
        <w:instrText>REF _Ref484175869 \r \h</w:instrText>
      </w:r>
      <w:r w:rsidR="00657D41">
        <w:instrText xml:space="preserve"> </w:instrText>
      </w:r>
      <w:r w:rsidR="00657D41">
        <w:fldChar w:fldCharType="separate"/>
      </w:r>
      <w:r w:rsidR="007033F6">
        <w:t>[28]</w:t>
      </w:r>
      <w:r w:rsidR="00657D41">
        <w:fldChar w:fldCharType="end"/>
      </w:r>
      <w:r w:rsidR="001A4735">
        <w:rPr>
          <w:rFonts w:hint="eastAsia"/>
        </w:rPr>
        <w:t>。</w:t>
      </w:r>
      <w:r w:rsidR="00710C30">
        <w:rPr>
          <w:rFonts w:hint="eastAsia"/>
        </w:rPr>
        <w:t>在过去的半个多世纪里，半导体行业</w:t>
      </w:r>
      <w:r w:rsidR="00540277">
        <w:rPr>
          <w:rFonts w:hint="eastAsia"/>
        </w:rPr>
        <w:t>大致按照</w:t>
      </w:r>
      <w:r w:rsidR="00710C30">
        <w:rPr>
          <w:rFonts w:hint="eastAsia"/>
        </w:rPr>
        <w:t>摩尔定律</w:t>
      </w:r>
      <w:r w:rsidR="00540277">
        <w:rPr>
          <w:rFonts w:hint="eastAsia"/>
        </w:rPr>
        <w:t>高速发展。半导体行业</w:t>
      </w:r>
      <w:r w:rsidR="001A4735">
        <w:rPr>
          <w:rFonts w:hint="eastAsia"/>
        </w:rPr>
        <w:t>的发展直接推动了相关电子技术的</w:t>
      </w:r>
      <w:r w:rsidR="00540277">
        <w:rPr>
          <w:rFonts w:hint="eastAsia"/>
        </w:rPr>
        <w:t>进步</w:t>
      </w:r>
      <w:r w:rsidR="001A4735">
        <w:rPr>
          <w:rFonts w:hint="eastAsia"/>
        </w:rPr>
        <w:t>，包括处理器技术、</w:t>
      </w:r>
      <w:r w:rsidR="00540277">
        <w:rPr>
          <w:rFonts w:hint="eastAsia"/>
        </w:rPr>
        <w:t>通信</w:t>
      </w:r>
      <w:r w:rsidR="001A4735">
        <w:rPr>
          <w:rFonts w:hint="eastAsia"/>
        </w:rPr>
        <w:t>技术、存储技术等。</w:t>
      </w:r>
    </w:p>
    <w:p w14:paraId="7A1209CD" w14:textId="56236F59" w:rsidR="001A4735" w:rsidRPr="001444E0" w:rsidRDefault="006C46B0" w:rsidP="001444E0">
      <w:pPr>
        <w:pStyle w:val="a2"/>
        <w:ind w:firstLine="480"/>
      </w:pPr>
      <w:r>
        <w:fldChar w:fldCharType="begin"/>
      </w:r>
      <w:r>
        <w:instrText xml:space="preserve"> </w:instrText>
      </w:r>
      <w:r>
        <w:rPr>
          <w:rFonts w:hint="eastAsia"/>
        </w:rPr>
        <w:instrText>REF _Ref484181977 \h</w:instrText>
      </w:r>
      <w:r>
        <w:instrText xml:space="preserve"> </w:instrText>
      </w:r>
      <w:r>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11</w:t>
      </w:r>
      <w:r>
        <w:fldChar w:fldCharType="end"/>
      </w:r>
      <w:r>
        <w:rPr>
          <w:rFonts w:hint="eastAsia"/>
        </w:rPr>
        <w:t>显示的是</w:t>
      </w:r>
      <w:r>
        <w:rPr>
          <w:rFonts w:hint="eastAsia"/>
        </w:rPr>
        <w:t>1978~2010</w:t>
      </w:r>
      <w:r w:rsidR="00B97FD5">
        <w:rPr>
          <w:rFonts w:hint="eastAsia"/>
        </w:rPr>
        <w:t>年</w:t>
      </w:r>
      <w:r>
        <w:rPr>
          <w:rFonts w:hint="eastAsia"/>
        </w:rPr>
        <w:t>期间</w:t>
      </w:r>
      <w:r w:rsidR="007F3113">
        <w:rPr>
          <w:rFonts w:hint="eastAsia"/>
        </w:rPr>
        <w:t>处理器</w:t>
      </w:r>
      <w:r>
        <w:rPr>
          <w:rFonts w:hint="eastAsia"/>
        </w:rPr>
        <w:t>性能的增长</w:t>
      </w:r>
      <w:r w:rsidR="001444E0">
        <w:fldChar w:fldCharType="begin"/>
      </w:r>
      <w:r w:rsidR="001444E0">
        <w:instrText xml:space="preserve"> REF _Ref484182716 \r \h </w:instrText>
      </w:r>
      <w:r w:rsidR="001444E0">
        <w:fldChar w:fldCharType="separate"/>
      </w:r>
      <w:r w:rsidR="007033F6">
        <w:t>[29]</w:t>
      </w:r>
      <w:r w:rsidR="001444E0">
        <w:fldChar w:fldCharType="end"/>
      </w:r>
      <w:r w:rsidR="007F3113">
        <w:rPr>
          <w:rFonts w:hint="eastAsia"/>
        </w:rPr>
        <w:t>，</w:t>
      </w:r>
      <w:r w:rsidR="001444E0">
        <w:rPr>
          <w:rFonts w:hint="eastAsia"/>
        </w:rPr>
        <w:t>测试标准为</w:t>
      </w:r>
      <w:r w:rsidR="001444E0">
        <w:rPr>
          <w:rFonts w:hint="eastAsia"/>
        </w:rPr>
        <w:t>SPEC</w:t>
      </w:r>
      <w:r w:rsidR="001444E0">
        <w:t xml:space="preserve"> Benchmarks </w:t>
      </w:r>
      <w:r w:rsidR="001444E0">
        <w:fldChar w:fldCharType="begin"/>
      </w:r>
      <w:r w:rsidR="001444E0">
        <w:instrText xml:space="preserve"> REF _Ref484183199 \r \h </w:instrText>
      </w:r>
      <w:r w:rsidR="001444E0">
        <w:fldChar w:fldCharType="separate"/>
      </w:r>
      <w:r w:rsidR="007033F6">
        <w:t>[30]</w:t>
      </w:r>
      <w:r w:rsidR="001444E0">
        <w:fldChar w:fldCharType="end"/>
      </w:r>
      <w:r w:rsidR="001444E0">
        <w:t>，</w:t>
      </w:r>
      <w:r w:rsidR="001444E0">
        <w:rPr>
          <w:rFonts w:hint="eastAsia"/>
        </w:rPr>
        <w:t>并对测试结果归一化处理（以</w:t>
      </w:r>
      <w:r w:rsidR="001444E0">
        <w:rPr>
          <w:rFonts w:hint="eastAsia"/>
        </w:rPr>
        <w:t>VAX</w:t>
      </w:r>
      <w:r w:rsidR="001444E0">
        <w:t>-11/780</w:t>
      </w:r>
      <w:r w:rsidR="001444E0">
        <w:rPr>
          <w:rFonts w:hint="eastAsia"/>
        </w:rPr>
        <w:t>性能为单位</w:t>
      </w:r>
      <w:r w:rsidR="001444E0">
        <w:rPr>
          <w:rFonts w:hint="eastAsia"/>
        </w:rPr>
        <w:t>1</w:t>
      </w:r>
      <w:r w:rsidR="001444E0">
        <w:rPr>
          <w:rFonts w:hint="eastAsia"/>
        </w:rPr>
        <w:t>）。可以看出，在</w:t>
      </w:r>
      <w:r w:rsidR="001444E0">
        <w:rPr>
          <w:rFonts w:hint="eastAsia"/>
        </w:rPr>
        <w:t>1986~2003</w:t>
      </w:r>
      <w:r w:rsidR="00B97FD5">
        <w:rPr>
          <w:rFonts w:hint="eastAsia"/>
        </w:rPr>
        <w:t>年</w:t>
      </w:r>
      <w:r w:rsidR="001444E0">
        <w:rPr>
          <w:rFonts w:hint="eastAsia"/>
        </w:rPr>
        <w:t>期间，</w:t>
      </w:r>
      <w:r w:rsidR="001444E0">
        <w:rPr>
          <w:rFonts w:hint="eastAsia"/>
        </w:rPr>
        <w:t>CPU</w:t>
      </w:r>
      <w:r w:rsidR="001444E0">
        <w:rPr>
          <w:rFonts w:hint="eastAsia"/>
        </w:rPr>
        <w:t>性能平均每年增长</w:t>
      </w:r>
      <w:r w:rsidR="001444E0">
        <w:rPr>
          <w:rFonts w:hint="eastAsia"/>
        </w:rPr>
        <w:t>53%</w:t>
      </w:r>
      <w:r w:rsidR="001444E0">
        <w:t>；</w:t>
      </w:r>
      <w:r w:rsidR="001444E0">
        <w:rPr>
          <w:rFonts w:hint="eastAsia"/>
        </w:rPr>
        <w:t>在</w:t>
      </w:r>
      <w:r w:rsidR="001444E0">
        <w:rPr>
          <w:rFonts w:hint="eastAsia"/>
        </w:rPr>
        <w:t>2003~2010</w:t>
      </w:r>
      <w:r w:rsidR="00B97FD5">
        <w:rPr>
          <w:rFonts w:hint="eastAsia"/>
        </w:rPr>
        <w:t>年</w:t>
      </w:r>
      <w:r w:rsidR="001444E0">
        <w:rPr>
          <w:rFonts w:hint="eastAsia"/>
        </w:rPr>
        <w:t>期间，</w:t>
      </w:r>
      <w:r w:rsidR="001444E0">
        <w:rPr>
          <w:rFonts w:hint="eastAsia"/>
        </w:rPr>
        <w:t>CPU</w:t>
      </w:r>
      <w:r w:rsidR="001444E0">
        <w:rPr>
          <w:rFonts w:hint="eastAsia"/>
        </w:rPr>
        <w:t>性能平均每年增长</w:t>
      </w:r>
      <w:r w:rsidR="001444E0">
        <w:rPr>
          <w:rFonts w:hint="eastAsia"/>
        </w:rPr>
        <w:t>25%</w:t>
      </w:r>
      <w:r w:rsidR="001444E0">
        <w:t>。</w:t>
      </w:r>
      <w:r w:rsidR="001444E0">
        <w:rPr>
          <w:rFonts w:hint="eastAsia"/>
        </w:rPr>
        <w:t>目前</w:t>
      </w:r>
      <w:r w:rsidR="001444E0">
        <w:rPr>
          <w:rFonts w:hint="eastAsia"/>
        </w:rPr>
        <w:t>CPU</w:t>
      </w:r>
      <w:r w:rsidR="007F3113">
        <w:rPr>
          <w:rFonts w:hint="eastAsia"/>
        </w:rPr>
        <w:t>主频的提升已经遇到了瓶颈，</w:t>
      </w:r>
      <w:r w:rsidR="008D1EC7">
        <w:rPr>
          <w:rFonts w:hint="eastAsia"/>
        </w:rPr>
        <w:t>性能的提升主要</w:t>
      </w:r>
      <w:r w:rsidR="007F3113">
        <w:rPr>
          <w:rFonts w:hint="eastAsia"/>
        </w:rPr>
        <w:t>是通过多核多线程的应用以及架构的优化</w:t>
      </w:r>
      <w:r w:rsidR="00272397">
        <w:rPr>
          <w:rFonts w:hint="eastAsia"/>
        </w:rPr>
        <w:t>。</w:t>
      </w:r>
      <w:r w:rsidR="001444E0">
        <w:rPr>
          <w:rFonts w:hint="eastAsia"/>
        </w:rPr>
        <w:t>除了通用处理器外</w:t>
      </w:r>
      <w:r w:rsidR="007F3113">
        <w:rPr>
          <w:rFonts w:hint="eastAsia"/>
        </w:rPr>
        <w:t>，一些专用处理器也在快速发展。图形处理器（</w:t>
      </w:r>
      <w:r w:rsidR="007F3113">
        <w:rPr>
          <w:rFonts w:hint="eastAsia"/>
        </w:rPr>
        <w:t>Graphics Processing Unit</w:t>
      </w:r>
      <w:r w:rsidR="00272397">
        <w:rPr>
          <w:rFonts w:hint="eastAsia"/>
        </w:rPr>
        <w:t>,</w:t>
      </w:r>
      <w:r w:rsidR="007F3113">
        <w:rPr>
          <w:rFonts w:hint="eastAsia"/>
        </w:rPr>
        <w:t xml:space="preserve"> GPU</w:t>
      </w:r>
      <w:r w:rsidR="007F3113">
        <w:rPr>
          <w:rFonts w:hint="eastAsia"/>
        </w:rPr>
        <w:t>）</w:t>
      </w:r>
      <w:r w:rsidR="001444E0">
        <w:fldChar w:fldCharType="begin"/>
      </w:r>
      <w:r w:rsidR="001444E0">
        <w:instrText xml:space="preserve"> </w:instrText>
      </w:r>
      <w:r w:rsidR="001444E0">
        <w:rPr>
          <w:rFonts w:hint="eastAsia"/>
        </w:rPr>
        <w:instrText>REF _Ref484175890 \r \h</w:instrText>
      </w:r>
      <w:r w:rsidR="001444E0">
        <w:instrText xml:space="preserve"> </w:instrText>
      </w:r>
      <w:r w:rsidR="001444E0">
        <w:fldChar w:fldCharType="separate"/>
      </w:r>
      <w:r w:rsidR="007033F6">
        <w:t>[31]</w:t>
      </w:r>
      <w:r w:rsidR="001444E0">
        <w:fldChar w:fldCharType="end"/>
      </w:r>
      <w:r w:rsidR="007F3113" w:rsidRPr="007F3113">
        <w:rPr>
          <w:rFonts w:hint="eastAsia"/>
        </w:rPr>
        <w:t>由数以千计的更小、更高效的核心组成</w:t>
      </w:r>
      <w:r w:rsidR="001444E0">
        <w:rPr>
          <w:rFonts w:hint="eastAsia"/>
        </w:rPr>
        <w:t>，具有强大的并行处理能力</w:t>
      </w:r>
      <w:r w:rsidR="008D1EC7">
        <w:rPr>
          <w:rFonts w:hint="eastAsia"/>
        </w:rPr>
        <w:t>。</w:t>
      </w:r>
      <w:r w:rsidR="001444E0" w:rsidRPr="001444E0">
        <w:rPr>
          <w:rFonts w:hint="eastAsia"/>
        </w:rPr>
        <w:t>在</w:t>
      </w:r>
      <w:r w:rsidR="008D1EC7">
        <w:rPr>
          <w:rFonts w:hint="eastAsia"/>
        </w:rPr>
        <w:t>解决</w:t>
      </w:r>
      <w:r w:rsidR="001444E0" w:rsidRPr="001444E0">
        <w:rPr>
          <w:rFonts w:hint="eastAsia"/>
        </w:rPr>
        <w:t>单指令流多数据流（</w:t>
      </w:r>
      <w:r w:rsidR="001444E0">
        <w:rPr>
          <w:rFonts w:hint="eastAsia"/>
        </w:rPr>
        <w:t>Single</w:t>
      </w:r>
      <w:r w:rsidR="001444E0">
        <w:t xml:space="preserve"> Instrument Mul</w:t>
      </w:r>
      <w:r w:rsidR="00C80075">
        <w:t xml:space="preserve">tiple Data, </w:t>
      </w:r>
      <w:r w:rsidR="001444E0" w:rsidRPr="001444E0">
        <w:rPr>
          <w:rFonts w:hint="eastAsia"/>
        </w:rPr>
        <w:t>SIMD</w:t>
      </w:r>
      <w:r w:rsidR="001444E0">
        <w:rPr>
          <w:rFonts w:hint="eastAsia"/>
        </w:rPr>
        <w:t>）</w:t>
      </w:r>
      <w:r w:rsidR="008D1EC7">
        <w:rPr>
          <w:rFonts w:hint="eastAsia"/>
        </w:rPr>
        <w:t>且数据处理的运算量远大于数据调度</w:t>
      </w:r>
      <w:r w:rsidR="00C80075">
        <w:rPr>
          <w:rFonts w:hint="eastAsia"/>
        </w:rPr>
        <w:t>的问题</w:t>
      </w:r>
      <w:r w:rsidR="001444E0">
        <w:rPr>
          <w:rFonts w:hint="eastAsia"/>
        </w:rPr>
        <w:t>时，</w:t>
      </w:r>
      <w:r w:rsidR="001444E0">
        <w:rPr>
          <w:rFonts w:hint="eastAsia"/>
        </w:rPr>
        <w:t>GPU</w:t>
      </w:r>
      <w:r w:rsidR="001444E0">
        <w:rPr>
          <w:rFonts w:hint="eastAsia"/>
        </w:rPr>
        <w:t>的</w:t>
      </w:r>
      <w:r w:rsidR="008D1EC7">
        <w:rPr>
          <w:rFonts w:hint="eastAsia"/>
        </w:rPr>
        <w:t>性能</w:t>
      </w:r>
      <w:r w:rsidR="001444E0">
        <w:rPr>
          <w:rFonts w:hint="eastAsia"/>
        </w:rPr>
        <w:t>远远超过</w:t>
      </w:r>
      <w:r w:rsidR="001444E0" w:rsidRPr="001444E0">
        <w:rPr>
          <w:rFonts w:hint="eastAsia"/>
        </w:rPr>
        <w:t>了</w:t>
      </w:r>
      <w:r w:rsidR="001444E0">
        <w:rPr>
          <w:rFonts w:hint="eastAsia"/>
        </w:rPr>
        <w:t>CPU</w:t>
      </w:r>
      <w:r w:rsidR="007F3113">
        <w:rPr>
          <w:rFonts w:hint="eastAsia"/>
        </w:rPr>
        <w:t>。随着人工智能的兴起，一些针对神经网络算法的通用处理器也在开发中，例如</w:t>
      </w:r>
      <w:r w:rsidR="00BB373E">
        <w:rPr>
          <w:rFonts w:hint="eastAsia"/>
        </w:rPr>
        <w:t>Google</w:t>
      </w:r>
      <w:r w:rsidR="00BB373E">
        <w:rPr>
          <w:rFonts w:hint="eastAsia"/>
        </w:rPr>
        <w:t>开发的</w:t>
      </w:r>
      <w:r w:rsidR="00BB373E">
        <w:rPr>
          <w:rFonts w:hint="eastAsia"/>
        </w:rPr>
        <w:t>TPU</w:t>
      </w:r>
      <w:r w:rsidR="00BB373E">
        <w:rPr>
          <w:rFonts w:hint="eastAsia"/>
        </w:rPr>
        <w:t>（</w:t>
      </w:r>
      <w:r w:rsidR="00BB373E" w:rsidRPr="00BB373E">
        <w:t>Tensor Processing Unit</w:t>
      </w:r>
      <w:r w:rsidR="00211B3E">
        <w:t>）</w:t>
      </w:r>
      <w:r w:rsidR="001444E0">
        <w:fldChar w:fldCharType="begin"/>
      </w:r>
      <w:r w:rsidR="001444E0">
        <w:instrText xml:space="preserve"> </w:instrText>
      </w:r>
      <w:r w:rsidR="001444E0">
        <w:rPr>
          <w:rFonts w:hint="eastAsia"/>
        </w:rPr>
        <w:instrText>REF _Ref482068390 \r \h</w:instrText>
      </w:r>
      <w:r w:rsidR="001444E0">
        <w:instrText xml:space="preserve"> </w:instrText>
      </w:r>
      <w:r w:rsidR="001444E0">
        <w:fldChar w:fldCharType="separate"/>
      </w:r>
      <w:r w:rsidR="007033F6">
        <w:t>[32]</w:t>
      </w:r>
      <w:r w:rsidR="001444E0">
        <w:fldChar w:fldCharType="end"/>
      </w:r>
      <w:r w:rsidR="00BB373E">
        <w:rPr>
          <w:rFonts w:hint="eastAsia"/>
        </w:rPr>
        <w:t>。</w:t>
      </w:r>
      <w:r w:rsidR="009F56AF">
        <w:rPr>
          <w:rFonts w:hint="eastAsia"/>
        </w:rPr>
        <w:t>除了处理器计算能力</w:t>
      </w:r>
      <w:r w:rsidR="002D36A1">
        <w:rPr>
          <w:rFonts w:hint="eastAsia"/>
        </w:rPr>
        <w:t>，随着高速串行通信技术的发展，设备（芯片）之间的数据交换能力也得到了极大的提升。</w:t>
      </w:r>
      <w:r w:rsidR="00F62F42">
        <w:rPr>
          <w:rFonts w:hint="eastAsia"/>
        </w:rPr>
        <w:t>内存的速度和容量也在不断提高，目前</w:t>
      </w:r>
      <w:r w:rsidR="00F62F42">
        <w:rPr>
          <w:rFonts w:hint="eastAsia"/>
        </w:rPr>
        <w:t>DDR SDRAM</w:t>
      </w:r>
      <w:r w:rsidR="00F62F42">
        <w:rPr>
          <w:rFonts w:hint="eastAsia"/>
        </w:rPr>
        <w:t>已经发展到第四代</w:t>
      </w:r>
      <w:r w:rsidR="00F62F42">
        <w:rPr>
          <w:rFonts w:hint="eastAsia"/>
        </w:rPr>
        <w:t>DDR4</w:t>
      </w:r>
      <w:r w:rsidR="00F62F42">
        <w:rPr>
          <w:rFonts w:hint="eastAsia"/>
        </w:rPr>
        <w:t>，最高传输速度达到了</w:t>
      </w:r>
      <w:r w:rsidR="00F62F42">
        <w:rPr>
          <w:rFonts w:hint="eastAsia"/>
        </w:rPr>
        <w:t>2400</w:t>
      </w:r>
      <w:r w:rsidR="00F62F42">
        <w:t xml:space="preserve"> </w:t>
      </w:r>
      <w:r w:rsidR="00F62F42">
        <w:rPr>
          <w:rFonts w:hint="eastAsia"/>
        </w:rPr>
        <w:t>GT</w:t>
      </w:r>
      <w:r w:rsidR="00F62F42">
        <w:t>/s</w:t>
      </w:r>
      <w:r w:rsidR="00F62F42">
        <w:rPr>
          <w:rFonts w:hint="eastAsia"/>
        </w:rPr>
        <w:t>，单片</w:t>
      </w:r>
      <w:r w:rsidR="00F62F42">
        <w:rPr>
          <w:rFonts w:hint="eastAsia"/>
        </w:rPr>
        <w:t>SD</w:t>
      </w:r>
      <w:r w:rsidR="00F62F42">
        <w:t>RAM</w:t>
      </w:r>
      <w:r w:rsidR="00F62F42">
        <w:rPr>
          <w:rFonts w:hint="eastAsia"/>
        </w:rPr>
        <w:t>芯片的容量也已经达到了</w:t>
      </w:r>
      <w:r w:rsidR="00F62F42">
        <w:rPr>
          <w:rFonts w:hint="eastAsia"/>
        </w:rPr>
        <w:t>16</w:t>
      </w:r>
      <w:r w:rsidR="00F62F42">
        <w:t xml:space="preserve"> </w:t>
      </w:r>
      <w:r w:rsidR="00F62F42">
        <w:rPr>
          <w:rFonts w:hint="eastAsia"/>
        </w:rPr>
        <w:t>Gb</w:t>
      </w:r>
      <w:r w:rsidR="00F62F42">
        <w:rPr>
          <w:rFonts w:hint="eastAsia"/>
        </w:rPr>
        <w:t>。</w:t>
      </w:r>
      <w:r w:rsidR="002D36A1" w:rsidRPr="002D36A1">
        <w:rPr>
          <w:rFonts w:hint="eastAsia"/>
        </w:rPr>
        <w:t>对于局域网来说，</w:t>
      </w:r>
      <w:r w:rsidR="002D36A1" w:rsidRPr="002D36A1">
        <w:rPr>
          <w:rFonts w:hint="eastAsia"/>
        </w:rPr>
        <w:t>10/40/100 Gigabit Ethernet</w:t>
      </w:r>
      <w:r w:rsidR="002D36A1" w:rsidRPr="002D36A1">
        <w:rPr>
          <w:rFonts w:hint="eastAsia"/>
        </w:rPr>
        <w:t>的发展和应用极大地提高了网络带宽，保证了</w:t>
      </w:r>
      <w:r w:rsidR="002D36A1" w:rsidRPr="002D36A1">
        <w:rPr>
          <w:rFonts w:hint="eastAsia"/>
        </w:rPr>
        <w:t>PC</w:t>
      </w:r>
      <w:r w:rsidR="002D36A1" w:rsidRPr="002D36A1">
        <w:rPr>
          <w:rFonts w:hint="eastAsia"/>
        </w:rPr>
        <w:t>之间的数据交换能力，为分布式计算提供了基础。</w:t>
      </w:r>
    </w:p>
    <w:p w14:paraId="44445B92" w14:textId="77777777" w:rsidR="006C46B0" w:rsidRDefault="006C46B0" w:rsidP="006C46B0">
      <w:pPr>
        <w:pStyle w:val="af7"/>
        <w:keepNext/>
        <w:spacing w:before="156"/>
      </w:pPr>
      <w:r w:rsidRPr="006C46B0">
        <w:lastRenderedPageBreak/>
        <w:drawing>
          <wp:inline distT="0" distB="0" distL="0" distR="0" wp14:anchorId="7EDAD375" wp14:editId="567D8E44">
            <wp:extent cx="5272661" cy="2978248"/>
            <wp:effectExtent l="0" t="0" r="4445" b="0"/>
            <wp:docPr id="13" name="图片 13" descr="D:\Downloads\Pictures\processor_performance_growth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ownloads\Pictures\processor_performance_growth_1.tif"/>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504" b="37071"/>
                    <a:stretch/>
                  </pic:blipFill>
                  <pic:spPr bwMode="auto">
                    <a:xfrm>
                      <a:off x="0" y="0"/>
                      <a:ext cx="5274310" cy="2979179"/>
                    </a:xfrm>
                    <a:prstGeom prst="rect">
                      <a:avLst/>
                    </a:prstGeom>
                    <a:noFill/>
                    <a:ln>
                      <a:noFill/>
                    </a:ln>
                    <a:extLst>
                      <a:ext uri="{53640926-AAD7-44D8-BBD7-CCE9431645EC}">
                        <a14:shadowObscured xmlns:a14="http://schemas.microsoft.com/office/drawing/2010/main"/>
                      </a:ext>
                    </a:extLst>
                  </pic:spPr>
                </pic:pic>
              </a:graphicData>
            </a:graphic>
          </wp:inline>
        </w:drawing>
      </w:r>
    </w:p>
    <w:p w14:paraId="7D28D78D" w14:textId="13D38C37" w:rsidR="006C46B0" w:rsidRDefault="006C46B0" w:rsidP="006C46B0">
      <w:pPr>
        <w:pStyle w:val="aff0"/>
      </w:pPr>
      <w:bookmarkStart w:id="49" w:name="_Ref484181977"/>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11</w:t>
      </w:r>
      <w:r w:rsidR="00CA3B33">
        <w:fldChar w:fldCharType="end"/>
      </w:r>
      <w:bookmarkEnd w:id="49"/>
      <w:r>
        <w:t xml:space="preserve">  1978~2010</w:t>
      </w:r>
      <w:r>
        <w:rPr>
          <w:rFonts w:hint="eastAsia"/>
        </w:rPr>
        <w:t>年处理器性能增长</w:t>
      </w:r>
      <w:r w:rsidR="001444E0">
        <w:rPr>
          <w:rFonts w:hint="eastAsia"/>
        </w:rPr>
        <w:t>，</w:t>
      </w:r>
      <w:r w:rsidR="001444E0">
        <w:rPr>
          <w:rFonts w:hint="eastAsia"/>
        </w:rPr>
        <w:t>Copyright @ Elsevier</w:t>
      </w:r>
    </w:p>
    <w:p w14:paraId="7C8E2AFF" w14:textId="722E6425" w:rsidR="002D36A1" w:rsidRDefault="004615B3" w:rsidP="002D36A1">
      <w:pPr>
        <w:pStyle w:val="a2"/>
        <w:ind w:firstLine="480"/>
      </w:pPr>
      <w:r>
        <w:rPr>
          <w:rFonts w:hint="eastAsia"/>
        </w:rPr>
        <w:t>集成电路</w:t>
      </w:r>
      <w:r w:rsidR="00E96FCE">
        <w:rPr>
          <w:rFonts w:hint="eastAsia"/>
        </w:rPr>
        <w:t>在集成度提高的同时，</w:t>
      </w:r>
      <w:r>
        <w:rPr>
          <w:rFonts w:hint="eastAsia"/>
        </w:rPr>
        <w:t>价格</w:t>
      </w:r>
      <w:r w:rsidR="009A2D0D">
        <w:rPr>
          <w:rFonts w:hint="eastAsia"/>
        </w:rPr>
        <w:t>也</w:t>
      </w:r>
      <w:r w:rsidR="00E96FCE">
        <w:rPr>
          <w:rFonts w:hint="eastAsia"/>
        </w:rPr>
        <w:t>在</w:t>
      </w:r>
      <w:r>
        <w:rPr>
          <w:rFonts w:hint="eastAsia"/>
        </w:rPr>
        <w:t>不断降低，</w:t>
      </w:r>
      <w:r w:rsidR="00E96FCE">
        <w:rPr>
          <w:rFonts w:hint="eastAsia"/>
        </w:rPr>
        <w:t>这推动了</w:t>
      </w:r>
      <w:r>
        <w:rPr>
          <w:rFonts w:hint="eastAsia"/>
        </w:rPr>
        <w:t>终端</w:t>
      </w:r>
      <w:r w:rsidR="009A2D0D">
        <w:rPr>
          <w:rFonts w:hint="eastAsia"/>
        </w:rPr>
        <w:t>电子</w:t>
      </w:r>
      <w:r w:rsidR="00E52098">
        <w:rPr>
          <w:rFonts w:hint="eastAsia"/>
        </w:rPr>
        <w:t>设备的普及，如个人电脑、智能手机、数码相机等。这些终端设备往往集成了大量地传感器，收集了</w:t>
      </w:r>
      <w:r w:rsidR="002D36A1">
        <w:rPr>
          <w:rFonts w:hint="eastAsia"/>
        </w:rPr>
        <w:t>海量的</w:t>
      </w:r>
      <w:r w:rsidR="00E52098">
        <w:rPr>
          <w:rFonts w:hint="eastAsia"/>
        </w:rPr>
        <w:t>数据。据估计，</w:t>
      </w:r>
      <w:r w:rsidR="009F56AF">
        <w:t>2015</w:t>
      </w:r>
      <w:r w:rsidR="009F56AF">
        <w:rPr>
          <w:rFonts w:hint="eastAsia"/>
        </w:rPr>
        <w:t>年存储下来的数据达到了</w:t>
      </w:r>
      <w:r w:rsidR="009F56AF">
        <w:rPr>
          <w:rFonts w:hint="eastAsia"/>
        </w:rPr>
        <w:t>1.4</w:t>
      </w:r>
      <w:r w:rsidR="009F56AF">
        <w:t xml:space="preserve"> </w:t>
      </w:r>
      <w:r w:rsidR="009F56AF">
        <w:rPr>
          <w:rFonts w:hint="eastAsia"/>
        </w:rPr>
        <w:t>ZB</w:t>
      </w:r>
      <w:r w:rsidR="00E52098">
        <w:rPr>
          <w:rFonts w:hint="eastAsia"/>
        </w:rPr>
        <w:t>，</w:t>
      </w:r>
      <w:r w:rsidR="009F56AF">
        <w:rPr>
          <w:rFonts w:hint="eastAsia"/>
        </w:rPr>
        <w:t>到</w:t>
      </w:r>
      <w:r w:rsidR="009F56AF">
        <w:rPr>
          <w:rFonts w:hint="eastAsia"/>
        </w:rPr>
        <w:t>2020</w:t>
      </w:r>
      <w:r w:rsidR="009F56AF">
        <w:rPr>
          <w:rFonts w:hint="eastAsia"/>
        </w:rPr>
        <w:t>年这一数字将会达到</w:t>
      </w:r>
      <w:r w:rsidR="009F56AF">
        <w:rPr>
          <w:rFonts w:hint="eastAsia"/>
        </w:rPr>
        <w:t>6.4</w:t>
      </w:r>
      <w:r w:rsidR="009F56AF">
        <w:t xml:space="preserve"> </w:t>
      </w:r>
      <w:r w:rsidR="009F56AF">
        <w:rPr>
          <w:rFonts w:hint="eastAsia"/>
        </w:rPr>
        <w:t>ZB</w:t>
      </w:r>
      <w:r w:rsidR="009F56AF">
        <w:t xml:space="preserve"> </w:t>
      </w:r>
      <w:r w:rsidR="009F56AF">
        <w:fldChar w:fldCharType="begin"/>
      </w:r>
      <w:r w:rsidR="009F56AF">
        <w:instrText xml:space="preserve"> </w:instrText>
      </w:r>
      <w:r w:rsidR="009F56AF">
        <w:rPr>
          <w:rFonts w:hint="eastAsia"/>
        </w:rPr>
        <w:instrText>REF _Ref484241790 \r \h</w:instrText>
      </w:r>
      <w:r w:rsidR="009F56AF">
        <w:instrText xml:space="preserve"> </w:instrText>
      </w:r>
      <w:r w:rsidR="009F56AF">
        <w:fldChar w:fldCharType="separate"/>
      </w:r>
      <w:r w:rsidR="007033F6">
        <w:t>[33]</w:t>
      </w:r>
      <w:r w:rsidR="009F56AF">
        <w:fldChar w:fldCharType="end"/>
      </w:r>
      <w:r w:rsidR="00E52098">
        <w:rPr>
          <w:rFonts w:hint="eastAsia"/>
        </w:rPr>
        <w:t>。</w:t>
      </w:r>
      <w:r w:rsidR="002D36A1">
        <w:rPr>
          <w:rFonts w:hint="eastAsia"/>
        </w:rPr>
        <w:t>面对规模如此庞大的数据，人们</w:t>
      </w:r>
      <w:r w:rsidR="00A13B98">
        <w:rPr>
          <w:rFonts w:hint="eastAsia"/>
        </w:rPr>
        <w:t>迫切地需要对海量数据进行高效分析地计算机方法。</w:t>
      </w:r>
      <w:r w:rsidR="00BD1819">
        <w:rPr>
          <w:rFonts w:hint="eastAsia"/>
        </w:rPr>
        <w:t>传统</w:t>
      </w:r>
      <w:r w:rsidR="002D36A1">
        <w:rPr>
          <w:rFonts w:hint="eastAsia"/>
        </w:rPr>
        <w:t>的分析</w:t>
      </w:r>
      <w:r w:rsidR="00BD1819">
        <w:rPr>
          <w:rFonts w:hint="eastAsia"/>
        </w:rPr>
        <w:t>方法是，人们将已经学习好的“经验”转化为可执行代码，然后让计算机执行。然而对于很多问题</w:t>
      </w:r>
      <w:r w:rsidR="004E4B2D">
        <w:rPr>
          <w:rFonts w:hint="eastAsia"/>
        </w:rPr>
        <w:t>来说，</w:t>
      </w:r>
      <w:r w:rsidR="00BD1819">
        <w:rPr>
          <w:rFonts w:hint="eastAsia"/>
        </w:rPr>
        <w:t>这种模式有两个可能障碍</w:t>
      </w:r>
      <w:r w:rsidR="004E4B2D">
        <w:rPr>
          <w:rFonts w:hint="eastAsia"/>
        </w:rPr>
        <w:t>：</w:t>
      </w:r>
      <w:r w:rsidR="00BD1819">
        <w:rPr>
          <w:rFonts w:hint="eastAsia"/>
        </w:rPr>
        <w:t>一方面，</w:t>
      </w:r>
      <w:r w:rsidR="004E4B2D">
        <w:rPr>
          <w:rFonts w:hint="eastAsia"/>
        </w:rPr>
        <w:t>由于数据量过于庞大</w:t>
      </w:r>
      <w:r w:rsidR="00BD1819">
        <w:rPr>
          <w:rFonts w:hint="eastAsia"/>
        </w:rPr>
        <w:t>，</w:t>
      </w:r>
      <w:r w:rsidR="004E4B2D">
        <w:rPr>
          <w:rFonts w:hint="eastAsia"/>
        </w:rPr>
        <w:t>单纯依靠人类的先验知识</w:t>
      </w:r>
      <w:r w:rsidR="00BD1819">
        <w:rPr>
          <w:rFonts w:hint="eastAsia"/>
        </w:rPr>
        <w:t>从数据中</w:t>
      </w:r>
      <w:r w:rsidR="004E4B2D">
        <w:rPr>
          <w:rFonts w:hint="eastAsia"/>
        </w:rPr>
        <w:t>寻找规律并获取“经验”</w:t>
      </w:r>
      <w:r w:rsidR="00BD1819">
        <w:rPr>
          <w:rFonts w:hint="eastAsia"/>
        </w:rPr>
        <w:t>十分困难</w:t>
      </w:r>
      <w:r w:rsidR="004E4B2D">
        <w:rPr>
          <w:rFonts w:hint="eastAsia"/>
        </w:rPr>
        <w:t>；</w:t>
      </w:r>
      <w:r w:rsidR="00BD1819">
        <w:rPr>
          <w:rFonts w:hint="eastAsia"/>
        </w:rPr>
        <w:t>另一方面，很多“经验”难以转化为可执行代码，例如文本识别、图像识别等。</w:t>
      </w:r>
      <w:r w:rsidR="002D36A1">
        <w:rPr>
          <w:rFonts w:hint="eastAsia"/>
        </w:rPr>
        <w:t>所以人们试图让机器自己从数据中学习“经验”。</w:t>
      </w:r>
      <w:r w:rsidR="004E4B2D">
        <w:rPr>
          <w:rFonts w:hint="eastAsia"/>
        </w:rPr>
        <w:t>机器学习是人工</w:t>
      </w:r>
      <w:r w:rsidR="00FB1BD2">
        <w:rPr>
          <w:rFonts w:hint="eastAsia"/>
        </w:rPr>
        <w:t>智能</w:t>
      </w:r>
      <w:r w:rsidR="004E4B2D">
        <w:rPr>
          <w:rFonts w:hint="eastAsia"/>
        </w:rPr>
        <w:t>的一个分支，</w:t>
      </w:r>
      <w:r w:rsidR="00CB0548">
        <w:rPr>
          <w:rFonts w:hint="eastAsia"/>
        </w:rPr>
        <w:t>主要</w:t>
      </w:r>
      <w:r w:rsidR="004E4B2D">
        <w:rPr>
          <w:rFonts w:hint="eastAsia"/>
        </w:rPr>
        <w:t>研究的是</w:t>
      </w:r>
      <w:r w:rsidR="00CB0548">
        <w:rPr>
          <w:rFonts w:hint="eastAsia"/>
        </w:rPr>
        <w:t>设计</w:t>
      </w:r>
      <w:r w:rsidR="008D1EC7">
        <w:rPr>
          <w:rFonts w:hint="eastAsia"/>
        </w:rPr>
        <w:t>“学习”的算法，使</w:t>
      </w:r>
      <w:r w:rsidR="00CB0548">
        <w:rPr>
          <w:rFonts w:hint="eastAsia"/>
        </w:rPr>
        <w:t>计算机</w:t>
      </w:r>
      <w:r w:rsidR="008D1EC7">
        <w:rPr>
          <w:rFonts w:hint="eastAsia"/>
        </w:rPr>
        <w:t>能够</w:t>
      </w:r>
      <w:r w:rsidR="00CB0548">
        <w:rPr>
          <w:rFonts w:hint="eastAsia"/>
        </w:rPr>
        <w:t>自动地</w:t>
      </w:r>
      <w:r w:rsidR="00605229" w:rsidRPr="00605229">
        <w:rPr>
          <w:rFonts w:hint="eastAsia"/>
        </w:rPr>
        <w:t>从数据中分析</w:t>
      </w:r>
      <w:r w:rsidR="004E4B2D">
        <w:rPr>
          <w:rFonts w:hint="eastAsia"/>
        </w:rPr>
        <w:t>并</w:t>
      </w:r>
      <w:r w:rsidR="00605229" w:rsidRPr="00605229">
        <w:rPr>
          <w:rFonts w:hint="eastAsia"/>
        </w:rPr>
        <w:t>获得规律，</w:t>
      </w:r>
      <w:r w:rsidR="00CB0548">
        <w:rPr>
          <w:rFonts w:hint="eastAsia"/>
        </w:rPr>
        <w:t>然后对未知数据进行预测</w:t>
      </w:r>
      <w:r w:rsidR="00605229" w:rsidRPr="00605229">
        <w:rPr>
          <w:rFonts w:hint="eastAsia"/>
        </w:rPr>
        <w:t>。</w:t>
      </w:r>
    </w:p>
    <w:p w14:paraId="4023929D" w14:textId="5BDA9BFD" w:rsidR="00605229" w:rsidRDefault="002D36A1" w:rsidP="002D36A1">
      <w:pPr>
        <w:pStyle w:val="a2"/>
        <w:ind w:firstLine="480"/>
      </w:pPr>
      <w:r>
        <w:rPr>
          <w:rFonts w:hint="eastAsia"/>
        </w:rPr>
        <w:t>得益于计算资源的丰富以及大量数据处理的需求，机器学习得到了极大的发展。</w:t>
      </w:r>
      <w:r w:rsidR="00605229">
        <w:rPr>
          <w:rFonts w:hint="eastAsia"/>
        </w:rPr>
        <w:t>机器学习已经被广泛应用于数据挖掘、模式识别等领域</w:t>
      </w:r>
      <w:r w:rsidR="00CB0548">
        <w:rPr>
          <w:rFonts w:hint="eastAsia"/>
        </w:rPr>
        <w:t>，如</w:t>
      </w:r>
      <w:r w:rsidR="004E4B2D">
        <w:fldChar w:fldCharType="begin"/>
      </w:r>
      <w:r w:rsidR="004E4B2D">
        <w:instrText xml:space="preserve"> </w:instrText>
      </w:r>
      <w:r w:rsidR="004E4B2D">
        <w:rPr>
          <w:rFonts w:hint="eastAsia"/>
        </w:rPr>
        <w:instrText>REF _Ref481541198 \h</w:instrText>
      </w:r>
      <w:r w:rsidR="004E4B2D">
        <w:instrText xml:space="preserve"> </w:instrText>
      </w:r>
      <w:r w:rsidR="004E4B2D">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12</w:t>
      </w:r>
      <w:r w:rsidR="004E4B2D">
        <w:fldChar w:fldCharType="end"/>
      </w:r>
      <w:r w:rsidR="00CB0548">
        <w:rPr>
          <w:rFonts w:hint="eastAsia"/>
        </w:rPr>
        <w:t>所示</w:t>
      </w:r>
      <w:r w:rsidR="00605229">
        <w:rPr>
          <w:rFonts w:hint="eastAsia"/>
        </w:rPr>
        <w:t>。</w:t>
      </w:r>
      <w:r>
        <w:rPr>
          <w:rFonts w:hint="eastAsia"/>
        </w:rPr>
        <w:t>2016</w:t>
      </w:r>
      <w:r>
        <w:rPr>
          <w:rFonts w:hint="eastAsia"/>
        </w:rPr>
        <w:t>年，</w:t>
      </w:r>
      <w:r>
        <w:rPr>
          <w:rFonts w:hint="eastAsia"/>
        </w:rPr>
        <w:t>Google</w:t>
      </w:r>
      <w:r>
        <w:rPr>
          <w:rFonts w:hint="eastAsia"/>
        </w:rPr>
        <w:t>开发的围棋程序</w:t>
      </w:r>
      <w:r>
        <w:rPr>
          <w:rFonts w:hint="eastAsia"/>
        </w:rPr>
        <w:t>Alpha</w:t>
      </w:r>
      <w:r>
        <w:t xml:space="preserve">Go </w:t>
      </w:r>
      <w:r>
        <w:fldChar w:fldCharType="begin"/>
      </w:r>
      <w:r>
        <w:instrText xml:space="preserve"> REF _Ref484243090 \r \h </w:instrText>
      </w:r>
      <w:r>
        <w:fldChar w:fldCharType="separate"/>
      </w:r>
      <w:r w:rsidR="007033F6">
        <w:t>[34]</w:t>
      </w:r>
      <w:r>
        <w:fldChar w:fldCharType="end"/>
      </w:r>
      <w:r>
        <w:rPr>
          <w:rFonts w:hint="eastAsia"/>
        </w:rPr>
        <w:t>以四胜一负</w:t>
      </w:r>
      <w:r w:rsidRPr="002D36A1">
        <w:rPr>
          <w:rFonts w:hint="eastAsia"/>
        </w:rPr>
        <w:t>击败</w:t>
      </w:r>
      <w:r>
        <w:rPr>
          <w:rFonts w:hint="eastAsia"/>
        </w:rPr>
        <w:t>了顶尖</w:t>
      </w:r>
      <w:r w:rsidRPr="002D36A1">
        <w:rPr>
          <w:rFonts w:hint="eastAsia"/>
        </w:rPr>
        <w:t>职业棋手李世石，成为第一个不借助让子而击败围棋职业九段棋手的</w:t>
      </w:r>
      <w:r w:rsidR="005A594B">
        <w:rPr>
          <w:rFonts w:hint="eastAsia"/>
        </w:rPr>
        <w:t>计算机</w:t>
      </w:r>
      <w:r w:rsidRPr="002D36A1">
        <w:rPr>
          <w:rFonts w:hint="eastAsia"/>
        </w:rPr>
        <w:t>围棋程序</w:t>
      </w:r>
      <w:r w:rsidR="005A594B">
        <w:rPr>
          <w:rFonts w:hint="eastAsia"/>
        </w:rPr>
        <w:t>。</w:t>
      </w:r>
      <w:r w:rsidR="005A594B">
        <w:rPr>
          <w:rFonts w:hint="eastAsia"/>
        </w:rPr>
        <w:t>Al</w:t>
      </w:r>
      <w:r w:rsidR="005A594B">
        <w:t>phaGo</w:t>
      </w:r>
      <w:r w:rsidR="005A594B">
        <w:rPr>
          <w:rFonts w:hint="eastAsia"/>
        </w:rPr>
        <w:t>采用的主要技术是机器学习和蒙特卡洛树搜索。</w:t>
      </w:r>
    </w:p>
    <w:p w14:paraId="3AF03507" w14:textId="77777777" w:rsidR="00605229" w:rsidRDefault="00605229" w:rsidP="00605229">
      <w:pPr>
        <w:pStyle w:val="af7"/>
        <w:keepNext/>
        <w:spacing w:before="156"/>
      </w:pPr>
      <w:r>
        <w:lastRenderedPageBreak/>
        <w:drawing>
          <wp:inline distT="0" distB="0" distL="0" distR="0" wp14:anchorId="265A6B02" wp14:editId="4AA7AA94">
            <wp:extent cx="3731862" cy="2142698"/>
            <wp:effectExtent l="0" t="0" r="2540" b="0"/>
            <wp:docPr id="8" name="图片 8" descr="http://images.cnitblog.com/blog/673793/201412/22121337952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673793/201412/22121337952471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5023" cy="2144513"/>
                    </a:xfrm>
                    <a:prstGeom prst="rect">
                      <a:avLst/>
                    </a:prstGeom>
                    <a:noFill/>
                    <a:ln>
                      <a:noFill/>
                    </a:ln>
                  </pic:spPr>
                </pic:pic>
              </a:graphicData>
            </a:graphic>
          </wp:inline>
        </w:drawing>
      </w:r>
    </w:p>
    <w:p w14:paraId="2C2F1C38" w14:textId="18CB4609" w:rsidR="00605229" w:rsidRDefault="00605229" w:rsidP="00605229">
      <w:pPr>
        <w:pStyle w:val="aff0"/>
      </w:pPr>
      <w:bookmarkStart w:id="50" w:name="_Ref481541198"/>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12</w:t>
      </w:r>
      <w:r w:rsidR="00CA3B33">
        <w:fldChar w:fldCharType="end"/>
      </w:r>
      <w:bookmarkEnd w:id="50"/>
      <w:r>
        <w:t xml:space="preserve">  </w:t>
      </w:r>
      <w:r>
        <w:rPr>
          <w:rFonts w:hint="eastAsia"/>
        </w:rPr>
        <w:t>机器学习的广泛应用</w:t>
      </w:r>
    </w:p>
    <w:p w14:paraId="7EE9678E" w14:textId="5B36BEA0" w:rsidR="002D36A1" w:rsidRPr="002D36A1" w:rsidRDefault="002D36A1" w:rsidP="002D36A1">
      <w:pPr>
        <w:pStyle w:val="a2"/>
        <w:ind w:firstLine="480"/>
      </w:pPr>
      <w:r w:rsidRPr="002D36A1">
        <w:rPr>
          <w:rFonts w:hint="eastAsia"/>
        </w:rPr>
        <w:t>与传统算法相比，机器学习尽管建模容易，性能优异，但是缺点在于模型的可解释性差。对于有些问题来说，一个仅能对给定输入得到正确输出的模型是远远不够的，该领域的专家需要能够理解模型，才能够做出正确的决策。</w:t>
      </w:r>
    </w:p>
    <w:p w14:paraId="4CB35813" w14:textId="65513661" w:rsidR="006A3158" w:rsidRDefault="00173498" w:rsidP="006A3158">
      <w:pPr>
        <w:pStyle w:val="2"/>
        <w:spacing w:before="156" w:after="156"/>
      </w:pPr>
      <w:bookmarkStart w:id="51" w:name="_Toc476562930"/>
      <w:bookmarkStart w:id="52" w:name="_Toc484419096"/>
      <w:r>
        <w:rPr>
          <w:rFonts w:hint="eastAsia"/>
        </w:rPr>
        <w:t>高能物理与机器学习</w:t>
      </w:r>
      <w:bookmarkEnd w:id="51"/>
      <w:bookmarkEnd w:id="52"/>
    </w:p>
    <w:p w14:paraId="719FEA44" w14:textId="4E3CF176" w:rsidR="007F4661" w:rsidRDefault="00057B95" w:rsidP="00F4393A">
      <w:pPr>
        <w:pStyle w:val="a2"/>
        <w:ind w:firstLine="480"/>
      </w:pPr>
      <w:r>
        <w:rPr>
          <w:rFonts w:hint="eastAsia"/>
        </w:rPr>
        <w:t>对于存储到的磁盘的数据，还需要进行离线分析</w:t>
      </w:r>
      <w:r w:rsidR="005A324C">
        <w:rPr>
          <w:rFonts w:hint="eastAsia"/>
        </w:rPr>
        <w:t>，从而得到实验结果</w:t>
      </w:r>
      <w:r>
        <w:rPr>
          <w:rFonts w:hint="eastAsia"/>
        </w:rPr>
        <w:t>。</w:t>
      </w:r>
      <w:r w:rsidR="004B62F4">
        <w:rPr>
          <w:rFonts w:hint="eastAsia"/>
        </w:rPr>
        <w:t>随着实验数据规模的不断增加，数据</w:t>
      </w:r>
      <w:r w:rsidR="005B085B">
        <w:rPr>
          <w:rFonts w:hint="eastAsia"/>
        </w:rPr>
        <w:t>分析</w:t>
      </w:r>
      <w:r w:rsidR="004B62F4">
        <w:rPr>
          <w:rFonts w:hint="eastAsia"/>
        </w:rPr>
        <w:t>的工具也在不断</w:t>
      </w:r>
      <w:r w:rsidR="005B085B">
        <w:rPr>
          <w:rFonts w:hint="eastAsia"/>
        </w:rPr>
        <w:t>更新</w:t>
      </w:r>
      <w:r w:rsidR="004B62F4">
        <w:rPr>
          <w:rFonts w:hint="eastAsia"/>
        </w:rPr>
        <w:t>。</w:t>
      </w:r>
      <w:r w:rsidR="00B6065B">
        <w:rPr>
          <w:rFonts w:hint="eastAsia"/>
        </w:rPr>
        <w:t>最</w:t>
      </w:r>
      <w:r w:rsidR="005B085B">
        <w:rPr>
          <w:rFonts w:hint="eastAsia"/>
        </w:rPr>
        <w:t>早</w:t>
      </w:r>
      <w:r w:rsidR="00B6065B">
        <w:rPr>
          <w:rFonts w:hint="eastAsia"/>
        </w:rPr>
        <w:t>的时候，</w:t>
      </w:r>
      <w:r w:rsidR="005B085B">
        <w:rPr>
          <w:rFonts w:hint="eastAsia"/>
        </w:rPr>
        <w:t>CERN</w:t>
      </w:r>
      <w:r w:rsidR="005B085B">
        <w:rPr>
          <w:rFonts w:hint="eastAsia"/>
        </w:rPr>
        <w:t>开发了一系列基于</w:t>
      </w:r>
      <w:r w:rsidR="007C3534">
        <w:rPr>
          <w:rFonts w:hint="eastAsia"/>
        </w:rPr>
        <w:t>FORTRAN</w:t>
      </w:r>
      <w:r w:rsidR="005B085B">
        <w:rPr>
          <w:rFonts w:hint="eastAsia"/>
        </w:rPr>
        <w:t>的库（</w:t>
      </w:r>
      <w:r w:rsidR="005B085B">
        <w:t>library</w:t>
      </w:r>
      <w:r w:rsidR="005B085B">
        <w:rPr>
          <w:rFonts w:hint="eastAsia"/>
        </w:rPr>
        <w:t>）和模块（</w:t>
      </w:r>
      <w:r w:rsidR="005B085B">
        <w:rPr>
          <w:rFonts w:hint="eastAsia"/>
        </w:rPr>
        <w:t>module</w:t>
      </w:r>
      <w:r w:rsidR="005B085B">
        <w:rPr>
          <w:rFonts w:hint="eastAsia"/>
        </w:rPr>
        <w:t>），用于数值计算和数据分析，这就是</w:t>
      </w:r>
      <w:r w:rsidR="005B085B">
        <w:rPr>
          <w:rFonts w:hint="eastAsia"/>
        </w:rPr>
        <w:t>CERNLIB</w:t>
      </w:r>
      <w:r w:rsidR="005B085B">
        <w:t xml:space="preserve"> </w:t>
      </w:r>
      <w:r w:rsidR="0072064B">
        <w:t>[25]</w:t>
      </w:r>
      <w:r w:rsidR="005B085B">
        <w:rPr>
          <w:rFonts w:hint="eastAsia"/>
        </w:rPr>
        <w:t>。在此基础上，</w:t>
      </w:r>
      <w:r w:rsidR="005B085B">
        <w:rPr>
          <w:rFonts w:hint="eastAsia"/>
        </w:rPr>
        <w:t>1986</w:t>
      </w:r>
      <w:r w:rsidR="005B085B">
        <w:rPr>
          <w:rFonts w:hint="eastAsia"/>
        </w:rPr>
        <w:t>年</w:t>
      </w:r>
      <w:r w:rsidR="005B085B">
        <w:rPr>
          <w:rFonts w:hint="eastAsia"/>
        </w:rPr>
        <w:t>CERN</w:t>
      </w:r>
      <w:r w:rsidR="005B085B">
        <w:rPr>
          <w:rFonts w:hint="eastAsia"/>
        </w:rPr>
        <w:t>开发了</w:t>
      </w:r>
      <w:r w:rsidR="007F4661">
        <w:rPr>
          <w:rFonts w:hint="eastAsia"/>
        </w:rPr>
        <w:t>交互式、脚本化的软件工具</w:t>
      </w:r>
      <w:r w:rsidR="005B085B">
        <w:rPr>
          <w:rFonts w:hint="eastAsia"/>
        </w:rPr>
        <w:t>PAW</w:t>
      </w:r>
      <w:r w:rsidR="005B085B">
        <w:rPr>
          <w:rFonts w:hint="eastAsia"/>
        </w:rPr>
        <w:t>（</w:t>
      </w:r>
      <w:r w:rsidR="005B085B" w:rsidRPr="00B6065B">
        <w:t>Physics Analysis Workstation</w:t>
      </w:r>
      <w:r w:rsidR="005B085B">
        <w:rPr>
          <w:rFonts w:hint="eastAsia"/>
        </w:rPr>
        <w:t>）</w:t>
      </w:r>
      <w:r w:rsidR="007F4661">
        <w:rPr>
          <w:rFonts w:hint="eastAsia"/>
        </w:rPr>
        <w:t>，用于数据分析和可视化</w:t>
      </w:r>
      <w:r w:rsidR="0072064B">
        <w:t>[26]</w:t>
      </w:r>
      <w:r w:rsidR="004B62F4">
        <w:rPr>
          <w:rFonts w:hint="eastAsia"/>
        </w:rPr>
        <w:t>。</w:t>
      </w:r>
      <w:r w:rsidR="00A978EE">
        <w:rPr>
          <w:rFonts w:hint="eastAsia"/>
        </w:rPr>
        <w:t>由于</w:t>
      </w:r>
      <w:r w:rsidR="007F4661">
        <w:rPr>
          <w:rFonts w:hint="eastAsia"/>
        </w:rPr>
        <w:t>基于</w:t>
      </w:r>
      <w:r w:rsidR="007F4661">
        <w:rPr>
          <w:rFonts w:hint="eastAsia"/>
        </w:rPr>
        <w:t>FORTRAN</w:t>
      </w:r>
      <w:r w:rsidR="007F4661">
        <w:rPr>
          <w:rFonts w:hint="eastAsia"/>
        </w:rPr>
        <w:t>的</w:t>
      </w:r>
      <w:r w:rsidR="007F4661">
        <w:rPr>
          <w:rFonts w:hint="eastAsia"/>
        </w:rPr>
        <w:t>PAW</w:t>
      </w:r>
      <w:r w:rsidR="007F4661">
        <w:rPr>
          <w:rFonts w:hint="eastAsia"/>
        </w:rPr>
        <w:t>的开发和维护难度越来越大</w:t>
      </w:r>
      <w:r w:rsidR="00D31D20">
        <w:rPr>
          <w:rFonts w:hint="eastAsia"/>
        </w:rPr>
        <w:t>，所以</w:t>
      </w:r>
      <w:r w:rsidR="00D31D20">
        <w:rPr>
          <w:rFonts w:hint="eastAsia"/>
        </w:rPr>
        <w:t>1995</w:t>
      </w:r>
      <w:r w:rsidR="00D31D20">
        <w:rPr>
          <w:rFonts w:hint="eastAsia"/>
        </w:rPr>
        <w:t>年</w:t>
      </w:r>
      <w:r w:rsidR="007F4661">
        <w:rPr>
          <w:rFonts w:hint="eastAsia"/>
        </w:rPr>
        <w:t>C</w:t>
      </w:r>
      <w:r w:rsidR="007F4661">
        <w:t>ERN</w:t>
      </w:r>
      <w:r w:rsidR="00B6065B">
        <w:rPr>
          <w:rFonts w:hint="eastAsia"/>
        </w:rPr>
        <w:t>启动了</w:t>
      </w:r>
      <w:r w:rsidR="00D31D20">
        <w:rPr>
          <w:rFonts w:hint="eastAsia"/>
        </w:rPr>
        <w:t>ROOT</w:t>
      </w:r>
      <w:r w:rsidR="00D31D20">
        <w:rPr>
          <w:rFonts w:hint="eastAsia"/>
        </w:rPr>
        <w:t>项目</w:t>
      </w:r>
      <w:r w:rsidR="00B6065B">
        <w:rPr>
          <w:rFonts w:hint="eastAsia"/>
        </w:rPr>
        <w:t>，开发</w:t>
      </w:r>
      <w:r w:rsidR="00587AC4">
        <w:rPr>
          <w:rFonts w:hint="eastAsia"/>
        </w:rPr>
        <w:t>基于</w:t>
      </w:r>
      <w:r w:rsidR="00587AC4">
        <w:rPr>
          <w:rFonts w:hint="eastAsia"/>
        </w:rPr>
        <w:t>C</w:t>
      </w:r>
      <w:r w:rsidR="00587AC4">
        <w:t>++</w:t>
      </w:r>
      <w:r w:rsidR="00587AC4">
        <w:rPr>
          <w:rFonts w:hint="eastAsia"/>
        </w:rPr>
        <w:t>的</w:t>
      </w:r>
      <w:r w:rsidR="00B6065B">
        <w:rPr>
          <w:rFonts w:hint="eastAsia"/>
        </w:rPr>
        <w:t>面向对象的</w:t>
      </w:r>
      <w:r w:rsidR="00587AC4">
        <w:rPr>
          <w:rFonts w:hint="eastAsia"/>
        </w:rPr>
        <w:t>数据分析框架</w:t>
      </w:r>
      <w:r w:rsidR="0072064B">
        <w:t>[27]</w:t>
      </w:r>
      <w:r w:rsidR="00587AC4">
        <w:rPr>
          <w:rFonts w:hint="eastAsia"/>
        </w:rPr>
        <w:t>。</w:t>
      </w:r>
      <w:r w:rsidR="00BE73BA">
        <w:rPr>
          <w:rFonts w:hint="eastAsia"/>
        </w:rPr>
        <w:t>目前，</w:t>
      </w:r>
      <w:r w:rsidR="00BE73BA">
        <w:rPr>
          <w:rFonts w:hint="eastAsia"/>
        </w:rPr>
        <w:t>ROOT</w:t>
      </w:r>
      <w:r w:rsidR="00BE73BA">
        <w:rPr>
          <w:rFonts w:hint="eastAsia"/>
        </w:rPr>
        <w:t>广泛用于粒子物理实验海量数据（</w:t>
      </w:r>
      <w:r w:rsidR="00BE73BA">
        <w:rPr>
          <w:rFonts w:hint="eastAsia"/>
        </w:rPr>
        <w:t>PB</w:t>
      </w:r>
      <w:r w:rsidR="00BE73BA">
        <w:rPr>
          <w:rFonts w:hint="eastAsia"/>
        </w:rPr>
        <w:t>量级）的存储和分析。</w:t>
      </w:r>
      <w:r w:rsidR="00F4393A">
        <w:rPr>
          <w:rFonts w:hint="eastAsia"/>
        </w:rPr>
        <w:t>随着物理实验数据复杂度的进一步提升，</w:t>
      </w:r>
      <w:r w:rsidR="00A978EE">
        <w:rPr>
          <w:rFonts w:hint="eastAsia"/>
        </w:rPr>
        <w:t>传统的基于</w:t>
      </w:r>
      <w:r w:rsidR="00750D82">
        <w:rPr>
          <w:rFonts w:hint="eastAsia"/>
        </w:rPr>
        <w:t>单一</w:t>
      </w:r>
      <w:r w:rsidR="00F4393A">
        <w:rPr>
          <w:rFonts w:hint="eastAsia"/>
        </w:rPr>
        <w:t>变量</w:t>
      </w:r>
      <w:r w:rsidR="00A978EE">
        <w:rPr>
          <w:rFonts w:hint="eastAsia"/>
        </w:rPr>
        <w:t>的</w:t>
      </w:r>
      <w:r w:rsidR="00F4393A">
        <w:rPr>
          <w:rFonts w:hint="eastAsia"/>
        </w:rPr>
        <w:t>分析</w:t>
      </w:r>
      <w:r w:rsidR="00A978EE">
        <w:rPr>
          <w:rFonts w:hint="eastAsia"/>
        </w:rPr>
        <w:t>方法</w:t>
      </w:r>
      <w:r w:rsidR="00F4393A">
        <w:rPr>
          <w:rFonts w:hint="eastAsia"/>
        </w:rPr>
        <w:t>难以满足</w:t>
      </w:r>
      <w:r w:rsidR="00A978EE">
        <w:rPr>
          <w:rFonts w:hint="eastAsia"/>
        </w:rPr>
        <w:t>实验</w:t>
      </w:r>
      <w:r w:rsidR="00F4393A">
        <w:rPr>
          <w:rFonts w:hint="eastAsia"/>
        </w:rPr>
        <w:t>所需，</w:t>
      </w:r>
      <w:r w:rsidR="00A978EE">
        <w:rPr>
          <w:rFonts w:hint="eastAsia"/>
        </w:rPr>
        <w:t>物理学家使用</w:t>
      </w:r>
      <w:r w:rsidR="00750D82">
        <w:rPr>
          <w:rFonts w:hint="eastAsia"/>
        </w:rPr>
        <w:t>多元</w:t>
      </w:r>
      <w:r w:rsidR="007F4661">
        <w:rPr>
          <w:rFonts w:hint="eastAsia"/>
        </w:rPr>
        <w:t>分析方法</w:t>
      </w:r>
      <w:r w:rsidR="00750D82">
        <w:rPr>
          <w:rFonts w:hint="eastAsia"/>
        </w:rPr>
        <w:t>（</w:t>
      </w:r>
      <w:r w:rsidR="00750D82">
        <w:rPr>
          <w:rFonts w:hint="eastAsia"/>
        </w:rPr>
        <w:t>Mul</w:t>
      </w:r>
      <w:r w:rsidR="00750D82">
        <w:t xml:space="preserve">tivariable </w:t>
      </w:r>
      <w:r w:rsidR="00A978EE">
        <w:rPr>
          <w:rFonts w:hint="eastAsia"/>
        </w:rPr>
        <w:t>Analysis</w:t>
      </w:r>
      <w:r w:rsidR="00A978EE">
        <w:t xml:space="preserve"> </w:t>
      </w:r>
      <w:r w:rsidR="00A978EE">
        <w:rPr>
          <w:rFonts w:hint="eastAsia"/>
        </w:rPr>
        <w:t>Method</w:t>
      </w:r>
      <w:r w:rsidR="00750D82">
        <w:rPr>
          <w:rFonts w:hint="eastAsia"/>
        </w:rPr>
        <w:t>）。</w:t>
      </w:r>
      <w:r w:rsidR="007F4661">
        <w:rPr>
          <w:rFonts w:hint="eastAsia"/>
        </w:rPr>
        <w:t>为此，</w:t>
      </w:r>
      <w:r w:rsidR="00896AE3">
        <w:rPr>
          <w:rFonts w:hint="eastAsia"/>
        </w:rPr>
        <w:t>CERN</w:t>
      </w:r>
      <w:r w:rsidR="007F4661">
        <w:rPr>
          <w:rFonts w:hint="eastAsia"/>
        </w:rPr>
        <w:t>开发了基于</w:t>
      </w:r>
      <w:r w:rsidR="00896AE3">
        <w:rPr>
          <w:rFonts w:hint="eastAsia"/>
        </w:rPr>
        <w:t>ROOT</w:t>
      </w:r>
      <w:r w:rsidR="00896AE3">
        <w:rPr>
          <w:rFonts w:hint="eastAsia"/>
        </w:rPr>
        <w:t>的工具</w:t>
      </w:r>
      <w:r w:rsidR="007F4661">
        <w:rPr>
          <w:rFonts w:hint="eastAsia"/>
        </w:rPr>
        <w:t>套件</w:t>
      </w:r>
      <w:r w:rsidR="007F4661">
        <w:rPr>
          <w:rFonts w:hint="eastAsia"/>
        </w:rPr>
        <w:t>TMVA</w:t>
      </w:r>
      <w:r w:rsidR="007F4661">
        <w:rPr>
          <w:rFonts w:hint="eastAsia"/>
        </w:rPr>
        <w:t>（</w:t>
      </w:r>
      <w:r w:rsidR="007F4661" w:rsidRPr="00F4393A">
        <w:t>Toolkit for Multivariate Data Analysis with ROOT</w:t>
      </w:r>
      <w:r w:rsidR="007F4661">
        <w:rPr>
          <w:rFonts w:hint="eastAsia"/>
        </w:rPr>
        <w:t>），</w:t>
      </w:r>
      <w:r w:rsidR="00896AE3">
        <w:rPr>
          <w:rFonts w:hint="eastAsia"/>
        </w:rPr>
        <w:t>该套件提供了一系列机器学习算法</w:t>
      </w:r>
      <w:r w:rsidR="007F4661">
        <w:rPr>
          <w:rFonts w:hint="eastAsia"/>
        </w:rPr>
        <w:t>用于解决多元</w:t>
      </w:r>
      <w:r w:rsidR="00896AE3">
        <w:rPr>
          <w:rFonts w:hint="eastAsia"/>
        </w:rPr>
        <w:t>数据分析问题</w:t>
      </w:r>
      <w:r w:rsidR="007F4661">
        <w:rPr>
          <w:rFonts w:hint="eastAsia"/>
        </w:rPr>
        <w:t>。</w:t>
      </w:r>
    </w:p>
    <w:p w14:paraId="1F942D1B" w14:textId="59B20150" w:rsidR="00772081" w:rsidRDefault="00245E03" w:rsidP="00F4393A">
      <w:pPr>
        <w:pStyle w:val="a2"/>
        <w:ind w:firstLine="480"/>
      </w:pPr>
      <w:r>
        <w:rPr>
          <w:rFonts w:hint="eastAsia"/>
        </w:rPr>
        <w:t>由于机器学习在数据</w:t>
      </w:r>
      <w:r w:rsidR="00E63FA1">
        <w:rPr>
          <w:rFonts w:hint="eastAsia"/>
        </w:rPr>
        <w:t>分类</w:t>
      </w:r>
      <w:r>
        <w:rPr>
          <w:rFonts w:hint="eastAsia"/>
        </w:rPr>
        <w:t>方面的优势，物理学家很快意识到：使用机器学习</w:t>
      </w:r>
      <w:r w:rsidR="00055845">
        <w:rPr>
          <w:rFonts w:hint="eastAsia"/>
        </w:rPr>
        <w:t>的方法</w:t>
      </w:r>
      <w:r>
        <w:rPr>
          <w:rFonts w:hint="eastAsia"/>
        </w:rPr>
        <w:t>可以更好的将需要的信号从大量的</w:t>
      </w:r>
      <w:r w:rsidR="00607AEE">
        <w:rPr>
          <w:rFonts w:hint="eastAsia"/>
        </w:rPr>
        <w:t>本底</w:t>
      </w:r>
      <w:r>
        <w:rPr>
          <w:rFonts w:hint="eastAsia"/>
        </w:rPr>
        <w:t>噪声中区分开来。</w:t>
      </w:r>
      <w:r w:rsidR="00055845">
        <w:rPr>
          <w:rFonts w:hint="eastAsia"/>
        </w:rPr>
        <w:t>早</w:t>
      </w:r>
      <w:r>
        <w:rPr>
          <w:rFonts w:hint="eastAsia"/>
        </w:rPr>
        <w:t>在</w:t>
      </w:r>
      <w:r>
        <w:rPr>
          <w:rFonts w:hint="eastAsia"/>
        </w:rPr>
        <w:t>90</w:t>
      </w:r>
      <w:r>
        <w:rPr>
          <w:rFonts w:hint="eastAsia"/>
        </w:rPr>
        <w:t>年代，</w:t>
      </w:r>
      <w:r w:rsidR="00055845">
        <w:rPr>
          <w:rFonts w:hint="eastAsia"/>
        </w:rPr>
        <w:t>机器学习算法，主要是</w:t>
      </w:r>
      <w:r>
        <w:rPr>
          <w:rFonts w:hint="eastAsia"/>
        </w:rPr>
        <w:t>神经网络</w:t>
      </w:r>
      <w:r w:rsidR="00055845">
        <w:rPr>
          <w:rFonts w:hint="eastAsia"/>
        </w:rPr>
        <w:t>，</w:t>
      </w:r>
      <w:r w:rsidR="00DF5CCF">
        <w:rPr>
          <w:rFonts w:hint="eastAsia"/>
        </w:rPr>
        <w:t>得到了物理学家的广泛关注</w:t>
      </w:r>
      <w:r>
        <w:rPr>
          <w:rFonts w:hint="eastAsia"/>
        </w:rPr>
        <w:t>。</w:t>
      </w:r>
      <w:r w:rsidR="00811ACC">
        <w:rPr>
          <w:rFonts w:hint="eastAsia"/>
        </w:rPr>
        <w:t>例如，在费米实验室的</w:t>
      </w:r>
      <w:r w:rsidR="00055845">
        <w:t>E735</w:t>
      </w:r>
      <w:r w:rsidR="00055845">
        <w:rPr>
          <w:rFonts w:hint="eastAsia"/>
        </w:rPr>
        <w:t>实验</w:t>
      </w:r>
      <w:r w:rsidR="00811ACC">
        <w:rPr>
          <w:rFonts w:hint="eastAsia"/>
        </w:rPr>
        <w:t>中，</w:t>
      </w:r>
      <w:r w:rsidR="00055845">
        <w:rPr>
          <w:rFonts w:hint="eastAsia"/>
        </w:rPr>
        <w:t>C</w:t>
      </w:r>
      <w:r w:rsidR="00055845">
        <w:t>. S. Lindsey</w:t>
      </w:r>
      <w:r w:rsidR="00055845">
        <w:rPr>
          <w:rFonts w:hint="eastAsia"/>
        </w:rPr>
        <w:t>等使用</w:t>
      </w:r>
      <w:r w:rsidR="00811ACC">
        <w:rPr>
          <w:rFonts w:hint="eastAsia"/>
        </w:rPr>
        <w:t>神经网络</w:t>
      </w:r>
      <w:r w:rsidR="00055845">
        <w:rPr>
          <w:rFonts w:hint="eastAsia"/>
        </w:rPr>
        <w:t>算法</w:t>
      </w:r>
      <w:r w:rsidR="008763C1">
        <w:rPr>
          <w:rFonts w:hint="eastAsia"/>
        </w:rPr>
        <w:t>从漂移室的数据中寻找正负质子对撞的主顶点</w:t>
      </w:r>
      <w:r w:rsidR="0072064B">
        <w:t>[30]</w:t>
      </w:r>
      <w:r w:rsidR="00683B7F">
        <w:rPr>
          <w:rFonts w:hint="eastAsia"/>
        </w:rPr>
        <w:t>。</w:t>
      </w:r>
      <w:r w:rsidR="00237119" w:rsidRPr="00237119">
        <w:t>L</w:t>
      </w:r>
      <w:r w:rsidR="00237119">
        <w:t>.</w:t>
      </w:r>
      <w:r w:rsidR="00237119" w:rsidRPr="00237119">
        <w:t xml:space="preserve"> Lönnblad</w:t>
      </w:r>
      <w:r w:rsidR="00237119">
        <w:rPr>
          <w:rFonts w:hint="eastAsia"/>
        </w:rPr>
        <w:t>等使用神经网络算法来区分夸克和胶子形成的喷注，</w:t>
      </w:r>
      <w:r w:rsidR="0072498E">
        <w:rPr>
          <w:rFonts w:hint="eastAsia"/>
        </w:rPr>
        <w:t>数据来自于</w:t>
      </w:r>
      <w:r w:rsidR="00237119">
        <w:rPr>
          <w:rFonts w:hint="eastAsia"/>
        </w:rPr>
        <w:t>蒙特卡洛仿真，精度达到了</w:t>
      </w:r>
      <w:r w:rsidR="00237119">
        <w:rPr>
          <w:rFonts w:hint="eastAsia"/>
        </w:rPr>
        <w:t>85%~90%</w:t>
      </w:r>
      <w:r w:rsidR="00237119">
        <w:rPr>
          <w:rFonts w:hint="eastAsia"/>
        </w:rPr>
        <w:t>。除了</w:t>
      </w:r>
      <w:r w:rsidR="00A3615D">
        <w:rPr>
          <w:rFonts w:hint="eastAsia"/>
        </w:rPr>
        <w:t>离线</w:t>
      </w:r>
      <w:r w:rsidR="00237119">
        <w:rPr>
          <w:rFonts w:hint="eastAsia"/>
        </w:rPr>
        <w:t>数据分析之外，神经网络还被应用于数据读出系统中</w:t>
      </w:r>
      <w:r w:rsidR="00124CD2">
        <w:rPr>
          <w:rFonts w:hint="eastAsia"/>
        </w:rPr>
        <w:t>。</w:t>
      </w:r>
      <w:r w:rsidR="00AA23D1">
        <w:rPr>
          <w:rFonts w:hint="eastAsia"/>
        </w:rPr>
        <w:t xml:space="preserve">B. </w:t>
      </w:r>
      <w:r w:rsidR="00AA23D1">
        <w:t>D</w:t>
      </w:r>
      <w:r w:rsidR="00AA23D1">
        <w:rPr>
          <w:rFonts w:hint="eastAsia"/>
        </w:rPr>
        <w:t>enby</w:t>
      </w:r>
      <w:r w:rsidR="00AA23D1">
        <w:rPr>
          <w:rFonts w:hint="eastAsia"/>
        </w:rPr>
        <w:t>等</w:t>
      </w:r>
      <w:r w:rsidR="006E1462">
        <w:rPr>
          <w:rFonts w:hint="eastAsia"/>
        </w:rPr>
        <w:t>通过仿真</w:t>
      </w:r>
      <w:r w:rsidR="00AA23D1">
        <w:rPr>
          <w:rFonts w:hint="eastAsia"/>
        </w:rPr>
        <w:t>研究了使</w:t>
      </w:r>
      <w:r w:rsidR="00AA23D1">
        <w:rPr>
          <w:rFonts w:hint="eastAsia"/>
        </w:rPr>
        <w:lastRenderedPageBreak/>
        <w:t>用神经网络来</w:t>
      </w:r>
      <w:r w:rsidR="006E1462">
        <w:rPr>
          <w:rFonts w:hint="eastAsia"/>
        </w:rPr>
        <w:t>进行底夸克事例的触发判选</w:t>
      </w:r>
      <w:r w:rsidR="0072064B">
        <w:t>[32]</w:t>
      </w:r>
      <w:r w:rsidR="006E1462">
        <w:rPr>
          <w:rFonts w:hint="eastAsia"/>
        </w:rPr>
        <w:t>。在</w:t>
      </w:r>
      <w:r w:rsidR="0072064B">
        <w:rPr>
          <w:rFonts w:hint="eastAsia"/>
        </w:rPr>
        <w:t>德国</w:t>
      </w:r>
      <w:r w:rsidR="006E1462">
        <w:rPr>
          <w:rFonts w:hint="eastAsia"/>
        </w:rPr>
        <w:t>HE</w:t>
      </w:r>
      <w:r w:rsidR="006E1462">
        <w:t>RA</w:t>
      </w:r>
      <w:r w:rsidR="006E1462">
        <w:rPr>
          <w:rFonts w:hint="eastAsia"/>
        </w:rPr>
        <w:t>加速器上的</w:t>
      </w:r>
      <w:r w:rsidR="006E1462">
        <w:rPr>
          <w:rFonts w:hint="eastAsia"/>
        </w:rPr>
        <w:t>H1</w:t>
      </w:r>
      <w:r w:rsidR="006E1462">
        <w:rPr>
          <w:rFonts w:hint="eastAsia"/>
        </w:rPr>
        <w:t>实验中，</w:t>
      </w:r>
      <w:r w:rsidR="002D3F40">
        <w:rPr>
          <w:rFonts w:hint="eastAsia"/>
        </w:rPr>
        <w:t>神经网络被用于实现二级触发，这是</w:t>
      </w:r>
      <w:r w:rsidR="006E1462">
        <w:rPr>
          <w:rFonts w:hint="eastAsia"/>
        </w:rPr>
        <w:t>神经网络</w:t>
      </w:r>
      <w:r w:rsidR="002D3F40">
        <w:rPr>
          <w:rFonts w:hint="eastAsia"/>
        </w:rPr>
        <w:t>首次应用在真实实验中</w:t>
      </w:r>
      <w:r w:rsidR="006E1462">
        <w:rPr>
          <w:rFonts w:hint="eastAsia"/>
        </w:rPr>
        <w:t>。</w:t>
      </w:r>
      <w:r w:rsidR="0072064B">
        <w:rPr>
          <w:rFonts w:hint="eastAsia"/>
        </w:rPr>
        <w:t>在</w:t>
      </w:r>
      <w:r w:rsidR="0072064B">
        <w:rPr>
          <w:rFonts w:hint="eastAsia"/>
        </w:rPr>
        <w:t>CERN</w:t>
      </w:r>
      <w:r w:rsidR="0072064B">
        <w:rPr>
          <w:rFonts w:hint="eastAsia"/>
        </w:rPr>
        <w:t>的</w:t>
      </w:r>
      <w:r w:rsidR="0072064B">
        <w:rPr>
          <w:rFonts w:hint="eastAsia"/>
        </w:rPr>
        <w:t>DIRAC</w:t>
      </w:r>
      <w:r w:rsidR="0072064B">
        <w:rPr>
          <w:rFonts w:hint="eastAsia"/>
        </w:rPr>
        <w:t>实验中，同样使用神经网络产生触发信号，作为多级触发系统的一部分</w:t>
      </w:r>
      <w:r w:rsidR="0072064B">
        <w:t>[35][36]</w:t>
      </w:r>
      <w:r w:rsidR="0072064B">
        <w:rPr>
          <w:rFonts w:hint="eastAsia"/>
        </w:rPr>
        <w:t>。</w:t>
      </w:r>
    </w:p>
    <w:p w14:paraId="3AFE7D99" w14:textId="1CE93B9F" w:rsidR="00AB1E25" w:rsidRPr="00E63FA1" w:rsidRDefault="00E63FA1" w:rsidP="00F4393A">
      <w:pPr>
        <w:pStyle w:val="a2"/>
        <w:ind w:firstLine="480"/>
      </w:pPr>
      <w:r w:rsidRPr="00E63FA1">
        <w:rPr>
          <w:rFonts w:hint="eastAsia"/>
        </w:rPr>
        <w:t>神经网络作为具备较强的模式识别能力的一种分类器而受到研究人员的青睐，然而当需要完成更加复杂的学习任务时，需要神经网络的层数更多，需要训练的参数也就更多。然而，复杂的分类器模型的训练效率低，并且容易有过拟合的风险，因此早期的应用中，几乎所有的神经网络都是浅层的，对复杂任务的学习和泛化能力不足。另一方面，随着上世纪九十年代中期统计学习、支持向量机的兴起，神经网络学习的理论性质不够清楚、试错性强，这些弱点使得对神经网络的研究和应用陷入了低谷期。随着现代计算机、电子技术的发展，计算能力的大幅提高可以缓解早期训练低效性的问题，训练数据的大幅增加可以降低过拟合的风险。另一方面，新的神经网络结构及学习算法的出现，极大地提高了模型的学习能力，以“深度学习”为代表的复杂模型开始受到人们的关注，并且在高能物理领域崭露头角。</w:t>
      </w:r>
      <w:r w:rsidR="000E35D4">
        <w:rPr>
          <w:rFonts w:hint="eastAsia"/>
        </w:rPr>
        <w:t>在最新的研究中，</w:t>
      </w:r>
      <w:r w:rsidR="000E35D4" w:rsidRPr="000E35D4">
        <w:t>Patrick T. Komiske</w:t>
      </w:r>
      <w:r w:rsidR="000E35D4">
        <w:rPr>
          <w:rFonts w:hint="eastAsia"/>
        </w:rPr>
        <w:t>等使用深度学习（卷积神经网络）的方法来分辨夸克和胶子在量能器中形成的喷注（</w:t>
      </w:r>
      <w:r w:rsidR="000E35D4">
        <w:rPr>
          <w:rFonts w:hint="eastAsia"/>
        </w:rPr>
        <w:t>jet</w:t>
      </w:r>
      <w:r w:rsidR="000E35D4">
        <w:rPr>
          <w:rFonts w:hint="eastAsia"/>
        </w:rPr>
        <w:t>），分辨效果好于物理学家的观察</w:t>
      </w:r>
      <w:r w:rsidR="0072064B">
        <w:t>[47]</w:t>
      </w:r>
      <w:r w:rsidR="000E35D4">
        <w:rPr>
          <w:rFonts w:hint="eastAsia"/>
        </w:rPr>
        <w:t>。将量能器中形成的喷注看作是一张图片，每个像素点由量能器中沉积的能量决定，红色、绿色、蓝色分别表示带电粒子横动量、中性粒子横动量、带电粒子的计数。</w:t>
      </w:r>
    </w:p>
    <w:p w14:paraId="4A7FD15D" w14:textId="2E2CB0C8" w:rsidR="00D25F7D" w:rsidRDefault="00D25F7D" w:rsidP="00C27235">
      <w:pPr>
        <w:pStyle w:val="4-"/>
        <w:spacing w:before="156" w:after="156"/>
      </w:pPr>
      <w:bookmarkStart w:id="53" w:name="_Toc476562932"/>
      <w:r>
        <w:rPr>
          <w:rFonts w:hint="eastAsia"/>
        </w:rPr>
        <w:t>Hig</w:t>
      </w:r>
      <w:r>
        <w:t xml:space="preserve">gs Boson </w:t>
      </w:r>
      <w:r w:rsidR="00661A8F">
        <w:t xml:space="preserve">Mahine Learning </w:t>
      </w:r>
      <w:r>
        <w:t>Challenge</w:t>
      </w:r>
      <w:bookmarkEnd w:id="53"/>
    </w:p>
    <w:p w14:paraId="0C03C5F5" w14:textId="2FC9E877" w:rsidR="00AB56F6" w:rsidRDefault="00C956CF" w:rsidP="005A594B">
      <w:pPr>
        <w:pStyle w:val="a2"/>
        <w:ind w:firstLine="480"/>
      </w:pPr>
      <w:r>
        <w:rPr>
          <w:rFonts w:hint="eastAsia"/>
        </w:rPr>
        <w:t>2014</w:t>
      </w:r>
      <w:r>
        <w:rPr>
          <w:rFonts w:hint="eastAsia"/>
        </w:rPr>
        <w:t>年</w:t>
      </w:r>
      <w:r>
        <w:rPr>
          <w:rFonts w:hint="eastAsia"/>
        </w:rPr>
        <w:t>5</w:t>
      </w:r>
      <w:r>
        <w:rPr>
          <w:rFonts w:hint="eastAsia"/>
        </w:rPr>
        <w:t>月到</w:t>
      </w:r>
      <w:r>
        <w:rPr>
          <w:rFonts w:hint="eastAsia"/>
        </w:rPr>
        <w:t>12</w:t>
      </w:r>
      <w:r>
        <w:rPr>
          <w:rFonts w:hint="eastAsia"/>
        </w:rPr>
        <w:t>月，</w:t>
      </w:r>
      <w:r>
        <w:rPr>
          <w:rFonts w:hint="eastAsia"/>
        </w:rPr>
        <w:t>CERN</w:t>
      </w:r>
      <w:r>
        <w:rPr>
          <w:rFonts w:hint="eastAsia"/>
        </w:rPr>
        <w:t>在</w:t>
      </w:r>
      <w:r>
        <w:rPr>
          <w:rFonts w:hint="eastAsia"/>
        </w:rPr>
        <w:t>Ka</w:t>
      </w:r>
      <w:r>
        <w:t>ggle</w:t>
      </w:r>
      <w:r>
        <w:rPr>
          <w:rFonts w:hint="eastAsia"/>
        </w:rPr>
        <w:t>上组织了</w:t>
      </w:r>
      <w:r w:rsidR="00963494">
        <w:rPr>
          <w:rFonts w:hint="eastAsia"/>
        </w:rPr>
        <w:t>一场寻找希格斯波色子竞赛</w:t>
      </w:r>
      <w:r w:rsidR="00661A8F">
        <w:rPr>
          <w:rFonts w:hint="eastAsia"/>
        </w:rPr>
        <w:t>（</w:t>
      </w:r>
      <w:r w:rsidR="00661A8F">
        <w:rPr>
          <w:rFonts w:hint="eastAsia"/>
        </w:rPr>
        <w:t>Higgs</w:t>
      </w:r>
      <w:r w:rsidR="00661A8F">
        <w:t xml:space="preserve"> Boson Machine Learning Challenge</w:t>
      </w:r>
      <w:r w:rsidR="00661A8F">
        <w:rPr>
          <w:rFonts w:hint="eastAsia"/>
        </w:rPr>
        <w:t>）</w:t>
      </w:r>
      <w:r w:rsidR="00963494">
        <w:rPr>
          <w:rFonts w:hint="eastAsia"/>
        </w:rPr>
        <w:t>，</w:t>
      </w:r>
      <w:r w:rsidR="00077CB1">
        <w:rPr>
          <w:rFonts w:hint="eastAsia"/>
        </w:rPr>
        <w:t>旨在推动机器学习</w:t>
      </w:r>
      <w:r w:rsidR="00963494">
        <w:rPr>
          <w:rFonts w:hint="eastAsia"/>
        </w:rPr>
        <w:t>在高能物理领域的应用</w:t>
      </w:r>
      <w:r w:rsidR="00251DB2">
        <w:fldChar w:fldCharType="begin"/>
      </w:r>
      <w:r w:rsidR="00251DB2">
        <w:instrText xml:space="preserve"> </w:instrText>
      </w:r>
      <w:r w:rsidR="00251DB2">
        <w:rPr>
          <w:rFonts w:hint="eastAsia"/>
        </w:rPr>
        <w:instrText>REF _Ref484245330 \r \h</w:instrText>
      </w:r>
      <w:r w:rsidR="00251DB2">
        <w:instrText xml:space="preserve"> </w:instrText>
      </w:r>
      <w:r w:rsidR="00251DB2">
        <w:fldChar w:fldCharType="separate"/>
      </w:r>
      <w:r w:rsidR="007033F6">
        <w:t>[54]</w:t>
      </w:r>
      <w:r w:rsidR="00251DB2">
        <w:fldChar w:fldCharType="end"/>
      </w:r>
      <w:r w:rsidR="00963494">
        <w:rPr>
          <w:rFonts w:hint="eastAsia"/>
        </w:rPr>
        <w:t>。</w:t>
      </w:r>
      <w:r w:rsidR="00AB56F6">
        <w:rPr>
          <w:rFonts w:hint="eastAsia"/>
        </w:rPr>
        <w:t>CERN</w:t>
      </w:r>
      <w:r w:rsidR="00AB56F6">
        <w:rPr>
          <w:rFonts w:hint="eastAsia"/>
        </w:rPr>
        <w:t>将高能物理领域的专业问题抽象出来，让众多的数据科学家参与进来，希望其能够带来新的、有价值的解决问题的思路。因此</w:t>
      </w:r>
      <w:r w:rsidR="00023AA5" w:rsidRPr="00023AA5">
        <w:rPr>
          <w:rFonts w:hint="eastAsia"/>
        </w:rPr>
        <w:t>对于参赛者来说，</w:t>
      </w:r>
      <w:r w:rsidR="005A594B">
        <w:rPr>
          <w:rFonts w:hint="eastAsia"/>
        </w:rPr>
        <w:t>无需了解任何粒子物理相关的专业知识</w:t>
      </w:r>
      <w:r w:rsidR="00023AA5" w:rsidRPr="00023AA5">
        <w:rPr>
          <w:rFonts w:hint="eastAsia"/>
        </w:rPr>
        <w:t>。</w:t>
      </w:r>
      <w:r w:rsidR="00AB56F6" w:rsidRPr="00AB56F6">
        <w:rPr>
          <w:rFonts w:hint="eastAsia"/>
        </w:rPr>
        <w:t>ATLAS</w:t>
      </w:r>
      <w:r w:rsidR="00AB56F6" w:rsidRPr="00AB56F6">
        <w:rPr>
          <w:rFonts w:hint="eastAsia"/>
        </w:rPr>
        <w:t>实验组提供了</w:t>
      </w:r>
      <w:r w:rsidR="005A594B">
        <w:rPr>
          <w:rFonts w:hint="eastAsia"/>
        </w:rPr>
        <w:t>训练与测试</w:t>
      </w:r>
      <w:r w:rsidR="00AB56F6" w:rsidRPr="00AB56F6">
        <w:rPr>
          <w:rFonts w:hint="eastAsia"/>
        </w:rPr>
        <w:t>数据</w:t>
      </w:r>
      <w:r w:rsidR="005A594B">
        <w:rPr>
          <w:rFonts w:hint="eastAsia"/>
        </w:rPr>
        <w:t>集，</w:t>
      </w:r>
      <w:r w:rsidR="00FC7F03">
        <w:rPr>
          <w:rFonts w:hint="eastAsia"/>
        </w:rPr>
        <w:t>总共包含了</w:t>
      </w:r>
      <w:r w:rsidR="00AB56F6" w:rsidRPr="00AB56F6">
        <w:rPr>
          <w:rFonts w:hint="eastAsia"/>
        </w:rPr>
        <w:t>800</w:t>
      </w:r>
      <w:r w:rsidR="005A594B">
        <w:rPr>
          <w:rFonts w:hint="eastAsia"/>
        </w:rPr>
        <w:t>k</w:t>
      </w:r>
      <w:r w:rsidR="005A594B">
        <w:rPr>
          <w:rFonts w:hint="eastAsia"/>
        </w:rPr>
        <w:t>个</w:t>
      </w:r>
      <w:r w:rsidR="00AB56F6" w:rsidRPr="00AB56F6">
        <w:rPr>
          <w:rFonts w:hint="eastAsia"/>
        </w:rPr>
        <w:t>事例</w:t>
      </w:r>
      <w:r w:rsidR="005A594B">
        <w:rPr>
          <w:rFonts w:hint="eastAsia"/>
        </w:rPr>
        <w:t>，其中</w:t>
      </w:r>
      <w:r w:rsidR="005A594B">
        <w:rPr>
          <w:rFonts w:hint="eastAsia"/>
        </w:rPr>
        <w:t>250k</w:t>
      </w:r>
      <w:r w:rsidR="00FC7F03">
        <w:rPr>
          <w:rFonts w:hint="eastAsia"/>
        </w:rPr>
        <w:t>个</w:t>
      </w:r>
      <w:r w:rsidR="005A594B">
        <w:rPr>
          <w:rFonts w:hint="eastAsia"/>
        </w:rPr>
        <w:t>用于训练，</w:t>
      </w:r>
      <w:r w:rsidR="005A594B">
        <w:rPr>
          <w:rFonts w:hint="eastAsia"/>
        </w:rPr>
        <w:t>100k</w:t>
      </w:r>
      <w:r w:rsidR="00FC7F03">
        <w:rPr>
          <w:rFonts w:hint="eastAsia"/>
        </w:rPr>
        <w:t>个</w:t>
      </w:r>
      <w:r w:rsidR="005A594B">
        <w:rPr>
          <w:rFonts w:hint="eastAsia"/>
        </w:rPr>
        <w:t>用于公开的测试与验证，</w:t>
      </w:r>
      <w:r w:rsidR="005A594B">
        <w:rPr>
          <w:rFonts w:hint="eastAsia"/>
        </w:rPr>
        <w:t>450k</w:t>
      </w:r>
      <w:r w:rsidR="00FC7F03">
        <w:rPr>
          <w:rFonts w:hint="eastAsia"/>
        </w:rPr>
        <w:t>个</w:t>
      </w:r>
      <w:r w:rsidR="005A594B">
        <w:rPr>
          <w:rFonts w:hint="eastAsia"/>
        </w:rPr>
        <w:t>用于最终的成绩评定</w:t>
      </w:r>
      <w:r w:rsidR="00AB56F6" w:rsidRPr="00AB56F6">
        <w:rPr>
          <w:rFonts w:hint="eastAsia"/>
        </w:rPr>
        <w:t>。</w:t>
      </w:r>
      <w:r w:rsidR="005A594B">
        <w:rPr>
          <w:rFonts w:hint="eastAsia"/>
        </w:rPr>
        <w:t>数据集由</w:t>
      </w:r>
      <w:r w:rsidR="005A594B">
        <w:rPr>
          <w:rFonts w:hint="eastAsia"/>
        </w:rPr>
        <w:t>GEANT4</w:t>
      </w:r>
      <w:r w:rsidR="005A594B">
        <w:rPr>
          <w:rFonts w:hint="eastAsia"/>
        </w:rPr>
        <w:t>仿真得到。</w:t>
      </w:r>
    </w:p>
    <w:p w14:paraId="78C5E9A6" w14:textId="39ECF39C" w:rsidR="00251DB2" w:rsidRDefault="00FC7F03" w:rsidP="00251DB2">
      <w:pPr>
        <w:pStyle w:val="a2"/>
        <w:ind w:firstLine="480"/>
      </w:pPr>
      <w:r>
        <w:rPr>
          <w:rFonts w:hint="eastAsia"/>
        </w:rPr>
        <w:t>参赛者需要从所有的事例中挑选出包含</w:t>
      </w:r>
      <w:r>
        <w:rPr>
          <w:rFonts w:hint="eastAsia"/>
        </w:rPr>
        <w:t>Higgs</w:t>
      </w:r>
      <w:r>
        <w:rPr>
          <w:rFonts w:hint="eastAsia"/>
        </w:rPr>
        <w:t>粒子衰变的事例，</w:t>
      </w:r>
      <w:r>
        <w:rPr>
          <w:rFonts w:hint="eastAsia"/>
        </w:rPr>
        <w:t>Higgs</w:t>
      </w:r>
      <w:r>
        <w:rPr>
          <w:rFonts w:hint="eastAsia"/>
        </w:rPr>
        <w:t>粒子衰变过程有很多种不同的类型，在本次竞赛主要是寻找其中一种，也就是</w:t>
      </w:r>
      <m:oMath>
        <m:r>
          <w:rPr>
            <w:rFonts w:ascii="Cambria Math" w:hAnsi="Cambria Math"/>
          </w:rPr>
          <m:t>H→ττ</m:t>
        </m:r>
      </m:oMath>
      <w:r>
        <w:rPr>
          <w:rFonts w:hint="eastAsia"/>
        </w:rPr>
        <w:t>过程。</w:t>
      </w:r>
      <w:r w:rsidRPr="00FC7F03">
        <w:rPr>
          <w:rFonts w:hint="eastAsia"/>
        </w:rPr>
        <w:t>从机器学习的角度来看，这是一个</w:t>
      </w:r>
      <w:r>
        <w:rPr>
          <w:rFonts w:hint="eastAsia"/>
        </w:rPr>
        <w:t>典型</w:t>
      </w:r>
      <w:r w:rsidRPr="00FC7F03">
        <w:rPr>
          <w:rFonts w:hint="eastAsia"/>
        </w:rPr>
        <w:t>二分类问题，将事例分为：信号（</w:t>
      </w:r>
      <w:r w:rsidRPr="00FC7F03">
        <w:rPr>
          <w:rFonts w:hint="eastAsia"/>
        </w:rPr>
        <w:t>Signal</w:t>
      </w:r>
      <w:r w:rsidRPr="00FC7F03">
        <w:rPr>
          <w:rFonts w:hint="eastAsia"/>
        </w:rPr>
        <w:t>）和本底噪声（</w:t>
      </w:r>
      <w:r w:rsidRPr="00FC7F03">
        <w:rPr>
          <w:rFonts w:hint="eastAsia"/>
        </w:rPr>
        <w:t>Background</w:t>
      </w:r>
      <w:r w:rsidRPr="00FC7F03">
        <w:rPr>
          <w:rFonts w:hint="eastAsia"/>
        </w:rPr>
        <w:t>）。</w:t>
      </w:r>
      <w:r>
        <w:rPr>
          <w:rFonts w:hint="eastAsia"/>
        </w:rPr>
        <w:t>信号指的是包含</w:t>
      </w:r>
      <m:oMath>
        <m:r>
          <w:rPr>
            <w:rFonts w:ascii="Cambria Math" w:hAnsi="Cambria Math"/>
          </w:rPr>
          <m:t>H→ττ</m:t>
        </m:r>
      </m:oMath>
      <w:r>
        <w:rPr>
          <w:rFonts w:hint="eastAsia"/>
        </w:rPr>
        <w:t>过程的事例，而本底噪声指的是</w:t>
      </w:r>
      <w:r w:rsidR="00251DB2">
        <w:rPr>
          <w:rFonts w:hint="eastAsia"/>
        </w:rPr>
        <w:t>包含其它</w:t>
      </w:r>
      <w:r>
        <w:rPr>
          <w:rFonts w:hint="eastAsia"/>
        </w:rPr>
        <w:t>已知过程的事例。</w:t>
      </w:r>
      <w:r w:rsidR="00251DB2">
        <w:rPr>
          <w:rFonts w:hint="eastAsia"/>
        </w:rPr>
        <w:t>问题的难度在于：</w:t>
      </w:r>
    </w:p>
    <w:p w14:paraId="5BA18A27" w14:textId="7B066002" w:rsidR="00251DB2" w:rsidRPr="008654A4" w:rsidRDefault="00251DB2" w:rsidP="00251DB2">
      <w:pPr>
        <w:pStyle w:val="a0"/>
      </w:pPr>
      <w:r>
        <w:rPr>
          <w:rFonts w:hint="eastAsia"/>
        </w:rPr>
        <w:t>实际数据中，类别极度不平衡</w:t>
      </w:r>
      <w:r w:rsidR="00845A65">
        <w:rPr>
          <w:rFonts w:hint="eastAsia"/>
        </w:rPr>
        <w:t>，在</w:t>
      </w:r>
      <w:r>
        <w:rPr>
          <w:rFonts w:hint="eastAsia"/>
        </w:rPr>
        <w:t>经过</w:t>
      </w:r>
      <w:r w:rsidR="00845A65">
        <w:rPr>
          <w:rFonts w:hint="eastAsia"/>
        </w:rPr>
        <w:t>预选择（</w:t>
      </w:r>
      <w:r>
        <w:t>preselection</w:t>
      </w:r>
      <w:r w:rsidR="00845A65">
        <w:t>））</w:t>
      </w:r>
      <w:r>
        <w:rPr>
          <w:rFonts w:hint="eastAsia"/>
        </w:rPr>
        <w:t>之后，信号</w:t>
      </w:r>
      <w:r w:rsidR="00845A65">
        <w:rPr>
          <w:rFonts w:hint="eastAsia"/>
        </w:rPr>
        <w:t>也只有</w:t>
      </w:r>
      <w:r>
        <w:rPr>
          <w:rFonts w:hint="eastAsia"/>
        </w:rPr>
        <w:t>约</w:t>
      </w:r>
      <w:r w:rsidR="00845A65">
        <w:rPr>
          <w:rFonts w:hint="eastAsia"/>
        </w:rPr>
        <w:t>.2%</w:t>
      </w:r>
      <w:r>
        <w:rPr>
          <w:rFonts w:cs="Times New Roman" w:hint="eastAsia"/>
        </w:rPr>
        <w:t>。竞赛提供的仿真数据提高了信号的比例。而为了对这</w:t>
      </w:r>
      <w:r>
        <w:rPr>
          <w:rFonts w:cs="Times New Roman" w:hint="eastAsia"/>
        </w:rPr>
        <w:lastRenderedPageBreak/>
        <w:t>种</w:t>
      </w:r>
      <w:r w:rsidR="001E4CA6">
        <w:rPr>
          <w:rFonts w:cs="Times New Roman" w:hint="eastAsia"/>
        </w:rPr>
        <w:t>偏差（</w:t>
      </w:r>
      <w:r w:rsidR="001E4CA6">
        <w:rPr>
          <w:rFonts w:cs="Times New Roman" w:hint="eastAsia"/>
        </w:rPr>
        <w:t>bias</w:t>
      </w:r>
      <w:r w:rsidR="001E4CA6">
        <w:rPr>
          <w:rFonts w:cs="Times New Roman" w:hint="eastAsia"/>
        </w:rPr>
        <w:t>）</w:t>
      </w:r>
      <w:r>
        <w:rPr>
          <w:rFonts w:cs="Times New Roman" w:hint="eastAsia"/>
        </w:rPr>
        <w:t>进行补偿，所有的事例都有一个权重，权重代表了该事例出现的概率。</w:t>
      </w:r>
    </w:p>
    <w:p w14:paraId="5F3DD5F4" w14:textId="0777E6A4" w:rsidR="00251DB2" w:rsidRPr="008654A4" w:rsidRDefault="00251DB2" w:rsidP="00251DB2">
      <w:pPr>
        <w:pStyle w:val="a0"/>
      </w:pPr>
      <w:r>
        <w:rPr>
          <w:rFonts w:cs="Times New Roman" w:hint="eastAsia"/>
        </w:rPr>
        <w:t>信号完全淹没在本底里，如</w:t>
      </w:r>
      <w:r>
        <w:fldChar w:fldCharType="begin"/>
      </w:r>
      <w:r>
        <w:rPr>
          <w:rFonts w:cs="Times New Roman"/>
        </w:rPr>
        <w:instrText xml:space="preserve"> </w:instrText>
      </w:r>
      <w:r>
        <w:rPr>
          <w:rFonts w:cs="Times New Roman" w:hint="eastAsia"/>
        </w:rPr>
        <w:instrText>REF _Ref483144512 \h</w:instrText>
      </w:r>
      <w:r>
        <w:rPr>
          <w:rFonts w:cs="Times New Roman"/>
        </w:rPr>
        <w:instrText xml:space="preserve"> </w:instrText>
      </w:r>
      <w:r>
        <w:fldChar w:fldCharType="separate"/>
      </w:r>
      <w:r w:rsidR="007033F6">
        <w:rPr>
          <w:rFonts w:hint="eastAsia"/>
        </w:rPr>
        <w:t>图</w:t>
      </w:r>
      <w:r w:rsidR="007033F6">
        <w:rPr>
          <w:rFonts w:hint="eastAsia"/>
        </w:rPr>
        <w:t xml:space="preserve"> </w:t>
      </w:r>
      <w:r w:rsidR="007033F6">
        <w:rPr>
          <w:noProof/>
        </w:rPr>
        <w:t>1</w:t>
      </w:r>
      <w:r w:rsidR="007033F6">
        <w:noBreakHyphen/>
      </w:r>
      <w:r w:rsidR="007033F6">
        <w:rPr>
          <w:noProof/>
        </w:rPr>
        <w:t>13</w:t>
      </w:r>
      <w:r>
        <w:fldChar w:fldCharType="end"/>
      </w:r>
      <w:r>
        <w:rPr>
          <w:rFonts w:hint="eastAsia"/>
        </w:rPr>
        <w:t>所示。</w:t>
      </w:r>
    </w:p>
    <w:p w14:paraId="6245DF09" w14:textId="77777777" w:rsidR="00251DB2" w:rsidRPr="008654A4" w:rsidRDefault="00251DB2" w:rsidP="00251DB2">
      <w:pPr>
        <w:pStyle w:val="a0"/>
      </w:pPr>
      <w:r>
        <w:rPr>
          <w:rFonts w:cs="Times New Roman" w:hint="eastAsia"/>
        </w:rPr>
        <w:t>在高能物理中，使用</w:t>
      </w:r>
      <w:r>
        <w:rPr>
          <w:rFonts w:cs="Times New Roman"/>
        </w:rPr>
        <w:t>AMS</w:t>
      </w:r>
      <w:r>
        <w:rPr>
          <w:rFonts w:cs="Times New Roman"/>
        </w:rPr>
        <w:t>（</w:t>
      </w:r>
      <w:r>
        <w:rPr>
          <w:rFonts w:cs="Times New Roman"/>
        </w:rPr>
        <w:t>Approximate Median Signiﬁcance</w:t>
      </w:r>
      <w:r>
        <w:rPr>
          <w:rFonts w:cs="Times New Roman"/>
        </w:rPr>
        <w:t>）</w:t>
      </w:r>
      <w:r>
        <w:rPr>
          <w:rFonts w:cs="Times New Roman" w:hint="eastAsia"/>
        </w:rPr>
        <w:t>作为评估标准，而不是机器学习通常使用的分类精度等。</w:t>
      </w:r>
    </w:p>
    <w:p w14:paraId="2D8A3D9A" w14:textId="77777777" w:rsidR="00251DB2" w:rsidRPr="005A5F76" w:rsidRDefault="00251DB2" w:rsidP="00251DB2">
      <w:pPr>
        <w:pStyle w:val="a0"/>
      </w:pPr>
      <w:r>
        <w:rPr>
          <w:rFonts w:cs="Times New Roman" w:hint="eastAsia"/>
        </w:rPr>
        <w:t>尽管训练集数量相对较大（</w:t>
      </w:r>
      <w:r>
        <w:rPr>
          <w:rFonts w:cs="Times New Roman" w:hint="eastAsia"/>
        </w:rPr>
        <w:t>250000</w:t>
      </w:r>
      <w:r>
        <w:rPr>
          <w:rFonts w:cs="Times New Roman" w:hint="eastAsia"/>
        </w:rPr>
        <w:t>），</w:t>
      </w:r>
      <w:r>
        <w:rPr>
          <w:rFonts w:cs="Times New Roman" w:hint="eastAsia"/>
        </w:rPr>
        <w:t>AMS</w:t>
      </w:r>
      <w:r>
        <w:rPr>
          <w:rFonts w:cs="Times New Roman" w:hint="eastAsia"/>
        </w:rPr>
        <w:t>仅依赖于很少的一部分数据，所以机器学习模型很容易过拟合。</w:t>
      </w:r>
    </w:p>
    <w:p w14:paraId="1DA70AFA" w14:textId="77777777" w:rsidR="00C722BB" w:rsidRDefault="00C722BB" w:rsidP="00C722BB">
      <w:pPr>
        <w:pStyle w:val="af7"/>
        <w:keepNext/>
        <w:spacing w:before="156"/>
      </w:pPr>
      <w:r w:rsidRPr="00C722BB">
        <w:drawing>
          <wp:inline distT="0" distB="0" distL="0" distR="0" wp14:anchorId="0E6E07DE" wp14:editId="0BF806BC">
            <wp:extent cx="2756535" cy="2695575"/>
            <wp:effectExtent l="0" t="0" r="5715" b="9525"/>
            <wp:docPr id="4" name="图片 4" descr="E:\Work\Documents\Pictures\higgs_to_tau_tau_mass_distribu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Work\Documents\Pictures\higgs_to_tau_tau_mass_distribution.t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6535" cy="2695575"/>
                    </a:xfrm>
                    <a:prstGeom prst="rect">
                      <a:avLst/>
                    </a:prstGeom>
                    <a:noFill/>
                    <a:ln>
                      <a:noFill/>
                    </a:ln>
                  </pic:spPr>
                </pic:pic>
              </a:graphicData>
            </a:graphic>
          </wp:inline>
        </w:drawing>
      </w:r>
    </w:p>
    <w:p w14:paraId="20E947C7" w14:textId="5F9BF85E" w:rsidR="00C722BB" w:rsidRPr="008743B3" w:rsidRDefault="00C722BB" w:rsidP="00C722BB">
      <w:pPr>
        <w:pStyle w:val="aff0"/>
      </w:pPr>
      <w:bookmarkStart w:id="54" w:name="_Ref483144512"/>
      <w:bookmarkStart w:id="55" w:name="_Ref48204191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1</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13</w:t>
      </w:r>
      <w:r w:rsidR="00CA3B33">
        <w:fldChar w:fldCharType="end"/>
      </w:r>
      <w:bookmarkEnd w:id="54"/>
      <w:r>
        <w:t xml:space="preserve">  </w:t>
      </w:r>
      <w:r>
        <w:rPr>
          <w:rFonts w:hint="eastAsia"/>
        </w:rPr>
        <w:t>希格斯粒子衰变的事例（</w:t>
      </w:r>
      <m:oMath>
        <m:r>
          <w:rPr>
            <w:rFonts w:ascii="Cambria Math" w:hAnsi="Cambria Math"/>
          </w:rPr>
          <m:t>H→ττ</m:t>
        </m:r>
      </m:oMath>
      <w:r>
        <w:rPr>
          <w:rFonts w:hint="eastAsia"/>
        </w:rPr>
        <w:t>）完全淹没在</w:t>
      </w:r>
      <w:r w:rsidR="00607AEE">
        <w:rPr>
          <w:rFonts w:hint="eastAsia"/>
        </w:rPr>
        <w:t>本底</w:t>
      </w:r>
      <w:r>
        <w:rPr>
          <w:rFonts w:hint="eastAsia"/>
        </w:rPr>
        <w:t>噪声里</w:t>
      </w:r>
      <w:bookmarkEnd w:id="55"/>
    </w:p>
    <w:p w14:paraId="1E28C055" w14:textId="48AA4358" w:rsidR="002B67E9" w:rsidRDefault="00251DB2" w:rsidP="00C52918">
      <w:pPr>
        <w:pStyle w:val="a2"/>
        <w:ind w:firstLine="480"/>
      </w:pPr>
      <w:r>
        <w:rPr>
          <w:rFonts w:hint="eastAsia"/>
        </w:rPr>
        <w:t>Higgs</w:t>
      </w:r>
      <w:r>
        <w:rPr>
          <w:rFonts w:hint="eastAsia"/>
        </w:rPr>
        <w:t>竞赛是</w:t>
      </w:r>
      <w:r>
        <w:rPr>
          <w:rFonts w:hint="eastAsia"/>
        </w:rPr>
        <w:t>Kaggle</w:t>
      </w:r>
      <w:r>
        <w:rPr>
          <w:rFonts w:hint="eastAsia"/>
        </w:rPr>
        <w:t>平台到目前为止最成功的竞赛之一，</w:t>
      </w:r>
      <w:r w:rsidR="002B67E9">
        <w:rPr>
          <w:rFonts w:hint="eastAsia"/>
        </w:rPr>
        <w:t>1785</w:t>
      </w:r>
      <w:r w:rsidR="002B67E9">
        <w:rPr>
          <w:rFonts w:hint="eastAsia"/>
        </w:rPr>
        <w:t>个队伍参加了竞赛，总共提交了</w:t>
      </w:r>
      <w:r w:rsidR="002B67E9">
        <w:rPr>
          <w:rFonts w:hint="eastAsia"/>
        </w:rPr>
        <w:t>35772</w:t>
      </w:r>
      <w:r w:rsidR="001B7BE0">
        <w:rPr>
          <w:rFonts w:hint="eastAsia"/>
        </w:rPr>
        <w:t>个解决方案。部分比赛结果如</w:t>
      </w:r>
      <w:r>
        <w:fldChar w:fldCharType="begin"/>
      </w:r>
      <w:r>
        <w:instrText xml:space="preserve"> </w:instrText>
      </w:r>
      <w:r>
        <w:rPr>
          <w:rFonts w:hint="eastAsia"/>
        </w:rPr>
        <w:instrText>REF _Ref481525088 \h</w:instrText>
      </w:r>
      <w:r>
        <w:instrText xml:space="preserve"> </w:instrText>
      </w:r>
      <w:r>
        <w:fldChar w:fldCharType="separate"/>
      </w:r>
      <w:r w:rsidR="007033F6">
        <w:rPr>
          <w:rFonts w:hint="eastAsia"/>
        </w:rPr>
        <w:t>表</w:t>
      </w:r>
      <w:r w:rsidR="007033F6">
        <w:rPr>
          <w:rFonts w:hint="eastAsia"/>
        </w:rPr>
        <w:t xml:space="preserve"> </w:t>
      </w:r>
      <w:r w:rsidR="007033F6">
        <w:rPr>
          <w:noProof/>
        </w:rPr>
        <w:t>1</w:t>
      </w:r>
      <w:r w:rsidR="007033F6">
        <w:noBreakHyphen/>
      </w:r>
      <w:r w:rsidR="007033F6">
        <w:rPr>
          <w:noProof/>
        </w:rPr>
        <w:t>3</w:t>
      </w:r>
      <w:r>
        <w:fldChar w:fldCharType="end"/>
      </w:r>
      <w:r w:rsidR="002B67E9">
        <w:rPr>
          <w:rFonts w:hint="eastAsia"/>
        </w:rPr>
        <w:t>所示。第</w:t>
      </w:r>
      <w:r w:rsidR="002F0232">
        <w:rPr>
          <w:rFonts w:hint="eastAsia"/>
        </w:rPr>
        <w:t>991</w:t>
      </w:r>
      <w:r w:rsidR="002F0232">
        <w:rPr>
          <w:rFonts w:hint="eastAsia"/>
        </w:rPr>
        <w:t>名是</w:t>
      </w:r>
      <w:r w:rsidR="002F0232">
        <w:rPr>
          <w:rFonts w:hint="eastAsia"/>
        </w:rPr>
        <w:t>CERN</w:t>
      </w:r>
      <w:r w:rsidR="002F0232">
        <w:rPr>
          <w:rFonts w:hint="eastAsia"/>
        </w:rPr>
        <w:t>提供的一个基准，使用的是高能物理常用的数据分析方法</w:t>
      </w:r>
      <w:r w:rsidR="002F0232">
        <w:rPr>
          <w:rFonts w:hint="eastAsia"/>
        </w:rPr>
        <w:t>TM</w:t>
      </w:r>
      <w:r w:rsidR="002F0232">
        <w:t>VA</w:t>
      </w:r>
      <w:r w:rsidR="00614DE8">
        <w:rPr>
          <w:rFonts w:hint="eastAsia"/>
        </w:rPr>
        <w:t>。</w:t>
      </w:r>
      <w:r w:rsidR="002F0232">
        <w:rPr>
          <w:rFonts w:hint="eastAsia"/>
        </w:rPr>
        <w:t>该方法经过优化后，成绩略有提升，但也</w:t>
      </w:r>
      <w:r w:rsidR="00FC7F03">
        <w:rPr>
          <w:rFonts w:hint="eastAsia"/>
        </w:rPr>
        <w:t>仅</w:t>
      </w:r>
      <w:r w:rsidR="002F0232">
        <w:rPr>
          <w:rFonts w:hint="eastAsia"/>
        </w:rPr>
        <w:t>排第</w:t>
      </w:r>
      <w:r w:rsidR="002F0232">
        <w:rPr>
          <w:rFonts w:hint="eastAsia"/>
        </w:rPr>
        <w:t>782</w:t>
      </w:r>
      <w:r w:rsidR="002F0232">
        <w:rPr>
          <w:rFonts w:hint="eastAsia"/>
        </w:rPr>
        <w:t>名。所以该竞赛</w:t>
      </w:r>
      <w:r w:rsidR="00035933">
        <w:rPr>
          <w:rFonts w:hint="eastAsia"/>
        </w:rPr>
        <w:t>的结果显示了机器学习方法在高能物理数据分析领域的巨大潜力。</w:t>
      </w:r>
    </w:p>
    <w:p w14:paraId="428C4F70" w14:textId="1D6CACC9" w:rsidR="00C60C9C" w:rsidRDefault="00C60C9C" w:rsidP="00C60C9C">
      <w:pPr>
        <w:pStyle w:val="aff0"/>
        <w:keepNext/>
      </w:pPr>
      <w:bookmarkStart w:id="56" w:name="_Ref481525088"/>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1</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3</w:t>
      </w:r>
      <w:r w:rsidR="005F5086">
        <w:fldChar w:fldCharType="end"/>
      </w:r>
      <w:bookmarkEnd w:id="56"/>
      <w:r>
        <w:t xml:space="preserve">  </w:t>
      </w:r>
      <w:r>
        <w:rPr>
          <w:rFonts w:hint="eastAsia"/>
        </w:rPr>
        <w:t>Hi</w:t>
      </w:r>
      <w:r>
        <w:t>ggs Challenge</w:t>
      </w:r>
      <w:r>
        <w:rPr>
          <w:rFonts w:hint="eastAsia"/>
        </w:rPr>
        <w:t>部分成绩</w:t>
      </w:r>
    </w:p>
    <w:tbl>
      <w:tblPr>
        <w:tblStyle w:val="12"/>
        <w:tblW w:w="5000" w:type="pct"/>
        <w:tblLook w:val="04A0" w:firstRow="1" w:lastRow="0" w:firstColumn="1" w:lastColumn="0" w:noHBand="0" w:noVBand="1"/>
      </w:tblPr>
      <w:tblGrid>
        <w:gridCol w:w="723"/>
        <w:gridCol w:w="1821"/>
        <w:gridCol w:w="1415"/>
        <w:gridCol w:w="993"/>
        <w:gridCol w:w="3334"/>
      </w:tblGrid>
      <w:tr w:rsidR="003826A4" w:rsidRPr="002F0232" w14:paraId="0F108F36" w14:textId="77777777" w:rsidTr="00FC7F03">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36" w:type="pct"/>
            <w:tcBorders>
              <w:top w:val="single" w:sz="8" w:space="0" w:color="auto"/>
              <w:left w:val="single" w:sz="8" w:space="0" w:color="auto"/>
            </w:tcBorders>
            <w:hideMark/>
          </w:tcPr>
          <w:p w14:paraId="3FBDF980" w14:textId="77777777" w:rsidR="003826A4" w:rsidRPr="002F0232" w:rsidRDefault="003826A4" w:rsidP="002F0232">
            <w:pPr>
              <w:pStyle w:val="afe"/>
              <w:jc w:val="center"/>
            </w:pPr>
            <w:r w:rsidRPr="002F0232">
              <w:t>Rank</w:t>
            </w:r>
          </w:p>
        </w:tc>
        <w:tc>
          <w:tcPr>
            <w:tcW w:w="1099" w:type="pct"/>
            <w:tcBorders>
              <w:top w:val="single" w:sz="8" w:space="0" w:color="auto"/>
            </w:tcBorders>
            <w:hideMark/>
          </w:tcPr>
          <w:p w14:paraId="761982BB" w14:textId="77777777" w:rsidR="003826A4" w:rsidRPr="002F0232" w:rsidRDefault="003826A4" w:rsidP="002F0232">
            <w:pPr>
              <w:pStyle w:val="afe"/>
              <w:jc w:val="center"/>
              <w:cnfStyle w:val="100000000000" w:firstRow="1" w:lastRow="0" w:firstColumn="0" w:lastColumn="0" w:oddVBand="0" w:evenVBand="0" w:oddHBand="0" w:evenHBand="0" w:firstRowFirstColumn="0" w:firstRowLastColumn="0" w:lastRowFirstColumn="0" w:lastRowLastColumn="0"/>
            </w:pPr>
            <w:r w:rsidRPr="002F0232">
              <w:t>Team</w:t>
            </w:r>
          </w:p>
        </w:tc>
        <w:tc>
          <w:tcPr>
            <w:tcW w:w="854" w:type="pct"/>
            <w:tcBorders>
              <w:top w:val="single" w:sz="8" w:space="0" w:color="auto"/>
            </w:tcBorders>
            <w:hideMark/>
          </w:tcPr>
          <w:p w14:paraId="4BB9466E" w14:textId="77777777" w:rsidR="003826A4" w:rsidRPr="002F0232" w:rsidRDefault="003826A4" w:rsidP="002F0232">
            <w:pPr>
              <w:pStyle w:val="afe"/>
              <w:jc w:val="center"/>
              <w:cnfStyle w:val="100000000000" w:firstRow="1" w:lastRow="0" w:firstColumn="0" w:lastColumn="0" w:oddVBand="0" w:evenVBand="0" w:oddHBand="0" w:evenHBand="0" w:firstRowFirstColumn="0" w:firstRowLastColumn="0" w:lastRowFirstColumn="0" w:lastRowLastColumn="0"/>
            </w:pPr>
            <w:r w:rsidRPr="002F0232">
              <w:t>Score</w:t>
            </w:r>
          </w:p>
        </w:tc>
        <w:tc>
          <w:tcPr>
            <w:tcW w:w="599" w:type="pct"/>
            <w:tcBorders>
              <w:top w:val="single" w:sz="8" w:space="0" w:color="auto"/>
            </w:tcBorders>
            <w:hideMark/>
          </w:tcPr>
          <w:p w14:paraId="1DCFC59A" w14:textId="77777777" w:rsidR="003826A4" w:rsidRPr="002F0232" w:rsidRDefault="003826A4" w:rsidP="002F0232">
            <w:pPr>
              <w:pStyle w:val="afe"/>
              <w:jc w:val="center"/>
              <w:cnfStyle w:val="100000000000" w:firstRow="1" w:lastRow="0" w:firstColumn="0" w:lastColumn="0" w:oddVBand="0" w:evenVBand="0" w:oddHBand="0" w:evenHBand="0" w:firstRowFirstColumn="0" w:firstRowLastColumn="0" w:lastRowFirstColumn="0" w:lastRowLastColumn="0"/>
            </w:pPr>
            <w:r w:rsidRPr="002F0232">
              <w:t>Entries</w:t>
            </w:r>
          </w:p>
        </w:tc>
        <w:tc>
          <w:tcPr>
            <w:tcW w:w="2012" w:type="pct"/>
            <w:tcBorders>
              <w:top w:val="single" w:sz="8" w:space="0" w:color="auto"/>
              <w:right w:val="single" w:sz="8" w:space="0" w:color="auto"/>
            </w:tcBorders>
            <w:hideMark/>
          </w:tcPr>
          <w:p w14:paraId="46DC5E0A" w14:textId="77777777" w:rsidR="003826A4" w:rsidRPr="002F0232" w:rsidRDefault="003826A4" w:rsidP="002F0232">
            <w:pPr>
              <w:pStyle w:val="afe"/>
              <w:jc w:val="both"/>
              <w:cnfStyle w:val="100000000000" w:firstRow="1" w:lastRow="0" w:firstColumn="0" w:lastColumn="0" w:oddVBand="0" w:evenVBand="0" w:oddHBand="0" w:evenHBand="0" w:firstRowFirstColumn="0" w:firstRowLastColumn="0" w:lastRowFirstColumn="0" w:lastRowLastColumn="0"/>
            </w:pPr>
            <w:r w:rsidRPr="002F0232">
              <w:t>Method</w:t>
            </w:r>
          </w:p>
        </w:tc>
      </w:tr>
      <w:tr w:rsidR="003826A4" w:rsidRPr="002F0232" w14:paraId="28E74B5F" w14:textId="77777777" w:rsidTr="00FC7F03">
        <w:trPr>
          <w:trHeight w:val="259"/>
        </w:trPr>
        <w:tc>
          <w:tcPr>
            <w:cnfStyle w:val="001000000000" w:firstRow="0" w:lastRow="0" w:firstColumn="1" w:lastColumn="0" w:oddVBand="0" w:evenVBand="0" w:oddHBand="0" w:evenHBand="0" w:firstRowFirstColumn="0" w:firstRowLastColumn="0" w:lastRowFirstColumn="0" w:lastRowLastColumn="0"/>
            <w:tcW w:w="436" w:type="pct"/>
            <w:tcBorders>
              <w:left w:val="single" w:sz="8" w:space="0" w:color="auto"/>
            </w:tcBorders>
            <w:hideMark/>
          </w:tcPr>
          <w:p w14:paraId="0952BB79" w14:textId="77777777" w:rsidR="003826A4" w:rsidRPr="002F0232" w:rsidRDefault="003826A4" w:rsidP="002F0232">
            <w:pPr>
              <w:pStyle w:val="afe"/>
              <w:jc w:val="center"/>
            </w:pPr>
            <w:r w:rsidRPr="002F0232">
              <w:t>1</w:t>
            </w:r>
          </w:p>
        </w:tc>
        <w:tc>
          <w:tcPr>
            <w:tcW w:w="1099" w:type="pct"/>
            <w:hideMark/>
          </w:tcPr>
          <w:p w14:paraId="45EED4EB" w14:textId="6F492D50"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G</w:t>
            </w:r>
            <w:r w:rsidR="002F0232" w:rsidRPr="002F0232">
              <w:rPr>
                <w:rFonts w:cs="Times New Roman"/>
              </w:rPr>
              <w:t>á</w:t>
            </w:r>
            <w:r w:rsidRPr="002F0232">
              <w:t>bor Melis</w:t>
            </w:r>
          </w:p>
        </w:tc>
        <w:tc>
          <w:tcPr>
            <w:tcW w:w="854" w:type="pct"/>
            <w:hideMark/>
          </w:tcPr>
          <w:p w14:paraId="766B0B8B"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3.80581</w:t>
            </w:r>
          </w:p>
        </w:tc>
        <w:tc>
          <w:tcPr>
            <w:tcW w:w="599" w:type="pct"/>
            <w:hideMark/>
          </w:tcPr>
          <w:p w14:paraId="03A6BAFA"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100</w:t>
            </w:r>
          </w:p>
        </w:tc>
        <w:tc>
          <w:tcPr>
            <w:tcW w:w="2012" w:type="pct"/>
            <w:tcBorders>
              <w:right w:val="single" w:sz="8" w:space="0" w:color="auto"/>
            </w:tcBorders>
            <w:hideMark/>
          </w:tcPr>
          <w:p w14:paraId="2E5FB674" w14:textId="77777777" w:rsidR="003826A4" w:rsidRPr="002F0232" w:rsidRDefault="003826A4" w:rsidP="002F0232">
            <w:pPr>
              <w:pStyle w:val="afe"/>
              <w:jc w:val="both"/>
              <w:cnfStyle w:val="000000000000" w:firstRow="0" w:lastRow="0" w:firstColumn="0" w:lastColumn="0" w:oddVBand="0" w:evenVBand="0" w:oddHBand="0" w:evenHBand="0" w:firstRowFirstColumn="0" w:firstRowLastColumn="0" w:lastRowFirstColumn="0" w:lastRowLastColumn="0"/>
            </w:pPr>
            <w:r w:rsidRPr="002F0232">
              <w:t>DNN</w:t>
            </w:r>
          </w:p>
        </w:tc>
      </w:tr>
      <w:tr w:rsidR="003826A4" w:rsidRPr="002F0232" w14:paraId="261F63A4" w14:textId="77777777" w:rsidTr="00FC7F03">
        <w:trPr>
          <w:trHeight w:val="259"/>
        </w:trPr>
        <w:tc>
          <w:tcPr>
            <w:cnfStyle w:val="001000000000" w:firstRow="0" w:lastRow="0" w:firstColumn="1" w:lastColumn="0" w:oddVBand="0" w:evenVBand="0" w:oddHBand="0" w:evenHBand="0" w:firstRowFirstColumn="0" w:firstRowLastColumn="0" w:lastRowFirstColumn="0" w:lastRowLastColumn="0"/>
            <w:tcW w:w="436" w:type="pct"/>
            <w:tcBorders>
              <w:left w:val="single" w:sz="8" w:space="0" w:color="auto"/>
            </w:tcBorders>
            <w:hideMark/>
          </w:tcPr>
          <w:p w14:paraId="4C433D13" w14:textId="77777777" w:rsidR="003826A4" w:rsidRPr="002F0232" w:rsidRDefault="003826A4" w:rsidP="002F0232">
            <w:pPr>
              <w:pStyle w:val="afe"/>
              <w:jc w:val="center"/>
            </w:pPr>
            <w:r w:rsidRPr="002F0232">
              <w:t>2</w:t>
            </w:r>
          </w:p>
        </w:tc>
        <w:tc>
          <w:tcPr>
            <w:tcW w:w="1099" w:type="pct"/>
            <w:hideMark/>
          </w:tcPr>
          <w:p w14:paraId="4A8AD945"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Tim Salimans</w:t>
            </w:r>
          </w:p>
        </w:tc>
        <w:tc>
          <w:tcPr>
            <w:tcW w:w="854" w:type="pct"/>
            <w:hideMark/>
          </w:tcPr>
          <w:p w14:paraId="4BBDFDF6"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3.78913</w:t>
            </w:r>
          </w:p>
        </w:tc>
        <w:tc>
          <w:tcPr>
            <w:tcW w:w="599" w:type="pct"/>
            <w:hideMark/>
          </w:tcPr>
          <w:p w14:paraId="52C4B4A9"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57</w:t>
            </w:r>
          </w:p>
        </w:tc>
        <w:tc>
          <w:tcPr>
            <w:tcW w:w="2012" w:type="pct"/>
            <w:tcBorders>
              <w:right w:val="single" w:sz="8" w:space="0" w:color="auto"/>
            </w:tcBorders>
            <w:hideMark/>
          </w:tcPr>
          <w:p w14:paraId="5F539F9E" w14:textId="77777777" w:rsidR="003826A4" w:rsidRPr="002F0232" w:rsidRDefault="003826A4" w:rsidP="002F0232">
            <w:pPr>
              <w:pStyle w:val="afe"/>
              <w:jc w:val="both"/>
              <w:cnfStyle w:val="000000000000" w:firstRow="0" w:lastRow="0" w:firstColumn="0" w:lastColumn="0" w:oddVBand="0" w:evenVBand="0" w:oddHBand="0" w:evenHBand="0" w:firstRowFirstColumn="0" w:firstRowLastColumn="0" w:lastRowFirstColumn="0" w:lastRowLastColumn="0"/>
            </w:pPr>
            <w:r w:rsidRPr="002F0232">
              <w:t>RGF and meta ensemble</w:t>
            </w:r>
          </w:p>
        </w:tc>
      </w:tr>
      <w:tr w:rsidR="003826A4" w:rsidRPr="002F0232" w14:paraId="69A79653" w14:textId="77777777" w:rsidTr="00FC7F03">
        <w:trPr>
          <w:trHeight w:val="259"/>
        </w:trPr>
        <w:tc>
          <w:tcPr>
            <w:cnfStyle w:val="001000000000" w:firstRow="0" w:lastRow="0" w:firstColumn="1" w:lastColumn="0" w:oddVBand="0" w:evenVBand="0" w:oddHBand="0" w:evenHBand="0" w:firstRowFirstColumn="0" w:firstRowLastColumn="0" w:lastRowFirstColumn="0" w:lastRowLastColumn="0"/>
            <w:tcW w:w="436" w:type="pct"/>
            <w:tcBorders>
              <w:left w:val="single" w:sz="8" w:space="0" w:color="auto"/>
            </w:tcBorders>
            <w:hideMark/>
          </w:tcPr>
          <w:p w14:paraId="1D3E4BFE" w14:textId="77777777" w:rsidR="003826A4" w:rsidRPr="002F0232" w:rsidRDefault="003826A4" w:rsidP="002F0232">
            <w:pPr>
              <w:pStyle w:val="afe"/>
              <w:jc w:val="center"/>
            </w:pPr>
            <w:r w:rsidRPr="002F0232">
              <w:t>3</w:t>
            </w:r>
          </w:p>
        </w:tc>
        <w:tc>
          <w:tcPr>
            <w:tcW w:w="1099" w:type="pct"/>
            <w:hideMark/>
          </w:tcPr>
          <w:p w14:paraId="79F618B3"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nhlx5haze</w:t>
            </w:r>
          </w:p>
        </w:tc>
        <w:tc>
          <w:tcPr>
            <w:tcW w:w="854" w:type="pct"/>
            <w:hideMark/>
          </w:tcPr>
          <w:p w14:paraId="711E8B87"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3.78682</w:t>
            </w:r>
          </w:p>
        </w:tc>
        <w:tc>
          <w:tcPr>
            <w:tcW w:w="599" w:type="pct"/>
            <w:hideMark/>
          </w:tcPr>
          <w:p w14:paraId="3BDBA7AA"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254</w:t>
            </w:r>
          </w:p>
        </w:tc>
        <w:tc>
          <w:tcPr>
            <w:tcW w:w="2012" w:type="pct"/>
            <w:tcBorders>
              <w:right w:val="single" w:sz="8" w:space="0" w:color="auto"/>
            </w:tcBorders>
            <w:hideMark/>
          </w:tcPr>
          <w:p w14:paraId="74BBF4B4" w14:textId="77777777" w:rsidR="003826A4" w:rsidRPr="002F0232" w:rsidRDefault="003826A4" w:rsidP="002F0232">
            <w:pPr>
              <w:pStyle w:val="afe"/>
              <w:jc w:val="both"/>
              <w:cnfStyle w:val="000000000000" w:firstRow="0" w:lastRow="0" w:firstColumn="0" w:lastColumn="0" w:oddVBand="0" w:evenVBand="0" w:oddHBand="0" w:evenHBand="0" w:firstRowFirstColumn="0" w:firstRowLastColumn="0" w:lastRowFirstColumn="0" w:lastRowLastColumn="0"/>
            </w:pPr>
            <w:r w:rsidRPr="002F0232">
              <w:t>Ensemble of neural networks</w:t>
            </w:r>
          </w:p>
        </w:tc>
      </w:tr>
      <w:tr w:rsidR="003826A4" w:rsidRPr="002F0232" w14:paraId="1B24A2EC" w14:textId="77777777" w:rsidTr="00FC7F03">
        <w:trPr>
          <w:trHeight w:val="540"/>
        </w:trPr>
        <w:tc>
          <w:tcPr>
            <w:cnfStyle w:val="001000000000" w:firstRow="0" w:lastRow="0" w:firstColumn="1" w:lastColumn="0" w:oddVBand="0" w:evenVBand="0" w:oddHBand="0" w:evenHBand="0" w:firstRowFirstColumn="0" w:firstRowLastColumn="0" w:lastRowFirstColumn="0" w:lastRowLastColumn="0"/>
            <w:tcW w:w="436" w:type="pct"/>
            <w:tcBorders>
              <w:left w:val="single" w:sz="8" w:space="0" w:color="auto"/>
            </w:tcBorders>
            <w:hideMark/>
          </w:tcPr>
          <w:p w14:paraId="5D3ECE95" w14:textId="77777777" w:rsidR="003826A4" w:rsidRPr="002F0232" w:rsidRDefault="003826A4" w:rsidP="002F0232">
            <w:pPr>
              <w:pStyle w:val="afe"/>
              <w:jc w:val="center"/>
            </w:pPr>
            <w:r w:rsidRPr="002F0232">
              <w:t>8</w:t>
            </w:r>
          </w:p>
        </w:tc>
        <w:tc>
          <w:tcPr>
            <w:tcW w:w="1099" w:type="pct"/>
            <w:hideMark/>
          </w:tcPr>
          <w:p w14:paraId="4D882190" w14:textId="21130FB6"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Lubo</w:t>
            </w:r>
            <w:r w:rsidR="002F0232" w:rsidRPr="002F0232">
              <w:rPr>
                <w:rFonts w:cs="Times New Roman"/>
              </w:rPr>
              <w:t>š</w:t>
            </w:r>
            <w:r w:rsidRPr="002F0232">
              <w:t xml:space="preserve"> Motl’s team</w:t>
            </w:r>
          </w:p>
        </w:tc>
        <w:tc>
          <w:tcPr>
            <w:tcW w:w="854" w:type="pct"/>
            <w:hideMark/>
          </w:tcPr>
          <w:p w14:paraId="7A7C7FAE"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3.76050</w:t>
            </w:r>
          </w:p>
        </w:tc>
        <w:tc>
          <w:tcPr>
            <w:tcW w:w="599" w:type="pct"/>
            <w:hideMark/>
          </w:tcPr>
          <w:p w14:paraId="153B2568"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589</w:t>
            </w:r>
          </w:p>
        </w:tc>
        <w:tc>
          <w:tcPr>
            <w:tcW w:w="2012" w:type="pct"/>
            <w:tcBorders>
              <w:right w:val="single" w:sz="8" w:space="0" w:color="auto"/>
            </w:tcBorders>
            <w:hideMark/>
          </w:tcPr>
          <w:p w14:paraId="1916CF8A" w14:textId="365A008D" w:rsidR="003826A4" w:rsidRPr="002F0232" w:rsidRDefault="003826A4" w:rsidP="002F0232">
            <w:pPr>
              <w:pStyle w:val="afe"/>
              <w:jc w:val="both"/>
              <w:cnfStyle w:val="000000000000" w:firstRow="0" w:lastRow="0" w:firstColumn="0" w:lastColumn="0" w:oddVBand="0" w:evenVBand="0" w:oddHBand="0" w:evenHBand="0" w:firstRowFirstColumn="0" w:firstRowLastColumn="0" w:lastRowFirstColumn="0" w:lastRowLastColumn="0"/>
            </w:pPr>
            <w:r w:rsidRPr="002F0232">
              <w:t>XGboost and Intensive feature engineering</w:t>
            </w:r>
          </w:p>
        </w:tc>
      </w:tr>
      <w:tr w:rsidR="003826A4" w:rsidRPr="002F0232" w14:paraId="64ABA90E" w14:textId="77777777" w:rsidTr="00FC7F03">
        <w:trPr>
          <w:trHeight w:val="540"/>
        </w:trPr>
        <w:tc>
          <w:tcPr>
            <w:cnfStyle w:val="001000000000" w:firstRow="0" w:lastRow="0" w:firstColumn="1" w:lastColumn="0" w:oddVBand="0" w:evenVBand="0" w:oddHBand="0" w:evenHBand="0" w:firstRowFirstColumn="0" w:firstRowLastColumn="0" w:lastRowFirstColumn="0" w:lastRowLastColumn="0"/>
            <w:tcW w:w="436" w:type="pct"/>
            <w:tcBorders>
              <w:left w:val="single" w:sz="8" w:space="0" w:color="auto"/>
            </w:tcBorders>
            <w:hideMark/>
          </w:tcPr>
          <w:p w14:paraId="678AFDA4" w14:textId="77777777" w:rsidR="003826A4" w:rsidRPr="002F0232" w:rsidRDefault="003826A4" w:rsidP="002F0232">
            <w:pPr>
              <w:pStyle w:val="afe"/>
              <w:jc w:val="center"/>
            </w:pPr>
            <w:r w:rsidRPr="002F0232">
              <w:t>31</w:t>
            </w:r>
          </w:p>
        </w:tc>
        <w:tc>
          <w:tcPr>
            <w:tcW w:w="1099" w:type="pct"/>
            <w:hideMark/>
          </w:tcPr>
          <w:p w14:paraId="5A316879"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Mymo</w:t>
            </w:r>
          </w:p>
        </w:tc>
        <w:tc>
          <w:tcPr>
            <w:tcW w:w="854" w:type="pct"/>
            <w:hideMark/>
          </w:tcPr>
          <w:p w14:paraId="3481D960"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3.72594</w:t>
            </w:r>
          </w:p>
        </w:tc>
        <w:tc>
          <w:tcPr>
            <w:tcW w:w="599" w:type="pct"/>
            <w:hideMark/>
          </w:tcPr>
          <w:p w14:paraId="747D1588"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73</w:t>
            </w:r>
          </w:p>
        </w:tc>
        <w:tc>
          <w:tcPr>
            <w:tcW w:w="2012" w:type="pct"/>
            <w:tcBorders>
              <w:right w:val="single" w:sz="8" w:space="0" w:color="auto"/>
            </w:tcBorders>
            <w:hideMark/>
          </w:tcPr>
          <w:p w14:paraId="7DB0048E" w14:textId="49650B99" w:rsidR="003826A4" w:rsidRPr="002F0232" w:rsidRDefault="003826A4" w:rsidP="002F0232">
            <w:pPr>
              <w:pStyle w:val="afe"/>
              <w:jc w:val="both"/>
              <w:cnfStyle w:val="000000000000" w:firstRow="0" w:lastRow="0" w:firstColumn="0" w:lastColumn="0" w:oddVBand="0" w:evenVBand="0" w:oddHBand="0" w:evenHBand="0" w:firstRowFirstColumn="0" w:firstRowLastColumn="0" w:lastRowFirstColumn="0" w:lastRowLastColumn="0"/>
            </w:pPr>
            <w:r w:rsidRPr="002F0232">
              <w:t>Ensemble of cascades and non-cascaded models</w:t>
            </w:r>
          </w:p>
        </w:tc>
      </w:tr>
      <w:tr w:rsidR="003826A4" w:rsidRPr="002F0232" w14:paraId="2746DB02" w14:textId="77777777" w:rsidTr="00FC7F03">
        <w:trPr>
          <w:trHeight w:val="259"/>
        </w:trPr>
        <w:tc>
          <w:tcPr>
            <w:cnfStyle w:val="001000000000" w:firstRow="0" w:lastRow="0" w:firstColumn="1" w:lastColumn="0" w:oddVBand="0" w:evenVBand="0" w:oddHBand="0" w:evenHBand="0" w:firstRowFirstColumn="0" w:firstRowLastColumn="0" w:lastRowFirstColumn="0" w:lastRowLastColumn="0"/>
            <w:tcW w:w="436" w:type="pct"/>
            <w:tcBorders>
              <w:left w:val="single" w:sz="8" w:space="0" w:color="auto"/>
            </w:tcBorders>
            <w:hideMark/>
          </w:tcPr>
          <w:p w14:paraId="28816676" w14:textId="77777777" w:rsidR="003826A4" w:rsidRPr="002F0232" w:rsidRDefault="003826A4" w:rsidP="002F0232">
            <w:pPr>
              <w:pStyle w:val="afe"/>
              <w:jc w:val="center"/>
            </w:pPr>
            <w:r w:rsidRPr="002F0232">
              <w:t>45</w:t>
            </w:r>
          </w:p>
        </w:tc>
        <w:tc>
          <w:tcPr>
            <w:tcW w:w="1099" w:type="pct"/>
            <w:hideMark/>
          </w:tcPr>
          <w:p w14:paraId="074497AF"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Crowwork</w:t>
            </w:r>
          </w:p>
        </w:tc>
        <w:tc>
          <w:tcPr>
            <w:tcW w:w="854" w:type="pct"/>
            <w:hideMark/>
          </w:tcPr>
          <w:p w14:paraId="6D7BCDBE"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3.71885</w:t>
            </w:r>
          </w:p>
        </w:tc>
        <w:tc>
          <w:tcPr>
            <w:tcW w:w="599" w:type="pct"/>
            <w:hideMark/>
          </w:tcPr>
          <w:p w14:paraId="4190E291"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94</w:t>
            </w:r>
          </w:p>
        </w:tc>
        <w:tc>
          <w:tcPr>
            <w:tcW w:w="2012" w:type="pct"/>
            <w:tcBorders>
              <w:right w:val="single" w:sz="8" w:space="0" w:color="auto"/>
            </w:tcBorders>
            <w:hideMark/>
          </w:tcPr>
          <w:p w14:paraId="6E50A7EB" w14:textId="77777777" w:rsidR="003826A4" w:rsidRPr="002F0232" w:rsidRDefault="003826A4" w:rsidP="002F0232">
            <w:pPr>
              <w:pStyle w:val="afe"/>
              <w:jc w:val="both"/>
              <w:cnfStyle w:val="000000000000" w:firstRow="0" w:lastRow="0" w:firstColumn="0" w:lastColumn="0" w:oddVBand="0" w:evenVBand="0" w:oddHBand="0" w:evenHBand="0" w:firstRowFirstColumn="0" w:firstRowLastColumn="0" w:lastRowFirstColumn="0" w:lastRowLastColumn="0"/>
            </w:pPr>
            <w:r w:rsidRPr="002F0232">
              <w:t>XGBoost Tuned</w:t>
            </w:r>
          </w:p>
        </w:tc>
      </w:tr>
      <w:tr w:rsidR="003826A4" w:rsidRPr="002F0232" w14:paraId="75D24ED0" w14:textId="77777777" w:rsidTr="00FC7F03">
        <w:trPr>
          <w:trHeight w:val="259"/>
        </w:trPr>
        <w:tc>
          <w:tcPr>
            <w:cnfStyle w:val="001000000000" w:firstRow="0" w:lastRow="0" w:firstColumn="1" w:lastColumn="0" w:oddVBand="0" w:evenVBand="0" w:oddHBand="0" w:evenHBand="0" w:firstRowFirstColumn="0" w:firstRowLastColumn="0" w:lastRowFirstColumn="0" w:lastRowLastColumn="0"/>
            <w:tcW w:w="436" w:type="pct"/>
            <w:tcBorders>
              <w:left w:val="single" w:sz="8" w:space="0" w:color="auto"/>
            </w:tcBorders>
            <w:hideMark/>
          </w:tcPr>
          <w:p w14:paraId="644CA049" w14:textId="77777777" w:rsidR="003826A4" w:rsidRPr="002F0232" w:rsidRDefault="003826A4" w:rsidP="002F0232">
            <w:pPr>
              <w:pStyle w:val="afe"/>
              <w:jc w:val="center"/>
            </w:pPr>
            <w:r w:rsidRPr="002F0232">
              <w:t>782</w:t>
            </w:r>
          </w:p>
        </w:tc>
        <w:tc>
          <w:tcPr>
            <w:tcW w:w="1099" w:type="pct"/>
            <w:hideMark/>
          </w:tcPr>
          <w:p w14:paraId="6AADF213"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Eckhard</w:t>
            </w:r>
          </w:p>
        </w:tc>
        <w:tc>
          <w:tcPr>
            <w:tcW w:w="854" w:type="pct"/>
            <w:hideMark/>
          </w:tcPr>
          <w:p w14:paraId="2E2CAFC6"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3.49945</w:t>
            </w:r>
          </w:p>
        </w:tc>
        <w:tc>
          <w:tcPr>
            <w:tcW w:w="599" w:type="pct"/>
            <w:hideMark/>
          </w:tcPr>
          <w:p w14:paraId="036015DA"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pPr>
            <w:r w:rsidRPr="002F0232">
              <w:t>29</w:t>
            </w:r>
          </w:p>
        </w:tc>
        <w:tc>
          <w:tcPr>
            <w:tcW w:w="2012" w:type="pct"/>
            <w:tcBorders>
              <w:right w:val="single" w:sz="8" w:space="0" w:color="auto"/>
            </w:tcBorders>
            <w:hideMark/>
          </w:tcPr>
          <w:p w14:paraId="1832F449" w14:textId="77777777" w:rsidR="003826A4" w:rsidRPr="002F0232" w:rsidRDefault="003826A4" w:rsidP="002F0232">
            <w:pPr>
              <w:pStyle w:val="afe"/>
              <w:jc w:val="both"/>
              <w:cnfStyle w:val="000000000000" w:firstRow="0" w:lastRow="0" w:firstColumn="0" w:lastColumn="0" w:oddVBand="0" w:evenVBand="0" w:oddHBand="0" w:evenHBand="0" w:firstRowFirstColumn="0" w:firstRowLastColumn="0" w:lastRowFirstColumn="0" w:lastRowLastColumn="0"/>
            </w:pPr>
            <w:r w:rsidRPr="002F0232">
              <w:t>TMVA Tuned</w:t>
            </w:r>
          </w:p>
        </w:tc>
      </w:tr>
      <w:tr w:rsidR="003826A4" w:rsidRPr="002F0232" w14:paraId="6A576592" w14:textId="77777777" w:rsidTr="00FC7F03">
        <w:trPr>
          <w:trHeight w:val="259"/>
        </w:trPr>
        <w:tc>
          <w:tcPr>
            <w:cnfStyle w:val="001000000000" w:firstRow="0" w:lastRow="0" w:firstColumn="1" w:lastColumn="0" w:oddVBand="0" w:evenVBand="0" w:oddHBand="0" w:evenHBand="0" w:firstRowFirstColumn="0" w:firstRowLastColumn="0" w:lastRowFirstColumn="0" w:lastRowLastColumn="0"/>
            <w:tcW w:w="436" w:type="pct"/>
            <w:tcBorders>
              <w:left w:val="single" w:sz="8" w:space="0" w:color="auto"/>
            </w:tcBorders>
            <w:hideMark/>
          </w:tcPr>
          <w:p w14:paraId="2026678B" w14:textId="77777777" w:rsidR="003826A4" w:rsidRPr="002F0232" w:rsidRDefault="003826A4" w:rsidP="002F0232">
            <w:pPr>
              <w:pStyle w:val="afe"/>
              <w:jc w:val="center"/>
              <w:rPr>
                <w:i/>
              </w:rPr>
            </w:pPr>
            <w:r w:rsidRPr="002F0232">
              <w:rPr>
                <w:i/>
              </w:rPr>
              <w:lastRenderedPageBreak/>
              <w:t>902</w:t>
            </w:r>
          </w:p>
        </w:tc>
        <w:tc>
          <w:tcPr>
            <w:tcW w:w="1099" w:type="pct"/>
            <w:hideMark/>
          </w:tcPr>
          <w:p w14:paraId="7C5EFB36"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rPr>
                <w:i/>
              </w:rPr>
            </w:pPr>
            <w:r w:rsidRPr="002F0232">
              <w:rPr>
                <w:i/>
              </w:rPr>
              <w:t>Benchmark</w:t>
            </w:r>
          </w:p>
        </w:tc>
        <w:tc>
          <w:tcPr>
            <w:tcW w:w="854" w:type="pct"/>
            <w:hideMark/>
          </w:tcPr>
          <w:p w14:paraId="62D83DE7"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rPr>
                <w:i/>
              </w:rPr>
            </w:pPr>
            <w:r w:rsidRPr="002F0232">
              <w:rPr>
                <w:i/>
              </w:rPr>
              <w:t>3.40488</w:t>
            </w:r>
          </w:p>
        </w:tc>
        <w:tc>
          <w:tcPr>
            <w:tcW w:w="599" w:type="pct"/>
            <w:hideMark/>
          </w:tcPr>
          <w:p w14:paraId="1CCBA75A"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rPr>
                <w:i/>
              </w:rPr>
            </w:pPr>
            <w:r w:rsidRPr="002F0232">
              <w:rPr>
                <w:i/>
              </w:rPr>
              <w:t>NA</w:t>
            </w:r>
          </w:p>
        </w:tc>
        <w:tc>
          <w:tcPr>
            <w:tcW w:w="2012" w:type="pct"/>
            <w:tcBorders>
              <w:right w:val="single" w:sz="8" w:space="0" w:color="auto"/>
            </w:tcBorders>
            <w:hideMark/>
          </w:tcPr>
          <w:p w14:paraId="4BDFF8C4" w14:textId="77777777" w:rsidR="003826A4" w:rsidRPr="002F0232" w:rsidRDefault="003826A4" w:rsidP="002F0232">
            <w:pPr>
              <w:pStyle w:val="afe"/>
              <w:jc w:val="both"/>
              <w:cnfStyle w:val="000000000000" w:firstRow="0" w:lastRow="0" w:firstColumn="0" w:lastColumn="0" w:oddVBand="0" w:evenVBand="0" w:oddHBand="0" w:evenHBand="0" w:firstRowFirstColumn="0" w:firstRowLastColumn="0" w:lastRowFirstColumn="0" w:lastRowLastColumn="0"/>
              <w:rPr>
                <w:i/>
              </w:rPr>
            </w:pPr>
            <w:r w:rsidRPr="002F0232">
              <w:rPr>
                <w:i/>
              </w:rPr>
              <w:t>MultiBoost</w:t>
            </w:r>
          </w:p>
        </w:tc>
      </w:tr>
      <w:tr w:rsidR="003826A4" w:rsidRPr="002F0232" w14:paraId="1CDD1899" w14:textId="77777777" w:rsidTr="00FC7F03">
        <w:trPr>
          <w:trHeight w:val="259"/>
        </w:trPr>
        <w:tc>
          <w:tcPr>
            <w:cnfStyle w:val="001000000000" w:firstRow="0" w:lastRow="0" w:firstColumn="1" w:lastColumn="0" w:oddVBand="0" w:evenVBand="0" w:oddHBand="0" w:evenHBand="0" w:firstRowFirstColumn="0" w:firstRowLastColumn="0" w:lastRowFirstColumn="0" w:lastRowLastColumn="0"/>
            <w:tcW w:w="436" w:type="pct"/>
            <w:tcBorders>
              <w:left w:val="single" w:sz="8" w:space="0" w:color="auto"/>
              <w:bottom w:val="single" w:sz="8" w:space="0" w:color="auto"/>
            </w:tcBorders>
            <w:hideMark/>
          </w:tcPr>
          <w:p w14:paraId="35E0813C" w14:textId="77777777" w:rsidR="003826A4" w:rsidRPr="002F0232" w:rsidRDefault="003826A4" w:rsidP="002F0232">
            <w:pPr>
              <w:pStyle w:val="afe"/>
              <w:jc w:val="center"/>
              <w:rPr>
                <w:i/>
              </w:rPr>
            </w:pPr>
            <w:r w:rsidRPr="002F0232">
              <w:rPr>
                <w:i/>
              </w:rPr>
              <w:t>991</w:t>
            </w:r>
          </w:p>
        </w:tc>
        <w:tc>
          <w:tcPr>
            <w:tcW w:w="1099" w:type="pct"/>
            <w:tcBorders>
              <w:bottom w:val="single" w:sz="8" w:space="0" w:color="auto"/>
            </w:tcBorders>
            <w:hideMark/>
          </w:tcPr>
          <w:p w14:paraId="00CAA38E"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rPr>
                <w:i/>
              </w:rPr>
            </w:pPr>
            <w:r w:rsidRPr="002F0232">
              <w:rPr>
                <w:i/>
              </w:rPr>
              <w:t>Benchmark</w:t>
            </w:r>
          </w:p>
        </w:tc>
        <w:tc>
          <w:tcPr>
            <w:tcW w:w="854" w:type="pct"/>
            <w:tcBorders>
              <w:bottom w:val="single" w:sz="8" w:space="0" w:color="auto"/>
            </w:tcBorders>
            <w:hideMark/>
          </w:tcPr>
          <w:p w14:paraId="78F1405F"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rPr>
                <w:i/>
              </w:rPr>
            </w:pPr>
            <w:r w:rsidRPr="002F0232">
              <w:rPr>
                <w:i/>
              </w:rPr>
              <w:t>3.19956</w:t>
            </w:r>
          </w:p>
        </w:tc>
        <w:tc>
          <w:tcPr>
            <w:tcW w:w="599" w:type="pct"/>
            <w:tcBorders>
              <w:bottom w:val="single" w:sz="8" w:space="0" w:color="auto"/>
            </w:tcBorders>
            <w:hideMark/>
          </w:tcPr>
          <w:p w14:paraId="5A3F68C8" w14:textId="77777777" w:rsidR="003826A4" w:rsidRPr="002F0232" w:rsidRDefault="003826A4" w:rsidP="002F0232">
            <w:pPr>
              <w:pStyle w:val="afe"/>
              <w:jc w:val="center"/>
              <w:cnfStyle w:val="000000000000" w:firstRow="0" w:lastRow="0" w:firstColumn="0" w:lastColumn="0" w:oddVBand="0" w:evenVBand="0" w:oddHBand="0" w:evenHBand="0" w:firstRowFirstColumn="0" w:firstRowLastColumn="0" w:lastRowFirstColumn="0" w:lastRowLastColumn="0"/>
              <w:rPr>
                <w:i/>
              </w:rPr>
            </w:pPr>
            <w:r w:rsidRPr="002F0232">
              <w:rPr>
                <w:i/>
              </w:rPr>
              <w:t>NA</w:t>
            </w:r>
          </w:p>
        </w:tc>
        <w:tc>
          <w:tcPr>
            <w:tcW w:w="2012" w:type="pct"/>
            <w:tcBorders>
              <w:bottom w:val="single" w:sz="8" w:space="0" w:color="auto"/>
              <w:right w:val="single" w:sz="8" w:space="0" w:color="auto"/>
            </w:tcBorders>
            <w:hideMark/>
          </w:tcPr>
          <w:p w14:paraId="4DA3B82B" w14:textId="77777777" w:rsidR="003826A4" w:rsidRPr="002F0232" w:rsidRDefault="003826A4" w:rsidP="002F0232">
            <w:pPr>
              <w:pStyle w:val="afe"/>
              <w:jc w:val="both"/>
              <w:cnfStyle w:val="000000000000" w:firstRow="0" w:lastRow="0" w:firstColumn="0" w:lastColumn="0" w:oddVBand="0" w:evenVBand="0" w:oddHBand="0" w:evenHBand="0" w:firstRowFirstColumn="0" w:firstRowLastColumn="0" w:lastRowFirstColumn="0" w:lastRowLastColumn="0"/>
              <w:rPr>
                <w:i/>
              </w:rPr>
            </w:pPr>
            <w:r w:rsidRPr="002F0232">
              <w:rPr>
                <w:i/>
              </w:rPr>
              <w:t>TMVA</w:t>
            </w:r>
          </w:p>
        </w:tc>
      </w:tr>
    </w:tbl>
    <w:p w14:paraId="2C04F63B" w14:textId="270A1109" w:rsidR="003E2EC0" w:rsidRDefault="003E2EC0" w:rsidP="001D4350">
      <w:pPr>
        <w:pStyle w:val="2"/>
        <w:spacing w:before="156" w:after="156"/>
      </w:pPr>
      <w:bookmarkStart w:id="57" w:name="_Toc476562933"/>
      <w:bookmarkStart w:id="58" w:name="_Toc484419097"/>
      <w:r w:rsidRPr="001D4350">
        <w:rPr>
          <w:rFonts w:hint="eastAsia"/>
        </w:rPr>
        <w:t>本论文研究意义、内容和结构安排</w:t>
      </w:r>
      <w:bookmarkEnd w:id="57"/>
      <w:bookmarkEnd w:id="58"/>
    </w:p>
    <w:p w14:paraId="2D7B9AB1" w14:textId="77777777" w:rsidR="00E63FA1" w:rsidRDefault="00E63FA1" w:rsidP="00E63FA1">
      <w:pPr>
        <w:pStyle w:val="a2"/>
        <w:ind w:firstLine="480"/>
      </w:pPr>
      <w:r>
        <w:rPr>
          <w:rFonts w:hint="eastAsia"/>
        </w:rPr>
        <w:t>随着现代计算机、电子学等技术的发展，以及学习算法及分类器模型等理论方面的突破，机器学习作为一种能够有效提高系统学习和泛化能力的方法，获得了极其广泛的关注和应用。粒子物理实验数据获取的本质就是对物理事例数据进行分类，滤除坏事率、保留好事例、重建事例数据、还原物理反应的图像。很明显，机器学习相关理论和方法是可以应用到粒子物理实验的数据获取的过程中。</w:t>
      </w:r>
    </w:p>
    <w:p w14:paraId="7D3E897A" w14:textId="79EA3810" w:rsidR="00E63FA1" w:rsidRDefault="00E63FA1" w:rsidP="00E63FA1">
      <w:pPr>
        <w:pStyle w:val="a2"/>
        <w:ind w:firstLine="480"/>
      </w:pPr>
      <w:r>
        <w:rPr>
          <w:rFonts w:hint="eastAsia"/>
        </w:rPr>
        <w:t>从数据获取的角度，粒子物理实验可以简单划分为加速器（源）、谱仪（探测）、电子学（数字化）、数据获取（软件系统）这几个部分。目前，与机器学习相关的研究工作主要集中在后端的数据获取软件层面，针对的是事例数据的分类和组装，从大量本底中找出有效的好事例数据。而在电子学层面，特别是数据读出系统的研究方面，并未见到相关研究报导。</w:t>
      </w:r>
    </w:p>
    <w:p w14:paraId="35CAF770" w14:textId="363612D2" w:rsidR="007A231C" w:rsidRDefault="00E42E28" w:rsidP="001B7BE0">
      <w:pPr>
        <w:pStyle w:val="a2"/>
        <w:ind w:firstLine="480"/>
      </w:pPr>
      <w:r w:rsidRPr="001B7BE0">
        <w:rPr>
          <w:rFonts w:hint="eastAsia"/>
        </w:rPr>
        <w:t>本</w:t>
      </w:r>
      <w:r w:rsidR="008853A8" w:rsidRPr="001B7BE0">
        <w:rPr>
          <w:rFonts w:hint="eastAsia"/>
        </w:rPr>
        <w:t>论</w:t>
      </w:r>
      <w:r w:rsidRPr="001B7BE0">
        <w:rPr>
          <w:rFonts w:hint="eastAsia"/>
        </w:rPr>
        <w:t>文提出了一种基于机器学习的新型读出方法，并对其进行了初步研究。</w:t>
      </w:r>
      <w:r w:rsidR="008853A8" w:rsidRPr="001B7BE0">
        <w:rPr>
          <w:rFonts w:hint="eastAsia"/>
        </w:rPr>
        <w:t>该数据读出系统不依赖于固定模式的经典的触发机制，直接具备对前端电子学数据灵活的在线实时筛选能力，其分类依据完全来源于通过对输入数据自身行为特征的学习所获得的泛化能力，适应物理实验灵活多样的读出需求。</w:t>
      </w:r>
      <w:r w:rsidRPr="001B7BE0">
        <w:rPr>
          <w:rFonts w:hint="eastAsia"/>
        </w:rPr>
        <w:t>使用该读出方法，可以实现灵活的触发</w:t>
      </w:r>
      <w:r w:rsidR="00083384" w:rsidRPr="001B7BE0">
        <w:rPr>
          <w:rFonts w:hint="eastAsia"/>
        </w:rPr>
        <w:t>判选</w:t>
      </w:r>
      <w:r w:rsidRPr="001B7BE0">
        <w:rPr>
          <w:rFonts w:hint="eastAsia"/>
        </w:rPr>
        <w:t>，在不损失有效信息的前提下降低对读出系统性能的要求。而且，由于机器学习的特点，该读出方法具有很强的通用性，能够应用于不同类型的物理实验。</w:t>
      </w:r>
    </w:p>
    <w:p w14:paraId="2297AD57" w14:textId="13364A41" w:rsidR="00E63FA1" w:rsidRPr="001B7BE0" w:rsidRDefault="00E63FA1" w:rsidP="001B7BE0">
      <w:pPr>
        <w:pStyle w:val="a2"/>
        <w:ind w:firstLine="480"/>
      </w:pPr>
      <w:r w:rsidRPr="00E63FA1">
        <w:rPr>
          <w:rFonts w:hint="eastAsia"/>
        </w:rPr>
        <w:t>利用机器学习方法开展核与粒子物理实验中的数据读出研究具备理论、方法和技术上的可行性。具备学习和泛化能力的新型数据读出系统，无论对于新物理的寻找，还是常规物理事例的统计测量，相对于传统的触发机制，都具有极大的灵活性和优越性，并且能够将系统级的全局数据分类过程与数据读出系统直接关联，使读出系统直接对最终的事例分类和物理分析作出贡献，使得分类更加智能，并且实现的灵活度大大提高；同时也能反过来，物理分析过程中所需的新的特征参数，也可通过改进</w:t>
      </w:r>
      <w:r w:rsidRPr="00E63FA1">
        <w:rPr>
          <w:rFonts w:hint="eastAsia"/>
        </w:rPr>
        <w:t>FEE</w:t>
      </w:r>
      <w:r w:rsidRPr="00E63FA1">
        <w:rPr>
          <w:rFonts w:hint="eastAsia"/>
        </w:rPr>
        <w:t>及读出系统的设计而直接获得。数据在读出的过程中，就能够参与全局化的灵活触发算法的计算，解决前端和后端“两难”的困境，有助于构建全局最优的方法和架构。</w:t>
      </w:r>
    </w:p>
    <w:p w14:paraId="7A08E77F" w14:textId="399B4856" w:rsidR="00596ED6" w:rsidRPr="00E52FB3" w:rsidRDefault="008241A2" w:rsidP="00C52918">
      <w:pPr>
        <w:pStyle w:val="a2"/>
        <w:ind w:firstLine="480"/>
      </w:pPr>
      <w:r>
        <w:rPr>
          <w:rFonts w:hint="eastAsia"/>
        </w:rPr>
        <w:t>本文的结构安排如下：</w:t>
      </w:r>
    </w:p>
    <w:p w14:paraId="4852E27B" w14:textId="5F3B5B59" w:rsidR="005E0FCF" w:rsidRPr="005E0FCF" w:rsidRDefault="008241A2">
      <w:pPr>
        <w:pStyle w:val="a2"/>
        <w:ind w:firstLine="480"/>
        <w:rPr>
          <w:b/>
        </w:rPr>
      </w:pPr>
      <w:r>
        <w:rPr>
          <w:rFonts w:hint="eastAsia"/>
        </w:rPr>
        <w:t>第一章介绍了粒子物理实验的发展趋势，分析了读出系统面临的困境。并提出了本论文的研究目的和研究内容。第二章调研了</w:t>
      </w:r>
      <w:r w:rsidR="00FD372D">
        <w:rPr>
          <w:rFonts w:hint="eastAsia"/>
        </w:rPr>
        <w:t>一些前沿粒子物理实验的</w:t>
      </w:r>
      <w:r>
        <w:rPr>
          <w:rFonts w:hint="eastAsia"/>
        </w:rPr>
        <w:t>读出系统，分析</w:t>
      </w:r>
      <w:r w:rsidR="00FD372D">
        <w:rPr>
          <w:rFonts w:hint="eastAsia"/>
        </w:rPr>
        <w:t>它</w:t>
      </w:r>
      <w:r>
        <w:rPr>
          <w:rFonts w:hint="eastAsia"/>
        </w:rPr>
        <w:t>们之间的</w:t>
      </w:r>
      <w:r w:rsidR="00FD372D">
        <w:rPr>
          <w:rFonts w:hint="eastAsia"/>
        </w:rPr>
        <w:t>优缺点，给后面提出的新型读出系统提供参考</w:t>
      </w:r>
      <w:r>
        <w:rPr>
          <w:rFonts w:hint="eastAsia"/>
        </w:rPr>
        <w:t>。第三章</w:t>
      </w:r>
      <w:r w:rsidR="005E0FCF">
        <w:rPr>
          <w:rFonts w:hint="eastAsia"/>
        </w:rPr>
        <w:t>介</w:t>
      </w:r>
      <w:r w:rsidR="005E0FCF">
        <w:rPr>
          <w:rFonts w:hint="eastAsia"/>
        </w:rPr>
        <w:lastRenderedPageBreak/>
        <w:t>绍了机器学习的相关理论，</w:t>
      </w:r>
      <w:r w:rsidR="00FD372D">
        <w:rPr>
          <w:rFonts w:hint="eastAsia"/>
        </w:rPr>
        <w:t>提出了基于机器学习的数据读出方法的思路，</w:t>
      </w:r>
      <w:r w:rsidR="005E0FCF">
        <w:rPr>
          <w:rFonts w:hint="eastAsia"/>
        </w:rPr>
        <w:t>并</w:t>
      </w:r>
      <w:r w:rsidR="00FD372D">
        <w:rPr>
          <w:rFonts w:hint="eastAsia"/>
        </w:rPr>
        <w:t>提出了一个并行的、可扩展</w:t>
      </w:r>
      <w:r>
        <w:rPr>
          <w:rFonts w:hint="eastAsia"/>
        </w:rPr>
        <w:t>的数据读出系统的框架。</w:t>
      </w:r>
      <w:r w:rsidR="005E0FCF">
        <w:rPr>
          <w:rFonts w:hint="eastAsia"/>
        </w:rPr>
        <w:t>第四章</w:t>
      </w:r>
      <w:r w:rsidR="00FD372D">
        <w:rPr>
          <w:rFonts w:hint="eastAsia"/>
        </w:rPr>
        <w:t>构建</w:t>
      </w:r>
      <w:r w:rsidR="005E0FCF">
        <w:rPr>
          <w:rFonts w:hint="eastAsia"/>
        </w:rPr>
        <w:t>了一个用于生成训练与测试数据集的</w:t>
      </w:r>
      <w:r w:rsidR="00FD372D">
        <w:rPr>
          <w:rFonts w:hint="eastAsia"/>
        </w:rPr>
        <w:t>玩偶</w:t>
      </w:r>
      <w:r w:rsidR="005E0FCF">
        <w:rPr>
          <w:rFonts w:hint="eastAsia"/>
        </w:rPr>
        <w:t>模型，并使用软硬件实现。第五章根据</w:t>
      </w:r>
      <w:r w:rsidR="00FD372D">
        <w:rPr>
          <w:rFonts w:hint="eastAsia"/>
        </w:rPr>
        <w:t>前面</w:t>
      </w:r>
      <w:r w:rsidR="005E0FCF">
        <w:rPr>
          <w:rFonts w:hint="eastAsia"/>
        </w:rPr>
        <w:t>提出的</w:t>
      </w:r>
      <w:r w:rsidR="00F82F6D">
        <w:rPr>
          <w:rFonts w:hint="eastAsia"/>
        </w:rPr>
        <w:t>基于机器学习的</w:t>
      </w:r>
      <w:r w:rsidR="00FD372D">
        <w:rPr>
          <w:rFonts w:hint="eastAsia"/>
        </w:rPr>
        <w:t>数据</w:t>
      </w:r>
      <w:r w:rsidR="005E0FCF">
        <w:rPr>
          <w:rFonts w:hint="eastAsia"/>
        </w:rPr>
        <w:t>读出系统框架研制了一个原型系统，并详细进行介绍。第六章则是对原型系统进行一些测试与验证。</w:t>
      </w:r>
      <w:r w:rsidR="00CF7407">
        <w:rPr>
          <w:rFonts w:hint="eastAsia"/>
        </w:rPr>
        <w:t>最后一</w:t>
      </w:r>
      <w:r w:rsidR="005E0FCF">
        <w:rPr>
          <w:rFonts w:hint="eastAsia"/>
        </w:rPr>
        <w:t>章</w:t>
      </w:r>
      <w:r w:rsidR="00CF7407">
        <w:rPr>
          <w:rFonts w:hint="eastAsia"/>
        </w:rPr>
        <w:t>则</w:t>
      </w:r>
      <w:r w:rsidR="005E0FCF">
        <w:rPr>
          <w:rFonts w:hint="eastAsia"/>
        </w:rPr>
        <w:t>是总结和展望。</w:t>
      </w:r>
    </w:p>
    <w:p w14:paraId="183D89CF" w14:textId="77777777" w:rsidR="008241A2" w:rsidRDefault="008241A2" w:rsidP="00C52918">
      <w:pPr>
        <w:pStyle w:val="a2"/>
        <w:ind w:firstLine="480"/>
      </w:pPr>
    </w:p>
    <w:p w14:paraId="4FDF0C95" w14:textId="3AF28BD7" w:rsidR="001518FF" w:rsidRDefault="001518FF">
      <w:pPr>
        <w:widowControl/>
        <w:jc w:val="left"/>
      </w:pPr>
      <w:r>
        <w:br w:type="page"/>
      </w:r>
    </w:p>
    <w:p w14:paraId="05EB9D89" w14:textId="3DA7AC34" w:rsidR="001518FF" w:rsidRDefault="001518FF" w:rsidP="001518FF">
      <w:pPr>
        <w:pStyle w:val="-"/>
        <w:spacing w:before="468" w:after="312"/>
      </w:pPr>
      <w:bookmarkStart w:id="59" w:name="_Toc484419098"/>
      <w:r>
        <w:rPr>
          <w:rFonts w:hint="eastAsia"/>
        </w:rPr>
        <w:lastRenderedPageBreak/>
        <w:t>参考文献</w:t>
      </w:r>
      <w:bookmarkEnd w:id="59"/>
    </w:p>
    <w:p w14:paraId="4A128DDD" w14:textId="46E6708B" w:rsidR="00E94DA7" w:rsidRPr="0050659D" w:rsidRDefault="00075328" w:rsidP="0050659D">
      <w:pPr>
        <w:pStyle w:val="a"/>
      </w:pPr>
      <w:hyperlink r:id="rId36" w:history="1">
        <w:bookmarkStart w:id="60" w:name="_Ref482066027"/>
        <w:r w:rsidR="00E94DA7" w:rsidRPr="0050659D">
          <w:rPr>
            <w:rStyle w:val="af8"/>
            <w:rFonts w:hint="eastAsia"/>
            <w:color w:val="auto"/>
            <w:u w:val="none"/>
          </w:rPr>
          <w:t>https://en</w:t>
        </w:r>
        <w:r w:rsidR="00E94DA7" w:rsidRPr="0050659D">
          <w:rPr>
            <w:rFonts w:hint="eastAsia"/>
          </w:rPr>
          <w:t>.wikipedia.org/</w:t>
        </w:r>
        <w:r w:rsidR="00E94DA7" w:rsidRPr="0050659D">
          <w:rPr>
            <w:rStyle w:val="af8"/>
            <w:color w:val="auto"/>
            <w:u w:val="none"/>
          </w:rPr>
          <w:t>wiki/</w:t>
        </w:r>
        <w:r w:rsidR="00E94DA7" w:rsidRPr="0050659D">
          <w:t>Standard_Model</w:t>
        </w:r>
        <w:bookmarkEnd w:id="60"/>
      </w:hyperlink>
    </w:p>
    <w:p w14:paraId="10FF51F0" w14:textId="58BA1158" w:rsidR="005C7739" w:rsidRPr="0050659D" w:rsidRDefault="005C7739" w:rsidP="0050659D">
      <w:pPr>
        <w:pStyle w:val="a"/>
        <w:rPr>
          <w:rStyle w:val="af8"/>
          <w:color w:val="auto"/>
          <w:u w:val="none"/>
        </w:rPr>
      </w:pPr>
      <w:bookmarkStart w:id="61" w:name="_Ref482066142"/>
      <w:r w:rsidRPr="0050659D">
        <w:rPr>
          <w:rStyle w:val="af8"/>
          <w:rFonts w:hint="eastAsia"/>
          <w:color w:val="auto"/>
          <w:u w:val="none"/>
        </w:rPr>
        <w:t>https://zh.wikipedia.org/zh-cn/</w:t>
      </w:r>
      <w:r w:rsidRPr="0050659D">
        <w:rPr>
          <w:rStyle w:val="af8"/>
          <w:rFonts w:hint="eastAsia"/>
          <w:color w:val="auto"/>
          <w:u w:val="none"/>
        </w:rPr>
        <w:t>粒子物理学</w:t>
      </w:r>
      <w:bookmarkEnd w:id="61"/>
    </w:p>
    <w:bookmarkStart w:id="62" w:name="_Ref482066240"/>
    <w:p w14:paraId="4C124B6D" w14:textId="5F0BBFE5" w:rsidR="005C7739" w:rsidRPr="0050659D" w:rsidRDefault="00E16346" w:rsidP="0050659D">
      <w:pPr>
        <w:pStyle w:val="a"/>
        <w:rPr>
          <w:rStyle w:val="af8"/>
          <w:color w:val="auto"/>
          <w:u w:val="none"/>
        </w:rPr>
      </w:pPr>
      <w:r w:rsidRPr="0050659D">
        <w:rPr>
          <w:rStyle w:val="af8"/>
          <w:color w:val="auto"/>
          <w:u w:val="none"/>
        </w:rPr>
        <w:fldChar w:fldCharType="begin"/>
      </w:r>
      <w:r w:rsidRPr="0050659D">
        <w:rPr>
          <w:rStyle w:val="af8"/>
          <w:color w:val="auto"/>
          <w:u w:val="none"/>
        </w:rPr>
        <w:instrText xml:space="preserve"> HYPERLINK "https://en.wikipedia.org/wiki/Cosmic_ray" </w:instrText>
      </w:r>
      <w:r w:rsidRPr="0050659D">
        <w:rPr>
          <w:rStyle w:val="af8"/>
          <w:color w:val="auto"/>
          <w:u w:val="none"/>
        </w:rPr>
        <w:fldChar w:fldCharType="separate"/>
      </w:r>
      <w:r w:rsidRPr="0050659D">
        <w:rPr>
          <w:rStyle w:val="af8"/>
          <w:color w:val="auto"/>
          <w:u w:val="none"/>
        </w:rPr>
        <w:t>https://en.wikipedia.org/wiki/Cosmic_ray</w:t>
      </w:r>
      <w:bookmarkEnd w:id="62"/>
      <w:r w:rsidRPr="0050659D">
        <w:rPr>
          <w:rStyle w:val="af8"/>
          <w:color w:val="auto"/>
          <w:u w:val="none"/>
        </w:rPr>
        <w:fldChar w:fldCharType="end"/>
      </w:r>
    </w:p>
    <w:p w14:paraId="2900EBF6" w14:textId="019FC4B8" w:rsidR="00E16346" w:rsidRPr="0050659D" w:rsidRDefault="00E16346" w:rsidP="0050659D">
      <w:pPr>
        <w:pStyle w:val="a"/>
        <w:rPr>
          <w:rStyle w:val="af8"/>
          <w:color w:val="auto"/>
          <w:u w:val="none"/>
        </w:rPr>
      </w:pPr>
      <w:bookmarkStart w:id="63" w:name="_Ref484124300"/>
      <w:r w:rsidRPr="0050659D">
        <w:rPr>
          <w:rStyle w:val="af8"/>
          <w:rFonts w:hint="eastAsia"/>
          <w:color w:val="auto"/>
          <w:u w:val="none"/>
        </w:rPr>
        <w:t>https://zh.wikipedia.org/zh-cn/</w:t>
      </w:r>
      <w:r w:rsidRPr="0050659D">
        <w:rPr>
          <w:rStyle w:val="af8"/>
          <w:rFonts w:hint="eastAsia"/>
          <w:color w:val="auto"/>
          <w:u w:val="none"/>
        </w:rPr>
        <w:t>自然单位制</w:t>
      </w:r>
      <w:bookmarkEnd w:id="63"/>
    </w:p>
    <w:p w14:paraId="1AA82803" w14:textId="411AA1F5" w:rsidR="005C7739" w:rsidRPr="0050659D" w:rsidRDefault="005C7739" w:rsidP="0050659D">
      <w:pPr>
        <w:pStyle w:val="a"/>
        <w:rPr>
          <w:rStyle w:val="af8"/>
          <w:color w:val="auto"/>
          <w:u w:val="none"/>
        </w:rPr>
      </w:pPr>
      <w:bookmarkStart w:id="64" w:name="_Ref482066532"/>
      <w:r w:rsidRPr="0050659D">
        <w:rPr>
          <w:rStyle w:val="af8"/>
          <w:rFonts w:hint="eastAsia"/>
          <w:color w:val="auto"/>
          <w:u w:val="none"/>
        </w:rPr>
        <w:t>https://zh.wikipedia.org/zh-cn/</w:t>
      </w:r>
      <w:r w:rsidRPr="0050659D">
        <w:rPr>
          <w:rStyle w:val="af8"/>
          <w:rFonts w:hint="eastAsia"/>
          <w:color w:val="auto"/>
          <w:u w:val="none"/>
        </w:rPr>
        <w:t>粒子加速器</w:t>
      </w:r>
      <w:bookmarkEnd w:id="64"/>
    </w:p>
    <w:p w14:paraId="11051798" w14:textId="2B9AB026" w:rsidR="00065C8D" w:rsidRPr="0050659D" w:rsidRDefault="005C7739" w:rsidP="0050659D">
      <w:pPr>
        <w:pStyle w:val="a"/>
        <w:rPr>
          <w:rStyle w:val="af8"/>
          <w:color w:val="auto"/>
          <w:u w:val="none"/>
        </w:rPr>
      </w:pPr>
      <w:bookmarkStart w:id="65" w:name="_Ref482066578"/>
      <w:r w:rsidRPr="0050659D">
        <w:rPr>
          <w:rStyle w:val="af8"/>
          <w:rFonts w:hint="eastAsia"/>
          <w:color w:val="auto"/>
          <w:u w:val="none"/>
        </w:rPr>
        <w:t>https://zh.wikipedia.org/zh-cn/</w:t>
      </w:r>
      <w:r w:rsidRPr="0050659D">
        <w:rPr>
          <w:rStyle w:val="af8"/>
          <w:rFonts w:hint="eastAsia"/>
          <w:color w:val="auto"/>
          <w:u w:val="none"/>
        </w:rPr>
        <w:t>同步辐射</w:t>
      </w:r>
      <w:bookmarkEnd w:id="65"/>
    </w:p>
    <w:p w14:paraId="2DEAD7D3" w14:textId="00C0F587" w:rsidR="00BC27EE" w:rsidRPr="0050659D" w:rsidRDefault="00BC27EE" w:rsidP="0050659D">
      <w:pPr>
        <w:pStyle w:val="a"/>
        <w:rPr>
          <w:rStyle w:val="af8"/>
          <w:color w:val="auto"/>
          <w:u w:val="none"/>
        </w:rPr>
      </w:pPr>
      <w:bookmarkStart w:id="66" w:name="_Ref484101740"/>
      <w:r w:rsidRPr="0050659D">
        <w:rPr>
          <w:rStyle w:val="af8"/>
          <w:color w:val="auto"/>
          <w:u w:val="none"/>
        </w:rPr>
        <w:t>Vladimir D S. High-energy particle colliders: past 20 years, next 20 years, and beyond [J]. Physics-Uspekhi, 2012, 55(10): 965.</w:t>
      </w:r>
      <w:bookmarkEnd w:id="66"/>
    </w:p>
    <w:p w14:paraId="28F1FE4B" w14:textId="786FA3D9" w:rsidR="005C7739" w:rsidRPr="0050659D" w:rsidRDefault="005C7739" w:rsidP="0050659D">
      <w:pPr>
        <w:pStyle w:val="a"/>
        <w:rPr>
          <w:rStyle w:val="af8"/>
          <w:color w:val="auto"/>
          <w:u w:val="none"/>
        </w:rPr>
      </w:pPr>
      <w:bookmarkStart w:id="67" w:name="_Ref482066705"/>
      <w:r w:rsidRPr="0050659D">
        <w:rPr>
          <w:rStyle w:val="af8"/>
          <w:rFonts w:hint="eastAsia"/>
          <w:color w:val="auto"/>
          <w:u w:val="none"/>
        </w:rPr>
        <w:t>张闯</w:t>
      </w:r>
      <w:r w:rsidRPr="0050659D">
        <w:rPr>
          <w:rStyle w:val="af8"/>
          <w:rFonts w:hint="eastAsia"/>
          <w:color w:val="auto"/>
          <w:u w:val="none"/>
        </w:rPr>
        <w:t xml:space="preserve">. </w:t>
      </w:r>
      <w:r w:rsidRPr="0050659D">
        <w:rPr>
          <w:rStyle w:val="af8"/>
          <w:rFonts w:hint="eastAsia"/>
          <w:color w:val="auto"/>
          <w:u w:val="none"/>
        </w:rPr>
        <w:t>漫谈对撞机</w:t>
      </w:r>
      <w:r w:rsidRPr="0050659D">
        <w:rPr>
          <w:rStyle w:val="af8"/>
          <w:rFonts w:hint="eastAsia"/>
          <w:color w:val="auto"/>
          <w:u w:val="none"/>
        </w:rPr>
        <w:t>[</w:t>
      </w:r>
      <w:r w:rsidRPr="0050659D">
        <w:rPr>
          <w:rStyle w:val="af8"/>
          <w:color w:val="auto"/>
          <w:u w:val="none"/>
        </w:rPr>
        <w:t>R</w:t>
      </w:r>
      <w:r w:rsidRPr="0050659D">
        <w:rPr>
          <w:rStyle w:val="af8"/>
          <w:rFonts w:hint="eastAsia"/>
          <w:color w:val="auto"/>
          <w:u w:val="none"/>
        </w:rPr>
        <w:t>]</w:t>
      </w:r>
      <w:r w:rsidRPr="0050659D">
        <w:rPr>
          <w:rStyle w:val="af8"/>
          <w:color w:val="auto"/>
          <w:u w:val="none"/>
        </w:rPr>
        <w:t>.</w:t>
      </w:r>
      <w:bookmarkEnd w:id="67"/>
    </w:p>
    <w:p w14:paraId="02E86B80" w14:textId="11785BB7" w:rsidR="008C41CD" w:rsidRPr="0050659D" w:rsidRDefault="00075328" w:rsidP="0050659D">
      <w:pPr>
        <w:pStyle w:val="a"/>
      </w:pPr>
      <w:hyperlink r:id="rId37" w:history="1">
        <w:bookmarkStart w:id="68" w:name="_Ref482066706"/>
        <w:r w:rsidR="008C41CD" w:rsidRPr="0050659D">
          <w:rPr>
            <w:rStyle w:val="af8"/>
            <w:color w:val="auto"/>
            <w:u w:val="none"/>
          </w:rPr>
          <w:t>https://en.wikipedia.org/wiki/SLAC_National_Accelerator_Laboratory</w:t>
        </w:r>
        <w:bookmarkEnd w:id="68"/>
      </w:hyperlink>
    </w:p>
    <w:p w14:paraId="7150E52E" w14:textId="51633F71" w:rsidR="008C41CD" w:rsidRPr="0050659D" w:rsidRDefault="00075328" w:rsidP="0050659D">
      <w:pPr>
        <w:pStyle w:val="a"/>
        <w:rPr>
          <w:rStyle w:val="af8"/>
          <w:color w:val="auto"/>
          <w:u w:val="none"/>
        </w:rPr>
      </w:pPr>
      <w:hyperlink r:id="rId38" w:history="1">
        <w:bookmarkStart w:id="69" w:name="_Ref482066707"/>
        <w:r w:rsidR="008C41CD" w:rsidRPr="0050659D">
          <w:rPr>
            <w:rStyle w:val="af8"/>
            <w:color w:val="auto"/>
            <w:u w:val="none"/>
          </w:rPr>
          <w:t>http://www-sldnt.slac.stanford.edu/alr/slc.htm</w:t>
        </w:r>
        <w:bookmarkEnd w:id="69"/>
      </w:hyperlink>
    </w:p>
    <w:p w14:paraId="548D0C33" w14:textId="57456792" w:rsidR="001E187C" w:rsidRPr="0050659D" w:rsidRDefault="001E187C" w:rsidP="0050659D">
      <w:pPr>
        <w:pStyle w:val="a"/>
        <w:rPr>
          <w:rStyle w:val="af8"/>
          <w:color w:val="auto"/>
          <w:u w:val="none"/>
        </w:rPr>
      </w:pPr>
      <w:bookmarkStart w:id="70" w:name="_Ref482066856"/>
      <w:r w:rsidRPr="0050659D">
        <w:rPr>
          <w:rStyle w:val="af8"/>
          <w:rFonts w:hint="eastAsia"/>
          <w:color w:val="auto"/>
          <w:u w:val="none"/>
        </w:rPr>
        <w:t>https://zh.wikipedia.org/zh-cn/</w:t>
      </w:r>
      <w:r w:rsidRPr="0050659D">
        <w:rPr>
          <w:rStyle w:val="af8"/>
          <w:rFonts w:hint="eastAsia"/>
          <w:color w:val="auto"/>
          <w:u w:val="none"/>
        </w:rPr>
        <w:t>北京正负电子对撞机</w:t>
      </w:r>
      <w:bookmarkEnd w:id="70"/>
    </w:p>
    <w:p w14:paraId="7F980EE6" w14:textId="1EBDC0D7" w:rsidR="001E187C" w:rsidRPr="0050659D" w:rsidRDefault="001E187C" w:rsidP="0050659D">
      <w:pPr>
        <w:pStyle w:val="a"/>
        <w:rPr>
          <w:rStyle w:val="af8"/>
          <w:color w:val="auto"/>
          <w:u w:val="none"/>
        </w:rPr>
      </w:pPr>
      <w:bookmarkStart w:id="71" w:name="_Ref482066938"/>
      <w:r w:rsidRPr="0050659D">
        <w:rPr>
          <w:rStyle w:val="af8"/>
          <w:color w:val="auto"/>
          <w:u w:val="none"/>
        </w:rPr>
        <w:t>https://en.wikipedia.org/wiki/Large_Electron–Positron_Collider</w:t>
      </w:r>
      <w:bookmarkEnd w:id="71"/>
    </w:p>
    <w:p w14:paraId="773C7BE2" w14:textId="66C5A6D0" w:rsidR="001E187C" w:rsidRPr="0050659D" w:rsidRDefault="001E187C" w:rsidP="0050659D">
      <w:pPr>
        <w:pStyle w:val="a"/>
        <w:rPr>
          <w:rStyle w:val="af8"/>
          <w:color w:val="auto"/>
          <w:u w:val="none"/>
        </w:rPr>
      </w:pPr>
      <w:bookmarkStart w:id="72" w:name="_Ref482066995"/>
      <w:r w:rsidRPr="0050659D">
        <w:rPr>
          <w:rStyle w:val="af8"/>
          <w:color w:val="auto"/>
          <w:u w:val="none"/>
        </w:rPr>
        <w:t>https://en.wikipedia.org/wiki/Tevatron</w:t>
      </w:r>
      <w:bookmarkEnd w:id="72"/>
    </w:p>
    <w:p w14:paraId="25710AD1" w14:textId="479D68E8" w:rsidR="001E187C" w:rsidRPr="0050659D" w:rsidRDefault="001E187C" w:rsidP="0050659D">
      <w:pPr>
        <w:pStyle w:val="a"/>
        <w:rPr>
          <w:rStyle w:val="af8"/>
          <w:color w:val="auto"/>
          <w:u w:val="none"/>
        </w:rPr>
      </w:pPr>
      <w:bookmarkStart w:id="73" w:name="_Ref482067184"/>
      <w:r w:rsidRPr="0050659D">
        <w:rPr>
          <w:rStyle w:val="af8"/>
          <w:color w:val="auto"/>
          <w:u w:val="none"/>
        </w:rPr>
        <w:t>https://en.wikipedia.org/wiki/Large_Hadron_Collider</w:t>
      </w:r>
      <w:bookmarkEnd w:id="73"/>
    </w:p>
    <w:bookmarkStart w:id="74" w:name="_Ref482067521"/>
    <w:p w14:paraId="1D5DA94E" w14:textId="6785A239" w:rsidR="001E187C" w:rsidRPr="0050659D" w:rsidRDefault="001E187C" w:rsidP="0050659D">
      <w:pPr>
        <w:pStyle w:val="a"/>
        <w:rPr>
          <w:rStyle w:val="af8"/>
          <w:color w:val="auto"/>
          <w:u w:val="none"/>
        </w:rPr>
      </w:pPr>
      <w:r w:rsidRPr="0050659D">
        <w:rPr>
          <w:rStyle w:val="af8"/>
          <w:color w:val="auto"/>
          <w:u w:val="none"/>
        </w:rPr>
        <w:fldChar w:fldCharType="begin"/>
      </w:r>
      <w:r w:rsidRPr="0050659D">
        <w:rPr>
          <w:rStyle w:val="af8"/>
          <w:color w:val="auto"/>
          <w:u w:val="none"/>
        </w:rPr>
        <w:instrText xml:space="preserve"> HYPERLINK "https://press.cern/backgrounders/facts-figures" </w:instrText>
      </w:r>
      <w:r w:rsidRPr="0050659D">
        <w:rPr>
          <w:rStyle w:val="af8"/>
          <w:color w:val="auto"/>
          <w:u w:val="none"/>
        </w:rPr>
        <w:fldChar w:fldCharType="separate"/>
      </w:r>
      <w:bookmarkStart w:id="75" w:name="_Ref484124453"/>
      <w:r w:rsidRPr="0050659D">
        <w:rPr>
          <w:rStyle w:val="af8"/>
          <w:color w:val="auto"/>
          <w:u w:val="none"/>
        </w:rPr>
        <w:t>https://press.cern/backgrounders/facts-figures</w:t>
      </w:r>
      <w:bookmarkEnd w:id="74"/>
      <w:bookmarkEnd w:id="75"/>
      <w:r w:rsidRPr="0050659D">
        <w:rPr>
          <w:rStyle w:val="af8"/>
          <w:color w:val="auto"/>
          <w:u w:val="none"/>
        </w:rPr>
        <w:fldChar w:fldCharType="end"/>
      </w:r>
    </w:p>
    <w:p w14:paraId="1C750309" w14:textId="21EE214E" w:rsidR="001E187C" w:rsidRPr="0050659D" w:rsidRDefault="00112159" w:rsidP="0050659D">
      <w:pPr>
        <w:pStyle w:val="a"/>
        <w:rPr>
          <w:rStyle w:val="af8"/>
          <w:color w:val="auto"/>
          <w:u w:val="none"/>
        </w:rPr>
      </w:pPr>
      <w:bookmarkStart w:id="76" w:name="_Ref482067193"/>
      <w:r w:rsidRPr="0050659D">
        <w:rPr>
          <w:rStyle w:val="af8"/>
          <w:color w:val="auto"/>
          <w:u w:val="none"/>
        </w:rPr>
        <w:t>http://hilumilhc.web.cern.ch/</w:t>
      </w:r>
      <w:bookmarkEnd w:id="76"/>
    </w:p>
    <w:p w14:paraId="76012DE4" w14:textId="573EEEFE" w:rsidR="00581371" w:rsidRPr="0050659D" w:rsidRDefault="00581371" w:rsidP="0050659D">
      <w:pPr>
        <w:pStyle w:val="a"/>
      </w:pPr>
      <w:bookmarkStart w:id="77" w:name="_Ref482067601"/>
      <w:r w:rsidRPr="0050659D">
        <w:t>The International Linear Collider</w:t>
      </w:r>
      <w:r w:rsidRPr="0050659D">
        <w:rPr>
          <w:rFonts w:hint="eastAsia"/>
        </w:rPr>
        <w:t xml:space="preserve">: </w:t>
      </w:r>
      <w:r w:rsidRPr="0050659D">
        <w:t xml:space="preserve">Technical Design Report </w:t>
      </w:r>
      <w:r w:rsidRPr="0050659D">
        <w:rPr>
          <w:rFonts w:hint="eastAsia"/>
        </w:rPr>
        <w:t>[</w:t>
      </w:r>
      <w:r w:rsidRPr="0050659D">
        <w:t>R</w:t>
      </w:r>
      <w:r w:rsidRPr="0050659D">
        <w:rPr>
          <w:rFonts w:hint="eastAsia"/>
        </w:rPr>
        <w:t>]</w:t>
      </w:r>
      <w:r w:rsidRPr="0050659D">
        <w:t xml:space="preserve">. </w:t>
      </w:r>
      <w:r w:rsidR="00BC519C" w:rsidRPr="0050659D">
        <w:t>2013: 21</w:t>
      </w:r>
      <w:bookmarkEnd w:id="77"/>
    </w:p>
    <w:p w14:paraId="259B1698" w14:textId="10A5783E" w:rsidR="001E187C" w:rsidRPr="0050659D" w:rsidRDefault="001E187C" w:rsidP="0050659D">
      <w:pPr>
        <w:pStyle w:val="a"/>
      </w:pPr>
      <w:bookmarkStart w:id="78" w:name="_Ref482067602"/>
      <w:r w:rsidRPr="0050659D">
        <w:rPr>
          <w:rFonts w:hint="eastAsia"/>
        </w:rPr>
        <w:t>https://zh.wikipedia.org/zh-cn/</w:t>
      </w:r>
      <w:r w:rsidRPr="0050659D">
        <w:rPr>
          <w:rFonts w:hint="eastAsia"/>
        </w:rPr>
        <w:t>环形正负电子对撞机</w:t>
      </w:r>
      <w:bookmarkEnd w:id="78"/>
    </w:p>
    <w:p w14:paraId="69C19A36" w14:textId="6CD76AD8" w:rsidR="001E187C" w:rsidRPr="0050659D" w:rsidRDefault="001E187C" w:rsidP="0050659D">
      <w:pPr>
        <w:pStyle w:val="a"/>
      </w:pPr>
      <w:bookmarkStart w:id="79" w:name="_Ref482067690"/>
      <w:r w:rsidRPr="0050659D">
        <w:rPr>
          <w:rFonts w:hint="eastAsia"/>
        </w:rPr>
        <w:t>刘建北</w:t>
      </w:r>
      <w:r w:rsidRPr="0050659D">
        <w:rPr>
          <w:rFonts w:hint="eastAsia"/>
        </w:rPr>
        <w:t xml:space="preserve">. </w:t>
      </w:r>
      <w:r w:rsidRPr="0050659D">
        <w:rPr>
          <w:rFonts w:hint="eastAsia"/>
        </w:rPr>
        <w:t>高能物理实验探测器发展现状与趋势</w:t>
      </w:r>
      <w:r w:rsidRPr="0050659D">
        <w:rPr>
          <w:rFonts w:hint="eastAsia"/>
        </w:rPr>
        <w:t xml:space="preserve">[R]. </w:t>
      </w:r>
      <w:r w:rsidRPr="0050659D">
        <w:t>2016.</w:t>
      </w:r>
      <w:bookmarkEnd w:id="79"/>
    </w:p>
    <w:bookmarkStart w:id="80" w:name="_Ref482067754"/>
    <w:p w14:paraId="4D540DDA" w14:textId="0CAD4C30" w:rsidR="00194EB3" w:rsidRPr="0050659D" w:rsidRDefault="00FD2B2F" w:rsidP="0050659D">
      <w:pPr>
        <w:pStyle w:val="a"/>
      </w:pPr>
      <w:r w:rsidRPr="0050659D">
        <w:fldChar w:fldCharType="begin"/>
      </w:r>
      <w:r w:rsidRPr="0050659D">
        <w:instrText xml:space="preserve"> HYPERLINK "http://atlas.cern/discover/detector/trigger-daq" </w:instrText>
      </w:r>
      <w:r w:rsidRPr="0050659D">
        <w:fldChar w:fldCharType="separate"/>
      </w:r>
      <w:bookmarkStart w:id="81" w:name="_Ref484159754"/>
      <w:r w:rsidRPr="0050659D">
        <w:rPr>
          <w:rStyle w:val="af8"/>
          <w:color w:val="auto"/>
          <w:u w:val="none"/>
        </w:rPr>
        <w:t>http://atlas.cern/discover/detector/trigger-daq</w:t>
      </w:r>
      <w:bookmarkEnd w:id="80"/>
      <w:bookmarkEnd w:id="81"/>
      <w:r w:rsidRPr="0050659D">
        <w:fldChar w:fldCharType="end"/>
      </w:r>
    </w:p>
    <w:bookmarkStart w:id="82" w:name="_Ref482068006"/>
    <w:p w14:paraId="0D3FE053" w14:textId="6F507AFE" w:rsidR="00FD2B2F" w:rsidRPr="0050659D" w:rsidRDefault="00693EB4" w:rsidP="0050659D">
      <w:pPr>
        <w:pStyle w:val="a"/>
      </w:pPr>
      <w:r w:rsidRPr="0050659D">
        <w:fldChar w:fldCharType="begin"/>
      </w:r>
      <w:r w:rsidRPr="0050659D">
        <w:instrText xml:space="preserve"> HYPERLINK </w:instrText>
      </w:r>
      <w:r w:rsidRPr="0050659D">
        <w:rPr>
          <w:rFonts w:hint="eastAsia"/>
        </w:rPr>
        <w:instrText>"https://zh.wikipedia.org/zh-cn/</w:instrText>
      </w:r>
      <w:r w:rsidRPr="0050659D">
        <w:rPr>
          <w:rFonts w:hint="eastAsia"/>
        </w:rPr>
        <w:instrText>大数据</w:instrText>
      </w:r>
      <w:r w:rsidRPr="0050659D">
        <w:rPr>
          <w:rFonts w:hint="eastAsia"/>
        </w:rPr>
        <w:instrText>"</w:instrText>
      </w:r>
      <w:r w:rsidRPr="0050659D">
        <w:instrText xml:space="preserve"> </w:instrText>
      </w:r>
      <w:r w:rsidRPr="0050659D">
        <w:fldChar w:fldCharType="separate"/>
      </w:r>
      <w:r w:rsidR="00FD2B2F" w:rsidRPr="0050659D">
        <w:rPr>
          <w:rStyle w:val="af8"/>
          <w:rFonts w:hint="eastAsia"/>
          <w:color w:val="auto"/>
          <w:u w:val="none"/>
        </w:rPr>
        <w:t>https://zh.wikipedia.org/zh-cn/</w:t>
      </w:r>
      <w:r w:rsidR="00FD2B2F" w:rsidRPr="0050659D">
        <w:rPr>
          <w:rStyle w:val="af8"/>
          <w:rFonts w:hint="eastAsia"/>
          <w:color w:val="auto"/>
          <w:u w:val="none"/>
        </w:rPr>
        <w:t>大数据</w:t>
      </w:r>
      <w:bookmarkEnd w:id="82"/>
      <w:r w:rsidRPr="0050659D">
        <w:fldChar w:fldCharType="end"/>
      </w:r>
    </w:p>
    <w:p w14:paraId="732FCC1D" w14:textId="0C8276EB" w:rsidR="00B945BF" w:rsidRPr="0050659D" w:rsidRDefault="00B945BF" w:rsidP="0050659D">
      <w:pPr>
        <w:pStyle w:val="a"/>
      </w:pPr>
      <w:bookmarkStart w:id="83" w:name="_Ref484162350"/>
      <w:r w:rsidRPr="0050659D">
        <w:t xml:space="preserve">IEEE Standards Association. 1014–1987: IEEE standard for a versatile backplane bus: VMEbus. 2008. </w:t>
      </w:r>
      <w:hyperlink r:id="rId39" w:history="1">
        <w:r w:rsidRPr="0050659D">
          <w:rPr>
            <w:rStyle w:val="af8"/>
            <w:color w:val="auto"/>
            <w:u w:val="none"/>
          </w:rPr>
          <w:t>https://standards.ieee.org/findstds/standard/1014-1987.html</w:t>
        </w:r>
      </w:hyperlink>
      <w:bookmarkEnd w:id="83"/>
    </w:p>
    <w:p w14:paraId="447CEE0E" w14:textId="08642AFC" w:rsidR="00B945BF" w:rsidRPr="0050659D" w:rsidRDefault="00B945BF" w:rsidP="0050659D">
      <w:pPr>
        <w:pStyle w:val="a"/>
      </w:pPr>
      <w:bookmarkStart w:id="84" w:name="_Ref484162355"/>
      <w:r w:rsidRPr="0050659D">
        <w:t xml:space="preserve">PICMG. AdvancedTCA overview. 2014. </w:t>
      </w:r>
      <w:hyperlink r:id="rId40" w:history="1">
        <w:r w:rsidRPr="0050659D">
          <w:rPr>
            <w:rStyle w:val="af8"/>
            <w:color w:val="auto"/>
            <w:u w:val="none"/>
          </w:rPr>
          <w:t>https://www.picmg.org/openstandards/advancedtca/</w:t>
        </w:r>
      </w:hyperlink>
      <w:bookmarkEnd w:id="84"/>
    </w:p>
    <w:p w14:paraId="622B5CD1" w14:textId="448B5A15" w:rsidR="00B945BF" w:rsidRPr="0050659D" w:rsidRDefault="00B945BF" w:rsidP="0050659D">
      <w:pPr>
        <w:pStyle w:val="a"/>
      </w:pPr>
      <w:bookmarkStart w:id="85" w:name="_Ref484162893"/>
      <w:r w:rsidRPr="0050659D">
        <w:t>Smith W H. Triggering at the LHC [J]. Annual Review of Nuclear and Particle Science, 2016, 66(1): 123-41.</w:t>
      </w:r>
      <w:bookmarkEnd w:id="85"/>
    </w:p>
    <w:p w14:paraId="4D19E241" w14:textId="16498E2B" w:rsidR="00DE61DB" w:rsidRPr="0050659D" w:rsidRDefault="00DE61DB" w:rsidP="0050659D">
      <w:pPr>
        <w:pStyle w:val="a"/>
      </w:pPr>
      <w:bookmarkStart w:id="86" w:name="_Ref484168417"/>
      <w:r w:rsidRPr="0050659D">
        <w:rPr>
          <w:rFonts w:hint="eastAsia"/>
        </w:rPr>
        <w:t>The</w:t>
      </w:r>
      <w:r w:rsidRPr="0050659D">
        <w:t xml:space="preserve"> ATLAS Collaboration. ATLAS High-Level Trigger, Data Acquisition and Controls Technical Design Report [R]. 2003</w:t>
      </w:r>
      <w:bookmarkEnd w:id="86"/>
    </w:p>
    <w:p w14:paraId="1445B753" w14:textId="4488DAE3" w:rsidR="00DE61DB" w:rsidRPr="0050659D" w:rsidRDefault="00DE61DB" w:rsidP="0050659D">
      <w:pPr>
        <w:pStyle w:val="a"/>
      </w:pPr>
      <w:bookmarkStart w:id="87" w:name="_Ref484168412"/>
      <w:r w:rsidRPr="0050659D">
        <w:t>Müller W. CBM DAQ Overview [R]. 2015</w:t>
      </w:r>
      <w:bookmarkEnd w:id="87"/>
    </w:p>
    <w:p w14:paraId="12E47A49" w14:textId="05A1339D" w:rsidR="00DE61DB" w:rsidRPr="0050659D" w:rsidRDefault="00DE61DB" w:rsidP="0050659D">
      <w:pPr>
        <w:pStyle w:val="a"/>
      </w:pPr>
      <w:bookmarkStart w:id="88" w:name="_Ref484168422"/>
      <w:r w:rsidRPr="0050659D">
        <w:t>The LHCb Collaboration. LHCb Trigger and Online Upgrade Technical Design Report [R]. 2014</w:t>
      </w:r>
      <w:bookmarkEnd w:id="88"/>
    </w:p>
    <w:bookmarkStart w:id="89" w:name="_Ref482068179"/>
    <w:p w14:paraId="7E3BD711" w14:textId="7D8B4CE5" w:rsidR="00FD2B2F" w:rsidRPr="0050659D" w:rsidRDefault="00B945BF" w:rsidP="0050659D">
      <w:pPr>
        <w:pStyle w:val="a"/>
      </w:pPr>
      <w:r w:rsidRPr="0050659D">
        <w:lastRenderedPageBreak/>
        <w:fldChar w:fldCharType="begin"/>
      </w:r>
      <w:r w:rsidRPr="0050659D">
        <w:instrText xml:space="preserve"> HYPERLINK </w:instrText>
      </w:r>
      <w:r w:rsidRPr="0050659D">
        <w:rPr>
          <w:rFonts w:hint="eastAsia"/>
        </w:rPr>
        <w:instrText>"https://zh.wikipedia.org/zh-cn/</w:instrText>
      </w:r>
      <w:r w:rsidRPr="0050659D">
        <w:rPr>
          <w:rFonts w:hint="eastAsia"/>
        </w:rPr>
        <w:instrText>摩尔定律</w:instrText>
      </w:r>
      <w:r w:rsidRPr="0050659D">
        <w:rPr>
          <w:rFonts w:hint="eastAsia"/>
        </w:rPr>
        <w:instrText>"</w:instrText>
      </w:r>
      <w:r w:rsidRPr="0050659D">
        <w:instrText xml:space="preserve"> </w:instrText>
      </w:r>
      <w:r w:rsidRPr="0050659D">
        <w:fldChar w:fldCharType="separate"/>
      </w:r>
      <w:bookmarkStart w:id="90" w:name="_Ref484175869"/>
      <w:r w:rsidR="003D7F30" w:rsidRPr="0050659D">
        <w:rPr>
          <w:rStyle w:val="af8"/>
          <w:rFonts w:hint="eastAsia"/>
          <w:color w:val="auto"/>
          <w:u w:val="none"/>
        </w:rPr>
        <w:t>https://zh.wikipedia.org/zh-cn/</w:t>
      </w:r>
      <w:r w:rsidR="003D7F30" w:rsidRPr="0050659D">
        <w:rPr>
          <w:rStyle w:val="af8"/>
          <w:rFonts w:hint="eastAsia"/>
          <w:color w:val="auto"/>
          <w:u w:val="none"/>
        </w:rPr>
        <w:t>摩尔定律</w:t>
      </w:r>
      <w:bookmarkEnd w:id="89"/>
      <w:bookmarkEnd w:id="90"/>
      <w:r w:rsidRPr="0050659D">
        <w:fldChar w:fldCharType="end"/>
      </w:r>
    </w:p>
    <w:p w14:paraId="65219690" w14:textId="1948097C" w:rsidR="006C46B0" w:rsidRPr="0050659D" w:rsidRDefault="006C46B0" w:rsidP="0050659D">
      <w:pPr>
        <w:pStyle w:val="a"/>
      </w:pPr>
      <w:bookmarkStart w:id="91" w:name="_Ref484182716"/>
      <w:r w:rsidRPr="0050659D">
        <w:t>Hennessy J</w:t>
      </w:r>
      <w:r w:rsidR="00854D4A" w:rsidRPr="0050659D">
        <w:t xml:space="preserve"> L</w:t>
      </w:r>
      <w:r w:rsidRPr="0050659D">
        <w:t>, Patterson D</w:t>
      </w:r>
      <w:r w:rsidR="00854D4A" w:rsidRPr="0050659D">
        <w:t xml:space="preserve"> A</w:t>
      </w:r>
      <w:r w:rsidRPr="0050659D">
        <w:t>. Computer Architecture: A Quantitative Approach,</w:t>
      </w:r>
      <w:r w:rsidRPr="0050659D">
        <w:rPr>
          <w:rFonts w:hint="eastAsia"/>
        </w:rPr>
        <w:t xml:space="preserve"> </w:t>
      </w:r>
      <w:r w:rsidRPr="0050659D">
        <w:t>5th Edition</w:t>
      </w:r>
      <w:r w:rsidR="00854D4A" w:rsidRPr="0050659D">
        <w:t xml:space="preserve"> [M]</w:t>
      </w:r>
      <w:r w:rsidRPr="0050659D">
        <w:t xml:space="preserve">. </w:t>
      </w:r>
      <w:r w:rsidR="00854D4A" w:rsidRPr="0050659D">
        <w:t>Elsevier, 2011</w:t>
      </w:r>
      <w:bookmarkEnd w:id="91"/>
    </w:p>
    <w:p w14:paraId="6F5D0B09" w14:textId="15C6A8F2" w:rsidR="001444E0" w:rsidRPr="0050659D" w:rsidRDefault="001444E0" w:rsidP="0050659D">
      <w:pPr>
        <w:pStyle w:val="a"/>
      </w:pPr>
      <w:bookmarkStart w:id="92" w:name="_Ref484183199"/>
      <w:r w:rsidRPr="0050659D">
        <w:t>https://www.spec.org/benchmarks.html</w:t>
      </w:r>
      <w:bookmarkEnd w:id="92"/>
    </w:p>
    <w:bookmarkStart w:id="93" w:name="_Ref482068272"/>
    <w:p w14:paraId="27932A81" w14:textId="6411D950" w:rsidR="003D7F30" w:rsidRPr="0050659D" w:rsidRDefault="00B945BF" w:rsidP="0050659D">
      <w:pPr>
        <w:pStyle w:val="a"/>
      </w:pPr>
      <w:r w:rsidRPr="0050659D">
        <w:fldChar w:fldCharType="begin"/>
      </w:r>
      <w:r w:rsidRPr="0050659D">
        <w:instrText xml:space="preserve"> HYPERLINK </w:instrText>
      </w:r>
      <w:r w:rsidRPr="0050659D">
        <w:rPr>
          <w:rFonts w:hint="eastAsia"/>
        </w:rPr>
        <w:instrText>"https://zh.wikipedia.org/zh/</w:instrText>
      </w:r>
      <w:r w:rsidRPr="0050659D">
        <w:rPr>
          <w:rFonts w:hint="eastAsia"/>
        </w:rPr>
        <w:instrText>图形处理器</w:instrText>
      </w:r>
      <w:r w:rsidRPr="0050659D">
        <w:rPr>
          <w:rFonts w:hint="eastAsia"/>
        </w:rPr>
        <w:instrText>"</w:instrText>
      </w:r>
      <w:r w:rsidRPr="0050659D">
        <w:instrText xml:space="preserve"> </w:instrText>
      </w:r>
      <w:r w:rsidRPr="0050659D">
        <w:fldChar w:fldCharType="separate"/>
      </w:r>
      <w:bookmarkStart w:id="94" w:name="_Ref484175890"/>
      <w:r w:rsidR="003D7F30" w:rsidRPr="0050659D">
        <w:rPr>
          <w:rStyle w:val="af8"/>
          <w:rFonts w:hint="eastAsia"/>
          <w:color w:val="auto"/>
          <w:u w:val="none"/>
        </w:rPr>
        <w:t>https://zh.wikipedia.org/zh/</w:t>
      </w:r>
      <w:r w:rsidR="003D7F30" w:rsidRPr="0050659D">
        <w:rPr>
          <w:rStyle w:val="af8"/>
          <w:rFonts w:hint="eastAsia"/>
          <w:color w:val="auto"/>
          <w:u w:val="none"/>
        </w:rPr>
        <w:t>图形处理器</w:t>
      </w:r>
      <w:bookmarkEnd w:id="93"/>
      <w:bookmarkEnd w:id="94"/>
      <w:r w:rsidRPr="0050659D">
        <w:fldChar w:fldCharType="end"/>
      </w:r>
    </w:p>
    <w:p w14:paraId="23A3C26D" w14:textId="2B8DA8C0" w:rsidR="003D7F30" w:rsidRPr="0050659D" w:rsidRDefault="003D7F30" w:rsidP="0050659D">
      <w:pPr>
        <w:pStyle w:val="a"/>
      </w:pPr>
      <w:bookmarkStart w:id="95" w:name="_Ref482068390"/>
      <w:r w:rsidRPr="0050659D">
        <w:t>Jouppi N P, Young C, Patil N, et al. In-Datacenter Performance Analysis of a Tensor Processing Unit [J]. 2017</w:t>
      </w:r>
      <w:bookmarkEnd w:id="95"/>
      <w:r w:rsidR="009F56AF" w:rsidRPr="0050659D">
        <w:t>.</w:t>
      </w:r>
    </w:p>
    <w:p w14:paraId="043976C2" w14:textId="3053EEC5" w:rsidR="009F56AF" w:rsidRPr="0050659D" w:rsidRDefault="009F56AF" w:rsidP="0050659D">
      <w:pPr>
        <w:pStyle w:val="a"/>
      </w:pPr>
      <w:bookmarkStart w:id="96" w:name="_Ref484241790"/>
      <w:r w:rsidRPr="0050659D">
        <w:t>Cisco. Cisco Global Cloud Index: Forecast and Methodology, 2015 –</w:t>
      </w:r>
      <w:r w:rsidRPr="0050659D">
        <w:rPr>
          <w:rFonts w:hint="eastAsia"/>
        </w:rPr>
        <w:t xml:space="preserve"> </w:t>
      </w:r>
      <w:r w:rsidRPr="0050659D">
        <w:t>2020 [R]. 2016.</w:t>
      </w:r>
      <w:bookmarkEnd w:id="96"/>
    </w:p>
    <w:p w14:paraId="18E3B5B1" w14:textId="421C5BF2" w:rsidR="002D36A1" w:rsidRPr="0050659D" w:rsidRDefault="002D36A1" w:rsidP="0050659D">
      <w:pPr>
        <w:pStyle w:val="a"/>
      </w:pPr>
      <w:bookmarkStart w:id="97" w:name="_Ref484243090"/>
      <w:r w:rsidRPr="0050659D">
        <w:t>https://en.wikipedia.org/wiki/AlphaGo</w:t>
      </w:r>
      <w:bookmarkEnd w:id="97"/>
    </w:p>
    <w:p w14:paraId="71A3C3FD" w14:textId="1BCAB01A" w:rsidR="005B085B" w:rsidRPr="0050659D" w:rsidRDefault="00075328" w:rsidP="0050659D">
      <w:pPr>
        <w:pStyle w:val="a"/>
      </w:pPr>
      <w:hyperlink r:id="rId41" w:history="1">
        <w:bookmarkStart w:id="98" w:name="_Ref484007074"/>
        <w:r w:rsidR="005B085B" w:rsidRPr="0050659D">
          <w:rPr>
            <w:rStyle w:val="af8"/>
            <w:color w:val="auto"/>
            <w:u w:val="none"/>
          </w:rPr>
          <w:t>http://cernlib.web.cern.ch/cernlib/</w:t>
        </w:r>
        <w:bookmarkEnd w:id="98"/>
      </w:hyperlink>
    </w:p>
    <w:p w14:paraId="0AE11B7D" w14:textId="5D6206F9" w:rsidR="005B085B" w:rsidRPr="0050659D" w:rsidRDefault="005B085B" w:rsidP="0050659D">
      <w:pPr>
        <w:pStyle w:val="a"/>
      </w:pPr>
      <w:bookmarkStart w:id="99" w:name="_Ref484007095"/>
      <w:r w:rsidRPr="0050659D">
        <w:t>http://paw.web.cern.ch/paw/</w:t>
      </w:r>
      <w:bookmarkEnd w:id="99"/>
    </w:p>
    <w:p w14:paraId="59591931" w14:textId="4696F7C8" w:rsidR="003D7F30" w:rsidRPr="0050659D" w:rsidRDefault="003D7F30" w:rsidP="0050659D">
      <w:pPr>
        <w:pStyle w:val="a"/>
      </w:pPr>
      <w:bookmarkStart w:id="100" w:name="_Ref482068567"/>
      <w:r w:rsidRPr="0050659D">
        <w:t xml:space="preserve">Brun R, Rademakers F. ROOT </w:t>
      </w:r>
      <w:r w:rsidRPr="0050659D">
        <w:rPr>
          <w:rFonts w:hint="eastAsia"/>
        </w:rPr>
        <w:t>-</w:t>
      </w:r>
      <w:r w:rsidRPr="0050659D">
        <w:t xml:space="preserve"> An object oriented data analysis framework [J]. Nuclear Instruments and Methods in Physics Research Section A: Accelerators, Spectrometers, Detectors and Associated Equipment, 1997, 389(1): 81-6.</w:t>
      </w:r>
      <w:bookmarkEnd w:id="100"/>
    </w:p>
    <w:bookmarkStart w:id="101" w:name="_Ref482068643"/>
    <w:p w14:paraId="2F439D9A" w14:textId="49D28759" w:rsidR="003D7F30" w:rsidRPr="0050659D" w:rsidRDefault="005A324C" w:rsidP="0050659D">
      <w:pPr>
        <w:pStyle w:val="a"/>
      </w:pPr>
      <w:r w:rsidRPr="0050659D">
        <w:fldChar w:fldCharType="begin"/>
      </w:r>
      <w:r w:rsidRPr="0050659D">
        <w:instrText xml:space="preserve"> HYPERLINK "https://root.cern.ch/tmva" </w:instrText>
      </w:r>
      <w:r w:rsidRPr="0050659D">
        <w:fldChar w:fldCharType="separate"/>
      </w:r>
      <w:r w:rsidRPr="0050659D">
        <w:rPr>
          <w:rStyle w:val="af8"/>
          <w:color w:val="auto"/>
          <w:u w:val="none"/>
        </w:rPr>
        <w:t>https://root.cern.ch/tmva</w:t>
      </w:r>
      <w:r w:rsidRPr="0050659D">
        <w:fldChar w:fldCharType="end"/>
      </w:r>
      <w:bookmarkEnd w:id="101"/>
    </w:p>
    <w:p w14:paraId="7D4D7E0C" w14:textId="6367A98C" w:rsidR="005A324C" w:rsidRPr="0050659D" w:rsidRDefault="005A324C" w:rsidP="0050659D">
      <w:pPr>
        <w:pStyle w:val="a"/>
      </w:pPr>
      <w:r w:rsidRPr="0050659D">
        <w:t>Hoecker A, Speckmayer P, Stelzer J, et al. TMVA - Toolkit for Multivariate Data Analysis [J]. ArXiv Physics e-prints, 2007</w:t>
      </w:r>
    </w:p>
    <w:p w14:paraId="62C32D17" w14:textId="2ABE8719" w:rsidR="00055845" w:rsidRPr="0050659D" w:rsidRDefault="00055845" w:rsidP="0050659D">
      <w:pPr>
        <w:pStyle w:val="a"/>
      </w:pPr>
      <w:bookmarkStart w:id="102" w:name="_Ref484012794"/>
      <w:r w:rsidRPr="0050659D">
        <w:t>Lindsey C S, Denby B. Primary vertex finding in proton-antiproton events with a neural network simulation [J]. Nuclear Instruments and Methods in Physics Research Section A: Accelerators, Spectrometers, Detectors and Associated Equipment, 1991, 302(2): 217-26.</w:t>
      </w:r>
      <w:bookmarkEnd w:id="102"/>
    </w:p>
    <w:p w14:paraId="4BD0D6BA" w14:textId="7EA817D7" w:rsidR="00124CD2" w:rsidRPr="0050659D" w:rsidRDefault="00124CD2" w:rsidP="0050659D">
      <w:pPr>
        <w:pStyle w:val="a"/>
      </w:pPr>
      <w:r w:rsidRPr="0050659D">
        <w:t>Lönnblad L, Peterson C, Rögnvaldsson T. Finding gluon jets with a neural trigger [J]. Phys Rev Lett, 1990, 65(11): 1321-4.</w:t>
      </w:r>
    </w:p>
    <w:p w14:paraId="584C744E" w14:textId="404352AD" w:rsidR="006E1462" w:rsidRPr="0050659D" w:rsidRDefault="006E1462" w:rsidP="0050659D">
      <w:pPr>
        <w:pStyle w:val="a"/>
      </w:pPr>
      <w:bookmarkStart w:id="103" w:name="_Ref484040437"/>
      <w:r w:rsidRPr="0050659D">
        <w:t>Denby B, Campbell M, Bedeschi F, et al. Neural networks for triggering [J]. IEEE Transactions on Nuclear Science, 1990, 37(2): 248-54.</w:t>
      </w:r>
      <w:bookmarkEnd w:id="103"/>
    </w:p>
    <w:p w14:paraId="4E28330B" w14:textId="6AFBE99E" w:rsidR="00F4393A" w:rsidRPr="0050659D" w:rsidRDefault="00012407" w:rsidP="0050659D">
      <w:pPr>
        <w:pStyle w:val="a"/>
      </w:pPr>
      <w:r w:rsidRPr="0050659D">
        <w:t>Neis E, Starr F W, Handler T, et al. Using neural networks as an event trigger in elementary particle physics experiments; proceedings of the 1994 IEEE International Conference on Neural Networks, F, 1994 [C].</w:t>
      </w:r>
    </w:p>
    <w:p w14:paraId="6FC05EEE" w14:textId="77777777" w:rsidR="0072064B" w:rsidRPr="0050659D" w:rsidRDefault="006E1462" w:rsidP="0050659D">
      <w:pPr>
        <w:pStyle w:val="a"/>
      </w:pPr>
      <w:r w:rsidRPr="0050659D">
        <w:t>Gruber A, Fent J, Frochtenicht W, et al. A neural network architecture for the second level trigger in the H1-experiment at the electron proton collider HERA; proceedings of the Proceedings Sixth International Conference on Tools with Artificial Intelligence TAI 94, F 6-9 Nov 1994, 1994 [C].</w:t>
      </w:r>
    </w:p>
    <w:p w14:paraId="24ABD640" w14:textId="72D6EE4F" w:rsidR="0072064B" w:rsidRPr="0050659D" w:rsidRDefault="0072064B" w:rsidP="0050659D">
      <w:pPr>
        <w:pStyle w:val="a"/>
      </w:pPr>
      <w:bookmarkStart w:id="104" w:name="_Ref484075065"/>
      <w:r w:rsidRPr="0050659D">
        <w:t>Afanasyev L, Gallas M, Goldin D, et al. The multilevel trigger system of the DIRAC experiment [J]. Nuclear Instruments and Methods in Physics Research Section A: Accelerators, Spectrometers, Detectors and Associated Equipment, 2002, 491(3): 376-89.</w:t>
      </w:r>
      <w:bookmarkEnd w:id="104"/>
    </w:p>
    <w:p w14:paraId="14BE789A" w14:textId="1F76E97E" w:rsidR="00CA5964" w:rsidRPr="0050659D" w:rsidRDefault="0072064B" w:rsidP="0050659D">
      <w:pPr>
        <w:pStyle w:val="a"/>
      </w:pPr>
      <w:bookmarkStart w:id="105" w:name="_Ref484075089"/>
      <w:r w:rsidRPr="0050659D">
        <w:lastRenderedPageBreak/>
        <w:t>Kokkas P, Steinacher M, Tauscher L, et al. The neural network first level trigger for the DIRAC experiment [J]. Nuclear Instruments and Methods in Physics Research Section A: Accelerators, Spectrometers, Detectors and Associated Equipment, 2001, 471(3): 358-67.</w:t>
      </w:r>
      <w:bookmarkEnd w:id="105"/>
    </w:p>
    <w:p w14:paraId="58F85D5E" w14:textId="2C9F3A20" w:rsidR="00DC4B88" w:rsidRPr="0050659D" w:rsidRDefault="00075328" w:rsidP="0050659D">
      <w:pPr>
        <w:pStyle w:val="a"/>
        <w:rPr>
          <w:rStyle w:val="af8"/>
          <w:color w:val="auto"/>
          <w:u w:val="none"/>
        </w:rPr>
      </w:pPr>
      <w:hyperlink r:id="rId42" w:history="1">
        <w:r w:rsidR="00DC4B88" w:rsidRPr="0050659D">
          <w:rPr>
            <w:rStyle w:val="af8"/>
            <w:color w:val="auto"/>
            <w:u w:val="none"/>
          </w:rPr>
          <w:t>https://www.kaggle.com/c/higgs-boson</w:t>
        </w:r>
      </w:hyperlink>
    </w:p>
    <w:p w14:paraId="24636476" w14:textId="0F3F26BD" w:rsidR="00BC519C" w:rsidRPr="0050659D" w:rsidRDefault="00BC519C" w:rsidP="0050659D">
      <w:pPr>
        <w:pStyle w:val="a"/>
      </w:pPr>
      <w:r w:rsidRPr="0050659D">
        <w:t>Silver D, Huang A, Maddison C J, et al. Mastering the game of Go with deep neural networks and tree search [J]. Nature, 2016, 529(7587): 484-9.</w:t>
      </w:r>
    </w:p>
    <w:p w14:paraId="394E884B" w14:textId="1CE788F3" w:rsidR="00BC519C" w:rsidRPr="0050659D" w:rsidRDefault="00BC519C" w:rsidP="0050659D">
      <w:pPr>
        <w:pStyle w:val="a"/>
      </w:pPr>
      <w:r w:rsidRPr="0050659D">
        <w:t>Gleyzer S V, Moneta L, Omar A Z. Development of Machine Learning Tools in ROOT [J]. Journal of Physics: Conference Series, 2016, 762(1): 012043.</w:t>
      </w:r>
    </w:p>
    <w:p w14:paraId="42DD19D4" w14:textId="3B931FB6" w:rsidR="00BC519C" w:rsidRPr="0050659D" w:rsidRDefault="00BC519C" w:rsidP="0050659D">
      <w:pPr>
        <w:pStyle w:val="a"/>
      </w:pPr>
      <w:r w:rsidRPr="0050659D">
        <w:t>Helge V. Successes, Challenges and Future Outlook of Multivariate Analysis In HEP [J]. Journal of Physics: Conference Series, 2015, 608(1): 012058.</w:t>
      </w:r>
    </w:p>
    <w:p w14:paraId="2E68F64B" w14:textId="3AC65B99" w:rsidR="00796CE0" w:rsidRPr="0050659D" w:rsidRDefault="00796CE0" w:rsidP="0050659D">
      <w:pPr>
        <w:pStyle w:val="a"/>
      </w:pPr>
      <w:r w:rsidRPr="0050659D">
        <w:t>Bhat P C. Multivariate Analysis Methods in Particle Physics [J]. Annual Review of Nuclear and Particle Science, 2011, 61(1): 281-309.</w:t>
      </w:r>
    </w:p>
    <w:p w14:paraId="1251D2DD" w14:textId="4BEAE23E" w:rsidR="00BC519C" w:rsidRPr="0050659D" w:rsidRDefault="00BC519C" w:rsidP="0050659D">
      <w:pPr>
        <w:pStyle w:val="a"/>
      </w:pPr>
      <w:r w:rsidRPr="0050659D">
        <w:t>Therhaag J. Introduction to neural networks in high energy physics [J]. E</w:t>
      </w:r>
      <w:r w:rsidR="005F6963" w:rsidRPr="0050659D">
        <w:t>PJ Web of Conferences, 2013</w:t>
      </w:r>
      <w:r w:rsidR="005F6963" w:rsidRPr="0050659D">
        <w:rPr>
          <w:rFonts w:hint="eastAsia"/>
        </w:rPr>
        <w:t>.</w:t>
      </w:r>
    </w:p>
    <w:p w14:paraId="04BDD63D" w14:textId="157AA453" w:rsidR="00BC519C" w:rsidRPr="0050659D" w:rsidRDefault="00BC519C" w:rsidP="0050659D">
      <w:pPr>
        <w:pStyle w:val="a"/>
      </w:pPr>
      <w:r w:rsidRPr="0050659D">
        <w:t>Wolter M. Machine learning: how to get more out of HEP data and the Higgs Boson Machine Learning Challenge [C].</w:t>
      </w:r>
      <w:r w:rsidR="005F6963" w:rsidRPr="0050659D">
        <w:t xml:space="preserve"> 2015</w:t>
      </w:r>
      <w:r w:rsidR="00B15C3B" w:rsidRPr="0050659D">
        <w:t>.</w:t>
      </w:r>
    </w:p>
    <w:p w14:paraId="4C44FB01" w14:textId="2F7A229D" w:rsidR="00251DB2" w:rsidRPr="0050659D" w:rsidRDefault="00251DB2" w:rsidP="0050659D">
      <w:pPr>
        <w:pStyle w:val="a"/>
      </w:pPr>
      <w:bookmarkStart w:id="106" w:name="_Ref484245330"/>
      <w:r w:rsidRPr="0050659D">
        <w:t>Adam-Bourdarios C, Cowan G, Germain-Renaud C, et al. The Higgs Machine Learning Challenge [J]. Journal of Physics: Conference Series, 2015, 664(7): 072015.</w:t>
      </w:r>
      <w:bookmarkEnd w:id="106"/>
    </w:p>
    <w:p w14:paraId="4F3ECE44" w14:textId="4C5FCD3F" w:rsidR="00BC519C" w:rsidRPr="0050659D" w:rsidRDefault="00BC519C" w:rsidP="0050659D">
      <w:pPr>
        <w:pStyle w:val="a"/>
      </w:pPr>
      <w:r w:rsidRPr="0050659D">
        <w:t>Jordan M I, Mitchell T M. Machine learning: Trends, perspectives, and prospects [J]. Science, 2015, 349(6245): 255.</w:t>
      </w:r>
    </w:p>
    <w:p w14:paraId="6AA7A0F9" w14:textId="591E8A01" w:rsidR="000E35D4" w:rsidRPr="0050659D" w:rsidRDefault="000E35D4" w:rsidP="0050659D">
      <w:pPr>
        <w:pStyle w:val="a"/>
      </w:pPr>
      <w:bookmarkStart w:id="107" w:name="_Ref482130693"/>
      <w:r w:rsidRPr="0050659D">
        <w:t>Komiske P T, Metodiev E M, Schwartz M D. Deep learning in color: towards automated quark/gluon jet discrimination [J]. J High Energy Phys, 2017, 2017(1): 110.</w:t>
      </w:r>
      <w:bookmarkEnd w:id="107"/>
    </w:p>
    <w:p w14:paraId="2ACDECDB" w14:textId="77777777" w:rsidR="00E9685B" w:rsidRPr="001D4350" w:rsidRDefault="00E9685B" w:rsidP="00C52918">
      <w:pPr>
        <w:pStyle w:val="a2"/>
        <w:ind w:firstLine="480"/>
      </w:pPr>
      <w:r w:rsidRPr="001D4350">
        <w:br w:type="page"/>
      </w:r>
    </w:p>
    <w:p w14:paraId="012762A5" w14:textId="1CBF403C" w:rsidR="00F3753C" w:rsidRDefault="008558D8" w:rsidP="00383B4E">
      <w:pPr>
        <w:pStyle w:val="1"/>
        <w:spacing w:before="468" w:after="312"/>
      </w:pPr>
      <w:bookmarkStart w:id="108" w:name="_Toc476562934"/>
      <w:bookmarkStart w:id="109" w:name="_Toc484419099"/>
      <w:r>
        <w:rPr>
          <w:rFonts w:hint="eastAsia"/>
        </w:rPr>
        <w:lastRenderedPageBreak/>
        <w:t>粒子</w:t>
      </w:r>
      <w:r w:rsidR="00442D47">
        <w:rPr>
          <w:rFonts w:hint="eastAsia"/>
        </w:rPr>
        <w:t>物理</w:t>
      </w:r>
      <w:r w:rsidR="00D54494">
        <w:t>实验</w:t>
      </w:r>
      <w:r w:rsidR="00C52136">
        <w:rPr>
          <w:rFonts w:hint="eastAsia"/>
        </w:rPr>
        <w:t>数据读出系统调研</w:t>
      </w:r>
      <w:bookmarkEnd w:id="108"/>
      <w:bookmarkEnd w:id="109"/>
    </w:p>
    <w:p w14:paraId="7CE0D0F3" w14:textId="19354C2D" w:rsidR="00DC1760" w:rsidRPr="00DC1760" w:rsidRDefault="00DC1760" w:rsidP="00DC1760">
      <w:pPr>
        <w:pStyle w:val="a2"/>
        <w:ind w:firstLine="480"/>
      </w:pPr>
      <w:r>
        <w:rPr>
          <w:rFonts w:hint="eastAsia"/>
        </w:rPr>
        <w:t>这一章我们</w:t>
      </w:r>
      <w:r w:rsidR="0019578A">
        <w:rPr>
          <w:rFonts w:hint="eastAsia"/>
        </w:rPr>
        <w:t>调研了</w:t>
      </w:r>
      <w:r>
        <w:rPr>
          <w:rFonts w:hint="eastAsia"/>
        </w:rPr>
        <w:t>几个</w:t>
      </w:r>
      <w:r w:rsidR="0019578A">
        <w:rPr>
          <w:rFonts w:hint="eastAsia"/>
        </w:rPr>
        <w:t>典型的粒子物理实验的数据读出系统</w:t>
      </w:r>
      <w:r w:rsidR="00DD7B67">
        <w:rPr>
          <w:rFonts w:hint="eastAsia"/>
        </w:rPr>
        <w:t>，了解其设计思路，分析其优缺点，为本文的研究提供参考和借鉴</w:t>
      </w:r>
      <w:r>
        <w:rPr>
          <w:rFonts w:hint="eastAsia"/>
        </w:rPr>
        <w:t>。</w:t>
      </w:r>
    </w:p>
    <w:p w14:paraId="48106EC0" w14:textId="5B91A909" w:rsidR="00CA7DC7" w:rsidRDefault="00CA7DC7" w:rsidP="00CA7DC7">
      <w:pPr>
        <w:pStyle w:val="2"/>
        <w:spacing w:before="156" w:after="156"/>
      </w:pPr>
      <w:bookmarkStart w:id="110" w:name="_Toc484419100"/>
      <w:bookmarkStart w:id="111" w:name="_Toc476562935"/>
      <w:r>
        <w:rPr>
          <w:rFonts w:hint="eastAsia"/>
        </w:rPr>
        <w:t>ATLAS</w:t>
      </w:r>
      <w:r>
        <w:rPr>
          <w:rFonts w:hint="eastAsia"/>
        </w:rPr>
        <w:t>实验</w:t>
      </w:r>
      <w:bookmarkEnd w:id="110"/>
    </w:p>
    <w:p w14:paraId="1A319D3F" w14:textId="6783B3F3" w:rsidR="005F582C" w:rsidRDefault="00EB058F" w:rsidP="00BA6027">
      <w:pPr>
        <w:pStyle w:val="a2"/>
        <w:ind w:firstLine="480"/>
      </w:pPr>
      <w:r>
        <w:rPr>
          <w:rFonts w:hint="eastAsia"/>
        </w:rPr>
        <w:t>LHC</w:t>
      </w:r>
      <w:r>
        <w:rPr>
          <w:rFonts w:hint="eastAsia"/>
        </w:rPr>
        <w:t>是目前世界上规模最大、能量最高的对撞机，可以将质子加速到</w:t>
      </w:r>
      <w:r w:rsidR="00BA6027">
        <w:rPr>
          <w:rFonts w:hint="eastAsia"/>
        </w:rPr>
        <w:t>7</w:t>
      </w:r>
      <w:r>
        <w:t xml:space="preserve"> </w:t>
      </w:r>
      <w:r>
        <w:rPr>
          <w:rFonts w:hint="eastAsia"/>
        </w:rPr>
        <w:t>Te</w:t>
      </w:r>
      <w:r>
        <w:t>V</w:t>
      </w:r>
      <w:r w:rsidR="009506EB">
        <w:rPr>
          <w:rFonts w:hint="eastAsia"/>
        </w:rPr>
        <w:t>，</w:t>
      </w:r>
      <w:r>
        <w:rPr>
          <w:rFonts w:hint="eastAsia"/>
        </w:rPr>
        <w:t>。两个质子束团进行对撞，</w:t>
      </w:r>
      <w:r w:rsidR="001A2A06">
        <w:rPr>
          <w:rFonts w:hint="eastAsia"/>
        </w:rPr>
        <w:t>对撞</w:t>
      </w:r>
      <w:r>
        <w:rPr>
          <w:rFonts w:hint="eastAsia"/>
        </w:rPr>
        <w:t>能量可以达到</w:t>
      </w:r>
      <w:r w:rsidR="00BA6027">
        <w:rPr>
          <w:rFonts w:hint="eastAsia"/>
        </w:rPr>
        <w:t>14</w:t>
      </w:r>
      <w:r>
        <w:t xml:space="preserve"> </w:t>
      </w:r>
      <w:r>
        <w:rPr>
          <w:rFonts w:hint="eastAsia"/>
        </w:rPr>
        <w:t>TeV</w:t>
      </w:r>
      <w:r w:rsidR="0019578A">
        <w:rPr>
          <w:rFonts w:hint="eastAsia"/>
        </w:rPr>
        <w:t>，亮度可以达到</w:t>
      </w:r>
      <m:oMath>
        <m:r>
          <w:rPr>
            <w:rFonts w:ascii="Cambria Math" w:hAnsi="Cambria Math" w:hint="eastAsia"/>
          </w:rPr>
          <m:t>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hint="eastAsia"/>
        </w:rPr>
        <w:t>。</w:t>
      </w:r>
      <w:r w:rsidR="005F582C">
        <w:rPr>
          <w:rFonts w:hint="eastAsia"/>
        </w:rPr>
        <w:t>LHC</w:t>
      </w:r>
      <w:r w:rsidR="005F582C">
        <w:rPr>
          <w:rFonts w:hint="eastAsia"/>
        </w:rPr>
        <w:t>是双环结构，</w:t>
      </w:r>
      <w:r w:rsidR="00FE46D0">
        <w:rPr>
          <w:rFonts w:hint="eastAsia"/>
        </w:rPr>
        <w:t>在加速环中</w:t>
      </w:r>
      <w:r w:rsidR="00BA6027">
        <w:rPr>
          <w:rFonts w:hint="eastAsia"/>
        </w:rPr>
        <w:t>，</w:t>
      </w:r>
      <w:r w:rsidR="009506EB">
        <w:rPr>
          <w:rFonts w:hint="eastAsia"/>
        </w:rPr>
        <w:t>质子束团之间间隔为</w:t>
      </w:r>
      <w:r w:rsidR="009506EB">
        <w:rPr>
          <w:rFonts w:hint="eastAsia"/>
        </w:rPr>
        <w:t>25 ns (</w:t>
      </w:r>
      <w:r w:rsidR="009506EB">
        <w:t>7.5 m</w:t>
      </w:r>
      <w:r w:rsidR="009506EB">
        <w:rPr>
          <w:rFonts w:hint="eastAsia"/>
        </w:rPr>
        <w:t>)</w:t>
      </w:r>
      <w:r w:rsidR="009506EB">
        <w:rPr>
          <w:rFonts w:hint="eastAsia"/>
        </w:rPr>
        <w:t>，</w:t>
      </w:r>
      <w:r w:rsidR="0019578A">
        <w:rPr>
          <w:rFonts w:hint="eastAsia"/>
        </w:rPr>
        <w:t>也就是</w:t>
      </w:r>
      <w:r w:rsidR="009506EB">
        <w:rPr>
          <w:rFonts w:hint="eastAsia"/>
        </w:rPr>
        <w:t>质子束团交汇</w:t>
      </w:r>
      <w:r w:rsidR="009506EB" w:rsidRPr="009506EB">
        <w:rPr>
          <w:rFonts w:hint="eastAsia"/>
        </w:rPr>
        <w:t>（</w:t>
      </w:r>
      <w:r w:rsidR="009506EB" w:rsidRPr="009506EB">
        <w:rPr>
          <w:rFonts w:hint="eastAsia"/>
        </w:rPr>
        <w:t>bunch crossing</w:t>
      </w:r>
      <w:r w:rsidR="009506EB" w:rsidRPr="009506EB">
        <w:rPr>
          <w:rFonts w:hint="eastAsia"/>
        </w:rPr>
        <w:t>）</w:t>
      </w:r>
      <w:r w:rsidR="0019578A">
        <w:rPr>
          <w:rFonts w:hint="eastAsia"/>
        </w:rPr>
        <w:t>的频率</w:t>
      </w:r>
      <w:r w:rsidR="009506EB">
        <w:rPr>
          <w:rFonts w:hint="eastAsia"/>
        </w:rPr>
        <w:t>为</w:t>
      </w:r>
      <w:r w:rsidR="009506EB">
        <w:rPr>
          <w:rFonts w:hint="eastAsia"/>
        </w:rPr>
        <w:t>40</w:t>
      </w:r>
      <w:r w:rsidR="009506EB">
        <w:t xml:space="preserve"> </w:t>
      </w:r>
      <w:r w:rsidR="009506EB">
        <w:rPr>
          <w:rFonts w:hint="eastAsia"/>
        </w:rPr>
        <w:t>MHz</w:t>
      </w:r>
      <w:r w:rsidR="009506EB">
        <w:rPr>
          <w:rFonts w:hint="eastAsia"/>
        </w:rPr>
        <w:t>；然而</w:t>
      </w:r>
      <w:r w:rsidR="0019578A">
        <w:rPr>
          <w:rFonts w:hint="eastAsia"/>
        </w:rPr>
        <w:t>由于一些</w:t>
      </w:r>
      <w:r w:rsidR="009506EB">
        <w:rPr>
          <w:rFonts w:hint="eastAsia"/>
        </w:rPr>
        <w:t>实际</w:t>
      </w:r>
      <w:r w:rsidR="0019578A">
        <w:rPr>
          <w:rFonts w:hint="eastAsia"/>
        </w:rPr>
        <w:t>原因，部分</w:t>
      </w:r>
      <w:r w:rsidR="009506EB">
        <w:rPr>
          <w:rFonts w:hint="eastAsia"/>
        </w:rPr>
        <w:t>束团之间</w:t>
      </w:r>
      <w:r w:rsidR="000128B0">
        <w:rPr>
          <w:rFonts w:hint="eastAsia"/>
        </w:rPr>
        <w:t>间隙</w:t>
      </w:r>
      <w:r w:rsidR="009506EB">
        <w:rPr>
          <w:rFonts w:hint="eastAsia"/>
        </w:rPr>
        <w:t>会更大，所以平均下来</w:t>
      </w:r>
      <w:r w:rsidR="00BA6027">
        <w:rPr>
          <w:rFonts w:hint="eastAsia"/>
        </w:rPr>
        <w:t>质子束团交汇</w:t>
      </w:r>
      <w:r w:rsidR="00CA7DC7">
        <w:rPr>
          <w:rFonts w:hint="eastAsia"/>
        </w:rPr>
        <w:t>频率</w:t>
      </w:r>
      <w:r w:rsidR="009107AA">
        <w:rPr>
          <w:rFonts w:hint="eastAsia"/>
        </w:rPr>
        <w:t>约</w:t>
      </w:r>
      <w:r w:rsidR="00CA7DC7">
        <w:rPr>
          <w:rFonts w:hint="eastAsia"/>
        </w:rPr>
        <w:t>为</w:t>
      </w:r>
      <w:r w:rsidR="009506EB">
        <w:rPr>
          <w:rFonts w:hint="eastAsia"/>
        </w:rPr>
        <w:t>3</w:t>
      </w:r>
      <w:r w:rsidR="00CA7DC7">
        <w:rPr>
          <w:rFonts w:hint="eastAsia"/>
        </w:rPr>
        <w:t>0</w:t>
      </w:r>
      <w:r w:rsidR="00CA7DC7">
        <w:t xml:space="preserve"> </w:t>
      </w:r>
      <w:r w:rsidR="00CA7DC7">
        <w:rPr>
          <w:rFonts w:hint="eastAsia"/>
        </w:rPr>
        <w:t>MHz</w:t>
      </w:r>
      <w:r w:rsidR="009506EB">
        <w:rPr>
          <w:rFonts w:hint="eastAsia"/>
        </w:rPr>
        <w:t>。</w:t>
      </w:r>
      <w:r w:rsidR="00D637DB">
        <w:rPr>
          <w:rFonts w:hint="eastAsia"/>
        </w:rPr>
        <w:t>每个质子束团含有约</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11</m:t>
            </m:r>
          </m:sup>
        </m:sSup>
      </m:oMath>
      <w:r w:rsidR="001C27D1">
        <w:rPr>
          <w:rFonts w:hint="eastAsia"/>
        </w:rPr>
        <w:t>个质子，当两个质子束团交汇时，大概会产生</w:t>
      </w:r>
      <w:r w:rsidR="00D637DB">
        <w:rPr>
          <w:rFonts w:hint="eastAsia"/>
        </w:rPr>
        <w:t>40</w:t>
      </w:r>
      <w:r w:rsidR="00D637DB">
        <w:rPr>
          <w:rFonts w:hint="eastAsia"/>
        </w:rPr>
        <w:t>个质子</w:t>
      </w:r>
      <w:r w:rsidR="00D637DB">
        <w:rPr>
          <w:rFonts w:hint="eastAsia"/>
        </w:rPr>
        <w:t>-</w:t>
      </w:r>
      <w:r w:rsidR="00D637DB">
        <w:rPr>
          <w:rFonts w:hint="eastAsia"/>
        </w:rPr>
        <w:t>质子对撞（</w:t>
      </w:r>
      <w:r w:rsidR="00D637DB">
        <w:rPr>
          <w:rFonts w:hint="eastAsia"/>
        </w:rPr>
        <w:t>proton</w:t>
      </w:r>
      <w:r w:rsidR="00D637DB">
        <w:t>-proton collision</w:t>
      </w:r>
      <w:r w:rsidR="00D637DB">
        <w:rPr>
          <w:rFonts w:hint="eastAsia"/>
        </w:rPr>
        <w:t>）事例</w:t>
      </w:r>
      <w:r w:rsidR="007D2051">
        <w:rPr>
          <w:rFonts w:hint="eastAsia"/>
        </w:rPr>
        <w:t>；</w:t>
      </w:r>
      <w:r w:rsidR="00D637DB">
        <w:rPr>
          <w:rFonts w:hint="eastAsia"/>
        </w:rPr>
        <w:t>每秒钟会发生约</w:t>
      </w:r>
      <w:r w:rsidR="00D637DB">
        <w:rPr>
          <w:rFonts w:hint="eastAsia"/>
        </w:rPr>
        <w:t>3</w:t>
      </w:r>
      <w:r w:rsidR="00D637DB">
        <w:rPr>
          <w:rFonts w:hint="eastAsia"/>
        </w:rPr>
        <w:t>千万次质子束团交汇，也就是会产生约</w:t>
      </w:r>
      <w:r w:rsidR="00D637DB">
        <w:rPr>
          <w:rFonts w:hint="eastAsia"/>
        </w:rPr>
        <w:t>10</w:t>
      </w:r>
      <w:r w:rsidR="00D637DB">
        <w:rPr>
          <w:rFonts w:hint="eastAsia"/>
        </w:rPr>
        <w:t>亿次对撞事例</w:t>
      </w:r>
      <w:r w:rsidR="000128B0">
        <w:fldChar w:fldCharType="begin"/>
      </w:r>
      <w:r w:rsidR="000128B0">
        <w:instrText xml:space="preserve"> </w:instrText>
      </w:r>
      <w:r w:rsidR="000128B0">
        <w:rPr>
          <w:rFonts w:hint="eastAsia"/>
        </w:rPr>
        <w:instrText>REF _Ref482140866 \r \h</w:instrText>
      </w:r>
      <w:r w:rsidR="000128B0">
        <w:instrText xml:space="preserve"> </w:instrText>
      </w:r>
      <w:r w:rsidR="000128B0">
        <w:fldChar w:fldCharType="separate"/>
      </w:r>
      <w:r w:rsidR="007033F6">
        <w:t>[1]</w:t>
      </w:r>
      <w:r w:rsidR="000128B0">
        <w:fldChar w:fldCharType="end"/>
      </w:r>
      <w:r w:rsidR="00D637DB">
        <w:rPr>
          <w:rFonts w:hint="eastAsia"/>
        </w:rPr>
        <w:t>。</w:t>
      </w:r>
    </w:p>
    <w:p w14:paraId="3A1A49FB" w14:textId="7BBE196B" w:rsidR="003223BE" w:rsidRDefault="004975C6" w:rsidP="003223BE">
      <w:pPr>
        <w:pStyle w:val="af7"/>
        <w:keepNext/>
        <w:spacing w:before="156"/>
      </w:pPr>
      <w:r w:rsidRPr="004975C6">
        <w:drawing>
          <wp:inline distT="0" distB="0" distL="0" distR="0" wp14:anchorId="46362EB5" wp14:editId="5BC3A5D7">
            <wp:extent cx="3600000" cy="2534400"/>
            <wp:effectExtent l="0" t="0" r="0" b="0"/>
            <wp:docPr id="38" name="图片 38" descr="E:\Work\Documents\Pictures\lhc_det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Work\Documents\Pictures\lhc_detector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2534400"/>
                    </a:xfrm>
                    <a:prstGeom prst="rect">
                      <a:avLst/>
                    </a:prstGeom>
                    <a:noFill/>
                    <a:ln>
                      <a:noFill/>
                    </a:ln>
                  </pic:spPr>
                </pic:pic>
              </a:graphicData>
            </a:graphic>
          </wp:inline>
        </w:drawing>
      </w:r>
    </w:p>
    <w:p w14:paraId="074BCD24" w14:textId="31B9CCE9" w:rsidR="003223BE" w:rsidRDefault="003223BE" w:rsidP="003223BE">
      <w:pPr>
        <w:pStyle w:val="aff0"/>
      </w:pPr>
      <w:bookmarkStart w:id="112" w:name="_Ref48160604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w:t>
      </w:r>
      <w:r w:rsidR="00CA3B33">
        <w:fldChar w:fldCharType="end"/>
      </w:r>
      <w:bookmarkEnd w:id="112"/>
      <w:r>
        <w:t xml:space="preserve">  LHC</w:t>
      </w:r>
      <w:r>
        <w:rPr>
          <w:rFonts w:hint="eastAsia"/>
        </w:rPr>
        <w:t>上的四个主要探测器</w:t>
      </w:r>
      <w:r w:rsidR="00A44488">
        <w:rPr>
          <w:rFonts w:hint="eastAsia"/>
        </w:rPr>
        <w:t>，来源</w:t>
      </w:r>
      <w:r w:rsidR="00A44488">
        <w:rPr>
          <w:rFonts w:hint="eastAsia"/>
        </w:rPr>
        <w:t>Wikimedia</w:t>
      </w:r>
    </w:p>
    <w:p w14:paraId="0F5D5D03" w14:textId="7985F11B" w:rsidR="005F347B" w:rsidRDefault="00F562E0" w:rsidP="00BA6027">
      <w:pPr>
        <w:pStyle w:val="a2"/>
        <w:ind w:firstLine="480"/>
      </w:pPr>
      <w:r>
        <w:rPr>
          <w:rFonts w:hint="eastAsia"/>
        </w:rPr>
        <w:t>L</w:t>
      </w:r>
      <w:r>
        <w:t>HC</w:t>
      </w:r>
      <w:r>
        <w:rPr>
          <w:rFonts w:hint="eastAsia"/>
        </w:rPr>
        <w:t>上有四个主要探测器，分别是</w:t>
      </w:r>
      <w:r>
        <w:rPr>
          <w:rFonts w:hint="eastAsia"/>
        </w:rPr>
        <w:t>ATLAS</w:t>
      </w:r>
      <w:r>
        <w:rPr>
          <w:rFonts w:hint="eastAsia"/>
        </w:rPr>
        <w:t>、</w:t>
      </w:r>
      <w:r>
        <w:t>CMS</w:t>
      </w:r>
      <w:r>
        <w:rPr>
          <w:rFonts w:hint="eastAsia"/>
        </w:rPr>
        <w:t>、</w:t>
      </w:r>
      <w:r>
        <w:rPr>
          <w:rFonts w:hint="eastAsia"/>
        </w:rPr>
        <w:t>LHCb</w:t>
      </w:r>
      <w:r>
        <w:rPr>
          <w:rFonts w:hint="eastAsia"/>
        </w:rPr>
        <w:t>和</w:t>
      </w:r>
      <w:r>
        <w:rPr>
          <w:rFonts w:hint="eastAsia"/>
        </w:rPr>
        <w:t>ALICE</w:t>
      </w:r>
      <w:r w:rsidR="003223BE">
        <w:rPr>
          <w:rFonts w:hint="eastAsia"/>
        </w:rPr>
        <w:t>，如</w:t>
      </w:r>
      <w:r w:rsidR="003249B4">
        <w:fldChar w:fldCharType="begin"/>
      </w:r>
      <w:r w:rsidR="003249B4">
        <w:instrText xml:space="preserve"> </w:instrText>
      </w:r>
      <w:r w:rsidR="003249B4">
        <w:rPr>
          <w:rFonts w:hint="eastAsia"/>
        </w:rPr>
        <w:instrText>REF _Ref481606046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w:t>
      </w:r>
      <w:r w:rsidR="003249B4">
        <w:fldChar w:fldCharType="end"/>
      </w:r>
      <w:r w:rsidR="003223BE">
        <w:rPr>
          <w:rFonts w:hint="eastAsia"/>
        </w:rPr>
        <w:t>所示</w:t>
      </w:r>
      <w:r>
        <w:rPr>
          <w:rFonts w:hint="eastAsia"/>
        </w:rPr>
        <w:t>。</w:t>
      </w:r>
      <w:r w:rsidR="000128B0">
        <w:rPr>
          <w:rFonts w:hint="eastAsia"/>
        </w:rPr>
        <w:t>ATLAS/CMS/LHCb</w:t>
      </w:r>
      <w:r>
        <w:rPr>
          <w:rFonts w:hint="eastAsia"/>
        </w:rPr>
        <w:t>都是质子对撞实验，</w:t>
      </w:r>
      <w:r>
        <w:rPr>
          <w:rFonts w:hint="eastAsia"/>
        </w:rPr>
        <w:t>ALICE</w:t>
      </w:r>
      <w:r>
        <w:rPr>
          <w:rFonts w:hint="eastAsia"/>
        </w:rPr>
        <w:t>是重离子（铅离子）对撞实验。</w:t>
      </w:r>
      <w:r>
        <w:t>ALICE</w:t>
      </w:r>
      <w:r>
        <w:rPr>
          <w:rFonts w:hint="eastAsia"/>
        </w:rPr>
        <w:t>和</w:t>
      </w:r>
      <w:r>
        <w:rPr>
          <w:rFonts w:hint="eastAsia"/>
        </w:rPr>
        <w:t>CMS</w:t>
      </w:r>
      <w:r>
        <w:rPr>
          <w:rFonts w:hint="eastAsia"/>
        </w:rPr>
        <w:t>都是通用探测器，物理目标相似，只不过采用不同的技术路线和设计方案，这是为了避免由单一技术路线和设计方案带来的风险</w:t>
      </w:r>
      <w:r w:rsidR="00236C1E">
        <w:rPr>
          <w:rFonts w:hint="eastAsia"/>
        </w:rPr>
        <w:t>，同时也可以</w:t>
      </w:r>
      <w:r w:rsidR="00971292">
        <w:rPr>
          <w:rFonts w:hint="eastAsia"/>
        </w:rPr>
        <w:t>相互印证</w:t>
      </w:r>
      <w:r w:rsidR="000128B0">
        <w:rPr>
          <w:rFonts w:hint="eastAsia"/>
        </w:rPr>
        <w:t>测试</w:t>
      </w:r>
      <w:r w:rsidR="00971292">
        <w:rPr>
          <w:rFonts w:hint="eastAsia"/>
        </w:rPr>
        <w:t>结果。</w:t>
      </w:r>
      <w:r w:rsidR="007C000F" w:rsidRPr="007C000F">
        <w:rPr>
          <w:rFonts w:hint="eastAsia"/>
        </w:rPr>
        <w:t>LHC</w:t>
      </w:r>
      <w:r w:rsidR="00034A28">
        <w:rPr>
          <w:rFonts w:hint="eastAsia"/>
        </w:rPr>
        <w:t>的高能量和</w:t>
      </w:r>
      <w:r w:rsidR="007C000F" w:rsidRPr="007C000F">
        <w:rPr>
          <w:rFonts w:hint="eastAsia"/>
        </w:rPr>
        <w:t>高亮度，是目前粒子物理实验的最高水平</w:t>
      </w:r>
      <w:r w:rsidR="00034A28">
        <w:rPr>
          <w:rFonts w:hint="eastAsia"/>
        </w:rPr>
        <w:t>，</w:t>
      </w:r>
      <w:r w:rsidR="007C000F" w:rsidRPr="007C000F">
        <w:rPr>
          <w:rFonts w:hint="eastAsia"/>
        </w:rPr>
        <w:t>因而深入地研究其读出系统有助于我们理解其数据读出的</w:t>
      </w:r>
      <w:r w:rsidR="00DE6173">
        <w:rPr>
          <w:rFonts w:hint="eastAsia"/>
        </w:rPr>
        <w:t>难度</w:t>
      </w:r>
      <w:r w:rsidR="007C000F" w:rsidRPr="007C000F">
        <w:rPr>
          <w:rFonts w:hint="eastAsia"/>
        </w:rPr>
        <w:t>，从而</w:t>
      </w:r>
      <w:r w:rsidR="00034A28">
        <w:rPr>
          <w:rFonts w:hint="eastAsia"/>
        </w:rPr>
        <w:t>给本文的研究内容提供参考和借鉴</w:t>
      </w:r>
      <w:r w:rsidR="007C000F" w:rsidRPr="007C000F">
        <w:rPr>
          <w:rFonts w:hint="eastAsia"/>
        </w:rPr>
        <w:t>。</w:t>
      </w:r>
      <w:r w:rsidR="007C000F">
        <w:rPr>
          <w:rFonts w:hint="eastAsia"/>
        </w:rPr>
        <w:t>在这一</w:t>
      </w:r>
      <w:r w:rsidR="00AA6AED">
        <w:rPr>
          <w:rFonts w:hint="eastAsia"/>
        </w:rPr>
        <w:t>节</w:t>
      </w:r>
      <w:r w:rsidR="007C000F">
        <w:rPr>
          <w:rFonts w:hint="eastAsia"/>
        </w:rPr>
        <w:t>我们将</w:t>
      </w:r>
      <w:r w:rsidR="000128B0">
        <w:rPr>
          <w:rFonts w:hint="eastAsia"/>
        </w:rPr>
        <w:t>调研</w:t>
      </w:r>
      <w:r w:rsidR="007C000F">
        <w:rPr>
          <w:rFonts w:hint="eastAsia"/>
        </w:rPr>
        <w:t>ATLAS</w:t>
      </w:r>
      <w:r w:rsidR="007C000F">
        <w:rPr>
          <w:rFonts w:hint="eastAsia"/>
        </w:rPr>
        <w:t>的读出系统</w:t>
      </w:r>
      <w:r w:rsidR="00545AD4">
        <w:rPr>
          <w:rFonts w:hint="eastAsia"/>
        </w:rPr>
        <w:t>，下一</w:t>
      </w:r>
      <w:r w:rsidR="00AA6AED">
        <w:rPr>
          <w:rFonts w:hint="eastAsia"/>
        </w:rPr>
        <w:t>节我们将</w:t>
      </w:r>
      <w:r w:rsidR="000128B0">
        <w:rPr>
          <w:rFonts w:hint="eastAsia"/>
        </w:rPr>
        <w:t>调研</w:t>
      </w:r>
      <w:r w:rsidR="00AA6AED">
        <w:rPr>
          <w:rFonts w:hint="eastAsia"/>
        </w:rPr>
        <w:t>LHCb</w:t>
      </w:r>
      <w:r w:rsidR="00AA6AED">
        <w:rPr>
          <w:rFonts w:hint="eastAsia"/>
        </w:rPr>
        <w:t>的读出系统。</w:t>
      </w:r>
    </w:p>
    <w:p w14:paraId="5407B178" w14:textId="6C1523AD" w:rsidR="00CA7DC7" w:rsidRDefault="00CA7DC7" w:rsidP="004D2E1D">
      <w:pPr>
        <w:pStyle w:val="a2"/>
        <w:ind w:firstLine="480"/>
      </w:pPr>
      <w:r>
        <w:rPr>
          <w:rFonts w:hint="eastAsia"/>
        </w:rPr>
        <w:lastRenderedPageBreak/>
        <w:t>ATLAS</w:t>
      </w:r>
      <w:r w:rsidR="004D2E1D">
        <w:rPr>
          <w:rFonts w:hint="eastAsia"/>
        </w:rPr>
        <w:t>在四个探测器中体积最大，直径为</w:t>
      </w:r>
      <w:r w:rsidR="004D2E1D">
        <w:rPr>
          <w:rFonts w:hint="eastAsia"/>
        </w:rPr>
        <w:t>25</w:t>
      </w:r>
      <w:r w:rsidR="004D2E1D">
        <w:rPr>
          <w:rFonts w:hint="eastAsia"/>
        </w:rPr>
        <w:t>米，长度为</w:t>
      </w:r>
      <w:r w:rsidR="004D2E1D">
        <w:rPr>
          <w:rFonts w:hint="eastAsia"/>
        </w:rPr>
        <w:t>46</w:t>
      </w:r>
      <w:r w:rsidR="004D2E1D">
        <w:rPr>
          <w:rFonts w:hint="eastAsia"/>
        </w:rPr>
        <w:t>米，重量达到</w:t>
      </w:r>
      <w:r w:rsidR="004D2E1D">
        <w:rPr>
          <w:rFonts w:hint="eastAsia"/>
        </w:rPr>
        <w:t>7000</w:t>
      </w:r>
      <w:r w:rsidR="004D2E1D">
        <w:rPr>
          <w:rFonts w:hint="eastAsia"/>
        </w:rPr>
        <w:t>吨</w:t>
      </w:r>
      <w:r w:rsidR="000128B0">
        <w:fldChar w:fldCharType="begin"/>
      </w:r>
      <w:r w:rsidR="000128B0">
        <w:instrText xml:space="preserve"> </w:instrText>
      </w:r>
      <w:r w:rsidR="000128B0">
        <w:rPr>
          <w:rFonts w:hint="eastAsia"/>
        </w:rPr>
        <w:instrText>REF _Ref482140875 \r \h</w:instrText>
      </w:r>
      <w:r w:rsidR="000128B0">
        <w:instrText xml:space="preserve"> </w:instrText>
      </w:r>
      <w:r w:rsidR="000128B0">
        <w:fldChar w:fldCharType="separate"/>
      </w:r>
      <w:r w:rsidR="007033F6">
        <w:t>[2]</w:t>
      </w:r>
      <w:r w:rsidR="000128B0">
        <w:fldChar w:fldCharType="end"/>
      </w:r>
      <w:r>
        <w:rPr>
          <w:rFonts w:hint="eastAsia"/>
        </w:rPr>
        <w:t>。</w:t>
      </w:r>
      <w:r w:rsidR="004D2E1D">
        <w:rPr>
          <w:rFonts w:hint="eastAsia"/>
        </w:rPr>
        <w:t>其剖视图如</w:t>
      </w:r>
      <w:r w:rsidR="003249B4">
        <w:fldChar w:fldCharType="begin"/>
      </w:r>
      <w:r w:rsidR="003249B4">
        <w:instrText xml:space="preserve"> </w:instrText>
      </w:r>
      <w:r w:rsidR="003249B4">
        <w:rPr>
          <w:rFonts w:hint="eastAsia"/>
        </w:rPr>
        <w:instrText>REF _Ref481606759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2</w:t>
      </w:r>
      <w:r w:rsidR="003249B4">
        <w:fldChar w:fldCharType="end"/>
      </w:r>
      <w:r>
        <w:rPr>
          <w:rFonts w:hint="eastAsia"/>
        </w:rPr>
        <w:t>所示，从内到外主要由以下</w:t>
      </w:r>
      <w:r w:rsidR="004D2E1D">
        <w:rPr>
          <w:rFonts w:hint="eastAsia"/>
        </w:rPr>
        <w:t>子</w:t>
      </w:r>
      <w:r>
        <w:rPr>
          <w:rFonts w:hint="eastAsia"/>
        </w:rPr>
        <w:t>探测器构成：</w:t>
      </w:r>
    </w:p>
    <w:p w14:paraId="46301851" w14:textId="0FEBEAC3" w:rsidR="00CA7DC7" w:rsidRPr="001C4F1B" w:rsidRDefault="00CA7DC7" w:rsidP="00CA7DC7">
      <w:pPr>
        <w:pStyle w:val="a0"/>
      </w:pPr>
      <w:r w:rsidRPr="001C4F1B">
        <w:rPr>
          <w:rFonts w:hint="eastAsia"/>
        </w:rPr>
        <w:t>最内层的径迹探测器：硅像素（</w:t>
      </w:r>
      <w:r w:rsidRPr="001C4F1B">
        <w:rPr>
          <w:rFonts w:hint="eastAsia"/>
        </w:rPr>
        <w:t>Pixel</w:t>
      </w:r>
      <w:r w:rsidRPr="001C4F1B">
        <w:rPr>
          <w:rFonts w:hint="eastAsia"/>
        </w:rPr>
        <w:t>）、硅微条（</w:t>
      </w:r>
      <w:r w:rsidRPr="001C4F1B">
        <w:rPr>
          <w:rFonts w:hint="eastAsia"/>
        </w:rPr>
        <w:t>SCT</w:t>
      </w:r>
      <w:r w:rsidRPr="001C4F1B">
        <w:rPr>
          <w:rFonts w:hint="eastAsia"/>
        </w:rPr>
        <w:t>）、跃迁辐射（</w:t>
      </w:r>
      <w:r w:rsidRPr="001C4F1B">
        <w:rPr>
          <w:rFonts w:hint="eastAsia"/>
        </w:rPr>
        <w:t>TRT</w:t>
      </w:r>
      <w:r w:rsidRPr="001C4F1B">
        <w:rPr>
          <w:rFonts w:hint="eastAsia"/>
        </w:rPr>
        <w:t>）</w:t>
      </w:r>
    </w:p>
    <w:p w14:paraId="3E21BF75" w14:textId="48FF945F" w:rsidR="00CA7DC7" w:rsidRPr="001C4F1B" w:rsidRDefault="00CA7DC7" w:rsidP="00CA7DC7">
      <w:pPr>
        <w:pStyle w:val="a0"/>
      </w:pPr>
      <w:r w:rsidRPr="001C4F1B">
        <w:rPr>
          <w:rFonts w:hint="eastAsia"/>
        </w:rPr>
        <w:t>中间层的量能器：液氩量能器（</w:t>
      </w:r>
      <w:r w:rsidRPr="001C4F1B">
        <w:rPr>
          <w:rFonts w:hint="eastAsia"/>
        </w:rPr>
        <w:t>LAr</w:t>
      </w:r>
      <w:r w:rsidRPr="001C4F1B">
        <w:rPr>
          <w:rFonts w:hint="eastAsia"/>
        </w:rPr>
        <w:t>）、</w:t>
      </w:r>
      <w:r w:rsidRPr="001C4F1B">
        <w:rPr>
          <w:rFonts w:hint="eastAsia"/>
        </w:rPr>
        <w:t>Tile</w:t>
      </w:r>
      <w:r w:rsidRPr="001C4F1B">
        <w:rPr>
          <w:rFonts w:hint="eastAsia"/>
        </w:rPr>
        <w:t>量能器（</w:t>
      </w:r>
      <w:r w:rsidRPr="001C4F1B">
        <w:rPr>
          <w:rFonts w:hint="eastAsia"/>
        </w:rPr>
        <w:t>T</w:t>
      </w:r>
      <w:r w:rsidRPr="001C4F1B">
        <w:t>ile</w:t>
      </w:r>
      <w:r w:rsidRPr="001C4F1B">
        <w:rPr>
          <w:rFonts w:hint="eastAsia"/>
        </w:rPr>
        <w:t>）</w:t>
      </w:r>
    </w:p>
    <w:p w14:paraId="2FBAB1CA" w14:textId="646DD59B" w:rsidR="00CA7DC7" w:rsidRDefault="00CA7DC7" w:rsidP="00C87A08">
      <w:pPr>
        <w:pStyle w:val="a0"/>
      </w:pPr>
      <w:r w:rsidRPr="001C4F1B">
        <w:rPr>
          <w:rFonts w:hint="eastAsia"/>
        </w:rPr>
        <w:t>最外层的</w:t>
      </w:r>
      <w:r w:rsidRPr="001C4F1B">
        <w:t>μ</w:t>
      </w:r>
      <w:r w:rsidRPr="001C4F1B">
        <w:rPr>
          <w:rFonts w:hint="eastAsia"/>
        </w:rPr>
        <w:t>子探测器：</w:t>
      </w:r>
      <w:r w:rsidR="00C87A08">
        <w:rPr>
          <w:rFonts w:hint="eastAsia"/>
        </w:rPr>
        <w:t>受监控漂移管（</w:t>
      </w:r>
      <w:r w:rsidR="00F95AB2">
        <w:rPr>
          <w:rFonts w:hint="eastAsia"/>
        </w:rPr>
        <w:t>MDT</w:t>
      </w:r>
      <w:r w:rsidR="00C87A08">
        <w:rPr>
          <w:rFonts w:hint="eastAsia"/>
        </w:rPr>
        <w:t>）</w:t>
      </w:r>
      <w:r w:rsidR="00F95AB2">
        <w:rPr>
          <w:rFonts w:hint="eastAsia"/>
        </w:rPr>
        <w:t>、</w:t>
      </w:r>
      <w:r w:rsidR="00C87A08" w:rsidRPr="00C87A08">
        <w:rPr>
          <w:rFonts w:hint="eastAsia"/>
        </w:rPr>
        <w:t>阴极条室</w:t>
      </w:r>
      <w:r w:rsidR="00C87A08">
        <w:rPr>
          <w:rFonts w:hint="eastAsia"/>
        </w:rPr>
        <w:t>（</w:t>
      </w:r>
      <w:r w:rsidR="00F95AB2">
        <w:rPr>
          <w:rFonts w:hint="eastAsia"/>
        </w:rPr>
        <w:t>CSC</w:t>
      </w:r>
      <w:r w:rsidR="00C87A08">
        <w:rPr>
          <w:rFonts w:hint="eastAsia"/>
        </w:rPr>
        <w:t>）</w:t>
      </w:r>
      <w:r w:rsidR="00F95AB2">
        <w:rPr>
          <w:rFonts w:hint="eastAsia"/>
        </w:rPr>
        <w:t>、</w:t>
      </w:r>
      <w:r w:rsidR="006814AF">
        <w:rPr>
          <w:rFonts w:hint="eastAsia"/>
        </w:rPr>
        <w:t>电阻板室（</w:t>
      </w:r>
      <w:r w:rsidR="00F95AB2">
        <w:t>RPC</w:t>
      </w:r>
      <w:r w:rsidR="006814AF">
        <w:rPr>
          <w:rFonts w:hint="eastAsia"/>
        </w:rPr>
        <w:t>）</w:t>
      </w:r>
      <w:r w:rsidR="00F95AB2">
        <w:rPr>
          <w:rFonts w:hint="eastAsia"/>
        </w:rPr>
        <w:t>、</w:t>
      </w:r>
      <w:r w:rsidR="00C87A08" w:rsidRPr="00C87A08">
        <w:rPr>
          <w:rFonts w:hint="eastAsia"/>
        </w:rPr>
        <w:t>薄</w:t>
      </w:r>
      <w:r w:rsidR="00C87A08">
        <w:rPr>
          <w:rFonts w:hint="eastAsia"/>
        </w:rPr>
        <w:t>间隙室（</w:t>
      </w:r>
      <w:r w:rsidR="00F95AB2">
        <w:t>TGC</w:t>
      </w:r>
      <w:r w:rsidR="00C87A08">
        <w:rPr>
          <w:rFonts w:hint="eastAsia"/>
        </w:rPr>
        <w:t>）</w:t>
      </w:r>
    </w:p>
    <w:p w14:paraId="1EFBCA4D" w14:textId="77777777" w:rsidR="004D2E1D" w:rsidRDefault="004D2E1D" w:rsidP="004D2E1D">
      <w:pPr>
        <w:pStyle w:val="af7"/>
        <w:keepNext/>
        <w:spacing w:before="156"/>
      </w:pPr>
      <w:r w:rsidRPr="002F6FB7">
        <w:drawing>
          <wp:inline distT="0" distB="0" distL="0" distR="0" wp14:anchorId="7B99BBC1" wp14:editId="53C4D3AC">
            <wp:extent cx="5274310" cy="3406257"/>
            <wp:effectExtent l="0" t="0" r="2540" b="3810"/>
            <wp:docPr id="39" name="图片 39" descr="E:\Work\Documents\Pictures\atlas_large_low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Work\Documents\Pictures\atlas_large_low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406257"/>
                    </a:xfrm>
                    <a:prstGeom prst="rect">
                      <a:avLst/>
                    </a:prstGeom>
                    <a:noFill/>
                    <a:ln>
                      <a:noFill/>
                    </a:ln>
                  </pic:spPr>
                </pic:pic>
              </a:graphicData>
            </a:graphic>
          </wp:inline>
        </w:drawing>
      </w:r>
    </w:p>
    <w:p w14:paraId="3C8CAB70" w14:textId="5DEE08D9" w:rsidR="004D2E1D" w:rsidRDefault="004D2E1D" w:rsidP="004D2E1D">
      <w:pPr>
        <w:pStyle w:val="aff0"/>
      </w:pPr>
      <w:bookmarkStart w:id="113" w:name="_Ref481606759"/>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w:t>
      </w:r>
      <w:r w:rsidR="00CA3B33">
        <w:fldChar w:fldCharType="end"/>
      </w:r>
      <w:bookmarkEnd w:id="113"/>
      <w:r>
        <w:t xml:space="preserve">  ATLAS</w:t>
      </w:r>
      <w:r>
        <w:rPr>
          <w:rFonts w:hint="eastAsia"/>
        </w:rPr>
        <w:t>探测器示意图</w:t>
      </w:r>
    </w:p>
    <w:p w14:paraId="3343B689" w14:textId="533ADF32" w:rsidR="008F0553" w:rsidRDefault="00CA7DC7" w:rsidP="00CA7DC7">
      <w:pPr>
        <w:pStyle w:val="a2"/>
        <w:ind w:firstLine="480"/>
      </w:pPr>
      <w:r>
        <w:rPr>
          <w:rFonts w:hint="eastAsia"/>
        </w:rPr>
        <w:t>ATLAS</w:t>
      </w:r>
      <w:r w:rsidR="006814AF">
        <w:rPr>
          <w:rFonts w:hint="eastAsia"/>
        </w:rPr>
        <w:t>上</w:t>
      </w:r>
      <w:r>
        <w:rPr>
          <w:rFonts w:hint="eastAsia"/>
        </w:rPr>
        <w:t>所有探测器的</w:t>
      </w:r>
      <w:r w:rsidR="006814AF">
        <w:rPr>
          <w:rFonts w:hint="eastAsia"/>
        </w:rPr>
        <w:t>电子学</w:t>
      </w:r>
      <w:r>
        <w:rPr>
          <w:rFonts w:hint="eastAsia"/>
        </w:rPr>
        <w:t>通道数加起来</w:t>
      </w:r>
      <w:r w:rsidR="006814AF">
        <w:rPr>
          <w:rFonts w:hint="eastAsia"/>
        </w:rPr>
        <w:t>约有</w:t>
      </w:r>
      <w:r>
        <w:rPr>
          <w:rFonts w:hint="eastAsia"/>
        </w:rPr>
        <w:t>1</w:t>
      </w:r>
      <w:r w:rsidR="006814AF">
        <w:rPr>
          <w:rFonts w:hint="eastAsia"/>
        </w:rPr>
        <w:t>亿个</w:t>
      </w:r>
      <w:r>
        <w:rPr>
          <w:rFonts w:hint="eastAsia"/>
        </w:rPr>
        <w:t>，连接电缆长度达到</w:t>
      </w:r>
      <w:r>
        <w:rPr>
          <w:rFonts w:hint="eastAsia"/>
        </w:rPr>
        <w:t>3000</w:t>
      </w:r>
      <w:r>
        <w:t xml:space="preserve"> </w:t>
      </w:r>
      <w:r>
        <w:rPr>
          <w:rFonts w:hint="eastAsia"/>
        </w:rPr>
        <w:t>k</w:t>
      </w:r>
      <w:r>
        <w:t>m</w:t>
      </w:r>
      <w:r>
        <w:rPr>
          <w:rFonts w:hint="eastAsia"/>
        </w:rPr>
        <w:t>。</w:t>
      </w:r>
      <w:r w:rsidR="00453430">
        <w:rPr>
          <w:rFonts w:hint="eastAsia"/>
        </w:rPr>
        <w:t>在这近</w:t>
      </w:r>
      <w:r w:rsidR="00453430">
        <w:rPr>
          <w:rFonts w:hint="eastAsia"/>
        </w:rPr>
        <w:t>1</w:t>
      </w:r>
      <w:r w:rsidR="00453430">
        <w:rPr>
          <w:rFonts w:hint="eastAsia"/>
        </w:rPr>
        <w:t>亿个电子学通道中，径迹探测器占了一大半，硅像素探测器电子学通道数超过</w:t>
      </w:r>
      <w:r w:rsidR="00453430">
        <w:rPr>
          <w:rFonts w:hint="eastAsia"/>
        </w:rPr>
        <w:t>8000</w:t>
      </w:r>
      <w:r w:rsidR="00453430">
        <w:rPr>
          <w:rFonts w:hint="eastAsia"/>
        </w:rPr>
        <w:t>万，硅微条探测器电子学通道数也有</w:t>
      </w:r>
      <w:r w:rsidR="00453430">
        <w:rPr>
          <w:rFonts w:hint="eastAsia"/>
        </w:rPr>
        <w:t>630</w:t>
      </w:r>
      <w:r w:rsidR="00453430">
        <w:rPr>
          <w:rFonts w:hint="eastAsia"/>
        </w:rPr>
        <w:t>万</w:t>
      </w:r>
      <w:r w:rsidR="000128B0">
        <w:fldChar w:fldCharType="begin"/>
      </w:r>
      <w:r w:rsidR="000128B0">
        <w:instrText xml:space="preserve"> </w:instrText>
      </w:r>
      <w:r w:rsidR="000128B0">
        <w:rPr>
          <w:rFonts w:hint="eastAsia"/>
        </w:rPr>
        <w:instrText>REF _Ref482140875 \r \h</w:instrText>
      </w:r>
      <w:r w:rsidR="000128B0">
        <w:instrText xml:space="preserve"> </w:instrText>
      </w:r>
      <w:r w:rsidR="000128B0">
        <w:fldChar w:fldCharType="separate"/>
      </w:r>
      <w:r w:rsidR="007033F6">
        <w:t>[2]</w:t>
      </w:r>
      <w:r w:rsidR="000128B0">
        <w:fldChar w:fldCharType="end"/>
      </w:r>
      <w:r w:rsidR="00453430">
        <w:rPr>
          <w:rFonts w:hint="eastAsia"/>
        </w:rPr>
        <w:t>。</w:t>
      </w:r>
    </w:p>
    <w:p w14:paraId="3A098181" w14:textId="62858F1A" w:rsidR="00CA7DC7" w:rsidRDefault="00430954" w:rsidP="0050659D">
      <w:pPr>
        <w:pStyle w:val="a2"/>
        <w:ind w:firstLine="480"/>
      </w:pPr>
      <w:r w:rsidRPr="008F0553">
        <w:rPr>
          <w:rFonts w:hint="eastAsia"/>
        </w:rPr>
        <w:t>对</w:t>
      </w:r>
      <w:r w:rsidRPr="008F0553">
        <w:rPr>
          <w:rFonts w:hint="eastAsia"/>
        </w:rPr>
        <w:t>ATLAS</w:t>
      </w:r>
      <w:r w:rsidRPr="008F0553">
        <w:rPr>
          <w:rFonts w:hint="eastAsia"/>
        </w:rPr>
        <w:t>实验来说，</w:t>
      </w:r>
      <w:r w:rsidR="000128B0">
        <w:rPr>
          <w:rFonts w:hint="eastAsia"/>
        </w:rPr>
        <w:t>在</w:t>
      </w:r>
      <w:r w:rsidRPr="008F0553">
        <w:rPr>
          <w:rFonts w:hint="eastAsia"/>
        </w:rPr>
        <w:t>每秒钟产生的</w:t>
      </w:r>
      <w:r w:rsidRPr="008F0553">
        <w:rPr>
          <w:rFonts w:hint="eastAsia"/>
        </w:rPr>
        <w:t>10</w:t>
      </w:r>
      <w:r w:rsidRPr="008F0553">
        <w:rPr>
          <w:rFonts w:hint="eastAsia"/>
        </w:rPr>
        <w:t>亿个</w:t>
      </w:r>
      <w:r w:rsidR="000128B0">
        <w:rPr>
          <w:rFonts w:hint="eastAsia"/>
        </w:rPr>
        <w:t>质子</w:t>
      </w:r>
      <w:r w:rsidR="000128B0">
        <w:rPr>
          <w:rFonts w:hint="eastAsia"/>
        </w:rPr>
        <w:t>-</w:t>
      </w:r>
      <w:r w:rsidR="000128B0">
        <w:rPr>
          <w:rFonts w:hint="eastAsia"/>
        </w:rPr>
        <w:t>质子</w:t>
      </w:r>
      <w:r w:rsidRPr="008F0553">
        <w:rPr>
          <w:rFonts w:hint="eastAsia"/>
        </w:rPr>
        <w:t>对撞事例中，只有</w:t>
      </w:r>
      <w:r w:rsidRPr="008F0553">
        <w:rPr>
          <w:rFonts w:hint="eastAsia"/>
        </w:rPr>
        <w:t>100~200</w:t>
      </w:r>
      <w:r w:rsidRPr="008F0553">
        <w:rPr>
          <w:rFonts w:hint="eastAsia"/>
        </w:rPr>
        <w:t>个事例是物理学家感兴趣并</w:t>
      </w:r>
      <w:r w:rsidR="007E4482">
        <w:rPr>
          <w:rFonts w:hint="eastAsia"/>
        </w:rPr>
        <w:t>需要</w:t>
      </w:r>
      <w:r w:rsidRPr="008F0553">
        <w:rPr>
          <w:rFonts w:hint="eastAsia"/>
        </w:rPr>
        <w:t>最终存储到磁盘的。</w:t>
      </w:r>
      <w:r w:rsidRPr="003F5CE4">
        <w:rPr>
          <w:rFonts w:hint="eastAsia"/>
        </w:rPr>
        <w:t>ATLAS</w:t>
      </w:r>
      <w:r w:rsidRPr="003F5CE4">
        <w:rPr>
          <w:rFonts w:hint="eastAsia"/>
        </w:rPr>
        <w:t>的读出系统被称为</w:t>
      </w:r>
      <w:r w:rsidRPr="003F5CE4">
        <w:rPr>
          <w:rFonts w:hint="eastAsia"/>
        </w:rPr>
        <w:t>Trigger and DAQ system</w:t>
      </w:r>
      <w:r w:rsidRPr="003F5CE4">
        <w:rPr>
          <w:rFonts w:hint="eastAsia"/>
        </w:rPr>
        <w:t>，简称为</w:t>
      </w:r>
      <w:r w:rsidRPr="003F5CE4">
        <w:rPr>
          <w:rFonts w:hint="eastAsia"/>
        </w:rPr>
        <w:t>TDAQ</w:t>
      </w:r>
      <w:r>
        <w:t>，</w:t>
      </w:r>
      <w:r>
        <w:rPr>
          <w:rFonts w:hint="eastAsia"/>
        </w:rPr>
        <w:t>其基本结构如</w:t>
      </w:r>
      <w:r w:rsidR="003249B4">
        <w:fldChar w:fldCharType="begin"/>
      </w:r>
      <w:r w:rsidR="003249B4">
        <w:instrText xml:space="preserve"> </w:instrText>
      </w:r>
      <w:r w:rsidR="003249B4">
        <w:rPr>
          <w:rFonts w:hint="eastAsia"/>
        </w:rPr>
        <w:instrText>REF _Ref484092329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3</w:t>
      </w:r>
      <w:r w:rsidR="003249B4">
        <w:fldChar w:fldCharType="end"/>
      </w:r>
      <w:r>
        <w:rPr>
          <w:rFonts w:hint="eastAsia"/>
        </w:rPr>
        <w:t>所示。对于图中两侧标记的事例率</w:t>
      </w:r>
      <w:r w:rsidR="00F43C68">
        <w:rPr>
          <w:rFonts w:hint="eastAsia"/>
        </w:rPr>
        <w:t>（</w:t>
      </w:r>
      <w:r w:rsidR="00F43C68">
        <w:rPr>
          <w:rFonts w:hint="eastAsia"/>
        </w:rPr>
        <w:t>Event</w:t>
      </w:r>
      <w:r w:rsidR="00F43C68">
        <w:t xml:space="preserve"> </w:t>
      </w:r>
      <w:r w:rsidR="00F43C68">
        <w:rPr>
          <w:rFonts w:hint="eastAsia"/>
        </w:rPr>
        <w:t>rates</w:t>
      </w:r>
      <w:r w:rsidR="00F43C68">
        <w:rPr>
          <w:rFonts w:hint="eastAsia"/>
        </w:rPr>
        <w:t>）</w:t>
      </w:r>
      <w:r>
        <w:rPr>
          <w:rFonts w:hint="eastAsia"/>
        </w:rPr>
        <w:t>和数据率</w:t>
      </w:r>
      <w:r w:rsidR="00F43C68">
        <w:rPr>
          <w:rFonts w:hint="eastAsia"/>
        </w:rPr>
        <w:t>（</w:t>
      </w:r>
      <w:r w:rsidR="00F43C68">
        <w:rPr>
          <w:rFonts w:hint="eastAsia"/>
        </w:rPr>
        <w:t>Data</w:t>
      </w:r>
      <w:r w:rsidR="00F43C68">
        <w:t xml:space="preserve"> </w:t>
      </w:r>
      <w:r w:rsidR="00F43C68">
        <w:rPr>
          <w:rFonts w:hint="eastAsia"/>
        </w:rPr>
        <w:t>rates</w:t>
      </w:r>
      <w:r w:rsidR="00F43C68">
        <w:rPr>
          <w:rFonts w:hint="eastAsia"/>
        </w:rPr>
        <w:t>）</w:t>
      </w:r>
      <w:r>
        <w:rPr>
          <w:rFonts w:hint="eastAsia"/>
        </w:rPr>
        <w:t>，黑色</w:t>
      </w:r>
      <w:r w:rsidR="00FF7950">
        <w:rPr>
          <w:rFonts w:hint="eastAsia"/>
        </w:rPr>
        <w:t>表示</w:t>
      </w:r>
      <w:r>
        <w:rPr>
          <w:rFonts w:hint="eastAsia"/>
        </w:rPr>
        <w:t>设计值，红色（括号内）</w:t>
      </w:r>
      <w:r w:rsidR="00FF7950">
        <w:rPr>
          <w:rFonts w:hint="eastAsia"/>
        </w:rPr>
        <w:t>表示</w:t>
      </w:r>
      <w:r>
        <w:rPr>
          <w:rFonts w:hint="eastAsia"/>
        </w:rPr>
        <w:t>2011</w:t>
      </w:r>
      <w:r>
        <w:rPr>
          <w:rFonts w:hint="eastAsia"/>
        </w:rPr>
        <w:t>年实际运行的峰值。下面的讨论均以设计值为准。</w:t>
      </w:r>
    </w:p>
    <w:p w14:paraId="123A403D" w14:textId="07809DE9" w:rsidR="00CA7DC7" w:rsidRPr="0050659D" w:rsidRDefault="00CA7DC7" w:rsidP="0050659D">
      <w:pPr>
        <w:pStyle w:val="a2"/>
        <w:ind w:firstLine="480"/>
      </w:pPr>
      <w:r w:rsidRPr="0050659D">
        <w:rPr>
          <w:rFonts w:hint="eastAsia"/>
        </w:rPr>
        <w:t>ATLAS</w:t>
      </w:r>
      <w:r w:rsidRPr="0050659D">
        <w:rPr>
          <w:rFonts w:hint="eastAsia"/>
        </w:rPr>
        <w:t>的触发系统由三个级别组成：</w:t>
      </w:r>
      <w:r w:rsidRPr="0050659D">
        <w:rPr>
          <w:rFonts w:hint="eastAsia"/>
        </w:rPr>
        <w:t>Leve</w:t>
      </w:r>
      <w:r w:rsidRPr="0050659D">
        <w:t>l-1 (L1)</w:t>
      </w:r>
      <w:r w:rsidRPr="0050659D">
        <w:rPr>
          <w:rFonts w:hint="eastAsia"/>
        </w:rPr>
        <w:t>、</w:t>
      </w:r>
      <w:r w:rsidRPr="0050659D">
        <w:rPr>
          <w:rFonts w:hint="eastAsia"/>
        </w:rPr>
        <w:t>Level-2</w:t>
      </w:r>
      <w:r w:rsidRPr="0050659D">
        <w:t xml:space="preserve"> (L2)</w:t>
      </w:r>
      <w:r w:rsidRPr="0050659D">
        <w:rPr>
          <w:rFonts w:hint="eastAsia"/>
        </w:rPr>
        <w:t>和</w:t>
      </w:r>
      <w:r w:rsidRPr="0050659D">
        <w:rPr>
          <w:rFonts w:hint="eastAsia"/>
        </w:rPr>
        <w:t>Event</w:t>
      </w:r>
      <w:r w:rsidRPr="0050659D">
        <w:t xml:space="preserve"> </w:t>
      </w:r>
      <w:r w:rsidRPr="0050659D">
        <w:rPr>
          <w:rFonts w:hint="eastAsia"/>
        </w:rPr>
        <w:t>Filter</w:t>
      </w:r>
      <w:r w:rsidRPr="0050659D">
        <w:t xml:space="preserve"> </w:t>
      </w:r>
      <w:r w:rsidRPr="0050659D">
        <w:rPr>
          <w:rFonts w:hint="eastAsia"/>
        </w:rPr>
        <w:t>(</w:t>
      </w:r>
      <w:r w:rsidRPr="0050659D">
        <w:t>EF</w:t>
      </w:r>
      <w:r w:rsidRPr="0050659D">
        <w:rPr>
          <w:rFonts w:hint="eastAsia"/>
        </w:rPr>
        <w:t>)</w:t>
      </w:r>
      <w:r w:rsidRPr="0050659D">
        <w:rPr>
          <w:rFonts w:hint="eastAsia"/>
        </w:rPr>
        <w:t>。</w:t>
      </w:r>
      <w:r w:rsidRPr="0050659D">
        <w:rPr>
          <w:rFonts w:hint="eastAsia"/>
        </w:rPr>
        <w:t>L1</w:t>
      </w:r>
      <w:r w:rsidRPr="0050659D">
        <w:rPr>
          <w:rFonts w:hint="eastAsia"/>
        </w:rPr>
        <w:t>被称作</w:t>
      </w:r>
      <w:r w:rsidRPr="0050659D">
        <w:rPr>
          <w:rFonts w:hint="eastAsia"/>
        </w:rPr>
        <w:t>Low</w:t>
      </w:r>
      <w:r w:rsidRPr="0050659D">
        <w:t>-Level Trigger (LLT)</w:t>
      </w:r>
      <w:r w:rsidRPr="0050659D">
        <w:rPr>
          <w:rFonts w:hint="eastAsia"/>
        </w:rPr>
        <w:t>，</w:t>
      </w:r>
      <w:r w:rsidR="00453430" w:rsidRPr="0050659D">
        <w:rPr>
          <w:rFonts w:hint="eastAsia"/>
        </w:rPr>
        <w:t>使用专门的硬件电路实验</w:t>
      </w:r>
      <w:r w:rsidR="00C1568C" w:rsidRPr="0050659D">
        <w:rPr>
          <w:rFonts w:hint="eastAsia"/>
        </w:rPr>
        <w:t>，由时钟驱动（</w:t>
      </w:r>
      <w:r w:rsidR="00C1568C" w:rsidRPr="0050659D">
        <w:rPr>
          <w:rFonts w:hint="eastAsia"/>
        </w:rPr>
        <w:t>clock-driven</w:t>
      </w:r>
      <w:r w:rsidR="00C1568C" w:rsidRPr="0050659D">
        <w:rPr>
          <w:rFonts w:hint="eastAsia"/>
        </w:rPr>
        <w:t>）</w:t>
      </w:r>
      <w:r w:rsidR="00453430" w:rsidRPr="0050659D">
        <w:rPr>
          <w:rFonts w:hint="eastAsia"/>
        </w:rPr>
        <w:t>；</w:t>
      </w:r>
      <w:r w:rsidRPr="0050659D">
        <w:rPr>
          <w:rFonts w:hint="eastAsia"/>
        </w:rPr>
        <w:t>L2</w:t>
      </w:r>
      <w:r w:rsidRPr="0050659D">
        <w:rPr>
          <w:rFonts w:hint="eastAsia"/>
        </w:rPr>
        <w:t>和</w:t>
      </w:r>
      <w:r w:rsidRPr="0050659D">
        <w:rPr>
          <w:rFonts w:hint="eastAsia"/>
        </w:rPr>
        <w:t>EF</w:t>
      </w:r>
      <w:r w:rsidRPr="0050659D">
        <w:rPr>
          <w:rFonts w:hint="eastAsia"/>
        </w:rPr>
        <w:t>共同构成</w:t>
      </w:r>
      <w:r w:rsidRPr="0050659D">
        <w:rPr>
          <w:rFonts w:hint="eastAsia"/>
        </w:rPr>
        <w:t>High</w:t>
      </w:r>
      <w:r w:rsidRPr="0050659D">
        <w:t>-Level Trigger (HLT)</w:t>
      </w:r>
      <w:r w:rsidR="00453430" w:rsidRPr="0050659D">
        <w:rPr>
          <w:rFonts w:hint="eastAsia"/>
        </w:rPr>
        <w:t>，</w:t>
      </w:r>
      <w:r w:rsidRPr="0050659D">
        <w:rPr>
          <w:rFonts w:hint="eastAsia"/>
        </w:rPr>
        <w:t>在</w:t>
      </w:r>
      <w:r w:rsidR="008F0553" w:rsidRPr="0050659D">
        <w:rPr>
          <w:rFonts w:hint="eastAsia"/>
        </w:rPr>
        <w:t>计算机群</w:t>
      </w:r>
      <w:r w:rsidRPr="0050659D">
        <w:rPr>
          <w:rFonts w:hint="eastAsia"/>
        </w:rPr>
        <w:t>里使用软件来实现</w:t>
      </w:r>
      <w:r w:rsidR="00C1568C" w:rsidRPr="0050659D">
        <w:rPr>
          <w:rFonts w:hint="eastAsia"/>
        </w:rPr>
        <w:t>，由事例驱动（</w:t>
      </w:r>
      <w:r w:rsidR="00C1568C" w:rsidRPr="0050659D">
        <w:rPr>
          <w:rFonts w:hint="eastAsia"/>
        </w:rPr>
        <w:t>event</w:t>
      </w:r>
      <w:r w:rsidR="00C1568C" w:rsidRPr="0050659D">
        <w:t>-driven</w:t>
      </w:r>
      <w:r w:rsidR="00C1568C" w:rsidRPr="0050659D">
        <w:rPr>
          <w:rFonts w:hint="eastAsia"/>
        </w:rPr>
        <w:t>）</w:t>
      </w:r>
      <w:r w:rsidRPr="0050659D">
        <w:rPr>
          <w:rFonts w:hint="eastAsia"/>
        </w:rPr>
        <w:t>。</w:t>
      </w:r>
    </w:p>
    <w:p w14:paraId="633C3FDF" w14:textId="77777777" w:rsidR="0050659D" w:rsidRDefault="0050659D" w:rsidP="0050659D">
      <w:pPr>
        <w:pStyle w:val="af7"/>
        <w:keepNext/>
        <w:spacing w:before="156"/>
      </w:pPr>
      <w:r w:rsidRPr="00430954">
        <w:lastRenderedPageBreak/>
        <w:drawing>
          <wp:inline distT="0" distB="0" distL="0" distR="0" wp14:anchorId="429C1D0F" wp14:editId="7A13B2D8">
            <wp:extent cx="4392961" cy="2672340"/>
            <wp:effectExtent l="0" t="0" r="7620" b="0"/>
            <wp:docPr id="68" name="图片 68" descr="D:\Downloads\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ownloads\图片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8315" cy="2681680"/>
                    </a:xfrm>
                    <a:prstGeom prst="rect">
                      <a:avLst/>
                    </a:prstGeom>
                    <a:noFill/>
                    <a:ln>
                      <a:noFill/>
                    </a:ln>
                  </pic:spPr>
                </pic:pic>
              </a:graphicData>
            </a:graphic>
          </wp:inline>
        </w:drawing>
      </w:r>
    </w:p>
    <w:p w14:paraId="196B40A8" w14:textId="5B638BFB" w:rsidR="0050659D" w:rsidRDefault="0050659D" w:rsidP="0050659D">
      <w:pPr>
        <w:pStyle w:val="aff0"/>
      </w:pPr>
      <w:bookmarkStart w:id="114" w:name="_Ref4840923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033F6">
        <w:rPr>
          <w:noProof/>
        </w:rPr>
        <w:t>3</w:t>
      </w:r>
      <w:r>
        <w:fldChar w:fldCharType="end"/>
      </w:r>
      <w:bookmarkEnd w:id="114"/>
      <w:r>
        <w:t xml:space="preserve">  ATLAS TDAQ</w:t>
      </w:r>
      <w:r>
        <w:rPr>
          <w:rFonts w:hint="eastAsia"/>
        </w:rPr>
        <w:t>系统结构</w:t>
      </w:r>
    </w:p>
    <w:p w14:paraId="443A7B51" w14:textId="1DE2F9AD" w:rsidR="00323D29" w:rsidRDefault="00453430" w:rsidP="000128B0">
      <w:pPr>
        <w:pStyle w:val="a2"/>
        <w:ind w:firstLine="480"/>
      </w:pPr>
      <w:r>
        <w:rPr>
          <w:rFonts w:hint="eastAsia"/>
        </w:rPr>
        <w:t>L1</w:t>
      </w:r>
      <w:r w:rsidR="00FF7950">
        <w:rPr>
          <w:rFonts w:hint="eastAsia"/>
        </w:rPr>
        <w:t>级</w:t>
      </w:r>
      <w:r>
        <w:rPr>
          <w:rFonts w:hint="eastAsia"/>
        </w:rPr>
        <w:t>触发使用量能器和</w:t>
      </w:r>
      <w:r>
        <w:t>μ</w:t>
      </w:r>
      <w:r>
        <w:rPr>
          <w:rFonts w:hint="eastAsia"/>
        </w:rPr>
        <w:t>子探测器的部分数据进行触发判选</w:t>
      </w:r>
      <w:r w:rsidR="004B7759">
        <w:rPr>
          <w:rFonts w:hint="eastAsia"/>
        </w:rPr>
        <w:t>。由于对撞周期太短（</w:t>
      </w:r>
      <w:r w:rsidR="004B7759">
        <w:rPr>
          <w:rFonts w:hint="eastAsia"/>
        </w:rPr>
        <w:t>25</w:t>
      </w:r>
      <w:r w:rsidR="004B7759">
        <w:t xml:space="preserve"> </w:t>
      </w:r>
      <w:r w:rsidR="004B7759">
        <w:rPr>
          <w:rFonts w:hint="eastAsia"/>
        </w:rPr>
        <w:t>ns</w:t>
      </w:r>
      <w:r w:rsidR="004B7759">
        <w:rPr>
          <w:rFonts w:hint="eastAsia"/>
        </w:rPr>
        <w:t>），所以</w:t>
      </w:r>
      <w:r w:rsidR="004B7759">
        <w:rPr>
          <w:rFonts w:hint="eastAsia"/>
        </w:rPr>
        <w:t>L1</w:t>
      </w:r>
      <w:r w:rsidR="004B7759">
        <w:rPr>
          <w:rFonts w:hint="eastAsia"/>
        </w:rPr>
        <w:t>触发</w:t>
      </w:r>
      <w:r w:rsidR="00CC2ED9">
        <w:rPr>
          <w:rFonts w:hint="eastAsia"/>
        </w:rPr>
        <w:t>系统</w:t>
      </w:r>
      <w:r w:rsidR="004B7759">
        <w:rPr>
          <w:rFonts w:hint="eastAsia"/>
        </w:rPr>
        <w:t>采用流水线结构</w:t>
      </w:r>
      <w:r w:rsidR="00A43809">
        <w:rPr>
          <w:rFonts w:hint="eastAsia"/>
        </w:rPr>
        <w:t>。</w:t>
      </w:r>
      <w:r w:rsidR="00BF41EC">
        <w:rPr>
          <w:rFonts w:hint="eastAsia"/>
        </w:rPr>
        <w:t>前端电子学采集到的探测器数据会</w:t>
      </w:r>
      <w:r w:rsidR="00A43809">
        <w:rPr>
          <w:rFonts w:hint="eastAsia"/>
        </w:rPr>
        <w:t>在前端缓存</w:t>
      </w:r>
      <w:r w:rsidR="00BF41EC">
        <w:rPr>
          <w:rFonts w:hint="eastAsia"/>
        </w:rPr>
        <w:t>，等待</w:t>
      </w:r>
      <w:r w:rsidR="00BF41EC">
        <w:rPr>
          <w:rFonts w:hint="eastAsia"/>
        </w:rPr>
        <w:t>L1</w:t>
      </w:r>
      <w:r w:rsidR="00BF41EC">
        <w:rPr>
          <w:rFonts w:hint="eastAsia"/>
        </w:rPr>
        <w:t>触发信号</w:t>
      </w:r>
      <w:r w:rsidR="00A43809">
        <w:rPr>
          <w:rFonts w:hint="eastAsia"/>
        </w:rPr>
        <w:t>。采用流水线结构后，</w:t>
      </w:r>
      <w:r w:rsidR="00A43809">
        <w:rPr>
          <w:rFonts w:hint="eastAsia"/>
        </w:rPr>
        <w:t>L1</w:t>
      </w:r>
      <w:r w:rsidR="00A43809">
        <w:rPr>
          <w:rFonts w:hint="eastAsia"/>
        </w:rPr>
        <w:t>触发判选在</w:t>
      </w:r>
      <w:r w:rsidR="00A43809">
        <w:rPr>
          <w:rFonts w:hint="eastAsia"/>
        </w:rPr>
        <w:t>2.5</w:t>
      </w:r>
      <w:r w:rsidR="00A43809">
        <w:t xml:space="preserve"> μ</w:t>
      </w:r>
      <w:r w:rsidR="00A43809">
        <w:rPr>
          <w:rFonts w:hint="eastAsia"/>
        </w:rPr>
        <w:t>s</w:t>
      </w:r>
      <w:r w:rsidR="00A43809">
        <w:rPr>
          <w:rFonts w:hint="eastAsia"/>
        </w:rPr>
        <w:t>之内完成即可</w:t>
      </w:r>
      <w:r w:rsidR="00BF41EC">
        <w:rPr>
          <w:rFonts w:hint="eastAsia"/>
        </w:rPr>
        <w:t>。</w:t>
      </w:r>
      <w:r w:rsidR="00CC2ED9">
        <w:rPr>
          <w:rFonts w:hint="eastAsia"/>
        </w:rPr>
        <w:t>L</w:t>
      </w:r>
      <w:r w:rsidR="00CC2ED9">
        <w:t>1</w:t>
      </w:r>
      <w:r w:rsidR="000128B0">
        <w:rPr>
          <w:rFonts w:hint="eastAsia"/>
        </w:rPr>
        <w:t>级</w:t>
      </w:r>
      <w:r w:rsidR="00CC2ED9">
        <w:rPr>
          <w:rFonts w:hint="eastAsia"/>
        </w:rPr>
        <w:t>最终会生成</w:t>
      </w:r>
      <w:r w:rsidR="00CC2ED9">
        <w:rPr>
          <w:rFonts w:hint="eastAsia"/>
        </w:rPr>
        <w:t>R</w:t>
      </w:r>
      <w:r w:rsidR="00CC2ED9">
        <w:t>oI</w:t>
      </w:r>
      <w:r w:rsidR="00F92C8E">
        <w:rPr>
          <w:rFonts w:hint="eastAsia"/>
        </w:rPr>
        <w:t>（</w:t>
      </w:r>
      <w:r w:rsidR="00F92C8E">
        <w:rPr>
          <w:rFonts w:hint="eastAsia"/>
        </w:rPr>
        <w:t>Region</w:t>
      </w:r>
      <w:r w:rsidR="00F92C8E">
        <w:t xml:space="preserve"> </w:t>
      </w:r>
      <w:r w:rsidR="00F92C8E">
        <w:rPr>
          <w:rFonts w:hint="eastAsia"/>
        </w:rPr>
        <w:t>of Interest</w:t>
      </w:r>
      <w:r w:rsidR="00F92C8E">
        <w:rPr>
          <w:rFonts w:hint="eastAsia"/>
        </w:rPr>
        <w:t>）</w:t>
      </w:r>
      <w:r w:rsidR="00CC2ED9">
        <w:rPr>
          <w:rFonts w:hint="eastAsia"/>
        </w:rPr>
        <w:t>信息并送给</w:t>
      </w:r>
      <w:r w:rsidR="00CC2ED9">
        <w:rPr>
          <w:rFonts w:hint="eastAsia"/>
        </w:rPr>
        <w:t>L2</w:t>
      </w:r>
      <w:r w:rsidR="00CC2ED9">
        <w:rPr>
          <w:rFonts w:hint="eastAsia"/>
        </w:rPr>
        <w:t>触发系统。</w:t>
      </w:r>
      <w:r w:rsidR="00CC2ED9">
        <w:rPr>
          <w:rFonts w:hint="eastAsia"/>
        </w:rPr>
        <w:t>L2</w:t>
      </w:r>
      <w:r w:rsidR="00CC2ED9">
        <w:rPr>
          <w:rFonts w:hint="eastAsia"/>
        </w:rPr>
        <w:t>触发系统将会根据</w:t>
      </w:r>
      <w:r w:rsidR="00CC2ED9">
        <w:rPr>
          <w:rFonts w:hint="eastAsia"/>
        </w:rPr>
        <w:t>Ro</w:t>
      </w:r>
      <w:r w:rsidR="00CC2ED9">
        <w:t>I</w:t>
      </w:r>
      <w:r w:rsidR="00CC2ED9">
        <w:rPr>
          <w:rFonts w:hint="eastAsia"/>
        </w:rPr>
        <w:t>信息对数据进行筛选。</w:t>
      </w:r>
      <w:r w:rsidR="00CC2ED9">
        <w:rPr>
          <w:rFonts w:hint="eastAsia"/>
        </w:rPr>
        <w:t>L2</w:t>
      </w:r>
      <w:r w:rsidR="00CC2ED9">
        <w:rPr>
          <w:rFonts w:hint="eastAsia"/>
        </w:rPr>
        <w:t>触发的平均时间约为</w:t>
      </w:r>
      <w:r w:rsidR="00CC2ED9">
        <w:rPr>
          <w:rFonts w:hint="eastAsia"/>
        </w:rPr>
        <w:t>40</w:t>
      </w:r>
      <w:r w:rsidR="00CC2ED9">
        <w:t xml:space="preserve"> ms</w:t>
      </w:r>
      <w:r w:rsidR="00CC2ED9">
        <w:rPr>
          <w:rFonts w:hint="eastAsia"/>
        </w:rPr>
        <w:t>。</w:t>
      </w:r>
      <w:r w:rsidR="00F92C8E">
        <w:rPr>
          <w:rFonts w:hint="eastAsia"/>
        </w:rPr>
        <w:t>EF</w:t>
      </w:r>
      <w:r w:rsidR="00F92C8E">
        <w:rPr>
          <w:rFonts w:hint="eastAsia"/>
        </w:rPr>
        <w:t>则</w:t>
      </w:r>
      <w:r w:rsidR="00BF41EC">
        <w:rPr>
          <w:rFonts w:hint="eastAsia"/>
        </w:rPr>
        <w:t>会将数据按事例进行组装，然后进行事例筛选。</w:t>
      </w:r>
      <w:r w:rsidR="00F92C8E" w:rsidRPr="00F92C8E">
        <w:rPr>
          <w:rFonts w:hint="eastAsia"/>
        </w:rPr>
        <w:t>经过</w:t>
      </w:r>
      <w:r w:rsidR="00F92C8E" w:rsidRPr="00F92C8E">
        <w:rPr>
          <w:rFonts w:hint="eastAsia"/>
        </w:rPr>
        <w:t>L1</w:t>
      </w:r>
      <w:r w:rsidR="00F92C8E" w:rsidRPr="00F92C8E">
        <w:rPr>
          <w:rFonts w:hint="eastAsia"/>
        </w:rPr>
        <w:t>触发后，事例率降低到</w:t>
      </w:r>
      <w:r w:rsidR="00F92C8E" w:rsidRPr="00F92C8E">
        <w:rPr>
          <w:rFonts w:hint="eastAsia"/>
        </w:rPr>
        <w:t>7</w:t>
      </w:r>
      <w:r w:rsidR="00CC2ED9">
        <w:rPr>
          <w:rFonts w:hint="eastAsia"/>
        </w:rPr>
        <w:t>5</w:t>
      </w:r>
      <w:r w:rsidR="00F92C8E" w:rsidRPr="00F92C8E">
        <w:rPr>
          <w:rFonts w:hint="eastAsia"/>
        </w:rPr>
        <w:t xml:space="preserve"> kHz</w:t>
      </w:r>
      <w:r w:rsidR="00820886">
        <w:rPr>
          <w:rFonts w:hint="eastAsia"/>
        </w:rPr>
        <w:t>，数据率</w:t>
      </w:r>
      <w:r w:rsidR="00F92C8E" w:rsidRPr="00F92C8E">
        <w:rPr>
          <w:rFonts w:hint="eastAsia"/>
        </w:rPr>
        <w:t>；经过</w:t>
      </w:r>
      <w:r w:rsidR="00F92C8E" w:rsidRPr="00F92C8E">
        <w:rPr>
          <w:rFonts w:hint="eastAsia"/>
        </w:rPr>
        <w:t>L2</w:t>
      </w:r>
      <w:r w:rsidR="00F92C8E" w:rsidRPr="00F92C8E">
        <w:rPr>
          <w:rFonts w:hint="eastAsia"/>
        </w:rPr>
        <w:t>触发后，事例率降低到</w:t>
      </w:r>
      <w:r w:rsidR="00CC2ED9">
        <w:rPr>
          <w:rFonts w:hint="eastAsia"/>
        </w:rPr>
        <w:t>3</w:t>
      </w:r>
      <w:r w:rsidR="00F92C8E" w:rsidRPr="00F92C8E">
        <w:rPr>
          <w:rFonts w:hint="eastAsia"/>
        </w:rPr>
        <w:t xml:space="preserve"> kHz</w:t>
      </w:r>
      <w:r w:rsidR="00F92C8E" w:rsidRPr="00F92C8E">
        <w:rPr>
          <w:rFonts w:hint="eastAsia"/>
        </w:rPr>
        <w:t>；经过</w:t>
      </w:r>
      <w:r w:rsidR="00F92C8E" w:rsidRPr="00F92C8E">
        <w:rPr>
          <w:rFonts w:hint="eastAsia"/>
        </w:rPr>
        <w:t>EF</w:t>
      </w:r>
      <w:r w:rsidR="00F92C8E" w:rsidRPr="00F92C8E">
        <w:rPr>
          <w:rFonts w:hint="eastAsia"/>
        </w:rPr>
        <w:t>后，事例率最终降低到</w:t>
      </w:r>
      <w:r w:rsidR="00CC2ED9">
        <w:rPr>
          <w:rFonts w:hint="eastAsia"/>
        </w:rPr>
        <w:t>2</w:t>
      </w:r>
      <w:r w:rsidR="00F92C8E" w:rsidRPr="00F92C8E">
        <w:rPr>
          <w:rFonts w:hint="eastAsia"/>
        </w:rPr>
        <w:t>00 Hz</w:t>
      </w:r>
      <w:r w:rsidR="00F92C8E" w:rsidRPr="00F92C8E">
        <w:rPr>
          <w:rFonts w:hint="eastAsia"/>
        </w:rPr>
        <w:t>。</w:t>
      </w:r>
    </w:p>
    <w:p w14:paraId="1ACF1456" w14:textId="368B88C7" w:rsidR="00412E1C" w:rsidRDefault="00A27D1D" w:rsidP="00CB68A2">
      <w:pPr>
        <w:pStyle w:val="a2"/>
        <w:ind w:firstLine="480"/>
      </w:pPr>
      <w:r>
        <w:rPr>
          <w:rFonts w:hint="eastAsia"/>
        </w:rPr>
        <w:t>从</w:t>
      </w:r>
      <w:r w:rsidR="00412E1C">
        <w:rPr>
          <w:rFonts w:hint="eastAsia"/>
        </w:rPr>
        <w:t>数据传输</w:t>
      </w:r>
      <w:r>
        <w:rPr>
          <w:rFonts w:hint="eastAsia"/>
        </w:rPr>
        <w:t>链路来看，数据由</w:t>
      </w:r>
      <w:r>
        <w:rPr>
          <w:rFonts w:hint="eastAsia"/>
        </w:rPr>
        <w:t>FEE</w:t>
      </w:r>
      <w:r>
        <w:rPr>
          <w:rFonts w:hint="eastAsia"/>
        </w:rPr>
        <w:t>产生，然后经过</w:t>
      </w:r>
      <w:r>
        <w:rPr>
          <w:rFonts w:hint="eastAsia"/>
        </w:rPr>
        <w:t>ROD</w:t>
      </w:r>
      <w:r>
        <w:rPr>
          <w:rFonts w:hint="eastAsia"/>
        </w:rPr>
        <w:t>和</w:t>
      </w:r>
      <w:r>
        <w:rPr>
          <w:rFonts w:hint="eastAsia"/>
        </w:rPr>
        <w:t>ROS</w:t>
      </w:r>
      <w:r>
        <w:rPr>
          <w:rFonts w:hint="eastAsia"/>
        </w:rPr>
        <w:t>，最后送到计算机群里</w:t>
      </w:r>
      <w:r w:rsidR="00430AFD">
        <w:fldChar w:fldCharType="begin"/>
      </w:r>
      <w:r w:rsidR="00430AFD">
        <w:instrText xml:space="preserve"> </w:instrText>
      </w:r>
      <w:r w:rsidR="00430AFD">
        <w:rPr>
          <w:rFonts w:hint="eastAsia"/>
        </w:rPr>
        <w:instrText>REF _Ref484249184 \r \h</w:instrText>
      </w:r>
      <w:r w:rsidR="00430AFD">
        <w:instrText xml:space="preserve"> </w:instrText>
      </w:r>
      <w:r w:rsidR="00430AFD">
        <w:fldChar w:fldCharType="separate"/>
      </w:r>
      <w:r w:rsidR="007033F6">
        <w:t>[3]</w:t>
      </w:r>
      <w:r w:rsidR="00430AFD">
        <w:fldChar w:fldCharType="end"/>
      </w:r>
      <w:r>
        <w:rPr>
          <w:rFonts w:hint="eastAsia"/>
        </w:rPr>
        <w:t>。</w:t>
      </w:r>
      <w:r w:rsidR="00412E1C">
        <w:rPr>
          <w:rFonts w:hint="eastAsia"/>
        </w:rPr>
        <w:t>R</w:t>
      </w:r>
      <w:r w:rsidR="00412E1C">
        <w:t>OD</w:t>
      </w:r>
      <w:r>
        <w:rPr>
          <w:rFonts w:hint="eastAsia"/>
        </w:rPr>
        <w:t>是</w:t>
      </w:r>
      <w:r w:rsidR="00412E1C">
        <w:rPr>
          <w:rFonts w:hint="eastAsia"/>
        </w:rPr>
        <w:t>标准的</w:t>
      </w:r>
      <w:r w:rsidR="00412E1C">
        <w:rPr>
          <w:rFonts w:hint="eastAsia"/>
        </w:rPr>
        <w:t>VME</w:t>
      </w:r>
      <w:r w:rsidR="00412E1C">
        <w:t>64x</w:t>
      </w:r>
      <w:r>
        <w:rPr>
          <w:rFonts w:hint="eastAsia"/>
        </w:rPr>
        <w:t xml:space="preserve"> 9U</w:t>
      </w:r>
      <w:r>
        <w:rPr>
          <w:rFonts w:hint="eastAsia"/>
        </w:rPr>
        <w:t>插卡，</w:t>
      </w:r>
      <w:r w:rsidR="00412E1C">
        <w:rPr>
          <w:rFonts w:hint="eastAsia"/>
        </w:rPr>
        <w:t>包含</w:t>
      </w:r>
      <w:r w:rsidR="00412E1C">
        <w:rPr>
          <w:rFonts w:hint="eastAsia"/>
        </w:rPr>
        <w:t>18</w:t>
      </w:r>
      <w:r w:rsidR="00412E1C">
        <w:rPr>
          <w:rFonts w:hint="eastAsia"/>
        </w:rPr>
        <w:t>个</w:t>
      </w:r>
      <w:r w:rsidR="00412E1C">
        <w:rPr>
          <w:rFonts w:hint="eastAsia"/>
        </w:rPr>
        <w:t>G</w:t>
      </w:r>
      <w:r w:rsidR="00412E1C">
        <w:t>-Link</w:t>
      </w:r>
      <w:r w:rsidR="00412E1C">
        <w:rPr>
          <w:rFonts w:hint="eastAsia"/>
        </w:rPr>
        <w:t>接收器，用于接收</w:t>
      </w:r>
      <w:r w:rsidR="00412E1C">
        <w:rPr>
          <w:rFonts w:hint="eastAsia"/>
        </w:rPr>
        <w:t>FEE</w:t>
      </w:r>
      <w:r w:rsidR="00412E1C">
        <w:rPr>
          <w:rFonts w:hint="eastAsia"/>
        </w:rPr>
        <w:t>的数据。</w:t>
      </w:r>
      <w:r w:rsidR="001D0F0E">
        <w:rPr>
          <w:rFonts w:hint="eastAsia"/>
        </w:rPr>
        <w:t>G-Link</w:t>
      </w:r>
      <w:r w:rsidR="001D0F0E">
        <w:rPr>
          <w:rFonts w:hint="eastAsia"/>
        </w:rPr>
        <w:t>使用</w:t>
      </w:r>
      <w:r w:rsidR="00657ACA">
        <w:rPr>
          <w:rFonts w:hint="eastAsia"/>
        </w:rPr>
        <w:t>分立</w:t>
      </w:r>
      <w:r w:rsidR="001D0F0E">
        <w:rPr>
          <w:rFonts w:hint="eastAsia"/>
        </w:rPr>
        <w:t>的</w:t>
      </w:r>
      <w:r w:rsidR="001D0F0E">
        <w:rPr>
          <w:rFonts w:hint="eastAsia"/>
        </w:rPr>
        <w:t>SerDes</w:t>
      </w:r>
      <w:r w:rsidR="001D0F0E">
        <w:rPr>
          <w:rFonts w:hint="eastAsia"/>
        </w:rPr>
        <w:t>模块</w:t>
      </w:r>
      <w:r w:rsidR="00EE3614">
        <w:rPr>
          <w:rFonts w:hint="eastAsia"/>
        </w:rPr>
        <w:t>（</w:t>
      </w:r>
      <w:r w:rsidR="00EE3614">
        <w:rPr>
          <w:rFonts w:hint="eastAsia"/>
        </w:rPr>
        <w:t>HDMP-1022/1024</w:t>
      </w:r>
      <w:r w:rsidR="00EE3614">
        <w:rPr>
          <w:rFonts w:hint="eastAsia"/>
        </w:rPr>
        <w:t>）</w:t>
      </w:r>
      <w:r w:rsidR="001D0F0E">
        <w:rPr>
          <w:rFonts w:hint="eastAsia"/>
        </w:rPr>
        <w:t>，位宽为</w:t>
      </w:r>
      <w:r w:rsidR="001D0F0E">
        <w:rPr>
          <w:rFonts w:hint="eastAsia"/>
        </w:rPr>
        <w:t>16-bit</w:t>
      </w:r>
      <w:r w:rsidR="001D0F0E">
        <w:rPr>
          <w:rFonts w:hint="eastAsia"/>
        </w:rPr>
        <w:t>，时钟为</w:t>
      </w:r>
      <w:r w:rsidR="001D0F0E">
        <w:rPr>
          <w:rFonts w:hint="eastAsia"/>
        </w:rPr>
        <w:t>40</w:t>
      </w:r>
      <w:r w:rsidR="001D0F0E">
        <w:t xml:space="preserve">/80 </w:t>
      </w:r>
      <w:r w:rsidR="001D0F0E">
        <w:rPr>
          <w:rFonts w:hint="eastAsia"/>
        </w:rPr>
        <w:t>M</w:t>
      </w:r>
      <w:r w:rsidR="001D0F0E">
        <w:t>Hz</w:t>
      </w:r>
      <w:r w:rsidR="001D0F0E">
        <w:rPr>
          <w:rFonts w:hint="eastAsia"/>
        </w:rPr>
        <w:t>。</w:t>
      </w:r>
      <w:r w:rsidR="00412E1C">
        <w:rPr>
          <w:rFonts w:hint="eastAsia"/>
        </w:rPr>
        <w:t>ROD</w:t>
      </w:r>
      <w:r w:rsidR="00635C03">
        <w:rPr>
          <w:rFonts w:hint="eastAsia"/>
        </w:rPr>
        <w:t>在</w:t>
      </w:r>
      <w:r w:rsidR="00635C03">
        <w:rPr>
          <w:rFonts w:hint="eastAsia"/>
        </w:rPr>
        <w:t>FPGA</w:t>
      </w:r>
      <w:r w:rsidR="00635C03">
        <w:rPr>
          <w:rFonts w:hint="eastAsia"/>
        </w:rPr>
        <w:t>里对接收到的数据</w:t>
      </w:r>
      <w:r w:rsidR="00412E1C">
        <w:rPr>
          <w:rFonts w:hint="eastAsia"/>
        </w:rPr>
        <w:t>进行零压缩</w:t>
      </w:r>
      <w:r w:rsidR="00635C03">
        <w:rPr>
          <w:rFonts w:hint="eastAsia"/>
        </w:rPr>
        <w:t>等处理，</w:t>
      </w:r>
      <w:r w:rsidR="00412E1C">
        <w:rPr>
          <w:rFonts w:hint="eastAsia"/>
        </w:rPr>
        <w:t>然后</w:t>
      </w:r>
      <w:r w:rsidR="000128B0">
        <w:rPr>
          <w:rFonts w:hint="eastAsia"/>
        </w:rPr>
        <w:t>使用</w:t>
      </w:r>
      <w:r w:rsidR="00412E1C">
        <w:rPr>
          <w:rFonts w:hint="eastAsia"/>
        </w:rPr>
        <w:t>4</w:t>
      </w:r>
      <w:r w:rsidR="00412E1C">
        <w:rPr>
          <w:rFonts w:hint="eastAsia"/>
        </w:rPr>
        <w:t>个</w:t>
      </w:r>
      <w:r w:rsidR="001D16C8">
        <w:rPr>
          <w:rFonts w:hint="eastAsia"/>
        </w:rPr>
        <w:t>S</w:t>
      </w:r>
      <w:r w:rsidR="00412E1C">
        <w:t>-Link</w:t>
      </w:r>
      <w:r w:rsidR="00412E1C">
        <w:rPr>
          <w:rFonts w:hint="eastAsia"/>
        </w:rPr>
        <w:t>发送器发送到</w:t>
      </w:r>
      <w:r w:rsidR="00635C03">
        <w:rPr>
          <w:rFonts w:hint="eastAsia"/>
        </w:rPr>
        <w:t>ROS</w:t>
      </w:r>
      <w:r w:rsidR="001D16C8">
        <w:rPr>
          <w:rFonts w:hint="eastAsia"/>
        </w:rPr>
        <w:t>。</w:t>
      </w:r>
      <w:r w:rsidR="00635C03">
        <w:rPr>
          <w:rFonts w:hint="eastAsia"/>
        </w:rPr>
        <w:t>ROS</w:t>
      </w:r>
      <w:r w:rsidR="00663188">
        <w:rPr>
          <w:rFonts w:hint="eastAsia"/>
        </w:rPr>
        <w:t>由约</w:t>
      </w:r>
      <w:r w:rsidR="00663188">
        <w:rPr>
          <w:rFonts w:hint="eastAsia"/>
        </w:rPr>
        <w:t>160</w:t>
      </w:r>
      <w:r w:rsidR="00663188">
        <w:rPr>
          <w:rFonts w:hint="eastAsia"/>
        </w:rPr>
        <w:t>台计算机组成，每台计算机使用</w:t>
      </w:r>
      <w:r w:rsidR="00663188">
        <w:rPr>
          <w:rFonts w:hint="eastAsia"/>
        </w:rPr>
        <w:t>4</w:t>
      </w:r>
      <w:r w:rsidR="00663188">
        <w:rPr>
          <w:rFonts w:hint="eastAsia"/>
        </w:rPr>
        <w:t>块</w:t>
      </w:r>
      <w:r w:rsidR="00635C03">
        <w:rPr>
          <w:rFonts w:hint="eastAsia"/>
        </w:rPr>
        <w:t>PCI</w:t>
      </w:r>
      <w:r w:rsidR="00635C03">
        <w:rPr>
          <w:rFonts w:hint="eastAsia"/>
        </w:rPr>
        <w:t>插卡（</w:t>
      </w:r>
      <w:r w:rsidR="00635C03">
        <w:rPr>
          <w:rFonts w:hint="eastAsia"/>
        </w:rPr>
        <w:t>ROBIN</w:t>
      </w:r>
      <w:r w:rsidR="00635C03">
        <w:rPr>
          <w:rFonts w:hint="eastAsia"/>
        </w:rPr>
        <w:t>）</w:t>
      </w:r>
      <w:r w:rsidR="00430AFD">
        <w:fldChar w:fldCharType="begin"/>
      </w:r>
      <w:r w:rsidR="00430AFD">
        <w:instrText xml:space="preserve"> </w:instrText>
      </w:r>
      <w:r w:rsidR="00430AFD">
        <w:rPr>
          <w:rFonts w:hint="eastAsia"/>
        </w:rPr>
        <w:instrText>REF _Ref484249159 \r \h</w:instrText>
      </w:r>
      <w:r w:rsidR="00430AFD">
        <w:instrText xml:space="preserve"> </w:instrText>
      </w:r>
      <w:r w:rsidR="00430AFD">
        <w:fldChar w:fldCharType="separate"/>
      </w:r>
      <w:r w:rsidR="007033F6">
        <w:t>[4]</w:t>
      </w:r>
      <w:r w:rsidR="00430AFD">
        <w:fldChar w:fldCharType="end"/>
      </w:r>
      <w:r w:rsidR="00635C03">
        <w:rPr>
          <w:rFonts w:hint="eastAsia"/>
        </w:rPr>
        <w:t>来接收</w:t>
      </w:r>
      <w:r w:rsidR="00635C03">
        <w:rPr>
          <w:rFonts w:hint="eastAsia"/>
        </w:rPr>
        <w:t>ROD</w:t>
      </w:r>
      <w:r w:rsidR="00635C03">
        <w:rPr>
          <w:rFonts w:hint="eastAsia"/>
        </w:rPr>
        <w:t>数据。</w:t>
      </w:r>
      <w:r w:rsidR="00635C03">
        <w:rPr>
          <w:rFonts w:hint="eastAsia"/>
        </w:rPr>
        <w:t>ROD</w:t>
      </w:r>
      <w:r w:rsidR="001D16C8" w:rsidRPr="001D16C8">
        <w:rPr>
          <w:rFonts w:hint="eastAsia"/>
        </w:rPr>
        <w:t>与</w:t>
      </w:r>
      <w:r w:rsidR="00635C03">
        <w:rPr>
          <w:rFonts w:hint="eastAsia"/>
        </w:rPr>
        <w:t>ROS</w:t>
      </w:r>
      <w:r w:rsidR="001D16C8" w:rsidRPr="001D16C8">
        <w:rPr>
          <w:rFonts w:hint="eastAsia"/>
        </w:rPr>
        <w:t>之间使用了约</w:t>
      </w:r>
      <w:r w:rsidR="001D16C8" w:rsidRPr="001D16C8">
        <w:rPr>
          <w:rFonts w:hint="eastAsia"/>
        </w:rPr>
        <w:t>1600</w:t>
      </w:r>
      <w:r w:rsidR="001D16C8" w:rsidRPr="001D16C8">
        <w:rPr>
          <w:rFonts w:hint="eastAsia"/>
        </w:rPr>
        <w:t>个</w:t>
      </w:r>
      <w:r w:rsidR="00663188">
        <w:rPr>
          <w:rFonts w:hint="eastAsia"/>
        </w:rPr>
        <w:t>光纤链路</w:t>
      </w:r>
      <w:r w:rsidR="00531BF2">
        <w:rPr>
          <w:rFonts w:hint="eastAsia"/>
        </w:rPr>
        <w:t>S-</w:t>
      </w:r>
      <w:r w:rsidR="00531BF2">
        <w:t>Link</w:t>
      </w:r>
      <w:r w:rsidR="00D16E31">
        <w:rPr>
          <w:rFonts w:hint="eastAsia"/>
        </w:rPr>
        <w:t>，数据带宽为</w:t>
      </w:r>
      <w:r w:rsidR="00D16E31">
        <w:rPr>
          <w:rFonts w:hint="eastAsia"/>
        </w:rPr>
        <w:t>2</w:t>
      </w:r>
      <w:r w:rsidR="00D16E31">
        <w:t xml:space="preserve"> </w:t>
      </w:r>
      <w:r w:rsidR="00D16E31">
        <w:rPr>
          <w:rFonts w:hint="eastAsia"/>
        </w:rPr>
        <w:t>Gbps</w:t>
      </w:r>
      <w:r w:rsidR="00D16E31">
        <w:rPr>
          <w:rFonts w:hint="eastAsia"/>
        </w:rPr>
        <w:t>，使用分立的</w:t>
      </w:r>
      <w:r w:rsidR="00D16E31">
        <w:rPr>
          <w:rFonts w:hint="eastAsia"/>
        </w:rPr>
        <w:t>SerDes</w:t>
      </w:r>
      <w:r w:rsidR="00D16E31">
        <w:rPr>
          <w:rFonts w:hint="eastAsia"/>
        </w:rPr>
        <w:t>模块（</w:t>
      </w:r>
      <w:r w:rsidR="00D16E31">
        <w:rPr>
          <w:rFonts w:hint="eastAsia"/>
        </w:rPr>
        <w:t>TLK2501</w:t>
      </w:r>
      <w:r w:rsidR="00D16E31">
        <w:rPr>
          <w:rFonts w:hint="eastAsia"/>
        </w:rPr>
        <w:t>）</w:t>
      </w:r>
      <w:r w:rsidR="00663188">
        <w:rPr>
          <w:rFonts w:hint="eastAsia"/>
        </w:rPr>
        <w:t>。</w:t>
      </w:r>
    </w:p>
    <w:p w14:paraId="49326E6E" w14:textId="1DEDAF94" w:rsidR="000128B0" w:rsidRDefault="000128B0" w:rsidP="000128B0">
      <w:pPr>
        <w:pStyle w:val="a2"/>
        <w:ind w:firstLine="480"/>
      </w:pPr>
      <w:r>
        <w:rPr>
          <w:rFonts w:hint="eastAsia"/>
        </w:rPr>
        <w:t>ALTAS</w:t>
      </w:r>
      <w:r>
        <w:rPr>
          <w:rFonts w:hint="eastAsia"/>
        </w:rPr>
        <w:t>子所以必须使用</w:t>
      </w:r>
      <w:r>
        <w:rPr>
          <w:rFonts w:hint="eastAsia"/>
        </w:rPr>
        <w:t>L1</w:t>
      </w:r>
      <w:r>
        <w:rPr>
          <w:rFonts w:hint="eastAsia"/>
        </w:rPr>
        <w:t>级触发是因为前端电子学产生的原始数据率太高，不经过一级触发难以将前端数据全部传输到后端，所以不能够采用无触发模式。然而，正是由于</w:t>
      </w:r>
      <w:r>
        <w:rPr>
          <w:rFonts w:hint="eastAsia"/>
        </w:rPr>
        <w:t>L1</w:t>
      </w:r>
      <w:r>
        <w:rPr>
          <w:rFonts w:hint="eastAsia"/>
        </w:rPr>
        <w:t>级触发是由硬件实现，所以当需要对</w:t>
      </w:r>
      <w:r>
        <w:rPr>
          <w:rFonts w:hint="eastAsia"/>
        </w:rPr>
        <w:t>ATLAS</w:t>
      </w:r>
      <w:r>
        <w:rPr>
          <w:rFonts w:hint="eastAsia"/>
        </w:rPr>
        <w:t>进行升级时，必须重新设计硬件</w:t>
      </w:r>
      <w:r w:rsidR="00034A28">
        <w:fldChar w:fldCharType="begin"/>
      </w:r>
      <w:r w:rsidR="00034A28">
        <w:instrText xml:space="preserve"> </w:instrText>
      </w:r>
      <w:r w:rsidR="00034A28">
        <w:rPr>
          <w:rFonts w:hint="eastAsia"/>
        </w:rPr>
        <w:instrText>REF _Ref484248798 \r \h</w:instrText>
      </w:r>
      <w:r w:rsidR="00034A28">
        <w:instrText xml:space="preserve"> </w:instrText>
      </w:r>
      <w:r w:rsidR="00034A28">
        <w:fldChar w:fldCharType="separate"/>
      </w:r>
      <w:r w:rsidR="007033F6">
        <w:t>[5]</w:t>
      </w:r>
      <w:r w:rsidR="00034A28">
        <w:fldChar w:fldCharType="end"/>
      </w:r>
      <w:r>
        <w:rPr>
          <w:rFonts w:hint="eastAsia"/>
        </w:rPr>
        <w:t>。</w:t>
      </w:r>
    </w:p>
    <w:p w14:paraId="246EC96F" w14:textId="77777777" w:rsidR="000128B0" w:rsidRPr="000128B0" w:rsidRDefault="000128B0" w:rsidP="00CB68A2">
      <w:pPr>
        <w:pStyle w:val="a2"/>
        <w:ind w:firstLine="480"/>
      </w:pPr>
    </w:p>
    <w:p w14:paraId="04800B50" w14:textId="77777777" w:rsidR="00CA7DC7" w:rsidRDefault="00CA7DC7" w:rsidP="00CA7DC7">
      <w:pPr>
        <w:pStyle w:val="2"/>
        <w:spacing w:before="156" w:after="156"/>
      </w:pPr>
      <w:bookmarkStart w:id="115" w:name="_Toc484419101"/>
      <w:bookmarkStart w:id="116" w:name="_Toc476562939"/>
      <w:r>
        <w:rPr>
          <w:rFonts w:hint="eastAsia"/>
        </w:rPr>
        <w:lastRenderedPageBreak/>
        <w:t>LHCb</w:t>
      </w:r>
      <w:r>
        <w:rPr>
          <w:rFonts w:hint="eastAsia"/>
        </w:rPr>
        <w:t>实验</w:t>
      </w:r>
      <w:bookmarkEnd w:id="115"/>
    </w:p>
    <w:p w14:paraId="3F3EBFB9" w14:textId="30916DD5" w:rsidR="00CA7DC7" w:rsidRDefault="00CA7DC7" w:rsidP="00CA7DC7">
      <w:pPr>
        <w:pStyle w:val="a2"/>
        <w:ind w:firstLine="480"/>
      </w:pPr>
      <w:r w:rsidRPr="004570E2">
        <w:rPr>
          <w:rFonts w:hint="eastAsia"/>
        </w:rPr>
        <w:t>LHCb</w:t>
      </w:r>
      <w:r w:rsidRPr="004570E2">
        <w:rPr>
          <w:rFonts w:hint="eastAsia"/>
        </w:rPr>
        <w:t>（</w:t>
      </w:r>
      <w:r w:rsidRPr="004570E2">
        <w:rPr>
          <w:rFonts w:hint="eastAsia"/>
        </w:rPr>
        <w:t>Large Hadron Collider beauty</w:t>
      </w:r>
      <w:r w:rsidRPr="004570E2">
        <w:rPr>
          <w:rFonts w:hint="eastAsia"/>
        </w:rPr>
        <w:t>），是</w:t>
      </w:r>
      <w:r w:rsidRPr="004570E2">
        <w:rPr>
          <w:rFonts w:hint="eastAsia"/>
        </w:rPr>
        <w:t>LHC</w:t>
      </w:r>
      <w:r w:rsidRPr="004570E2">
        <w:rPr>
          <w:rFonts w:hint="eastAsia"/>
        </w:rPr>
        <w:t>上的</w:t>
      </w:r>
      <w:r w:rsidR="008248C1">
        <w:rPr>
          <w:rFonts w:hint="eastAsia"/>
        </w:rPr>
        <w:t>四个主要</w:t>
      </w:r>
      <w:r w:rsidRPr="004570E2">
        <w:rPr>
          <w:rFonts w:hint="eastAsia"/>
        </w:rPr>
        <w:t>探测器之一，</w:t>
      </w:r>
      <w:r w:rsidR="009467B6">
        <w:rPr>
          <w:rFonts w:hint="eastAsia"/>
        </w:rPr>
        <w:t>它</w:t>
      </w:r>
      <w:r w:rsidR="007B3F93">
        <w:rPr>
          <w:rFonts w:hint="eastAsia"/>
        </w:rPr>
        <w:t>的</w:t>
      </w:r>
      <w:r w:rsidR="009467B6">
        <w:rPr>
          <w:rFonts w:hint="eastAsia"/>
        </w:rPr>
        <w:t>主要物理目标是研究</w:t>
      </w:r>
      <w:r w:rsidRPr="004570E2">
        <w:rPr>
          <w:rFonts w:hint="eastAsia"/>
        </w:rPr>
        <w:t>b</w:t>
      </w:r>
      <w:r w:rsidR="009467B6">
        <w:rPr>
          <w:rFonts w:hint="eastAsia"/>
        </w:rPr>
        <w:t>强子（包含底夸克的</w:t>
      </w:r>
      <w:r w:rsidRPr="004570E2">
        <w:rPr>
          <w:rFonts w:hint="eastAsia"/>
        </w:rPr>
        <w:t>粒子）</w:t>
      </w:r>
      <w:r w:rsidR="009467B6">
        <w:rPr>
          <w:rFonts w:hint="eastAsia"/>
        </w:rPr>
        <w:t>相互作用过程</w:t>
      </w:r>
      <w:r w:rsidRPr="004570E2">
        <w:rPr>
          <w:rFonts w:hint="eastAsia"/>
        </w:rPr>
        <w:t>中的</w:t>
      </w:r>
      <w:r w:rsidRPr="004570E2">
        <w:rPr>
          <w:rFonts w:hint="eastAsia"/>
        </w:rPr>
        <w:t>CP</w:t>
      </w:r>
      <w:r w:rsidR="009467B6">
        <w:rPr>
          <w:rFonts w:hint="eastAsia"/>
        </w:rPr>
        <w:t>不守恒（</w:t>
      </w:r>
      <w:r w:rsidR="009467B6">
        <w:rPr>
          <w:rFonts w:hint="eastAsia"/>
        </w:rPr>
        <w:t>C</w:t>
      </w:r>
      <w:r w:rsidR="009467B6">
        <w:t>P violate</w:t>
      </w:r>
      <w:r w:rsidR="009467B6">
        <w:rPr>
          <w:rFonts w:hint="eastAsia"/>
        </w:rPr>
        <w:t>）</w:t>
      </w:r>
      <w:r w:rsidRPr="004570E2">
        <w:rPr>
          <w:rFonts w:hint="eastAsia"/>
        </w:rPr>
        <w:t>。</w:t>
      </w:r>
      <w:r w:rsidR="007B6DDB">
        <w:rPr>
          <w:rFonts w:hint="eastAsia"/>
        </w:rPr>
        <w:t>LH</w:t>
      </w:r>
      <w:r w:rsidR="007B6DDB">
        <w:t>C</w:t>
      </w:r>
      <w:r w:rsidR="007B6DDB">
        <w:rPr>
          <w:rFonts w:hint="eastAsia"/>
        </w:rPr>
        <w:t>b</w:t>
      </w:r>
      <w:r w:rsidR="007B6DDB">
        <w:rPr>
          <w:rFonts w:hint="eastAsia"/>
        </w:rPr>
        <w:t>实验的</w:t>
      </w:r>
      <w:r w:rsidRPr="004570E2">
        <w:rPr>
          <w:rFonts w:hint="eastAsia"/>
        </w:rPr>
        <w:t>研究</w:t>
      </w:r>
      <w:r w:rsidR="007B6DDB">
        <w:rPr>
          <w:rFonts w:hint="eastAsia"/>
        </w:rPr>
        <w:t>结果</w:t>
      </w:r>
      <w:r w:rsidR="00F652E3">
        <w:rPr>
          <w:rFonts w:hint="eastAsia"/>
        </w:rPr>
        <w:t>将会有助于</w:t>
      </w:r>
      <w:r w:rsidRPr="004570E2">
        <w:rPr>
          <w:rFonts w:hint="eastAsia"/>
        </w:rPr>
        <w:t>解释宇宙的物质</w:t>
      </w:r>
      <w:r w:rsidRPr="004570E2">
        <w:rPr>
          <w:rFonts w:hint="eastAsia"/>
        </w:rPr>
        <w:t>-</w:t>
      </w:r>
      <w:r w:rsidRPr="004570E2">
        <w:rPr>
          <w:rFonts w:hint="eastAsia"/>
        </w:rPr>
        <w:t>反物质不对称性</w:t>
      </w:r>
      <w:r w:rsidR="00430AFD">
        <w:fldChar w:fldCharType="begin"/>
      </w:r>
      <w:r w:rsidR="00430AFD">
        <w:instrText xml:space="preserve"> </w:instrText>
      </w:r>
      <w:r w:rsidR="00430AFD">
        <w:rPr>
          <w:rFonts w:hint="eastAsia"/>
        </w:rPr>
        <w:instrText>REF _Ref482141746 \r \h</w:instrText>
      </w:r>
      <w:r w:rsidR="00430AFD">
        <w:instrText xml:space="preserve"> </w:instrText>
      </w:r>
      <w:r w:rsidR="00430AFD">
        <w:fldChar w:fldCharType="separate"/>
      </w:r>
      <w:r w:rsidR="007033F6">
        <w:t>[6]</w:t>
      </w:r>
      <w:r w:rsidR="00430AFD">
        <w:fldChar w:fldCharType="end"/>
      </w:r>
      <w:r w:rsidRPr="004570E2">
        <w:rPr>
          <w:rFonts w:hint="eastAsia"/>
        </w:rPr>
        <w:t>。</w:t>
      </w:r>
    </w:p>
    <w:p w14:paraId="31DA8F66" w14:textId="77777777" w:rsidR="00B01B5C" w:rsidRDefault="00B01B5C" w:rsidP="00B01B5C">
      <w:pPr>
        <w:pStyle w:val="af7"/>
        <w:keepNext/>
        <w:spacing w:before="156"/>
      </w:pPr>
      <w:r w:rsidRPr="00B01B5C">
        <w:drawing>
          <wp:inline distT="0" distB="0" distL="0" distR="0" wp14:anchorId="6554C692" wp14:editId="57C33B38">
            <wp:extent cx="5273771" cy="2779712"/>
            <wp:effectExtent l="0" t="0" r="3175" b="1905"/>
            <wp:docPr id="14" name="图片 14" descr="E:\Work\Documents\Pictures\lhcb_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Work\Documents\Pictures\lhcb_detector.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6920"/>
                    <a:stretch/>
                  </pic:blipFill>
                  <pic:spPr bwMode="auto">
                    <a:xfrm>
                      <a:off x="0" y="0"/>
                      <a:ext cx="5274310" cy="2779996"/>
                    </a:xfrm>
                    <a:prstGeom prst="rect">
                      <a:avLst/>
                    </a:prstGeom>
                    <a:noFill/>
                    <a:ln>
                      <a:noFill/>
                    </a:ln>
                    <a:extLst>
                      <a:ext uri="{53640926-AAD7-44D8-BBD7-CCE9431645EC}">
                        <a14:shadowObscured xmlns:a14="http://schemas.microsoft.com/office/drawing/2010/main"/>
                      </a:ext>
                    </a:extLst>
                  </pic:spPr>
                </pic:pic>
              </a:graphicData>
            </a:graphic>
          </wp:inline>
        </w:drawing>
      </w:r>
    </w:p>
    <w:p w14:paraId="4D1E22E4" w14:textId="2A6A2D77" w:rsidR="00B01B5C" w:rsidRDefault="00B01B5C" w:rsidP="00B01B5C">
      <w:pPr>
        <w:pStyle w:val="aff0"/>
      </w:pPr>
      <w:bookmarkStart w:id="117" w:name="_Ref48160346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4</w:t>
      </w:r>
      <w:r w:rsidR="00CA3B33">
        <w:fldChar w:fldCharType="end"/>
      </w:r>
      <w:bookmarkEnd w:id="117"/>
      <w:r>
        <w:t xml:space="preserve">  </w:t>
      </w:r>
      <w:r>
        <w:rPr>
          <w:rFonts w:hint="eastAsia"/>
        </w:rPr>
        <w:t>LH</w:t>
      </w:r>
      <w:r>
        <w:t>Cb</w:t>
      </w:r>
      <w:r w:rsidR="007B53D8">
        <w:rPr>
          <w:rFonts w:hint="eastAsia"/>
        </w:rPr>
        <w:t>谱仪</w:t>
      </w:r>
      <w:r>
        <w:rPr>
          <w:rFonts w:hint="eastAsia"/>
        </w:rPr>
        <w:t>示意图</w:t>
      </w:r>
    </w:p>
    <w:p w14:paraId="5C9CAEF3" w14:textId="44C4A360" w:rsidR="00514064" w:rsidRDefault="00CA7DC7" w:rsidP="00514064">
      <w:pPr>
        <w:pStyle w:val="a2"/>
        <w:ind w:firstLine="480"/>
      </w:pPr>
      <w:r>
        <w:t>LHC</w:t>
      </w:r>
      <w:r>
        <w:rPr>
          <w:rFonts w:hint="eastAsia"/>
        </w:rPr>
        <w:t>b</w:t>
      </w:r>
      <w:r w:rsidR="007B53D8">
        <w:rPr>
          <w:rFonts w:hint="eastAsia"/>
        </w:rPr>
        <w:t>探测器</w:t>
      </w:r>
      <w:r>
        <w:rPr>
          <w:rFonts w:hint="eastAsia"/>
        </w:rPr>
        <w:t>长</w:t>
      </w:r>
      <w:r>
        <w:rPr>
          <w:rFonts w:hint="eastAsia"/>
        </w:rPr>
        <w:t>21</w:t>
      </w:r>
      <w:r>
        <w:rPr>
          <w:rFonts w:hint="eastAsia"/>
        </w:rPr>
        <w:t>米、宽</w:t>
      </w:r>
      <w:r>
        <w:rPr>
          <w:rFonts w:hint="eastAsia"/>
        </w:rPr>
        <w:t>13</w:t>
      </w:r>
      <w:r>
        <w:rPr>
          <w:rFonts w:hint="eastAsia"/>
        </w:rPr>
        <w:t>米、高</w:t>
      </w:r>
      <w:r>
        <w:rPr>
          <w:rFonts w:hint="eastAsia"/>
        </w:rPr>
        <w:t>10</w:t>
      </w:r>
      <w:r>
        <w:rPr>
          <w:rFonts w:hint="eastAsia"/>
        </w:rPr>
        <w:t>米，重量达到</w:t>
      </w:r>
      <w:r>
        <w:rPr>
          <w:rFonts w:hint="eastAsia"/>
        </w:rPr>
        <w:t>5600</w:t>
      </w:r>
      <w:r>
        <w:rPr>
          <w:rFonts w:hint="eastAsia"/>
        </w:rPr>
        <w:t>吨</w:t>
      </w:r>
      <w:r w:rsidR="007B53D8">
        <w:rPr>
          <w:rFonts w:hint="eastAsia"/>
        </w:rPr>
        <w:t>，电子学通道数高达</w:t>
      </w:r>
      <w:r w:rsidR="007B53D8">
        <w:rPr>
          <w:rFonts w:hint="eastAsia"/>
        </w:rPr>
        <w:t>110</w:t>
      </w:r>
      <w:r w:rsidR="007B53D8">
        <w:rPr>
          <w:rFonts w:hint="eastAsia"/>
        </w:rPr>
        <w:t>万。</w:t>
      </w:r>
      <w:r w:rsidR="007B53D8">
        <w:rPr>
          <w:rFonts w:hint="eastAsia"/>
        </w:rPr>
        <w:t>LH</w:t>
      </w:r>
      <w:r w:rsidR="007B53D8">
        <w:t>Cb</w:t>
      </w:r>
      <w:r w:rsidR="007B53D8">
        <w:rPr>
          <w:rFonts w:hint="eastAsia"/>
        </w:rPr>
        <w:t>探测器布局如</w:t>
      </w:r>
      <w:r w:rsidR="003249B4">
        <w:fldChar w:fldCharType="begin"/>
      </w:r>
      <w:r w:rsidR="003249B4">
        <w:instrText xml:space="preserve"> </w:instrText>
      </w:r>
      <w:r w:rsidR="003249B4">
        <w:rPr>
          <w:rFonts w:hint="eastAsia"/>
        </w:rPr>
        <w:instrText>REF _Ref481603466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4</w:t>
      </w:r>
      <w:r w:rsidR="003249B4">
        <w:fldChar w:fldCharType="end"/>
      </w:r>
      <w:r w:rsidR="007B53D8">
        <w:rPr>
          <w:rFonts w:hint="eastAsia"/>
        </w:rPr>
        <w:t>所示</w:t>
      </w:r>
      <w:r w:rsidR="00430AFD">
        <w:fldChar w:fldCharType="begin"/>
      </w:r>
      <w:r w:rsidR="00430AFD">
        <w:instrText xml:space="preserve"> </w:instrText>
      </w:r>
      <w:r w:rsidR="00430AFD">
        <w:rPr>
          <w:rFonts w:hint="eastAsia"/>
        </w:rPr>
        <w:instrText>REF _Ref482141829 \r \h</w:instrText>
      </w:r>
      <w:r w:rsidR="00430AFD">
        <w:instrText xml:space="preserve"> </w:instrText>
      </w:r>
      <w:r w:rsidR="00430AFD">
        <w:fldChar w:fldCharType="separate"/>
      </w:r>
      <w:r w:rsidR="007033F6">
        <w:t>[7]</w:t>
      </w:r>
      <w:r w:rsidR="00430AFD">
        <w:fldChar w:fldCharType="end"/>
      </w:r>
      <w:r w:rsidR="00457DA8">
        <w:rPr>
          <w:rFonts w:hint="eastAsia"/>
        </w:rPr>
        <w:t>。</w:t>
      </w:r>
      <w:r w:rsidR="00514064">
        <w:rPr>
          <w:rFonts w:hint="eastAsia"/>
        </w:rPr>
        <w:t>LHC</w:t>
      </w:r>
      <w:r w:rsidR="00514064">
        <w:rPr>
          <w:rFonts w:hint="eastAsia"/>
        </w:rPr>
        <w:t>在第一次长停机（</w:t>
      </w:r>
      <w:r w:rsidR="00514064">
        <w:rPr>
          <w:rFonts w:hint="eastAsia"/>
        </w:rPr>
        <w:t>LS1</w:t>
      </w:r>
      <w:r w:rsidR="00514064">
        <w:rPr>
          <w:rFonts w:hint="eastAsia"/>
        </w:rPr>
        <w:t>）后，束流能量和流量都被提高到了设计值（</w:t>
      </w:r>
      <w:r w:rsidR="00514064">
        <w:rPr>
          <w:rFonts w:hint="eastAsia"/>
        </w:rPr>
        <w:t>design</w:t>
      </w:r>
      <w:r w:rsidR="00514064">
        <w:t xml:space="preserve"> </w:t>
      </w:r>
      <w:r w:rsidR="00514064">
        <w:rPr>
          <w:rFonts w:hint="eastAsia"/>
        </w:rPr>
        <w:t>values</w:t>
      </w:r>
      <w:r w:rsidR="00514064">
        <w:rPr>
          <w:rFonts w:hint="eastAsia"/>
        </w:rPr>
        <w:t>），但是</w:t>
      </w:r>
      <w:r w:rsidR="00514064">
        <w:rPr>
          <w:rFonts w:hint="eastAsia"/>
        </w:rPr>
        <w:t>LH</w:t>
      </w:r>
      <w:r w:rsidR="00514064">
        <w:t>Cb</w:t>
      </w:r>
      <w:r w:rsidR="00514064">
        <w:rPr>
          <w:rFonts w:hint="eastAsia"/>
        </w:rPr>
        <w:t>实验由于探测器和读出电子学的限制，其记录的亮度（</w:t>
      </w:r>
      <w:r w:rsidR="00514064">
        <w:rPr>
          <w:rFonts w:hint="eastAsia"/>
        </w:rPr>
        <w:t>recorded luminosities</w:t>
      </w:r>
      <w:r w:rsidR="00514064">
        <w:rPr>
          <w:rFonts w:hint="eastAsia"/>
        </w:rPr>
        <w:t>）并没有显著提高，所以必须对</w:t>
      </w:r>
      <w:r w:rsidR="00514064">
        <w:rPr>
          <w:rFonts w:hint="eastAsia"/>
        </w:rPr>
        <w:t>LHCb</w:t>
      </w:r>
      <w:r w:rsidR="00514064">
        <w:rPr>
          <w:rFonts w:hint="eastAsia"/>
        </w:rPr>
        <w:t>实验进行升级，使之能够在</w:t>
      </w:r>
      <w:r w:rsidR="00514064">
        <w:rPr>
          <w:rFonts w:hint="eastAsia"/>
        </w:rPr>
        <w:t>14</w:t>
      </w:r>
      <w:r w:rsidR="00514064">
        <w:t xml:space="preserve"> </w:t>
      </w:r>
      <w:r w:rsidR="00514064">
        <w:rPr>
          <w:rFonts w:hint="eastAsia"/>
        </w:rPr>
        <w:t>TeV</w:t>
      </w:r>
      <w:r w:rsidR="00514064">
        <w:rPr>
          <w:rFonts w:hint="eastAsia"/>
        </w:rPr>
        <w:t>的对撞能量、</w:t>
      </w:r>
      <m:oMath>
        <m:r>
          <m:rPr>
            <m:sty m:val="p"/>
          </m:rPr>
          <w:rPr>
            <w:rFonts w:ascii="Cambria Math" w:hAnsi="Cambria Math" w:hint="eastAsia"/>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33</m:t>
            </m:r>
          </m:sup>
        </m:sSup>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sidR="00514064">
        <w:rPr>
          <w:rFonts w:hint="eastAsia"/>
        </w:rPr>
        <w:t>的亮度下正常工作。升级工作将在第二次长停机（</w:t>
      </w:r>
      <w:r w:rsidR="00514064">
        <w:rPr>
          <w:rFonts w:hint="eastAsia"/>
        </w:rPr>
        <w:t>LS2</w:t>
      </w:r>
      <w:r w:rsidR="00514064">
        <w:rPr>
          <w:rFonts w:hint="eastAsia"/>
        </w:rPr>
        <w:t>）期间进行</w:t>
      </w:r>
      <w:r w:rsidR="00430AFD">
        <w:fldChar w:fldCharType="begin"/>
      </w:r>
      <w:r w:rsidR="00430AFD">
        <w:instrText xml:space="preserve"> </w:instrText>
      </w:r>
      <w:r w:rsidR="00430AFD">
        <w:rPr>
          <w:rFonts w:hint="eastAsia"/>
        </w:rPr>
        <w:instrText>REF _Ref482141926 \r \h</w:instrText>
      </w:r>
      <w:r w:rsidR="00430AFD">
        <w:instrText xml:space="preserve"> </w:instrText>
      </w:r>
      <w:r w:rsidR="00430AFD">
        <w:fldChar w:fldCharType="separate"/>
      </w:r>
      <w:r w:rsidR="007033F6">
        <w:t>[8]</w:t>
      </w:r>
      <w:r w:rsidR="00430AFD">
        <w:fldChar w:fldCharType="end"/>
      </w:r>
      <w:r w:rsidR="00514064">
        <w:rPr>
          <w:rFonts w:hint="eastAsia"/>
        </w:rPr>
        <w:t>。</w:t>
      </w:r>
    </w:p>
    <w:p w14:paraId="636243A0" w14:textId="1408BE40" w:rsidR="00CA7DC7" w:rsidRDefault="00CA7DC7" w:rsidP="00A51A3C">
      <w:pPr>
        <w:pStyle w:val="a2"/>
        <w:ind w:firstLine="480"/>
      </w:pPr>
      <w:r>
        <w:rPr>
          <w:rFonts w:hint="eastAsia"/>
        </w:rPr>
        <w:t>对于</w:t>
      </w:r>
      <w:r>
        <w:rPr>
          <w:rFonts w:hint="eastAsia"/>
        </w:rPr>
        <w:t>LHC</w:t>
      </w:r>
      <w:r>
        <w:t>b</w:t>
      </w:r>
      <w:r>
        <w:rPr>
          <w:rFonts w:hint="eastAsia"/>
        </w:rPr>
        <w:t>来说，目前实验装置的最大瓶颈在于</w:t>
      </w:r>
      <w:r w:rsidR="00A75C74">
        <w:rPr>
          <w:rFonts w:hint="eastAsia"/>
        </w:rPr>
        <w:t>前端的</w:t>
      </w:r>
      <w:r>
        <w:rPr>
          <w:rFonts w:hint="eastAsia"/>
        </w:rPr>
        <w:t>Level</w:t>
      </w:r>
      <w:r>
        <w:t>-0</w:t>
      </w:r>
      <w:r>
        <w:rPr>
          <w:rFonts w:hint="eastAsia"/>
        </w:rPr>
        <w:t>硬件触发</w:t>
      </w:r>
      <w:r w:rsidR="00DD3CD2">
        <w:rPr>
          <w:rFonts w:hint="eastAsia"/>
        </w:rPr>
        <w:t>，最高触发率</w:t>
      </w:r>
      <w:r w:rsidR="00430AFD">
        <w:rPr>
          <w:rFonts w:hint="eastAsia"/>
        </w:rPr>
        <w:t>仅为</w:t>
      </w:r>
      <w:r>
        <w:rPr>
          <w:rFonts w:hint="eastAsia"/>
        </w:rPr>
        <w:t>1.1</w:t>
      </w:r>
      <w:r>
        <w:t xml:space="preserve"> </w:t>
      </w:r>
      <w:r>
        <w:rPr>
          <w:rFonts w:hint="eastAsia"/>
        </w:rPr>
        <w:t>MHz</w:t>
      </w:r>
      <w:r>
        <w:rPr>
          <w:rFonts w:hint="eastAsia"/>
        </w:rPr>
        <w:t>。所以升级的主要目标之一就是移除</w:t>
      </w:r>
      <w:r>
        <w:rPr>
          <w:rFonts w:hint="eastAsia"/>
        </w:rPr>
        <w:t>L</w:t>
      </w:r>
      <w:r>
        <w:t>0</w:t>
      </w:r>
      <w:r>
        <w:rPr>
          <w:rFonts w:hint="eastAsia"/>
        </w:rPr>
        <w:t>硬件触发，使用</w:t>
      </w:r>
      <w:r>
        <w:rPr>
          <w:rFonts w:hint="eastAsia"/>
        </w:rPr>
        <w:t>Low</w:t>
      </w:r>
      <w:r>
        <w:t xml:space="preserve"> Level Trigger (LLT)</w:t>
      </w:r>
      <w:r>
        <w:rPr>
          <w:rFonts w:hint="eastAsia"/>
        </w:rPr>
        <w:t>软件触发来代替</w:t>
      </w:r>
      <w:r w:rsidR="00A26D5E">
        <w:rPr>
          <w:rFonts w:hint="eastAsia"/>
        </w:rPr>
        <w:t>，如</w:t>
      </w:r>
      <w:r w:rsidR="003249B4">
        <w:fldChar w:fldCharType="begin"/>
      </w:r>
      <w:r w:rsidR="003249B4">
        <w:instrText xml:space="preserve"> </w:instrText>
      </w:r>
      <w:r w:rsidR="003249B4">
        <w:rPr>
          <w:rFonts w:hint="eastAsia"/>
        </w:rPr>
        <w:instrText>REF _Ref481560374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5</w:t>
      </w:r>
      <w:r w:rsidR="003249B4">
        <w:fldChar w:fldCharType="end"/>
      </w:r>
      <w:r w:rsidR="00A26D5E">
        <w:rPr>
          <w:rFonts w:hint="eastAsia"/>
        </w:rPr>
        <w:t>所示</w:t>
      </w:r>
      <w:r w:rsidR="00430AFD">
        <w:fldChar w:fldCharType="begin"/>
      </w:r>
      <w:r w:rsidR="00430AFD">
        <w:instrText xml:space="preserve"> </w:instrText>
      </w:r>
      <w:r w:rsidR="00430AFD">
        <w:rPr>
          <w:rFonts w:hint="eastAsia"/>
        </w:rPr>
        <w:instrText>REF _Ref482142421 \r \h</w:instrText>
      </w:r>
      <w:r w:rsidR="00430AFD">
        <w:instrText xml:space="preserve"> </w:instrText>
      </w:r>
      <w:r w:rsidR="00430AFD">
        <w:fldChar w:fldCharType="separate"/>
      </w:r>
      <w:r w:rsidR="007033F6">
        <w:t>[9]</w:t>
      </w:r>
      <w:r w:rsidR="00430AFD">
        <w:fldChar w:fldCharType="end"/>
      </w:r>
      <w:r>
        <w:rPr>
          <w:rFonts w:hint="eastAsia"/>
        </w:rPr>
        <w:t>。</w:t>
      </w:r>
      <w:r>
        <w:rPr>
          <w:rFonts w:hint="eastAsia"/>
        </w:rPr>
        <w:t>L</w:t>
      </w:r>
      <w:r>
        <w:t>LT</w:t>
      </w:r>
      <w:r>
        <w:rPr>
          <w:rFonts w:hint="eastAsia"/>
        </w:rPr>
        <w:t>筛选出包含以下特征的事例：</w:t>
      </w:r>
      <w:r w:rsidR="00A51A3C">
        <w:rPr>
          <w:rFonts w:hint="eastAsia"/>
        </w:rPr>
        <w:t>量能器中横动能较大的簇以及</w:t>
      </w:r>
      <w:r w:rsidR="00A51A3C">
        <w:t>μ</w:t>
      </w:r>
      <w:r w:rsidR="00A51A3C">
        <w:rPr>
          <w:rFonts w:hint="eastAsia"/>
        </w:rPr>
        <w:t>子探测器中横动量较大的径迹。</w:t>
      </w:r>
      <w:r>
        <w:rPr>
          <w:rFonts w:hint="eastAsia"/>
        </w:rPr>
        <w:t>HLT</w:t>
      </w:r>
      <w:r>
        <w:rPr>
          <w:rFonts w:hint="eastAsia"/>
        </w:rPr>
        <w:t>可以进一步细分为</w:t>
      </w:r>
      <w:r>
        <w:rPr>
          <w:rFonts w:hint="eastAsia"/>
        </w:rPr>
        <w:t>HLT1</w:t>
      </w:r>
      <w:r>
        <w:rPr>
          <w:rFonts w:hint="eastAsia"/>
        </w:rPr>
        <w:t>和</w:t>
      </w:r>
      <w:r>
        <w:rPr>
          <w:rFonts w:hint="eastAsia"/>
        </w:rPr>
        <w:t>HLT2</w:t>
      </w:r>
      <w:r>
        <w:rPr>
          <w:rFonts w:hint="eastAsia"/>
        </w:rPr>
        <w:t>。</w:t>
      </w:r>
      <w:r>
        <w:rPr>
          <w:rFonts w:hint="eastAsia"/>
        </w:rPr>
        <w:t>HLT1</w:t>
      </w:r>
      <w:r>
        <w:rPr>
          <w:rFonts w:hint="eastAsia"/>
        </w:rPr>
        <w:t>实现部分重建（</w:t>
      </w:r>
      <w:r>
        <w:rPr>
          <w:rFonts w:hint="eastAsia"/>
        </w:rPr>
        <w:t>partial</w:t>
      </w:r>
      <w:r>
        <w:t xml:space="preserve"> reconstruction</w:t>
      </w:r>
      <w:r>
        <w:rPr>
          <w:rFonts w:hint="eastAsia"/>
        </w:rPr>
        <w:t>），</w:t>
      </w:r>
      <w:r>
        <w:rPr>
          <w:rFonts w:hint="eastAsia"/>
        </w:rPr>
        <w:t>HLT2</w:t>
      </w:r>
      <w:r>
        <w:rPr>
          <w:rFonts w:hint="eastAsia"/>
        </w:rPr>
        <w:t>实现事例筛选</w:t>
      </w:r>
      <w:r w:rsidR="00CF410B">
        <w:rPr>
          <w:rFonts w:hint="eastAsia"/>
        </w:rPr>
        <w:t>（</w:t>
      </w:r>
      <w:r w:rsidR="00CF410B">
        <w:rPr>
          <w:rFonts w:hint="eastAsia"/>
        </w:rPr>
        <w:t>event</w:t>
      </w:r>
      <w:r w:rsidR="00CF410B">
        <w:t xml:space="preserve"> </w:t>
      </w:r>
      <w:r w:rsidR="00CF410B">
        <w:rPr>
          <w:rFonts w:hint="eastAsia"/>
        </w:rPr>
        <w:t>filter</w:t>
      </w:r>
      <w:r w:rsidR="00CF410B">
        <w:rPr>
          <w:rFonts w:hint="eastAsia"/>
        </w:rPr>
        <w:t>）</w:t>
      </w:r>
      <w:r>
        <w:rPr>
          <w:rFonts w:hint="eastAsia"/>
        </w:rPr>
        <w:t>。</w:t>
      </w:r>
    </w:p>
    <w:p w14:paraId="453BF620" w14:textId="77777777" w:rsidR="008248C1" w:rsidRDefault="00CA7DC7" w:rsidP="008248C1">
      <w:pPr>
        <w:pStyle w:val="af7"/>
        <w:keepNext/>
        <w:spacing w:before="156"/>
      </w:pPr>
      <w:r w:rsidRPr="004B4032">
        <w:lastRenderedPageBreak/>
        <w:drawing>
          <wp:inline distT="0" distB="0" distL="0" distR="0" wp14:anchorId="77268585" wp14:editId="1BDD3C99">
            <wp:extent cx="5274310" cy="2930990"/>
            <wp:effectExtent l="0" t="0" r="2540" b="3175"/>
            <wp:docPr id="24" name="图片 24" descr="E:\Work\Documents\Pictures\lhcb_trigger_upgrade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Documents\Pictures\lhcb_trigger_upgrade_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930990"/>
                    </a:xfrm>
                    <a:prstGeom prst="rect">
                      <a:avLst/>
                    </a:prstGeom>
                    <a:noFill/>
                    <a:ln>
                      <a:noFill/>
                    </a:ln>
                  </pic:spPr>
                </pic:pic>
              </a:graphicData>
            </a:graphic>
          </wp:inline>
        </w:drawing>
      </w:r>
    </w:p>
    <w:p w14:paraId="4BC94DF5" w14:textId="16293C37" w:rsidR="00CA7DC7" w:rsidRDefault="008248C1" w:rsidP="008248C1">
      <w:pPr>
        <w:pStyle w:val="aff0"/>
      </w:pPr>
      <w:bookmarkStart w:id="118" w:name="_Ref481560374"/>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5</w:t>
      </w:r>
      <w:r w:rsidR="00CA3B33">
        <w:fldChar w:fldCharType="end"/>
      </w:r>
      <w:bookmarkEnd w:id="118"/>
      <w:r>
        <w:t xml:space="preserve">  LHCb</w:t>
      </w:r>
      <w:r>
        <w:rPr>
          <w:rFonts w:hint="eastAsia"/>
        </w:rPr>
        <w:t>读出系统升级方案</w:t>
      </w:r>
    </w:p>
    <w:p w14:paraId="04E6C01E" w14:textId="6779D033" w:rsidR="000863C0" w:rsidRDefault="00CA7DC7" w:rsidP="001F2AAC">
      <w:pPr>
        <w:pStyle w:val="a2"/>
        <w:ind w:firstLine="480"/>
      </w:pPr>
      <w:r>
        <w:rPr>
          <w:rFonts w:hint="eastAsia"/>
        </w:rPr>
        <w:t>升级后的读出系统</w:t>
      </w:r>
      <w:r w:rsidR="00447A9A">
        <w:rPr>
          <w:rFonts w:hint="eastAsia"/>
        </w:rPr>
        <w:t>采用</w:t>
      </w:r>
      <w:r>
        <w:rPr>
          <w:rFonts w:hint="eastAsia"/>
        </w:rPr>
        <w:t>无触发</w:t>
      </w:r>
      <w:r w:rsidR="00447A9A">
        <w:rPr>
          <w:rFonts w:hint="eastAsia"/>
        </w:rPr>
        <w:t>方案，也就是使用全软件触发</w:t>
      </w:r>
      <w:r>
        <w:rPr>
          <w:rFonts w:hint="eastAsia"/>
        </w:rPr>
        <w:t>，这也是当前大型粒子物理实验</w:t>
      </w:r>
      <w:r w:rsidR="001F2AAC">
        <w:rPr>
          <w:rFonts w:hint="eastAsia"/>
        </w:rPr>
        <w:t>读出系统</w:t>
      </w:r>
      <w:r>
        <w:rPr>
          <w:rFonts w:hint="eastAsia"/>
        </w:rPr>
        <w:t>的发展趋势。</w:t>
      </w:r>
      <w:r w:rsidR="000863C0">
        <w:rPr>
          <w:rFonts w:hint="eastAsia"/>
        </w:rPr>
        <w:t>LHC</w:t>
      </w:r>
      <w:r w:rsidR="000863C0">
        <w:t>b</w:t>
      </w:r>
      <w:r w:rsidR="000863C0">
        <w:rPr>
          <w:rFonts w:hint="eastAsia"/>
        </w:rPr>
        <w:t>全软件触发系统的需求如</w:t>
      </w:r>
      <w:r w:rsidR="003249B4">
        <w:fldChar w:fldCharType="begin"/>
      </w:r>
      <w:r w:rsidR="003249B4">
        <w:instrText xml:space="preserve"> </w:instrText>
      </w:r>
      <w:r w:rsidR="003249B4">
        <w:rPr>
          <w:rFonts w:hint="eastAsia"/>
        </w:rPr>
        <w:instrText>REF _Ref481675218 \h</w:instrText>
      </w:r>
      <w:r w:rsidR="003249B4">
        <w:instrText xml:space="preserve"> </w:instrText>
      </w:r>
      <w:r w:rsidR="003249B4">
        <w:fldChar w:fldCharType="separate"/>
      </w:r>
      <w:r w:rsidR="007033F6">
        <w:rPr>
          <w:rFonts w:hint="eastAsia"/>
        </w:rPr>
        <w:t>表</w:t>
      </w:r>
      <w:r w:rsidR="007033F6">
        <w:rPr>
          <w:rFonts w:hint="eastAsia"/>
        </w:rPr>
        <w:t xml:space="preserve"> </w:t>
      </w:r>
      <w:r w:rsidR="007033F6">
        <w:rPr>
          <w:noProof/>
        </w:rPr>
        <w:t>2</w:t>
      </w:r>
      <w:r w:rsidR="007033F6">
        <w:noBreakHyphen/>
      </w:r>
      <w:r w:rsidR="007033F6">
        <w:rPr>
          <w:noProof/>
        </w:rPr>
        <w:t>1</w:t>
      </w:r>
      <w:r w:rsidR="003249B4">
        <w:fldChar w:fldCharType="end"/>
      </w:r>
      <w:r w:rsidR="000863C0">
        <w:rPr>
          <w:rFonts w:hint="eastAsia"/>
        </w:rPr>
        <w:t>所示</w:t>
      </w:r>
      <w:r w:rsidR="00430AFD">
        <w:fldChar w:fldCharType="begin"/>
      </w:r>
      <w:r w:rsidR="00430AFD">
        <w:instrText xml:space="preserve"> </w:instrText>
      </w:r>
      <w:r w:rsidR="00430AFD">
        <w:rPr>
          <w:rFonts w:hint="eastAsia"/>
        </w:rPr>
        <w:instrText>REF _Ref484249362 \r \h</w:instrText>
      </w:r>
      <w:r w:rsidR="00430AFD">
        <w:instrText xml:space="preserve"> </w:instrText>
      </w:r>
      <w:r w:rsidR="00430AFD">
        <w:fldChar w:fldCharType="separate"/>
      </w:r>
      <w:r w:rsidR="007033F6">
        <w:t>[10]</w:t>
      </w:r>
      <w:r w:rsidR="00430AFD">
        <w:fldChar w:fldCharType="end"/>
      </w:r>
      <w:r w:rsidR="000863C0">
        <w:rPr>
          <w:rFonts w:hint="eastAsia"/>
        </w:rPr>
        <w:t>。</w:t>
      </w:r>
    </w:p>
    <w:p w14:paraId="23FB643F" w14:textId="67687A3C" w:rsidR="000863C0" w:rsidRDefault="000863C0" w:rsidP="000863C0">
      <w:pPr>
        <w:pStyle w:val="aff0"/>
        <w:keepNext/>
      </w:pPr>
      <w:bookmarkStart w:id="119" w:name="_Ref481675218"/>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2</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1</w:t>
      </w:r>
      <w:r w:rsidR="005F5086">
        <w:fldChar w:fldCharType="end"/>
      </w:r>
      <w:bookmarkEnd w:id="119"/>
      <w:r>
        <w:t xml:space="preserve">  LHCb</w:t>
      </w:r>
      <w:r>
        <w:rPr>
          <w:rFonts w:hint="eastAsia"/>
        </w:rPr>
        <w:t>全软件触发系统需求</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473"/>
        <w:gridCol w:w="2966"/>
      </w:tblGrid>
      <w:tr w:rsidR="000863C0" w14:paraId="6C97B45E" w14:textId="77777777" w:rsidTr="00DF76B8">
        <w:trPr>
          <w:jc w:val="center"/>
        </w:trPr>
        <w:tc>
          <w:tcPr>
            <w:tcW w:w="0" w:type="auto"/>
          </w:tcPr>
          <w:p w14:paraId="66B759B9" w14:textId="31794E42" w:rsidR="000863C0" w:rsidRDefault="000863C0" w:rsidP="000863C0">
            <w:pPr>
              <w:pStyle w:val="afe"/>
            </w:pPr>
            <w:r w:rsidRPr="000863C0">
              <w:t>Instantaneous luminosity</w:t>
            </w:r>
          </w:p>
        </w:tc>
        <w:tc>
          <w:tcPr>
            <w:tcW w:w="0" w:type="auto"/>
          </w:tcPr>
          <w:p w14:paraId="22FA04D2" w14:textId="1929C41B" w:rsidR="000863C0" w:rsidRDefault="000863C0" w:rsidP="000863C0">
            <w:pPr>
              <w:pStyle w:val="afe"/>
              <w:jc w:val="center"/>
            </w:pPr>
            <m:oMathPara>
              <m:oMath>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33</m:t>
                    </m:r>
                  </m:sup>
                </m:sSup>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m:oMathPara>
          </w:p>
        </w:tc>
      </w:tr>
      <w:tr w:rsidR="000863C0" w14:paraId="537D820F" w14:textId="77777777" w:rsidTr="00DF76B8">
        <w:trPr>
          <w:jc w:val="center"/>
        </w:trPr>
        <w:tc>
          <w:tcPr>
            <w:tcW w:w="0" w:type="auto"/>
          </w:tcPr>
          <w:p w14:paraId="12EF7050" w14:textId="702023A3" w:rsidR="000863C0" w:rsidRDefault="000863C0" w:rsidP="000863C0">
            <w:pPr>
              <w:pStyle w:val="afe"/>
            </w:pPr>
            <w:r w:rsidRPr="000863C0">
              <w:t>Pile-up</w:t>
            </w:r>
          </w:p>
        </w:tc>
        <w:tc>
          <w:tcPr>
            <w:tcW w:w="0" w:type="auto"/>
          </w:tcPr>
          <w:p w14:paraId="06B471C7" w14:textId="434A838F" w:rsidR="000863C0" w:rsidRDefault="000863C0" w:rsidP="000863C0">
            <w:pPr>
              <w:pStyle w:val="afe"/>
              <w:jc w:val="center"/>
            </w:pPr>
            <w:r>
              <w:rPr>
                <w:rFonts w:hint="eastAsia"/>
              </w:rPr>
              <w:t>7.6</w:t>
            </w:r>
          </w:p>
        </w:tc>
      </w:tr>
      <w:tr w:rsidR="000863C0" w14:paraId="6730243B" w14:textId="77777777" w:rsidTr="00DF76B8">
        <w:trPr>
          <w:jc w:val="center"/>
        </w:trPr>
        <w:tc>
          <w:tcPr>
            <w:tcW w:w="0" w:type="auto"/>
          </w:tcPr>
          <w:p w14:paraId="10F35E15" w14:textId="0B74DC39" w:rsidR="000863C0" w:rsidRDefault="000863C0" w:rsidP="000863C0">
            <w:pPr>
              <w:pStyle w:val="afe"/>
            </w:pPr>
            <w:r w:rsidRPr="000863C0">
              <w:t>Input rate</w:t>
            </w:r>
          </w:p>
        </w:tc>
        <w:tc>
          <w:tcPr>
            <w:tcW w:w="0" w:type="auto"/>
          </w:tcPr>
          <w:p w14:paraId="636CFCEE" w14:textId="1CA5D473" w:rsidR="000863C0" w:rsidRDefault="000863C0" w:rsidP="000863C0">
            <w:pPr>
              <w:pStyle w:val="afe"/>
              <w:jc w:val="center"/>
            </w:pPr>
            <w:r>
              <w:rPr>
                <w:rFonts w:hint="eastAsia"/>
              </w:rPr>
              <w:t>30 MHz</w:t>
            </w:r>
          </w:p>
        </w:tc>
      </w:tr>
      <w:tr w:rsidR="000863C0" w14:paraId="5F9C0B0A" w14:textId="77777777" w:rsidTr="00DF76B8">
        <w:trPr>
          <w:jc w:val="center"/>
        </w:trPr>
        <w:tc>
          <w:tcPr>
            <w:tcW w:w="0" w:type="auto"/>
          </w:tcPr>
          <w:p w14:paraId="3CEAC93F" w14:textId="0CC14C1A" w:rsidR="000863C0" w:rsidRDefault="000863C0" w:rsidP="000863C0">
            <w:pPr>
              <w:pStyle w:val="afe"/>
            </w:pPr>
            <w:r w:rsidRPr="000863C0">
              <w:t>Maximum processing time per event</w:t>
            </w:r>
          </w:p>
        </w:tc>
        <w:tc>
          <w:tcPr>
            <w:tcW w:w="0" w:type="auto"/>
          </w:tcPr>
          <w:p w14:paraId="16373940" w14:textId="20D40EE7" w:rsidR="000863C0" w:rsidRDefault="000863C0" w:rsidP="000863C0">
            <w:pPr>
              <w:pStyle w:val="afe"/>
              <w:jc w:val="center"/>
            </w:pPr>
            <w:r>
              <w:rPr>
                <w:rFonts w:hint="eastAsia"/>
              </w:rPr>
              <w:t>13 ms</w:t>
            </w:r>
          </w:p>
        </w:tc>
      </w:tr>
      <w:tr w:rsidR="000863C0" w14:paraId="0453D8DB" w14:textId="77777777" w:rsidTr="00DF76B8">
        <w:trPr>
          <w:jc w:val="center"/>
        </w:trPr>
        <w:tc>
          <w:tcPr>
            <w:tcW w:w="0" w:type="auto"/>
          </w:tcPr>
          <w:p w14:paraId="006060B8" w14:textId="1B444BC4" w:rsidR="000863C0" w:rsidRDefault="000863C0" w:rsidP="000863C0">
            <w:pPr>
              <w:pStyle w:val="afe"/>
            </w:pPr>
            <w:r w:rsidRPr="000863C0">
              <w:t>Output bandwidth</w:t>
            </w:r>
          </w:p>
        </w:tc>
        <w:tc>
          <w:tcPr>
            <w:tcW w:w="0" w:type="auto"/>
          </w:tcPr>
          <w:p w14:paraId="0C6B1D68" w14:textId="598A6D3B" w:rsidR="000863C0" w:rsidRDefault="000863C0" w:rsidP="000863C0">
            <w:pPr>
              <w:pStyle w:val="afe"/>
              <w:jc w:val="center"/>
            </w:pPr>
            <m:oMathPara>
              <m:oMath>
                <m:r>
                  <m:rPr>
                    <m:sty m:val="p"/>
                  </m:rPr>
                  <w:rPr>
                    <w:rFonts w:ascii="Cambria Math" w:hAnsi="Cambria Math"/>
                  </w:rPr>
                  <m:t>20 kHz×100 kB=2 GByte/s</m:t>
                </m:r>
              </m:oMath>
            </m:oMathPara>
          </w:p>
        </w:tc>
      </w:tr>
    </w:tbl>
    <w:p w14:paraId="3355553F" w14:textId="5AB9CF35" w:rsidR="00A51A3C" w:rsidRDefault="00510021" w:rsidP="001F2AAC">
      <w:pPr>
        <w:pStyle w:val="a2"/>
        <w:ind w:firstLine="480"/>
      </w:pPr>
      <w:r>
        <w:rPr>
          <w:rFonts w:hint="eastAsia"/>
        </w:rPr>
        <w:t>由于采用无触发方案，</w:t>
      </w:r>
      <w:r w:rsidR="00C0199D" w:rsidRPr="00C0199D">
        <w:rPr>
          <w:rFonts w:hint="eastAsia"/>
        </w:rPr>
        <w:t>前端电子学产生的原始数据率高达</w:t>
      </w:r>
      <w:r w:rsidR="00C0199D" w:rsidRPr="00C0199D">
        <w:rPr>
          <w:rFonts w:hint="eastAsia"/>
        </w:rPr>
        <w:t>4 TByte/s</w:t>
      </w:r>
      <w:r w:rsidR="00C0199D">
        <w:rPr>
          <w:rFonts w:hint="eastAsia"/>
        </w:rPr>
        <w:t>，这</w:t>
      </w:r>
      <w:r>
        <w:rPr>
          <w:rFonts w:hint="eastAsia"/>
        </w:rPr>
        <w:t>对读出系统的</w:t>
      </w:r>
      <w:r w:rsidR="00F254FB">
        <w:rPr>
          <w:rFonts w:hint="eastAsia"/>
        </w:rPr>
        <w:t>提出了更高的要求</w:t>
      </w:r>
      <w:r>
        <w:rPr>
          <w:rFonts w:hint="eastAsia"/>
        </w:rPr>
        <w:t>。</w:t>
      </w:r>
      <w:r w:rsidR="00A51A3C">
        <w:rPr>
          <w:rFonts w:hint="eastAsia"/>
        </w:rPr>
        <w:t>读出</w:t>
      </w:r>
      <w:r w:rsidR="00430954">
        <w:rPr>
          <w:rFonts w:hint="eastAsia"/>
        </w:rPr>
        <w:t>系统</w:t>
      </w:r>
      <w:r w:rsidR="00A51A3C">
        <w:rPr>
          <w:rFonts w:hint="eastAsia"/>
        </w:rPr>
        <w:t>架构的</w:t>
      </w:r>
      <w:r w:rsidR="00430954">
        <w:rPr>
          <w:rFonts w:hint="eastAsia"/>
        </w:rPr>
        <w:t>升级</w:t>
      </w:r>
      <w:r w:rsidR="00A51A3C">
        <w:rPr>
          <w:rFonts w:hint="eastAsia"/>
        </w:rPr>
        <w:t>则经历了两个方案</w:t>
      </w:r>
      <w:r w:rsidR="00430AFD">
        <w:fldChar w:fldCharType="begin"/>
      </w:r>
      <w:r w:rsidR="00430AFD">
        <w:instrText xml:space="preserve"> </w:instrText>
      </w:r>
      <w:r w:rsidR="00430AFD">
        <w:rPr>
          <w:rFonts w:hint="eastAsia"/>
        </w:rPr>
        <w:instrText>REF _Ref484249583 \r \h</w:instrText>
      </w:r>
      <w:r w:rsidR="00430AFD">
        <w:instrText xml:space="preserve"> </w:instrText>
      </w:r>
      <w:r w:rsidR="00430AFD">
        <w:fldChar w:fldCharType="separate"/>
      </w:r>
      <w:r w:rsidR="007033F6">
        <w:t>[11]</w:t>
      </w:r>
      <w:r w:rsidR="00430AFD">
        <w:fldChar w:fldCharType="end"/>
      </w:r>
      <w:r w:rsidR="00A51A3C">
        <w:rPr>
          <w:rFonts w:hint="eastAsia"/>
        </w:rPr>
        <w:t>。</w:t>
      </w:r>
    </w:p>
    <w:p w14:paraId="76131D60" w14:textId="5854D3EE" w:rsidR="00A51A3C" w:rsidRDefault="004B47C4" w:rsidP="00A51A3C">
      <w:pPr>
        <w:pStyle w:val="a2"/>
        <w:ind w:firstLine="480"/>
      </w:pPr>
      <w:r>
        <w:rPr>
          <w:rFonts w:hint="eastAsia"/>
        </w:rPr>
        <w:t>早期的</w:t>
      </w:r>
      <w:r w:rsidR="00956D3B">
        <w:rPr>
          <w:rFonts w:hint="eastAsia"/>
        </w:rPr>
        <w:t>升级</w:t>
      </w:r>
      <w:r>
        <w:rPr>
          <w:rFonts w:hint="eastAsia"/>
        </w:rPr>
        <w:t>方案是</w:t>
      </w:r>
      <w:r w:rsidR="00CA7DC7">
        <w:rPr>
          <w:rFonts w:hint="eastAsia"/>
        </w:rPr>
        <w:t>基于</w:t>
      </w:r>
      <w:r w:rsidR="00CA7DC7">
        <w:rPr>
          <w:rFonts w:hint="eastAsia"/>
        </w:rPr>
        <w:t>ATCA</w:t>
      </w:r>
      <w:r w:rsidR="00CA7DC7">
        <w:t>+AMC40</w:t>
      </w:r>
      <w:r w:rsidR="00CA7DC7">
        <w:rPr>
          <w:rFonts w:hint="eastAsia"/>
        </w:rPr>
        <w:t>。</w:t>
      </w:r>
      <w:r w:rsidR="00956D3B">
        <w:rPr>
          <w:rFonts w:hint="eastAsia"/>
        </w:rPr>
        <w:t>AMC40</w:t>
      </w:r>
      <w:r w:rsidR="00956D3B">
        <w:rPr>
          <w:rFonts w:hint="eastAsia"/>
        </w:rPr>
        <w:t>用于连接前端</w:t>
      </w:r>
      <w:r w:rsidR="00956D3B">
        <w:rPr>
          <w:rFonts w:hint="eastAsia"/>
        </w:rPr>
        <w:t>FEE</w:t>
      </w:r>
      <w:r w:rsidR="00956D3B">
        <w:rPr>
          <w:rFonts w:hint="eastAsia"/>
        </w:rPr>
        <w:t>和后端计算机网络</w:t>
      </w:r>
      <w:r w:rsidR="00F76532">
        <w:rPr>
          <w:rFonts w:hint="eastAsia"/>
        </w:rPr>
        <w:t>，其</w:t>
      </w:r>
      <w:r w:rsidR="0011159C">
        <w:rPr>
          <w:rFonts w:hint="eastAsia"/>
        </w:rPr>
        <w:t>结构框图和</w:t>
      </w:r>
      <w:r w:rsidR="0011159C">
        <w:rPr>
          <w:rFonts w:hint="eastAsia"/>
        </w:rPr>
        <w:t>PCB</w:t>
      </w:r>
      <w:r w:rsidR="00F76532">
        <w:rPr>
          <w:rFonts w:hint="eastAsia"/>
        </w:rPr>
        <w:t>如</w:t>
      </w:r>
      <w:r w:rsidR="003249B4">
        <w:fldChar w:fldCharType="begin"/>
      </w:r>
      <w:r w:rsidR="003249B4">
        <w:instrText xml:space="preserve"> </w:instrText>
      </w:r>
      <w:r w:rsidR="003249B4">
        <w:rPr>
          <w:rFonts w:hint="eastAsia"/>
        </w:rPr>
        <w:instrText>REF _Ref483319230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6</w:t>
      </w:r>
      <w:r w:rsidR="003249B4">
        <w:fldChar w:fldCharType="end"/>
      </w:r>
      <w:r w:rsidR="00F76532">
        <w:rPr>
          <w:rFonts w:hint="eastAsia"/>
        </w:rPr>
        <w:t>所示</w:t>
      </w:r>
      <w:r w:rsidR="00956D3B">
        <w:rPr>
          <w:rFonts w:hint="eastAsia"/>
        </w:rPr>
        <w:t>。</w:t>
      </w:r>
      <w:r w:rsidR="00956D3B" w:rsidRPr="00956D3B">
        <w:rPr>
          <w:rFonts w:hint="eastAsia"/>
        </w:rPr>
        <w:t>AMC40</w:t>
      </w:r>
      <w:r w:rsidR="00956D3B" w:rsidRPr="00956D3B">
        <w:rPr>
          <w:rFonts w:hint="eastAsia"/>
        </w:rPr>
        <w:t>安装在</w:t>
      </w:r>
      <w:r w:rsidR="00956D3B" w:rsidRPr="00956D3B">
        <w:rPr>
          <w:rFonts w:hint="eastAsia"/>
        </w:rPr>
        <w:t>ATCA</w:t>
      </w:r>
      <w:r w:rsidR="00956D3B">
        <w:rPr>
          <w:rFonts w:hint="eastAsia"/>
        </w:rPr>
        <w:t>载板（</w:t>
      </w:r>
      <w:r w:rsidR="00956D3B">
        <w:rPr>
          <w:rFonts w:hint="eastAsia"/>
        </w:rPr>
        <w:t>Carrier</w:t>
      </w:r>
      <w:r w:rsidR="00956D3B">
        <w:t xml:space="preserve"> </w:t>
      </w:r>
      <w:r w:rsidR="00956D3B">
        <w:rPr>
          <w:rFonts w:hint="eastAsia"/>
        </w:rPr>
        <w:t>Board</w:t>
      </w:r>
      <w:r w:rsidR="00956D3B">
        <w:rPr>
          <w:rFonts w:hint="eastAsia"/>
        </w:rPr>
        <w:t>）上，使用</w:t>
      </w:r>
      <w:r w:rsidR="00956D3B">
        <w:rPr>
          <w:rFonts w:hint="eastAsia"/>
        </w:rPr>
        <w:t>FPGA</w:t>
      </w:r>
      <w:r w:rsidR="00956D3B">
        <w:rPr>
          <w:rFonts w:hint="eastAsia"/>
        </w:rPr>
        <w:t>进行数据处理，型号为</w:t>
      </w:r>
      <w:r w:rsidR="00956D3B">
        <w:rPr>
          <w:rFonts w:hint="eastAsia"/>
        </w:rPr>
        <w:t>Altera</w:t>
      </w:r>
      <w:r w:rsidR="00956D3B">
        <w:t xml:space="preserve"> </w:t>
      </w:r>
      <w:r w:rsidR="00956D3B">
        <w:rPr>
          <w:rFonts w:hint="eastAsia"/>
        </w:rPr>
        <w:t>Statix</w:t>
      </w:r>
      <w:r w:rsidR="00956D3B">
        <w:t xml:space="preserve"> </w:t>
      </w:r>
      <w:r w:rsidR="00956D3B">
        <w:rPr>
          <w:rFonts w:hint="eastAsia"/>
        </w:rPr>
        <w:t>V</w:t>
      </w:r>
      <w:r w:rsidR="00126457">
        <w:t xml:space="preserve"> </w:t>
      </w:r>
      <w:r w:rsidR="00126457">
        <w:rPr>
          <w:rFonts w:hint="eastAsia"/>
        </w:rPr>
        <w:t>GX</w:t>
      </w:r>
      <w:r w:rsidR="00956D3B">
        <w:rPr>
          <w:rFonts w:hint="eastAsia"/>
        </w:rPr>
        <w:t>。</w:t>
      </w:r>
      <w:r w:rsidR="00956D3B">
        <w:rPr>
          <w:rFonts w:hint="eastAsia"/>
        </w:rPr>
        <w:t>AMC</w:t>
      </w:r>
      <w:r w:rsidR="00956D3B">
        <w:t>40</w:t>
      </w:r>
      <w:r w:rsidR="00956D3B">
        <w:rPr>
          <w:rFonts w:hint="eastAsia"/>
        </w:rPr>
        <w:t>集成了</w:t>
      </w:r>
      <w:r w:rsidR="00956D3B">
        <w:rPr>
          <w:rFonts w:hint="eastAsia"/>
        </w:rPr>
        <w:t>36</w:t>
      </w:r>
      <w:r w:rsidR="00956D3B">
        <w:rPr>
          <w:rFonts w:hint="eastAsia"/>
        </w:rPr>
        <w:t>个光纤链路，</w:t>
      </w:r>
      <w:r w:rsidR="00956D3B" w:rsidRPr="00956D3B">
        <w:rPr>
          <w:rFonts w:hint="eastAsia"/>
        </w:rPr>
        <w:t>其中</w:t>
      </w:r>
      <w:r w:rsidR="00956D3B" w:rsidRPr="00956D3B">
        <w:rPr>
          <w:rFonts w:hint="eastAsia"/>
        </w:rPr>
        <w:t>24</w:t>
      </w:r>
      <w:r w:rsidR="00956D3B" w:rsidRPr="00956D3B">
        <w:rPr>
          <w:rFonts w:hint="eastAsia"/>
        </w:rPr>
        <w:t>路用于</w:t>
      </w:r>
      <w:r w:rsidR="00956D3B">
        <w:rPr>
          <w:rFonts w:hint="eastAsia"/>
        </w:rPr>
        <w:t>接收</w:t>
      </w:r>
      <w:r w:rsidR="00956D3B">
        <w:rPr>
          <w:rFonts w:hint="eastAsia"/>
        </w:rPr>
        <w:t>FEE</w:t>
      </w:r>
      <w:r w:rsidR="00956D3B">
        <w:rPr>
          <w:rFonts w:hint="eastAsia"/>
        </w:rPr>
        <w:t>数据</w:t>
      </w:r>
      <w:r w:rsidR="00956D3B" w:rsidRPr="00956D3B">
        <w:rPr>
          <w:rFonts w:hint="eastAsia"/>
        </w:rPr>
        <w:t>，</w:t>
      </w:r>
      <w:r w:rsidR="00956D3B" w:rsidRPr="00956D3B">
        <w:rPr>
          <w:rFonts w:hint="eastAsia"/>
        </w:rPr>
        <w:t>12</w:t>
      </w:r>
      <w:r w:rsidR="00956D3B" w:rsidRPr="00956D3B">
        <w:rPr>
          <w:rFonts w:hint="eastAsia"/>
        </w:rPr>
        <w:t>路</w:t>
      </w:r>
      <w:r w:rsidR="00956D3B">
        <w:rPr>
          <w:rFonts w:hint="eastAsia"/>
        </w:rPr>
        <w:t>用于将数据发送到计算机网络。</w:t>
      </w:r>
      <w:r w:rsidR="00956D3B">
        <w:rPr>
          <w:rFonts w:hint="eastAsia"/>
        </w:rPr>
        <w:t>FEE</w:t>
      </w:r>
      <w:r w:rsidR="00956D3B">
        <w:rPr>
          <w:rFonts w:hint="eastAsia"/>
        </w:rPr>
        <w:t>与</w:t>
      </w:r>
      <w:r w:rsidR="00956D3B">
        <w:rPr>
          <w:rFonts w:hint="eastAsia"/>
        </w:rPr>
        <w:t>AMC</w:t>
      </w:r>
      <w:r w:rsidR="00956D3B">
        <w:t>40</w:t>
      </w:r>
      <w:r w:rsidR="00956D3B">
        <w:rPr>
          <w:rFonts w:hint="eastAsia"/>
        </w:rPr>
        <w:t>之间采用</w:t>
      </w:r>
      <w:r w:rsidR="00956D3B">
        <w:rPr>
          <w:rFonts w:hint="eastAsia"/>
        </w:rPr>
        <w:t>GBT</w:t>
      </w:r>
      <w:r w:rsidR="00956D3B">
        <w:rPr>
          <w:rFonts w:hint="eastAsia"/>
        </w:rPr>
        <w:t>方案，工作速率为</w:t>
      </w:r>
      <w:r w:rsidR="00956D3B">
        <w:rPr>
          <w:rFonts w:hint="eastAsia"/>
        </w:rPr>
        <w:t>4.8</w:t>
      </w:r>
      <w:r w:rsidR="00956D3B">
        <w:t xml:space="preserve"> </w:t>
      </w:r>
      <w:r w:rsidR="00956D3B">
        <w:rPr>
          <w:rFonts w:hint="eastAsia"/>
        </w:rPr>
        <w:t>Gbps</w:t>
      </w:r>
      <w:r w:rsidR="00956D3B">
        <w:rPr>
          <w:rFonts w:hint="eastAsia"/>
        </w:rPr>
        <w:t>；</w:t>
      </w:r>
      <w:r w:rsidR="00956D3B">
        <w:rPr>
          <w:rFonts w:hint="eastAsia"/>
        </w:rPr>
        <w:t>AMC</w:t>
      </w:r>
      <w:r w:rsidR="00956D3B">
        <w:t>40</w:t>
      </w:r>
      <w:r w:rsidR="00956D3B">
        <w:rPr>
          <w:rFonts w:hint="eastAsia"/>
        </w:rPr>
        <w:t>与计算机网络之间采用万兆以太网</w:t>
      </w:r>
      <w:r w:rsidR="00A51A3C">
        <w:rPr>
          <w:rFonts w:hint="eastAsia"/>
        </w:rPr>
        <w:t>。</w:t>
      </w:r>
      <w:r w:rsidR="00956D3B">
        <w:rPr>
          <w:rFonts w:hint="eastAsia"/>
        </w:rPr>
        <w:t>每个</w:t>
      </w:r>
      <w:r w:rsidR="00956D3B">
        <w:t>ATCA</w:t>
      </w:r>
      <w:r w:rsidR="00956D3B">
        <w:rPr>
          <w:rFonts w:hint="eastAsia"/>
        </w:rPr>
        <w:t>载板可以安装</w:t>
      </w:r>
      <w:r w:rsidR="00956D3B">
        <w:rPr>
          <w:rFonts w:hint="eastAsia"/>
        </w:rPr>
        <w:t>4</w:t>
      </w:r>
      <w:r w:rsidR="00956D3B">
        <w:rPr>
          <w:rFonts w:hint="eastAsia"/>
        </w:rPr>
        <w:t>个</w:t>
      </w:r>
      <w:r w:rsidR="00956D3B">
        <w:rPr>
          <w:rFonts w:hint="eastAsia"/>
        </w:rPr>
        <w:t>AMC40</w:t>
      </w:r>
      <w:r w:rsidR="00956D3B">
        <w:rPr>
          <w:rFonts w:hint="eastAsia"/>
        </w:rPr>
        <w:t>子板。</w:t>
      </w:r>
    </w:p>
    <w:p w14:paraId="3B7FAAD0" w14:textId="711018D9" w:rsidR="00A84653" w:rsidRDefault="00E029BA" w:rsidP="00E029BA">
      <w:pPr>
        <w:pStyle w:val="af7"/>
        <w:keepNext/>
        <w:spacing w:before="15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sidRPr="00E029B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lastRenderedPageBreak/>
        <w:t xml:space="preserve"> </w:t>
      </w:r>
    </w:p>
    <w:p w14:paraId="2A7B12B3" w14:textId="60A546EE" w:rsidR="00E029BA" w:rsidRDefault="00E029BA" w:rsidP="009D30E2">
      <w:pPr>
        <w:pStyle w:val="af7"/>
        <w:spacing w:before="156"/>
      </w:pPr>
      <w:r w:rsidRPr="009D30E2">
        <w:drawing>
          <wp:inline distT="0" distB="0" distL="0" distR="0" wp14:anchorId="273EE884" wp14:editId="76B1887E">
            <wp:extent cx="3889612" cy="2032878"/>
            <wp:effectExtent l="0" t="0" r="0" b="5715"/>
            <wp:docPr id="41" name="图片 41" descr="E:\Work\Documents\Pictures\lhcb_amc40_block_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Work\Documents\Pictures\lhcb_amc40_block_diagram.t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89612" cy="2032878"/>
                    </a:xfrm>
                    <a:prstGeom prst="rect">
                      <a:avLst/>
                    </a:prstGeom>
                    <a:noFill/>
                    <a:ln>
                      <a:noFill/>
                    </a:ln>
                  </pic:spPr>
                </pic:pic>
              </a:graphicData>
            </a:graphic>
          </wp:inline>
        </w:drawing>
      </w:r>
    </w:p>
    <w:p w14:paraId="2629512F" w14:textId="77777777" w:rsidR="009D30E2" w:rsidRDefault="009D30E2" w:rsidP="009D30E2">
      <w:pPr>
        <w:pStyle w:val="af7"/>
        <w:keepNext/>
        <w:spacing w:before="156"/>
      </w:pPr>
      <w:r w:rsidRPr="009D30E2">
        <w:drawing>
          <wp:inline distT="0" distB="0" distL="0" distR="0" wp14:anchorId="339340C9" wp14:editId="5630EB38">
            <wp:extent cx="3502800" cy="1605600"/>
            <wp:effectExtent l="0" t="0" r="2540" b="0"/>
            <wp:docPr id="40" name="图片 40" descr="E:\Work\Documents\Pictures\lhcb_amc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Work\Documents\Pictures\lhcb_amc4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54" t="25638" b="14949"/>
                    <a:stretch/>
                  </pic:blipFill>
                  <pic:spPr bwMode="auto">
                    <a:xfrm>
                      <a:off x="0" y="0"/>
                      <a:ext cx="3502800" cy="1605600"/>
                    </a:xfrm>
                    <a:prstGeom prst="rect">
                      <a:avLst/>
                    </a:prstGeom>
                    <a:noFill/>
                    <a:ln>
                      <a:noFill/>
                    </a:ln>
                    <a:extLst>
                      <a:ext uri="{53640926-AAD7-44D8-BBD7-CCE9431645EC}">
                        <a14:shadowObscured xmlns:a14="http://schemas.microsoft.com/office/drawing/2010/main"/>
                      </a:ext>
                    </a:extLst>
                  </pic:spPr>
                </pic:pic>
              </a:graphicData>
            </a:graphic>
          </wp:inline>
        </w:drawing>
      </w:r>
    </w:p>
    <w:p w14:paraId="2A8C0DAC" w14:textId="6FA4B16D" w:rsidR="009D30E2" w:rsidRPr="009D30E2" w:rsidRDefault="009D30E2" w:rsidP="009D30E2">
      <w:pPr>
        <w:pStyle w:val="aff0"/>
      </w:pPr>
      <w:bookmarkStart w:id="120" w:name="_Ref483319230"/>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6</w:t>
      </w:r>
      <w:r w:rsidR="00CA3B33">
        <w:fldChar w:fldCharType="end"/>
      </w:r>
      <w:bookmarkEnd w:id="120"/>
      <w:r>
        <w:t xml:space="preserve">  AMC40</w:t>
      </w:r>
      <w:r>
        <w:rPr>
          <w:rFonts w:hint="eastAsia"/>
        </w:rPr>
        <w:t>结构框图和</w:t>
      </w:r>
      <w:r>
        <w:rPr>
          <w:rFonts w:hint="eastAsia"/>
        </w:rPr>
        <w:t>PCB</w:t>
      </w:r>
    </w:p>
    <w:p w14:paraId="28EFA80A" w14:textId="4D27BFF4" w:rsidR="00CA7DC7" w:rsidRDefault="004B47C4" w:rsidP="00A51A3C">
      <w:pPr>
        <w:pStyle w:val="a2"/>
        <w:ind w:firstLine="480"/>
      </w:pPr>
      <w:r>
        <w:rPr>
          <w:rFonts w:hint="eastAsia"/>
        </w:rPr>
        <w:t>最终方案则</w:t>
      </w:r>
      <w:r w:rsidR="00CA7DC7">
        <w:rPr>
          <w:rFonts w:hint="eastAsia"/>
        </w:rPr>
        <w:t>是基于</w:t>
      </w:r>
      <w:r w:rsidR="00CA7DC7">
        <w:rPr>
          <w:rFonts w:hint="eastAsia"/>
        </w:rPr>
        <w:t>PCI</w:t>
      </w:r>
      <w:r w:rsidR="00CA7DC7">
        <w:t>e</w:t>
      </w:r>
      <w:r w:rsidR="00CA7DC7">
        <w:rPr>
          <w:rFonts w:hint="eastAsia"/>
        </w:rPr>
        <w:t>40</w:t>
      </w:r>
      <w:r w:rsidR="00CA7DC7">
        <w:rPr>
          <w:rFonts w:hint="eastAsia"/>
        </w:rPr>
        <w:t>。</w:t>
      </w:r>
      <w:r w:rsidR="00CA7DC7">
        <w:rPr>
          <w:rFonts w:hint="eastAsia"/>
        </w:rPr>
        <w:t>PCIe40</w:t>
      </w:r>
      <w:r w:rsidR="00CA7DC7">
        <w:rPr>
          <w:rFonts w:hint="eastAsia"/>
        </w:rPr>
        <w:t>是标准的</w:t>
      </w:r>
      <w:r w:rsidR="00CA7DC7">
        <w:rPr>
          <w:rFonts w:hint="eastAsia"/>
        </w:rPr>
        <w:t>PCI</w:t>
      </w:r>
      <w:r w:rsidR="00CA7DC7">
        <w:t xml:space="preserve"> Express</w:t>
      </w:r>
      <w:r w:rsidR="00CA7DC7">
        <w:rPr>
          <w:rFonts w:hint="eastAsia"/>
        </w:rPr>
        <w:t>插卡，可以直接插在计算机群的主板上。</w:t>
      </w:r>
      <w:r w:rsidR="00CA7DC7">
        <w:rPr>
          <w:rFonts w:hint="eastAsia"/>
        </w:rPr>
        <w:t>FEE</w:t>
      </w:r>
      <w:r w:rsidR="00CA7DC7">
        <w:rPr>
          <w:rFonts w:hint="eastAsia"/>
        </w:rPr>
        <w:t>的数据首先通过光纤链路送到</w:t>
      </w:r>
      <w:r w:rsidR="00CA7DC7">
        <w:rPr>
          <w:rFonts w:hint="eastAsia"/>
        </w:rPr>
        <w:t>PCIe40</w:t>
      </w:r>
      <w:r w:rsidR="00CA7DC7">
        <w:rPr>
          <w:rFonts w:hint="eastAsia"/>
        </w:rPr>
        <w:t>插卡上，然后</w:t>
      </w:r>
      <w:r w:rsidR="00CA7DC7">
        <w:rPr>
          <w:rFonts w:hint="eastAsia"/>
        </w:rPr>
        <w:t>PCIe40</w:t>
      </w:r>
      <w:r w:rsidR="00CA7DC7">
        <w:rPr>
          <w:rFonts w:hint="eastAsia"/>
        </w:rPr>
        <w:t>将接收到的数据通过</w:t>
      </w:r>
      <w:r w:rsidR="00CA7DC7">
        <w:rPr>
          <w:rFonts w:hint="eastAsia"/>
        </w:rPr>
        <w:t>PCI Express</w:t>
      </w:r>
      <w:r w:rsidR="00BB0880">
        <w:rPr>
          <w:rFonts w:hint="eastAsia"/>
        </w:rPr>
        <w:t>接口送到计算机进行处理。计算机之间则</w:t>
      </w:r>
      <w:r w:rsidR="00CA7DC7">
        <w:rPr>
          <w:rFonts w:hint="eastAsia"/>
        </w:rPr>
        <w:t>使用万兆以太网全联通。</w:t>
      </w:r>
    </w:p>
    <w:p w14:paraId="70078B52" w14:textId="77777777" w:rsidR="00AA4878" w:rsidRDefault="00CA7DC7" w:rsidP="00AA4878">
      <w:pPr>
        <w:pStyle w:val="af7"/>
        <w:keepNext/>
        <w:spacing w:before="156"/>
      </w:pPr>
      <w:r w:rsidRPr="006E3706">
        <w:drawing>
          <wp:inline distT="0" distB="0" distL="0" distR="0" wp14:anchorId="116A8809" wp14:editId="3EF17B90">
            <wp:extent cx="2638800" cy="1728000"/>
            <wp:effectExtent l="0" t="0" r="9525" b="5715"/>
            <wp:docPr id="19" name="图片 19" descr="E:\Work\Documents\Pictures\lhc_upgrade_architec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Work\Documents\Pictures\lhc_upgrade_architecture_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38800" cy="1728000"/>
                    </a:xfrm>
                    <a:prstGeom prst="rect">
                      <a:avLst/>
                    </a:prstGeom>
                    <a:noFill/>
                    <a:ln>
                      <a:noFill/>
                    </a:ln>
                  </pic:spPr>
                </pic:pic>
              </a:graphicData>
            </a:graphic>
          </wp:inline>
        </w:drawing>
      </w:r>
      <w:r w:rsidRPr="006E370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E3706">
        <w:drawing>
          <wp:inline distT="0" distB="0" distL="0" distR="0" wp14:anchorId="511E294A" wp14:editId="0D22DDE4">
            <wp:extent cx="2498400" cy="1728000"/>
            <wp:effectExtent l="0" t="0" r="0" b="5715"/>
            <wp:docPr id="22" name="图片 22" descr="E:\Work\Documents\Pictures\lhc_upgrade_architec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Work\Documents\Pictures\lhc_upgrade_architecture_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8400" cy="1728000"/>
                    </a:xfrm>
                    <a:prstGeom prst="rect">
                      <a:avLst/>
                    </a:prstGeom>
                    <a:noFill/>
                    <a:ln>
                      <a:noFill/>
                    </a:ln>
                  </pic:spPr>
                </pic:pic>
              </a:graphicData>
            </a:graphic>
          </wp:inline>
        </w:drawing>
      </w:r>
    </w:p>
    <w:p w14:paraId="0D0E42D4" w14:textId="7833E308" w:rsidR="00CA7DC7" w:rsidRDefault="00AA4878" w:rsidP="00AA4878">
      <w:pPr>
        <w:pStyle w:val="aff0"/>
      </w:pPr>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7</w:t>
      </w:r>
      <w:r w:rsidR="00CA3B33">
        <w:fldChar w:fldCharType="end"/>
      </w:r>
      <w:r>
        <w:t xml:space="preserve">  LHCb</w:t>
      </w:r>
      <w:r>
        <w:rPr>
          <w:rFonts w:hint="eastAsia"/>
        </w:rPr>
        <w:t>读出系统升级方案：基于</w:t>
      </w:r>
      <w:r>
        <w:rPr>
          <w:rFonts w:hint="eastAsia"/>
        </w:rPr>
        <w:t>A</w:t>
      </w:r>
      <w:r>
        <w:t>TCA+AMC40</w:t>
      </w:r>
      <w:r>
        <w:rPr>
          <w:rFonts w:hint="eastAsia"/>
        </w:rPr>
        <w:t>（左）和基于</w:t>
      </w:r>
      <w:r>
        <w:rPr>
          <w:rFonts w:hint="eastAsia"/>
        </w:rPr>
        <w:t>PCIe40</w:t>
      </w:r>
      <w:r>
        <w:rPr>
          <w:rFonts w:hint="eastAsia"/>
        </w:rPr>
        <w:t>（右）</w:t>
      </w:r>
    </w:p>
    <w:p w14:paraId="572BD24D" w14:textId="51AC1430" w:rsidR="00FC4C3D" w:rsidRPr="00FC4C3D" w:rsidRDefault="00FC4C3D" w:rsidP="00096E14">
      <w:pPr>
        <w:pStyle w:val="a2"/>
        <w:ind w:firstLine="480"/>
      </w:pPr>
      <w:r>
        <w:rPr>
          <w:rFonts w:hint="eastAsia"/>
        </w:rPr>
        <w:t>为了将前端的数据完整的送往后端，使用</w:t>
      </w:r>
      <w:r w:rsidR="00430AFD">
        <w:rPr>
          <w:rFonts w:hint="eastAsia"/>
        </w:rPr>
        <w:t>了</w:t>
      </w:r>
      <w:r>
        <w:rPr>
          <w:rFonts w:hint="eastAsia"/>
        </w:rPr>
        <w:t>约</w:t>
      </w:r>
      <w:r>
        <w:rPr>
          <w:rFonts w:hint="eastAsia"/>
        </w:rPr>
        <w:t>8800</w:t>
      </w:r>
      <w:r>
        <w:rPr>
          <w:rFonts w:hint="eastAsia"/>
        </w:rPr>
        <w:t>个光纤链接，距离约为</w:t>
      </w:r>
      <w:r>
        <w:rPr>
          <w:rFonts w:hint="eastAsia"/>
        </w:rPr>
        <w:t>350</w:t>
      </w:r>
      <w:r>
        <w:rPr>
          <w:rFonts w:hint="eastAsia"/>
        </w:rPr>
        <w:t>米</w:t>
      </w:r>
      <w:r w:rsidR="00096E14">
        <w:rPr>
          <w:rFonts w:hint="eastAsia"/>
        </w:rPr>
        <w:t>。传输协议使用的是</w:t>
      </w:r>
      <w:r w:rsidR="00096E14">
        <w:rPr>
          <w:rFonts w:hint="eastAsia"/>
        </w:rPr>
        <w:t>CERN</w:t>
      </w:r>
      <w:r w:rsidR="00096E14">
        <w:rPr>
          <w:rFonts w:hint="eastAsia"/>
        </w:rPr>
        <w:t>专门为粒子物理实验开发的</w:t>
      </w:r>
      <w:r w:rsidR="00430AFD">
        <w:rPr>
          <w:rFonts w:hint="eastAsia"/>
        </w:rPr>
        <w:t>ASIC</w:t>
      </w:r>
      <w:r w:rsidR="00430AFD">
        <w:t xml:space="preserve"> </w:t>
      </w:r>
      <w:r w:rsidR="00430AFD">
        <w:rPr>
          <w:rFonts w:hint="eastAsia"/>
        </w:rPr>
        <w:t>G</w:t>
      </w:r>
      <w:r w:rsidR="00430AFD">
        <w:t>BT</w:t>
      </w:r>
      <w:r w:rsidR="00096E14">
        <w:rPr>
          <w:rFonts w:hint="eastAsia"/>
        </w:rPr>
        <w:t>，</w:t>
      </w:r>
      <w:r>
        <w:rPr>
          <w:rFonts w:hint="eastAsia"/>
        </w:rPr>
        <w:t>速度</w:t>
      </w:r>
      <w:r>
        <w:rPr>
          <w:rFonts w:hint="eastAsia"/>
        </w:rPr>
        <w:lastRenderedPageBreak/>
        <w:t>达到</w:t>
      </w:r>
      <w:r>
        <w:rPr>
          <w:rFonts w:hint="eastAsia"/>
        </w:rPr>
        <w:t>4.8</w:t>
      </w:r>
      <w:r>
        <w:t xml:space="preserve"> </w:t>
      </w:r>
      <w:r>
        <w:rPr>
          <w:rFonts w:hint="eastAsia"/>
        </w:rPr>
        <w:t>Gbps</w:t>
      </w:r>
      <w:r>
        <w:rPr>
          <w:rFonts w:hint="eastAsia"/>
        </w:rPr>
        <w:t>。</w:t>
      </w:r>
      <w:r w:rsidR="00096E14">
        <w:rPr>
          <w:rFonts w:hint="eastAsia"/>
        </w:rPr>
        <w:t>GBT</w:t>
      </w:r>
      <w:r w:rsidR="00096E14">
        <w:rPr>
          <w:rFonts w:hint="eastAsia"/>
        </w:rPr>
        <w:t>在粒子物理实验中广泛使用，是前端电子学与后端</w:t>
      </w:r>
      <w:r w:rsidR="00096E14">
        <w:rPr>
          <w:rFonts w:hint="eastAsia"/>
        </w:rPr>
        <w:t>DAQ</w:t>
      </w:r>
      <w:r w:rsidR="00096E14">
        <w:rPr>
          <w:rFonts w:hint="eastAsia"/>
        </w:rPr>
        <w:t>连接的重要工具。</w:t>
      </w:r>
    </w:p>
    <w:p w14:paraId="5D7A77DA" w14:textId="6112FD9A" w:rsidR="001D16C8" w:rsidRDefault="001D16C8" w:rsidP="00176A90">
      <w:pPr>
        <w:pStyle w:val="4-"/>
        <w:spacing w:before="156" w:after="156"/>
      </w:pPr>
      <w:bookmarkStart w:id="121" w:name="_Ref481683332"/>
      <w:bookmarkEnd w:id="116"/>
      <w:r>
        <w:rPr>
          <w:rFonts w:hint="eastAsia"/>
        </w:rPr>
        <w:t>GBT</w:t>
      </w:r>
      <w:bookmarkEnd w:id="121"/>
    </w:p>
    <w:p w14:paraId="3E54E041" w14:textId="13CCEC34" w:rsidR="001D16C8" w:rsidRDefault="001D16C8" w:rsidP="001D16C8">
      <w:pPr>
        <w:pStyle w:val="a2"/>
        <w:ind w:firstLine="480"/>
      </w:pPr>
      <w:r>
        <w:rPr>
          <w:rFonts w:hint="eastAsia"/>
        </w:rPr>
        <w:t>高速数据传输对于粒子物理实验读出系统来说至关重要。</w:t>
      </w:r>
      <w:r w:rsidR="00096E14">
        <w:rPr>
          <w:rFonts w:hint="eastAsia"/>
        </w:rPr>
        <w:t>除了</w:t>
      </w:r>
      <w:r w:rsidR="00096E14" w:rsidRPr="00096E14">
        <w:rPr>
          <w:rFonts w:hint="eastAsia"/>
        </w:rPr>
        <w:t>数据带宽</w:t>
      </w:r>
      <w:r w:rsidR="00096E14">
        <w:rPr>
          <w:rFonts w:hint="eastAsia"/>
        </w:rPr>
        <w:t>必须满足需求之外</w:t>
      </w:r>
      <w:r>
        <w:rPr>
          <w:rFonts w:hint="eastAsia"/>
        </w:rPr>
        <w:t>，还有很多其他因素需要考虑</w:t>
      </w:r>
      <w:r w:rsidR="0085606C">
        <w:fldChar w:fldCharType="begin"/>
      </w:r>
      <w:r w:rsidR="0085606C">
        <w:instrText xml:space="preserve"> REF _Ref484250081 \r \h </w:instrText>
      </w:r>
      <w:r w:rsidR="0085606C">
        <w:fldChar w:fldCharType="separate"/>
      </w:r>
      <w:r w:rsidR="007033F6">
        <w:t>[12]</w:t>
      </w:r>
      <w:r w:rsidR="0085606C">
        <w:fldChar w:fldCharType="end"/>
      </w:r>
      <w:r>
        <w:rPr>
          <w:rFonts w:hint="eastAsia"/>
        </w:rPr>
        <w:t>，例如：</w:t>
      </w:r>
    </w:p>
    <w:p w14:paraId="592BF354" w14:textId="77777777" w:rsidR="001D16C8" w:rsidRDefault="001D16C8" w:rsidP="001D16C8">
      <w:pPr>
        <w:pStyle w:val="a0"/>
      </w:pPr>
      <w:r>
        <w:rPr>
          <w:rFonts w:hint="eastAsia"/>
        </w:rPr>
        <w:t>多样化的功能。在粒子物理试验中，除了前端和后端之间除了数据传输外，还希望能够实现快控制、定时、同步等功能。</w:t>
      </w:r>
    </w:p>
    <w:p w14:paraId="0622D5EE" w14:textId="492F268D" w:rsidR="001D16C8" w:rsidRDefault="001D16C8" w:rsidP="001D16C8">
      <w:pPr>
        <w:pStyle w:val="a0"/>
      </w:pPr>
      <w:r>
        <w:rPr>
          <w:rFonts w:hint="eastAsia"/>
        </w:rPr>
        <w:t>小型化。在探测器前端，物理空间往往十分有限，</w:t>
      </w:r>
      <w:r>
        <w:rPr>
          <w:rFonts w:hint="eastAsia"/>
        </w:rPr>
        <w:t>PCB</w:t>
      </w:r>
      <w:r>
        <w:rPr>
          <w:rFonts w:hint="eastAsia"/>
        </w:rPr>
        <w:t>电路的尺寸和高度受到限制；另一方面，由于数据率太高，往往需要多条高速链路进行传输。所以必须保证高速收发器的尺寸小，集成度高。如</w:t>
      </w:r>
      <w:r w:rsidR="003249B4">
        <w:fldChar w:fldCharType="begin"/>
      </w:r>
      <w:r w:rsidR="003249B4">
        <w:instrText xml:space="preserve"> </w:instrText>
      </w:r>
      <w:r w:rsidR="003249B4">
        <w:rPr>
          <w:rFonts w:hint="eastAsia"/>
        </w:rPr>
        <w:instrText>REF _Ref481056738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8</w:t>
      </w:r>
      <w:r w:rsidR="003249B4">
        <w:fldChar w:fldCharType="end"/>
      </w:r>
      <w:r>
        <w:rPr>
          <w:rFonts w:hint="eastAsia"/>
        </w:rPr>
        <w:t>所示，左图是标准的</w:t>
      </w:r>
      <w:r>
        <w:rPr>
          <w:rFonts w:hint="eastAsia"/>
        </w:rPr>
        <w:t>SFP</w:t>
      </w:r>
      <w:r>
        <w:t>/SFP+</w:t>
      </w:r>
      <w:r>
        <w:rPr>
          <w:rFonts w:hint="eastAsia"/>
        </w:rPr>
        <w:t>，尺寸为：</w:t>
      </w:r>
      <m:oMath>
        <m:r>
          <m:rPr>
            <m:sty m:val="p"/>
          </m:rPr>
          <w:rPr>
            <w:rFonts w:ascii="Cambria Math" w:hAnsi="Cambria Math"/>
          </w:rPr>
          <m:t>56.5</m:t>
        </m:r>
        <m:d>
          <m:dPr>
            <m:ctrlPr>
              <w:rPr>
                <w:rFonts w:ascii="Cambria Math" w:hAnsi="Cambria Math"/>
              </w:rPr>
            </m:ctrlPr>
          </m:dPr>
          <m:e>
            <m:r>
              <m:rPr>
                <m:sty m:val="p"/>
              </m:rPr>
              <w:rPr>
                <w:rFonts w:ascii="Cambria Math" w:hAnsi="Cambria Math"/>
              </w:rPr>
              <m:t>L</m:t>
            </m:r>
          </m:e>
        </m:d>
        <m:r>
          <m:rPr>
            <m:sty m:val="p"/>
          </m:rPr>
          <w:rPr>
            <w:rFonts w:ascii="Cambria Math" w:hAnsi="Cambria Math"/>
          </w:rPr>
          <m:t>×</m:t>
        </m:r>
        <m:r>
          <m:rPr>
            <m:sty m:val="p"/>
          </m:rPr>
          <w:rPr>
            <w:rFonts w:ascii="Cambria Math" w:hAnsi="Cambria Math" w:hint="eastAsia"/>
          </w:rPr>
          <m:t>13.4</m:t>
        </m:r>
        <m:r>
          <m:rPr>
            <m:sty m:val="p"/>
          </m:rPr>
          <w:rPr>
            <w:rFonts w:ascii="Cambria Math" w:hAnsi="Cambria Math"/>
          </w:rPr>
          <m:t>(W)×8.5(H) mm</m:t>
        </m:r>
      </m:oMath>
      <w:r>
        <w:rPr>
          <w:rFonts w:hint="eastAsia"/>
        </w:rPr>
        <w:t>，很难应用于前端电子学；右图是</w:t>
      </w:r>
      <w:r>
        <w:rPr>
          <w:rFonts w:hint="eastAsia"/>
        </w:rPr>
        <w:t>Avago</w:t>
      </w:r>
      <w:r>
        <w:rPr>
          <w:rFonts w:hint="eastAsia"/>
        </w:rPr>
        <w:t>推出的高密度光纤收发器系列</w:t>
      </w:r>
      <w:r>
        <w:rPr>
          <w:rFonts w:hint="eastAsia"/>
        </w:rPr>
        <w:t>Mini</w:t>
      </w:r>
      <w:r>
        <w:t>POD</w:t>
      </w:r>
      <w:r>
        <w:rPr>
          <w:rFonts w:hint="eastAsia"/>
        </w:rPr>
        <w:t>，在</w:t>
      </w:r>
      <m:oMath>
        <m:r>
          <m:rPr>
            <m:sty m:val="p"/>
          </m:rPr>
          <w:rPr>
            <w:rFonts w:ascii="Cambria Math" w:hAnsi="Cambria Math"/>
          </w:rPr>
          <m:t xml:space="preserve">22×18.5 </m:t>
        </m:r>
        <m:r>
          <m:rPr>
            <m:sty m:val="p"/>
          </m:rPr>
          <w:rPr>
            <w:rFonts w:ascii="Cambria Math" w:hAnsi="Cambria Math" w:hint="eastAsia"/>
          </w:rPr>
          <m:t>mm</m:t>
        </m:r>
      </m:oMath>
      <w:r>
        <w:rPr>
          <w:rFonts w:hint="eastAsia"/>
        </w:rPr>
        <w:t>的尺寸里集成了</w:t>
      </w:r>
      <w:r>
        <w:rPr>
          <w:rFonts w:hint="eastAsia"/>
        </w:rPr>
        <w:t>12</w:t>
      </w:r>
      <w:r>
        <w:rPr>
          <w:rFonts w:hint="eastAsia"/>
        </w:rPr>
        <w:t>个</w:t>
      </w:r>
      <w:r>
        <w:rPr>
          <w:rFonts w:hint="eastAsia"/>
        </w:rPr>
        <w:t>10</w:t>
      </w:r>
      <w:r>
        <w:t xml:space="preserve"> </w:t>
      </w:r>
      <w:r>
        <w:rPr>
          <w:rFonts w:hint="eastAsia"/>
        </w:rPr>
        <w:t>Gbps</w:t>
      </w:r>
      <w:r>
        <w:rPr>
          <w:rFonts w:hint="eastAsia"/>
        </w:rPr>
        <w:t>的链路。</w:t>
      </w:r>
    </w:p>
    <w:p w14:paraId="0175BAF8" w14:textId="77777777" w:rsidR="001D16C8" w:rsidRDefault="001D16C8" w:rsidP="001D16C8">
      <w:pPr>
        <w:pStyle w:val="a0"/>
      </w:pPr>
      <w:r>
        <w:rPr>
          <w:rFonts w:hint="eastAsia"/>
        </w:rPr>
        <w:t>低功耗。在探测器前端，物理空间有限，读出电子学密度高；另外受实验条件限制，往往不能有足够的散热，或者不能产生大量的热量，所以必须保证整个前端读出电子学的低功耗。高速收发器本身功耗较高，所以需要进行特殊考虑。</w:t>
      </w:r>
    </w:p>
    <w:p w14:paraId="1C9275B7" w14:textId="77777777" w:rsidR="001D16C8" w:rsidRDefault="001D16C8" w:rsidP="001D16C8">
      <w:pPr>
        <w:pStyle w:val="a0"/>
      </w:pPr>
      <w:r>
        <w:rPr>
          <w:rFonts w:hint="eastAsia"/>
        </w:rPr>
        <w:t>抗辐照。在粒子物理实验中，探测器前端实验环境恶劣，电子学会受到辐照效应的影响。辐照效应分为两个方面：总剂量效应和单粒子效应。普通的商用芯片一般没有考虑到抗辐照的需求。</w:t>
      </w:r>
    </w:p>
    <w:p w14:paraId="39BABB1C" w14:textId="77777777" w:rsidR="001D16C8" w:rsidRDefault="001D16C8" w:rsidP="001D16C8">
      <w:pPr>
        <w:pStyle w:val="af7"/>
        <w:keepNext/>
        <w:spacing w:before="156"/>
      </w:pPr>
      <w:r w:rsidRPr="00FF31CE">
        <w:drawing>
          <wp:inline distT="0" distB="0" distL="0" distR="0" wp14:anchorId="6E496A0F" wp14:editId="1176AABA">
            <wp:extent cx="2012400" cy="2160000"/>
            <wp:effectExtent l="0" t="0" r="6985" b="0"/>
            <wp:docPr id="29" name="图片 29" descr="E:\Work\Documents\Pictures\finisar_trans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Work\Documents\Pictures\finisar_transceiver.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6304" r="17926"/>
                    <a:stretch/>
                  </pic:blipFill>
                  <pic:spPr bwMode="auto">
                    <a:xfrm>
                      <a:off x="0" y="0"/>
                      <a:ext cx="2012400"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697A40">
        <w:drawing>
          <wp:inline distT="0" distB="0" distL="0" distR="0" wp14:anchorId="10805CFE" wp14:editId="277C3153">
            <wp:extent cx="2880000" cy="2160000"/>
            <wp:effectExtent l="0" t="0" r="0" b="0"/>
            <wp:docPr id="32" name="图片 32" descr="E:\Work\Documents\Pictures\avago_minip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Work\Documents\Pictures\avago_minipod.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720" b="9251"/>
                    <a:stretch/>
                  </pic:blipFill>
                  <pic:spPr bwMode="auto">
                    <a:xfrm>
                      <a:off x="0" y="0"/>
                      <a:ext cx="288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BA8E70B" w14:textId="4264D786" w:rsidR="001D16C8" w:rsidRDefault="001D16C8" w:rsidP="001D16C8">
      <w:pPr>
        <w:pStyle w:val="aff0"/>
        <w:spacing w:before="156" w:after="156"/>
      </w:pPr>
      <w:bookmarkStart w:id="122" w:name="_Ref481056738"/>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8</w:t>
      </w:r>
      <w:r w:rsidR="00CA3B33">
        <w:fldChar w:fldCharType="end"/>
      </w:r>
      <w:bookmarkEnd w:id="122"/>
      <w:r>
        <w:t xml:space="preserve">  </w:t>
      </w:r>
      <w:r>
        <w:rPr>
          <w:rFonts w:hint="eastAsia"/>
        </w:rPr>
        <w:t>光纤收发器（左：</w:t>
      </w:r>
      <w:r>
        <w:rPr>
          <w:rFonts w:hint="eastAsia"/>
        </w:rPr>
        <w:t>Fini</w:t>
      </w:r>
      <w:r>
        <w:t>sar SFP+</w:t>
      </w:r>
      <w:r>
        <w:rPr>
          <w:rFonts w:hint="eastAsia"/>
        </w:rPr>
        <w:t>，右：</w:t>
      </w:r>
      <w:r>
        <w:rPr>
          <w:rFonts w:hint="eastAsia"/>
        </w:rPr>
        <w:t>Avago</w:t>
      </w:r>
      <w:r>
        <w:t xml:space="preserve"> </w:t>
      </w:r>
      <w:r>
        <w:rPr>
          <w:rFonts w:hint="eastAsia"/>
        </w:rPr>
        <w:t>MiniPOD</w:t>
      </w:r>
      <w:r>
        <w:rPr>
          <w:rFonts w:hint="eastAsia"/>
        </w:rPr>
        <w:t>）</w:t>
      </w:r>
    </w:p>
    <w:p w14:paraId="29B46644" w14:textId="4AEE8DE5" w:rsidR="001D16C8" w:rsidRDefault="001D16C8" w:rsidP="001D16C8">
      <w:pPr>
        <w:pStyle w:val="a2"/>
        <w:ind w:firstLine="480"/>
      </w:pPr>
      <w:r>
        <w:rPr>
          <w:rFonts w:hint="eastAsia"/>
        </w:rPr>
        <w:t>为了满足</w:t>
      </w:r>
      <w:r>
        <w:rPr>
          <w:rFonts w:hint="eastAsia"/>
        </w:rPr>
        <w:t>LHC</w:t>
      </w:r>
      <w:r>
        <w:rPr>
          <w:rFonts w:hint="eastAsia"/>
        </w:rPr>
        <w:t>的实验需求，</w:t>
      </w:r>
      <w:r>
        <w:rPr>
          <w:rFonts w:hint="eastAsia"/>
        </w:rPr>
        <w:t>CERN</w:t>
      </w:r>
      <w:r>
        <w:rPr>
          <w:rFonts w:hint="eastAsia"/>
        </w:rPr>
        <w:t>启动了抗辐照光纤链路（</w:t>
      </w:r>
      <w:r>
        <w:rPr>
          <w:rFonts w:hint="eastAsia"/>
        </w:rPr>
        <w:t>Ra</w:t>
      </w:r>
      <w:r>
        <w:t>diation Hard Optical Link</w:t>
      </w:r>
      <w:r>
        <w:rPr>
          <w:rFonts w:hint="eastAsia"/>
        </w:rPr>
        <w:t>）项目，其中较为有名的两个分支项目为</w:t>
      </w:r>
      <w:r>
        <w:rPr>
          <w:rFonts w:hint="eastAsia"/>
        </w:rPr>
        <w:t>G</w:t>
      </w:r>
      <w:r>
        <w:t>igaBit Transceiver (GBT) Projec</w:t>
      </w:r>
      <w:r>
        <w:rPr>
          <w:rFonts w:hint="eastAsia"/>
        </w:rPr>
        <w:t>t</w:t>
      </w:r>
      <w:r w:rsidR="0085606C">
        <w:t xml:space="preserve"> </w:t>
      </w:r>
      <w:r w:rsidR="0085606C">
        <w:fldChar w:fldCharType="begin"/>
      </w:r>
      <w:r w:rsidR="0085606C">
        <w:instrText xml:space="preserve"> REF _Ref484250154 \r \h </w:instrText>
      </w:r>
      <w:r w:rsidR="0085606C">
        <w:fldChar w:fldCharType="separate"/>
      </w:r>
      <w:r w:rsidR="007033F6">
        <w:t>[13]</w:t>
      </w:r>
      <w:r w:rsidR="0085606C">
        <w:fldChar w:fldCharType="end"/>
      </w:r>
      <w:r>
        <w:rPr>
          <w:rFonts w:hint="eastAsia"/>
        </w:rPr>
        <w:t>和</w:t>
      </w:r>
      <w:r>
        <w:rPr>
          <w:rFonts w:hint="eastAsia"/>
        </w:rPr>
        <w:t>Versatile</w:t>
      </w:r>
      <w:r>
        <w:t xml:space="preserve"> </w:t>
      </w:r>
      <w:r>
        <w:rPr>
          <w:rFonts w:hint="eastAsia"/>
        </w:rPr>
        <w:t>Link</w:t>
      </w:r>
      <w:r>
        <w:t xml:space="preserve"> </w:t>
      </w:r>
      <w:r>
        <w:rPr>
          <w:rFonts w:hint="eastAsia"/>
        </w:rPr>
        <w:t>Project</w:t>
      </w:r>
      <w:r>
        <w:rPr>
          <w:rFonts w:hint="eastAsia"/>
        </w:rPr>
        <w:t>，用于开发适用于粒子物理实验的高速收发器。</w:t>
      </w:r>
      <w:r>
        <w:rPr>
          <w:rFonts w:hint="eastAsia"/>
        </w:rPr>
        <w:lastRenderedPageBreak/>
        <w:t>GBT</w:t>
      </w:r>
      <w:r>
        <w:rPr>
          <w:rFonts w:hint="eastAsia"/>
        </w:rPr>
        <w:t>和</w:t>
      </w:r>
      <w:r>
        <w:rPr>
          <w:rFonts w:hint="eastAsia"/>
        </w:rPr>
        <w:t>Versatile</w:t>
      </w:r>
      <w:r>
        <w:t xml:space="preserve"> </w:t>
      </w:r>
      <w:r>
        <w:rPr>
          <w:rFonts w:hint="eastAsia"/>
        </w:rPr>
        <w:t>Link</w:t>
      </w:r>
      <w:r>
        <w:rPr>
          <w:rFonts w:hint="eastAsia"/>
        </w:rPr>
        <w:t>的结构如</w:t>
      </w:r>
      <w:r w:rsidR="003249B4">
        <w:fldChar w:fldCharType="begin"/>
      </w:r>
      <w:r w:rsidR="003249B4">
        <w:instrText xml:space="preserve"> </w:instrText>
      </w:r>
      <w:r w:rsidR="003249B4">
        <w:rPr>
          <w:rFonts w:hint="eastAsia"/>
        </w:rPr>
        <w:instrText>REF _Ref481069458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9</w:t>
      </w:r>
      <w:r w:rsidR="003249B4">
        <w:fldChar w:fldCharType="end"/>
      </w:r>
      <w:r>
        <w:rPr>
          <w:rFonts w:hint="eastAsia"/>
        </w:rPr>
        <w:t>所示。在探测器前端</w:t>
      </w:r>
      <w:r w:rsidR="00096E14">
        <w:rPr>
          <w:rFonts w:hint="eastAsia"/>
        </w:rPr>
        <w:t>使用</w:t>
      </w:r>
      <w:r>
        <w:rPr>
          <w:rFonts w:hint="eastAsia"/>
        </w:rPr>
        <w:t>抗辐照的</w:t>
      </w:r>
      <w:r>
        <w:rPr>
          <w:rFonts w:hint="eastAsia"/>
        </w:rPr>
        <w:t>GBT</w:t>
      </w:r>
      <w:r>
        <w:t xml:space="preserve"> </w:t>
      </w:r>
      <w:r>
        <w:rPr>
          <w:rFonts w:hint="eastAsia"/>
        </w:rPr>
        <w:t>ASIC</w:t>
      </w:r>
      <w:r w:rsidR="00096E14">
        <w:rPr>
          <w:rFonts w:hint="eastAsia"/>
        </w:rPr>
        <w:t>，</w:t>
      </w:r>
      <w:r>
        <w:rPr>
          <w:rFonts w:hint="eastAsia"/>
        </w:rPr>
        <w:t>在后端则</w:t>
      </w:r>
      <w:r w:rsidR="00096E14">
        <w:rPr>
          <w:rFonts w:hint="eastAsia"/>
        </w:rPr>
        <w:t>使用</w:t>
      </w:r>
      <w:r>
        <w:rPr>
          <w:rFonts w:hint="eastAsia"/>
        </w:rPr>
        <w:t>商用芯片即可，一般是</w:t>
      </w:r>
      <w:r w:rsidR="00096E14">
        <w:rPr>
          <w:rFonts w:hint="eastAsia"/>
        </w:rPr>
        <w:t>直接使用</w:t>
      </w:r>
      <w:r>
        <w:rPr>
          <w:rFonts w:hint="eastAsia"/>
        </w:rPr>
        <w:t>FPGA</w:t>
      </w:r>
      <w:r>
        <w:rPr>
          <w:rFonts w:hint="eastAsia"/>
        </w:rPr>
        <w:t>里</w:t>
      </w:r>
      <w:r w:rsidR="00096E14">
        <w:rPr>
          <w:rFonts w:hint="eastAsia"/>
        </w:rPr>
        <w:t>集成</w:t>
      </w:r>
      <w:r>
        <w:rPr>
          <w:rFonts w:hint="eastAsia"/>
        </w:rPr>
        <w:t>的高速收发器。</w:t>
      </w:r>
    </w:p>
    <w:p w14:paraId="643F3191" w14:textId="77777777" w:rsidR="001D16C8" w:rsidRDefault="001D16C8" w:rsidP="001D16C8">
      <w:pPr>
        <w:pStyle w:val="af7"/>
        <w:spacing w:before="156"/>
      </w:pPr>
      <w:r w:rsidRPr="003A226D">
        <w:drawing>
          <wp:inline distT="0" distB="0" distL="0" distR="0" wp14:anchorId="627D07B4" wp14:editId="719D7A53">
            <wp:extent cx="5274310" cy="1665572"/>
            <wp:effectExtent l="0" t="0" r="2540" b="0"/>
            <wp:docPr id="33" name="图片 33" descr="E:\Work\Documents\Pictures\gbt_architect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Work\Documents\Pictures\gbt_architecture.ti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1665572"/>
                    </a:xfrm>
                    <a:prstGeom prst="rect">
                      <a:avLst/>
                    </a:prstGeom>
                    <a:noFill/>
                    <a:ln>
                      <a:noFill/>
                    </a:ln>
                  </pic:spPr>
                </pic:pic>
              </a:graphicData>
            </a:graphic>
          </wp:inline>
        </w:drawing>
      </w:r>
    </w:p>
    <w:p w14:paraId="675D6569" w14:textId="193398A4" w:rsidR="001D16C8" w:rsidRDefault="001D16C8" w:rsidP="001D16C8">
      <w:pPr>
        <w:pStyle w:val="aff0"/>
        <w:spacing w:before="156" w:after="156"/>
      </w:pPr>
      <w:bookmarkStart w:id="123" w:name="_Ref481069458"/>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9</w:t>
      </w:r>
      <w:r w:rsidR="00CA3B33">
        <w:fldChar w:fldCharType="end"/>
      </w:r>
      <w:bookmarkEnd w:id="123"/>
      <w:r>
        <w:t xml:space="preserve">  </w:t>
      </w:r>
      <w:r>
        <w:rPr>
          <w:rFonts w:hint="eastAsia"/>
        </w:rPr>
        <w:t>GBT</w:t>
      </w:r>
      <w:r>
        <w:rPr>
          <w:rFonts w:hint="eastAsia"/>
        </w:rPr>
        <w:t>和</w:t>
      </w:r>
      <w:r>
        <w:rPr>
          <w:rFonts w:hint="eastAsia"/>
        </w:rPr>
        <w:t>Versatile</w:t>
      </w:r>
      <w:r>
        <w:t xml:space="preserve"> </w:t>
      </w:r>
      <w:r>
        <w:rPr>
          <w:rFonts w:hint="eastAsia"/>
        </w:rPr>
        <w:t>Link</w:t>
      </w:r>
    </w:p>
    <w:p w14:paraId="40F8C6A7" w14:textId="1E2DD104" w:rsidR="001D16C8" w:rsidRDefault="001D16C8" w:rsidP="001D16C8">
      <w:pPr>
        <w:pStyle w:val="a2"/>
        <w:ind w:firstLine="480"/>
      </w:pPr>
      <w:r>
        <w:rPr>
          <w:rFonts w:hint="eastAsia"/>
        </w:rPr>
        <w:t>GBT</w:t>
      </w:r>
      <w:r w:rsidR="009A2A3B">
        <w:rPr>
          <w:rFonts w:hint="eastAsia"/>
        </w:rPr>
        <w:t>项目的主要工作包括两个方面：前端</w:t>
      </w:r>
      <w:r>
        <w:rPr>
          <w:rFonts w:hint="eastAsia"/>
        </w:rPr>
        <w:t>抗辐照</w:t>
      </w:r>
      <w:r w:rsidR="009A2A3B">
        <w:rPr>
          <w:rFonts w:hint="eastAsia"/>
        </w:rPr>
        <w:t>高速</w:t>
      </w:r>
      <w:r w:rsidR="00A535E5">
        <w:rPr>
          <w:rFonts w:hint="eastAsia"/>
        </w:rPr>
        <w:t>收发器</w:t>
      </w:r>
      <w:r w:rsidR="009A2A3B">
        <w:rPr>
          <w:rFonts w:hint="eastAsia"/>
        </w:rPr>
        <w:t>ASIC</w:t>
      </w:r>
      <w:r w:rsidR="009A2A3B">
        <w:rPr>
          <w:rFonts w:hint="eastAsia"/>
        </w:rPr>
        <w:t>的设计以及</w:t>
      </w:r>
      <w:r w:rsidR="00A5622E">
        <w:rPr>
          <w:rFonts w:hint="eastAsia"/>
        </w:rPr>
        <w:t>后端</w:t>
      </w:r>
      <w:r>
        <w:rPr>
          <w:rFonts w:hint="eastAsia"/>
        </w:rPr>
        <w:t>FPGA</w:t>
      </w:r>
      <w:r>
        <w:rPr>
          <w:rFonts w:hint="eastAsia"/>
        </w:rPr>
        <w:t>相关接</w:t>
      </w:r>
      <w:r w:rsidR="009A2A3B">
        <w:rPr>
          <w:rFonts w:hint="eastAsia"/>
        </w:rPr>
        <w:t>口代码的设计</w:t>
      </w:r>
      <w:r>
        <w:rPr>
          <w:rFonts w:hint="eastAsia"/>
        </w:rPr>
        <w:t>。</w:t>
      </w:r>
      <w:r w:rsidR="00A5622E">
        <w:rPr>
          <w:rFonts w:hint="eastAsia"/>
        </w:rPr>
        <w:t>前端</w:t>
      </w:r>
      <w:r w:rsidR="009A2A3B">
        <w:rPr>
          <w:rFonts w:hint="eastAsia"/>
        </w:rPr>
        <w:t>包含多个不同的</w:t>
      </w:r>
      <w:r w:rsidR="009A2A3B">
        <w:rPr>
          <w:rFonts w:hint="eastAsia"/>
        </w:rPr>
        <w:t>ASIC</w:t>
      </w:r>
      <w:r w:rsidR="009A2A3B">
        <w:rPr>
          <w:rFonts w:hint="eastAsia"/>
        </w:rPr>
        <w:t>，如</w:t>
      </w:r>
      <w:r w:rsidR="003249B4">
        <w:fldChar w:fldCharType="begin"/>
      </w:r>
      <w:r w:rsidR="003249B4">
        <w:instrText xml:space="preserve"> </w:instrText>
      </w:r>
      <w:r w:rsidR="003249B4">
        <w:rPr>
          <w:rFonts w:hint="eastAsia"/>
        </w:rPr>
        <w:instrText>REF _Ref481560199 \h</w:instrText>
      </w:r>
      <w:r w:rsidR="003249B4">
        <w:instrText xml:space="preserve"> </w:instrText>
      </w:r>
      <w:r w:rsidR="003249B4">
        <w:fldChar w:fldCharType="separate"/>
      </w:r>
      <w:r w:rsidR="007033F6">
        <w:rPr>
          <w:rFonts w:hint="eastAsia"/>
        </w:rPr>
        <w:t>表</w:t>
      </w:r>
      <w:r w:rsidR="007033F6">
        <w:rPr>
          <w:rFonts w:hint="eastAsia"/>
        </w:rPr>
        <w:t xml:space="preserve"> </w:t>
      </w:r>
      <w:r w:rsidR="007033F6">
        <w:rPr>
          <w:noProof/>
        </w:rPr>
        <w:t>2</w:t>
      </w:r>
      <w:r w:rsidR="007033F6">
        <w:noBreakHyphen/>
      </w:r>
      <w:r w:rsidR="007033F6">
        <w:rPr>
          <w:noProof/>
        </w:rPr>
        <w:t>2</w:t>
      </w:r>
      <w:r w:rsidR="003249B4">
        <w:fldChar w:fldCharType="end"/>
      </w:r>
      <w:r w:rsidR="009A2A3B">
        <w:rPr>
          <w:rFonts w:hint="eastAsia"/>
        </w:rPr>
        <w:t>所示</w:t>
      </w:r>
      <w:r w:rsidR="00A5622E">
        <w:rPr>
          <w:rFonts w:hint="eastAsia"/>
        </w:rPr>
        <w:t>，其中</w:t>
      </w:r>
      <w:r w:rsidR="00A5622E">
        <w:rPr>
          <w:rFonts w:hint="eastAsia"/>
        </w:rPr>
        <w:t>GBTX</w:t>
      </w:r>
      <w:r w:rsidR="00A5622E">
        <w:rPr>
          <w:rFonts w:hint="eastAsia"/>
        </w:rPr>
        <w:t>作为串并</w:t>
      </w:r>
      <w:r w:rsidR="00A5622E">
        <w:rPr>
          <w:rFonts w:hint="eastAsia"/>
        </w:rPr>
        <w:t>-</w:t>
      </w:r>
      <w:r w:rsidR="00A5622E">
        <w:rPr>
          <w:rFonts w:hint="eastAsia"/>
        </w:rPr>
        <w:t>并串转换（</w:t>
      </w:r>
      <w:r w:rsidR="00A5622E">
        <w:rPr>
          <w:rFonts w:hint="eastAsia"/>
        </w:rPr>
        <w:t>Ser</w:t>
      </w:r>
      <w:r w:rsidR="00A5622E">
        <w:t>Des</w:t>
      </w:r>
      <w:r w:rsidR="00A5622E">
        <w:rPr>
          <w:rFonts w:hint="eastAsia"/>
        </w:rPr>
        <w:t>）的核心，</w:t>
      </w:r>
      <w:r w:rsidR="00A5622E" w:rsidRPr="00A5622E">
        <w:rPr>
          <w:rFonts w:hint="eastAsia"/>
        </w:rPr>
        <w:t>工作在</w:t>
      </w:r>
      <w:r w:rsidR="00A5622E" w:rsidRPr="00A5622E">
        <w:rPr>
          <w:rFonts w:hint="eastAsia"/>
        </w:rPr>
        <w:t>4.8 Gbps</w:t>
      </w:r>
      <w:r w:rsidR="00A5622E" w:rsidRPr="00A5622E">
        <w:rPr>
          <w:rFonts w:hint="eastAsia"/>
        </w:rPr>
        <w:t>。</w:t>
      </w:r>
      <w:r>
        <w:rPr>
          <w:rFonts w:hint="eastAsia"/>
        </w:rPr>
        <w:t>后端主要通过</w:t>
      </w:r>
      <w:r w:rsidR="009A0564">
        <w:rPr>
          <w:rFonts w:hint="eastAsia"/>
        </w:rPr>
        <w:t>在商用</w:t>
      </w:r>
      <w:r>
        <w:rPr>
          <w:rFonts w:hint="eastAsia"/>
        </w:rPr>
        <w:t>FPGA</w:t>
      </w:r>
      <w:r w:rsidR="009A0564">
        <w:rPr>
          <w:rFonts w:hint="eastAsia"/>
        </w:rPr>
        <w:t>里应用</w:t>
      </w:r>
      <w:r>
        <w:rPr>
          <w:rFonts w:hint="eastAsia"/>
        </w:rPr>
        <w:t>GBT</w:t>
      </w:r>
      <w:r>
        <w:rPr>
          <w:rFonts w:hint="eastAsia"/>
        </w:rPr>
        <w:t>的</w:t>
      </w:r>
      <w:r>
        <w:rPr>
          <w:rFonts w:hint="eastAsia"/>
        </w:rPr>
        <w:t>HDL</w:t>
      </w:r>
      <w:r>
        <w:rPr>
          <w:rFonts w:hint="eastAsia"/>
        </w:rPr>
        <w:t>代码</w:t>
      </w:r>
      <w:r w:rsidR="009A0564">
        <w:rPr>
          <w:rFonts w:hint="eastAsia"/>
        </w:rPr>
        <w:t>来</w:t>
      </w:r>
      <w:r>
        <w:rPr>
          <w:rFonts w:hint="eastAsia"/>
        </w:rPr>
        <w:t>实现</w:t>
      </w:r>
      <w:r w:rsidR="009A0564">
        <w:rPr>
          <w:rFonts w:hint="eastAsia"/>
        </w:rPr>
        <w:t>与前端</w:t>
      </w:r>
      <w:r w:rsidR="009A0564">
        <w:rPr>
          <w:rFonts w:hint="eastAsia"/>
        </w:rPr>
        <w:t>ASIC</w:t>
      </w:r>
      <w:r w:rsidR="009A0564">
        <w:rPr>
          <w:rFonts w:hint="eastAsia"/>
        </w:rPr>
        <w:t>的通信</w:t>
      </w:r>
      <w:r>
        <w:rPr>
          <w:rFonts w:hint="eastAsia"/>
        </w:rPr>
        <w:t>。</w:t>
      </w:r>
      <w:r w:rsidR="00A5622E">
        <w:rPr>
          <w:rFonts w:hint="eastAsia"/>
        </w:rPr>
        <w:t>为了满足粒子物理实验对慢控制的需求，使用</w:t>
      </w:r>
      <w:r w:rsidRPr="00572EA8">
        <w:rPr>
          <w:rFonts w:hint="eastAsia"/>
        </w:rPr>
        <w:t>GBT-SCA</w:t>
      </w:r>
      <w:r w:rsidR="00A5622E">
        <w:rPr>
          <w:rFonts w:hint="eastAsia"/>
        </w:rPr>
        <w:t>进行控制命令的解析于传递</w:t>
      </w:r>
      <w:r w:rsidRPr="00572EA8">
        <w:rPr>
          <w:rFonts w:hint="eastAsia"/>
        </w:rPr>
        <w:t>。</w:t>
      </w:r>
    </w:p>
    <w:p w14:paraId="22E9C358" w14:textId="7B299F25" w:rsidR="001D16C8" w:rsidRDefault="001D16C8" w:rsidP="001D16C8">
      <w:pPr>
        <w:pStyle w:val="aff0"/>
        <w:keepNext/>
      </w:pPr>
      <w:bookmarkStart w:id="124" w:name="_Ref481560199"/>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2</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2</w:t>
      </w:r>
      <w:r w:rsidR="005F5086">
        <w:fldChar w:fldCharType="end"/>
      </w:r>
      <w:bookmarkEnd w:id="124"/>
      <w:r>
        <w:t xml:space="preserve">  GBT</w:t>
      </w:r>
      <w:r>
        <w:rPr>
          <w:rFonts w:hint="eastAsia"/>
        </w:rPr>
        <w:t>的基本组成</w:t>
      </w:r>
      <w:r>
        <w:rPr>
          <w:rFonts w:hint="eastAsia"/>
        </w:rPr>
        <w:t>ASIC</w:t>
      </w:r>
    </w:p>
    <w:tbl>
      <w:tblPr>
        <w:tblStyle w:val="22"/>
        <w:tblW w:w="0" w:type="auto"/>
        <w:jc w:val="center"/>
        <w:tblBorders>
          <w:top w:val="single" w:sz="8" w:space="0" w:color="auto"/>
          <w:left w:val="single" w:sz="8" w:space="0" w:color="auto"/>
          <w:bottom w:val="single" w:sz="8" w:space="0" w:color="auto"/>
          <w:right w:val="single" w:sz="8" w:space="0" w:color="auto"/>
          <w:insideH w:val="single" w:sz="4" w:space="0" w:color="7F7F7F" w:themeColor="text1" w:themeTint="80"/>
          <w:insideV w:val="single" w:sz="4" w:space="0" w:color="auto"/>
        </w:tblBorders>
        <w:tblLook w:val="04A0" w:firstRow="1" w:lastRow="0" w:firstColumn="1" w:lastColumn="0" w:noHBand="0" w:noVBand="1"/>
      </w:tblPr>
      <w:tblGrid>
        <w:gridCol w:w="1059"/>
        <w:gridCol w:w="3302"/>
      </w:tblGrid>
      <w:tr w:rsidR="001D16C8" w:rsidRPr="00160E04" w14:paraId="0FCF25EE" w14:textId="77777777" w:rsidTr="00F765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tcPr>
          <w:p w14:paraId="7CF7D62A" w14:textId="77777777" w:rsidR="001D16C8" w:rsidRPr="00160E04" w:rsidRDefault="001D16C8" w:rsidP="00F76532">
            <w:pPr>
              <w:pStyle w:val="afe"/>
            </w:pPr>
            <w:r w:rsidRPr="00160E04">
              <w:rPr>
                <w:rFonts w:hint="eastAsia"/>
              </w:rPr>
              <w:t>Chips</w:t>
            </w:r>
          </w:p>
        </w:tc>
        <w:tc>
          <w:tcPr>
            <w:tcW w:w="0" w:type="auto"/>
            <w:tcBorders>
              <w:top w:val="single" w:sz="8" w:space="0" w:color="auto"/>
              <w:bottom w:val="single" w:sz="8" w:space="0" w:color="auto"/>
            </w:tcBorders>
          </w:tcPr>
          <w:p w14:paraId="4AE0093C" w14:textId="77777777" w:rsidR="001D16C8" w:rsidRPr="00160E04" w:rsidRDefault="001D16C8" w:rsidP="00F76532">
            <w:pPr>
              <w:pStyle w:val="afe"/>
              <w:cnfStyle w:val="100000000000" w:firstRow="1" w:lastRow="0" w:firstColumn="0" w:lastColumn="0" w:oddVBand="0" w:evenVBand="0" w:oddHBand="0" w:evenHBand="0" w:firstRowFirstColumn="0" w:firstRowLastColumn="0" w:lastRowFirstColumn="0" w:lastRowLastColumn="0"/>
            </w:pPr>
            <w:r w:rsidRPr="00160E04">
              <w:rPr>
                <w:rFonts w:hint="eastAsia"/>
              </w:rPr>
              <w:t>Description</w:t>
            </w:r>
          </w:p>
        </w:tc>
      </w:tr>
      <w:tr w:rsidR="001D16C8" w:rsidRPr="00160E04" w14:paraId="4AE7FBED" w14:textId="77777777" w:rsidTr="00F765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tcPr>
          <w:p w14:paraId="18EEDADA" w14:textId="77777777" w:rsidR="001D16C8" w:rsidRPr="00160E04" w:rsidRDefault="001D16C8" w:rsidP="00F76532">
            <w:pPr>
              <w:pStyle w:val="afe"/>
              <w:rPr>
                <w:b w:val="0"/>
              </w:rPr>
            </w:pPr>
            <w:r w:rsidRPr="00160E04">
              <w:rPr>
                <w:rFonts w:hint="eastAsia"/>
                <w:b w:val="0"/>
              </w:rPr>
              <w:t>GBTIA</w:t>
            </w:r>
          </w:p>
        </w:tc>
        <w:tc>
          <w:tcPr>
            <w:tcW w:w="0" w:type="auto"/>
            <w:tcBorders>
              <w:top w:val="single" w:sz="8" w:space="0" w:color="auto"/>
            </w:tcBorders>
          </w:tcPr>
          <w:p w14:paraId="1E4EAA4D" w14:textId="77777777" w:rsidR="001D16C8" w:rsidRPr="00160E04" w:rsidRDefault="001D16C8" w:rsidP="00F76532">
            <w:pPr>
              <w:pStyle w:val="afe"/>
              <w:cnfStyle w:val="000000100000" w:firstRow="0" w:lastRow="0" w:firstColumn="0" w:lastColumn="0" w:oddVBand="0" w:evenVBand="0" w:oddHBand="1" w:evenHBand="0" w:firstRowFirstColumn="0" w:firstRowLastColumn="0" w:lastRowFirstColumn="0" w:lastRowLastColumn="0"/>
            </w:pPr>
            <w:r w:rsidRPr="00160E04">
              <w:rPr>
                <w:rFonts w:hint="eastAsia"/>
              </w:rPr>
              <w:t>Trans</w:t>
            </w:r>
            <w:r w:rsidRPr="00160E04">
              <w:t>i</w:t>
            </w:r>
            <w:r w:rsidRPr="00160E04">
              <w:rPr>
                <w:rFonts w:hint="eastAsia"/>
              </w:rPr>
              <w:t>mpedance optical receiver</w:t>
            </w:r>
          </w:p>
        </w:tc>
      </w:tr>
      <w:tr w:rsidR="001D16C8" w:rsidRPr="00160E04" w14:paraId="610D5751" w14:textId="77777777" w:rsidTr="00F7653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0B89687" w14:textId="77777777" w:rsidR="001D16C8" w:rsidRPr="00160E04" w:rsidRDefault="001D16C8" w:rsidP="00F76532">
            <w:pPr>
              <w:pStyle w:val="afe"/>
              <w:rPr>
                <w:b w:val="0"/>
              </w:rPr>
            </w:pPr>
            <w:r w:rsidRPr="00160E04">
              <w:rPr>
                <w:rFonts w:hint="eastAsia"/>
                <w:b w:val="0"/>
              </w:rPr>
              <w:t>GBLD</w:t>
            </w:r>
          </w:p>
        </w:tc>
        <w:tc>
          <w:tcPr>
            <w:tcW w:w="0" w:type="auto"/>
          </w:tcPr>
          <w:p w14:paraId="0473944F" w14:textId="77777777" w:rsidR="001D16C8" w:rsidRPr="00160E04" w:rsidRDefault="001D16C8" w:rsidP="00F76532">
            <w:pPr>
              <w:pStyle w:val="afe"/>
              <w:cnfStyle w:val="000000000000" w:firstRow="0" w:lastRow="0" w:firstColumn="0" w:lastColumn="0" w:oddVBand="0" w:evenVBand="0" w:oddHBand="0" w:evenHBand="0" w:firstRowFirstColumn="0" w:firstRowLastColumn="0" w:lastRowFirstColumn="0" w:lastRowLastColumn="0"/>
            </w:pPr>
            <w:r w:rsidRPr="00160E04">
              <w:rPr>
                <w:rFonts w:hint="eastAsia"/>
              </w:rPr>
              <w:t>Laser driver</w:t>
            </w:r>
          </w:p>
        </w:tc>
      </w:tr>
      <w:tr w:rsidR="001D16C8" w:rsidRPr="00160E04" w14:paraId="3DF82338" w14:textId="77777777" w:rsidTr="00F765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7DB963E" w14:textId="77777777" w:rsidR="001D16C8" w:rsidRPr="00160E04" w:rsidRDefault="001D16C8" w:rsidP="00F76532">
            <w:pPr>
              <w:pStyle w:val="afe"/>
              <w:rPr>
                <w:b w:val="0"/>
              </w:rPr>
            </w:pPr>
            <w:r w:rsidRPr="00160E04">
              <w:rPr>
                <w:rFonts w:hint="eastAsia"/>
                <w:b w:val="0"/>
              </w:rPr>
              <w:t>GBTX</w:t>
            </w:r>
          </w:p>
        </w:tc>
        <w:tc>
          <w:tcPr>
            <w:tcW w:w="0" w:type="auto"/>
          </w:tcPr>
          <w:p w14:paraId="1E1F9DDF" w14:textId="77777777" w:rsidR="001D16C8" w:rsidRPr="00160E04" w:rsidRDefault="001D16C8" w:rsidP="00F76532">
            <w:pPr>
              <w:pStyle w:val="afe"/>
              <w:cnfStyle w:val="000000100000" w:firstRow="0" w:lastRow="0" w:firstColumn="0" w:lastColumn="0" w:oddVBand="0" w:evenVBand="0" w:oddHBand="1" w:evenHBand="0" w:firstRowFirstColumn="0" w:firstRowLastColumn="0" w:lastRowFirstColumn="0" w:lastRowLastColumn="0"/>
            </w:pPr>
            <w:r w:rsidRPr="00160E04">
              <w:rPr>
                <w:rFonts w:hint="eastAsia"/>
              </w:rPr>
              <w:t>Data and Timing Transceiver</w:t>
            </w:r>
          </w:p>
        </w:tc>
      </w:tr>
      <w:tr w:rsidR="001D16C8" w:rsidRPr="00160E04" w14:paraId="16E8CD7D" w14:textId="77777777" w:rsidTr="00F7653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6BDF73" w14:textId="77777777" w:rsidR="001D16C8" w:rsidRPr="00160E04" w:rsidRDefault="001D16C8" w:rsidP="00F76532">
            <w:pPr>
              <w:pStyle w:val="afe"/>
              <w:rPr>
                <w:b w:val="0"/>
              </w:rPr>
            </w:pPr>
            <w:r w:rsidRPr="00160E04">
              <w:rPr>
                <w:rFonts w:hint="eastAsia"/>
                <w:b w:val="0"/>
              </w:rPr>
              <w:t>GBT-SCA</w:t>
            </w:r>
          </w:p>
        </w:tc>
        <w:tc>
          <w:tcPr>
            <w:tcW w:w="0" w:type="auto"/>
          </w:tcPr>
          <w:p w14:paraId="0C684341" w14:textId="77777777" w:rsidR="001D16C8" w:rsidRPr="00160E04" w:rsidRDefault="001D16C8" w:rsidP="00F76532">
            <w:pPr>
              <w:pStyle w:val="afe"/>
              <w:cnfStyle w:val="000000000000" w:firstRow="0" w:lastRow="0" w:firstColumn="0" w:lastColumn="0" w:oddVBand="0" w:evenVBand="0" w:oddHBand="0" w:evenHBand="0" w:firstRowFirstColumn="0" w:firstRowLastColumn="0" w:lastRowFirstColumn="0" w:lastRowLastColumn="0"/>
            </w:pPr>
            <w:r w:rsidRPr="00160E04">
              <w:rPr>
                <w:rFonts w:hint="eastAsia"/>
              </w:rPr>
              <w:t>Slow control ASIC</w:t>
            </w:r>
          </w:p>
        </w:tc>
      </w:tr>
    </w:tbl>
    <w:p w14:paraId="7C1FE2B6" w14:textId="77777777" w:rsidR="001D16C8" w:rsidRDefault="001D16C8" w:rsidP="001D16C8">
      <w:pPr>
        <w:pStyle w:val="a2"/>
        <w:ind w:firstLine="480"/>
      </w:pPr>
    </w:p>
    <w:p w14:paraId="7C629F3C" w14:textId="4E655D90" w:rsidR="00F3753C" w:rsidRDefault="00F3753C" w:rsidP="00F3753C">
      <w:pPr>
        <w:pStyle w:val="2"/>
        <w:spacing w:before="156" w:after="156"/>
      </w:pPr>
      <w:bookmarkStart w:id="125" w:name="_Toc484419102"/>
      <w:r>
        <w:rPr>
          <w:rFonts w:hint="eastAsia"/>
        </w:rPr>
        <w:t>CBM</w:t>
      </w:r>
      <w:r>
        <w:rPr>
          <w:rFonts w:hint="eastAsia"/>
        </w:rPr>
        <w:t>实验</w:t>
      </w:r>
      <w:bookmarkEnd w:id="111"/>
      <w:bookmarkEnd w:id="125"/>
    </w:p>
    <w:p w14:paraId="33D6FDCB" w14:textId="600B692B" w:rsidR="006D0A6D" w:rsidRDefault="000C5469" w:rsidP="00C52918">
      <w:pPr>
        <w:pStyle w:val="a2"/>
        <w:ind w:firstLine="480"/>
      </w:pPr>
      <w:r>
        <w:rPr>
          <w:rFonts w:hint="eastAsia"/>
        </w:rPr>
        <w:t>压缩重物质（</w:t>
      </w:r>
      <w:r>
        <w:rPr>
          <w:rFonts w:hint="eastAsia"/>
        </w:rPr>
        <w:t>Compressed Baryonic Matter</w:t>
      </w:r>
      <w:r w:rsidR="00916F00">
        <w:rPr>
          <w:rFonts w:hint="eastAsia"/>
        </w:rPr>
        <w:t xml:space="preserve">, </w:t>
      </w:r>
      <w:r>
        <w:rPr>
          <w:rFonts w:hint="eastAsia"/>
        </w:rPr>
        <w:t>CBM</w:t>
      </w:r>
      <w:r>
        <w:rPr>
          <w:rFonts w:hint="eastAsia"/>
        </w:rPr>
        <w:t>）实验</w:t>
      </w:r>
      <w:r w:rsidR="00916F00">
        <w:rPr>
          <w:rFonts w:hint="eastAsia"/>
        </w:rPr>
        <w:t>是正在建设的</w:t>
      </w:r>
      <w:r w:rsidR="00916F00" w:rsidRPr="00916F00">
        <w:rPr>
          <w:rFonts w:hint="eastAsia"/>
        </w:rPr>
        <w:t>国际反质子与离子加速器中心（</w:t>
      </w:r>
      <w:r w:rsidR="00916F00" w:rsidRPr="00916F00">
        <w:t>Facility for Antiproton and Ion Research</w:t>
      </w:r>
      <w:r w:rsidR="00916F00">
        <w:rPr>
          <w:rFonts w:hint="eastAsia"/>
        </w:rPr>
        <w:t>,</w:t>
      </w:r>
      <w:r w:rsidR="00916F00" w:rsidRPr="00916F00">
        <w:t xml:space="preserve"> </w:t>
      </w:r>
      <w:r w:rsidR="00916F00" w:rsidRPr="00916F00">
        <w:rPr>
          <w:rFonts w:hint="eastAsia"/>
        </w:rPr>
        <w:t>FAIR</w:t>
      </w:r>
      <w:r w:rsidR="00916F00" w:rsidRPr="00916F00">
        <w:rPr>
          <w:rFonts w:hint="eastAsia"/>
        </w:rPr>
        <w:t>）上的</w:t>
      </w:r>
      <w:r w:rsidR="006B0899">
        <w:rPr>
          <w:rFonts w:hint="eastAsia"/>
        </w:rPr>
        <w:t>一</w:t>
      </w:r>
      <w:r w:rsidR="00916F00" w:rsidRPr="00916F00">
        <w:rPr>
          <w:rFonts w:hint="eastAsia"/>
        </w:rPr>
        <w:t>个大型</w:t>
      </w:r>
      <w:r w:rsidR="00B918AD">
        <w:rPr>
          <w:rFonts w:hint="eastAsia"/>
        </w:rPr>
        <w:t>科学</w:t>
      </w:r>
      <w:r w:rsidR="00916F00" w:rsidRPr="00916F00">
        <w:rPr>
          <w:rFonts w:hint="eastAsia"/>
        </w:rPr>
        <w:t>实验装置</w:t>
      </w:r>
      <w:r w:rsidR="0085606C">
        <w:fldChar w:fldCharType="begin"/>
      </w:r>
      <w:r w:rsidR="0085606C">
        <w:instrText xml:space="preserve"> </w:instrText>
      </w:r>
      <w:r w:rsidR="0085606C">
        <w:rPr>
          <w:rFonts w:hint="eastAsia"/>
        </w:rPr>
        <w:instrText>REF _Ref482143047 \r \h</w:instrText>
      </w:r>
      <w:r w:rsidR="0085606C">
        <w:instrText xml:space="preserve"> </w:instrText>
      </w:r>
      <w:r w:rsidR="0085606C">
        <w:fldChar w:fldCharType="separate"/>
      </w:r>
      <w:r w:rsidR="007033F6">
        <w:t>[15]</w:t>
      </w:r>
      <w:r w:rsidR="0085606C">
        <w:fldChar w:fldCharType="end"/>
      </w:r>
      <w:r w:rsidR="00FE5660">
        <w:rPr>
          <w:rFonts w:hint="eastAsia"/>
        </w:rPr>
        <w:t>，位于德国</w:t>
      </w:r>
      <w:r w:rsidR="00FE5660" w:rsidRPr="00FE5660">
        <w:rPr>
          <w:rFonts w:hint="eastAsia"/>
        </w:rPr>
        <w:t>达姆施塔特</w:t>
      </w:r>
      <w:r w:rsidR="00B918AD">
        <w:rPr>
          <w:rFonts w:hint="eastAsia"/>
        </w:rPr>
        <w:t>（</w:t>
      </w:r>
      <w:r w:rsidR="00FE5660" w:rsidRPr="00FE5660">
        <w:t>Darmstadt</w:t>
      </w:r>
      <w:r w:rsidR="00B918AD">
        <w:rPr>
          <w:rFonts w:hint="eastAsia"/>
        </w:rPr>
        <w:t>）。</w:t>
      </w:r>
      <w:r w:rsidR="006D0A6D" w:rsidRPr="006D0A6D">
        <w:rPr>
          <w:rFonts w:hint="eastAsia"/>
        </w:rPr>
        <w:t>该实验的主要科学目标是利用高能核子对撞的方式来探索在超高重子密度环境下的</w:t>
      </w:r>
      <w:r w:rsidR="006D0A6D" w:rsidRPr="006D0A6D">
        <w:rPr>
          <w:rFonts w:hint="eastAsia"/>
        </w:rPr>
        <w:t>QCD</w:t>
      </w:r>
      <w:r w:rsidR="006D0A6D" w:rsidRPr="006D0A6D">
        <w:rPr>
          <w:rFonts w:hint="eastAsia"/>
        </w:rPr>
        <w:t>相图</w:t>
      </w:r>
      <w:r w:rsidR="00D939AF">
        <w:rPr>
          <w:rFonts w:hint="eastAsia"/>
        </w:rPr>
        <w:t>，这包括研究核物质的状态方程、寻找</w:t>
      </w:r>
      <w:r w:rsidR="00D939AF">
        <w:rPr>
          <w:rFonts w:hint="eastAsia"/>
        </w:rPr>
        <w:t>QGP</w:t>
      </w:r>
      <w:r w:rsidR="00D939AF">
        <w:rPr>
          <w:rFonts w:hint="eastAsia"/>
        </w:rPr>
        <w:t>一级相变的临界点等</w:t>
      </w:r>
      <w:r w:rsidR="006D0A6D" w:rsidRPr="006D0A6D">
        <w:rPr>
          <w:rFonts w:hint="eastAsia"/>
        </w:rPr>
        <w:t>。</w:t>
      </w:r>
    </w:p>
    <w:p w14:paraId="44EEBFC1" w14:textId="6E72748E" w:rsidR="000C5469" w:rsidRDefault="00543254" w:rsidP="00C52918">
      <w:pPr>
        <w:pStyle w:val="a2"/>
        <w:ind w:firstLine="480"/>
      </w:pPr>
      <w:r>
        <w:rPr>
          <w:rFonts w:hint="eastAsia"/>
        </w:rPr>
        <w:t>FAIR</w:t>
      </w:r>
      <w:r>
        <w:rPr>
          <w:rFonts w:hint="eastAsia"/>
        </w:rPr>
        <w:t>的布局如</w:t>
      </w:r>
      <w:r w:rsidR="003249B4">
        <w:fldChar w:fldCharType="begin"/>
      </w:r>
      <w:r w:rsidR="003249B4">
        <w:instrText xml:space="preserve"> </w:instrText>
      </w:r>
      <w:r w:rsidR="003249B4">
        <w:rPr>
          <w:rFonts w:hint="eastAsia"/>
        </w:rPr>
        <w:instrText>REF _Ref481022652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10</w:t>
      </w:r>
      <w:r w:rsidR="003249B4">
        <w:fldChar w:fldCharType="end"/>
      </w:r>
      <w:r>
        <w:rPr>
          <w:rFonts w:hint="eastAsia"/>
        </w:rPr>
        <w:t>所示，同步回旋加速器</w:t>
      </w:r>
      <w:r>
        <w:rPr>
          <w:rFonts w:hint="eastAsia"/>
        </w:rPr>
        <w:t>SIS100/300</w:t>
      </w:r>
      <w:r>
        <w:rPr>
          <w:rFonts w:hint="eastAsia"/>
        </w:rPr>
        <w:t>用于提供</w:t>
      </w:r>
      <w:r>
        <w:rPr>
          <w:rFonts w:hint="eastAsia"/>
        </w:rPr>
        <w:t>CBM</w:t>
      </w:r>
      <w:r>
        <w:rPr>
          <w:rFonts w:hint="eastAsia"/>
        </w:rPr>
        <w:t>实验所需的束流。初期运行时使用</w:t>
      </w:r>
      <w:r>
        <w:rPr>
          <w:rFonts w:hint="eastAsia"/>
        </w:rPr>
        <w:t>SIS100</w:t>
      </w:r>
      <w:r>
        <w:rPr>
          <w:rFonts w:hint="eastAsia"/>
        </w:rPr>
        <w:t>（</w:t>
      </w:r>
      <w:r w:rsidRPr="00543254">
        <w:t>protons up to 29 GeV, Au up to 11A GeV, nuclei with Z/A = 0.5 up to 14A GeV</w:t>
      </w:r>
      <w:r>
        <w:rPr>
          <w:rFonts w:hint="eastAsia"/>
        </w:rPr>
        <w:t>），后期会升级到</w:t>
      </w:r>
      <w:r>
        <w:rPr>
          <w:rFonts w:hint="eastAsia"/>
        </w:rPr>
        <w:t>SIS300</w:t>
      </w:r>
      <w:r>
        <w:rPr>
          <w:rFonts w:hint="eastAsia"/>
        </w:rPr>
        <w:t>（</w:t>
      </w:r>
      <w:r w:rsidRPr="00543254">
        <w:t>protons up to 90 GeV, Au up to 35A GeV, nuclei with Z/A = 0.5</w:t>
      </w:r>
      <w:r>
        <w:t xml:space="preserve"> </w:t>
      </w:r>
      <w:r>
        <w:rPr>
          <w:rFonts w:hint="eastAsia"/>
        </w:rPr>
        <w:t>up</w:t>
      </w:r>
      <w:r>
        <w:t xml:space="preserve"> to 45A GeV</w:t>
      </w:r>
      <w:r>
        <w:rPr>
          <w:rFonts w:hint="eastAsia"/>
        </w:rPr>
        <w:t>）</w:t>
      </w:r>
      <w:r w:rsidR="0085606C">
        <w:fldChar w:fldCharType="begin"/>
      </w:r>
      <w:r w:rsidR="0085606C">
        <w:instrText xml:space="preserve"> </w:instrText>
      </w:r>
      <w:r w:rsidR="0085606C">
        <w:rPr>
          <w:rFonts w:hint="eastAsia"/>
        </w:rPr>
        <w:instrText>REF _Ref482143061 \r \h</w:instrText>
      </w:r>
      <w:r w:rsidR="0085606C">
        <w:instrText xml:space="preserve"> </w:instrText>
      </w:r>
      <w:r w:rsidR="0085606C">
        <w:fldChar w:fldCharType="separate"/>
      </w:r>
      <w:r w:rsidR="007033F6">
        <w:t>[16]</w:t>
      </w:r>
      <w:r w:rsidR="0085606C">
        <w:fldChar w:fldCharType="end"/>
      </w:r>
      <w:r w:rsidR="006D0A6D">
        <w:rPr>
          <w:rFonts w:hint="eastAsia"/>
        </w:rPr>
        <w:t>。</w:t>
      </w:r>
    </w:p>
    <w:p w14:paraId="33FA57A9" w14:textId="77777777" w:rsidR="00163830" w:rsidRDefault="003452C7" w:rsidP="00163830">
      <w:pPr>
        <w:pStyle w:val="af7"/>
        <w:keepNext/>
        <w:spacing w:before="156"/>
      </w:pPr>
      <w:r w:rsidRPr="003452C7">
        <w:lastRenderedPageBreak/>
        <w:drawing>
          <wp:inline distT="0" distB="0" distL="0" distR="0" wp14:anchorId="5F734319" wp14:editId="6D814FCB">
            <wp:extent cx="5273652" cy="3500525"/>
            <wp:effectExtent l="0" t="0" r="3810" b="5080"/>
            <wp:docPr id="30" name="图片 30" descr="E:\Work\Documents\Pictures\fair_fac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Work\Documents\Pictures\fair_facility.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4160"/>
                    <a:stretch/>
                  </pic:blipFill>
                  <pic:spPr bwMode="auto">
                    <a:xfrm>
                      <a:off x="0" y="0"/>
                      <a:ext cx="5274310" cy="3500962"/>
                    </a:xfrm>
                    <a:prstGeom prst="rect">
                      <a:avLst/>
                    </a:prstGeom>
                    <a:noFill/>
                    <a:ln>
                      <a:noFill/>
                    </a:ln>
                    <a:extLst>
                      <a:ext uri="{53640926-AAD7-44D8-BBD7-CCE9431645EC}">
                        <a14:shadowObscured xmlns:a14="http://schemas.microsoft.com/office/drawing/2010/main"/>
                      </a:ext>
                    </a:extLst>
                  </pic:spPr>
                </pic:pic>
              </a:graphicData>
            </a:graphic>
          </wp:inline>
        </w:drawing>
      </w:r>
    </w:p>
    <w:p w14:paraId="1DFDF413" w14:textId="27D9192C" w:rsidR="003452C7" w:rsidRDefault="00163830" w:rsidP="00163830">
      <w:pPr>
        <w:pStyle w:val="aff0"/>
        <w:spacing w:before="156" w:after="156"/>
      </w:pPr>
      <w:bookmarkStart w:id="126" w:name="_Ref48102265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10</w:t>
      </w:r>
      <w:r w:rsidR="00CA3B33">
        <w:fldChar w:fldCharType="end"/>
      </w:r>
      <w:bookmarkEnd w:id="126"/>
      <w:r>
        <w:t xml:space="preserve">  FAIR</w:t>
      </w:r>
      <w:r>
        <w:rPr>
          <w:rFonts w:hint="eastAsia"/>
        </w:rPr>
        <w:t>布局示意图</w:t>
      </w:r>
    </w:p>
    <w:p w14:paraId="48919B40" w14:textId="4892000B" w:rsidR="006D0A6D" w:rsidRDefault="0085606C" w:rsidP="003452C7">
      <w:pPr>
        <w:pStyle w:val="a2"/>
        <w:ind w:firstLine="480"/>
      </w:pPr>
      <w:r w:rsidRPr="0085606C">
        <w:rPr>
          <w:rFonts w:hint="eastAsia"/>
        </w:rPr>
        <w:t>CBM</w:t>
      </w:r>
      <w:r w:rsidRPr="0085606C">
        <w:rPr>
          <w:rFonts w:hint="eastAsia"/>
        </w:rPr>
        <w:t>实验是固定靶实验，打靶的频率高达</w:t>
      </w:r>
      <w:r w:rsidRPr="0085606C">
        <w:rPr>
          <w:rFonts w:hint="eastAsia"/>
        </w:rPr>
        <w:t>10 MHz</w:t>
      </w:r>
      <w:r w:rsidRPr="0085606C">
        <w:rPr>
          <w:rFonts w:hint="eastAsia"/>
        </w:rPr>
        <w:t>。子所以采用如此高的对撞频率，是为了确保对于一些产生截面很小的物理过程，也能快速累积足够多的统计数据。</w:t>
      </w:r>
      <w:r w:rsidR="006D0A6D">
        <w:rPr>
          <w:rFonts w:hint="eastAsia"/>
        </w:rPr>
        <w:t>CBM</w:t>
      </w:r>
      <w:r w:rsidR="000C5469">
        <w:rPr>
          <w:rFonts w:hint="eastAsia"/>
        </w:rPr>
        <w:t>实验探测器装置布局如</w:t>
      </w:r>
      <w:r w:rsidR="003249B4">
        <w:fldChar w:fldCharType="begin"/>
      </w:r>
      <w:r w:rsidR="003249B4">
        <w:instrText xml:space="preserve"> </w:instrText>
      </w:r>
      <w:r w:rsidR="003249B4">
        <w:rPr>
          <w:rFonts w:hint="eastAsia"/>
        </w:rPr>
        <w:instrText>REF _Ref480902124 \h</w:instrText>
      </w:r>
      <w:r w:rsidR="003249B4">
        <w:instrText xml:space="preserve"> </w:instrText>
      </w:r>
      <w:r w:rsidR="003249B4">
        <w:fldChar w:fldCharType="separate"/>
      </w:r>
      <w:r w:rsidR="007033F6">
        <w:rPr>
          <w:rFonts w:hint="eastAsia"/>
        </w:rPr>
        <w:t>图</w:t>
      </w:r>
      <w:r w:rsidR="007033F6">
        <w:rPr>
          <w:noProof/>
        </w:rPr>
        <w:t>2</w:t>
      </w:r>
      <w:r w:rsidR="007033F6">
        <w:noBreakHyphen/>
      </w:r>
      <w:r w:rsidR="007033F6">
        <w:rPr>
          <w:noProof/>
        </w:rPr>
        <w:t>11</w:t>
      </w:r>
      <w:r w:rsidR="003249B4">
        <w:fldChar w:fldCharType="end"/>
      </w:r>
      <w:r w:rsidR="00C52918">
        <w:rPr>
          <w:rFonts w:hint="eastAsia"/>
        </w:rPr>
        <w:t>所示，</w:t>
      </w:r>
      <w:r w:rsidR="000C5469">
        <w:rPr>
          <w:rFonts w:hint="eastAsia"/>
        </w:rPr>
        <w:t>包括</w:t>
      </w:r>
      <w:r w:rsidR="00845396">
        <w:rPr>
          <w:rFonts w:hint="eastAsia"/>
        </w:rPr>
        <w:t>：</w:t>
      </w:r>
    </w:p>
    <w:p w14:paraId="5051DB13" w14:textId="77777777" w:rsidR="006D0A6D" w:rsidRDefault="000C5469" w:rsidP="006D0A6D">
      <w:pPr>
        <w:pStyle w:val="a0"/>
      </w:pPr>
      <w:r>
        <w:rPr>
          <w:rFonts w:hint="eastAsia"/>
        </w:rPr>
        <w:t>偶极磁铁</w:t>
      </w:r>
    </w:p>
    <w:p w14:paraId="7454D9B7" w14:textId="77777777" w:rsidR="006D0A6D" w:rsidRDefault="000C5469" w:rsidP="006D0A6D">
      <w:pPr>
        <w:pStyle w:val="a0"/>
      </w:pPr>
      <w:r>
        <w:rPr>
          <w:rFonts w:hint="eastAsia"/>
        </w:rPr>
        <w:t>微顶点探测器（</w:t>
      </w:r>
      <w:r>
        <w:rPr>
          <w:rFonts w:hint="eastAsia"/>
        </w:rPr>
        <w:t>Micro-Vertex Detector</w:t>
      </w:r>
      <w:r w:rsidR="00C52918">
        <w:rPr>
          <w:rFonts w:hint="eastAsia"/>
        </w:rPr>
        <w:t xml:space="preserve">, </w:t>
      </w:r>
      <w:r>
        <w:rPr>
          <w:rFonts w:hint="eastAsia"/>
        </w:rPr>
        <w:t>MVD</w:t>
      </w:r>
      <w:r>
        <w:rPr>
          <w:rFonts w:hint="eastAsia"/>
        </w:rPr>
        <w:t>）</w:t>
      </w:r>
    </w:p>
    <w:p w14:paraId="021D7055" w14:textId="77777777" w:rsidR="006D0A6D" w:rsidRDefault="000C5469" w:rsidP="006D0A6D">
      <w:pPr>
        <w:pStyle w:val="a0"/>
      </w:pPr>
      <w:r>
        <w:rPr>
          <w:rFonts w:hint="eastAsia"/>
        </w:rPr>
        <w:t>硅径迹探测器（</w:t>
      </w:r>
      <w:r>
        <w:rPr>
          <w:rFonts w:hint="eastAsia"/>
        </w:rPr>
        <w:t>Silicon Tracking System</w:t>
      </w:r>
      <w:r w:rsidR="00C52918">
        <w:rPr>
          <w:rFonts w:hint="eastAsia"/>
        </w:rPr>
        <w:t xml:space="preserve">, </w:t>
      </w:r>
      <w:r>
        <w:rPr>
          <w:rFonts w:hint="eastAsia"/>
        </w:rPr>
        <w:t>STS</w:t>
      </w:r>
      <w:r>
        <w:rPr>
          <w:rFonts w:hint="eastAsia"/>
        </w:rPr>
        <w:t>）</w:t>
      </w:r>
    </w:p>
    <w:p w14:paraId="2E0EEC52" w14:textId="77777777" w:rsidR="006D0A6D" w:rsidRDefault="000C5469" w:rsidP="006D0A6D">
      <w:pPr>
        <w:pStyle w:val="a0"/>
        <w:rPr>
          <w:rFonts w:cs="Times New Roman"/>
        </w:rPr>
      </w:pPr>
      <w:r>
        <w:rPr>
          <w:rFonts w:hint="eastAsia"/>
        </w:rPr>
        <w:t>环像切伦科夫探测器（</w:t>
      </w:r>
      <w:r>
        <w:rPr>
          <w:rFonts w:hint="eastAsia"/>
        </w:rPr>
        <w:t>Ring-Imaging Cherenkov Detec</w:t>
      </w:r>
      <w:r w:rsidRPr="00C52918">
        <w:rPr>
          <w:rFonts w:cs="Times New Roman"/>
        </w:rPr>
        <w:t>tor</w:t>
      </w:r>
      <w:r w:rsidR="00C52918">
        <w:rPr>
          <w:rFonts w:cs="Times New Roman" w:hint="eastAsia"/>
        </w:rPr>
        <w:t xml:space="preserve">, </w:t>
      </w:r>
      <w:r w:rsidRPr="00C52918">
        <w:rPr>
          <w:rFonts w:cs="Times New Roman"/>
        </w:rPr>
        <w:t>RICH</w:t>
      </w:r>
      <w:r w:rsidRPr="00C52918">
        <w:rPr>
          <w:rFonts w:cs="Times New Roman"/>
        </w:rPr>
        <w:t>）</w:t>
      </w:r>
    </w:p>
    <w:p w14:paraId="20C3BF62" w14:textId="77777777" w:rsidR="006D0A6D" w:rsidRDefault="000C5469" w:rsidP="006D0A6D">
      <w:pPr>
        <w:pStyle w:val="a0"/>
      </w:pPr>
      <w:r w:rsidRPr="00C52918">
        <w:rPr>
          <w:rFonts w:cs="Times New Roman"/>
        </w:rPr>
        <w:t>μ</w:t>
      </w:r>
      <w:r w:rsidRPr="00C52918">
        <w:rPr>
          <w:rFonts w:cs="Times New Roman"/>
        </w:rPr>
        <w:t>子</w:t>
      </w:r>
      <w:r>
        <w:rPr>
          <w:rFonts w:hint="eastAsia"/>
        </w:rPr>
        <w:t>漂移室（</w:t>
      </w:r>
      <w:r>
        <w:rPr>
          <w:rFonts w:hint="eastAsia"/>
        </w:rPr>
        <w:t>Muon Chamber System</w:t>
      </w:r>
      <w:r w:rsidR="00C52918">
        <w:rPr>
          <w:rFonts w:hint="eastAsia"/>
        </w:rPr>
        <w:t xml:space="preserve">, </w:t>
      </w:r>
      <w:r>
        <w:rPr>
          <w:rFonts w:hint="eastAsia"/>
        </w:rPr>
        <w:t>MUCH</w:t>
      </w:r>
      <w:r>
        <w:rPr>
          <w:rFonts w:hint="eastAsia"/>
        </w:rPr>
        <w:t>）</w:t>
      </w:r>
    </w:p>
    <w:p w14:paraId="5BA49A13" w14:textId="77777777" w:rsidR="006D0A6D" w:rsidRDefault="000C5469" w:rsidP="006D0A6D">
      <w:pPr>
        <w:pStyle w:val="a0"/>
      </w:pPr>
      <w:r>
        <w:rPr>
          <w:rFonts w:hint="eastAsia"/>
        </w:rPr>
        <w:t>穿越辐射探测器（</w:t>
      </w:r>
      <w:r>
        <w:rPr>
          <w:rFonts w:hint="eastAsia"/>
        </w:rPr>
        <w:t>Transition Radiation Detector</w:t>
      </w:r>
      <w:r w:rsidR="00C52918">
        <w:rPr>
          <w:rFonts w:hint="eastAsia"/>
        </w:rPr>
        <w:t xml:space="preserve">, </w:t>
      </w:r>
      <w:r>
        <w:rPr>
          <w:rFonts w:hint="eastAsia"/>
        </w:rPr>
        <w:t>TRD</w:t>
      </w:r>
      <w:r>
        <w:rPr>
          <w:rFonts w:hint="eastAsia"/>
        </w:rPr>
        <w:t>）</w:t>
      </w:r>
    </w:p>
    <w:p w14:paraId="6A96A883" w14:textId="77777777" w:rsidR="006D0A6D" w:rsidRDefault="000C5469" w:rsidP="006D0A6D">
      <w:pPr>
        <w:pStyle w:val="a0"/>
      </w:pPr>
      <w:r>
        <w:rPr>
          <w:rFonts w:hint="eastAsia"/>
        </w:rPr>
        <w:t>飞行时间探测器（</w:t>
      </w:r>
      <w:r>
        <w:rPr>
          <w:rFonts w:hint="eastAsia"/>
        </w:rPr>
        <w:t>Time-of-Flight System</w:t>
      </w:r>
      <w:r w:rsidR="00C52918">
        <w:rPr>
          <w:rFonts w:hint="eastAsia"/>
        </w:rPr>
        <w:t xml:space="preserve">, </w:t>
      </w:r>
      <w:r>
        <w:rPr>
          <w:rFonts w:hint="eastAsia"/>
        </w:rPr>
        <w:t>TOF)</w:t>
      </w:r>
    </w:p>
    <w:p w14:paraId="16307D7A" w14:textId="77777777" w:rsidR="006D0A6D" w:rsidRDefault="000C5469" w:rsidP="006D0A6D">
      <w:pPr>
        <w:pStyle w:val="a0"/>
      </w:pPr>
      <w:r>
        <w:rPr>
          <w:rFonts w:hint="eastAsia"/>
        </w:rPr>
        <w:t>电磁量能器（</w:t>
      </w:r>
      <w:r>
        <w:rPr>
          <w:rFonts w:hint="eastAsia"/>
        </w:rPr>
        <w:t>Electromagnetic Calorimeter</w:t>
      </w:r>
      <w:r w:rsidR="00C52918">
        <w:rPr>
          <w:rFonts w:hint="eastAsia"/>
        </w:rPr>
        <w:t xml:space="preserve">, </w:t>
      </w:r>
      <w:r>
        <w:rPr>
          <w:rFonts w:hint="eastAsia"/>
        </w:rPr>
        <w:t>ECAL</w:t>
      </w:r>
      <w:r w:rsidR="00C52918">
        <w:rPr>
          <w:rFonts w:hint="eastAsia"/>
        </w:rPr>
        <w:t>）</w:t>
      </w:r>
    </w:p>
    <w:p w14:paraId="17A2FFD6" w14:textId="1E787DE1" w:rsidR="000C5469" w:rsidRPr="000C5469" w:rsidRDefault="00982D2F" w:rsidP="006D0A6D">
      <w:pPr>
        <w:pStyle w:val="a0"/>
      </w:pPr>
      <w:r>
        <w:t>PSD</w:t>
      </w:r>
      <w:r w:rsidR="00C52918">
        <w:rPr>
          <w:rFonts w:hint="eastAsia"/>
        </w:rPr>
        <w:t>探测器（</w:t>
      </w:r>
      <w:r w:rsidR="000C5469">
        <w:rPr>
          <w:rFonts w:hint="eastAsia"/>
        </w:rPr>
        <w:t>Projectile Spectator Detector</w:t>
      </w:r>
      <w:r w:rsidR="00C52918">
        <w:t xml:space="preserve">, </w:t>
      </w:r>
      <w:r w:rsidR="00C52918">
        <w:rPr>
          <w:rFonts w:hint="eastAsia"/>
        </w:rPr>
        <w:t>PSD</w:t>
      </w:r>
      <w:r w:rsidR="00C52918">
        <w:rPr>
          <w:rFonts w:hint="eastAsia"/>
        </w:rPr>
        <w:t>）</w:t>
      </w:r>
    </w:p>
    <w:p w14:paraId="6EE116CE" w14:textId="77777777" w:rsidR="00B87DD5" w:rsidRDefault="001B5AD1" w:rsidP="00B87DD5">
      <w:pPr>
        <w:pStyle w:val="af7"/>
        <w:keepNext/>
        <w:spacing w:before="156"/>
      </w:pPr>
      <w:r w:rsidRPr="001B5AD1">
        <w:lastRenderedPageBreak/>
        <w:drawing>
          <wp:inline distT="0" distB="0" distL="0" distR="0" wp14:anchorId="573F3C15" wp14:editId="0EECD893">
            <wp:extent cx="4298950" cy="274944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9664" cy="2756297"/>
                    </a:xfrm>
                    <a:prstGeom prst="rect">
                      <a:avLst/>
                    </a:prstGeom>
                    <a:noFill/>
                    <a:ln>
                      <a:noFill/>
                    </a:ln>
                  </pic:spPr>
                </pic:pic>
              </a:graphicData>
            </a:graphic>
          </wp:inline>
        </w:drawing>
      </w:r>
    </w:p>
    <w:p w14:paraId="484B187F" w14:textId="239A06CD" w:rsidR="00E562E3" w:rsidRDefault="00B87DD5" w:rsidP="00B87DD5">
      <w:pPr>
        <w:pStyle w:val="aff0"/>
        <w:spacing w:before="156" w:after="156"/>
      </w:pPr>
      <w:bookmarkStart w:id="127" w:name="_Ref480902124"/>
      <w:r>
        <w:rPr>
          <w:rFonts w:hint="eastAsia"/>
        </w:rPr>
        <w:t>图</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11</w:t>
      </w:r>
      <w:r w:rsidR="00CA3B33">
        <w:fldChar w:fldCharType="end"/>
      </w:r>
      <w:bookmarkEnd w:id="127"/>
      <w:r>
        <w:t xml:space="preserve">  CBM</w:t>
      </w:r>
      <w:r>
        <w:rPr>
          <w:rFonts w:hint="eastAsia"/>
        </w:rPr>
        <w:t>探测器布局示意图</w:t>
      </w:r>
    </w:p>
    <w:p w14:paraId="0A362AEC" w14:textId="590A1C24" w:rsidR="008427C9" w:rsidRDefault="008427C9" w:rsidP="00C52918">
      <w:pPr>
        <w:pStyle w:val="a2"/>
        <w:ind w:firstLine="480"/>
      </w:pPr>
      <w:r>
        <w:rPr>
          <w:rFonts w:hint="eastAsia"/>
        </w:rPr>
        <w:t>由于对撞后产生事例的成分以及信号的特征非常复杂，</w:t>
      </w:r>
      <w:r>
        <w:rPr>
          <w:rFonts w:hint="eastAsia"/>
        </w:rPr>
        <w:t>CMB</w:t>
      </w:r>
      <w:r w:rsidR="00F96964">
        <w:rPr>
          <w:rFonts w:hint="eastAsia"/>
        </w:rPr>
        <w:t>实验</w:t>
      </w:r>
      <w:r>
        <w:rPr>
          <w:rFonts w:hint="eastAsia"/>
        </w:rPr>
        <w:t>的</w:t>
      </w:r>
      <w:r>
        <w:rPr>
          <w:rFonts w:hint="eastAsia"/>
        </w:rPr>
        <w:t>DAQ</w:t>
      </w:r>
      <w:r w:rsidR="00F96964">
        <w:rPr>
          <w:rFonts w:hint="eastAsia"/>
        </w:rPr>
        <w:t>系统采用了无触发方案。</w:t>
      </w:r>
      <w:r>
        <w:rPr>
          <w:rFonts w:hint="eastAsia"/>
        </w:rPr>
        <w:t>所有的前端电子学自动运行，将超过阈值的信号进行数字化，加上</w:t>
      </w:r>
      <w:r w:rsidR="000573B7">
        <w:rPr>
          <w:rFonts w:hint="eastAsia"/>
        </w:rPr>
        <w:t>全局</w:t>
      </w:r>
      <w:r>
        <w:rPr>
          <w:rFonts w:hint="eastAsia"/>
        </w:rPr>
        <w:t>时</w:t>
      </w:r>
      <w:r w:rsidR="00F96964">
        <w:rPr>
          <w:rFonts w:hint="eastAsia"/>
        </w:rPr>
        <w:t>间标签，然后</w:t>
      </w:r>
      <w:r w:rsidR="000573B7">
        <w:rPr>
          <w:rFonts w:hint="eastAsia"/>
        </w:rPr>
        <w:t>发</w:t>
      </w:r>
      <w:r w:rsidR="00F96964">
        <w:rPr>
          <w:rFonts w:hint="eastAsia"/>
        </w:rPr>
        <w:t>送到后端。所有的触发判选都将在后端的计算机群里完成，这些计算机都部署了多核心</w:t>
      </w:r>
      <w:r w:rsidR="00F96964">
        <w:rPr>
          <w:rFonts w:hint="eastAsia"/>
        </w:rPr>
        <w:t>CPU</w:t>
      </w:r>
      <w:r w:rsidR="00F96964">
        <w:rPr>
          <w:rFonts w:hint="eastAsia"/>
        </w:rPr>
        <w:t>和</w:t>
      </w:r>
      <w:r w:rsidR="00F96964">
        <w:rPr>
          <w:rFonts w:hint="eastAsia"/>
        </w:rPr>
        <w:t>GPU</w:t>
      </w:r>
      <w:r w:rsidR="00F96964">
        <w:rPr>
          <w:rFonts w:hint="eastAsia"/>
        </w:rPr>
        <w:t>来保证事例重建和筛选的实时性</w:t>
      </w:r>
      <w:r w:rsidR="0085606C">
        <w:fldChar w:fldCharType="begin"/>
      </w:r>
      <w:r w:rsidR="0085606C">
        <w:instrText xml:space="preserve"> </w:instrText>
      </w:r>
      <w:r w:rsidR="0085606C">
        <w:rPr>
          <w:rFonts w:hint="eastAsia"/>
        </w:rPr>
        <w:instrText>REF _Ref482143412 \r \h</w:instrText>
      </w:r>
      <w:r w:rsidR="0085606C">
        <w:instrText xml:space="preserve"> </w:instrText>
      </w:r>
      <w:r w:rsidR="0085606C">
        <w:fldChar w:fldCharType="separate"/>
      </w:r>
      <w:r w:rsidR="007033F6">
        <w:t>[18]</w:t>
      </w:r>
      <w:r w:rsidR="0085606C">
        <w:fldChar w:fldCharType="end"/>
      </w:r>
      <w:r w:rsidR="00F96964">
        <w:rPr>
          <w:rFonts w:hint="eastAsia"/>
        </w:rPr>
        <w:t>。</w:t>
      </w:r>
    </w:p>
    <w:p w14:paraId="7C210630" w14:textId="69D448B6" w:rsidR="00941039" w:rsidRDefault="00941039" w:rsidP="00C52918">
      <w:pPr>
        <w:pStyle w:val="a2"/>
        <w:ind w:firstLine="480"/>
      </w:pPr>
      <w:r>
        <w:rPr>
          <w:rFonts w:hint="eastAsia"/>
        </w:rPr>
        <w:t>一方面，探测器通道数极多，仅</w:t>
      </w:r>
      <w:r>
        <w:rPr>
          <w:rFonts w:hint="eastAsia"/>
        </w:rPr>
        <w:t>CBM-TOF</w:t>
      </w:r>
      <w:r>
        <w:rPr>
          <w:rFonts w:hint="eastAsia"/>
        </w:rPr>
        <w:t>就有高达</w:t>
      </w:r>
      <w:r>
        <w:rPr>
          <w:rFonts w:hint="eastAsia"/>
        </w:rPr>
        <w:t>10</w:t>
      </w:r>
      <w:r>
        <w:rPr>
          <w:rFonts w:hint="eastAsia"/>
        </w:rPr>
        <w:t>万个通道</w:t>
      </w:r>
      <w:r w:rsidR="0085606C">
        <w:fldChar w:fldCharType="begin"/>
      </w:r>
      <w:r w:rsidR="0085606C">
        <w:instrText xml:space="preserve"> </w:instrText>
      </w:r>
      <w:r w:rsidR="0085606C">
        <w:rPr>
          <w:rFonts w:hint="eastAsia"/>
        </w:rPr>
        <w:instrText>REF _Ref484250926 \r \h</w:instrText>
      </w:r>
      <w:r w:rsidR="0085606C">
        <w:instrText xml:space="preserve"> </w:instrText>
      </w:r>
      <w:r w:rsidR="0085606C">
        <w:fldChar w:fldCharType="separate"/>
      </w:r>
      <w:r w:rsidR="007033F6">
        <w:t>[17]</w:t>
      </w:r>
      <w:r w:rsidR="0085606C">
        <w:fldChar w:fldCharType="end"/>
      </w:r>
      <w:r>
        <w:rPr>
          <w:rFonts w:hint="eastAsia"/>
        </w:rPr>
        <w:t>，而在前端物理空间有限，因此电子学尺寸的限制要求其具有极高的集成度，同时还必须实现低功耗。另一方面，海量通道带了了极高的数据率，在加上实验采用无触发读出系统，需要将所有数据全部传输到后端，给数据的传输和处理带了困难。另外，由于不同探测器子系统需求不一，需要考虑到读出硬件上的通用性。</w:t>
      </w:r>
    </w:p>
    <w:p w14:paraId="7D238FCB" w14:textId="109BFDF2" w:rsidR="000573B7" w:rsidRDefault="000573B7" w:rsidP="000573B7">
      <w:pPr>
        <w:pStyle w:val="a2"/>
        <w:ind w:firstLine="480"/>
      </w:pPr>
      <w:r>
        <w:t>CBM</w:t>
      </w:r>
      <w:r>
        <w:rPr>
          <w:rFonts w:hint="eastAsia"/>
        </w:rPr>
        <w:t>读出系统框架如</w:t>
      </w:r>
      <w:r w:rsidR="003249B4">
        <w:fldChar w:fldCharType="begin"/>
      </w:r>
      <w:r w:rsidR="003249B4">
        <w:instrText xml:space="preserve"> </w:instrText>
      </w:r>
      <w:r w:rsidR="003249B4">
        <w:rPr>
          <w:rFonts w:hint="eastAsia"/>
        </w:rPr>
        <w:instrText>REF _Ref481052802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12</w:t>
      </w:r>
      <w:r w:rsidR="003249B4">
        <w:fldChar w:fldCharType="end"/>
      </w:r>
      <w:r>
        <w:rPr>
          <w:rFonts w:hint="eastAsia"/>
        </w:rPr>
        <w:t>所示，可以分为三层</w:t>
      </w:r>
      <w:r w:rsidR="00FD063A">
        <w:rPr>
          <w:rFonts w:hint="eastAsia"/>
        </w:rPr>
        <w:t>：</w:t>
      </w:r>
      <w:r w:rsidR="00FD063A">
        <w:rPr>
          <w:rFonts w:hint="eastAsia"/>
        </w:rPr>
        <w:t>Front</w:t>
      </w:r>
      <w:r w:rsidR="00FD063A">
        <w:t>end Borad (FEB)</w:t>
      </w:r>
      <w:r w:rsidR="00FD063A">
        <w:rPr>
          <w:rFonts w:hint="eastAsia"/>
        </w:rPr>
        <w:t>、</w:t>
      </w:r>
      <w:r w:rsidR="00FD063A">
        <w:rPr>
          <w:rFonts w:hint="eastAsia"/>
        </w:rPr>
        <w:t>Readout Borad (</w:t>
      </w:r>
      <w:r w:rsidR="00FD063A">
        <w:t>ROB</w:t>
      </w:r>
      <w:r w:rsidR="00FD063A">
        <w:rPr>
          <w:rFonts w:hint="eastAsia"/>
        </w:rPr>
        <w:t>)</w:t>
      </w:r>
      <w:r>
        <w:rPr>
          <w:rFonts w:hint="eastAsia"/>
        </w:rPr>
        <w:t>以及</w:t>
      </w:r>
      <w:r w:rsidR="00FD063A">
        <w:rPr>
          <w:rFonts w:hint="eastAsia"/>
        </w:rPr>
        <w:t>Data</w:t>
      </w:r>
      <w:r w:rsidR="00FD063A">
        <w:t xml:space="preserve"> Processing Board (DPB)</w:t>
      </w:r>
      <w:r w:rsidR="0072064B">
        <w:t>[15]</w:t>
      </w:r>
      <w:r w:rsidR="00FD063A">
        <w:rPr>
          <w:rFonts w:hint="eastAsia"/>
        </w:rPr>
        <w:t>。</w:t>
      </w:r>
    </w:p>
    <w:p w14:paraId="1BF31DA6" w14:textId="024114A1" w:rsidR="000573B7" w:rsidRDefault="00FD063A" w:rsidP="000573B7">
      <w:pPr>
        <w:pStyle w:val="a2"/>
        <w:ind w:firstLine="480"/>
      </w:pPr>
      <w:r>
        <w:rPr>
          <w:rFonts w:hint="eastAsia"/>
        </w:rPr>
        <w:t>FEB</w:t>
      </w:r>
      <w:r w:rsidR="000573B7" w:rsidRPr="000573B7">
        <w:rPr>
          <w:rFonts w:hint="eastAsia"/>
        </w:rPr>
        <w:t>安装在靠近探测器的位置</w:t>
      </w:r>
      <w:r w:rsidR="000573B7">
        <w:rPr>
          <w:rFonts w:hint="eastAsia"/>
        </w:rPr>
        <w:t>，</w:t>
      </w:r>
      <w:r>
        <w:rPr>
          <w:rFonts w:hint="eastAsia"/>
        </w:rPr>
        <w:t>负责前端探测器信号的读出</w:t>
      </w:r>
      <w:r w:rsidR="000573B7">
        <w:rPr>
          <w:rFonts w:hint="eastAsia"/>
        </w:rPr>
        <w:t>，包括放大、调理和数字化等。对于</w:t>
      </w:r>
      <w:r>
        <w:rPr>
          <w:rFonts w:hint="eastAsia"/>
        </w:rPr>
        <w:t>不同</w:t>
      </w:r>
      <w:r w:rsidR="000573B7">
        <w:rPr>
          <w:rFonts w:hint="eastAsia"/>
        </w:rPr>
        <w:t>的探测器，</w:t>
      </w:r>
      <w:r>
        <w:rPr>
          <w:rFonts w:hint="eastAsia"/>
        </w:rPr>
        <w:t>FEB</w:t>
      </w:r>
      <w:r>
        <w:rPr>
          <w:rFonts w:hint="eastAsia"/>
        </w:rPr>
        <w:t>也不相同。</w:t>
      </w:r>
      <w:r w:rsidR="000573B7">
        <w:rPr>
          <w:rFonts w:hint="eastAsia"/>
        </w:rPr>
        <w:t>为了适应不同探测器高性能、高集成度、低功耗的要求，</w:t>
      </w:r>
      <w:r w:rsidR="000573B7">
        <w:rPr>
          <w:rFonts w:hint="eastAsia"/>
        </w:rPr>
        <w:t>CBM</w:t>
      </w:r>
      <w:r w:rsidR="000573B7">
        <w:rPr>
          <w:rFonts w:hint="eastAsia"/>
        </w:rPr>
        <w:t>合作组开发了一系列</w:t>
      </w:r>
      <w:r w:rsidR="000573B7">
        <w:t>ASIC</w:t>
      </w:r>
      <w:r w:rsidR="000573B7">
        <w:rPr>
          <w:rFonts w:hint="eastAsia"/>
        </w:rPr>
        <w:t>，用于解决这些问题。</w:t>
      </w:r>
      <w:r w:rsidR="00D57B2E">
        <w:rPr>
          <w:rFonts w:hint="eastAsia"/>
        </w:rPr>
        <w:t>这些</w:t>
      </w:r>
      <w:r w:rsidR="00D57B2E">
        <w:rPr>
          <w:rFonts w:hint="eastAsia"/>
        </w:rPr>
        <w:t>ASIC</w:t>
      </w:r>
      <w:r w:rsidR="00D57B2E">
        <w:rPr>
          <w:rFonts w:hint="eastAsia"/>
        </w:rPr>
        <w:t>包括：</w:t>
      </w:r>
    </w:p>
    <w:p w14:paraId="5F17C5E4" w14:textId="77777777" w:rsidR="00D57B2E" w:rsidRPr="00290597" w:rsidRDefault="00D57B2E" w:rsidP="00D57B2E">
      <w:pPr>
        <w:pStyle w:val="a0"/>
      </w:pPr>
      <w:r w:rsidRPr="00290597">
        <w:t>XYTER2 (X, Y, Time, Energy Readout)</w:t>
      </w:r>
      <w:r w:rsidRPr="00290597">
        <w:rPr>
          <w:rFonts w:hint="eastAsia"/>
        </w:rPr>
        <w:t>，用于</w:t>
      </w:r>
      <w:r w:rsidRPr="00290597">
        <w:rPr>
          <w:rFonts w:hint="eastAsia"/>
        </w:rPr>
        <w:t>STS</w:t>
      </w:r>
      <w:r w:rsidRPr="00290597">
        <w:rPr>
          <w:rFonts w:hint="eastAsia"/>
        </w:rPr>
        <w:t>和</w:t>
      </w:r>
      <w:r w:rsidRPr="00290597">
        <w:rPr>
          <w:rFonts w:hint="eastAsia"/>
        </w:rPr>
        <w:t>MUCH</w:t>
      </w:r>
    </w:p>
    <w:p w14:paraId="2E0FB3F1" w14:textId="77777777" w:rsidR="00D57B2E" w:rsidRPr="00290597" w:rsidRDefault="00D57B2E" w:rsidP="00D57B2E">
      <w:pPr>
        <w:pStyle w:val="a0"/>
      </w:pPr>
      <w:r w:rsidRPr="00290597">
        <w:t>SPADIC (Self-Triggered Pulse Amplification and Digitization ASIC)</w:t>
      </w:r>
      <w:r w:rsidRPr="00290597">
        <w:t>，</w:t>
      </w:r>
      <w:r w:rsidRPr="00290597">
        <w:rPr>
          <w:rFonts w:hint="eastAsia"/>
        </w:rPr>
        <w:t>用于</w:t>
      </w:r>
      <w:r w:rsidRPr="00290597">
        <w:rPr>
          <w:rFonts w:hint="eastAsia"/>
        </w:rPr>
        <w:t>TRD</w:t>
      </w:r>
    </w:p>
    <w:p w14:paraId="2B76DE8C" w14:textId="77777777" w:rsidR="00D57B2E" w:rsidRPr="00290597" w:rsidRDefault="00D57B2E" w:rsidP="00D57B2E">
      <w:pPr>
        <w:pStyle w:val="a0"/>
      </w:pPr>
      <w:r w:rsidRPr="00290597">
        <w:t>GET4 (GSI Event-driven TDC)</w:t>
      </w:r>
      <w:r w:rsidRPr="00290597">
        <w:t>，</w:t>
      </w:r>
      <w:r w:rsidRPr="00290597">
        <w:rPr>
          <w:rFonts w:hint="eastAsia"/>
        </w:rPr>
        <w:t>用于</w:t>
      </w:r>
      <w:r w:rsidRPr="00290597">
        <w:rPr>
          <w:rFonts w:hint="eastAsia"/>
        </w:rPr>
        <w:t>TOF</w:t>
      </w:r>
    </w:p>
    <w:p w14:paraId="627C850A" w14:textId="77777777" w:rsidR="000573B7" w:rsidRDefault="001B5AD1" w:rsidP="000573B7">
      <w:pPr>
        <w:pStyle w:val="af7"/>
        <w:keepNext/>
        <w:spacing w:before="156"/>
      </w:pPr>
      <w:r w:rsidRPr="001B5AD1">
        <w:lastRenderedPageBreak/>
        <w:drawing>
          <wp:inline distT="0" distB="0" distL="0" distR="0" wp14:anchorId="3ABB25BE" wp14:editId="5830F04A">
            <wp:extent cx="5274310" cy="3307019"/>
            <wp:effectExtent l="0" t="0" r="2540" b="8255"/>
            <wp:docPr id="11" name="图片 11" descr="D:\Screenshots\SS0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reenshots\SS0005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307019"/>
                    </a:xfrm>
                    <a:prstGeom prst="rect">
                      <a:avLst/>
                    </a:prstGeom>
                    <a:noFill/>
                    <a:ln>
                      <a:noFill/>
                    </a:ln>
                  </pic:spPr>
                </pic:pic>
              </a:graphicData>
            </a:graphic>
          </wp:inline>
        </w:drawing>
      </w:r>
    </w:p>
    <w:p w14:paraId="0D4C3A34" w14:textId="44B60A31" w:rsidR="00E562E3" w:rsidRDefault="000573B7" w:rsidP="000573B7">
      <w:pPr>
        <w:pStyle w:val="aff0"/>
        <w:spacing w:before="156" w:after="156"/>
      </w:pPr>
      <w:bookmarkStart w:id="128" w:name="_Ref48105280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12</w:t>
      </w:r>
      <w:r w:rsidR="00CA3B33">
        <w:fldChar w:fldCharType="end"/>
      </w:r>
      <w:bookmarkEnd w:id="128"/>
      <w:r>
        <w:t xml:space="preserve">  CBM</w:t>
      </w:r>
      <w:r>
        <w:rPr>
          <w:rFonts w:hint="eastAsia"/>
        </w:rPr>
        <w:t>读出系统框架</w:t>
      </w:r>
    </w:p>
    <w:p w14:paraId="096C1D95" w14:textId="5A7AAFE3" w:rsidR="00DB2FBD" w:rsidRDefault="00DB2FBD" w:rsidP="00A073C1">
      <w:pPr>
        <w:pStyle w:val="a2"/>
        <w:ind w:firstLine="480"/>
      </w:pPr>
      <w:r>
        <w:rPr>
          <w:rFonts w:hint="eastAsia"/>
        </w:rPr>
        <w:t>ROB</w:t>
      </w:r>
      <w:r>
        <w:rPr>
          <w:rFonts w:hint="eastAsia"/>
        </w:rPr>
        <w:t>主要</w:t>
      </w:r>
      <w:r w:rsidRPr="000A3728">
        <w:rPr>
          <w:rFonts w:hint="eastAsia"/>
        </w:rPr>
        <w:t>功能包括：数据汇集、时钟分发、快控制和慢控制</w:t>
      </w:r>
      <w:r>
        <w:rPr>
          <w:rFonts w:hint="eastAsia"/>
        </w:rPr>
        <w:t>。</w:t>
      </w:r>
      <w:r>
        <w:rPr>
          <w:rFonts w:hint="eastAsia"/>
        </w:rPr>
        <w:t>R</w:t>
      </w:r>
      <w:r>
        <w:t>OB</w:t>
      </w:r>
      <w:r>
        <w:rPr>
          <w:rFonts w:hint="eastAsia"/>
        </w:rPr>
        <w:t>分为两种：基于</w:t>
      </w:r>
      <w:r>
        <w:rPr>
          <w:rFonts w:hint="eastAsia"/>
        </w:rPr>
        <w:t>GBT</w:t>
      </w:r>
      <w:r>
        <w:rPr>
          <w:rFonts w:hint="eastAsia"/>
        </w:rPr>
        <w:t>的读出和基于</w:t>
      </w:r>
      <w:r>
        <w:rPr>
          <w:rFonts w:hint="eastAsia"/>
        </w:rPr>
        <w:t>FPGA</w:t>
      </w:r>
      <w:r>
        <w:rPr>
          <w:rFonts w:hint="eastAsia"/>
        </w:rPr>
        <w:t>的读出。对于</w:t>
      </w:r>
      <w:r>
        <w:rPr>
          <w:rFonts w:hint="eastAsia"/>
        </w:rPr>
        <w:t>STS</w:t>
      </w:r>
      <w:r>
        <w:rPr>
          <w:rFonts w:hint="eastAsia"/>
        </w:rPr>
        <w:t>、</w:t>
      </w:r>
      <w:r>
        <w:rPr>
          <w:rFonts w:hint="eastAsia"/>
        </w:rPr>
        <w:t>MUCH</w:t>
      </w:r>
      <w:r>
        <w:rPr>
          <w:rFonts w:hint="eastAsia"/>
        </w:rPr>
        <w:t>、</w:t>
      </w:r>
      <w:r>
        <w:rPr>
          <w:rFonts w:hint="eastAsia"/>
        </w:rPr>
        <w:t>TRD</w:t>
      </w:r>
      <w:r>
        <w:rPr>
          <w:rFonts w:hint="eastAsia"/>
        </w:rPr>
        <w:t>和</w:t>
      </w:r>
      <w:r>
        <w:t>TOF</w:t>
      </w:r>
      <w:r>
        <w:rPr>
          <w:rFonts w:hint="eastAsia"/>
        </w:rPr>
        <w:t>这四个探测器，它们在</w:t>
      </w:r>
      <w:r>
        <w:rPr>
          <w:rFonts w:hint="eastAsia"/>
        </w:rPr>
        <w:t>FEB</w:t>
      </w:r>
      <w:r>
        <w:rPr>
          <w:rFonts w:hint="eastAsia"/>
        </w:rPr>
        <w:t>上采用了</w:t>
      </w:r>
      <w:r>
        <w:rPr>
          <w:rFonts w:hint="eastAsia"/>
        </w:rPr>
        <w:t>ASIC</w:t>
      </w:r>
      <w:r>
        <w:rPr>
          <w:rFonts w:hint="eastAsia"/>
        </w:rPr>
        <w:t>，而这些</w:t>
      </w:r>
      <w:r>
        <w:rPr>
          <w:rFonts w:hint="eastAsia"/>
        </w:rPr>
        <w:t>ASIC</w:t>
      </w:r>
      <w:r>
        <w:rPr>
          <w:rFonts w:hint="eastAsia"/>
        </w:rPr>
        <w:t>均集成了</w:t>
      </w:r>
      <w:r>
        <w:rPr>
          <w:rFonts w:hint="eastAsia"/>
        </w:rPr>
        <w:t>G</w:t>
      </w:r>
      <w:r>
        <w:t>BT</w:t>
      </w:r>
      <w:r>
        <w:rPr>
          <w:rFonts w:hint="eastAsia"/>
        </w:rPr>
        <w:t>的</w:t>
      </w:r>
      <w:r>
        <w:t>E-Link</w:t>
      </w:r>
      <w:r>
        <w:rPr>
          <w:rFonts w:hint="eastAsia"/>
        </w:rPr>
        <w:t>接口，所以对应的</w:t>
      </w:r>
      <w:r>
        <w:rPr>
          <w:rFonts w:hint="eastAsia"/>
        </w:rPr>
        <w:t>ROB</w:t>
      </w:r>
      <w:r>
        <w:rPr>
          <w:rFonts w:hint="eastAsia"/>
        </w:rPr>
        <w:t>也必须与之匹配</w:t>
      </w:r>
      <w:r w:rsidR="003249B4">
        <w:rPr>
          <w:rFonts w:hint="eastAsia"/>
        </w:rPr>
        <w:t>，如</w:t>
      </w:r>
      <w:r w:rsidR="003249B4">
        <w:fldChar w:fldCharType="begin"/>
      </w:r>
      <w:r w:rsidR="003249B4">
        <w:instrText xml:space="preserve"> </w:instrText>
      </w:r>
      <w:r w:rsidR="003249B4">
        <w:rPr>
          <w:rFonts w:hint="eastAsia"/>
        </w:rPr>
        <w:instrText>REF _Ref484259055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13</w:t>
      </w:r>
      <w:r w:rsidR="003249B4">
        <w:fldChar w:fldCharType="end"/>
      </w:r>
      <w:r w:rsidR="003249B4">
        <w:rPr>
          <w:rFonts w:hint="eastAsia"/>
        </w:rPr>
        <w:t>所示</w:t>
      </w:r>
      <w:r w:rsidR="00A073C1">
        <w:rPr>
          <w:rFonts w:hint="eastAsia"/>
        </w:rPr>
        <w:t>。</w:t>
      </w:r>
      <w:r>
        <w:rPr>
          <w:rFonts w:hint="eastAsia"/>
        </w:rPr>
        <w:t>它们之间</w:t>
      </w:r>
      <w:r w:rsidR="00A073C1">
        <w:rPr>
          <w:rFonts w:hint="eastAsia"/>
        </w:rPr>
        <w:t>E</w:t>
      </w:r>
      <w:r w:rsidR="00A073C1">
        <w:t>-Link</w:t>
      </w:r>
      <w:r w:rsidR="00A073C1">
        <w:rPr>
          <w:rFonts w:hint="eastAsia"/>
        </w:rPr>
        <w:t>的工作频率为</w:t>
      </w:r>
      <w:r w:rsidR="00A073C1">
        <w:rPr>
          <w:rFonts w:hint="eastAsia"/>
        </w:rPr>
        <w:t>320</w:t>
      </w:r>
      <w:r w:rsidR="00A073C1">
        <w:t xml:space="preserve"> </w:t>
      </w:r>
      <w:r w:rsidR="00A073C1">
        <w:rPr>
          <w:rFonts w:hint="eastAsia"/>
        </w:rPr>
        <w:t>MHz</w:t>
      </w:r>
      <w:r w:rsidR="00A073C1">
        <w:rPr>
          <w:rFonts w:hint="eastAsia"/>
        </w:rPr>
        <w:t>（</w:t>
      </w:r>
      <w:r w:rsidR="00A073C1">
        <w:rPr>
          <w:rFonts w:hint="eastAsia"/>
        </w:rPr>
        <w:t>TOF</w:t>
      </w:r>
      <w:r w:rsidR="00A073C1">
        <w:rPr>
          <w:rFonts w:hint="eastAsia"/>
        </w:rPr>
        <w:t>为</w:t>
      </w:r>
      <w:r w:rsidR="00A073C1">
        <w:rPr>
          <w:rFonts w:hint="eastAsia"/>
        </w:rPr>
        <w:t>80</w:t>
      </w:r>
      <w:r w:rsidR="00A073C1">
        <w:t xml:space="preserve"> </w:t>
      </w:r>
      <w:r w:rsidR="00A073C1">
        <w:rPr>
          <w:rFonts w:hint="eastAsia"/>
        </w:rPr>
        <w:t>MHz</w:t>
      </w:r>
      <w:r w:rsidR="00A073C1">
        <w:rPr>
          <w:rFonts w:hint="eastAsia"/>
        </w:rPr>
        <w:t>）。</w:t>
      </w:r>
      <w:r w:rsidRPr="000751C1">
        <w:rPr>
          <w:rFonts w:hint="eastAsia"/>
        </w:rPr>
        <w:t>对于其它的探测器如</w:t>
      </w:r>
      <w:r w:rsidRPr="000751C1">
        <w:rPr>
          <w:rFonts w:hint="eastAsia"/>
        </w:rPr>
        <w:t>RICH</w:t>
      </w:r>
      <w:r w:rsidRPr="000751C1">
        <w:rPr>
          <w:rFonts w:hint="eastAsia"/>
        </w:rPr>
        <w:t>，则在</w:t>
      </w:r>
      <w:r w:rsidRPr="000751C1">
        <w:rPr>
          <w:rFonts w:hint="eastAsia"/>
        </w:rPr>
        <w:t>FPGA</w:t>
      </w:r>
      <w:r>
        <w:rPr>
          <w:rFonts w:hint="eastAsia"/>
        </w:rPr>
        <w:t>里实现数据读出的功能</w:t>
      </w:r>
      <w:r w:rsidRPr="00DB2FBD">
        <w:rPr>
          <w:rFonts w:hint="eastAsia"/>
        </w:rPr>
        <w:t>。</w:t>
      </w:r>
      <w:r w:rsidR="00A073C1">
        <w:rPr>
          <w:rFonts w:hint="eastAsia"/>
        </w:rPr>
        <w:t>R</w:t>
      </w:r>
      <w:r w:rsidR="00A073C1">
        <w:t>OB</w:t>
      </w:r>
      <w:r w:rsidR="00A073C1">
        <w:rPr>
          <w:rFonts w:hint="eastAsia"/>
        </w:rPr>
        <w:t>与</w:t>
      </w:r>
      <w:r w:rsidR="00A073C1">
        <w:rPr>
          <w:rFonts w:hint="eastAsia"/>
        </w:rPr>
        <w:t>DPB</w:t>
      </w:r>
      <w:r w:rsidR="00A073C1">
        <w:rPr>
          <w:rFonts w:hint="eastAsia"/>
        </w:rPr>
        <w:t>之间则使用</w:t>
      </w:r>
      <w:r w:rsidR="00A073C1">
        <w:rPr>
          <w:rFonts w:hint="eastAsia"/>
        </w:rPr>
        <w:t>GBT</w:t>
      </w:r>
      <w:r w:rsidR="00A073C1">
        <w:rPr>
          <w:rFonts w:hint="eastAsia"/>
        </w:rPr>
        <w:t>光纤连接，工作频率为</w:t>
      </w:r>
      <w:r w:rsidR="00A073C1">
        <w:rPr>
          <w:rFonts w:hint="eastAsia"/>
        </w:rPr>
        <w:t>4.8</w:t>
      </w:r>
      <w:r w:rsidR="00A073C1">
        <w:t xml:space="preserve"> </w:t>
      </w:r>
      <w:r w:rsidR="00A073C1">
        <w:rPr>
          <w:rFonts w:hint="eastAsia"/>
        </w:rPr>
        <w:t>Gbps</w:t>
      </w:r>
      <w:r w:rsidR="00A073C1">
        <w:rPr>
          <w:rFonts w:hint="eastAsia"/>
        </w:rPr>
        <w:t>。</w:t>
      </w:r>
    </w:p>
    <w:p w14:paraId="3E010DE6" w14:textId="77777777" w:rsidR="002A261F" w:rsidRDefault="002A261F" w:rsidP="002A261F">
      <w:pPr>
        <w:pStyle w:val="af7"/>
        <w:keepNext/>
        <w:spacing w:before="156"/>
      </w:pPr>
      <w:r w:rsidRPr="002A261F">
        <w:drawing>
          <wp:inline distT="0" distB="0" distL="0" distR="0" wp14:anchorId="798AA5A3" wp14:editId="167A60DA">
            <wp:extent cx="3975100" cy="2451100"/>
            <wp:effectExtent l="0" t="0" r="6350" b="6350"/>
            <wp:docPr id="54" name="图片 54" descr="E:\Work\Documents\Pictures\cbm_cr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Work\Documents\Pictures\cbm_crob.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75100" cy="2451100"/>
                    </a:xfrm>
                    <a:prstGeom prst="rect">
                      <a:avLst/>
                    </a:prstGeom>
                    <a:noFill/>
                    <a:ln>
                      <a:noFill/>
                    </a:ln>
                  </pic:spPr>
                </pic:pic>
              </a:graphicData>
            </a:graphic>
          </wp:inline>
        </w:drawing>
      </w:r>
    </w:p>
    <w:p w14:paraId="3B7F63C4" w14:textId="3F802CE0" w:rsidR="002A261F" w:rsidRDefault="002A261F" w:rsidP="002A261F">
      <w:pPr>
        <w:pStyle w:val="aff0"/>
      </w:pPr>
      <w:bookmarkStart w:id="129" w:name="_Ref484259055"/>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13</w:t>
      </w:r>
      <w:r w:rsidR="00CA3B33">
        <w:fldChar w:fldCharType="end"/>
      </w:r>
      <w:bookmarkEnd w:id="129"/>
      <w:r>
        <w:t xml:space="preserve">  </w:t>
      </w:r>
      <w:r>
        <w:rPr>
          <w:rFonts w:hint="eastAsia"/>
        </w:rPr>
        <w:t>CBM</w:t>
      </w:r>
      <w:r>
        <w:t xml:space="preserve"> </w:t>
      </w:r>
      <w:r>
        <w:rPr>
          <w:rFonts w:hint="eastAsia"/>
        </w:rPr>
        <w:t>CROB</w:t>
      </w:r>
      <w:r>
        <w:rPr>
          <w:rFonts w:hint="eastAsia"/>
        </w:rPr>
        <w:t>结构框图</w:t>
      </w:r>
    </w:p>
    <w:p w14:paraId="13B7A18B" w14:textId="3740F645" w:rsidR="00DB2FBD" w:rsidRDefault="00DB2FBD" w:rsidP="00F02351">
      <w:pPr>
        <w:pStyle w:val="a2"/>
        <w:ind w:firstLine="480"/>
      </w:pPr>
      <w:r>
        <w:rPr>
          <w:rFonts w:hint="eastAsia"/>
        </w:rPr>
        <w:lastRenderedPageBreak/>
        <w:t>DPB</w:t>
      </w:r>
      <w:r>
        <w:rPr>
          <w:rFonts w:hint="eastAsia"/>
        </w:rPr>
        <w:t>主要功能包括：数据处理、作为控制和定时系统的接口。对于不同的探测器系统来说，</w:t>
      </w:r>
      <w:r>
        <w:rPr>
          <w:rFonts w:hint="eastAsia"/>
        </w:rPr>
        <w:t>DPB</w:t>
      </w:r>
      <w:r>
        <w:rPr>
          <w:rFonts w:hint="eastAsia"/>
        </w:rPr>
        <w:t>模块的硬件是通用的，固件则根据不同探测器子系统的需求而定制。</w:t>
      </w:r>
      <w:r w:rsidR="00F02351">
        <w:rPr>
          <w:rFonts w:hint="eastAsia"/>
        </w:rPr>
        <w:t>DPB</w:t>
      </w:r>
      <w:r w:rsidR="00F02351">
        <w:rPr>
          <w:rFonts w:hint="eastAsia"/>
        </w:rPr>
        <w:t>将会被安放在标准的商用机箱内，经过性能和成本的综合考虑，最终选定</w:t>
      </w:r>
      <w:r w:rsidR="00F02351" w:rsidRPr="00F02351">
        <w:t>MTCA.4</w:t>
      </w:r>
      <w:r w:rsidR="0085606C">
        <w:t xml:space="preserve"> </w:t>
      </w:r>
      <w:r w:rsidR="0085606C">
        <w:fldChar w:fldCharType="begin"/>
      </w:r>
      <w:r w:rsidR="0085606C">
        <w:instrText xml:space="preserve"> REF _Ref482143464 \r \h </w:instrText>
      </w:r>
      <w:r w:rsidR="0085606C">
        <w:fldChar w:fldCharType="separate"/>
      </w:r>
      <w:r w:rsidR="007033F6">
        <w:t>[20]</w:t>
      </w:r>
      <w:r w:rsidR="0085606C">
        <w:fldChar w:fldCharType="end"/>
      </w:r>
      <w:r w:rsidR="00F02351">
        <w:rPr>
          <w:rFonts w:hint="eastAsia"/>
        </w:rPr>
        <w:t>作为机箱的技术标准。</w:t>
      </w:r>
      <w:r w:rsidR="003A1482">
        <w:rPr>
          <w:rFonts w:hint="eastAsia"/>
        </w:rPr>
        <w:t>如</w:t>
      </w:r>
      <w:r w:rsidR="003249B4">
        <w:fldChar w:fldCharType="begin"/>
      </w:r>
      <w:r w:rsidR="003249B4">
        <w:instrText xml:space="preserve"> </w:instrText>
      </w:r>
      <w:r w:rsidR="003249B4">
        <w:rPr>
          <w:rFonts w:hint="eastAsia"/>
        </w:rPr>
        <w:instrText>REF _Ref481684906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14</w:t>
      </w:r>
      <w:r w:rsidR="003249B4">
        <w:fldChar w:fldCharType="end"/>
      </w:r>
      <w:r w:rsidR="003A1482">
        <w:rPr>
          <w:rFonts w:hint="eastAsia"/>
        </w:rPr>
        <w:t>所示，</w:t>
      </w:r>
      <w:r w:rsidR="006549C6">
        <w:t>AFCK</w:t>
      </w:r>
      <w:r w:rsidR="006549C6">
        <w:rPr>
          <w:rFonts w:hint="eastAsia"/>
        </w:rPr>
        <w:t>（</w:t>
      </w:r>
      <w:r w:rsidR="006549C6">
        <w:t>AMC FMC Carrier Kintex</w:t>
      </w:r>
      <w:r w:rsidR="006549C6">
        <w:rPr>
          <w:rFonts w:hint="eastAsia"/>
        </w:rPr>
        <w:t>）</w:t>
      </w:r>
      <w:r w:rsidR="003A1482">
        <w:rPr>
          <w:rFonts w:hint="eastAsia"/>
        </w:rPr>
        <w:t>是</w:t>
      </w:r>
      <w:r w:rsidR="003A1482">
        <w:rPr>
          <w:rFonts w:hint="eastAsia"/>
        </w:rPr>
        <w:t>DPB</w:t>
      </w:r>
      <w:r w:rsidR="003A1482">
        <w:rPr>
          <w:rFonts w:hint="eastAsia"/>
        </w:rPr>
        <w:t>的一款原型电路</w:t>
      </w:r>
      <w:r w:rsidR="006549C6">
        <w:rPr>
          <w:rFonts w:hint="eastAsia"/>
        </w:rPr>
        <w:t>，</w:t>
      </w:r>
      <w:r w:rsidR="00F02351">
        <w:rPr>
          <w:rFonts w:hint="eastAsia"/>
        </w:rPr>
        <w:t>基于</w:t>
      </w:r>
      <w:r w:rsidR="00F02351">
        <w:rPr>
          <w:rFonts w:hint="eastAsia"/>
        </w:rPr>
        <w:t>Xilinx</w:t>
      </w:r>
      <w:r w:rsidR="00F02351">
        <w:t xml:space="preserve"> </w:t>
      </w:r>
      <w:r w:rsidR="006549C6">
        <w:t>FPGA</w:t>
      </w:r>
      <w:r w:rsidR="006549C6">
        <w:rPr>
          <w:rFonts w:hint="eastAsia"/>
        </w:rPr>
        <w:t>，型号为</w:t>
      </w:r>
      <w:r w:rsidR="006549C6">
        <w:rPr>
          <w:rFonts w:hint="eastAsia"/>
        </w:rPr>
        <w:t>XC7K325</w:t>
      </w:r>
      <w:r w:rsidR="006549C6">
        <w:t>TFFG900</w:t>
      </w:r>
      <w:r w:rsidR="0085606C">
        <w:t xml:space="preserve"> </w:t>
      </w:r>
      <w:r w:rsidR="0085606C">
        <w:fldChar w:fldCharType="begin"/>
      </w:r>
      <w:r w:rsidR="0085606C">
        <w:instrText xml:space="preserve"> REF _Ref482143412 \r \h </w:instrText>
      </w:r>
      <w:r w:rsidR="0085606C">
        <w:fldChar w:fldCharType="separate"/>
      </w:r>
      <w:r w:rsidR="007033F6">
        <w:t>[18]</w:t>
      </w:r>
      <w:r w:rsidR="0085606C">
        <w:fldChar w:fldCharType="end"/>
      </w:r>
      <w:r w:rsidR="006549C6">
        <w:rPr>
          <w:rFonts w:hint="eastAsia"/>
        </w:rPr>
        <w:t>。</w:t>
      </w:r>
      <w:r w:rsidR="00D51DA4">
        <w:rPr>
          <w:rFonts w:hint="eastAsia"/>
        </w:rPr>
        <w:t>DPB</w:t>
      </w:r>
      <w:r w:rsidR="00D51DA4">
        <w:rPr>
          <w:rFonts w:hint="eastAsia"/>
        </w:rPr>
        <w:t>与</w:t>
      </w:r>
      <w:r w:rsidR="00D51DA4">
        <w:t>FLES</w:t>
      </w:r>
      <w:r w:rsidR="00D51DA4">
        <w:rPr>
          <w:rFonts w:hint="eastAsia"/>
        </w:rPr>
        <w:t>的连接是通过基于</w:t>
      </w:r>
      <w:r w:rsidR="00D51DA4">
        <w:rPr>
          <w:rFonts w:hint="eastAsia"/>
        </w:rPr>
        <w:t>FPGA</w:t>
      </w:r>
      <w:r w:rsidR="00D51DA4">
        <w:rPr>
          <w:rFonts w:hint="eastAsia"/>
        </w:rPr>
        <w:t>的</w:t>
      </w:r>
      <w:r w:rsidR="00D51DA4">
        <w:rPr>
          <w:rFonts w:hint="eastAsia"/>
        </w:rPr>
        <w:t>PCIe</w:t>
      </w:r>
      <w:r w:rsidR="00D51DA4">
        <w:rPr>
          <w:rFonts w:hint="eastAsia"/>
        </w:rPr>
        <w:t>插卡</w:t>
      </w:r>
      <w:r w:rsidR="00051CE8">
        <w:t>FLIB</w:t>
      </w:r>
      <w:r w:rsidR="003249B4">
        <w:t>，</w:t>
      </w:r>
      <w:r w:rsidR="003249B4">
        <w:rPr>
          <w:rFonts w:hint="eastAsia"/>
        </w:rPr>
        <w:t>如</w:t>
      </w:r>
      <w:r w:rsidR="003249B4">
        <w:fldChar w:fldCharType="begin"/>
      </w:r>
      <w:r w:rsidR="003249B4">
        <w:instrText xml:space="preserve"> </w:instrText>
      </w:r>
      <w:r w:rsidR="003249B4">
        <w:rPr>
          <w:rFonts w:hint="eastAsia"/>
        </w:rPr>
        <w:instrText>REF _Ref484259086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15</w:t>
      </w:r>
      <w:r w:rsidR="003249B4">
        <w:fldChar w:fldCharType="end"/>
      </w:r>
      <w:r w:rsidR="003249B4">
        <w:rPr>
          <w:rFonts w:hint="eastAsia"/>
        </w:rPr>
        <w:t>所示</w:t>
      </w:r>
      <w:r w:rsidR="00051CE8">
        <w:rPr>
          <w:rFonts w:hint="eastAsia"/>
        </w:rPr>
        <w:t>，</w:t>
      </w:r>
      <w:r w:rsidR="00051CE8">
        <w:t>DPB</w:t>
      </w:r>
      <w:r w:rsidR="00051CE8">
        <w:rPr>
          <w:rFonts w:hint="eastAsia"/>
        </w:rPr>
        <w:t>与</w:t>
      </w:r>
      <w:r w:rsidR="00051CE8">
        <w:t>FLIB</w:t>
      </w:r>
      <w:r w:rsidR="00051CE8">
        <w:rPr>
          <w:rFonts w:hint="eastAsia"/>
        </w:rPr>
        <w:t>之间使用</w:t>
      </w:r>
      <w:r w:rsidR="00051CE8">
        <w:rPr>
          <w:rFonts w:hint="eastAsia"/>
        </w:rPr>
        <w:t>FPGA</w:t>
      </w:r>
      <w:r w:rsidR="00051CE8">
        <w:rPr>
          <w:rFonts w:hint="eastAsia"/>
        </w:rPr>
        <w:t>的高速收发器，传输协议采用</w:t>
      </w:r>
      <w:r w:rsidR="00051CE8">
        <w:rPr>
          <w:rFonts w:hint="eastAsia"/>
        </w:rPr>
        <w:t>Aurora</w:t>
      </w:r>
      <w:r w:rsidR="0085606C">
        <w:t xml:space="preserve"> </w:t>
      </w:r>
      <w:r w:rsidR="0085606C">
        <w:fldChar w:fldCharType="begin"/>
      </w:r>
      <w:r w:rsidR="0085606C">
        <w:instrText xml:space="preserve"> REF _Ref484251041 \r \h </w:instrText>
      </w:r>
      <w:r w:rsidR="0085606C">
        <w:fldChar w:fldCharType="separate"/>
      </w:r>
      <w:r w:rsidR="007033F6">
        <w:t>[21]</w:t>
      </w:r>
      <w:r w:rsidR="0085606C">
        <w:fldChar w:fldCharType="end"/>
      </w:r>
      <w:r w:rsidR="00051CE8">
        <w:rPr>
          <w:rFonts w:hint="eastAsia"/>
        </w:rPr>
        <w:t>，</w:t>
      </w:r>
      <w:r w:rsidR="00051CE8">
        <w:rPr>
          <w:rFonts w:hint="eastAsia"/>
        </w:rPr>
        <w:t>F</w:t>
      </w:r>
      <w:r w:rsidR="00051CE8">
        <w:t>LIB</w:t>
      </w:r>
      <w:r w:rsidR="00051CE8">
        <w:rPr>
          <w:rFonts w:hint="eastAsia"/>
        </w:rPr>
        <w:t>则直接安装在</w:t>
      </w:r>
      <w:r w:rsidR="00051CE8">
        <w:rPr>
          <w:rFonts w:hint="eastAsia"/>
        </w:rPr>
        <w:t>PC</w:t>
      </w:r>
      <w:r w:rsidR="00051CE8">
        <w:rPr>
          <w:rFonts w:hint="eastAsia"/>
        </w:rPr>
        <w:t>上，通过</w:t>
      </w:r>
      <w:r w:rsidR="00051CE8">
        <w:rPr>
          <w:rFonts w:hint="eastAsia"/>
        </w:rPr>
        <w:t>PCIe</w:t>
      </w:r>
      <w:r w:rsidR="00051CE8">
        <w:rPr>
          <w:rFonts w:hint="eastAsia"/>
        </w:rPr>
        <w:t>进行数据传输</w:t>
      </w:r>
      <w:r w:rsidR="0085606C">
        <w:fldChar w:fldCharType="begin"/>
      </w:r>
      <w:r w:rsidR="0085606C">
        <w:instrText xml:space="preserve"> </w:instrText>
      </w:r>
      <w:r w:rsidR="0085606C">
        <w:rPr>
          <w:rFonts w:hint="eastAsia"/>
        </w:rPr>
        <w:instrText>REF _Ref482143822 \r \h</w:instrText>
      </w:r>
      <w:r w:rsidR="0085606C">
        <w:instrText xml:space="preserve"> </w:instrText>
      </w:r>
      <w:r w:rsidR="0085606C">
        <w:fldChar w:fldCharType="separate"/>
      </w:r>
      <w:r w:rsidR="007033F6">
        <w:t>[22]</w:t>
      </w:r>
      <w:r w:rsidR="0085606C">
        <w:fldChar w:fldCharType="end"/>
      </w:r>
      <w:r w:rsidR="00051CE8">
        <w:rPr>
          <w:rFonts w:hint="eastAsia"/>
        </w:rPr>
        <w:t>。</w:t>
      </w:r>
    </w:p>
    <w:p w14:paraId="719BDFC7" w14:textId="77777777" w:rsidR="006549C6" w:rsidRDefault="006549C6" w:rsidP="006549C6">
      <w:pPr>
        <w:pStyle w:val="af7"/>
        <w:keepNext/>
        <w:spacing w:before="156"/>
      </w:pPr>
      <w:r w:rsidRPr="006549C6">
        <w:drawing>
          <wp:inline distT="0" distB="0" distL="0" distR="0" wp14:anchorId="7958880A" wp14:editId="0DECB918">
            <wp:extent cx="3697200" cy="2898000"/>
            <wp:effectExtent l="0" t="0" r="0" b="0"/>
            <wp:docPr id="55" name="图片 55" descr="E:\Work\Documents\Pictures\cbm_dpb_prototype_af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Work\Documents\Pictures\cbm_dpb_prototype_afck.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7200" cy="2898000"/>
                    </a:xfrm>
                    <a:prstGeom prst="rect">
                      <a:avLst/>
                    </a:prstGeom>
                    <a:noFill/>
                    <a:ln>
                      <a:noFill/>
                    </a:ln>
                  </pic:spPr>
                </pic:pic>
              </a:graphicData>
            </a:graphic>
          </wp:inline>
        </w:drawing>
      </w:r>
    </w:p>
    <w:p w14:paraId="3001A309" w14:textId="6E3D067F" w:rsidR="006549C6" w:rsidRDefault="006549C6" w:rsidP="006549C6">
      <w:pPr>
        <w:pStyle w:val="aff0"/>
      </w:pPr>
      <w:bookmarkStart w:id="130" w:name="_Ref48168490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14</w:t>
      </w:r>
      <w:r w:rsidR="00CA3B33">
        <w:fldChar w:fldCharType="end"/>
      </w:r>
      <w:bookmarkEnd w:id="130"/>
      <w:r>
        <w:t xml:space="preserve">  AFCK PCB</w:t>
      </w:r>
    </w:p>
    <w:p w14:paraId="51C32E00" w14:textId="77777777" w:rsidR="00FF2F0B" w:rsidRDefault="00FF2F0B" w:rsidP="00FF2F0B">
      <w:pPr>
        <w:pStyle w:val="af7"/>
        <w:keepNext/>
        <w:spacing w:before="156"/>
      </w:pPr>
      <w:r w:rsidRPr="00FF2F0B">
        <w:drawing>
          <wp:inline distT="0" distB="0" distL="0" distR="0" wp14:anchorId="40A42041" wp14:editId="12E8F431">
            <wp:extent cx="3765600" cy="2260800"/>
            <wp:effectExtent l="0" t="0" r="6350" b="6350"/>
            <wp:docPr id="58" name="图片 58" descr="E:\Work\Documents\Pictures\cbm_fl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Work\Documents\Pictures\cbm_flib.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5600" cy="2260800"/>
                    </a:xfrm>
                    <a:prstGeom prst="rect">
                      <a:avLst/>
                    </a:prstGeom>
                    <a:noFill/>
                    <a:ln>
                      <a:noFill/>
                    </a:ln>
                  </pic:spPr>
                </pic:pic>
              </a:graphicData>
            </a:graphic>
          </wp:inline>
        </w:drawing>
      </w:r>
    </w:p>
    <w:p w14:paraId="52D22A8A" w14:textId="7CE387F7" w:rsidR="00FF2F0B" w:rsidRPr="00FF2F0B" w:rsidRDefault="00FF2F0B" w:rsidP="00FF2F0B">
      <w:pPr>
        <w:pStyle w:val="aff0"/>
      </w:pPr>
      <w:bookmarkStart w:id="131" w:name="_Ref48425908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15</w:t>
      </w:r>
      <w:r w:rsidR="00CA3B33">
        <w:fldChar w:fldCharType="end"/>
      </w:r>
      <w:bookmarkEnd w:id="131"/>
      <w:r>
        <w:t xml:space="preserve">  FLIB PCB</w:t>
      </w:r>
    </w:p>
    <w:p w14:paraId="066E559C" w14:textId="21C34743" w:rsidR="00FB52F6" w:rsidRDefault="00217108" w:rsidP="00FB52F6">
      <w:pPr>
        <w:pStyle w:val="2"/>
        <w:spacing w:before="156" w:after="156"/>
      </w:pPr>
      <w:bookmarkStart w:id="132" w:name="_Toc476562938"/>
      <w:bookmarkStart w:id="133" w:name="_Toc484419103"/>
      <w:r>
        <w:rPr>
          <w:rFonts w:hint="eastAsia"/>
        </w:rPr>
        <w:lastRenderedPageBreak/>
        <w:t>PANDA</w:t>
      </w:r>
      <w:r w:rsidR="00FB52F6">
        <w:rPr>
          <w:rFonts w:hint="eastAsia"/>
        </w:rPr>
        <w:t>实验</w:t>
      </w:r>
      <w:bookmarkEnd w:id="132"/>
      <w:bookmarkEnd w:id="133"/>
    </w:p>
    <w:p w14:paraId="7E905E5B" w14:textId="30EA3BB7" w:rsidR="00A3274F" w:rsidRDefault="00A05D4D" w:rsidP="00C52918">
      <w:pPr>
        <w:pStyle w:val="a2"/>
        <w:ind w:firstLine="480"/>
      </w:pPr>
      <w:r>
        <w:t>PANDA</w:t>
      </w:r>
      <w:r>
        <w:rPr>
          <w:rFonts w:hint="eastAsia"/>
        </w:rPr>
        <w:t>（</w:t>
      </w:r>
      <w:r>
        <w:rPr>
          <w:rFonts w:hint="eastAsia"/>
        </w:rPr>
        <w:t>Anti-Proton</w:t>
      </w:r>
      <w:r>
        <w:t xml:space="preserve"> </w:t>
      </w:r>
      <w:r>
        <w:rPr>
          <w:rFonts w:hint="eastAsia"/>
        </w:rPr>
        <w:t>Annihilations</w:t>
      </w:r>
      <w:r>
        <w:t xml:space="preserve"> </w:t>
      </w:r>
      <w:r>
        <w:rPr>
          <w:rFonts w:hint="eastAsia"/>
        </w:rPr>
        <w:t>at Darmstadt</w:t>
      </w:r>
      <w:r>
        <w:rPr>
          <w:rFonts w:hint="eastAsia"/>
        </w:rPr>
        <w:t>）</w:t>
      </w:r>
      <w:r w:rsidR="00582EB2">
        <w:fldChar w:fldCharType="begin"/>
      </w:r>
      <w:r w:rsidR="00582EB2">
        <w:instrText xml:space="preserve"> </w:instrText>
      </w:r>
      <w:r w:rsidR="00582EB2">
        <w:rPr>
          <w:rFonts w:hint="eastAsia"/>
        </w:rPr>
        <w:instrText>REF _Ref482163559 \r \h</w:instrText>
      </w:r>
      <w:r w:rsidR="00582EB2">
        <w:instrText xml:space="preserve"> </w:instrText>
      </w:r>
      <w:r w:rsidR="00582EB2">
        <w:fldChar w:fldCharType="separate"/>
      </w:r>
      <w:r w:rsidR="007033F6">
        <w:t>[24]</w:t>
      </w:r>
      <w:r w:rsidR="00582EB2">
        <w:fldChar w:fldCharType="end"/>
      </w:r>
      <w:r w:rsidR="00A3274F">
        <w:rPr>
          <w:rFonts w:hint="eastAsia"/>
        </w:rPr>
        <w:t>是安装在</w:t>
      </w:r>
      <w:r w:rsidR="00A3274F">
        <w:rPr>
          <w:rFonts w:hint="eastAsia"/>
        </w:rPr>
        <w:t>FAIR</w:t>
      </w:r>
      <w:r w:rsidR="00A3274F">
        <w:rPr>
          <w:rFonts w:hint="eastAsia"/>
        </w:rPr>
        <w:t>加速器</w:t>
      </w:r>
      <w:r w:rsidR="00A3274F">
        <w:rPr>
          <w:rFonts w:hint="eastAsia"/>
        </w:rPr>
        <w:t>HESR</w:t>
      </w:r>
      <w:r w:rsidR="00A3274F">
        <w:rPr>
          <w:rFonts w:hint="eastAsia"/>
        </w:rPr>
        <w:t>储存环上的一台通用</w:t>
      </w:r>
      <w:r w:rsidR="00324D7C">
        <w:rPr>
          <w:rFonts w:hint="eastAsia"/>
        </w:rPr>
        <w:t>谱仪</w:t>
      </w:r>
      <w:r w:rsidR="00B2512E">
        <w:rPr>
          <w:rFonts w:hint="eastAsia"/>
        </w:rPr>
        <w:t>，其探测器布局如</w:t>
      </w:r>
      <w:r w:rsidR="003249B4">
        <w:fldChar w:fldCharType="begin"/>
      </w:r>
      <w:r w:rsidR="003249B4">
        <w:instrText xml:space="preserve"> </w:instrText>
      </w:r>
      <w:r w:rsidR="003249B4">
        <w:rPr>
          <w:rFonts w:hint="eastAsia"/>
        </w:rPr>
        <w:instrText>REF _Ref481690316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16</w:t>
      </w:r>
      <w:r w:rsidR="003249B4">
        <w:fldChar w:fldCharType="end"/>
      </w:r>
      <w:r w:rsidR="00B2512E">
        <w:rPr>
          <w:rFonts w:hint="eastAsia"/>
        </w:rPr>
        <w:t>所示</w:t>
      </w:r>
      <w:r w:rsidR="00324D7C">
        <w:rPr>
          <w:rFonts w:hint="eastAsia"/>
        </w:rPr>
        <w:t>。</w:t>
      </w:r>
      <w:r w:rsidR="00324D7C">
        <w:rPr>
          <w:rFonts w:hint="eastAsia"/>
        </w:rPr>
        <w:t>PANDA</w:t>
      </w:r>
      <w:r w:rsidR="00324D7C">
        <w:rPr>
          <w:rFonts w:hint="eastAsia"/>
        </w:rPr>
        <w:t>实验</w:t>
      </w:r>
      <w:r w:rsidR="00F31B88">
        <w:rPr>
          <w:rFonts w:hint="eastAsia"/>
        </w:rPr>
        <w:t>利用高质量的</w:t>
      </w:r>
      <w:r w:rsidR="00A3274F">
        <w:rPr>
          <w:rFonts w:hint="eastAsia"/>
        </w:rPr>
        <w:t>反质子束打固定靶来研究</w:t>
      </w:r>
      <w:r w:rsidR="00324D7C">
        <w:rPr>
          <w:rFonts w:hint="eastAsia"/>
        </w:rPr>
        <w:t>强相互作用、弱相互作用、强子结构</w:t>
      </w:r>
      <w:r>
        <w:rPr>
          <w:rFonts w:hint="eastAsia"/>
        </w:rPr>
        <w:t>等。</w:t>
      </w:r>
    </w:p>
    <w:p w14:paraId="70CF8BDB" w14:textId="433E0822" w:rsidR="00DC4B88" w:rsidRDefault="00733E86" w:rsidP="00DC4B88">
      <w:pPr>
        <w:pStyle w:val="af7"/>
        <w:keepNext/>
        <w:spacing w:before="156"/>
      </w:pPr>
      <w:r w:rsidRPr="00733E86">
        <w:drawing>
          <wp:inline distT="0" distB="0" distL="0" distR="0" wp14:anchorId="7402C7DC" wp14:editId="649ADA05">
            <wp:extent cx="5274310" cy="3278187"/>
            <wp:effectExtent l="0" t="0" r="2540" b="0"/>
            <wp:docPr id="56" name="图片 56" descr="E:\Work\Documents\Pictures\panda_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E:\Work\Documents\Pictures\panda_detecto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278187"/>
                    </a:xfrm>
                    <a:prstGeom prst="rect">
                      <a:avLst/>
                    </a:prstGeom>
                    <a:noFill/>
                    <a:ln>
                      <a:noFill/>
                    </a:ln>
                  </pic:spPr>
                </pic:pic>
              </a:graphicData>
            </a:graphic>
          </wp:inline>
        </w:drawing>
      </w:r>
    </w:p>
    <w:p w14:paraId="4CE56299" w14:textId="17D19B5D" w:rsidR="001020E6" w:rsidRPr="001020E6" w:rsidRDefault="00DC4B88" w:rsidP="00DC4B88">
      <w:pPr>
        <w:pStyle w:val="aff0"/>
      </w:pPr>
      <w:bookmarkStart w:id="134" w:name="_Ref48169031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16</w:t>
      </w:r>
      <w:r w:rsidR="00CA3B33">
        <w:fldChar w:fldCharType="end"/>
      </w:r>
      <w:bookmarkEnd w:id="134"/>
      <w:r>
        <w:t xml:space="preserve">  PANDA</w:t>
      </w:r>
      <w:r w:rsidR="00B2512E">
        <w:rPr>
          <w:rFonts w:hint="eastAsia"/>
        </w:rPr>
        <w:t>探测器布局</w:t>
      </w:r>
    </w:p>
    <w:p w14:paraId="1777B2CD" w14:textId="378213B4" w:rsidR="00A3274F" w:rsidRDefault="00A3274F" w:rsidP="00C52918">
      <w:pPr>
        <w:pStyle w:val="a2"/>
        <w:ind w:firstLine="480"/>
      </w:pPr>
      <w:r>
        <w:rPr>
          <w:rFonts w:hint="eastAsia"/>
        </w:rPr>
        <w:t>PANDA</w:t>
      </w:r>
      <w:r>
        <w:rPr>
          <w:rFonts w:hint="eastAsia"/>
        </w:rPr>
        <w:t>实验对撞率</w:t>
      </w:r>
      <w:r w:rsidR="00C15BAF">
        <w:rPr>
          <w:rFonts w:hint="eastAsia"/>
        </w:rPr>
        <w:t>将会达到</w:t>
      </w:r>
      <w:r>
        <w:rPr>
          <w:rFonts w:hint="eastAsia"/>
        </w:rPr>
        <w:t>20 MHz</w:t>
      </w:r>
      <w:r w:rsidR="00B35056">
        <w:rPr>
          <w:rFonts w:hint="eastAsia"/>
        </w:rPr>
        <w:t>，对撞能量最高可达到</w:t>
      </w:r>
      <w:r w:rsidR="00B35056">
        <w:rPr>
          <w:rFonts w:hint="eastAsia"/>
        </w:rPr>
        <w:t>15</w:t>
      </w:r>
      <w:r w:rsidR="00B35056">
        <w:t xml:space="preserve"> </w:t>
      </w:r>
      <w:r w:rsidR="00B35056">
        <w:rPr>
          <w:rFonts w:hint="eastAsia"/>
        </w:rPr>
        <w:t>GeV</w:t>
      </w:r>
      <w:r w:rsidR="00B35056">
        <w:rPr>
          <w:rFonts w:hint="eastAsia"/>
        </w:rPr>
        <w:t>。在这个实验条件下，探测器前端产生的原始数据率高达</w:t>
      </w:r>
      <w:r w:rsidR="00A05D4D" w:rsidRPr="00A05D4D">
        <w:rPr>
          <w:rFonts w:hint="eastAsia"/>
        </w:rPr>
        <w:t>200</w:t>
      </w:r>
      <w:r w:rsidR="00A05D4D">
        <w:t xml:space="preserve"> </w:t>
      </w:r>
      <w:r w:rsidR="00A05D4D" w:rsidRPr="00A05D4D">
        <w:rPr>
          <w:rFonts w:hint="eastAsia"/>
        </w:rPr>
        <w:t>GB</w:t>
      </w:r>
      <w:r w:rsidR="00B35056">
        <w:rPr>
          <w:rFonts w:hint="eastAsia"/>
        </w:rPr>
        <w:t>yte</w:t>
      </w:r>
      <w:r w:rsidR="00A05D4D" w:rsidRPr="00A05D4D">
        <w:rPr>
          <w:rFonts w:hint="eastAsia"/>
        </w:rPr>
        <w:t>/s</w:t>
      </w:r>
      <w:r w:rsidR="00B35056">
        <w:rPr>
          <w:rFonts w:hint="eastAsia"/>
        </w:rPr>
        <w:t>，</w:t>
      </w:r>
      <w:r w:rsidR="00071158">
        <w:rPr>
          <w:rFonts w:hint="eastAsia"/>
        </w:rPr>
        <w:t>而需要存储到磁盘的数据率约为</w:t>
      </w:r>
      <w:r w:rsidR="00071158">
        <w:rPr>
          <w:rFonts w:hint="eastAsia"/>
        </w:rPr>
        <w:t>100~200</w:t>
      </w:r>
      <w:r w:rsidR="00071158">
        <w:t xml:space="preserve"> </w:t>
      </w:r>
      <w:r w:rsidR="00071158">
        <w:rPr>
          <w:rFonts w:hint="eastAsia"/>
        </w:rPr>
        <w:t>MHz</w:t>
      </w:r>
      <w:r w:rsidR="00071158">
        <w:rPr>
          <w:rFonts w:hint="eastAsia"/>
        </w:rPr>
        <w:t>，也就是说数据率至少要减少三个数量级。</w:t>
      </w:r>
      <w:r w:rsidR="00B35056">
        <w:rPr>
          <w:rFonts w:hint="eastAsia"/>
        </w:rPr>
        <w:t>PANDA</w:t>
      </w:r>
      <w:r w:rsidR="00B35056">
        <w:rPr>
          <w:rFonts w:hint="eastAsia"/>
        </w:rPr>
        <w:t>的</w:t>
      </w:r>
      <w:r>
        <w:rPr>
          <w:rFonts w:hint="eastAsia"/>
        </w:rPr>
        <w:t>读出系统采用无触发方案</w:t>
      </w:r>
      <w:r w:rsidR="00071158">
        <w:rPr>
          <w:rFonts w:hint="eastAsia"/>
        </w:rPr>
        <w:t>，数据的触发判选都需要在线进行</w:t>
      </w:r>
      <w:r>
        <w:rPr>
          <w:rFonts w:hint="eastAsia"/>
        </w:rPr>
        <w:t>。</w:t>
      </w:r>
      <w:r w:rsidR="00071158">
        <w:rPr>
          <w:rFonts w:hint="eastAsia"/>
        </w:rPr>
        <w:t>PANDA</w:t>
      </w:r>
      <w:r w:rsidR="00071158">
        <w:rPr>
          <w:rFonts w:hint="eastAsia"/>
        </w:rPr>
        <w:t>的分层读出架构</w:t>
      </w:r>
      <w:r w:rsidR="00317126">
        <w:rPr>
          <w:rFonts w:hint="eastAsia"/>
        </w:rPr>
        <w:t>如</w:t>
      </w:r>
      <w:r w:rsidR="003249B4">
        <w:fldChar w:fldCharType="begin"/>
      </w:r>
      <w:r w:rsidR="003249B4">
        <w:instrText xml:space="preserve"> </w:instrText>
      </w:r>
      <w:r w:rsidR="003249B4">
        <w:rPr>
          <w:rFonts w:hint="eastAsia"/>
        </w:rPr>
        <w:instrText>REF _Ref481696885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17</w:t>
      </w:r>
      <w:r w:rsidR="003249B4">
        <w:fldChar w:fldCharType="end"/>
      </w:r>
      <w:r w:rsidR="00071158">
        <w:rPr>
          <w:rFonts w:hint="eastAsia"/>
        </w:rPr>
        <w:t>所示</w:t>
      </w:r>
      <w:r w:rsidR="00317126">
        <w:rPr>
          <w:rFonts w:hint="eastAsia"/>
        </w:rPr>
        <w:t>，从前端到后端依次为：前端电子学</w:t>
      </w:r>
      <w:r w:rsidR="0021158F">
        <w:rPr>
          <w:rFonts w:hint="eastAsia"/>
        </w:rPr>
        <w:t>（</w:t>
      </w:r>
      <w:r w:rsidR="0021158F">
        <w:rPr>
          <w:rFonts w:hint="eastAsia"/>
        </w:rPr>
        <w:t>Front</w:t>
      </w:r>
      <w:r w:rsidR="0021158F">
        <w:t>-end Electronics</w:t>
      </w:r>
      <w:r w:rsidR="0021158F">
        <w:rPr>
          <w:rFonts w:hint="eastAsia"/>
        </w:rPr>
        <w:t>）</w:t>
      </w:r>
      <w:r w:rsidR="00317126">
        <w:rPr>
          <w:rFonts w:hint="eastAsia"/>
        </w:rPr>
        <w:t>、</w:t>
      </w:r>
      <w:r w:rsidR="00C96FC5">
        <w:rPr>
          <w:rFonts w:hint="eastAsia"/>
        </w:rPr>
        <w:t>汇聚和缓存节点</w:t>
      </w:r>
      <w:r w:rsidR="0021158F">
        <w:rPr>
          <w:rFonts w:hint="eastAsia"/>
        </w:rPr>
        <w:t>（</w:t>
      </w:r>
      <w:r w:rsidR="0021158F">
        <w:rPr>
          <w:rFonts w:hint="eastAsia"/>
        </w:rPr>
        <w:t>Concentrator/Buffer</w:t>
      </w:r>
      <w:r w:rsidR="0021158F">
        <w:rPr>
          <w:rFonts w:hint="eastAsia"/>
        </w:rPr>
        <w:t>）</w:t>
      </w:r>
      <w:r w:rsidR="00317126">
        <w:rPr>
          <w:rFonts w:hint="eastAsia"/>
        </w:rPr>
        <w:t>、</w:t>
      </w:r>
      <w:r w:rsidR="00C96FC5">
        <w:rPr>
          <w:rFonts w:hint="eastAsia"/>
        </w:rPr>
        <w:t>计算节点</w:t>
      </w:r>
      <w:r w:rsidR="0021158F">
        <w:rPr>
          <w:rFonts w:hint="eastAsia"/>
        </w:rPr>
        <w:t>（</w:t>
      </w:r>
      <w:r w:rsidR="0021158F">
        <w:rPr>
          <w:rFonts w:hint="eastAsia"/>
        </w:rPr>
        <w:t>Compute</w:t>
      </w:r>
      <w:r w:rsidR="0021158F">
        <w:t xml:space="preserve"> </w:t>
      </w:r>
      <w:r w:rsidR="0021158F">
        <w:rPr>
          <w:rFonts w:hint="eastAsia"/>
        </w:rPr>
        <w:t>Node</w:t>
      </w:r>
      <w:r w:rsidR="0021158F">
        <w:rPr>
          <w:rFonts w:hint="eastAsia"/>
        </w:rPr>
        <w:t>）</w:t>
      </w:r>
      <w:r w:rsidR="00C96FC5">
        <w:rPr>
          <w:rFonts w:hint="eastAsia"/>
        </w:rPr>
        <w:t>、计算机群</w:t>
      </w:r>
      <w:r w:rsidR="0021158F">
        <w:rPr>
          <w:rFonts w:hint="eastAsia"/>
        </w:rPr>
        <w:t>（</w:t>
      </w:r>
      <w:r w:rsidR="0021158F">
        <w:rPr>
          <w:rFonts w:hint="eastAsia"/>
        </w:rPr>
        <w:t>Computer</w:t>
      </w:r>
      <w:r w:rsidR="0021158F">
        <w:t xml:space="preserve"> </w:t>
      </w:r>
      <w:r w:rsidR="0021158F">
        <w:rPr>
          <w:rFonts w:hint="eastAsia"/>
        </w:rPr>
        <w:t>Farm</w:t>
      </w:r>
      <w:r w:rsidR="0021158F">
        <w:rPr>
          <w:rFonts w:hint="eastAsia"/>
        </w:rPr>
        <w:t>）</w:t>
      </w:r>
      <w:r w:rsidR="00582EB2">
        <w:fldChar w:fldCharType="begin"/>
      </w:r>
      <w:r w:rsidR="00582EB2">
        <w:instrText xml:space="preserve"> </w:instrText>
      </w:r>
      <w:r w:rsidR="00582EB2">
        <w:rPr>
          <w:rFonts w:hint="eastAsia"/>
        </w:rPr>
        <w:instrText>REF _Ref484251188 \r \h</w:instrText>
      </w:r>
      <w:r w:rsidR="00582EB2">
        <w:instrText xml:space="preserve"> </w:instrText>
      </w:r>
      <w:r w:rsidR="00582EB2">
        <w:fldChar w:fldCharType="separate"/>
      </w:r>
      <w:r w:rsidR="007033F6">
        <w:t>[25]</w:t>
      </w:r>
      <w:r w:rsidR="00582EB2">
        <w:fldChar w:fldCharType="end"/>
      </w:r>
      <w:r w:rsidR="00317126">
        <w:rPr>
          <w:rFonts w:hint="eastAsia"/>
        </w:rPr>
        <w:t>。</w:t>
      </w:r>
      <w:r w:rsidR="006C1FB4">
        <w:rPr>
          <w:rFonts w:hint="eastAsia"/>
        </w:rPr>
        <w:t>由于前端电子学都是自触发，</w:t>
      </w:r>
      <w:r w:rsidR="00020E73">
        <w:rPr>
          <w:rFonts w:hint="eastAsia"/>
        </w:rPr>
        <w:t>为了</w:t>
      </w:r>
      <w:r w:rsidR="00882721">
        <w:rPr>
          <w:rFonts w:hint="eastAsia"/>
        </w:rPr>
        <w:t>保证事</w:t>
      </w:r>
      <w:r w:rsidR="00020E73">
        <w:rPr>
          <w:rFonts w:hint="eastAsia"/>
        </w:rPr>
        <w:t>例能够被正确地组装在一起，不同的探测器通道之间必须进行同步</w:t>
      </w:r>
      <w:r w:rsidR="006C1FB4">
        <w:rPr>
          <w:rFonts w:hint="eastAsia"/>
        </w:rPr>
        <w:t>。</w:t>
      </w:r>
      <w:r w:rsidR="00020E73">
        <w:rPr>
          <w:rFonts w:hint="eastAsia"/>
        </w:rPr>
        <w:t>PANDA</w:t>
      </w:r>
      <w:r w:rsidR="00020E73">
        <w:rPr>
          <w:rFonts w:hint="eastAsia"/>
        </w:rPr>
        <w:t>实验</w:t>
      </w:r>
      <w:r w:rsidR="006C1FB4">
        <w:rPr>
          <w:rFonts w:hint="eastAsia"/>
        </w:rPr>
        <w:t>采用</w:t>
      </w:r>
      <w:r w:rsidR="006C1FB4">
        <w:rPr>
          <w:rFonts w:hint="eastAsia"/>
        </w:rPr>
        <w:t>SODA</w:t>
      </w:r>
      <w:r w:rsidR="006C1FB4">
        <w:rPr>
          <w:rFonts w:hint="eastAsia"/>
        </w:rPr>
        <w:t>（</w:t>
      </w:r>
      <w:r w:rsidR="00FE1367">
        <w:rPr>
          <w:rFonts w:hint="eastAsia"/>
        </w:rPr>
        <w:t>Synchronization</w:t>
      </w:r>
      <w:r w:rsidR="00FE1367">
        <w:t xml:space="preserve"> </w:t>
      </w:r>
      <w:r w:rsidR="00FE1367">
        <w:rPr>
          <w:rFonts w:hint="eastAsia"/>
        </w:rPr>
        <w:t>Of</w:t>
      </w:r>
      <w:r w:rsidR="00FE1367">
        <w:t xml:space="preserve"> Data Acquisition</w:t>
      </w:r>
      <w:r w:rsidR="006C1FB4">
        <w:rPr>
          <w:rFonts w:hint="eastAsia"/>
        </w:rPr>
        <w:t>）</w:t>
      </w:r>
      <w:r w:rsidR="00582EB2">
        <w:fldChar w:fldCharType="begin"/>
      </w:r>
      <w:r w:rsidR="00582EB2">
        <w:instrText xml:space="preserve"> </w:instrText>
      </w:r>
      <w:r w:rsidR="00582EB2">
        <w:rPr>
          <w:rFonts w:hint="eastAsia"/>
        </w:rPr>
        <w:instrText>REF _Ref484251323 \r \h</w:instrText>
      </w:r>
      <w:r w:rsidR="00582EB2">
        <w:instrText xml:space="preserve"> </w:instrText>
      </w:r>
      <w:r w:rsidR="00582EB2">
        <w:fldChar w:fldCharType="separate"/>
      </w:r>
      <w:r w:rsidR="007033F6">
        <w:t>[26]</w:t>
      </w:r>
      <w:r w:rsidR="00582EB2">
        <w:fldChar w:fldCharType="end"/>
      </w:r>
      <w:r w:rsidR="00FE1367">
        <w:rPr>
          <w:rFonts w:hint="eastAsia"/>
        </w:rPr>
        <w:t>架构</w:t>
      </w:r>
      <w:r w:rsidR="00020E73">
        <w:rPr>
          <w:rFonts w:hint="eastAsia"/>
        </w:rPr>
        <w:t>来对所有的设备授时</w:t>
      </w:r>
      <w:r w:rsidR="00FE1367">
        <w:rPr>
          <w:rFonts w:hint="eastAsia"/>
        </w:rPr>
        <w:t>，精度</w:t>
      </w:r>
      <w:r w:rsidR="00882721">
        <w:rPr>
          <w:rFonts w:hint="eastAsia"/>
        </w:rPr>
        <w:t>好于</w:t>
      </w:r>
      <w:r w:rsidR="00FE1367">
        <w:rPr>
          <w:rFonts w:hint="eastAsia"/>
        </w:rPr>
        <w:t>20</w:t>
      </w:r>
      <w:r w:rsidR="00FE1367">
        <w:t xml:space="preserve"> ps</w:t>
      </w:r>
      <w:r w:rsidR="00FE1367">
        <w:rPr>
          <w:rFonts w:hint="eastAsia"/>
        </w:rPr>
        <w:t>.</w:t>
      </w:r>
    </w:p>
    <w:p w14:paraId="5D761CCD" w14:textId="77777777" w:rsidR="00071158" w:rsidRDefault="00A05D4D" w:rsidP="00071158">
      <w:pPr>
        <w:pStyle w:val="af7"/>
        <w:keepNext/>
        <w:spacing w:before="156"/>
      </w:pPr>
      <w:r>
        <w:lastRenderedPageBreak/>
        <w:drawing>
          <wp:inline distT="0" distB="0" distL="0" distR="0" wp14:anchorId="652F60BC" wp14:editId="183D2D36">
            <wp:extent cx="3671247" cy="4481503"/>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5325" cy="4486481"/>
                    </a:xfrm>
                    <a:prstGeom prst="rect">
                      <a:avLst/>
                    </a:prstGeom>
                  </pic:spPr>
                </pic:pic>
              </a:graphicData>
            </a:graphic>
          </wp:inline>
        </w:drawing>
      </w:r>
    </w:p>
    <w:p w14:paraId="00CCE39D" w14:textId="1F62D07E" w:rsidR="00A05D4D" w:rsidRDefault="00071158" w:rsidP="00071158">
      <w:pPr>
        <w:pStyle w:val="aff0"/>
      </w:pPr>
      <w:bookmarkStart w:id="135" w:name="_Ref481696885"/>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17</w:t>
      </w:r>
      <w:r w:rsidR="00CA3B33">
        <w:fldChar w:fldCharType="end"/>
      </w:r>
      <w:bookmarkEnd w:id="135"/>
      <w:r>
        <w:t xml:space="preserve"> PANDA</w:t>
      </w:r>
      <w:r>
        <w:rPr>
          <w:rFonts w:hint="eastAsia"/>
        </w:rPr>
        <w:t>无触发读出系统：分层读出</w:t>
      </w:r>
    </w:p>
    <w:p w14:paraId="311D1745" w14:textId="346F4A27" w:rsidR="00837FAC" w:rsidRDefault="00901FC7" w:rsidP="00582EB2">
      <w:pPr>
        <w:pStyle w:val="a2"/>
        <w:ind w:firstLine="480"/>
      </w:pPr>
      <w:r>
        <w:rPr>
          <w:rFonts w:hint="eastAsia"/>
        </w:rPr>
        <w:t>FEE</w:t>
      </w:r>
      <w:r>
        <w:rPr>
          <w:rFonts w:hint="eastAsia"/>
        </w:rPr>
        <w:t>对探测器信号进行放大、数字化，经过一些预处理后送到下一级。</w:t>
      </w:r>
      <w:r>
        <w:rPr>
          <w:rFonts w:hint="eastAsia"/>
        </w:rPr>
        <w:t>FEE</w:t>
      </w:r>
      <w:r>
        <w:rPr>
          <w:rFonts w:hint="eastAsia"/>
        </w:rPr>
        <w:t>将数据率降低到</w:t>
      </w:r>
      <w:r>
        <w:rPr>
          <w:rFonts w:hint="eastAsia"/>
        </w:rPr>
        <w:t>40 GByte/s</w:t>
      </w:r>
      <w:r>
        <w:rPr>
          <w:rFonts w:hint="eastAsia"/>
        </w:rPr>
        <w:t>以下。由于</w:t>
      </w:r>
      <w:r>
        <w:rPr>
          <w:rFonts w:hint="eastAsia"/>
        </w:rPr>
        <w:t>FEE</w:t>
      </w:r>
      <w:r>
        <w:rPr>
          <w:rFonts w:hint="eastAsia"/>
        </w:rPr>
        <w:t>之间并不是同时发送数据，所以在汇聚和缓存节点，数据将会按照时间进行分组，当一个时间片的数据齐全后，传输到下一级。计算节点具有充足的计算资源，</w:t>
      </w:r>
      <w:r w:rsidR="00582EB2">
        <w:rPr>
          <w:rFonts w:hint="eastAsia"/>
        </w:rPr>
        <w:t>对数据进行</w:t>
      </w:r>
      <w:r>
        <w:rPr>
          <w:rFonts w:hint="eastAsia"/>
        </w:rPr>
        <w:t>模式识别，寻找一些简单的物理特征。</w:t>
      </w:r>
      <w:r w:rsidR="00B320E4">
        <w:rPr>
          <w:rFonts w:hint="eastAsia"/>
        </w:rPr>
        <w:t>计算节点基于</w:t>
      </w:r>
      <w:r w:rsidR="00B320E4">
        <w:rPr>
          <w:rFonts w:hint="eastAsia"/>
        </w:rPr>
        <w:t>ATCA</w:t>
      </w:r>
      <w:r>
        <w:rPr>
          <w:rFonts w:hint="eastAsia"/>
        </w:rPr>
        <w:t>标准，上面可以安装</w:t>
      </w:r>
      <w:r>
        <w:rPr>
          <w:rFonts w:hint="eastAsia"/>
        </w:rPr>
        <w:t>4</w:t>
      </w:r>
      <w:r>
        <w:rPr>
          <w:rFonts w:hint="eastAsia"/>
        </w:rPr>
        <w:t>个子板</w:t>
      </w:r>
      <w:r w:rsidR="00B320E4">
        <w:rPr>
          <w:rFonts w:hint="eastAsia"/>
        </w:rPr>
        <w:t>，如</w:t>
      </w:r>
      <w:r w:rsidR="003249B4">
        <w:fldChar w:fldCharType="begin"/>
      </w:r>
      <w:r w:rsidR="003249B4">
        <w:instrText xml:space="preserve"> </w:instrText>
      </w:r>
      <w:r w:rsidR="003249B4">
        <w:rPr>
          <w:rFonts w:hint="eastAsia"/>
        </w:rPr>
        <w:instrText>REF _Ref481561499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18</w:t>
      </w:r>
      <w:r w:rsidR="003249B4">
        <w:fldChar w:fldCharType="end"/>
      </w:r>
      <w:r w:rsidR="00B320E4">
        <w:rPr>
          <w:rFonts w:hint="eastAsia"/>
        </w:rPr>
        <w:t>所示</w:t>
      </w:r>
      <w:r w:rsidR="00582EB2">
        <w:fldChar w:fldCharType="begin"/>
      </w:r>
      <w:r w:rsidR="00582EB2">
        <w:instrText xml:space="preserve"> </w:instrText>
      </w:r>
      <w:r w:rsidR="00582EB2">
        <w:rPr>
          <w:rFonts w:hint="eastAsia"/>
        </w:rPr>
        <w:instrText>REF _Ref484251497 \r \h</w:instrText>
      </w:r>
      <w:r w:rsidR="00582EB2">
        <w:instrText xml:space="preserve"> </w:instrText>
      </w:r>
      <w:r w:rsidR="00582EB2">
        <w:fldChar w:fldCharType="separate"/>
      </w:r>
      <w:r w:rsidR="007033F6">
        <w:t>[27]</w:t>
      </w:r>
      <w:r w:rsidR="00582EB2">
        <w:fldChar w:fldCharType="end"/>
      </w:r>
      <w:r w:rsidR="00B320E4">
        <w:rPr>
          <w:rFonts w:hint="eastAsia"/>
        </w:rPr>
        <w:t>。</w:t>
      </w:r>
      <w:r>
        <w:rPr>
          <w:rFonts w:hint="eastAsia"/>
        </w:rPr>
        <w:t>每个子板上使用了一个</w:t>
      </w:r>
      <w:r>
        <w:rPr>
          <w:rFonts w:hint="eastAsia"/>
        </w:rPr>
        <w:t>Virttex</w:t>
      </w:r>
      <w:r>
        <w:t xml:space="preserve">-5 </w:t>
      </w:r>
      <w:r>
        <w:rPr>
          <w:rFonts w:hint="eastAsia"/>
        </w:rPr>
        <w:t>FPGA</w:t>
      </w:r>
      <w:r>
        <w:rPr>
          <w:rFonts w:hint="eastAsia"/>
        </w:rPr>
        <w:t>作为处理单元，并且有</w:t>
      </w:r>
      <w:r>
        <w:rPr>
          <w:rFonts w:hint="eastAsia"/>
        </w:rPr>
        <w:t>4</w:t>
      </w:r>
      <w:r>
        <w:t xml:space="preserve"> </w:t>
      </w:r>
      <w:r>
        <w:rPr>
          <w:rFonts w:hint="eastAsia"/>
        </w:rPr>
        <w:t>GB</w:t>
      </w:r>
      <w:r>
        <w:t xml:space="preserve"> </w:t>
      </w:r>
      <w:r>
        <w:rPr>
          <w:rFonts w:hint="eastAsia"/>
        </w:rPr>
        <w:t>DDR</w:t>
      </w:r>
      <w:r>
        <w:t>3</w:t>
      </w:r>
      <w:r>
        <w:rPr>
          <w:rFonts w:hint="eastAsia"/>
        </w:rPr>
        <w:t>内存。</w:t>
      </w:r>
      <w:r w:rsidR="00837FAC">
        <w:rPr>
          <w:rFonts w:hint="eastAsia"/>
        </w:rPr>
        <w:t>计算机群则完成最后的事例组装和筛选，并将筛选出来的数据写入磁盘。</w:t>
      </w:r>
    </w:p>
    <w:p w14:paraId="47973AC0" w14:textId="70242A24" w:rsidR="00E007B3" w:rsidRDefault="00DB63A4" w:rsidP="00E007B3">
      <w:pPr>
        <w:pStyle w:val="af7"/>
        <w:keepNext/>
        <w:spacing w:before="156"/>
      </w:pPr>
      <w:r w:rsidRPr="00DB63A4">
        <w:lastRenderedPageBreak/>
        <w:drawing>
          <wp:inline distT="0" distB="0" distL="0" distR="0" wp14:anchorId="6C016BCF" wp14:editId="2316166F">
            <wp:extent cx="4518000" cy="3031200"/>
            <wp:effectExtent l="0" t="0" r="0" b="0"/>
            <wp:docPr id="57" name="图片 57" descr="E:\Work\Documents\Pictures\panda_compute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E:\Work\Documents\Pictures\panda_compute_nod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8000" cy="3031200"/>
                    </a:xfrm>
                    <a:prstGeom prst="rect">
                      <a:avLst/>
                    </a:prstGeom>
                    <a:noFill/>
                    <a:ln>
                      <a:noFill/>
                    </a:ln>
                  </pic:spPr>
                </pic:pic>
              </a:graphicData>
            </a:graphic>
          </wp:inline>
        </w:drawing>
      </w:r>
    </w:p>
    <w:p w14:paraId="7E9731A4" w14:textId="42D7A63C" w:rsidR="0012561B" w:rsidRDefault="00E007B3" w:rsidP="00E007B3">
      <w:pPr>
        <w:pStyle w:val="aff0"/>
      </w:pPr>
      <w:bookmarkStart w:id="136" w:name="_Ref481561499"/>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18</w:t>
      </w:r>
      <w:r w:rsidR="00CA3B33">
        <w:fldChar w:fldCharType="end"/>
      </w:r>
      <w:bookmarkEnd w:id="136"/>
      <w:r>
        <w:t xml:space="preserve">  </w:t>
      </w:r>
      <w:r>
        <w:rPr>
          <w:rFonts w:hint="eastAsia"/>
        </w:rPr>
        <w:t>基于</w:t>
      </w:r>
      <w:r>
        <w:rPr>
          <w:rFonts w:hint="eastAsia"/>
        </w:rPr>
        <w:t>A</w:t>
      </w:r>
      <w:r>
        <w:t>TCA</w:t>
      </w:r>
      <w:r>
        <w:rPr>
          <w:rFonts w:hint="eastAsia"/>
        </w:rPr>
        <w:t>机箱的高性能计算节点</w:t>
      </w:r>
      <w:r w:rsidR="00E225B5">
        <w:t>PCB</w:t>
      </w:r>
    </w:p>
    <w:p w14:paraId="3C76A308" w14:textId="2FCB3C1B" w:rsidR="007701A0" w:rsidRDefault="007701A0" w:rsidP="007701A0">
      <w:pPr>
        <w:pStyle w:val="2"/>
        <w:spacing w:before="156" w:after="156"/>
      </w:pPr>
      <w:bookmarkStart w:id="137" w:name="_Toc484419104"/>
      <w:r>
        <w:rPr>
          <w:rFonts w:hint="eastAsia"/>
        </w:rPr>
        <w:t>DIRAC</w:t>
      </w:r>
      <w:r>
        <w:rPr>
          <w:rFonts w:hint="eastAsia"/>
        </w:rPr>
        <w:t>实验</w:t>
      </w:r>
      <w:bookmarkEnd w:id="137"/>
    </w:p>
    <w:p w14:paraId="13C8DCB6" w14:textId="661A1F71" w:rsidR="00EA4E96" w:rsidRDefault="00CE5267" w:rsidP="00C52918">
      <w:pPr>
        <w:pStyle w:val="a2"/>
        <w:ind w:firstLine="480"/>
      </w:pPr>
      <w:r>
        <w:rPr>
          <w:rFonts w:hint="eastAsia"/>
        </w:rPr>
        <w:t>DIRAC</w:t>
      </w:r>
      <w:r w:rsidR="00EA4E96">
        <w:rPr>
          <w:rFonts w:hint="eastAsia"/>
        </w:rPr>
        <w:t>（</w:t>
      </w:r>
      <w:r w:rsidR="00EA4E96" w:rsidRPr="00EA4E96">
        <w:t>Dimeson Relativistic Atom Complex</w:t>
      </w:r>
      <w:r w:rsidR="00EA4E96">
        <w:rPr>
          <w:rFonts w:hint="eastAsia"/>
        </w:rPr>
        <w:t>）</w:t>
      </w:r>
      <w:r>
        <w:rPr>
          <w:rFonts w:hint="eastAsia"/>
        </w:rPr>
        <w:t>实验是为了测量</w:t>
      </w:r>
      <w:r>
        <w:t>π</w:t>
      </w:r>
      <w:r>
        <w:rPr>
          <w:rFonts w:hint="eastAsia"/>
        </w:rPr>
        <w:t>介子偶素（</w:t>
      </w:r>
      <w:r>
        <w:rPr>
          <w:rFonts w:hint="eastAsia"/>
        </w:rPr>
        <w:t>pionium</w:t>
      </w:r>
      <w:r>
        <w:rPr>
          <w:rFonts w:hint="eastAsia"/>
        </w:rPr>
        <w:t>）的寿命。</w:t>
      </w:r>
      <w:r w:rsidR="00EA4E96">
        <w:rPr>
          <w:rFonts w:hint="eastAsia"/>
        </w:rPr>
        <w:t>与前面调研的几个最新粒子物理实验不同，</w:t>
      </w:r>
      <w:r w:rsidR="00EA4E96">
        <w:rPr>
          <w:rFonts w:hint="eastAsia"/>
        </w:rPr>
        <w:t>DIRAC</w:t>
      </w:r>
      <w:r w:rsidR="00EA4E96">
        <w:rPr>
          <w:rFonts w:hint="eastAsia"/>
        </w:rPr>
        <w:t>实验复杂度不高，也没有采用无触发读出系统，但是</w:t>
      </w:r>
      <w:r w:rsidR="00EA4E96">
        <w:rPr>
          <w:rFonts w:hint="eastAsia"/>
        </w:rPr>
        <w:t>DIRAC</w:t>
      </w:r>
      <w:r w:rsidR="00EA4E96">
        <w:rPr>
          <w:rFonts w:hint="eastAsia"/>
        </w:rPr>
        <w:t>实验是为数不多的几个在实际中应用神经网络的科学实验之一，</w:t>
      </w:r>
      <w:r w:rsidR="00F4203B">
        <w:rPr>
          <w:rFonts w:hint="eastAsia"/>
        </w:rPr>
        <w:t>可以为本文的</w:t>
      </w:r>
      <w:r w:rsidR="00582EB2">
        <w:rPr>
          <w:rFonts w:hint="eastAsia"/>
        </w:rPr>
        <w:t>研究内容</w:t>
      </w:r>
      <w:r w:rsidR="00F4203B">
        <w:rPr>
          <w:rFonts w:hint="eastAsia"/>
        </w:rPr>
        <w:t>提供参考</w:t>
      </w:r>
      <w:r w:rsidR="00582EB2">
        <w:rPr>
          <w:rFonts w:hint="eastAsia"/>
        </w:rPr>
        <w:t>和借鉴</w:t>
      </w:r>
      <w:r w:rsidR="00EA4E96">
        <w:rPr>
          <w:rFonts w:hint="eastAsia"/>
        </w:rPr>
        <w:t>。</w:t>
      </w:r>
    </w:p>
    <w:p w14:paraId="24EC3BD9" w14:textId="3184A491" w:rsidR="00CE5267" w:rsidRDefault="00CE5267" w:rsidP="00C52918">
      <w:pPr>
        <w:pStyle w:val="a2"/>
        <w:ind w:firstLine="480"/>
      </w:pPr>
      <w:r>
        <w:t>π</w:t>
      </w:r>
      <w:r>
        <w:rPr>
          <w:rFonts w:hint="eastAsia"/>
        </w:rPr>
        <w:t>介子偶素是</w:t>
      </w:r>
      <w:r w:rsidRPr="00A82185">
        <w:rPr>
          <w:rFonts w:hint="eastAsia"/>
        </w:rPr>
        <w:t>两种相反电荷的π介子的束缚态</w:t>
      </w:r>
      <w:r>
        <w:rPr>
          <w:rFonts w:hint="eastAsia"/>
        </w:rPr>
        <w:t>，是通过</w:t>
      </w:r>
      <w:r>
        <w:rPr>
          <w:rFonts w:hint="eastAsia"/>
        </w:rPr>
        <w:t>CERN-PS</w:t>
      </w:r>
      <w:r>
        <w:rPr>
          <w:rFonts w:hint="eastAsia"/>
        </w:rPr>
        <w:t>加速器</w:t>
      </w:r>
      <m:oMath>
        <m:r>
          <m:rPr>
            <m:sty m:val="p"/>
          </m:rPr>
          <w:rPr>
            <w:rFonts w:ascii="Cambria Math" w:hAnsi="Cambria Math"/>
          </w:rPr>
          <m:t>24 GeV/c</m:t>
        </m:r>
      </m:oMath>
      <w:r>
        <w:rPr>
          <w:rFonts w:hint="eastAsia"/>
        </w:rPr>
        <w:t>的质子束打在一个厚实的靶上产生的。</w:t>
      </w:r>
      <w:r>
        <w:t>π</w:t>
      </w:r>
      <w:r>
        <w:rPr>
          <w:rFonts w:hint="eastAsia"/>
        </w:rPr>
        <w:t>介子偶素产生后，当他们与物质发生电磁相互作用时，通过强相互作用束缚在一起的</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oMath>
      <w:r>
        <w:rPr>
          <w:rFonts w:hint="eastAsia"/>
        </w:rPr>
        <w:t>和</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oMath>
      <w:r w:rsidR="00DB1F3A">
        <w:rPr>
          <w:rFonts w:hint="eastAsia"/>
        </w:rPr>
        <w:t>就</w:t>
      </w:r>
      <w:r>
        <w:rPr>
          <w:rFonts w:hint="eastAsia"/>
        </w:rPr>
        <w:t>会分裂开来。出射的正负</w:t>
      </w:r>
      <w:r>
        <w:t>π</w:t>
      </w:r>
      <w:r>
        <w:rPr>
          <w:rFonts w:hint="eastAsia"/>
        </w:rPr>
        <w:t>介子之间相对动量非常小（</w:t>
      </w:r>
      <m:oMath>
        <m:r>
          <m:rPr>
            <m:sty m:val="p"/>
          </m:rPr>
          <w:rPr>
            <w:rFonts w:ascii="Cambria Math" w:hAnsi="Cambria Math" w:hint="eastAsia"/>
          </w:rPr>
          <m:t>Q</m:t>
        </m:r>
        <m:r>
          <m:rPr>
            <m:sty m:val="p"/>
          </m:rPr>
          <w:rPr>
            <w:rFonts w:ascii="Cambria Math" w:hAnsi="Cambria Math"/>
          </w:rPr>
          <m:t>&lt;3 MeV/c</m:t>
        </m:r>
      </m:oMath>
      <w:r>
        <w:rPr>
          <w:rFonts w:hint="eastAsia"/>
        </w:rPr>
        <w:t>），角度也非常小（小于</w:t>
      </w:r>
      <m:oMath>
        <m:r>
          <m:rPr>
            <m:sty m:val="p"/>
          </m:rPr>
          <w:rPr>
            <w:rFonts w:ascii="Cambria Math" w:hAnsi="Cambria Math"/>
          </w:rPr>
          <m:t>0.3 mrad</m:t>
        </m:r>
      </m:oMath>
      <w:r>
        <w:rPr>
          <w:rFonts w:hint="eastAsia"/>
        </w:rPr>
        <w:t>）。</w:t>
      </w:r>
      <w:r>
        <w:rPr>
          <w:rFonts w:hint="eastAsia"/>
        </w:rPr>
        <w:t>DIRAC</w:t>
      </w:r>
      <w:r w:rsidR="00EA4E96">
        <w:rPr>
          <w:rFonts w:hint="eastAsia"/>
        </w:rPr>
        <w:t>实验</w:t>
      </w:r>
      <w:r>
        <w:rPr>
          <w:rFonts w:hint="eastAsia"/>
        </w:rPr>
        <w:t>就是要精确的测量正负</w:t>
      </w:r>
      <w:r>
        <w:t>π</w:t>
      </w:r>
      <w:r>
        <w:rPr>
          <w:rFonts w:hint="eastAsia"/>
        </w:rPr>
        <w:t>介子的动量。</w:t>
      </w:r>
    </w:p>
    <w:p w14:paraId="4B9F1DCD" w14:textId="77777777" w:rsidR="00B9111C" w:rsidRDefault="00B9111C" w:rsidP="00B9111C">
      <w:pPr>
        <w:pStyle w:val="af7"/>
        <w:keepNext/>
        <w:spacing w:before="156"/>
      </w:pPr>
      <w:r w:rsidRPr="009702D3">
        <w:drawing>
          <wp:inline distT="0" distB="0" distL="0" distR="0" wp14:anchorId="6B93CD61" wp14:editId="203B01EB">
            <wp:extent cx="3216562" cy="1923898"/>
            <wp:effectExtent l="0" t="0" r="3175" b="635"/>
            <wp:docPr id="59" name="图片 59" descr="E:\Work\Documents\Pictures\dirac_multilevel_trigg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E:\Work\Documents\Pictures\dirac_multilevel_trigger.ti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6637" cy="1935905"/>
                    </a:xfrm>
                    <a:prstGeom prst="rect">
                      <a:avLst/>
                    </a:prstGeom>
                    <a:noFill/>
                    <a:ln>
                      <a:noFill/>
                    </a:ln>
                  </pic:spPr>
                </pic:pic>
              </a:graphicData>
            </a:graphic>
          </wp:inline>
        </w:drawing>
      </w:r>
    </w:p>
    <w:p w14:paraId="3247123F" w14:textId="73412204" w:rsidR="00B9111C" w:rsidRDefault="00B9111C" w:rsidP="00B9111C">
      <w:pPr>
        <w:pStyle w:val="aff0"/>
      </w:pPr>
      <w:bookmarkStart w:id="138" w:name="_Ref4817016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033F6">
        <w:rPr>
          <w:noProof/>
        </w:rPr>
        <w:t>19</w:t>
      </w:r>
      <w:r>
        <w:fldChar w:fldCharType="end"/>
      </w:r>
      <w:bookmarkEnd w:id="138"/>
      <w:r>
        <w:t xml:space="preserve">  DIRAC</w:t>
      </w:r>
      <w:r>
        <w:rPr>
          <w:rFonts w:hint="eastAsia"/>
        </w:rPr>
        <w:t>实验多级触发系统</w:t>
      </w:r>
    </w:p>
    <w:p w14:paraId="15C0C2E2" w14:textId="038D22FC" w:rsidR="00CE5267" w:rsidRDefault="00CE5267" w:rsidP="00C52918">
      <w:pPr>
        <w:pStyle w:val="a2"/>
        <w:ind w:firstLine="480"/>
      </w:pPr>
      <w:r>
        <w:rPr>
          <w:rFonts w:hint="eastAsia"/>
        </w:rPr>
        <w:lastRenderedPageBreak/>
        <w:t>由于</w:t>
      </w:r>
      <w:r>
        <w:t>π</w:t>
      </w:r>
      <w:r>
        <w:rPr>
          <w:rFonts w:hint="eastAsia"/>
        </w:rPr>
        <w:t>介子偶素的产生截面很小，而其寿命的精确测量需要大量的数据，所以要求很强的束流，而这又给触发</w:t>
      </w:r>
      <w:r w:rsidR="00872CD1">
        <w:rPr>
          <w:rFonts w:hint="eastAsia"/>
        </w:rPr>
        <w:t>系统</w:t>
      </w:r>
      <w:r>
        <w:rPr>
          <w:rFonts w:hint="eastAsia"/>
        </w:rPr>
        <w:t>的设计带来了挑战。</w:t>
      </w:r>
      <w:r>
        <w:rPr>
          <w:rFonts w:hint="eastAsia"/>
        </w:rPr>
        <w:t>DIRAC</w:t>
      </w:r>
      <w:r w:rsidR="007D0E93">
        <w:rPr>
          <w:rFonts w:hint="eastAsia"/>
        </w:rPr>
        <w:t>采用</w:t>
      </w:r>
      <w:r>
        <w:rPr>
          <w:rFonts w:hint="eastAsia"/>
        </w:rPr>
        <w:t>多级触发</w:t>
      </w:r>
      <w:r w:rsidR="007D0E93">
        <w:rPr>
          <w:rFonts w:hint="eastAsia"/>
        </w:rPr>
        <w:t>的方案</w:t>
      </w:r>
      <w:r w:rsidR="009702D3">
        <w:rPr>
          <w:rFonts w:hint="eastAsia"/>
        </w:rPr>
        <w:t>，如</w:t>
      </w:r>
      <w:r w:rsidR="003249B4">
        <w:fldChar w:fldCharType="begin"/>
      </w:r>
      <w:r w:rsidR="003249B4">
        <w:instrText xml:space="preserve"> </w:instrText>
      </w:r>
      <w:r w:rsidR="003249B4">
        <w:rPr>
          <w:rFonts w:hint="eastAsia"/>
        </w:rPr>
        <w:instrText>REF _Ref481701631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19</w:t>
      </w:r>
      <w:r w:rsidR="003249B4">
        <w:fldChar w:fldCharType="end"/>
      </w:r>
      <w:r w:rsidR="009702D3">
        <w:rPr>
          <w:rFonts w:hint="eastAsia"/>
        </w:rPr>
        <w:t>所示</w:t>
      </w:r>
      <w:r w:rsidR="00582EB2">
        <w:fldChar w:fldCharType="begin"/>
      </w:r>
      <w:r w:rsidR="00582EB2">
        <w:instrText xml:space="preserve"> </w:instrText>
      </w:r>
      <w:r w:rsidR="00582EB2">
        <w:rPr>
          <w:rFonts w:hint="eastAsia"/>
        </w:rPr>
        <w:instrText>REF _Ref482163895 \r \h</w:instrText>
      </w:r>
      <w:r w:rsidR="00582EB2">
        <w:instrText xml:space="preserve"> </w:instrText>
      </w:r>
      <w:r w:rsidR="00582EB2">
        <w:fldChar w:fldCharType="separate"/>
      </w:r>
      <w:r w:rsidR="007033F6">
        <w:t>[28]</w:t>
      </w:r>
      <w:r w:rsidR="00582EB2">
        <w:fldChar w:fldCharType="end"/>
      </w:r>
      <w:r>
        <w:rPr>
          <w:rFonts w:hint="eastAsia"/>
        </w:rPr>
        <w:t>，将事例率从</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6</m:t>
            </m:r>
          </m:sup>
        </m:sSup>
        <m:r>
          <m:rPr>
            <m:sty m:val="p"/>
          </m:rPr>
          <w:rPr>
            <w:rFonts w:ascii="Cambria Math" w:hAnsi="Cambria Math"/>
          </w:rPr>
          <m:t xml:space="preserve"> </m:t>
        </m:r>
        <m:r>
          <m:rPr>
            <m:sty m:val="p"/>
          </m:rPr>
          <w:rPr>
            <w:rFonts w:ascii="Cambria Math" w:hAnsi="Cambria Math" w:hint="eastAsia"/>
          </w:rPr>
          <m:t>Hz</m:t>
        </m:r>
      </m:oMath>
      <w:r>
        <w:rPr>
          <w:rFonts w:hint="eastAsia"/>
        </w:rPr>
        <w:t>压缩到了</w:t>
      </w:r>
      <w:r>
        <w:rPr>
          <w:rFonts w:hint="eastAsia"/>
        </w:rPr>
        <w:t>1000</w:t>
      </w:r>
      <w:r>
        <w:rPr>
          <w:rFonts w:hint="eastAsia"/>
        </w:rPr>
        <w:t>。</w:t>
      </w:r>
      <w:r w:rsidR="009702D3">
        <w:rPr>
          <w:rFonts w:hint="eastAsia"/>
        </w:rPr>
        <w:t>其中</w:t>
      </w:r>
      <w:r w:rsidR="009702D3">
        <w:rPr>
          <w:rFonts w:hint="eastAsia"/>
        </w:rPr>
        <w:t>DNA</w:t>
      </w:r>
      <w:r w:rsidR="009702D3">
        <w:rPr>
          <w:rFonts w:hint="eastAsia"/>
        </w:rPr>
        <w:t>应用神经网络</w:t>
      </w:r>
      <w:r w:rsidR="00482C6B">
        <w:rPr>
          <w:rFonts w:hint="eastAsia"/>
        </w:rPr>
        <w:t>算法</w:t>
      </w:r>
      <w:r w:rsidR="009702D3">
        <w:rPr>
          <w:rFonts w:hint="eastAsia"/>
        </w:rPr>
        <w:t>来进行触发判选</w:t>
      </w:r>
      <w:r w:rsidR="00F260FE">
        <w:rPr>
          <w:rFonts w:hint="eastAsia"/>
        </w:rPr>
        <w:t>。</w:t>
      </w:r>
    </w:p>
    <w:p w14:paraId="5AF55CE8" w14:textId="4F540503" w:rsidR="00B9111C" w:rsidRDefault="00B9111C" w:rsidP="00B9111C">
      <w:pPr>
        <w:pStyle w:val="a2"/>
        <w:ind w:firstLine="480"/>
      </w:pPr>
      <w:r>
        <w:rPr>
          <w:rFonts w:hint="eastAsia"/>
        </w:rPr>
        <w:t>DNA</w:t>
      </w:r>
      <w:r>
        <w:rPr>
          <w:rFonts w:hint="eastAsia"/>
        </w:rPr>
        <w:t>触发系统如</w:t>
      </w:r>
      <w:r>
        <w:fldChar w:fldCharType="begin"/>
      </w:r>
      <w:r>
        <w:instrText xml:space="preserve"> </w:instrText>
      </w:r>
      <w:r>
        <w:rPr>
          <w:rFonts w:hint="eastAsia"/>
        </w:rPr>
        <w:instrText>REF _Ref481701316 \h</w:instrText>
      </w:r>
      <w:r>
        <w:instrText xml:space="preserve"> </w:instrText>
      </w:r>
      <w:r>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20</w:t>
      </w:r>
      <w:r>
        <w:fldChar w:fldCharType="end"/>
      </w:r>
      <w:r>
        <w:rPr>
          <w:rFonts w:hint="eastAsia"/>
        </w:rPr>
        <w:t>所示</w:t>
      </w:r>
      <w:r>
        <w:fldChar w:fldCharType="begin"/>
      </w:r>
      <w:r>
        <w:instrText xml:space="preserve"> </w:instrText>
      </w:r>
      <w:r>
        <w:rPr>
          <w:rFonts w:hint="eastAsia"/>
        </w:rPr>
        <w:instrText>REF _Ref482163937 \r \h</w:instrText>
      </w:r>
      <w:r>
        <w:instrText xml:space="preserve"> </w:instrText>
      </w:r>
      <w:r>
        <w:fldChar w:fldCharType="separate"/>
      </w:r>
      <w:r w:rsidR="007033F6">
        <w:t>[29]</w:t>
      </w:r>
      <w:r>
        <w:fldChar w:fldCharType="end"/>
      </w:r>
      <w:r>
        <w:rPr>
          <w:rFonts w:hint="eastAsia"/>
        </w:rPr>
        <w:t>。当两个粒子满足以下条件之一时，我们认为是一个好事例：</w:t>
      </w:r>
    </w:p>
    <w:p w14:paraId="11FA0687" w14:textId="77777777" w:rsidR="00B9111C" w:rsidRDefault="00075328" w:rsidP="00B9111C">
      <w:pPr>
        <w:pStyle w:val="a0"/>
      </w:p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x</m:t>
            </m:r>
          </m:sub>
        </m:sSub>
        <m:r>
          <w:rPr>
            <w:rFonts w:ascii="Cambria Math" w:hAnsi="Cambria Math"/>
          </w:rPr>
          <m:t>&lt;3 MeV/c</m:t>
        </m:r>
      </m:oMath>
      <w:r w:rsidR="00B9111C">
        <w:rPr>
          <w:rFonts w:hint="eastAsia"/>
        </w:rPr>
        <w:t xml:space="preserve"> (</w:t>
      </w:r>
      <w:r w:rsidR="00B9111C">
        <w:t>Q along the x, horizontal direction</w:t>
      </w:r>
      <w:r w:rsidR="00B9111C">
        <w:rPr>
          <w:rFonts w:hint="eastAsia"/>
        </w:rPr>
        <w:t>)</w:t>
      </w:r>
    </w:p>
    <w:p w14:paraId="3FD91F24" w14:textId="77777777" w:rsidR="00B9111C" w:rsidRDefault="00075328" w:rsidP="00B9111C">
      <w:pPr>
        <w:pStyle w:val="a0"/>
      </w:p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y</m:t>
            </m:r>
          </m:sub>
        </m:sSub>
        <m:r>
          <w:rPr>
            <w:rFonts w:ascii="Cambria Math" w:hAnsi="Cambria Math"/>
          </w:rPr>
          <m:t>&lt;10 MeV/c</m:t>
        </m:r>
      </m:oMath>
      <w:r w:rsidR="00B9111C">
        <w:rPr>
          <w:rFonts w:hint="eastAsia"/>
        </w:rPr>
        <w:t xml:space="preserve"> (</w:t>
      </w:r>
      <w:r w:rsidR="00B9111C">
        <w:t>Q along the y direction, direction of the magnetic field</w:t>
      </w:r>
      <w:r w:rsidR="00B9111C">
        <w:rPr>
          <w:rFonts w:hint="eastAsia"/>
        </w:rPr>
        <w:t>)</w:t>
      </w:r>
    </w:p>
    <w:p w14:paraId="078C8777" w14:textId="77777777" w:rsidR="00B9111C" w:rsidRDefault="00075328" w:rsidP="00B9111C">
      <w:pPr>
        <w:pStyle w:val="a0"/>
      </w:p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l</m:t>
            </m:r>
          </m:sub>
        </m:sSub>
        <m:r>
          <w:rPr>
            <w:rFonts w:ascii="Cambria Math" w:hAnsi="Cambria Math"/>
          </w:rPr>
          <m:t>&lt;30 MeV/c</m:t>
        </m:r>
      </m:oMath>
      <w:r w:rsidR="00B9111C">
        <w:rPr>
          <w:rFonts w:hint="eastAsia"/>
        </w:rPr>
        <w:t xml:space="preserve"> (</w:t>
      </w:r>
      <w:r w:rsidR="00B9111C">
        <w:t>longitudinal Q component</w:t>
      </w:r>
      <w:r w:rsidR="00B9111C">
        <w:rPr>
          <w:rFonts w:hint="eastAsia"/>
        </w:rPr>
        <w:t>)</w:t>
      </w:r>
    </w:p>
    <w:p w14:paraId="35359C79" w14:textId="77777777" w:rsidR="00B9111C" w:rsidRDefault="00B9111C" w:rsidP="00B9111C">
      <w:pPr>
        <w:pStyle w:val="a0"/>
      </w:pPr>
      <m:oMath>
        <m:r>
          <m:rPr>
            <m:sty m:val="p"/>
          </m:rPr>
          <w:rPr>
            <w:rFonts w:ascii="Cambria Math" w:hAnsi="Cambria Math"/>
          </w:rPr>
          <m:t>Δt&lt;1 ns</m:t>
        </m:r>
      </m:oMath>
      <w:r>
        <w:rPr>
          <w:rFonts w:hint="eastAsia"/>
        </w:rPr>
        <w:t xml:space="preserve"> (</w:t>
      </w:r>
      <w:r>
        <w:t xml:space="preserve">difference in arrival time between </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oMath>
      <w:r>
        <w:rPr>
          <w:rFonts w:hint="eastAsia"/>
        </w:rPr>
        <w:t xml:space="preserve"> and </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oMath>
      <w:r>
        <w:rPr>
          <w:rFonts w:hint="eastAsia"/>
        </w:rPr>
        <w:t xml:space="preserve"> in the VHs)</w:t>
      </w:r>
    </w:p>
    <w:p w14:paraId="64C0A94B" w14:textId="77777777" w:rsidR="00B9111C" w:rsidRDefault="00B9111C" w:rsidP="00B9111C">
      <w:pPr>
        <w:pStyle w:val="a2"/>
        <w:ind w:firstLine="480"/>
      </w:pPr>
      <w:r>
        <w:rPr>
          <w:rFonts w:hint="eastAsia"/>
        </w:rPr>
        <w:t>如果事例不满足上面的任意一个条件，那么我们认定是一个坏事例。</w:t>
      </w:r>
    </w:p>
    <w:p w14:paraId="09EF5EED" w14:textId="77777777" w:rsidR="001E2CF5" w:rsidRDefault="001E2CF5" w:rsidP="001E2CF5">
      <w:pPr>
        <w:pStyle w:val="af7"/>
        <w:keepNext/>
        <w:spacing w:before="156"/>
      </w:pPr>
      <w:r w:rsidRPr="00160736">
        <w:drawing>
          <wp:inline distT="0" distB="0" distL="0" distR="0" wp14:anchorId="4B7AFE53" wp14:editId="487B8B1F">
            <wp:extent cx="4023242" cy="4222750"/>
            <wp:effectExtent l="0" t="0" r="0" b="6350"/>
            <wp:docPr id="2" name="图片 2" descr="E:\Work\Documents\Pictures\dirac_dna_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Work\Documents\Pictures\dirac_dna_trigger.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646" t="1620" r="11037" b="8604"/>
                    <a:stretch/>
                  </pic:blipFill>
                  <pic:spPr bwMode="auto">
                    <a:xfrm>
                      <a:off x="0" y="0"/>
                      <a:ext cx="4023678" cy="4223208"/>
                    </a:xfrm>
                    <a:prstGeom prst="rect">
                      <a:avLst/>
                    </a:prstGeom>
                    <a:noFill/>
                    <a:ln>
                      <a:noFill/>
                    </a:ln>
                    <a:extLst>
                      <a:ext uri="{53640926-AAD7-44D8-BBD7-CCE9431645EC}">
                        <a14:shadowObscured xmlns:a14="http://schemas.microsoft.com/office/drawing/2010/main"/>
                      </a:ext>
                    </a:extLst>
                  </pic:spPr>
                </pic:pic>
              </a:graphicData>
            </a:graphic>
          </wp:inline>
        </w:drawing>
      </w:r>
    </w:p>
    <w:p w14:paraId="3F195FBF" w14:textId="21CC5421" w:rsidR="001E2CF5" w:rsidRDefault="001E2CF5" w:rsidP="001E2CF5">
      <w:pPr>
        <w:pStyle w:val="aff0"/>
      </w:pPr>
      <w:bookmarkStart w:id="139" w:name="_Ref48170131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20</w:t>
      </w:r>
      <w:r w:rsidR="00CA3B33">
        <w:fldChar w:fldCharType="end"/>
      </w:r>
      <w:bookmarkEnd w:id="139"/>
      <w:r>
        <w:t xml:space="preserve">  DIRAC</w:t>
      </w:r>
      <w:r>
        <w:rPr>
          <w:rFonts w:hint="eastAsia"/>
        </w:rPr>
        <w:t>实验</w:t>
      </w:r>
      <w:r>
        <w:rPr>
          <w:rFonts w:hint="eastAsia"/>
        </w:rPr>
        <w:t>DNA</w:t>
      </w:r>
      <w:r>
        <w:rPr>
          <w:rFonts w:hint="eastAsia"/>
        </w:rPr>
        <w:t>触发系统</w:t>
      </w:r>
    </w:p>
    <w:p w14:paraId="6A5FFAB5" w14:textId="77777777" w:rsidR="00CE5267" w:rsidRDefault="00CE5267" w:rsidP="00C52918">
      <w:pPr>
        <w:pStyle w:val="a2"/>
        <w:ind w:firstLine="480"/>
      </w:pPr>
      <w:r>
        <w:rPr>
          <w:rFonts w:hint="eastAsia"/>
        </w:rPr>
        <w:t>神经网络经过</w:t>
      </w:r>
      <w:r>
        <w:rPr>
          <w:rFonts w:hint="eastAsia"/>
        </w:rPr>
        <w:t>10000</w:t>
      </w:r>
      <w:r>
        <w:rPr>
          <w:rFonts w:hint="eastAsia"/>
        </w:rPr>
        <w:t>个好事例和</w:t>
      </w:r>
      <w:r>
        <w:rPr>
          <w:rFonts w:hint="eastAsia"/>
        </w:rPr>
        <w:t>10000</w:t>
      </w:r>
      <w:r>
        <w:rPr>
          <w:rFonts w:hint="eastAsia"/>
        </w:rPr>
        <w:t>个坏事例训练，然后再用</w:t>
      </w:r>
      <w:r>
        <w:rPr>
          <w:rFonts w:hint="eastAsia"/>
        </w:rPr>
        <w:t>10000</w:t>
      </w:r>
      <w:r>
        <w:rPr>
          <w:rFonts w:hint="eastAsia"/>
        </w:rPr>
        <w:t>个事例测试了该触发系统的性能。这里使用的所有事例都是之前获取的真实数据。</w:t>
      </w:r>
    </w:p>
    <w:p w14:paraId="7F21DD33" w14:textId="77777777" w:rsidR="00CE5267" w:rsidRDefault="00CE5267" w:rsidP="00C52918">
      <w:pPr>
        <w:pStyle w:val="a2"/>
        <w:ind w:firstLine="480"/>
      </w:pPr>
      <w:r>
        <w:rPr>
          <w:rFonts w:hint="eastAsia"/>
        </w:rPr>
        <w:t>DNA</w:t>
      </w:r>
      <w:r>
        <w:rPr>
          <w:rFonts w:hint="eastAsia"/>
        </w:rPr>
        <w:t>触发系统仅处理满足下面条件的事例：每个</w:t>
      </w:r>
      <w:r>
        <w:rPr>
          <w:rFonts w:hint="eastAsia"/>
        </w:rPr>
        <w:t>VH</w:t>
      </w:r>
      <w:r>
        <w:rPr>
          <w:rFonts w:hint="eastAsia"/>
        </w:rPr>
        <w:t>最多只能有</w:t>
      </w:r>
      <w:r>
        <w:rPr>
          <w:rFonts w:hint="eastAsia"/>
        </w:rPr>
        <w:t>2</w:t>
      </w:r>
      <w:r>
        <w:rPr>
          <w:rFonts w:hint="eastAsia"/>
        </w:rPr>
        <w:t>个击中；每层</w:t>
      </w:r>
      <w:r>
        <w:rPr>
          <w:rFonts w:hint="eastAsia"/>
        </w:rPr>
        <w:t>IH</w:t>
      </w:r>
      <w:r>
        <w:rPr>
          <w:rFonts w:hint="eastAsia"/>
        </w:rPr>
        <w:t>最多</w:t>
      </w:r>
      <w:r>
        <w:rPr>
          <w:rFonts w:hint="eastAsia"/>
        </w:rPr>
        <w:t>5</w:t>
      </w:r>
      <w:r>
        <w:rPr>
          <w:rFonts w:hint="eastAsia"/>
        </w:rPr>
        <w:t>个击中。有更多击中的事例非常少，所以</w:t>
      </w:r>
      <w:r>
        <w:rPr>
          <w:rFonts w:hint="eastAsia"/>
        </w:rPr>
        <w:t>DNA</w:t>
      </w:r>
      <w:r>
        <w:rPr>
          <w:rFonts w:hint="eastAsia"/>
        </w:rPr>
        <w:t>直接忽略。但是</w:t>
      </w:r>
      <w:r>
        <w:rPr>
          <w:rFonts w:hint="eastAsia"/>
        </w:rPr>
        <w:lastRenderedPageBreak/>
        <w:t>这些事例会被读出，以便后续离线分析。（这就是</w:t>
      </w:r>
      <w:r>
        <w:rPr>
          <w:rFonts w:hint="eastAsia"/>
        </w:rPr>
        <w:t>T3</w:t>
      </w:r>
      <w:r>
        <w:rPr>
          <w:rFonts w:hint="eastAsia"/>
        </w:rPr>
        <w:t>的作用？</w:t>
      </w:r>
      <w:r>
        <w:rPr>
          <w:rFonts w:hint="eastAsia"/>
        </w:rPr>
        <w:t>T</w:t>
      </w:r>
      <w:r>
        <w:t>3</w:t>
      </w:r>
      <w:r>
        <w:rPr>
          <w:rFonts w:hint="eastAsia"/>
        </w:rPr>
        <w:t>和</w:t>
      </w:r>
      <w:r>
        <w:rPr>
          <w:rFonts w:hint="eastAsia"/>
        </w:rPr>
        <w:t>DNA</w:t>
      </w:r>
      <w:r>
        <w:rPr>
          <w:rFonts w:hint="eastAsia"/>
        </w:rPr>
        <w:t>进行或操作）。当一层</w:t>
      </w:r>
      <w:r>
        <w:rPr>
          <w:rFonts w:hint="eastAsia"/>
        </w:rPr>
        <w:t>IH</w:t>
      </w:r>
      <w:r>
        <w:rPr>
          <w:rFonts w:hint="eastAsia"/>
        </w:rPr>
        <w:t>上的击中超过</w:t>
      </w:r>
      <w:r>
        <w:rPr>
          <w:rFonts w:hint="eastAsia"/>
        </w:rPr>
        <w:t>2</w:t>
      </w:r>
      <w:r>
        <w:rPr>
          <w:rFonts w:hint="eastAsia"/>
        </w:rPr>
        <w:t>个时，</w:t>
      </w:r>
      <w:r>
        <w:rPr>
          <w:rFonts w:hint="eastAsia"/>
        </w:rPr>
        <w:t>DNA</w:t>
      </w:r>
      <w:r>
        <w:rPr>
          <w:rFonts w:hint="eastAsia"/>
        </w:rPr>
        <w:t>选取邻近的击中；只有</w:t>
      </w:r>
      <w:r>
        <w:rPr>
          <w:rFonts w:hint="eastAsia"/>
        </w:rPr>
        <w:t>1</w:t>
      </w:r>
      <w:r>
        <w:rPr>
          <w:rFonts w:hint="eastAsia"/>
        </w:rPr>
        <w:t>个时，认为正负</w:t>
      </w:r>
      <w:r>
        <w:t>π</w:t>
      </w:r>
      <w:r>
        <w:rPr>
          <w:rFonts w:hint="eastAsia"/>
        </w:rPr>
        <w:t>介子穿过了同一个</w:t>
      </w:r>
      <w:r>
        <w:rPr>
          <w:rFonts w:hint="eastAsia"/>
        </w:rPr>
        <w:t>IH</w:t>
      </w:r>
      <w:r>
        <w:t xml:space="preserve"> </w:t>
      </w:r>
      <w:r>
        <w:rPr>
          <w:rFonts w:hint="eastAsia"/>
        </w:rPr>
        <w:t>slab</w:t>
      </w:r>
      <w:r>
        <w:rPr>
          <w:rFonts w:hint="eastAsia"/>
        </w:rPr>
        <w:t>，因此将这个</w:t>
      </w:r>
      <w:r>
        <w:rPr>
          <w:rFonts w:hint="eastAsia"/>
        </w:rPr>
        <w:t>slab</w:t>
      </w:r>
      <w:r>
        <w:rPr>
          <w:rFonts w:hint="eastAsia"/>
        </w:rPr>
        <w:t>计算两次。</w:t>
      </w:r>
    </w:p>
    <w:p w14:paraId="512FD980" w14:textId="77777777" w:rsidR="00CE5267" w:rsidRDefault="00CE5267" w:rsidP="00C52918">
      <w:pPr>
        <w:pStyle w:val="a2"/>
        <w:ind w:firstLine="480"/>
      </w:pPr>
      <w:r>
        <w:rPr>
          <w:rFonts w:hint="eastAsia"/>
        </w:rPr>
        <w:t>IH</w:t>
      </w:r>
      <w:r>
        <w:rPr>
          <w:rFonts w:hint="eastAsia"/>
        </w:rPr>
        <w:t>总共有</w:t>
      </w:r>
      <w:r>
        <w:rPr>
          <w:rFonts w:hint="eastAsia"/>
        </w:rPr>
        <w:t>16</w:t>
      </w:r>
      <w:r>
        <w:rPr>
          <w:rFonts w:hint="eastAsia"/>
        </w:rPr>
        <w:t>个通道，将通道号进行编号，需要</w:t>
      </w:r>
      <w:r>
        <w:rPr>
          <w:rFonts w:hint="eastAsia"/>
        </w:rPr>
        <w:t>4-bit</w:t>
      </w:r>
      <w:r>
        <w:rPr>
          <w:rFonts w:hint="eastAsia"/>
        </w:rPr>
        <w:t>，两个击中通道就是</w:t>
      </w:r>
      <w:r>
        <w:rPr>
          <w:rFonts w:hint="eastAsia"/>
        </w:rPr>
        <w:t>8-bit</w:t>
      </w:r>
      <w:r>
        <w:rPr>
          <w:rFonts w:hint="eastAsia"/>
        </w:rPr>
        <w:t>；</w:t>
      </w:r>
      <w:r>
        <w:rPr>
          <w:rFonts w:hint="eastAsia"/>
        </w:rPr>
        <w:t>VH</w:t>
      </w:r>
      <w:r>
        <w:rPr>
          <w:rFonts w:hint="eastAsia"/>
        </w:rPr>
        <w:t>总共有</w:t>
      </w:r>
      <w:r>
        <w:rPr>
          <w:rFonts w:hint="eastAsia"/>
        </w:rPr>
        <w:t>18</w:t>
      </w:r>
      <w:r>
        <w:rPr>
          <w:rFonts w:hint="eastAsia"/>
        </w:rPr>
        <w:t>个通道，将通道号进行编号，需要</w:t>
      </w:r>
      <w:r>
        <w:rPr>
          <w:rFonts w:hint="eastAsia"/>
        </w:rPr>
        <w:t>5-bit</w:t>
      </w:r>
      <w:r>
        <w:rPr>
          <w:rFonts w:hint="eastAsia"/>
        </w:rPr>
        <w:t>，两个击中通道就是</w:t>
      </w:r>
      <w:r>
        <w:rPr>
          <w:rFonts w:hint="eastAsia"/>
        </w:rPr>
        <w:t>10-bit</w:t>
      </w:r>
      <w:r>
        <w:rPr>
          <w:rFonts w:hint="eastAsia"/>
        </w:rPr>
        <w:t>。所以对于每个神经网络来说，输入是</w:t>
      </w:r>
      <w:r>
        <w:rPr>
          <w:rFonts w:hint="eastAsia"/>
        </w:rPr>
        <w:t>18-bit</w:t>
      </w:r>
      <w:r>
        <w:rPr>
          <w:rFonts w:hint="eastAsia"/>
        </w:rPr>
        <w:t>数据。</w:t>
      </w:r>
    </w:p>
    <w:p w14:paraId="33B7D399" w14:textId="77777777" w:rsidR="00CE5267" w:rsidRDefault="00CE5267" w:rsidP="00C52918">
      <w:pPr>
        <w:pStyle w:val="a2"/>
        <w:ind w:firstLine="480"/>
      </w:pPr>
      <w:r>
        <w:rPr>
          <w:rFonts w:hint="eastAsia"/>
        </w:rPr>
        <w:t>DNA</w:t>
      </w:r>
      <w:r>
        <w:rPr>
          <w:rFonts w:hint="eastAsia"/>
        </w:rPr>
        <w:t>的神经网络有</w:t>
      </w:r>
      <w:r>
        <w:rPr>
          <w:rFonts w:hint="eastAsia"/>
        </w:rPr>
        <w:t>18</w:t>
      </w:r>
      <w:r>
        <w:rPr>
          <w:rFonts w:hint="eastAsia"/>
        </w:rPr>
        <w:t>个输入节点、</w:t>
      </w:r>
      <w:r>
        <w:rPr>
          <w:rFonts w:hint="eastAsia"/>
        </w:rPr>
        <w:t>2</w:t>
      </w:r>
      <w:r>
        <w:rPr>
          <w:rFonts w:hint="eastAsia"/>
        </w:rPr>
        <w:t>个隐层节点和</w:t>
      </w:r>
      <w:r>
        <w:rPr>
          <w:rFonts w:hint="eastAsia"/>
        </w:rPr>
        <w:t>1</w:t>
      </w:r>
      <w:r>
        <w:rPr>
          <w:rFonts w:hint="eastAsia"/>
        </w:rPr>
        <w:t>个输出节点。当输出超过设定的阈值时，就认为输入的是好事例。测试过使用更多的隐层节点的情形，但是分类效果没有显著提高。由于输入节点只有</w:t>
      </w:r>
      <w:r>
        <w:rPr>
          <w:rFonts w:hint="eastAsia"/>
        </w:rPr>
        <w:t>0</w:t>
      </w:r>
      <w:r>
        <w:rPr>
          <w:rFonts w:hint="eastAsia"/>
        </w:rPr>
        <w:t>和</w:t>
      </w:r>
      <w:r>
        <w:rPr>
          <w:rFonts w:hint="eastAsia"/>
        </w:rPr>
        <w:t>1</w:t>
      </w:r>
      <w:r>
        <w:rPr>
          <w:rFonts w:hint="eastAsia"/>
        </w:rPr>
        <w:t>两个值，所以传输函数没有选择</w:t>
      </w:r>
      <w:r>
        <w:rPr>
          <w:rFonts w:hint="eastAsia"/>
        </w:rPr>
        <w:t>logistic</w:t>
      </w:r>
      <w:r>
        <w:rPr>
          <w:rFonts w:hint="eastAsia"/>
        </w:rPr>
        <w:t>（输入），而选择</w:t>
      </w:r>
      <w:r>
        <w:rPr>
          <w:rFonts w:hint="eastAsia"/>
        </w:rPr>
        <w:t>tan</w:t>
      </w:r>
      <w:r>
        <w:t>h</w:t>
      </w:r>
      <w:r>
        <w:rPr>
          <w:rFonts w:hint="eastAsia"/>
        </w:rPr>
        <w:t>。</w:t>
      </w:r>
    </w:p>
    <w:p w14:paraId="2E3D7517" w14:textId="6B93C720" w:rsidR="00CE5267" w:rsidRDefault="001A2D60" w:rsidP="00C52918">
      <w:pPr>
        <w:pStyle w:val="a2"/>
        <w:ind w:firstLine="480"/>
      </w:pPr>
      <w:r>
        <w:rPr>
          <w:rFonts w:hint="eastAsia"/>
        </w:rPr>
        <w:t>测试结果如</w:t>
      </w:r>
      <w:r w:rsidR="003249B4">
        <w:fldChar w:fldCharType="begin"/>
      </w:r>
      <w:r w:rsidR="003249B4">
        <w:instrText xml:space="preserve"> </w:instrText>
      </w:r>
      <w:r w:rsidR="003249B4">
        <w:rPr>
          <w:rFonts w:hint="eastAsia"/>
        </w:rPr>
        <w:instrText>REF _Ref481562778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2</w:t>
      </w:r>
      <w:r w:rsidR="007033F6">
        <w:noBreakHyphen/>
      </w:r>
      <w:r w:rsidR="007033F6">
        <w:rPr>
          <w:noProof/>
        </w:rPr>
        <w:t>21</w:t>
      </w:r>
      <w:r w:rsidR="003249B4">
        <w:fldChar w:fldCharType="end"/>
      </w:r>
      <w:r w:rsidR="00CE5267">
        <w:rPr>
          <w:rFonts w:hint="eastAsia"/>
        </w:rPr>
        <w:t>所示，当阈值设置为</w:t>
      </w:r>
      <w:r w:rsidR="00CE5267">
        <w:rPr>
          <w:rFonts w:hint="eastAsia"/>
        </w:rPr>
        <w:t>0.0</w:t>
      </w:r>
      <w:r w:rsidR="00CE5267">
        <w:rPr>
          <w:rFonts w:hint="eastAsia"/>
        </w:rPr>
        <w:t>时，对信号的接受率为</w:t>
      </w:r>
      <w:r w:rsidR="00CE5267">
        <w:rPr>
          <w:rFonts w:hint="eastAsia"/>
        </w:rPr>
        <w:t>0.9</w:t>
      </w:r>
      <w:r w:rsidR="00CE5267">
        <w:rPr>
          <w:rFonts w:hint="eastAsia"/>
        </w:rPr>
        <w:t>，对</w:t>
      </w:r>
      <w:r w:rsidR="00607AEE">
        <w:rPr>
          <w:rFonts w:hint="eastAsia"/>
        </w:rPr>
        <w:t>本底</w:t>
      </w:r>
      <w:r w:rsidR="00CE5267">
        <w:rPr>
          <w:rFonts w:hint="eastAsia"/>
        </w:rPr>
        <w:t>噪声的接受率为</w:t>
      </w:r>
      <w:r w:rsidR="00CE5267">
        <w:rPr>
          <w:rFonts w:hint="eastAsia"/>
        </w:rPr>
        <w:t>0.12</w:t>
      </w:r>
      <w:r w:rsidR="00CE5267">
        <w:rPr>
          <w:rFonts w:hint="eastAsia"/>
        </w:rPr>
        <w:t>，也就是说</w:t>
      </w:r>
      <w:r w:rsidR="00CE5267">
        <w:rPr>
          <w:rFonts w:hint="eastAsia"/>
        </w:rPr>
        <w:t>90%</w:t>
      </w:r>
      <w:r w:rsidR="00CE5267">
        <w:rPr>
          <w:rFonts w:hint="eastAsia"/>
        </w:rPr>
        <w:t>的信号和</w:t>
      </w:r>
      <w:r w:rsidR="00CE5267">
        <w:rPr>
          <w:rFonts w:hint="eastAsia"/>
        </w:rPr>
        <w:t>12%</w:t>
      </w:r>
      <w:r w:rsidR="00CE5267">
        <w:rPr>
          <w:rFonts w:hint="eastAsia"/>
        </w:rPr>
        <w:t>的</w:t>
      </w:r>
      <w:r w:rsidR="00607AEE">
        <w:rPr>
          <w:rFonts w:hint="eastAsia"/>
        </w:rPr>
        <w:t>本底</w:t>
      </w:r>
      <w:r w:rsidR="00CE5267">
        <w:rPr>
          <w:rFonts w:hint="eastAsia"/>
        </w:rPr>
        <w:t>噪声被认为是好事例。</w:t>
      </w:r>
    </w:p>
    <w:p w14:paraId="2513E234" w14:textId="77777777" w:rsidR="001A2D60" w:rsidRDefault="00CE5267" w:rsidP="001A2D60">
      <w:pPr>
        <w:pStyle w:val="af7"/>
        <w:keepNext/>
        <w:spacing w:before="156"/>
      </w:pPr>
      <w:r w:rsidRPr="00E525C2">
        <w:drawing>
          <wp:inline distT="0" distB="0" distL="0" distR="0" wp14:anchorId="0953C8B7" wp14:editId="4DC5CA59">
            <wp:extent cx="2952750" cy="2871528"/>
            <wp:effectExtent l="0" t="0" r="0" b="5080"/>
            <wp:docPr id="28" name="图片 28" descr="E:\Work\Documents\Pictures\dirac_dna_trigger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Documents\Pictures\dirac_dna_trigger_result.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904" cy="2872650"/>
                    </a:xfrm>
                    <a:prstGeom prst="rect">
                      <a:avLst/>
                    </a:prstGeom>
                    <a:noFill/>
                    <a:ln>
                      <a:noFill/>
                    </a:ln>
                  </pic:spPr>
                </pic:pic>
              </a:graphicData>
            </a:graphic>
          </wp:inline>
        </w:drawing>
      </w:r>
    </w:p>
    <w:p w14:paraId="06C1CB66" w14:textId="149E20C8" w:rsidR="00CE5267" w:rsidRPr="00E525C2" w:rsidRDefault="001A2D60" w:rsidP="001A2D60">
      <w:pPr>
        <w:pStyle w:val="aff0"/>
      </w:pPr>
      <w:bookmarkStart w:id="140" w:name="_Ref481562778"/>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21</w:t>
      </w:r>
      <w:r w:rsidR="00CA3B33">
        <w:fldChar w:fldCharType="end"/>
      </w:r>
      <w:bookmarkEnd w:id="140"/>
      <w:r>
        <w:t xml:space="preserve">  DIRAC</w:t>
      </w:r>
      <w:r>
        <w:rPr>
          <w:rFonts w:hint="eastAsia"/>
        </w:rPr>
        <w:t>实验神经网络测试结果</w:t>
      </w:r>
    </w:p>
    <w:p w14:paraId="0B00F8AA" w14:textId="1811BB53" w:rsidR="00FB52F6" w:rsidRDefault="00887D30" w:rsidP="00A43B91">
      <w:pPr>
        <w:pStyle w:val="2"/>
        <w:spacing w:before="156" w:after="156"/>
      </w:pPr>
      <w:bookmarkStart w:id="141" w:name="_Toc484419105"/>
      <w:r>
        <w:rPr>
          <w:rFonts w:hint="eastAsia"/>
        </w:rPr>
        <w:t>小结</w:t>
      </w:r>
      <w:bookmarkEnd w:id="141"/>
    </w:p>
    <w:p w14:paraId="2B498AD6" w14:textId="11E9C6D9" w:rsidR="00A43B91" w:rsidRDefault="00C40140" w:rsidP="00C52918">
      <w:pPr>
        <w:pStyle w:val="a2"/>
        <w:ind w:firstLine="480"/>
      </w:pPr>
      <w:r>
        <w:rPr>
          <w:rFonts w:hint="eastAsia"/>
        </w:rPr>
        <w:t>通过对上面几个实验的调研，</w:t>
      </w:r>
      <w:r w:rsidR="00887D30">
        <w:rPr>
          <w:rFonts w:hint="eastAsia"/>
        </w:rPr>
        <w:t>我们</w:t>
      </w:r>
      <w:r>
        <w:rPr>
          <w:rFonts w:hint="eastAsia"/>
        </w:rPr>
        <w:t>可以</w:t>
      </w:r>
      <w:r w:rsidR="00887D30">
        <w:rPr>
          <w:rFonts w:hint="eastAsia"/>
        </w:rPr>
        <w:t>总结以下</w:t>
      </w:r>
      <w:r>
        <w:rPr>
          <w:rFonts w:hint="eastAsia"/>
        </w:rPr>
        <w:t>目前</w:t>
      </w:r>
      <w:r w:rsidR="00887D30">
        <w:rPr>
          <w:rFonts w:hint="eastAsia"/>
        </w:rPr>
        <w:t>粒子物理实验以及读出电子学的特点。</w:t>
      </w:r>
    </w:p>
    <w:p w14:paraId="2DE2DFBF" w14:textId="1C90D35F" w:rsidR="00887D30" w:rsidRDefault="00887D30" w:rsidP="00C40140">
      <w:pPr>
        <w:pStyle w:val="a0"/>
      </w:pPr>
      <w:r>
        <w:rPr>
          <w:rFonts w:hint="eastAsia"/>
        </w:rPr>
        <w:t>由于产生有效事例的概率极低，因此通过提高亮度来提高有效事例的</w:t>
      </w:r>
      <w:r w:rsidR="00EB504B">
        <w:rPr>
          <w:rFonts w:hint="eastAsia"/>
        </w:rPr>
        <w:t>生产截面</w:t>
      </w:r>
      <w:r>
        <w:rPr>
          <w:rFonts w:hint="eastAsia"/>
        </w:rPr>
        <w:t>。</w:t>
      </w:r>
      <w:r w:rsidR="00BE32A3">
        <w:rPr>
          <w:rFonts w:hint="eastAsia"/>
        </w:rPr>
        <w:t>高对撞率使得必须保证整个读出电子学的实时性，对于采集到的探测器数据，如果是触发系统，那么触发系统需要在极短的时间内进</w:t>
      </w:r>
      <w:r w:rsidR="00BE32A3">
        <w:rPr>
          <w:rFonts w:hint="eastAsia"/>
        </w:rPr>
        <w:lastRenderedPageBreak/>
        <w:t>行判选，如果是无触发系统，那么数据就需要在极短的时间内传输到后端。</w:t>
      </w:r>
    </w:p>
    <w:p w14:paraId="4F8964EE" w14:textId="16A4A180" w:rsidR="00887D30" w:rsidRDefault="00887D30" w:rsidP="00C40140">
      <w:pPr>
        <w:pStyle w:val="a0"/>
      </w:pPr>
      <w:r>
        <w:rPr>
          <w:rFonts w:hint="eastAsia"/>
        </w:rPr>
        <w:t>由于对撞的过程极其复杂，为了准确的重建对撞过程，需要高密度高精度的探测器去捕获对撞产物的轨迹、能量和速度。</w:t>
      </w:r>
      <w:r w:rsidR="00C40140">
        <w:rPr>
          <w:rFonts w:hint="eastAsia"/>
        </w:rPr>
        <w:t>为了提高空间分辨率，探测器的颗粒越来越小，通道数越来越高；为了提高能量分辨，</w:t>
      </w:r>
      <w:r w:rsidR="003319EF">
        <w:rPr>
          <w:rFonts w:hint="eastAsia"/>
        </w:rPr>
        <w:t>数字化模块的精度越来越高</w:t>
      </w:r>
      <w:r w:rsidR="00C40140">
        <w:rPr>
          <w:rFonts w:hint="eastAsia"/>
        </w:rPr>
        <w:t>。</w:t>
      </w:r>
    </w:p>
    <w:p w14:paraId="7563375A" w14:textId="1A6F6DEE" w:rsidR="00107398" w:rsidRDefault="00107398" w:rsidP="00C40140">
      <w:pPr>
        <w:pStyle w:val="a0"/>
      </w:pPr>
      <w:r>
        <w:rPr>
          <w:rFonts w:hint="eastAsia"/>
        </w:rPr>
        <w:t>由于前端电子学通道数极多，达到百万甚至上亿的规模，所以触发信号的扇出十分困难，因此越来越多的实验采用前端自触发进行数据读出。</w:t>
      </w:r>
    </w:p>
    <w:p w14:paraId="6B13B904" w14:textId="71558328" w:rsidR="003319EF" w:rsidRDefault="003319EF" w:rsidP="00C40140">
      <w:pPr>
        <w:pStyle w:val="a0"/>
      </w:pPr>
      <w:r>
        <w:rPr>
          <w:rFonts w:hint="eastAsia"/>
        </w:rPr>
        <w:t>由于</w:t>
      </w:r>
      <w:r w:rsidR="00107398">
        <w:rPr>
          <w:rFonts w:hint="eastAsia"/>
        </w:rPr>
        <w:t>对撞（打靶）的过程极其复杂，对有效事例的判断逻辑十分复杂。如果使用硬件来实现，那么触发系统结构十分复杂。</w:t>
      </w:r>
    </w:p>
    <w:p w14:paraId="3FD911E9" w14:textId="3EACFCD7" w:rsidR="00107398" w:rsidRDefault="00107398" w:rsidP="00C40140">
      <w:pPr>
        <w:pStyle w:val="a0"/>
      </w:pPr>
      <w:r>
        <w:rPr>
          <w:rFonts w:hint="eastAsia"/>
        </w:rPr>
        <w:t>对于读出系统的高速数据传输来说，</w:t>
      </w:r>
      <w:r w:rsidR="009649A5">
        <w:rPr>
          <w:rFonts w:hint="eastAsia"/>
        </w:rPr>
        <w:t>FPGA</w:t>
      </w:r>
      <w:r w:rsidR="009649A5">
        <w:rPr>
          <w:rFonts w:hint="eastAsia"/>
        </w:rPr>
        <w:t>集成的高速串行收发器被广泛应用。</w:t>
      </w:r>
    </w:p>
    <w:p w14:paraId="5041FC77" w14:textId="77777777" w:rsidR="00BB345B" w:rsidRDefault="00BB345B" w:rsidP="00BB345B">
      <w:pPr>
        <w:pStyle w:val="af7"/>
        <w:keepNext/>
        <w:spacing w:before="156"/>
      </w:pPr>
      <w:r w:rsidRPr="00A43B91">
        <w:drawing>
          <wp:inline distT="0" distB="0" distL="0" distR="0" wp14:anchorId="445FD850" wp14:editId="3AA69D21">
            <wp:extent cx="3286800" cy="3128400"/>
            <wp:effectExtent l="0" t="0" r="8890" b="0"/>
            <wp:docPr id="1" name="图片 1" descr="E:\Work\Documents\Pictures\different_particle_physics_experiments_event_size_compar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Work\Documents\Pictures\different_particle_physics_experiments_event_size_comparision.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1970" r="21901" b="16023"/>
                    <a:stretch/>
                  </pic:blipFill>
                  <pic:spPr bwMode="auto">
                    <a:xfrm>
                      <a:off x="0" y="0"/>
                      <a:ext cx="3286800" cy="3128400"/>
                    </a:xfrm>
                    <a:prstGeom prst="rect">
                      <a:avLst/>
                    </a:prstGeom>
                    <a:noFill/>
                    <a:ln>
                      <a:noFill/>
                    </a:ln>
                    <a:extLst>
                      <a:ext uri="{53640926-AAD7-44D8-BBD7-CCE9431645EC}">
                        <a14:shadowObscured xmlns:a14="http://schemas.microsoft.com/office/drawing/2010/main"/>
                      </a:ext>
                    </a:extLst>
                  </pic:spPr>
                </pic:pic>
              </a:graphicData>
            </a:graphic>
          </wp:inline>
        </w:drawing>
      </w:r>
    </w:p>
    <w:p w14:paraId="00BEF71C" w14:textId="699C7FAC" w:rsidR="00614627" w:rsidRDefault="00BB345B" w:rsidP="00614627">
      <w:pPr>
        <w:pStyle w:val="aff0"/>
      </w:pPr>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2</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22</w:t>
      </w:r>
      <w:r w:rsidR="00CA3B33">
        <w:fldChar w:fldCharType="end"/>
      </w:r>
      <w:r>
        <w:t xml:space="preserve">  </w:t>
      </w:r>
      <w:r w:rsidR="00C03C6B">
        <w:rPr>
          <w:rFonts w:hint="eastAsia"/>
        </w:rPr>
        <w:t>一些</w:t>
      </w:r>
      <w:r>
        <w:rPr>
          <w:rFonts w:hint="eastAsia"/>
        </w:rPr>
        <w:t>粒子物理实验</w:t>
      </w:r>
      <w:r w:rsidR="002D1F3A">
        <w:rPr>
          <w:rFonts w:hint="eastAsia"/>
        </w:rPr>
        <w:t>的</w:t>
      </w:r>
      <w:r>
        <w:rPr>
          <w:rFonts w:hint="eastAsia"/>
        </w:rPr>
        <w:t>触发率与事例大小</w:t>
      </w:r>
    </w:p>
    <w:p w14:paraId="4E2B8C32" w14:textId="77777777" w:rsidR="00B9111C" w:rsidRPr="00B9111C" w:rsidRDefault="00B9111C" w:rsidP="00B9111C">
      <w:pPr>
        <w:pStyle w:val="a2"/>
        <w:ind w:firstLine="480"/>
      </w:pPr>
    </w:p>
    <w:p w14:paraId="65B1E1BF" w14:textId="742E4CB4" w:rsidR="00B918AD" w:rsidRDefault="00B918AD">
      <w:pPr>
        <w:widowControl/>
        <w:jc w:val="left"/>
      </w:pPr>
      <w:r>
        <w:br w:type="page"/>
      </w:r>
    </w:p>
    <w:p w14:paraId="2F4179F2" w14:textId="58307B78" w:rsidR="00B918AD" w:rsidRDefault="00B918AD" w:rsidP="00B918AD">
      <w:pPr>
        <w:pStyle w:val="-"/>
        <w:spacing w:before="468" w:after="312"/>
      </w:pPr>
      <w:bookmarkStart w:id="142" w:name="_Toc484419106"/>
      <w:r>
        <w:rPr>
          <w:rFonts w:hint="eastAsia"/>
        </w:rPr>
        <w:lastRenderedPageBreak/>
        <w:t>参考文献</w:t>
      </w:r>
      <w:bookmarkEnd w:id="142"/>
    </w:p>
    <w:p w14:paraId="753D0527" w14:textId="659713F1" w:rsidR="00D637DB" w:rsidRPr="00861451" w:rsidRDefault="00D637DB" w:rsidP="0050659D">
      <w:pPr>
        <w:pStyle w:val="a"/>
        <w:numPr>
          <w:ilvl w:val="0"/>
          <w:numId w:val="6"/>
        </w:numPr>
      </w:pPr>
      <w:bookmarkStart w:id="143" w:name="_Ref482140866"/>
      <w:r w:rsidRPr="00861451">
        <w:t>CERN-Brochure-2017-002-Eng</w:t>
      </w:r>
      <w:bookmarkEnd w:id="143"/>
    </w:p>
    <w:p w14:paraId="42F7B9C9" w14:textId="6C4F5E4B" w:rsidR="006814AF" w:rsidRDefault="006814AF" w:rsidP="0050659D">
      <w:pPr>
        <w:pStyle w:val="a"/>
      </w:pPr>
      <w:bookmarkStart w:id="144" w:name="_Ref482140875"/>
      <w:r w:rsidRPr="00861451">
        <w:t>ATLAS Fact Sheet</w:t>
      </w:r>
      <w:bookmarkEnd w:id="144"/>
    </w:p>
    <w:p w14:paraId="3507E212" w14:textId="491F0407" w:rsidR="00430AFD" w:rsidRPr="00861451" w:rsidRDefault="00430AFD" w:rsidP="0050659D">
      <w:pPr>
        <w:pStyle w:val="a"/>
      </w:pPr>
      <w:bookmarkStart w:id="145" w:name="_Ref484249184"/>
      <w:r>
        <w:rPr>
          <w:rFonts w:hint="eastAsia"/>
        </w:rPr>
        <w:t>The</w:t>
      </w:r>
      <w:r>
        <w:t xml:space="preserve"> ATLAS Collaboration. The ATLAS Experiment at the CERN Large Hadron Collider [J]. Journal of Instrumentation, 2008, 3(08): S08003.</w:t>
      </w:r>
      <w:bookmarkEnd w:id="145"/>
    </w:p>
    <w:p w14:paraId="2B6B6FB7" w14:textId="2766430E" w:rsidR="008867CB" w:rsidRDefault="008867CB" w:rsidP="0050659D">
      <w:pPr>
        <w:pStyle w:val="a"/>
      </w:pPr>
      <w:bookmarkStart w:id="146" w:name="_Ref484249159"/>
      <w:r>
        <w:t>Cranfield R, Crone G, Francis D, et al. The ATLAS ROBIN [J]. Journal of Instrumentation, 2008, 3(01): T01002.</w:t>
      </w:r>
      <w:bookmarkEnd w:id="146"/>
    </w:p>
    <w:p w14:paraId="1D4CDEB3" w14:textId="2B2A7BCD" w:rsidR="00034A28" w:rsidRDefault="00034A28" w:rsidP="0050659D">
      <w:pPr>
        <w:pStyle w:val="a"/>
      </w:pPr>
      <w:bookmarkStart w:id="147" w:name="_Ref484248798"/>
      <w:r w:rsidRPr="00034A28">
        <w:rPr>
          <w:rFonts w:hint="eastAsia"/>
        </w:rPr>
        <w:t>胡雪野</w:t>
      </w:r>
      <w:r w:rsidRPr="00034A28">
        <w:rPr>
          <w:rFonts w:hint="eastAsia"/>
        </w:rPr>
        <w:t>. ATLAS</w:t>
      </w:r>
      <w:r w:rsidRPr="00034A28">
        <w:rPr>
          <w:rFonts w:hint="eastAsia"/>
        </w:rPr>
        <w:t>液氩量能器一期升级前端触发电子学原型系统研究</w:t>
      </w:r>
      <w:r w:rsidRPr="00034A28">
        <w:rPr>
          <w:rFonts w:hint="eastAsia"/>
        </w:rPr>
        <w:t>[D].</w:t>
      </w:r>
      <w:r>
        <w:t xml:space="preserve"> </w:t>
      </w:r>
      <w:r w:rsidRPr="00034A28">
        <w:rPr>
          <w:rFonts w:hint="eastAsia"/>
        </w:rPr>
        <w:t>中国科学技术大学</w:t>
      </w:r>
      <w:r w:rsidRPr="00034A28">
        <w:rPr>
          <w:rFonts w:hint="eastAsia"/>
        </w:rPr>
        <w:t>,</w:t>
      </w:r>
      <w:r>
        <w:t xml:space="preserve"> </w:t>
      </w:r>
      <w:r w:rsidRPr="00034A28">
        <w:rPr>
          <w:rFonts w:hint="eastAsia"/>
        </w:rPr>
        <w:t>2014.</w:t>
      </w:r>
      <w:bookmarkEnd w:id="147"/>
    </w:p>
    <w:p w14:paraId="4D198558" w14:textId="33DAEBC9" w:rsidR="007B3F93" w:rsidRPr="00861451" w:rsidRDefault="00075328" w:rsidP="0050659D">
      <w:pPr>
        <w:pStyle w:val="a"/>
        <w:rPr>
          <w:rStyle w:val="af8"/>
          <w:color w:val="auto"/>
          <w:u w:val="none"/>
        </w:rPr>
      </w:pPr>
      <w:hyperlink r:id="rId68" w:history="1">
        <w:bookmarkStart w:id="148" w:name="_Ref482141746"/>
        <w:r w:rsidR="007B3F93" w:rsidRPr="00861451">
          <w:rPr>
            <w:rStyle w:val="af8"/>
            <w:color w:val="auto"/>
            <w:u w:val="none"/>
          </w:rPr>
          <w:t>https://en.wikipedia.org/wiki/LHCb_experiment</w:t>
        </w:r>
        <w:bookmarkEnd w:id="148"/>
      </w:hyperlink>
    </w:p>
    <w:p w14:paraId="564BCD35" w14:textId="15FA7AAD" w:rsidR="00DB3EF8" w:rsidRDefault="00DB3EF8" w:rsidP="0050659D">
      <w:pPr>
        <w:pStyle w:val="a"/>
      </w:pPr>
      <w:bookmarkStart w:id="149" w:name="_Ref482141829"/>
      <w:r w:rsidRPr="00861451">
        <w:rPr>
          <w:rFonts w:hint="eastAsia"/>
        </w:rPr>
        <w:t>The</w:t>
      </w:r>
      <w:r w:rsidRPr="00861451">
        <w:t xml:space="preserve"> LHCb Collaboration</w:t>
      </w:r>
      <w:r>
        <w:t>. The LHCb Detector at the LHC [J]. Journal of Instrumentation, 2008, 3(08): S08005.</w:t>
      </w:r>
      <w:bookmarkEnd w:id="149"/>
    </w:p>
    <w:p w14:paraId="54D1AF25" w14:textId="2A5CD2E1" w:rsidR="00CF410B" w:rsidRDefault="00CF410B" w:rsidP="0050659D">
      <w:pPr>
        <w:pStyle w:val="a"/>
      </w:pPr>
      <w:bookmarkStart w:id="150" w:name="_Ref482141926"/>
      <w:r w:rsidRPr="00CF410B">
        <w:t>Stephan E. The LHCb Upgrade [J]. Journal of Physics: Conference Series, 2013, 447(1): 012046.</w:t>
      </w:r>
      <w:bookmarkEnd w:id="150"/>
    </w:p>
    <w:p w14:paraId="3C95B6EE" w14:textId="295F83FB" w:rsidR="007B3F93" w:rsidRPr="00861451" w:rsidRDefault="00CF410B" w:rsidP="0050659D">
      <w:pPr>
        <w:pStyle w:val="a"/>
      </w:pPr>
      <w:bookmarkStart w:id="151" w:name="_Ref482142421"/>
      <w:r w:rsidRPr="00CF410B">
        <w:t>Alessio F. Trigger-less readout architecture for the upgrade of the LHCb experiment at CERN [J]. Journal of Instr</w:t>
      </w:r>
      <w:r>
        <w:t>umentation, 2013, 8(12): C12019</w:t>
      </w:r>
      <w:r w:rsidRPr="00CF410B">
        <w:t>.</w:t>
      </w:r>
      <w:bookmarkEnd w:id="151"/>
    </w:p>
    <w:p w14:paraId="4F70E75A" w14:textId="36B6D290" w:rsidR="009E5E5C" w:rsidRPr="00861451" w:rsidRDefault="009E5E5C" w:rsidP="0050659D">
      <w:pPr>
        <w:pStyle w:val="a"/>
      </w:pPr>
      <w:bookmarkStart w:id="152" w:name="_Ref484249362"/>
      <w:r w:rsidRPr="00861451">
        <w:t>F. Alessio 2013. Trigger-less readout architecture for the upgrade of the LHCb experiment at CERN. Journal of Instrumentation [J], 8: C12019.</w:t>
      </w:r>
      <w:bookmarkEnd w:id="152"/>
    </w:p>
    <w:p w14:paraId="396835D9" w14:textId="3A630D2E" w:rsidR="009E5E5C" w:rsidRDefault="00B4069F" w:rsidP="0050659D">
      <w:pPr>
        <w:pStyle w:val="a"/>
      </w:pPr>
      <w:bookmarkStart w:id="153" w:name="_Ref482142697"/>
      <w:bookmarkStart w:id="154" w:name="_Ref484249583"/>
      <w:r w:rsidRPr="00861451">
        <w:rPr>
          <w:rFonts w:hint="eastAsia"/>
        </w:rPr>
        <w:t>The</w:t>
      </w:r>
      <w:r w:rsidRPr="00861451">
        <w:t xml:space="preserve"> LHCb Collaboration. LHCb Trigger and Online Upgrade Upgrade: Technical Design Report.</w:t>
      </w:r>
      <w:bookmarkEnd w:id="153"/>
      <w:r w:rsidR="000A2296">
        <w:t xml:space="preserve"> </w:t>
      </w:r>
      <w:r w:rsidR="000A2296" w:rsidRPr="00861451">
        <w:t>2016</w:t>
      </w:r>
      <w:bookmarkEnd w:id="154"/>
    </w:p>
    <w:p w14:paraId="33330A99" w14:textId="307BB1C2" w:rsidR="00191398" w:rsidRDefault="00191398" w:rsidP="0050659D">
      <w:pPr>
        <w:pStyle w:val="a"/>
      </w:pPr>
      <w:bookmarkStart w:id="155" w:name="_Ref484250081"/>
      <w:r w:rsidRPr="00191398">
        <w:t xml:space="preserve">Wyllie K, Baron S, Bonacini S, et al. A Gigabit Transceiver for Data Transmission in Future High Energy Physics Experiments </w:t>
      </w:r>
      <w:r w:rsidR="0085606C">
        <w:t xml:space="preserve">[J]. Physics Procedia, 2012, 37: </w:t>
      </w:r>
      <w:r w:rsidRPr="00191398">
        <w:t>1561-</w:t>
      </w:r>
      <w:r w:rsidR="0085606C">
        <w:t>156</w:t>
      </w:r>
      <w:r w:rsidRPr="00191398">
        <w:t>8.</w:t>
      </w:r>
      <w:bookmarkEnd w:id="155"/>
    </w:p>
    <w:p w14:paraId="7A7C8C16" w14:textId="30CD6A74" w:rsidR="0085606C" w:rsidRDefault="0085606C" w:rsidP="0050659D">
      <w:pPr>
        <w:pStyle w:val="a"/>
      </w:pPr>
      <w:bookmarkStart w:id="156" w:name="_Ref484250154"/>
      <w:r w:rsidRPr="0085606C">
        <w:t>Moreira P, Ballabriga R, Baron S, e</w:t>
      </w:r>
      <w:r>
        <w:t>t al. The GBT Project [J]. 2009.</w:t>
      </w:r>
      <w:bookmarkEnd w:id="156"/>
    </w:p>
    <w:p w14:paraId="32027B6D" w14:textId="1819BE22" w:rsidR="0085606C" w:rsidRPr="00861451" w:rsidRDefault="0085606C" w:rsidP="0050659D">
      <w:pPr>
        <w:pStyle w:val="a"/>
      </w:pPr>
      <w:r w:rsidRPr="0085606C">
        <w:rPr>
          <w:rFonts w:hint="eastAsia"/>
        </w:rPr>
        <w:t>梁福田</w:t>
      </w:r>
      <w:r w:rsidRPr="0085606C">
        <w:rPr>
          <w:rFonts w:hint="eastAsia"/>
        </w:rPr>
        <w:t xml:space="preserve">. </w:t>
      </w:r>
      <w:r w:rsidRPr="0085606C">
        <w:rPr>
          <w:rFonts w:hint="eastAsia"/>
        </w:rPr>
        <w:t>高能物理实验高速光纤驱动器</w:t>
      </w:r>
      <w:r w:rsidRPr="0085606C">
        <w:rPr>
          <w:rFonts w:hint="eastAsia"/>
        </w:rPr>
        <w:t>ASIC</w:t>
      </w:r>
      <w:r w:rsidRPr="0085606C">
        <w:rPr>
          <w:rFonts w:hint="eastAsia"/>
        </w:rPr>
        <w:t>芯片设计</w:t>
      </w:r>
      <w:r w:rsidRPr="0085606C">
        <w:rPr>
          <w:rFonts w:hint="eastAsia"/>
        </w:rPr>
        <w:t>[D].</w:t>
      </w:r>
      <w:r>
        <w:t xml:space="preserve"> </w:t>
      </w:r>
      <w:r w:rsidRPr="0085606C">
        <w:rPr>
          <w:rFonts w:hint="eastAsia"/>
        </w:rPr>
        <w:t>中国科学技术大学</w:t>
      </w:r>
      <w:r w:rsidRPr="0085606C">
        <w:rPr>
          <w:rFonts w:hint="eastAsia"/>
        </w:rPr>
        <w:t>,</w:t>
      </w:r>
      <w:r>
        <w:t xml:space="preserve"> </w:t>
      </w:r>
      <w:r w:rsidRPr="0085606C">
        <w:rPr>
          <w:rFonts w:hint="eastAsia"/>
        </w:rPr>
        <w:t>2013.</w:t>
      </w:r>
    </w:p>
    <w:p w14:paraId="56FD99DC" w14:textId="709452FC" w:rsidR="00B918AD" w:rsidRPr="00861451" w:rsidRDefault="00075328" w:rsidP="0050659D">
      <w:pPr>
        <w:pStyle w:val="a"/>
        <w:rPr>
          <w:rStyle w:val="af8"/>
          <w:color w:val="auto"/>
          <w:u w:val="none"/>
        </w:rPr>
      </w:pPr>
      <w:hyperlink r:id="rId69" w:history="1">
        <w:bookmarkStart w:id="157" w:name="_Ref482143047"/>
        <w:r w:rsidR="00B918AD" w:rsidRPr="00861451">
          <w:rPr>
            <w:rStyle w:val="af8"/>
            <w:color w:val="auto"/>
            <w:u w:val="none"/>
          </w:rPr>
          <w:t>https://www.gsi.de/en/work/research/cbmnqm/cbm.htm</w:t>
        </w:r>
        <w:bookmarkEnd w:id="157"/>
      </w:hyperlink>
    </w:p>
    <w:p w14:paraId="18A82515" w14:textId="7C320D3F" w:rsidR="00EF7D45" w:rsidRDefault="0085606C" w:rsidP="0050659D">
      <w:pPr>
        <w:pStyle w:val="a"/>
        <w:rPr>
          <w:rStyle w:val="af8"/>
          <w:color w:val="auto"/>
          <w:u w:val="none"/>
        </w:rPr>
      </w:pPr>
      <w:bookmarkStart w:id="158" w:name="_Ref482143061"/>
      <w:r w:rsidRPr="0085606C">
        <w:rPr>
          <w:rStyle w:val="af8"/>
          <w:color w:val="auto"/>
          <w:u w:val="none"/>
        </w:rPr>
        <w:t>[1]</w:t>
      </w:r>
      <w:r w:rsidRPr="0085606C">
        <w:rPr>
          <w:rStyle w:val="af8"/>
          <w:color w:val="auto"/>
          <w:u w:val="none"/>
        </w:rPr>
        <w:tab/>
        <w:t>Heuser J M. The Compressed Baryonic Matter Experiment at FAIR [J]. Nucle</w:t>
      </w:r>
      <w:r>
        <w:rPr>
          <w:rStyle w:val="af8"/>
          <w:color w:val="auto"/>
          <w:u w:val="none"/>
        </w:rPr>
        <w:t>ar Physics A, 2013, 904: 941c-944c</w:t>
      </w:r>
      <w:r w:rsidR="00EF7D45" w:rsidRPr="00861451">
        <w:rPr>
          <w:rStyle w:val="af8"/>
          <w:color w:val="auto"/>
          <w:u w:val="none"/>
        </w:rPr>
        <w:t>.</w:t>
      </w:r>
      <w:bookmarkEnd w:id="158"/>
    </w:p>
    <w:p w14:paraId="6055B3CC" w14:textId="7D59FB34" w:rsidR="00642407" w:rsidRPr="00861451" w:rsidRDefault="00642407" w:rsidP="0050659D">
      <w:pPr>
        <w:pStyle w:val="a"/>
        <w:rPr>
          <w:rStyle w:val="af8"/>
          <w:color w:val="auto"/>
          <w:u w:val="none"/>
        </w:rPr>
      </w:pPr>
      <w:bookmarkStart w:id="159" w:name="_Ref482143329"/>
      <w:bookmarkStart w:id="160" w:name="_Ref484250926"/>
      <w:r>
        <w:rPr>
          <w:rStyle w:val="af8"/>
          <w:rFonts w:hint="eastAsia"/>
          <w:color w:val="auto"/>
          <w:u w:val="none"/>
        </w:rPr>
        <w:t>T</w:t>
      </w:r>
      <w:r>
        <w:rPr>
          <w:rStyle w:val="af8"/>
          <w:color w:val="auto"/>
          <w:u w:val="none"/>
        </w:rPr>
        <w:t xml:space="preserve">he CBM </w:t>
      </w:r>
      <w:r w:rsidRPr="00861451">
        <w:t>Collaboration</w:t>
      </w:r>
      <w:r>
        <w:t>. Technical Design Report for CBM: Time-of-Flight System. 20</w:t>
      </w:r>
      <w:bookmarkEnd w:id="159"/>
      <w:r>
        <w:t>14</w:t>
      </w:r>
      <w:bookmarkEnd w:id="160"/>
    </w:p>
    <w:p w14:paraId="1AB2EC6E" w14:textId="4F847A72" w:rsidR="009E5E5C" w:rsidRPr="00861451" w:rsidRDefault="00642407" w:rsidP="0050659D">
      <w:pPr>
        <w:pStyle w:val="a"/>
      </w:pPr>
      <w:bookmarkStart w:id="161" w:name="_Ref482143412"/>
      <w:r w:rsidRPr="00642407">
        <w:t>Lehnert J, Byszuk A P, Emschermann D, et al. GBT based readout in the CBM experiment [J]. Journal of Instrumentation, 2017, 12(02): C02061.</w:t>
      </w:r>
      <w:bookmarkEnd w:id="161"/>
    </w:p>
    <w:p w14:paraId="6D4EEF03" w14:textId="1CFD51E6" w:rsidR="009E5E5C" w:rsidRPr="00861451" w:rsidRDefault="00F01E33" w:rsidP="0050659D">
      <w:pPr>
        <w:pStyle w:val="a"/>
      </w:pPr>
      <w:r w:rsidRPr="00F01E33">
        <w:t>Zabolotny W M, Kasprowicz G, Byszuk A P, et al. Versatile prototyping platform for Data Processing Boards for CBM experiment [J]. Journal of Instru</w:t>
      </w:r>
      <w:r>
        <w:t>mentation, 2016, 11(02): C02031</w:t>
      </w:r>
      <w:r w:rsidR="009E5E5C" w:rsidRPr="00861451">
        <w:t>.</w:t>
      </w:r>
    </w:p>
    <w:p w14:paraId="0025B0D4" w14:textId="05408D01" w:rsidR="005D6DAB" w:rsidRDefault="00075328" w:rsidP="0050659D">
      <w:pPr>
        <w:pStyle w:val="a"/>
        <w:rPr>
          <w:rStyle w:val="af8"/>
          <w:color w:val="auto"/>
          <w:u w:val="none"/>
        </w:rPr>
      </w:pPr>
      <w:hyperlink r:id="rId70" w:history="1">
        <w:bookmarkStart w:id="162" w:name="_Ref482143464"/>
        <w:r w:rsidR="005D6DAB" w:rsidRPr="00861451">
          <w:rPr>
            <w:rStyle w:val="af8"/>
            <w:color w:val="auto"/>
            <w:u w:val="none"/>
          </w:rPr>
          <w:t>http://tesla.desy.de/doocs/MTCA/MTCA.4.html</w:t>
        </w:r>
        <w:bookmarkEnd w:id="162"/>
      </w:hyperlink>
    </w:p>
    <w:p w14:paraId="29F038AC" w14:textId="6A0F3C0D" w:rsidR="00A67B1A" w:rsidRDefault="0085606C" w:rsidP="0050659D">
      <w:pPr>
        <w:pStyle w:val="a"/>
        <w:rPr>
          <w:rStyle w:val="af8"/>
          <w:color w:val="auto"/>
          <w:u w:val="none"/>
        </w:rPr>
      </w:pPr>
      <w:bookmarkStart w:id="163" w:name="_Ref484251041"/>
      <w:r w:rsidRPr="00A67B1A">
        <w:rPr>
          <w:rStyle w:val="af8"/>
          <w:color w:val="auto"/>
          <w:u w:val="none"/>
        </w:rPr>
        <w:lastRenderedPageBreak/>
        <w:t>Xilinx Inc.</w:t>
      </w:r>
      <w:r>
        <w:rPr>
          <w:rStyle w:val="af8"/>
          <w:color w:val="auto"/>
          <w:u w:val="none"/>
        </w:rPr>
        <w:t xml:space="preserve"> </w:t>
      </w:r>
      <w:r w:rsidR="00A67B1A" w:rsidRPr="00A67B1A">
        <w:rPr>
          <w:rStyle w:val="af8"/>
          <w:color w:val="auto"/>
          <w:u w:val="none"/>
        </w:rPr>
        <w:t>Aurora 8B/10B Protocol Specification</w:t>
      </w:r>
      <w:r>
        <w:rPr>
          <w:rStyle w:val="af8"/>
          <w:color w:val="auto"/>
          <w:u w:val="none"/>
        </w:rPr>
        <w:t>, v2.3</w:t>
      </w:r>
      <w:r w:rsidR="00A67B1A" w:rsidRPr="00A67B1A">
        <w:rPr>
          <w:rStyle w:val="af8"/>
          <w:color w:val="auto"/>
          <w:u w:val="none"/>
        </w:rPr>
        <w:t>. 201</w:t>
      </w:r>
      <w:r w:rsidR="00A67B1A">
        <w:rPr>
          <w:rStyle w:val="af8"/>
          <w:color w:val="auto"/>
          <w:u w:val="none"/>
        </w:rPr>
        <w:t>4</w:t>
      </w:r>
      <w:bookmarkEnd w:id="163"/>
      <w:r>
        <w:rPr>
          <w:rStyle w:val="af8"/>
          <w:color w:val="auto"/>
          <w:u w:val="none"/>
        </w:rPr>
        <w:t>.</w:t>
      </w:r>
    </w:p>
    <w:p w14:paraId="19F1C07B" w14:textId="3936854E" w:rsidR="00F01E33" w:rsidRPr="00861451" w:rsidRDefault="00F01E33" w:rsidP="0050659D">
      <w:pPr>
        <w:pStyle w:val="a"/>
      </w:pPr>
      <w:bookmarkStart w:id="164" w:name="_Ref482143822"/>
      <w:r w:rsidRPr="00F01E33">
        <w:t>Hutter D, The CBM FLES Input Interface [R], 2016.</w:t>
      </w:r>
      <w:bookmarkEnd w:id="164"/>
    </w:p>
    <w:p w14:paraId="2F25446A" w14:textId="51C400FD" w:rsidR="005D6DAB" w:rsidRPr="00861451" w:rsidRDefault="00B9111C" w:rsidP="00B9111C">
      <w:pPr>
        <w:pStyle w:val="a"/>
      </w:pPr>
      <w:r w:rsidRPr="00B9111C">
        <w:t>Zabolotny W M. Low latency protocol for transmission of measurement data from FPGA to Linux computer via 10 Gbps Ethernet link [J]. J Instrum, 2015, 10(07): T07005.</w:t>
      </w:r>
    </w:p>
    <w:p w14:paraId="1A7F93B8" w14:textId="186E11CB" w:rsidR="00FE1367" w:rsidRPr="00861451" w:rsidRDefault="00075328" w:rsidP="0050659D">
      <w:pPr>
        <w:pStyle w:val="a"/>
      </w:pPr>
      <w:hyperlink r:id="rId71" w:history="1">
        <w:bookmarkStart w:id="165" w:name="_Ref482163559"/>
        <w:r w:rsidR="00FE1367" w:rsidRPr="00861451">
          <w:rPr>
            <w:rStyle w:val="af8"/>
            <w:color w:val="auto"/>
            <w:u w:val="none"/>
          </w:rPr>
          <w:t>https://panda-wiki.gsi.de/foswiki/bin/view/Daq/WebHome</w:t>
        </w:r>
        <w:bookmarkEnd w:id="165"/>
      </w:hyperlink>
    </w:p>
    <w:p w14:paraId="7BAD4CAF" w14:textId="132DFB5C" w:rsidR="00FE1367" w:rsidRDefault="00A67B1A" w:rsidP="0050659D">
      <w:pPr>
        <w:pStyle w:val="a"/>
      </w:pPr>
      <w:bookmarkStart w:id="166" w:name="_Ref484251188"/>
      <w:r w:rsidRPr="00A67B1A">
        <w:rPr>
          <w:rFonts w:hint="eastAsia"/>
        </w:rPr>
        <w:t>Herten A. GPU-based Online Track Reconstruction for PANDA and Application to the Analysis of D</w:t>
      </w:r>
      <w:r w:rsidRPr="00A67B1A">
        <w:rPr>
          <w:rFonts w:hint="eastAsia"/>
        </w:rPr>
        <w:t>→</w:t>
      </w:r>
      <w:r w:rsidRPr="00582EB2">
        <w:rPr>
          <w:rFonts w:cs="Times New Roman"/>
        </w:rPr>
        <w:t>Kππ</w:t>
      </w:r>
      <w:r w:rsidRPr="00A67B1A">
        <w:rPr>
          <w:rFonts w:hint="eastAsia"/>
        </w:rPr>
        <w:t xml:space="preserve"> [D]. Bochum</w:t>
      </w:r>
      <w:r>
        <w:rPr>
          <w:rFonts w:hint="eastAsia"/>
        </w:rPr>
        <w:t>; Ruhr-Universität Bochum, 2015</w:t>
      </w:r>
      <w:r w:rsidR="00753DCD" w:rsidRPr="00861451">
        <w:t>.</w:t>
      </w:r>
      <w:bookmarkEnd w:id="166"/>
    </w:p>
    <w:p w14:paraId="752AEBC7" w14:textId="031FD9C8" w:rsidR="00582EB2" w:rsidRDefault="00582EB2" w:rsidP="0050659D">
      <w:pPr>
        <w:pStyle w:val="a"/>
      </w:pPr>
      <w:bookmarkStart w:id="167" w:name="_Ref484251323"/>
      <w:r w:rsidRPr="00582EB2">
        <w:t>Konorov I, Angerer H, Mann A, et al. SODA: Time distribution system for the PANDA experiment</w:t>
      </w:r>
      <w:r>
        <w:t xml:space="preserve"> [C].</w:t>
      </w:r>
      <w:r w:rsidRPr="00582EB2">
        <w:t xml:space="preserve"> IEEE Nuclear Science Symposium Conference Record (NSS/MIC), 2009.</w:t>
      </w:r>
      <w:bookmarkEnd w:id="167"/>
    </w:p>
    <w:p w14:paraId="2BCBFFDA" w14:textId="2C008CE0" w:rsidR="00582EB2" w:rsidRPr="00861451" w:rsidRDefault="00582EB2" w:rsidP="0050659D">
      <w:pPr>
        <w:pStyle w:val="a"/>
      </w:pPr>
      <w:bookmarkStart w:id="168" w:name="_Ref484251497"/>
      <w:r w:rsidRPr="00582EB2">
        <w:t>https://panda-wiki.gsi.de/foswiki/bin/view/Daq/WebHome</w:t>
      </w:r>
      <w:bookmarkEnd w:id="168"/>
    </w:p>
    <w:p w14:paraId="0C257DAF" w14:textId="702226A3" w:rsidR="00A67B1A" w:rsidRDefault="00A67B1A" w:rsidP="0050659D">
      <w:pPr>
        <w:pStyle w:val="a"/>
      </w:pPr>
      <w:bookmarkStart w:id="169" w:name="_Ref482163895"/>
      <w:r>
        <w:t>Afanasyev L, Gallas M, Goldin D, et al. The multilevel trigger system of the DIRAC experiment [J]. Nuclear Instruments and Methods in Physics Research Section A: Accelerators, Spectrometers, Detectors and Associated Equipment, 2002, 491(3): 376-</w:t>
      </w:r>
      <w:r w:rsidR="00B9111C">
        <w:t>3</w:t>
      </w:r>
      <w:r>
        <w:t>89.</w:t>
      </w:r>
      <w:bookmarkEnd w:id="169"/>
    </w:p>
    <w:p w14:paraId="4B885D5B" w14:textId="77AE2DDB" w:rsidR="00B15C3B" w:rsidRPr="00B15C3B" w:rsidRDefault="00A67B1A" w:rsidP="0050659D">
      <w:pPr>
        <w:pStyle w:val="a"/>
      </w:pPr>
      <w:bookmarkStart w:id="170" w:name="_Ref482163937"/>
      <w:r>
        <w:t>Kokkas P, Steinacher M, Tauscher L, et al. The neural network first level trigger for the DIRAC experiment [J]. Nuclear Instruments and Methods in Physics Research Section A: Accelerators, Spectrometers, Detectors and Associated Equipment, 2001, 471(3): 358-</w:t>
      </w:r>
      <w:r w:rsidR="00B9111C">
        <w:t>3</w:t>
      </w:r>
      <w:r>
        <w:t>67</w:t>
      </w:r>
      <w:r w:rsidR="003A47C8" w:rsidRPr="00861451">
        <w:t>.</w:t>
      </w:r>
      <w:bookmarkEnd w:id="170"/>
    </w:p>
    <w:p w14:paraId="3F504B87" w14:textId="1D6699FA" w:rsidR="00951B4A" w:rsidRDefault="00951B4A">
      <w:pPr>
        <w:widowControl/>
        <w:jc w:val="left"/>
      </w:pPr>
      <w:r>
        <w:br w:type="page"/>
      </w:r>
    </w:p>
    <w:p w14:paraId="11A1110C" w14:textId="585449D9" w:rsidR="00DA0573" w:rsidRDefault="00DA0573" w:rsidP="00383B4E">
      <w:pPr>
        <w:pStyle w:val="1"/>
        <w:spacing w:before="468" w:after="312"/>
      </w:pPr>
      <w:bookmarkStart w:id="171" w:name="_Toc476562940"/>
      <w:bookmarkStart w:id="172" w:name="_Toc484419107"/>
      <w:r>
        <w:rPr>
          <w:rFonts w:hint="eastAsia"/>
        </w:rPr>
        <w:lastRenderedPageBreak/>
        <w:t>基于机器学习的</w:t>
      </w:r>
      <w:r w:rsidR="006D3C32">
        <w:rPr>
          <w:rFonts w:hint="eastAsia"/>
        </w:rPr>
        <w:t>数据读出系统</w:t>
      </w:r>
      <w:r w:rsidR="00E9150A">
        <w:rPr>
          <w:rFonts w:hint="eastAsia"/>
        </w:rPr>
        <w:t>框架</w:t>
      </w:r>
      <w:bookmarkEnd w:id="171"/>
      <w:bookmarkEnd w:id="172"/>
    </w:p>
    <w:p w14:paraId="7D7D27AB" w14:textId="133DCF8F" w:rsidR="0037167C" w:rsidRDefault="00EB5051" w:rsidP="001D4350">
      <w:pPr>
        <w:pStyle w:val="2"/>
        <w:spacing w:before="156" w:after="156"/>
      </w:pPr>
      <w:bookmarkStart w:id="173" w:name="_Toc476562941"/>
      <w:bookmarkStart w:id="174" w:name="_Toc484419108"/>
      <w:r>
        <w:rPr>
          <w:rFonts w:hint="eastAsia"/>
        </w:rPr>
        <w:t>基于</w:t>
      </w:r>
      <w:r w:rsidR="00C92C96">
        <w:rPr>
          <w:rFonts w:hint="eastAsia"/>
        </w:rPr>
        <w:t>机器学习</w:t>
      </w:r>
      <w:r w:rsidR="00C76602">
        <w:rPr>
          <w:rFonts w:hint="eastAsia"/>
        </w:rPr>
        <w:t>的数据分类</w:t>
      </w:r>
      <w:r w:rsidR="00DC659C">
        <w:rPr>
          <w:rFonts w:hint="eastAsia"/>
        </w:rPr>
        <w:t>模型</w:t>
      </w:r>
      <w:bookmarkEnd w:id="173"/>
      <w:bookmarkEnd w:id="174"/>
    </w:p>
    <w:p w14:paraId="380A3D8D" w14:textId="6D5A6A0F" w:rsidR="00B3273D" w:rsidRDefault="003A5D40" w:rsidP="00C52918">
      <w:pPr>
        <w:pStyle w:val="a2"/>
        <w:ind w:firstLine="480"/>
      </w:pPr>
      <w:r w:rsidRPr="003A5D40">
        <w:rPr>
          <w:rFonts w:hint="eastAsia"/>
        </w:rPr>
        <w:t>机器学习</w:t>
      </w:r>
      <w:r w:rsidR="00C700FB">
        <w:rPr>
          <w:rFonts w:hint="eastAsia"/>
        </w:rPr>
        <w:t>主要是研究如何通过对数据的学习</w:t>
      </w:r>
      <w:r w:rsidRPr="003A5D40">
        <w:rPr>
          <w:rFonts w:hint="eastAsia"/>
        </w:rPr>
        <w:t>来改善系统自身</w:t>
      </w:r>
      <w:r w:rsidR="00C700FB">
        <w:rPr>
          <w:rFonts w:hint="eastAsia"/>
        </w:rPr>
        <w:t>泛化</w:t>
      </w:r>
      <w:r w:rsidRPr="003A5D40">
        <w:rPr>
          <w:rFonts w:hint="eastAsia"/>
        </w:rPr>
        <w:t>性能。</w:t>
      </w:r>
      <w:r w:rsidR="00B3273D">
        <w:rPr>
          <w:rFonts w:hint="eastAsia"/>
        </w:rPr>
        <w:t>在计算机系统中，“经验”通常以“数据”的形式</w:t>
      </w:r>
      <w:r w:rsidR="00444CA1">
        <w:rPr>
          <w:rFonts w:hint="eastAsia"/>
        </w:rPr>
        <w:t>存在，因此，机器学习所研究的主要内容，是</w:t>
      </w:r>
      <w:r w:rsidR="00EE0693">
        <w:rPr>
          <w:rFonts w:hint="eastAsia"/>
        </w:rPr>
        <w:t>关于</w:t>
      </w:r>
      <w:r w:rsidR="00444CA1">
        <w:rPr>
          <w:rFonts w:hint="eastAsia"/>
        </w:rPr>
        <w:t>在计算机上从数据中产生“模型”（</w:t>
      </w:r>
      <w:r w:rsidR="00444CA1">
        <w:rPr>
          <w:rFonts w:hint="eastAsia"/>
        </w:rPr>
        <w:t>model</w:t>
      </w:r>
      <w:r w:rsidR="00444CA1">
        <w:rPr>
          <w:rFonts w:hint="eastAsia"/>
        </w:rPr>
        <w:t>）的算法，即“学习算法”（</w:t>
      </w:r>
      <w:r w:rsidR="00444CA1">
        <w:rPr>
          <w:rFonts w:hint="eastAsia"/>
        </w:rPr>
        <w:t>learning</w:t>
      </w:r>
      <w:r w:rsidR="00444CA1">
        <w:t xml:space="preserve"> </w:t>
      </w:r>
      <w:r w:rsidR="00444CA1">
        <w:rPr>
          <w:rFonts w:hint="eastAsia"/>
        </w:rPr>
        <w:t>algorithm</w:t>
      </w:r>
      <w:r w:rsidR="00444CA1">
        <w:rPr>
          <w:rFonts w:hint="eastAsia"/>
        </w:rPr>
        <w:t>）</w:t>
      </w:r>
      <w:r w:rsidR="00582EB2">
        <w:fldChar w:fldCharType="begin"/>
      </w:r>
      <w:r w:rsidR="00582EB2">
        <w:instrText xml:space="preserve"> </w:instrText>
      </w:r>
      <w:r w:rsidR="00582EB2">
        <w:rPr>
          <w:rFonts w:hint="eastAsia"/>
        </w:rPr>
        <w:instrText>REF _Ref482164406 \r \h</w:instrText>
      </w:r>
      <w:r w:rsidR="00582EB2">
        <w:instrText xml:space="preserve"> </w:instrText>
      </w:r>
      <w:r w:rsidR="00582EB2">
        <w:fldChar w:fldCharType="separate"/>
      </w:r>
      <w:r w:rsidR="007033F6">
        <w:t>[1]</w:t>
      </w:r>
      <w:r w:rsidR="00582EB2">
        <w:fldChar w:fldCharType="end"/>
      </w:r>
      <w:r w:rsidR="00444CA1">
        <w:rPr>
          <w:rFonts w:hint="eastAsia"/>
        </w:rPr>
        <w:t>。</w:t>
      </w:r>
      <w:r w:rsidR="00444CA1">
        <w:rPr>
          <w:rFonts w:hint="eastAsia"/>
        </w:rPr>
        <w:t>Mi</w:t>
      </w:r>
      <w:r w:rsidR="00444CA1">
        <w:t>tchell</w:t>
      </w:r>
      <w:r w:rsidR="00444CA1">
        <w:rPr>
          <w:rFonts w:hint="eastAsia"/>
        </w:rPr>
        <w:t>给出了一个更形式化的定义：假设用</w:t>
      </w:r>
      <w:r w:rsidR="00444CA1">
        <w:rPr>
          <w:rFonts w:hint="eastAsia"/>
        </w:rPr>
        <w:t>P</w:t>
      </w:r>
      <w:r w:rsidR="00444CA1">
        <w:rPr>
          <w:rFonts w:hint="eastAsia"/>
        </w:rPr>
        <w:t>来评估计算机程序在某</w:t>
      </w:r>
      <w:r w:rsidR="009776B3">
        <w:rPr>
          <w:rFonts w:hint="eastAsia"/>
        </w:rPr>
        <w:t>类</w:t>
      </w:r>
      <w:r w:rsidR="00444CA1">
        <w:rPr>
          <w:rFonts w:hint="eastAsia"/>
        </w:rPr>
        <w:t>任务</w:t>
      </w:r>
      <w:r w:rsidR="00444CA1">
        <w:rPr>
          <w:rFonts w:hint="eastAsia"/>
        </w:rPr>
        <w:t>T</w:t>
      </w:r>
      <w:r w:rsidR="00444CA1">
        <w:rPr>
          <w:rFonts w:hint="eastAsia"/>
        </w:rPr>
        <w:t>上的性能，若一个程序通过利用经验</w:t>
      </w:r>
      <w:r w:rsidR="00444CA1">
        <w:rPr>
          <w:rFonts w:hint="eastAsia"/>
        </w:rPr>
        <w:t>E</w:t>
      </w:r>
      <w:r w:rsidR="00444CA1">
        <w:rPr>
          <w:rFonts w:hint="eastAsia"/>
        </w:rPr>
        <w:t>在</w:t>
      </w:r>
      <w:r w:rsidR="00444CA1">
        <w:rPr>
          <w:rFonts w:hint="eastAsia"/>
        </w:rPr>
        <w:t>T</w:t>
      </w:r>
      <w:r w:rsidR="00444CA1">
        <w:rPr>
          <w:rFonts w:hint="eastAsia"/>
        </w:rPr>
        <w:t>中任务上获得了性能改善，则我们就说关于</w:t>
      </w:r>
      <w:r w:rsidR="00444CA1">
        <w:rPr>
          <w:rFonts w:hint="eastAsia"/>
        </w:rPr>
        <w:t>T</w:t>
      </w:r>
      <w:r w:rsidR="00444CA1">
        <w:rPr>
          <w:rFonts w:hint="eastAsia"/>
        </w:rPr>
        <w:t>和</w:t>
      </w:r>
      <w:r w:rsidR="00444CA1">
        <w:rPr>
          <w:rFonts w:hint="eastAsia"/>
        </w:rPr>
        <w:t>P</w:t>
      </w:r>
      <w:r w:rsidR="00444CA1">
        <w:rPr>
          <w:rFonts w:hint="eastAsia"/>
        </w:rPr>
        <w:t>，该程序对于</w:t>
      </w:r>
      <w:r w:rsidR="00444CA1">
        <w:rPr>
          <w:rFonts w:hint="eastAsia"/>
        </w:rPr>
        <w:t>E</w:t>
      </w:r>
      <w:r w:rsidR="00444CA1">
        <w:rPr>
          <w:rFonts w:hint="eastAsia"/>
        </w:rPr>
        <w:t>进行了学习</w:t>
      </w:r>
      <w:r w:rsidR="00582EB2">
        <w:fldChar w:fldCharType="begin"/>
      </w:r>
      <w:r w:rsidR="00582EB2">
        <w:instrText xml:space="preserve"> </w:instrText>
      </w:r>
      <w:r w:rsidR="00582EB2">
        <w:rPr>
          <w:rFonts w:hint="eastAsia"/>
        </w:rPr>
        <w:instrText>REF _Ref482164489 \r \h</w:instrText>
      </w:r>
      <w:r w:rsidR="00582EB2">
        <w:instrText xml:space="preserve"> </w:instrText>
      </w:r>
      <w:r w:rsidR="00582EB2">
        <w:fldChar w:fldCharType="separate"/>
      </w:r>
      <w:r w:rsidR="007033F6">
        <w:t>[2]</w:t>
      </w:r>
      <w:r w:rsidR="00582EB2">
        <w:fldChar w:fldCharType="end"/>
      </w:r>
      <w:r w:rsidR="00444CA1">
        <w:rPr>
          <w:rFonts w:hint="eastAsia"/>
        </w:rPr>
        <w:t>。</w:t>
      </w:r>
    </w:p>
    <w:p w14:paraId="6418E31B" w14:textId="63E48573" w:rsidR="00C700FB" w:rsidRDefault="00DB5B06" w:rsidP="00C700FB">
      <w:pPr>
        <w:pStyle w:val="a2"/>
        <w:ind w:firstLine="480"/>
      </w:pPr>
      <w:r>
        <w:rPr>
          <w:rFonts w:hint="eastAsia"/>
        </w:rPr>
        <w:t>现代数据获取系统设计的核心思想是利用基于还原论</w:t>
      </w:r>
      <w:r w:rsidR="00C700FB">
        <w:rPr>
          <w:rFonts w:hint="eastAsia"/>
        </w:rPr>
        <w:t>的物理规律设计触发判选逻辑，从而实现对系统所获取数据进行分类处理。这属于科学研究的第二范式，即理论科学。当系统规模越来越复杂的时候，</w:t>
      </w:r>
      <w:r w:rsidR="00582EB2">
        <w:rPr>
          <w:rFonts w:hint="eastAsia"/>
        </w:rPr>
        <w:t>难以获得</w:t>
      </w:r>
      <w:r w:rsidR="00C700FB">
        <w:rPr>
          <w:rFonts w:hint="eastAsia"/>
        </w:rPr>
        <w:t>精确的解析理论</w:t>
      </w:r>
      <w:r>
        <w:rPr>
          <w:rFonts w:hint="eastAsia"/>
        </w:rPr>
        <w:t>。</w:t>
      </w:r>
      <w:r w:rsidR="00C700FB">
        <w:rPr>
          <w:rFonts w:hint="eastAsia"/>
        </w:rPr>
        <w:t>科学研究的第四范式指出利用数据研究科学规律的优势，从而形成所谓的数据密集型科学：科学规律来源于数据，数据蕴藏自然规律。著名的复杂系统研究的科学家</w:t>
      </w:r>
      <w:r w:rsidR="00C700FB">
        <w:rPr>
          <w:rFonts w:hint="eastAsia"/>
        </w:rPr>
        <w:t>Barabasi</w:t>
      </w:r>
      <w:r w:rsidR="00C700FB">
        <w:rPr>
          <w:rFonts w:hint="eastAsia"/>
        </w:rPr>
        <w:t>指出：“还原论已不再是范本，复杂性科学</w:t>
      </w:r>
      <w:r>
        <w:rPr>
          <w:rFonts w:hint="eastAsia"/>
        </w:rPr>
        <w:t>也已力不从心，以数据为基础的复杂系统的数学模型展现出新的前景”</w:t>
      </w:r>
      <w:r w:rsidR="00582EB2">
        <w:fldChar w:fldCharType="begin"/>
      </w:r>
      <w:r w:rsidR="00582EB2">
        <w:instrText xml:space="preserve"> </w:instrText>
      </w:r>
      <w:r w:rsidR="00582EB2">
        <w:rPr>
          <w:rFonts w:hint="eastAsia"/>
        </w:rPr>
        <w:instrText>REF _Ref482164214 \r \h</w:instrText>
      </w:r>
      <w:r w:rsidR="00582EB2">
        <w:instrText xml:space="preserve"> </w:instrText>
      </w:r>
      <w:r w:rsidR="00582EB2">
        <w:fldChar w:fldCharType="separate"/>
      </w:r>
      <w:r w:rsidR="007033F6">
        <w:t>[3]</w:t>
      </w:r>
      <w:r w:rsidR="00582EB2">
        <w:fldChar w:fldCharType="end"/>
      </w:r>
      <w:r w:rsidR="00C700FB">
        <w:rPr>
          <w:rFonts w:hint="eastAsia"/>
        </w:rPr>
        <w:t>。</w:t>
      </w:r>
    </w:p>
    <w:p w14:paraId="26D4BDD1" w14:textId="73C5FAFE" w:rsidR="00DD7CB0" w:rsidRDefault="00C700FB" w:rsidP="00C700FB">
      <w:pPr>
        <w:pStyle w:val="a2"/>
        <w:ind w:firstLine="480"/>
      </w:pPr>
      <w:r>
        <w:rPr>
          <w:rFonts w:hint="eastAsia"/>
        </w:rPr>
        <w:t>显然从数据本源出发，以系统级视角来分析问题，正成为越来越多学科研究的共识。以这种思路进行新型数据获取系统探索性研究，并利用机器学习（</w:t>
      </w:r>
      <w:r>
        <w:rPr>
          <w:rFonts w:hint="eastAsia"/>
        </w:rPr>
        <w:t>Machine Learning</w:t>
      </w:r>
      <w:r w:rsidR="00DB5B06">
        <w:rPr>
          <w:rFonts w:hint="eastAsia"/>
        </w:rPr>
        <w:t>,</w:t>
      </w:r>
      <w:r w:rsidR="00DB5B06">
        <w:t xml:space="preserve"> </w:t>
      </w:r>
      <w:r>
        <w:rPr>
          <w:rFonts w:hint="eastAsia"/>
        </w:rPr>
        <w:t>ML</w:t>
      </w:r>
      <w:r>
        <w:rPr>
          <w:rFonts w:hint="eastAsia"/>
        </w:rPr>
        <w:t>）方法和技</w:t>
      </w:r>
      <w:r w:rsidR="00582EB2">
        <w:rPr>
          <w:rFonts w:hint="eastAsia"/>
        </w:rPr>
        <w:t>术的最新成果，重新考虑数据读出系统这一数据分类器的设计和实现，</w:t>
      </w:r>
      <w:r>
        <w:rPr>
          <w:rFonts w:hint="eastAsia"/>
        </w:rPr>
        <w:t>成为一种可行的思路。通过</w:t>
      </w:r>
      <w:r w:rsidR="00DD7CB0">
        <w:rPr>
          <w:rFonts w:hint="eastAsia"/>
        </w:rPr>
        <w:t>对机器学习</w:t>
      </w:r>
      <w:r>
        <w:rPr>
          <w:rFonts w:hint="eastAsia"/>
        </w:rPr>
        <w:t>方法的研究，既有助于深化对数据读出过程的理解，也使得整个数据读出流程更加智能，</w:t>
      </w:r>
      <w:r w:rsidR="00DD7CB0">
        <w:rPr>
          <w:rFonts w:hint="eastAsia"/>
        </w:rPr>
        <w:t>这</w:t>
      </w:r>
      <w:r>
        <w:rPr>
          <w:rFonts w:hint="eastAsia"/>
        </w:rPr>
        <w:t>体现在两个方面：</w:t>
      </w:r>
    </w:p>
    <w:p w14:paraId="1212E576" w14:textId="4A82AF4D" w:rsidR="003D1608" w:rsidRPr="00837737" w:rsidRDefault="003D1608" w:rsidP="00DD7CB0">
      <w:pPr>
        <w:pStyle w:val="a0"/>
      </w:pPr>
      <w:r w:rsidRPr="00837737">
        <w:rPr>
          <w:rFonts w:hint="eastAsia"/>
        </w:rPr>
        <w:t>学习</w:t>
      </w:r>
      <w:r w:rsidRPr="00837737">
        <w:t>能力</w:t>
      </w:r>
      <w:r w:rsidRPr="00837737">
        <w:rPr>
          <w:rFonts w:hint="eastAsia"/>
        </w:rPr>
        <w:t>（</w:t>
      </w:r>
      <w:r w:rsidRPr="00837737">
        <w:rPr>
          <w:rFonts w:hint="eastAsia"/>
        </w:rPr>
        <w:t>learning</w:t>
      </w:r>
      <w:r w:rsidRPr="00837737">
        <w:rPr>
          <w:rFonts w:hint="eastAsia"/>
        </w:rPr>
        <w:t>）</w:t>
      </w:r>
      <w:r w:rsidRPr="00837737">
        <w:t>：</w:t>
      </w:r>
      <w:r w:rsidRPr="00837737">
        <w:rPr>
          <w:rFonts w:hint="eastAsia"/>
        </w:rPr>
        <w:t>数据读出系统</w:t>
      </w:r>
      <w:r w:rsidRPr="00837737">
        <w:t>可通过</w:t>
      </w:r>
      <w:r w:rsidRPr="00837737">
        <w:rPr>
          <w:rFonts w:hint="eastAsia"/>
        </w:rPr>
        <w:t>学习</w:t>
      </w:r>
      <w:r w:rsidRPr="00837737">
        <w:t>过程（</w:t>
      </w:r>
      <w:r w:rsidRPr="00837737">
        <w:rPr>
          <w:rFonts w:hint="eastAsia"/>
        </w:rPr>
        <w:t>训练</w:t>
      </w:r>
      <w:r w:rsidRPr="00837737">
        <w:t>）</w:t>
      </w:r>
      <w:r w:rsidRPr="00837737">
        <w:rPr>
          <w:rFonts w:hint="eastAsia"/>
        </w:rPr>
        <w:t>来</w:t>
      </w:r>
      <w:r w:rsidRPr="00837737">
        <w:t>提升自身的性能，</w:t>
      </w:r>
      <w:r w:rsidRPr="00837737">
        <w:rPr>
          <w:rFonts w:hint="eastAsia"/>
        </w:rPr>
        <w:t>并</w:t>
      </w:r>
      <w:r w:rsidRPr="00837737">
        <w:t>通过所学特征的参数形式更新分类器模型，使其对</w:t>
      </w:r>
      <w:r w:rsidRPr="00837737">
        <w:rPr>
          <w:rFonts w:hint="eastAsia"/>
        </w:rPr>
        <w:t>输入数据进行最佳</w:t>
      </w:r>
      <w:r w:rsidRPr="00837737">
        <w:t>分类输出</w:t>
      </w:r>
      <w:r w:rsidRPr="00837737">
        <w:rPr>
          <w:rFonts w:hint="eastAsia"/>
        </w:rPr>
        <w:t>；</w:t>
      </w:r>
    </w:p>
    <w:p w14:paraId="79F988DA" w14:textId="77777777" w:rsidR="003D1608" w:rsidRPr="00837737" w:rsidRDefault="003D1608" w:rsidP="00837737">
      <w:pPr>
        <w:pStyle w:val="a0"/>
      </w:pPr>
      <w:r w:rsidRPr="00837737">
        <w:rPr>
          <w:rFonts w:hint="eastAsia"/>
        </w:rPr>
        <w:t>泛化能力（</w:t>
      </w:r>
      <w:r w:rsidRPr="00837737">
        <w:rPr>
          <w:rFonts w:hint="eastAsia"/>
        </w:rPr>
        <w:t>generaliz</w:t>
      </w:r>
      <w:r w:rsidRPr="00837737">
        <w:t>ation</w:t>
      </w:r>
      <w:r w:rsidRPr="00837737">
        <w:rPr>
          <w:rFonts w:hint="eastAsia"/>
        </w:rPr>
        <w:t>）</w:t>
      </w:r>
      <w:r w:rsidRPr="00837737">
        <w:t>：</w:t>
      </w:r>
      <w:r w:rsidRPr="00837737">
        <w:rPr>
          <w:rFonts w:hint="eastAsia"/>
        </w:rPr>
        <w:t>经过</w:t>
      </w:r>
      <w:r w:rsidRPr="00837737">
        <w:t>学习后的数据</w:t>
      </w:r>
      <w:r w:rsidRPr="00837737">
        <w:rPr>
          <w:rFonts w:hint="eastAsia"/>
        </w:rPr>
        <w:t>读出</w:t>
      </w:r>
      <w:r w:rsidRPr="00837737">
        <w:t>系统，能够对未标注的新输入数据</w:t>
      </w:r>
      <w:r w:rsidRPr="00837737">
        <w:rPr>
          <w:rFonts w:hint="eastAsia"/>
        </w:rPr>
        <w:t>进行</w:t>
      </w:r>
      <w:r w:rsidRPr="00837737">
        <w:t>识别和分类</w:t>
      </w:r>
      <w:r w:rsidRPr="00837737">
        <w:rPr>
          <w:rFonts w:hint="eastAsia"/>
        </w:rPr>
        <w:t>，即</w:t>
      </w:r>
      <w:r w:rsidRPr="00837737">
        <w:t>利用学习所获得的知识，解决未知问题的能力。</w:t>
      </w:r>
    </w:p>
    <w:p w14:paraId="06779522" w14:textId="24EFEC96" w:rsidR="00C32131" w:rsidRDefault="00885142" w:rsidP="00C52918">
      <w:pPr>
        <w:pStyle w:val="a2"/>
        <w:ind w:firstLine="480"/>
      </w:pPr>
      <w:r>
        <w:rPr>
          <w:rFonts w:hint="eastAsia"/>
        </w:rPr>
        <w:t>在粒子物理实验的读出系统中</w:t>
      </w:r>
      <w:r w:rsidR="00CC4F49">
        <w:rPr>
          <w:rFonts w:hint="eastAsia"/>
        </w:rPr>
        <w:t>，触发</w:t>
      </w:r>
      <w:r w:rsidR="008A5AFF">
        <w:rPr>
          <w:rFonts w:hint="eastAsia"/>
        </w:rPr>
        <w:t>判选</w:t>
      </w:r>
      <w:r w:rsidR="00CC4F49">
        <w:rPr>
          <w:rFonts w:hint="eastAsia"/>
        </w:rPr>
        <w:t>就是一个数据分类的过程</w:t>
      </w:r>
      <w:r w:rsidR="00582EB2">
        <w:rPr>
          <w:rFonts w:hint="eastAsia"/>
        </w:rPr>
        <w:t>，</w:t>
      </w:r>
      <w:r w:rsidR="008F5F39">
        <w:rPr>
          <w:rFonts w:hint="eastAsia"/>
        </w:rPr>
        <w:t>将</w:t>
      </w:r>
      <w:r w:rsidR="00CC4F49">
        <w:rPr>
          <w:rFonts w:hint="eastAsia"/>
        </w:rPr>
        <w:t>采集到的数据分</w:t>
      </w:r>
      <w:r w:rsidR="008F5F39">
        <w:rPr>
          <w:rFonts w:hint="eastAsia"/>
        </w:rPr>
        <w:t>为两类：信号</w:t>
      </w:r>
      <w:r w:rsidR="009E449B">
        <w:rPr>
          <w:rFonts w:hint="eastAsia"/>
        </w:rPr>
        <w:t>（</w:t>
      </w:r>
      <w:r w:rsidR="008F5F39">
        <w:rPr>
          <w:rFonts w:hint="eastAsia"/>
        </w:rPr>
        <w:t>Signal</w:t>
      </w:r>
      <w:r w:rsidR="009E449B">
        <w:rPr>
          <w:rFonts w:hint="eastAsia"/>
        </w:rPr>
        <w:t>）</w:t>
      </w:r>
      <w:r w:rsidR="00CC4F49">
        <w:rPr>
          <w:rFonts w:hint="eastAsia"/>
        </w:rPr>
        <w:t>和</w:t>
      </w:r>
      <w:r w:rsidR="008F5F39">
        <w:rPr>
          <w:rFonts w:hint="eastAsia"/>
        </w:rPr>
        <w:t>本底噪声</w:t>
      </w:r>
      <w:r w:rsidR="009E449B">
        <w:rPr>
          <w:rFonts w:hint="eastAsia"/>
        </w:rPr>
        <w:t>（</w:t>
      </w:r>
      <w:r w:rsidR="008F5F39">
        <w:rPr>
          <w:rFonts w:hint="eastAsia"/>
        </w:rPr>
        <w:t>Bac</w:t>
      </w:r>
      <w:r w:rsidR="008F5F39">
        <w:t>kground</w:t>
      </w:r>
      <w:r w:rsidR="009E449B">
        <w:rPr>
          <w:rFonts w:hint="eastAsia"/>
        </w:rPr>
        <w:t>）</w:t>
      </w:r>
      <w:r w:rsidR="008A5AFF">
        <w:rPr>
          <w:rFonts w:hint="eastAsia"/>
        </w:rPr>
        <w:t>。</w:t>
      </w:r>
      <w:r w:rsidR="00931B55">
        <w:rPr>
          <w:rFonts w:hint="eastAsia"/>
        </w:rPr>
        <w:t>对于</w:t>
      </w:r>
      <w:r w:rsidR="008F5F39">
        <w:rPr>
          <w:rFonts w:hint="eastAsia"/>
        </w:rPr>
        <w:t>本底噪声</w:t>
      </w:r>
      <w:r w:rsidR="00931B55">
        <w:rPr>
          <w:rFonts w:hint="eastAsia"/>
        </w:rPr>
        <w:t>，</w:t>
      </w:r>
      <w:r w:rsidR="008F5F39">
        <w:rPr>
          <w:rFonts w:hint="eastAsia"/>
        </w:rPr>
        <w:t>一般</w:t>
      </w:r>
      <w:r w:rsidR="00931B55">
        <w:rPr>
          <w:rFonts w:hint="eastAsia"/>
        </w:rPr>
        <w:t>直接丢弃</w:t>
      </w:r>
      <w:r w:rsidR="008A5AFF">
        <w:rPr>
          <w:rFonts w:hint="eastAsia"/>
        </w:rPr>
        <w:t>；</w:t>
      </w:r>
      <w:r w:rsidR="008F5F39">
        <w:rPr>
          <w:rFonts w:hint="eastAsia"/>
        </w:rPr>
        <w:t>而</w:t>
      </w:r>
      <w:r w:rsidR="008A5AFF">
        <w:rPr>
          <w:rFonts w:hint="eastAsia"/>
        </w:rPr>
        <w:t>对于有效数据，传输到</w:t>
      </w:r>
      <w:r w:rsidR="001D335A">
        <w:rPr>
          <w:rFonts w:hint="eastAsia"/>
        </w:rPr>
        <w:t>下一级</w:t>
      </w:r>
      <w:r w:rsidR="005E0164">
        <w:rPr>
          <w:rFonts w:hint="eastAsia"/>
        </w:rPr>
        <w:t>做进一步处理</w:t>
      </w:r>
      <w:r w:rsidR="00CC4F49">
        <w:rPr>
          <w:rFonts w:hint="eastAsia"/>
        </w:rPr>
        <w:t>。当然</w:t>
      </w:r>
      <w:r w:rsidR="008A5AFF">
        <w:rPr>
          <w:rFonts w:hint="eastAsia"/>
        </w:rPr>
        <w:t>，</w:t>
      </w:r>
      <w:r w:rsidR="00CC4F49">
        <w:rPr>
          <w:rFonts w:hint="eastAsia"/>
        </w:rPr>
        <w:t>这是一</w:t>
      </w:r>
      <w:r w:rsidR="00CC4F49" w:rsidRPr="008F5F39">
        <w:rPr>
          <w:rFonts w:cs="Times New Roman"/>
        </w:rPr>
        <w:t>种粗略的分类，</w:t>
      </w:r>
      <w:r w:rsidR="008F5F39" w:rsidRPr="008F5F39">
        <w:rPr>
          <w:rFonts w:cs="Times New Roman"/>
        </w:rPr>
        <w:t>信号和本底噪声都可以根据实际需求进一步细分。信号可以进一步根据事例类型进行细分，例如</w:t>
      </w:r>
      <w:r w:rsidR="00DC691C">
        <w:rPr>
          <w:rFonts w:cs="Times New Roman" w:hint="eastAsia"/>
        </w:rPr>
        <w:t>北京谱仪</w:t>
      </w:r>
      <w:r w:rsidR="008F5F39" w:rsidRPr="008F5F39">
        <w:rPr>
          <w:rFonts w:cs="Times New Roman"/>
        </w:rPr>
        <w:t>BES</w:t>
      </w:r>
      <w:r w:rsidR="00DC691C">
        <w:rPr>
          <w:rFonts w:cs="Times New Roman"/>
        </w:rPr>
        <w:t>Ⅲ</w:t>
      </w:r>
      <w:r w:rsidR="00DC691C">
        <w:rPr>
          <w:rFonts w:cs="Times New Roman"/>
        </w:rPr>
        <w:t>，经过</w:t>
      </w:r>
      <w:r w:rsidR="00DC691C">
        <w:rPr>
          <w:rFonts w:cs="Times New Roman" w:hint="eastAsia"/>
        </w:rPr>
        <w:t>L</w:t>
      </w:r>
      <w:r w:rsidR="00DC691C">
        <w:rPr>
          <w:rFonts w:cs="Times New Roman"/>
        </w:rPr>
        <w:t>3</w:t>
      </w:r>
      <w:r w:rsidR="00DC691C">
        <w:rPr>
          <w:rFonts w:cs="Times New Roman" w:hint="eastAsia"/>
        </w:rPr>
        <w:t>级事例筛选</w:t>
      </w:r>
      <w:r w:rsidR="008F5F39" w:rsidRPr="008F5F39">
        <w:rPr>
          <w:rFonts w:cs="Times New Roman"/>
        </w:rPr>
        <w:t>后，可以</w:t>
      </w:r>
      <w:r w:rsidR="008F5F39">
        <w:rPr>
          <w:rFonts w:cs="Times New Roman" w:hint="eastAsia"/>
        </w:rPr>
        <w:t>分</w:t>
      </w:r>
      <w:r w:rsidR="008F5F39">
        <w:rPr>
          <w:rFonts w:cs="Times New Roman" w:hint="eastAsia"/>
        </w:rPr>
        <w:lastRenderedPageBreak/>
        <w:t>为</w:t>
      </w:r>
      <w:r w:rsidR="008F5F39" w:rsidRPr="008F5F39">
        <w:rPr>
          <w:rFonts w:cs="Times New Roman"/>
        </w:rPr>
        <w:t>强子、</w:t>
      </w:r>
      <w:r w:rsidR="008F5F39" w:rsidRPr="008F5F39">
        <w:rPr>
          <w:rFonts w:cs="Times New Roman"/>
        </w:rPr>
        <w:t>Bhabha</w:t>
      </w:r>
      <w:r w:rsidR="008F5F39" w:rsidRPr="008F5F39">
        <w:rPr>
          <w:rFonts w:cs="Times New Roman"/>
        </w:rPr>
        <w:t>、</w:t>
      </w:r>
      <w:r w:rsidR="008F5F39" w:rsidRPr="008F5F39">
        <w:rPr>
          <w:rFonts w:cs="Times New Roman"/>
        </w:rPr>
        <w:t>μμ</w:t>
      </w:r>
      <w:r w:rsidR="008F5F39" w:rsidRPr="008F5F39">
        <w:rPr>
          <w:rFonts w:cs="Times New Roman"/>
        </w:rPr>
        <w:t>、</w:t>
      </w:r>
      <w:r w:rsidR="008F5F39" w:rsidRPr="008F5F39">
        <w:rPr>
          <w:rFonts w:hint="eastAsia"/>
        </w:rPr>
        <w:t>宇宙线等事例类型。</w:t>
      </w:r>
      <w:r w:rsidR="008F5F39">
        <w:rPr>
          <w:rFonts w:hint="eastAsia"/>
        </w:rPr>
        <w:t>本底噪声也可以进一步进行细分，例如随机</w:t>
      </w:r>
      <w:r w:rsidR="003741BD">
        <w:rPr>
          <w:rFonts w:hint="eastAsia"/>
        </w:rPr>
        <w:t>噪声、不感兴趣的事例</w:t>
      </w:r>
      <w:r w:rsidR="008F5F39">
        <w:rPr>
          <w:rFonts w:hint="eastAsia"/>
        </w:rPr>
        <w:t>等。</w:t>
      </w:r>
    </w:p>
    <w:p w14:paraId="2550CFC3" w14:textId="4F5FDCD4" w:rsidR="00885142" w:rsidRDefault="00885142" w:rsidP="00885142">
      <w:pPr>
        <w:pStyle w:val="a2"/>
        <w:ind w:firstLine="480"/>
      </w:pPr>
      <w:r>
        <w:rPr>
          <w:rFonts w:hint="eastAsia"/>
        </w:rPr>
        <w:t>从机器学习的角度来看，触发系统就是一个分类器，只不过分类的模型不是系统自己“学习”得到的，而是物理学家</w:t>
      </w:r>
      <w:r w:rsidR="009E75FD">
        <w:rPr>
          <w:rFonts w:hint="eastAsia"/>
        </w:rPr>
        <w:t>“灌输”进去的</w:t>
      </w:r>
      <w:r>
        <w:rPr>
          <w:rFonts w:hint="eastAsia"/>
        </w:rPr>
        <w:t>。</w:t>
      </w:r>
      <w:r w:rsidR="009C06B0">
        <w:rPr>
          <w:rFonts w:hint="eastAsia"/>
        </w:rPr>
        <w:t>大多数</w:t>
      </w:r>
      <w:r w:rsidR="00820CCB">
        <w:rPr>
          <w:rFonts w:hint="eastAsia"/>
        </w:rPr>
        <w:t>粒子物理实验</w:t>
      </w:r>
      <w:r w:rsidR="009C06B0">
        <w:rPr>
          <w:rFonts w:hint="eastAsia"/>
        </w:rPr>
        <w:t>的读出系统</w:t>
      </w:r>
      <w:r w:rsidR="005053D6">
        <w:rPr>
          <w:rFonts w:hint="eastAsia"/>
        </w:rPr>
        <w:t>都采用多级触发机制</w:t>
      </w:r>
      <w:r w:rsidR="009C06B0">
        <w:rPr>
          <w:rFonts w:hint="eastAsia"/>
        </w:rPr>
        <w:t>，</w:t>
      </w:r>
      <w:r w:rsidR="00820CCB">
        <w:rPr>
          <w:rFonts w:hint="eastAsia"/>
        </w:rPr>
        <w:t>每一级触发</w:t>
      </w:r>
      <w:r w:rsidR="00E55038">
        <w:rPr>
          <w:rFonts w:hint="eastAsia"/>
        </w:rPr>
        <w:t>都</w:t>
      </w:r>
      <w:r w:rsidR="001D335A">
        <w:rPr>
          <w:rFonts w:hint="eastAsia"/>
        </w:rPr>
        <w:t>是一个分类器</w:t>
      </w:r>
      <w:r w:rsidR="005B00B6">
        <w:rPr>
          <w:rFonts w:hint="eastAsia"/>
        </w:rPr>
        <w:t>。</w:t>
      </w:r>
      <w:r w:rsidR="005333E2" w:rsidRPr="005333E2">
        <w:rPr>
          <w:rFonts w:hint="eastAsia"/>
        </w:rPr>
        <w:t>分类器的模型从简单到复杂，分类的效果也由弱到强。这里的强弱不是指滤除本底噪声的比例，而是指对本底噪声的分辨能力。</w:t>
      </w:r>
    </w:p>
    <w:p w14:paraId="10633717" w14:textId="61054DE5" w:rsidR="00614548" w:rsidRDefault="00B721B6" w:rsidP="00885142">
      <w:pPr>
        <w:pStyle w:val="a2"/>
        <w:ind w:firstLine="480"/>
      </w:pPr>
      <w:r>
        <w:rPr>
          <w:rFonts w:hint="eastAsia"/>
        </w:rPr>
        <w:t>L1</w:t>
      </w:r>
      <w:r>
        <w:rPr>
          <w:rFonts w:hint="eastAsia"/>
        </w:rPr>
        <w:t>级触发逻辑是最简单的，通常是线性的，只有一个或几个特征参数</w:t>
      </w:r>
      <w:r w:rsidR="009C06B0">
        <w:rPr>
          <w:rFonts w:hint="eastAsia"/>
        </w:rPr>
        <w:t>，</w:t>
      </w:r>
      <w:r w:rsidR="00887766">
        <w:rPr>
          <w:rFonts w:hint="eastAsia"/>
        </w:rPr>
        <w:t>例总能量（</w:t>
      </w:r>
      <w:r w:rsidR="00887766">
        <w:rPr>
          <w:rFonts w:hint="eastAsia"/>
        </w:rPr>
        <w:t>total</w:t>
      </w:r>
      <w:r w:rsidR="00887766">
        <w:t xml:space="preserve"> </w:t>
      </w:r>
      <w:r w:rsidR="00887766">
        <w:rPr>
          <w:rFonts w:hint="eastAsia"/>
        </w:rPr>
        <w:t>energy</w:t>
      </w:r>
      <w:r w:rsidR="00887766">
        <w:rPr>
          <w:rFonts w:hint="eastAsia"/>
        </w:rPr>
        <w:t>）、横动能（</w:t>
      </w:r>
      <w:r w:rsidR="00887766">
        <w:rPr>
          <w:rFonts w:hint="eastAsia"/>
        </w:rPr>
        <w:t>transverse</w:t>
      </w:r>
      <w:r w:rsidR="00887766">
        <w:t xml:space="preserve"> </w:t>
      </w:r>
      <w:r w:rsidR="00887766">
        <w:rPr>
          <w:rFonts w:hint="eastAsia"/>
        </w:rPr>
        <w:t>energy</w:t>
      </w:r>
      <w:r w:rsidR="00887766">
        <w:rPr>
          <w:rFonts w:hint="eastAsia"/>
        </w:rPr>
        <w:t>）、丢失横动量</w:t>
      </w:r>
      <w:r w:rsidR="001D335A">
        <w:rPr>
          <w:rFonts w:hint="eastAsia"/>
        </w:rPr>
        <w:t>（</w:t>
      </w:r>
      <w:r w:rsidR="001D335A">
        <w:rPr>
          <w:rFonts w:hint="eastAsia"/>
        </w:rPr>
        <w:t>missing</w:t>
      </w:r>
      <w:r w:rsidR="001D335A">
        <w:t xml:space="preserve"> </w:t>
      </w:r>
      <w:r w:rsidR="001D335A">
        <w:rPr>
          <w:rFonts w:hint="eastAsia"/>
        </w:rPr>
        <w:t>tran</w:t>
      </w:r>
      <w:r w:rsidR="001D335A">
        <w:t>sverse momentom</w:t>
      </w:r>
      <w:r w:rsidR="001D335A">
        <w:rPr>
          <w:rFonts w:hint="eastAsia"/>
        </w:rPr>
        <w:t>）</w:t>
      </w:r>
      <w:r w:rsidR="00887766">
        <w:rPr>
          <w:rFonts w:hint="eastAsia"/>
        </w:rPr>
        <w:t>等</w:t>
      </w:r>
      <w:r w:rsidR="00582EB2">
        <w:fldChar w:fldCharType="begin"/>
      </w:r>
      <w:r w:rsidR="00582EB2">
        <w:instrText xml:space="preserve"> </w:instrText>
      </w:r>
      <w:r w:rsidR="00582EB2">
        <w:rPr>
          <w:rFonts w:hint="eastAsia"/>
        </w:rPr>
        <w:instrText>REF _Ref482164490 \r \h</w:instrText>
      </w:r>
      <w:r w:rsidR="00582EB2">
        <w:instrText xml:space="preserve"> </w:instrText>
      </w:r>
      <w:r w:rsidR="00582EB2">
        <w:fldChar w:fldCharType="separate"/>
      </w:r>
      <w:r w:rsidR="007033F6">
        <w:t>[4]</w:t>
      </w:r>
      <w:r w:rsidR="00582EB2">
        <w:fldChar w:fldCharType="end"/>
      </w:r>
      <w:r w:rsidRPr="009C06B0">
        <w:rPr>
          <w:rFonts w:cs="Times New Roman"/>
        </w:rPr>
        <w:t>。</w:t>
      </w:r>
      <w:r w:rsidR="0093185F">
        <w:rPr>
          <w:rFonts w:hint="eastAsia"/>
        </w:rPr>
        <w:t>从噪声抑制比（</w:t>
      </w:r>
      <w:r w:rsidR="0093185F">
        <w:rPr>
          <w:rFonts w:hint="eastAsia"/>
        </w:rPr>
        <w:t>rejection</w:t>
      </w:r>
      <w:r w:rsidR="0093185F">
        <w:t xml:space="preserve"> </w:t>
      </w:r>
      <w:r w:rsidR="0093185F">
        <w:rPr>
          <w:rFonts w:hint="eastAsia"/>
        </w:rPr>
        <w:t>ratio</w:t>
      </w:r>
      <w:r w:rsidR="0093185F">
        <w:rPr>
          <w:rFonts w:hint="eastAsia"/>
        </w:rPr>
        <w:t>）来看，</w:t>
      </w:r>
      <w:r w:rsidR="0093185F">
        <w:rPr>
          <w:rFonts w:hint="eastAsia"/>
        </w:rPr>
        <w:t>L1</w:t>
      </w:r>
      <w:r w:rsidR="0093185F">
        <w:rPr>
          <w:rFonts w:hint="eastAsia"/>
        </w:rPr>
        <w:t>级触发往往可以实现最大的抑制比，这样可以减小数据传输的压力。</w:t>
      </w:r>
      <w:r w:rsidR="00FA55F1">
        <w:rPr>
          <w:rFonts w:hint="eastAsia"/>
        </w:rPr>
        <w:t>L</w:t>
      </w:r>
      <w:r w:rsidR="00FA55F1">
        <w:t>2/L3</w:t>
      </w:r>
      <w:r w:rsidR="00FA55F1">
        <w:rPr>
          <w:rFonts w:hint="eastAsia"/>
        </w:rPr>
        <w:t>级触发逻辑则会相对复杂一点。</w:t>
      </w:r>
      <w:r w:rsidR="00367349">
        <w:rPr>
          <w:rFonts w:hint="eastAsia"/>
        </w:rPr>
        <w:t>低级触发（</w:t>
      </w:r>
      <w:r w:rsidR="00367349">
        <w:rPr>
          <w:rFonts w:hint="eastAsia"/>
        </w:rPr>
        <w:t>L1</w:t>
      </w:r>
      <w:r w:rsidR="00367349">
        <w:rPr>
          <w:rFonts w:hint="eastAsia"/>
        </w:rPr>
        <w:t>）和高级触发（</w:t>
      </w:r>
      <w:r w:rsidR="00367349">
        <w:rPr>
          <w:rFonts w:hint="eastAsia"/>
        </w:rPr>
        <w:t>L2/L3</w:t>
      </w:r>
      <w:r w:rsidR="003249B4">
        <w:rPr>
          <w:rFonts w:hint="eastAsia"/>
        </w:rPr>
        <w:t>）分类效果如</w:t>
      </w:r>
      <w:r w:rsidR="003249B4">
        <w:fldChar w:fldCharType="begin"/>
      </w:r>
      <w:r w:rsidR="003249B4">
        <w:instrText xml:space="preserve"> </w:instrText>
      </w:r>
      <w:r w:rsidR="003249B4">
        <w:rPr>
          <w:rFonts w:hint="eastAsia"/>
        </w:rPr>
        <w:instrText>REF _Ref484259169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1</w:t>
      </w:r>
      <w:r w:rsidR="003249B4">
        <w:fldChar w:fldCharType="end"/>
      </w:r>
      <w:r w:rsidR="00367349">
        <w:rPr>
          <w:rFonts w:hint="eastAsia"/>
        </w:rPr>
        <w:t>所示，低级触发使用一个简单的直线就可以将信号和噪声分开，而高级触发则需要使用高阶的曲线，而且还无法完全区分开来。</w:t>
      </w:r>
    </w:p>
    <w:p w14:paraId="72AEF4A0" w14:textId="77777777" w:rsidR="00885142" w:rsidRDefault="00885142" w:rsidP="00885142">
      <w:pPr>
        <w:pStyle w:val="af7"/>
        <w:keepNext/>
        <w:spacing w:before="156"/>
      </w:pPr>
      <w:r>
        <w:drawing>
          <wp:inline distT="0" distB="0" distL="0" distR="0" wp14:anchorId="3F1B2BB8" wp14:editId="3A90C382">
            <wp:extent cx="1951200"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51200" cy="1800000"/>
                    </a:xfrm>
                    <a:prstGeom prst="rect">
                      <a:avLst/>
                    </a:prstGeom>
                  </pic:spPr>
                </pic:pic>
              </a:graphicData>
            </a:graphic>
          </wp:inline>
        </w:drawing>
      </w:r>
      <w:r>
        <w:rPr>
          <w:rFonts w:hint="eastAsia"/>
        </w:rPr>
        <w:t xml:space="preserve">    </w:t>
      </w:r>
      <w:r>
        <w:drawing>
          <wp:inline distT="0" distB="0" distL="0" distR="0" wp14:anchorId="7B77C24E" wp14:editId="5EA92BD7">
            <wp:extent cx="1936800" cy="180000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6800" cy="1800000"/>
                    </a:xfrm>
                    <a:prstGeom prst="rect">
                      <a:avLst/>
                    </a:prstGeom>
                  </pic:spPr>
                </pic:pic>
              </a:graphicData>
            </a:graphic>
          </wp:inline>
        </w:drawing>
      </w:r>
    </w:p>
    <w:p w14:paraId="089036F1" w14:textId="4DEEB9D9" w:rsidR="00885142" w:rsidRPr="00885142" w:rsidRDefault="00885142" w:rsidP="00885142">
      <w:pPr>
        <w:pStyle w:val="aff0"/>
      </w:pPr>
      <w:bookmarkStart w:id="175" w:name="_Ref484259169"/>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w:t>
      </w:r>
      <w:r w:rsidR="00CA3B33">
        <w:fldChar w:fldCharType="end"/>
      </w:r>
      <w:bookmarkEnd w:id="175"/>
      <w:r>
        <w:t xml:space="preserve">  </w:t>
      </w:r>
      <w:r>
        <w:rPr>
          <w:rFonts w:hint="eastAsia"/>
        </w:rPr>
        <w:t>低级触发和高级触发</w:t>
      </w:r>
      <w:r w:rsidR="00FC6D61">
        <w:rPr>
          <w:rFonts w:hint="eastAsia"/>
        </w:rPr>
        <w:t>的分类效果</w:t>
      </w:r>
    </w:p>
    <w:p w14:paraId="1FC98C2F" w14:textId="7176EE97" w:rsidR="002E10BD" w:rsidRDefault="00C30F08" w:rsidP="00C30F08">
      <w:pPr>
        <w:pStyle w:val="a2"/>
        <w:ind w:firstLine="480"/>
      </w:pPr>
      <w:r>
        <w:rPr>
          <w:rFonts w:hint="eastAsia"/>
        </w:rPr>
        <w:t>随着粒子物理和核物理的发展，粒子物理实验也趋于复杂，触发逻辑也越来越复杂，难以使用简单硬件来实现。</w:t>
      </w:r>
      <w:r w:rsidR="00543C9A">
        <w:rPr>
          <w:rFonts w:hint="eastAsia"/>
        </w:rPr>
        <w:t>而</w:t>
      </w:r>
      <w:r w:rsidR="00543C9A" w:rsidRPr="00543C9A">
        <w:rPr>
          <w:rFonts w:hint="eastAsia"/>
        </w:rPr>
        <w:t>对于分类问题尤其是复杂的分类问题来说，机器学习的方法有着显著的优势。</w:t>
      </w:r>
      <w:r w:rsidR="002E10BD">
        <w:rPr>
          <w:rFonts w:hint="eastAsia"/>
        </w:rPr>
        <w:t>所以本论文提出了一个基于机器学习的读出系统框架，</w:t>
      </w:r>
      <w:r w:rsidR="00145CE2">
        <w:rPr>
          <w:rFonts w:hint="eastAsia"/>
        </w:rPr>
        <w:t>在这个框架下，</w:t>
      </w:r>
      <w:r w:rsidR="002E10BD">
        <w:rPr>
          <w:rFonts w:hint="eastAsia"/>
        </w:rPr>
        <w:t>系统能够</w:t>
      </w:r>
      <w:r>
        <w:rPr>
          <w:rFonts w:hint="eastAsia"/>
        </w:rPr>
        <w:t>自己“学习”</w:t>
      </w:r>
      <w:r w:rsidR="00145CE2">
        <w:rPr>
          <w:rFonts w:hint="eastAsia"/>
        </w:rPr>
        <w:t>已有</w:t>
      </w:r>
      <w:r>
        <w:rPr>
          <w:rFonts w:hint="eastAsia"/>
        </w:rPr>
        <w:t>数据分类的规则，进而</w:t>
      </w:r>
      <w:r w:rsidR="00145CE2">
        <w:rPr>
          <w:rFonts w:hint="eastAsia"/>
        </w:rPr>
        <w:t>能够</w:t>
      </w:r>
      <w:r>
        <w:rPr>
          <w:rFonts w:hint="eastAsia"/>
        </w:rPr>
        <w:t>对</w:t>
      </w:r>
      <w:r w:rsidR="00582EB2">
        <w:rPr>
          <w:rFonts w:hint="eastAsia"/>
        </w:rPr>
        <w:t>未知</w:t>
      </w:r>
      <w:r>
        <w:rPr>
          <w:rFonts w:hint="eastAsia"/>
        </w:rPr>
        <w:t>数据进行分类，其基本的思路如</w:t>
      </w:r>
      <w:r w:rsidR="003249B4">
        <w:fldChar w:fldCharType="begin"/>
      </w:r>
      <w:r w:rsidR="003249B4">
        <w:instrText xml:space="preserve"> </w:instrText>
      </w:r>
      <w:r w:rsidR="003249B4">
        <w:rPr>
          <w:rFonts w:hint="eastAsia"/>
        </w:rPr>
        <w:instrText>REF _Ref481325806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2</w:t>
      </w:r>
      <w:r w:rsidR="003249B4">
        <w:fldChar w:fldCharType="end"/>
      </w:r>
      <w:r w:rsidR="002E10BD">
        <w:rPr>
          <w:rFonts w:hint="eastAsia"/>
        </w:rPr>
        <w:t>所示。</w:t>
      </w:r>
    </w:p>
    <w:p w14:paraId="7879D684" w14:textId="0CC2415F" w:rsidR="00C30F08" w:rsidRDefault="00CB151B" w:rsidP="00C30F08">
      <w:pPr>
        <w:pStyle w:val="af7"/>
        <w:keepNext/>
        <w:spacing w:before="156"/>
      </w:pPr>
      <w:r>
        <w:object w:dxaOrig="11941" w:dyaOrig="2340" w14:anchorId="20293090">
          <v:shape id="_x0000_i1031" type="#_x0000_t75" style="width:318.8pt;height:60.75pt" o:ole="">
            <v:imagedata r:id="rId74" o:title=""/>
          </v:shape>
          <o:OLEObject Type="Embed" ProgID="Visio.Drawing.15" ShapeID="_x0000_i1031" DrawAspect="Content" ObjectID="_1558172527" r:id="rId75"/>
        </w:object>
      </w:r>
    </w:p>
    <w:p w14:paraId="428AC8D3" w14:textId="45ED0985" w:rsidR="00C32131" w:rsidRDefault="00C30F08" w:rsidP="00C30F08">
      <w:pPr>
        <w:pStyle w:val="aff0"/>
      </w:pPr>
      <w:bookmarkStart w:id="176" w:name="_Ref48132580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w:t>
      </w:r>
      <w:r w:rsidR="00CA3B33">
        <w:fldChar w:fldCharType="end"/>
      </w:r>
      <w:bookmarkEnd w:id="176"/>
      <w:r>
        <w:t xml:space="preserve">  </w:t>
      </w:r>
      <w:r w:rsidR="00543C9A">
        <w:rPr>
          <w:rFonts w:hint="eastAsia"/>
        </w:rPr>
        <w:t>使用</w:t>
      </w:r>
      <w:r w:rsidR="00515FFF">
        <w:rPr>
          <w:rFonts w:hint="eastAsia"/>
        </w:rPr>
        <w:t>机器学习</w:t>
      </w:r>
      <w:r w:rsidR="00543C9A">
        <w:rPr>
          <w:rFonts w:hint="eastAsia"/>
        </w:rPr>
        <w:t>的方法来对</w:t>
      </w:r>
      <w:r>
        <w:rPr>
          <w:rFonts w:hint="eastAsia"/>
        </w:rPr>
        <w:t>探测器数据</w:t>
      </w:r>
      <w:r w:rsidR="00543C9A">
        <w:rPr>
          <w:rFonts w:hint="eastAsia"/>
        </w:rPr>
        <w:t>进行</w:t>
      </w:r>
      <w:r>
        <w:rPr>
          <w:rFonts w:hint="eastAsia"/>
        </w:rPr>
        <w:t>分类</w:t>
      </w:r>
    </w:p>
    <w:p w14:paraId="43EA4C74" w14:textId="77777777" w:rsidR="00543C9A" w:rsidRDefault="00543C9A" w:rsidP="00C52918">
      <w:pPr>
        <w:pStyle w:val="a2"/>
        <w:ind w:firstLine="480"/>
      </w:pPr>
      <w:r>
        <w:rPr>
          <w:rFonts w:hint="eastAsia"/>
        </w:rPr>
        <w:t>使用机器学习来对探测器数据进行分类，有如下几个要点：</w:t>
      </w:r>
    </w:p>
    <w:p w14:paraId="70B452FF" w14:textId="591AB64D" w:rsidR="00582EB2" w:rsidRDefault="00582EB2" w:rsidP="00582EB2">
      <w:pPr>
        <w:pStyle w:val="a0"/>
      </w:pPr>
      <w:r>
        <w:rPr>
          <w:rFonts w:hint="eastAsia"/>
        </w:rPr>
        <w:lastRenderedPageBreak/>
        <w:t>学习模型与算法。机器学习的算法种类繁多，</w:t>
      </w:r>
      <w:r w:rsidRPr="00B86652">
        <w:rPr>
          <w:rFonts w:hint="eastAsia"/>
        </w:rPr>
        <w:t>如决策树、支持向量机、神经网络等</w:t>
      </w:r>
      <w:r>
        <w:rPr>
          <w:rFonts w:hint="eastAsia"/>
        </w:rPr>
        <w:t>等，每种算法又可以进行调参以优化其性能。所以针对不同的物理实验和不同的物理需求，需要选择合适的机器学习算法。</w:t>
      </w:r>
    </w:p>
    <w:p w14:paraId="29C3E0A0" w14:textId="392E905D" w:rsidR="00B86652" w:rsidRDefault="00B86652" w:rsidP="00B86652">
      <w:pPr>
        <w:pStyle w:val="a0"/>
      </w:pPr>
      <w:r>
        <w:rPr>
          <w:rFonts w:hint="eastAsia"/>
        </w:rPr>
        <w:t>特征提取。</w:t>
      </w:r>
      <w:r w:rsidRPr="00B86652">
        <w:rPr>
          <w:rFonts w:hint="eastAsia"/>
        </w:rPr>
        <w:t>特征提取是机器学习方法中</w:t>
      </w:r>
      <w:r>
        <w:rPr>
          <w:rFonts w:hint="eastAsia"/>
        </w:rPr>
        <w:t>的一个非常重要的过程，分类器模型输入的依据就是特征数据，因此</w:t>
      </w:r>
      <w:r w:rsidRPr="00B86652">
        <w:rPr>
          <w:rFonts w:hint="eastAsia"/>
        </w:rPr>
        <w:t>针对不同的物理实验</w:t>
      </w:r>
      <w:r>
        <w:rPr>
          <w:rFonts w:hint="eastAsia"/>
        </w:rPr>
        <w:t>和</w:t>
      </w:r>
      <w:r w:rsidRPr="00B86652">
        <w:rPr>
          <w:rFonts w:hint="eastAsia"/>
        </w:rPr>
        <w:t>不同的物理</w:t>
      </w:r>
      <w:r>
        <w:rPr>
          <w:rFonts w:hint="eastAsia"/>
        </w:rPr>
        <w:t>需求，需要</w:t>
      </w:r>
      <w:r w:rsidRPr="00B86652">
        <w:rPr>
          <w:rFonts w:hint="eastAsia"/>
        </w:rPr>
        <w:t>研究</w:t>
      </w:r>
      <w:r>
        <w:rPr>
          <w:rFonts w:hint="eastAsia"/>
        </w:rPr>
        <w:t>其</w:t>
      </w:r>
      <w:r w:rsidRPr="00B86652">
        <w:rPr>
          <w:rFonts w:hint="eastAsia"/>
        </w:rPr>
        <w:t>信号的特征及其提取方法，从而使其能够携带好事例信息，便于分类器进行快速、准确的分类处理。</w:t>
      </w:r>
    </w:p>
    <w:p w14:paraId="72758211" w14:textId="3A4FE065" w:rsidR="00582EB2" w:rsidRDefault="00582EB2" w:rsidP="00582EB2">
      <w:pPr>
        <w:pStyle w:val="a0"/>
      </w:pPr>
      <w:r>
        <w:rPr>
          <w:rFonts w:hint="eastAsia"/>
        </w:rPr>
        <w:t>训练和测试数据集。使用机器学习，必须要有已标记的数据用来训练分类器。对于粒子物理实验来说，</w:t>
      </w:r>
      <w:r w:rsidRPr="00543A35">
        <w:rPr>
          <w:rFonts w:hint="eastAsia"/>
        </w:rPr>
        <w:t>数据集可以来自仿真，也可以来自探测器真实数据</w:t>
      </w:r>
      <w:r>
        <w:rPr>
          <w:rFonts w:hint="eastAsia"/>
        </w:rPr>
        <w:t>。这个问题将在后面详细讨论。</w:t>
      </w:r>
    </w:p>
    <w:p w14:paraId="03A0B1B3" w14:textId="6D96418B" w:rsidR="00B86652" w:rsidRDefault="00B86652" w:rsidP="00B86652">
      <w:pPr>
        <w:pStyle w:val="a0"/>
      </w:pPr>
      <w:r>
        <w:rPr>
          <w:rFonts w:hint="eastAsia"/>
        </w:rPr>
        <w:t>性</w:t>
      </w:r>
      <w:r w:rsidR="00582EB2">
        <w:rPr>
          <w:rFonts w:hint="eastAsia"/>
        </w:rPr>
        <w:t>能评估。当分类器训练完成后，需要对其进行测试与验证，评估其性能。</w:t>
      </w:r>
    </w:p>
    <w:p w14:paraId="07BF8C61" w14:textId="77777777" w:rsidR="007B0689" w:rsidRDefault="007B0689" w:rsidP="007B0689">
      <w:pPr>
        <w:pStyle w:val="3"/>
        <w:spacing w:before="156" w:after="156"/>
      </w:pPr>
      <w:bookmarkStart w:id="177" w:name="_Toc484419109"/>
      <w:r>
        <w:rPr>
          <w:rFonts w:hint="eastAsia"/>
        </w:rPr>
        <w:t>泛化误差</w:t>
      </w:r>
      <w:bookmarkEnd w:id="177"/>
    </w:p>
    <w:p w14:paraId="5A79296C" w14:textId="0AFA338E" w:rsidR="007B0689" w:rsidRDefault="007B0689" w:rsidP="007B0689">
      <w:pPr>
        <w:pStyle w:val="a2"/>
        <w:ind w:firstLine="480"/>
      </w:pPr>
      <w:r>
        <w:rPr>
          <w:rFonts w:hint="eastAsia"/>
        </w:rPr>
        <w:t>对于一个学习模型来说，我们使用泛化误差（</w:t>
      </w:r>
      <w:r>
        <w:rPr>
          <w:rFonts w:hint="eastAsia"/>
        </w:rPr>
        <w:t>generalization</w:t>
      </w:r>
      <w:r>
        <w:t xml:space="preserve"> error</w:t>
      </w:r>
      <w:r>
        <w:rPr>
          <w:rFonts w:hint="eastAsia"/>
        </w:rPr>
        <w:t>）来评估其性能。泛化误差可以表示为</w:t>
      </w:r>
      <w:r w:rsidR="0072064B">
        <w:t>[1]</w:t>
      </w:r>
      <w:r>
        <w:rPr>
          <w:rFonts w:hint="eastAsia"/>
        </w:rPr>
        <w:t>：</w:t>
      </w:r>
    </w:p>
    <w:p w14:paraId="7536F94F" w14:textId="70F3AE2F" w:rsidR="007B0689" w:rsidRPr="00DF14B2" w:rsidRDefault="00DF14B2" w:rsidP="007B0689">
      <w:pPr>
        <w:pStyle w:val="a2"/>
        <w:ind w:firstLine="480"/>
        <w:rPr>
          <w:i/>
        </w:rPr>
      </w:pPr>
      <m:oMathPara>
        <m:oMath>
          <m:r>
            <w:rPr>
              <w:rFonts w:ascii="Cambria Math" w:hAnsi="Cambria Math"/>
            </w:rPr>
            <m:t>Err=</m:t>
          </m:r>
          <m:sSup>
            <m:sSupPr>
              <m:ctrlPr>
                <w:rPr>
                  <w:rFonts w:ascii="Cambria Math" w:hAnsi="Cambria Math"/>
                  <w:i/>
                </w:rPr>
              </m:ctrlPr>
            </m:sSupPr>
            <m:e>
              <m:r>
                <w:rPr>
                  <w:rFonts w:ascii="Cambria Math" w:hAnsi="Cambria Math"/>
                </w:rPr>
                <m:t>Bias</m:t>
              </m:r>
            </m:e>
            <m:sup>
              <m:r>
                <w:rPr>
                  <w:rFonts w:ascii="Cambria Math" w:hAnsi="Cambria Math"/>
                </w:rPr>
                <m:t>2</m:t>
              </m:r>
            </m:sup>
          </m:sSup>
          <m:r>
            <w:rPr>
              <w:rFonts w:ascii="Cambria Math" w:hAnsi="Cambria Math"/>
            </w:rPr>
            <m:t>+Variance+</m:t>
          </m:r>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14:paraId="59074D2D" w14:textId="789BF6B5" w:rsidR="007B0689" w:rsidRPr="000F54FF" w:rsidRDefault="007B0689" w:rsidP="007B0689">
      <w:pPr>
        <w:pStyle w:val="a2"/>
        <w:ind w:firstLine="480"/>
      </w:pPr>
      <w:r w:rsidRPr="000F54FF">
        <w:rPr>
          <w:rFonts w:hint="eastAsia"/>
        </w:rPr>
        <w:t>偏差（</w:t>
      </w:r>
      <w:r w:rsidRPr="000F54FF">
        <w:rPr>
          <w:rFonts w:hint="eastAsia"/>
        </w:rPr>
        <w:t>bias</w:t>
      </w:r>
      <w:r w:rsidR="00DF14B2">
        <w:rPr>
          <w:rFonts w:hint="eastAsia"/>
        </w:rPr>
        <w:t>）用于描述</w:t>
      </w:r>
      <w:r w:rsidRPr="000F54FF">
        <w:rPr>
          <w:rFonts w:hint="eastAsia"/>
        </w:rPr>
        <w:t>预测值和真实值之间的差异，方差（</w:t>
      </w:r>
      <w:r w:rsidRPr="000F54FF">
        <w:rPr>
          <w:rFonts w:hint="eastAsia"/>
        </w:rPr>
        <w:t>variance</w:t>
      </w:r>
      <w:r w:rsidR="00DF14B2">
        <w:rPr>
          <w:rFonts w:hint="eastAsia"/>
        </w:rPr>
        <w:t>）用于描述</w:t>
      </w:r>
      <w:r w:rsidRPr="000F54FF">
        <w:rPr>
          <w:rFonts w:hint="eastAsia"/>
        </w:rPr>
        <w:t>预测值作为随机变量的离散程度。</w:t>
      </w:r>
      <w:r w:rsidR="003249B4">
        <w:fldChar w:fldCharType="begin"/>
      </w:r>
      <w:r w:rsidR="003249B4">
        <w:instrText xml:space="preserve"> </w:instrText>
      </w:r>
      <w:r w:rsidR="003249B4">
        <w:rPr>
          <w:rFonts w:hint="eastAsia"/>
        </w:rPr>
        <w:instrText>REF _Ref481413802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3</w:t>
      </w:r>
      <w:r w:rsidR="003249B4">
        <w:fldChar w:fldCharType="end"/>
      </w:r>
      <w:r w:rsidR="00DF14B2">
        <w:rPr>
          <w:rFonts w:hint="eastAsia"/>
        </w:rPr>
        <w:t>形象地向我们展示了偏差和方差的关系，预测值越集中，方差越小，预测值平均值越接近真实值（中心位置），偏差越小</w:t>
      </w:r>
      <w:r w:rsidR="00910E9F">
        <w:fldChar w:fldCharType="begin"/>
      </w:r>
      <w:r w:rsidR="00910E9F">
        <w:instrText xml:space="preserve"> </w:instrText>
      </w:r>
      <w:r w:rsidR="00910E9F">
        <w:rPr>
          <w:rFonts w:hint="eastAsia"/>
        </w:rPr>
        <w:instrText>REF _Ref482164618 \r \h</w:instrText>
      </w:r>
      <w:r w:rsidR="00910E9F">
        <w:instrText xml:space="preserve"> </w:instrText>
      </w:r>
      <w:r w:rsidR="00910E9F">
        <w:fldChar w:fldCharType="separate"/>
      </w:r>
      <w:r w:rsidR="007033F6">
        <w:t>[5]</w:t>
      </w:r>
      <w:r w:rsidR="00910E9F">
        <w:fldChar w:fldCharType="end"/>
      </w:r>
      <w:r w:rsidR="00DF14B2">
        <w:rPr>
          <w:rFonts w:hint="eastAsia"/>
        </w:rPr>
        <w:t>。</w:t>
      </w:r>
    </w:p>
    <w:p w14:paraId="08288C65" w14:textId="77777777" w:rsidR="007B0689" w:rsidRDefault="007B0689" w:rsidP="007B0689">
      <w:pPr>
        <w:pStyle w:val="af7"/>
        <w:keepNext/>
        <w:spacing w:before="156"/>
      </w:pPr>
      <w:r w:rsidRPr="00044A5C">
        <w:drawing>
          <wp:inline distT="0" distB="0" distL="0" distR="0" wp14:anchorId="31A74F45" wp14:editId="7A98E46D">
            <wp:extent cx="2547938" cy="2310712"/>
            <wp:effectExtent l="0" t="0" r="5080" b="0"/>
            <wp:docPr id="25" name="图片 25" descr="E:\Work\Documents\Pictures\bias_variance_trad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Work\Documents\Pictures\bias_variance_tradeoff.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3232" cy="2315513"/>
                    </a:xfrm>
                    <a:prstGeom prst="rect">
                      <a:avLst/>
                    </a:prstGeom>
                    <a:noFill/>
                    <a:ln>
                      <a:noFill/>
                    </a:ln>
                  </pic:spPr>
                </pic:pic>
              </a:graphicData>
            </a:graphic>
          </wp:inline>
        </w:drawing>
      </w:r>
    </w:p>
    <w:p w14:paraId="169EB864" w14:textId="23494202" w:rsidR="007B0689" w:rsidRPr="000F54FF" w:rsidRDefault="007B0689" w:rsidP="007B0689">
      <w:pPr>
        <w:pStyle w:val="aff0"/>
      </w:pPr>
      <w:bookmarkStart w:id="178" w:name="_Ref48141380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3</w:t>
      </w:r>
      <w:r w:rsidR="00CA3B33">
        <w:fldChar w:fldCharType="end"/>
      </w:r>
      <w:bookmarkEnd w:id="178"/>
      <w:r>
        <w:t xml:space="preserve">  </w:t>
      </w:r>
      <w:r>
        <w:rPr>
          <w:rFonts w:hint="eastAsia"/>
        </w:rPr>
        <w:t>方差和偏差示意图</w:t>
      </w:r>
    </w:p>
    <w:p w14:paraId="6214828F" w14:textId="164DEB31" w:rsidR="007B0689" w:rsidRDefault="007B0689" w:rsidP="007B0689">
      <w:pPr>
        <w:pStyle w:val="a2"/>
        <w:ind w:firstLine="480"/>
      </w:pPr>
      <w:r>
        <w:rPr>
          <w:rFonts w:hint="eastAsia"/>
        </w:rPr>
        <w:t>如果</w:t>
      </w:r>
      <w:r w:rsidR="00E72F82">
        <w:rPr>
          <w:rFonts w:hint="eastAsia"/>
        </w:rPr>
        <w:t>学习算法</w:t>
      </w:r>
      <w:r>
        <w:rPr>
          <w:rFonts w:hint="eastAsia"/>
        </w:rPr>
        <w:t>欠拟合，对数据中的某些特征响应不明显，那么预测结果输出就会比较稳定，也就是方差小；但同时，预测结果可能可靠度不高，也就是与正</w:t>
      </w:r>
      <w:r>
        <w:rPr>
          <w:rFonts w:hint="eastAsia"/>
        </w:rPr>
        <w:lastRenderedPageBreak/>
        <w:t>确值相比偏差大。如果学习算法过拟合，对数据中的噪声也会出现响应，那么预测结果输出波动比较大，也就是方差大；但同时，预测结果都在正确值附近，也就是偏差小。所以偏差和方差是有冲突的，称作偏差</w:t>
      </w:r>
      <w:r>
        <w:rPr>
          <w:rFonts w:hint="eastAsia"/>
        </w:rPr>
        <w:t>-</w:t>
      </w:r>
      <w:r>
        <w:rPr>
          <w:rFonts w:hint="eastAsia"/>
        </w:rPr>
        <w:t>方差窘境（</w:t>
      </w:r>
      <w:r w:rsidR="009F6623">
        <w:rPr>
          <w:rFonts w:hint="eastAsia"/>
        </w:rPr>
        <w:t>bias-variance di</w:t>
      </w:r>
      <w:r>
        <w:rPr>
          <w:rFonts w:hint="eastAsia"/>
        </w:rPr>
        <w:t>lemma</w:t>
      </w:r>
      <w:r>
        <w:rPr>
          <w:rFonts w:hint="eastAsia"/>
        </w:rPr>
        <w:t>）。</w:t>
      </w:r>
    </w:p>
    <w:p w14:paraId="6F125203" w14:textId="41FCCDDD" w:rsidR="009F2899" w:rsidRDefault="00CE37B8" w:rsidP="00CE37B8">
      <w:pPr>
        <w:pStyle w:val="3"/>
        <w:spacing w:before="156" w:after="156"/>
      </w:pPr>
      <w:bookmarkStart w:id="179" w:name="_Toc484419110"/>
      <w:r>
        <w:rPr>
          <w:rFonts w:hint="eastAsia"/>
        </w:rPr>
        <w:t>机器学习算法</w:t>
      </w:r>
      <w:bookmarkEnd w:id="179"/>
    </w:p>
    <w:p w14:paraId="6AB839B5" w14:textId="72486157" w:rsidR="00754336" w:rsidRDefault="00754336" w:rsidP="00754336">
      <w:pPr>
        <w:pStyle w:val="a2"/>
        <w:ind w:firstLine="480"/>
      </w:pPr>
      <w:r>
        <w:rPr>
          <w:rFonts w:hint="eastAsia"/>
        </w:rPr>
        <w:t>机器学习</w:t>
      </w:r>
      <w:r w:rsidR="00E80F9D">
        <w:rPr>
          <w:rFonts w:hint="eastAsia"/>
        </w:rPr>
        <w:t>主要可以</w:t>
      </w:r>
      <w:r>
        <w:rPr>
          <w:rFonts w:hint="eastAsia"/>
        </w:rPr>
        <w:t>分成</w:t>
      </w:r>
      <w:r w:rsidR="00001F80">
        <w:rPr>
          <w:rFonts w:hint="eastAsia"/>
        </w:rPr>
        <w:t>三</w:t>
      </w:r>
      <w:r w:rsidR="00E80F9D">
        <w:rPr>
          <w:rFonts w:hint="eastAsia"/>
        </w:rPr>
        <w:t>大类：监督式学习（</w:t>
      </w:r>
      <w:r w:rsidR="00582EB2">
        <w:t>s</w:t>
      </w:r>
      <w:r w:rsidR="00E80F9D" w:rsidRPr="00E80F9D">
        <w:t>upervised learning</w:t>
      </w:r>
      <w:r w:rsidR="00E80F9D">
        <w:rPr>
          <w:rFonts w:hint="eastAsia"/>
        </w:rPr>
        <w:t>）、无监督式学习（</w:t>
      </w:r>
      <w:r w:rsidR="00582EB2">
        <w:t>u</w:t>
      </w:r>
      <w:r w:rsidR="00E80F9D" w:rsidRPr="00E80F9D">
        <w:t>nsupervised learning</w:t>
      </w:r>
      <w:r w:rsidR="00E80F9D">
        <w:rPr>
          <w:rFonts w:hint="eastAsia"/>
        </w:rPr>
        <w:t>）和</w:t>
      </w:r>
      <w:r w:rsidR="00582EB2">
        <w:rPr>
          <w:rFonts w:hint="eastAsia"/>
        </w:rPr>
        <w:t>强化学习</w:t>
      </w:r>
      <w:r w:rsidR="00E80F9D">
        <w:rPr>
          <w:rFonts w:hint="eastAsia"/>
        </w:rPr>
        <w:t>（</w:t>
      </w:r>
      <w:r w:rsidR="00582EB2">
        <w:rPr>
          <w:rFonts w:hint="eastAsia"/>
        </w:rPr>
        <w:t>r</w:t>
      </w:r>
      <w:r w:rsidR="00582EB2" w:rsidRPr="00582EB2">
        <w:t>einforcement learning</w:t>
      </w:r>
      <w:r w:rsidR="00E80F9D">
        <w:rPr>
          <w:rFonts w:hint="eastAsia"/>
        </w:rPr>
        <w:t>）</w:t>
      </w:r>
      <w:r>
        <w:rPr>
          <w:rFonts w:hint="eastAsia"/>
        </w:rPr>
        <w:t>。</w:t>
      </w:r>
    </w:p>
    <w:p w14:paraId="1594311B" w14:textId="2B1159A5" w:rsidR="00754336" w:rsidRDefault="00E80F9D" w:rsidP="00764C55">
      <w:pPr>
        <w:pStyle w:val="a2"/>
        <w:ind w:firstLine="480"/>
      </w:pPr>
      <w:r>
        <w:rPr>
          <w:rFonts w:hint="eastAsia"/>
        </w:rPr>
        <w:t>简单来说，</w:t>
      </w:r>
      <w:r w:rsidR="00754336">
        <w:rPr>
          <w:rFonts w:hint="eastAsia"/>
        </w:rPr>
        <w:t>监督</w:t>
      </w:r>
      <w:r>
        <w:rPr>
          <w:rFonts w:hint="eastAsia"/>
        </w:rPr>
        <w:t>式学习就是指训练时</w:t>
      </w:r>
      <w:r w:rsidR="00764C55">
        <w:rPr>
          <w:rFonts w:hint="eastAsia"/>
        </w:rPr>
        <w:t>在提供样本的同时还</w:t>
      </w:r>
      <w:r>
        <w:rPr>
          <w:rFonts w:hint="eastAsia"/>
        </w:rPr>
        <w:t>给出“标准答案”，也就是数据都已经被正确标记</w:t>
      </w:r>
      <w:r w:rsidR="00764C55">
        <w:rPr>
          <w:rFonts w:hint="eastAsia"/>
        </w:rPr>
        <w:t>（</w:t>
      </w:r>
      <w:r w:rsidR="00582EB2">
        <w:t>l</w:t>
      </w:r>
      <w:r w:rsidR="00764C55">
        <w:rPr>
          <w:rFonts w:hint="eastAsia"/>
        </w:rPr>
        <w:t>abel</w:t>
      </w:r>
      <w:r w:rsidR="00764C55">
        <w:rPr>
          <w:rFonts w:hint="eastAsia"/>
        </w:rPr>
        <w:t>）</w:t>
      </w:r>
      <w:r>
        <w:rPr>
          <w:rFonts w:hint="eastAsia"/>
        </w:rPr>
        <w:t>。无</w:t>
      </w:r>
      <w:r w:rsidR="00754336">
        <w:rPr>
          <w:rFonts w:hint="eastAsia"/>
        </w:rPr>
        <w:t>监督学习就是</w:t>
      </w:r>
      <w:r w:rsidR="00764C55">
        <w:rPr>
          <w:rFonts w:hint="eastAsia"/>
        </w:rPr>
        <w:t>训练时仅提供样本，让机器自己去分析，将相似的样本进行聚类（</w:t>
      </w:r>
      <w:r w:rsidR="00582EB2">
        <w:t>c</w:t>
      </w:r>
      <w:r w:rsidR="00764C55">
        <w:rPr>
          <w:rFonts w:hint="eastAsia"/>
        </w:rPr>
        <w:t>lustering</w:t>
      </w:r>
      <w:r w:rsidR="00764C55">
        <w:rPr>
          <w:rFonts w:hint="eastAsia"/>
        </w:rPr>
        <w:t>）</w:t>
      </w:r>
      <w:r w:rsidR="00754336">
        <w:rPr>
          <w:rFonts w:hint="eastAsia"/>
        </w:rPr>
        <w:t>。</w:t>
      </w:r>
      <w:r w:rsidR="00582EB2">
        <w:rPr>
          <w:rFonts w:hint="eastAsia"/>
        </w:rPr>
        <w:t>在监督式学习和无监督式学习之间，还有一种称为</w:t>
      </w:r>
      <w:r w:rsidR="00754336">
        <w:rPr>
          <w:rFonts w:hint="eastAsia"/>
        </w:rPr>
        <w:t>半监督</w:t>
      </w:r>
      <w:r w:rsidR="00764C55">
        <w:rPr>
          <w:rFonts w:hint="eastAsia"/>
        </w:rPr>
        <w:t>式学习</w:t>
      </w:r>
      <w:r w:rsidR="00754336">
        <w:rPr>
          <w:rFonts w:hint="eastAsia"/>
        </w:rPr>
        <w:t>，</w:t>
      </w:r>
      <w:r w:rsidR="00764C55">
        <w:rPr>
          <w:rFonts w:hint="eastAsia"/>
        </w:rPr>
        <w:t>训练时只有一小部分样本被正确标记</w:t>
      </w:r>
      <w:r w:rsidR="00754336">
        <w:rPr>
          <w:rFonts w:hint="eastAsia"/>
        </w:rPr>
        <w:t>。半监督</w:t>
      </w:r>
      <w:r w:rsidR="00897434">
        <w:rPr>
          <w:rFonts w:hint="eastAsia"/>
        </w:rPr>
        <w:t>式</w:t>
      </w:r>
      <w:r w:rsidR="00754336">
        <w:rPr>
          <w:rFonts w:hint="eastAsia"/>
        </w:rPr>
        <w:t>学习在很多领域有重要应用</w:t>
      </w:r>
      <w:r w:rsidR="00897434">
        <w:rPr>
          <w:rFonts w:hint="eastAsia"/>
        </w:rPr>
        <w:t>，</w:t>
      </w:r>
      <w:r w:rsidR="00754336">
        <w:rPr>
          <w:rFonts w:hint="eastAsia"/>
        </w:rPr>
        <w:t>因为</w:t>
      </w:r>
      <w:r w:rsidR="00897434">
        <w:rPr>
          <w:rFonts w:hint="eastAsia"/>
        </w:rPr>
        <w:t>很多情况下，并不是很容易得到大量的已经</w:t>
      </w:r>
      <w:r w:rsidR="00754336">
        <w:rPr>
          <w:rFonts w:hint="eastAsia"/>
        </w:rPr>
        <w:t>标记</w:t>
      </w:r>
      <w:r w:rsidR="00840F54">
        <w:rPr>
          <w:rFonts w:hint="eastAsia"/>
        </w:rPr>
        <w:t>的样本</w:t>
      </w:r>
      <w:r w:rsidR="00754336">
        <w:rPr>
          <w:rFonts w:hint="eastAsia"/>
        </w:rPr>
        <w:t>。</w:t>
      </w:r>
    </w:p>
    <w:p w14:paraId="3B6F5E20" w14:textId="3A6394B2" w:rsidR="00856606" w:rsidRDefault="00086AB6" w:rsidP="00144F07">
      <w:pPr>
        <w:pStyle w:val="a2"/>
        <w:ind w:firstLine="480"/>
      </w:pPr>
      <w:r>
        <w:rPr>
          <w:rFonts w:hint="eastAsia"/>
        </w:rPr>
        <w:t>监督式学习按照学习模型的输出又可以分为：</w:t>
      </w:r>
      <w:r w:rsidR="00856606">
        <w:rPr>
          <w:rFonts w:hint="eastAsia"/>
        </w:rPr>
        <w:t>分类问题和回归问题。</w:t>
      </w:r>
      <w:r w:rsidR="00144F07">
        <w:rPr>
          <w:rFonts w:hint="eastAsia"/>
        </w:rPr>
        <w:t>如果学习模型的输出是一个连续值，那么就是一个回归问题，例如预测明天的温度；如果学习模型</w:t>
      </w:r>
      <w:r w:rsidR="00144F07" w:rsidRPr="00007C83">
        <w:rPr>
          <w:rFonts w:hint="eastAsia"/>
        </w:rPr>
        <w:t>的输出是一个有限的离散值，那么就是一个分类问题，例如</w:t>
      </w:r>
      <w:r w:rsidR="009C1F88" w:rsidRPr="00007C83">
        <w:rPr>
          <w:rFonts w:hint="eastAsia"/>
        </w:rPr>
        <w:t>预测明天是否会下雨</w:t>
      </w:r>
      <w:r w:rsidR="00144F07" w:rsidRPr="00007C83">
        <w:rPr>
          <w:rFonts w:hint="eastAsia"/>
        </w:rPr>
        <w:t>。</w:t>
      </w:r>
      <w:r w:rsidR="002D3270" w:rsidRPr="00007C83">
        <w:rPr>
          <w:rFonts w:hint="eastAsia"/>
        </w:rPr>
        <w:t>在粒子物理实验的读出系统中，机器学习需要解决的是一个分类问题，所以本论文只讨论分类问题。</w:t>
      </w:r>
    </w:p>
    <w:p w14:paraId="36D4F2A8" w14:textId="54CC3EF8" w:rsidR="001A5D24" w:rsidRDefault="00060163" w:rsidP="00C52918">
      <w:pPr>
        <w:pStyle w:val="a2"/>
        <w:ind w:firstLine="480"/>
      </w:pPr>
      <w:r>
        <w:rPr>
          <w:rFonts w:hint="eastAsia"/>
        </w:rPr>
        <w:t>机器从数据中学习模型</w:t>
      </w:r>
      <w:r w:rsidR="001A5D24">
        <w:rPr>
          <w:rFonts w:hint="eastAsia"/>
        </w:rPr>
        <w:t>的关键之一就是算法。机器学习发展至今，算法已经非常丰富，例如模拟人类决策的决策树算法、模拟人类神经元工作机制的神经网络算法、基于统计的贝叶斯算法等。一方面算法的发展受限于计算能力，例如神经网络。另一方面算法</w:t>
      </w:r>
      <w:r w:rsidR="007F6971">
        <w:rPr>
          <w:rFonts w:hint="eastAsia"/>
        </w:rPr>
        <w:t>是为了解决实际问题的</w:t>
      </w:r>
      <w:r w:rsidR="001A5D24">
        <w:rPr>
          <w:rFonts w:hint="eastAsia"/>
        </w:rPr>
        <w:t>，例如不平衡问题、稀疏问题</w:t>
      </w:r>
      <w:r w:rsidR="007F6971">
        <w:rPr>
          <w:rFonts w:hint="eastAsia"/>
        </w:rPr>
        <w:t>等。</w:t>
      </w:r>
    </w:p>
    <w:p w14:paraId="323B1D53" w14:textId="4BE35F94" w:rsidR="00760A05" w:rsidRDefault="009A58A2" w:rsidP="007A27E3">
      <w:pPr>
        <w:pStyle w:val="a2"/>
        <w:ind w:firstLine="480"/>
      </w:pPr>
      <w:r>
        <w:rPr>
          <w:rFonts w:hint="eastAsia"/>
        </w:rPr>
        <w:t>2007</w:t>
      </w:r>
      <w:r>
        <w:rPr>
          <w:rFonts w:hint="eastAsia"/>
        </w:rPr>
        <w:t>年</w:t>
      </w:r>
      <w:r>
        <w:rPr>
          <w:rFonts w:hint="eastAsia"/>
        </w:rPr>
        <w:t>12</w:t>
      </w:r>
      <w:r w:rsidR="00C16C7E">
        <w:rPr>
          <w:rFonts w:hint="eastAsia"/>
        </w:rPr>
        <w:t>月</w:t>
      </w:r>
      <w:r w:rsidR="00323AB0">
        <w:rPr>
          <w:rFonts w:hint="eastAsia"/>
        </w:rPr>
        <w:t>，</w:t>
      </w:r>
      <w:r w:rsidR="00323AB0" w:rsidRPr="00323AB0">
        <w:t>Xindong Wu</w:t>
      </w:r>
      <w:r w:rsidR="00C16C7E">
        <w:rPr>
          <w:rFonts w:hint="eastAsia"/>
        </w:rPr>
        <w:t>在</w:t>
      </w:r>
      <w:r w:rsidR="00C16C7E">
        <w:rPr>
          <w:rFonts w:hint="eastAsia"/>
        </w:rPr>
        <w:t>Journal</w:t>
      </w:r>
      <w:r w:rsidR="00C16C7E">
        <w:t xml:space="preserve"> </w:t>
      </w:r>
      <w:r w:rsidR="00C16C7E">
        <w:rPr>
          <w:rFonts w:hint="eastAsia"/>
        </w:rPr>
        <w:t>of</w:t>
      </w:r>
      <w:r w:rsidR="00C16C7E">
        <w:t xml:space="preserve"> Knowledge and Information </w:t>
      </w:r>
      <w:r w:rsidR="00C16C7E">
        <w:rPr>
          <w:rFonts w:hint="eastAsia"/>
        </w:rPr>
        <w:t>Systems</w:t>
      </w:r>
      <w:r w:rsidR="00C16C7E">
        <w:rPr>
          <w:rFonts w:hint="eastAsia"/>
        </w:rPr>
        <w:t>杂志上发表了一篇论文</w:t>
      </w:r>
      <w:r w:rsidR="00910E9F">
        <w:fldChar w:fldCharType="begin"/>
      </w:r>
      <w:r w:rsidR="00910E9F">
        <w:instrText xml:space="preserve"> </w:instrText>
      </w:r>
      <w:r w:rsidR="00910E9F">
        <w:rPr>
          <w:rFonts w:hint="eastAsia"/>
        </w:rPr>
        <w:instrText>REF _Ref482164711 \r \h</w:instrText>
      </w:r>
      <w:r w:rsidR="00910E9F">
        <w:instrText xml:space="preserve"> </w:instrText>
      </w:r>
      <w:r w:rsidR="00910E9F">
        <w:fldChar w:fldCharType="separate"/>
      </w:r>
      <w:r w:rsidR="007033F6">
        <w:t>[6]</w:t>
      </w:r>
      <w:r w:rsidR="00910E9F">
        <w:fldChar w:fldCharType="end"/>
      </w:r>
      <w:r w:rsidR="00760A05">
        <w:rPr>
          <w:rFonts w:hint="eastAsia"/>
        </w:rPr>
        <w:t>，</w:t>
      </w:r>
      <w:r w:rsidR="00C16C7E">
        <w:rPr>
          <w:rFonts w:hint="eastAsia"/>
        </w:rPr>
        <w:t>论文统计出了</w:t>
      </w:r>
      <w:r w:rsidR="00323AB0">
        <w:rPr>
          <w:rFonts w:hint="eastAsia"/>
        </w:rPr>
        <w:t>在</w:t>
      </w:r>
      <w:r w:rsidR="00323AB0">
        <w:rPr>
          <w:rFonts w:hint="eastAsia"/>
        </w:rPr>
        <w:t>2006</w:t>
      </w:r>
      <w:r w:rsidR="00323AB0">
        <w:rPr>
          <w:rFonts w:hint="eastAsia"/>
        </w:rPr>
        <w:t>年的</w:t>
      </w:r>
      <w:r w:rsidR="00323AB0">
        <w:rPr>
          <w:rFonts w:hint="eastAsia"/>
        </w:rPr>
        <w:t>ICDM</w:t>
      </w:r>
      <w:r w:rsidR="00323AB0">
        <w:rPr>
          <w:rFonts w:hint="eastAsia"/>
        </w:rPr>
        <w:t>（</w:t>
      </w:r>
      <w:r w:rsidR="00323AB0" w:rsidRPr="00323AB0">
        <w:t>IEEE Interna</w:t>
      </w:r>
      <w:r w:rsidR="00323AB0">
        <w:t>tional Conference on Data Minin</w:t>
      </w:r>
      <w:r w:rsidR="00323AB0">
        <w:rPr>
          <w:rFonts w:hint="eastAsia"/>
        </w:rPr>
        <w:t>）上使用最多的十个数据挖掘算法，分别是</w:t>
      </w:r>
      <w:r w:rsidR="00C16C7E">
        <w:rPr>
          <w:rFonts w:hint="eastAsia"/>
        </w:rPr>
        <w:t>：</w:t>
      </w:r>
      <w:r w:rsidR="00C16C7E">
        <w:rPr>
          <w:rFonts w:hint="eastAsia"/>
        </w:rPr>
        <w:t>C4.5</w:t>
      </w:r>
      <w:r w:rsidR="00C16C7E">
        <w:rPr>
          <w:rFonts w:hint="eastAsia"/>
        </w:rPr>
        <w:t>决策树、</w:t>
      </w:r>
      <w:r w:rsidR="00C16C7E">
        <w:rPr>
          <w:rFonts w:hint="eastAsia"/>
        </w:rPr>
        <w:t>K-</w:t>
      </w:r>
      <w:r w:rsidR="00C16C7E">
        <w:rPr>
          <w:rFonts w:hint="eastAsia"/>
        </w:rPr>
        <w:t>均值、支持向量机、</w:t>
      </w:r>
      <w:r w:rsidR="00C16C7E">
        <w:rPr>
          <w:rFonts w:hint="eastAsia"/>
        </w:rPr>
        <w:t>Apriori</w:t>
      </w:r>
      <w:r w:rsidR="00C16C7E">
        <w:rPr>
          <w:rFonts w:hint="eastAsia"/>
        </w:rPr>
        <w:t>、最大期望算法、</w:t>
      </w:r>
      <w:r w:rsidR="00C16C7E">
        <w:rPr>
          <w:rFonts w:hint="eastAsia"/>
        </w:rPr>
        <w:t>PageRank</w:t>
      </w:r>
      <w:r w:rsidR="00C16C7E">
        <w:rPr>
          <w:rFonts w:hint="eastAsia"/>
        </w:rPr>
        <w:t>算法、</w:t>
      </w:r>
      <w:r w:rsidR="00C16C7E">
        <w:rPr>
          <w:rFonts w:hint="eastAsia"/>
        </w:rPr>
        <w:t>Ada</w:t>
      </w:r>
      <w:r w:rsidR="00C16C7E">
        <w:t>Boost</w:t>
      </w:r>
      <w:r w:rsidR="00C16C7E">
        <w:rPr>
          <w:rFonts w:hint="eastAsia"/>
        </w:rPr>
        <w:t>算法、</w:t>
      </w:r>
      <w:r w:rsidR="00C16C7E">
        <w:rPr>
          <w:rFonts w:hint="eastAsia"/>
        </w:rPr>
        <w:t>k-</w:t>
      </w:r>
      <w:r w:rsidR="00C16C7E">
        <w:rPr>
          <w:rFonts w:hint="eastAsia"/>
        </w:rPr>
        <w:t>近邻算法、朴素贝叶斯算法和分类回归树算法。事实上机器学习算法远不止这些。</w:t>
      </w:r>
      <w:r w:rsidR="00C05E92">
        <w:rPr>
          <w:rFonts w:hint="eastAsia"/>
        </w:rPr>
        <w:t>2014</w:t>
      </w:r>
      <w:r w:rsidR="00C05E92">
        <w:rPr>
          <w:rFonts w:hint="eastAsia"/>
        </w:rPr>
        <w:t>年，</w:t>
      </w:r>
      <w:r w:rsidR="00C05E92" w:rsidRPr="00C05E92">
        <w:t>Manuel Fern</w:t>
      </w:r>
      <w:r w:rsidR="0014611C">
        <w:rPr>
          <w:rFonts w:cs="Times New Roman"/>
        </w:rPr>
        <w:t>á</w:t>
      </w:r>
      <w:r w:rsidR="00C05E92" w:rsidRPr="00C05E92">
        <w:t>ndez-Delgado</w:t>
      </w:r>
      <w:r w:rsidR="00623B0E">
        <w:rPr>
          <w:rFonts w:hint="eastAsia"/>
        </w:rPr>
        <w:t>等</w:t>
      </w:r>
      <w:r w:rsidR="00C05E92">
        <w:rPr>
          <w:rFonts w:hint="eastAsia"/>
        </w:rPr>
        <w:t>在</w:t>
      </w:r>
      <w:r w:rsidR="00C05E92">
        <w:rPr>
          <w:rFonts w:hint="eastAsia"/>
        </w:rPr>
        <w:t>Journal</w:t>
      </w:r>
      <w:r w:rsidR="00C05E92">
        <w:t xml:space="preserve"> of Machine Learning Research</w:t>
      </w:r>
      <w:r w:rsidR="00623B0E">
        <w:rPr>
          <w:rFonts w:hint="eastAsia"/>
        </w:rPr>
        <w:t>上</w:t>
      </w:r>
      <w:r w:rsidR="007A27E3">
        <w:rPr>
          <w:rFonts w:hint="eastAsia"/>
        </w:rPr>
        <w:t>发表</w:t>
      </w:r>
      <w:r w:rsidR="00623B0E">
        <w:rPr>
          <w:rFonts w:hint="eastAsia"/>
        </w:rPr>
        <w:t>了一项研究结果</w:t>
      </w:r>
      <w:r w:rsidR="00910E9F">
        <w:fldChar w:fldCharType="begin"/>
      </w:r>
      <w:r w:rsidR="00910E9F">
        <w:instrText xml:space="preserve"> </w:instrText>
      </w:r>
      <w:r w:rsidR="00910E9F">
        <w:rPr>
          <w:rFonts w:hint="eastAsia"/>
        </w:rPr>
        <w:instrText>REF _Ref482164762 \r \h</w:instrText>
      </w:r>
      <w:r w:rsidR="00910E9F">
        <w:instrText xml:space="preserve"> </w:instrText>
      </w:r>
      <w:r w:rsidR="00910E9F">
        <w:fldChar w:fldCharType="separate"/>
      </w:r>
      <w:r w:rsidR="007033F6">
        <w:t>[7]</w:t>
      </w:r>
      <w:r w:rsidR="00910E9F">
        <w:fldChar w:fldCharType="end"/>
      </w:r>
      <w:r w:rsidR="00C05E92">
        <w:rPr>
          <w:rFonts w:hint="eastAsia"/>
        </w:rPr>
        <w:t>，里面</w:t>
      </w:r>
      <w:r w:rsidR="00BD6055">
        <w:rPr>
          <w:rFonts w:hint="eastAsia"/>
        </w:rPr>
        <w:t>使用</w:t>
      </w:r>
      <w:r w:rsidR="00BD6055">
        <w:rPr>
          <w:rFonts w:hint="eastAsia"/>
        </w:rPr>
        <w:t>121</w:t>
      </w:r>
      <w:r w:rsidR="00BD6055">
        <w:rPr>
          <w:rFonts w:hint="eastAsia"/>
        </w:rPr>
        <w:t>个不同的数据集，对</w:t>
      </w:r>
      <w:r w:rsidR="00BD6055">
        <w:rPr>
          <w:rFonts w:hint="eastAsia"/>
        </w:rPr>
        <w:t>179</w:t>
      </w:r>
      <w:r w:rsidR="00BD6055">
        <w:rPr>
          <w:rFonts w:hint="eastAsia"/>
        </w:rPr>
        <w:t>种分类器进行测试</w:t>
      </w:r>
      <w:r w:rsidR="00623B0E">
        <w:rPr>
          <w:rFonts w:hint="eastAsia"/>
        </w:rPr>
        <w:t>。</w:t>
      </w:r>
      <w:r w:rsidR="008B3ADA">
        <w:rPr>
          <w:rFonts w:hint="eastAsia"/>
        </w:rPr>
        <w:t>121</w:t>
      </w:r>
      <w:r w:rsidR="008B3ADA">
        <w:rPr>
          <w:rFonts w:hint="eastAsia"/>
        </w:rPr>
        <w:t>个数据集来源于</w:t>
      </w:r>
      <w:r w:rsidR="008B3ADA">
        <w:rPr>
          <w:rFonts w:hint="eastAsia"/>
        </w:rPr>
        <w:t>UCI</w:t>
      </w:r>
      <w:r w:rsidR="008B3ADA">
        <w:rPr>
          <w:rFonts w:hint="eastAsia"/>
        </w:rPr>
        <w:t>数据库</w:t>
      </w:r>
      <w:r w:rsidR="00910E9F">
        <w:fldChar w:fldCharType="begin"/>
      </w:r>
      <w:r w:rsidR="00910E9F">
        <w:instrText xml:space="preserve"> </w:instrText>
      </w:r>
      <w:r w:rsidR="00910E9F">
        <w:rPr>
          <w:rFonts w:hint="eastAsia"/>
        </w:rPr>
        <w:instrText>REF _Ref482164769 \r \h</w:instrText>
      </w:r>
      <w:r w:rsidR="00910E9F">
        <w:instrText xml:space="preserve"> </w:instrText>
      </w:r>
      <w:r w:rsidR="00910E9F">
        <w:fldChar w:fldCharType="separate"/>
      </w:r>
      <w:r w:rsidR="007033F6">
        <w:t>[8]</w:t>
      </w:r>
      <w:r w:rsidR="00910E9F">
        <w:fldChar w:fldCharType="end"/>
      </w:r>
      <w:r w:rsidR="008B3ADA">
        <w:rPr>
          <w:rFonts w:hint="eastAsia"/>
        </w:rPr>
        <w:t>，都是真实的问题；</w:t>
      </w:r>
      <w:r w:rsidR="008B3ADA">
        <w:rPr>
          <w:rFonts w:hint="eastAsia"/>
        </w:rPr>
        <w:t>179</w:t>
      </w:r>
      <w:r w:rsidR="008B3ADA">
        <w:rPr>
          <w:rFonts w:hint="eastAsia"/>
        </w:rPr>
        <w:t>种分类器分为</w:t>
      </w:r>
      <w:r w:rsidR="008B3ADA">
        <w:rPr>
          <w:rFonts w:hint="eastAsia"/>
        </w:rPr>
        <w:t>17</w:t>
      </w:r>
      <w:r w:rsidR="003249B4">
        <w:rPr>
          <w:rFonts w:hint="eastAsia"/>
        </w:rPr>
        <w:t>个类别，如</w:t>
      </w:r>
      <w:r w:rsidR="003249B4">
        <w:fldChar w:fldCharType="begin"/>
      </w:r>
      <w:r w:rsidR="003249B4">
        <w:instrText xml:space="preserve"> </w:instrText>
      </w:r>
      <w:r w:rsidR="003249B4">
        <w:rPr>
          <w:rFonts w:hint="eastAsia"/>
        </w:rPr>
        <w:instrText>REF _Ref481339348 \h</w:instrText>
      </w:r>
      <w:r w:rsidR="003249B4">
        <w:instrText xml:space="preserve"> </w:instrText>
      </w:r>
      <w:r w:rsidR="003249B4">
        <w:fldChar w:fldCharType="separate"/>
      </w:r>
      <w:r w:rsidR="007033F6">
        <w:rPr>
          <w:rFonts w:hint="eastAsia"/>
        </w:rPr>
        <w:t>表</w:t>
      </w:r>
      <w:r w:rsidR="007033F6">
        <w:rPr>
          <w:rFonts w:hint="eastAsia"/>
        </w:rPr>
        <w:t xml:space="preserve"> </w:t>
      </w:r>
      <w:r w:rsidR="007033F6">
        <w:rPr>
          <w:noProof/>
        </w:rPr>
        <w:t>3</w:t>
      </w:r>
      <w:r w:rsidR="007033F6">
        <w:noBreakHyphen/>
      </w:r>
      <w:r w:rsidR="007033F6">
        <w:rPr>
          <w:noProof/>
        </w:rPr>
        <w:t>1</w:t>
      </w:r>
      <w:r w:rsidR="003249B4">
        <w:fldChar w:fldCharType="end"/>
      </w:r>
      <w:r w:rsidR="003249B4">
        <w:rPr>
          <w:rFonts w:hint="eastAsia"/>
        </w:rPr>
        <w:t>所示</w:t>
      </w:r>
      <w:r w:rsidR="008B3ADA">
        <w:rPr>
          <w:rFonts w:hint="eastAsia"/>
        </w:rPr>
        <w:t>。</w:t>
      </w:r>
    </w:p>
    <w:p w14:paraId="0F00C70B" w14:textId="4F06E338" w:rsidR="00760A05" w:rsidRDefault="00760A05" w:rsidP="00760A05">
      <w:pPr>
        <w:pStyle w:val="aff0"/>
        <w:keepNext/>
      </w:pPr>
      <w:bookmarkStart w:id="180" w:name="_Ref481339348"/>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3</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1</w:t>
      </w:r>
      <w:r w:rsidR="005F5086">
        <w:fldChar w:fldCharType="end"/>
      </w:r>
      <w:bookmarkEnd w:id="180"/>
      <w:r>
        <w:t xml:space="preserve">  </w:t>
      </w:r>
      <w:r w:rsidRPr="00C05E92">
        <w:t>Manuel Fern</w:t>
      </w:r>
      <w:r>
        <w:rPr>
          <w:rFonts w:cs="Times New Roman"/>
        </w:rPr>
        <w:t>á</w:t>
      </w:r>
      <w:r w:rsidRPr="00C05E92">
        <w:t>ndez-Delgado</w:t>
      </w:r>
      <w:r>
        <w:rPr>
          <w:rFonts w:hint="eastAsia"/>
        </w:rPr>
        <w:t>在论文中使用的</w:t>
      </w:r>
      <w:r>
        <w:rPr>
          <w:rFonts w:hint="eastAsia"/>
        </w:rPr>
        <w:t>179</w:t>
      </w:r>
      <w:r>
        <w:rPr>
          <w:rFonts w:hint="eastAsia"/>
        </w:rPr>
        <w:t>种分类器统计</w:t>
      </w:r>
    </w:p>
    <w:tbl>
      <w:tblPr>
        <w:tblStyle w:val="12"/>
        <w:tblW w:w="0" w:type="auto"/>
        <w:jc w:val="center"/>
        <w:tblLook w:val="04A0" w:firstRow="1" w:lastRow="0" w:firstColumn="1" w:lastColumn="0" w:noHBand="0" w:noVBand="1"/>
      </w:tblPr>
      <w:tblGrid>
        <w:gridCol w:w="4532"/>
        <w:gridCol w:w="1004"/>
      </w:tblGrid>
      <w:tr w:rsidR="001C76B6" w14:paraId="175A0375" w14:textId="77777777" w:rsidTr="00910E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left w:val="single" w:sz="8" w:space="0" w:color="auto"/>
              <w:bottom w:val="single" w:sz="8" w:space="0" w:color="auto"/>
            </w:tcBorders>
          </w:tcPr>
          <w:p w14:paraId="4B890CAA" w14:textId="293DFF0A" w:rsidR="001C76B6" w:rsidRDefault="001C76B6" w:rsidP="008B3ADA">
            <w:pPr>
              <w:pStyle w:val="afe"/>
            </w:pPr>
            <w:r>
              <w:rPr>
                <w:rFonts w:hint="eastAsia"/>
              </w:rPr>
              <w:t>C</w:t>
            </w:r>
            <w:r>
              <w:t>lassifier</w:t>
            </w:r>
          </w:p>
        </w:tc>
        <w:tc>
          <w:tcPr>
            <w:tcW w:w="0" w:type="auto"/>
            <w:tcBorders>
              <w:top w:val="single" w:sz="8" w:space="0" w:color="auto"/>
              <w:bottom w:val="single" w:sz="8" w:space="0" w:color="auto"/>
              <w:right w:val="single" w:sz="8" w:space="0" w:color="auto"/>
            </w:tcBorders>
          </w:tcPr>
          <w:p w14:paraId="63B7A5A1" w14:textId="1594101C" w:rsidR="001C76B6" w:rsidRDefault="001C76B6" w:rsidP="001C76B6">
            <w:pPr>
              <w:pStyle w:val="afe"/>
              <w:jc w:val="center"/>
              <w:cnfStyle w:val="100000000000" w:firstRow="1" w:lastRow="0" w:firstColumn="0" w:lastColumn="0" w:oddVBand="0" w:evenVBand="0" w:oddHBand="0" w:evenHBand="0" w:firstRowFirstColumn="0" w:firstRowLastColumn="0" w:lastRowFirstColumn="0" w:lastRowLastColumn="0"/>
            </w:pPr>
            <w:r>
              <w:rPr>
                <w:rFonts w:hint="eastAsia"/>
              </w:rPr>
              <w:t>Number</w:t>
            </w:r>
          </w:p>
        </w:tc>
      </w:tr>
      <w:tr w:rsidR="00760A05" w14:paraId="1B4E9062"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left w:val="single" w:sz="8" w:space="0" w:color="auto"/>
            </w:tcBorders>
          </w:tcPr>
          <w:p w14:paraId="6A0DF5AD" w14:textId="5B99B940" w:rsidR="00760A05" w:rsidRPr="00D0739D" w:rsidRDefault="00760A05" w:rsidP="008B3ADA">
            <w:pPr>
              <w:pStyle w:val="afe"/>
              <w:rPr>
                <w:b w:val="0"/>
              </w:rPr>
            </w:pPr>
            <w:r w:rsidRPr="00D0739D">
              <w:rPr>
                <w:b w:val="0"/>
              </w:rPr>
              <w:lastRenderedPageBreak/>
              <w:t>Discriminant analysis (DA)</w:t>
            </w:r>
          </w:p>
        </w:tc>
        <w:tc>
          <w:tcPr>
            <w:tcW w:w="0" w:type="auto"/>
            <w:tcBorders>
              <w:top w:val="single" w:sz="8" w:space="0" w:color="auto"/>
              <w:right w:val="single" w:sz="8" w:space="0" w:color="auto"/>
            </w:tcBorders>
          </w:tcPr>
          <w:p w14:paraId="3496E150" w14:textId="132A3AEF"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20</w:t>
            </w:r>
          </w:p>
        </w:tc>
      </w:tr>
      <w:tr w:rsidR="00760A05" w14:paraId="62A4DD94"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3005BCAB" w14:textId="3364BD05" w:rsidR="00760A05" w:rsidRPr="00D0739D" w:rsidRDefault="00760A05" w:rsidP="008B3ADA">
            <w:pPr>
              <w:pStyle w:val="afe"/>
              <w:rPr>
                <w:b w:val="0"/>
              </w:rPr>
            </w:pPr>
            <w:r w:rsidRPr="00D0739D">
              <w:rPr>
                <w:b w:val="0"/>
              </w:rPr>
              <w:t>Bayesian (BY) approaches</w:t>
            </w:r>
          </w:p>
        </w:tc>
        <w:tc>
          <w:tcPr>
            <w:tcW w:w="0" w:type="auto"/>
            <w:tcBorders>
              <w:right w:val="single" w:sz="8" w:space="0" w:color="auto"/>
            </w:tcBorders>
          </w:tcPr>
          <w:p w14:paraId="6723C762" w14:textId="5623A62F"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6</w:t>
            </w:r>
          </w:p>
        </w:tc>
      </w:tr>
      <w:tr w:rsidR="00760A05" w14:paraId="00DEE28D"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69D574F1" w14:textId="3AB42A74" w:rsidR="00760A05" w:rsidRPr="00D0739D" w:rsidRDefault="00760A05" w:rsidP="008B3ADA">
            <w:pPr>
              <w:pStyle w:val="afe"/>
              <w:rPr>
                <w:b w:val="0"/>
              </w:rPr>
            </w:pPr>
            <w:r w:rsidRPr="00D0739D">
              <w:rPr>
                <w:b w:val="0"/>
              </w:rPr>
              <w:t>Neural networks (NNET)</w:t>
            </w:r>
          </w:p>
        </w:tc>
        <w:tc>
          <w:tcPr>
            <w:tcW w:w="0" w:type="auto"/>
            <w:tcBorders>
              <w:right w:val="single" w:sz="8" w:space="0" w:color="auto"/>
            </w:tcBorders>
          </w:tcPr>
          <w:p w14:paraId="3CF43D42" w14:textId="347F1927"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21</w:t>
            </w:r>
          </w:p>
        </w:tc>
      </w:tr>
      <w:tr w:rsidR="00760A05" w14:paraId="4D2035A0"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01A5D8F9" w14:textId="76F49763" w:rsidR="00760A05" w:rsidRPr="00D0739D" w:rsidRDefault="00760A05" w:rsidP="008B3ADA">
            <w:pPr>
              <w:pStyle w:val="afe"/>
              <w:rPr>
                <w:b w:val="0"/>
              </w:rPr>
            </w:pPr>
            <w:r w:rsidRPr="00D0739D">
              <w:rPr>
                <w:b w:val="0"/>
              </w:rPr>
              <w:t>Support vector machines (SVM)</w:t>
            </w:r>
          </w:p>
        </w:tc>
        <w:tc>
          <w:tcPr>
            <w:tcW w:w="0" w:type="auto"/>
            <w:tcBorders>
              <w:right w:val="single" w:sz="8" w:space="0" w:color="auto"/>
            </w:tcBorders>
          </w:tcPr>
          <w:p w14:paraId="52818034" w14:textId="0AB8786C"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10</w:t>
            </w:r>
          </w:p>
        </w:tc>
      </w:tr>
      <w:tr w:rsidR="00760A05" w14:paraId="1F0BE97E"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67B6077A" w14:textId="345A9FC2" w:rsidR="00760A05" w:rsidRPr="00D0739D" w:rsidRDefault="00760A05" w:rsidP="008B3ADA">
            <w:pPr>
              <w:pStyle w:val="afe"/>
              <w:rPr>
                <w:b w:val="0"/>
              </w:rPr>
            </w:pPr>
            <w:r w:rsidRPr="00D0739D">
              <w:rPr>
                <w:b w:val="0"/>
              </w:rPr>
              <w:t>Decision trees (DT)</w:t>
            </w:r>
          </w:p>
        </w:tc>
        <w:tc>
          <w:tcPr>
            <w:tcW w:w="0" w:type="auto"/>
            <w:tcBorders>
              <w:right w:val="single" w:sz="8" w:space="0" w:color="auto"/>
            </w:tcBorders>
          </w:tcPr>
          <w:p w14:paraId="4D49B0AE" w14:textId="7336A413"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14</w:t>
            </w:r>
          </w:p>
        </w:tc>
      </w:tr>
      <w:tr w:rsidR="00760A05" w14:paraId="6F820DDF"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4D358842" w14:textId="206095AC" w:rsidR="00760A05" w:rsidRPr="00D0739D" w:rsidRDefault="00760A05" w:rsidP="008B3ADA">
            <w:pPr>
              <w:pStyle w:val="afe"/>
              <w:rPr>
                <w:b w:val="0"/>
              </w:rPr>
            </w:pPr>
            <w:r w:rsidRPr="00D0739D">
              <w:rPr>
                <w:b w:val="0"/>
              </w:rPr>
              <w:t>Rule-based methods (RL)</w:t>
            </w:r>
          </w:p>
        </w:tc>
        <w:tc>
          <w:tcPr>
            <w:tcW w:w="0" w:type="auto"/>
            <w:tcBorders>
              <w:right w:val="single" w:sz="8" w:space="0" w:color="auto"/>
            </w:tcBorders>
          </w:tcPr>
          <w:p w14:paraId="19B929B7" w14:textId="2AF47AEC"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12</w:t>
            </w:r>
          </w:p>
        </w:tc>
      </w:tr>
      <w:tr w:rsidR="00760A05" w14:paraId="41004BC8"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3201E476" w14:textId="4187CCE4" w:rsidR="00760A05" w:rsidRPr="00D0739D" w:rsidRDefault="00C268ED" w:rsidP="008B3ADA">
            <w:pPr>
              <w:pStyle w:val="afe"/>
              <w:rPr>
                <w:b w:val="0"/>
              </w:rPr>
            </w:pPr>
            <w:r w:rsidRPr="00D0739D">
              <w:rPr>
                <w:b w:val="0"/>
              </w:rPr>
              <w:t>Boosting (BST)</w:t>
            </w:r>
            <w:r w:rsidR="00760A05" w:rsidRPr="00D0739D">
              <w:rPr>
                <w:b w:val="0"/>
              </w:rPr>
              <w:t>.</w:t>
            </w:r>
          </w:p>
        </w:tc>
        <w:tc>
          <w:tcPr>
            <w:tcW w:w="0" w:type="auto"/>
            <w:tcBorders>
              <w:right w:val="single" w:sz="8" w:space="0" w:color="auto"/>
            </w:tcBorders>
          </w:tcPr>
          <w:p w14:paraId="0DA65464" w14:textId="018F9239"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20</w:t>
            </w:r>
          </w:p>
        </w:tc>
      </w:tr>
      <w:tr w:rsidR="00760A05" w14:paraId="346ED4C7"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3DD56F82" w14:textId="60A98431" w:rsidR="00760A05" w:rsidRPr="00D0739D" w:rsidRDefault="00C268ED" w:rsidP="008B3ADA">
            <w:pPr>
              <w:pStyle w:val="afe"/>
              <w:rPr>
                <w:b w:val="0"/>
              </w:rPr>
            </w:pPr>
            <w:r w:rsidRPr="00D0739D">
              <w:rPr>
                <w:b w:val="0"/>
              </w:rPr>
              <w:t>Bagging (BAG)</w:t>
            </w:r>
            <w:r w:rsidR="00760A05" w:rsidRPr="00D0739D">
              <w:rPr>
                <w:b w:val="0"/>
              </w:rPr>
              <w:t>.</w:t>
            </w:r>
          </w:p>
        </w:tc>
        <w:tc>
          <w:tcPr>
            <w:tcW w:w="0" w:type="auto"/>
            <w:tcBorders>
              <w:right w:val="single" w:sz="8" w:space="0" w:color="auto"/>
            </w:tcBorders>
          </w:tcPr>
          <w:p w14:paraId="4023B1F5" w14:textId="58776AD0"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24</w:t>
            </w:r>
          </w:p>
        </w:tc>
      </w:tr>
      <w:tr w:rsidR="00760A05" w14:paraId="3B67362A"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639E6848" w14:textId="1932F155" w:rsidR="00760A05" w:rsidRPr="00D0739D" w:rsidRDefault="00760A05" w:rsidP="008B3ADA">
            <w:pPr>
              <w:pStyle w:val="afe"/>
              <w:rPr>
                <w:b w:val="0"/>
              </w:rPr>
            </w:pPr>
            <w:r w:rsidRPr="00D0739D">
              <w:rPr>
                <w:b w:val="0"/>
              </w:rPr>
              <w:t>S</w:t>
            </w:r>
            <w:r w:rsidR="00C268ED" w:rsidRPr="00D0739D">
              <w:rPr>
                <w:b w:val="0"/>
              </w:rPr>
              <w:t>tacking (STC)</w:t>
            </w:r>
            <w:r w:rsidRPr="00D0739D">
              <w:rPr>
                <w:b w:val="0"/>
              </w:rPr>
              <w:t>.</w:t>
            </w:r>
          </w:p>
        </w:tc>
        <w:tc>
          <w:tcPr>
            <w:tcW w:w="0" w:type="auto"/>
            <w:tcBorders>
              <w:right w:val="single" w:sz="8" w:space="0" w:color="auto"/>
            </w:tcBorders>
          </w:tcPr>
          <w:p w14:paraId="4F138878" w14:textId="632CB607"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2</w:t>
            </w:r>
          </w:p>
        </w:tc>
      </w:tr>
      <w:tr w:rsidR="00760A05" w14:paraId="3077CB0E"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3DC2C31A" w14:textId="131FC794" w:rsidR="00760A05" w:rsidRPr="00D0739D" w:rsidRDefault="00C268ED" w:rsidP="008B3ADA">
            <w:pPr>
              <w:pStyle w:val="afe"/>
              <w:rPr>
                <w:b w:val="0"/>
              </w:rPr>
            </w:pPr>
            <w:r w:rsidRPr="00D0739D">
              <w:rPr>
                <w:b w:val="0"/>
              </w:rPr>
              <w:t>Random Forests (RF)</w:t>
            </w:r>
            <w:r w:rsidR="00760A05" w:rsidRPr="00D0739D">
              <w:rPr>
                <w:b w:val="0"/>
              </w:rPr>
              <w:t>.</w:t>
            </w:r>
          </w:p>
        </w:tc>
        <w:tc>
          <w:tcPr>
            <w:tcW w:w="0" w:type="auto"/>
            <w:tcBorders>
              <w:right w:val="single" w:sz="8" w:space="0" w:color="auto"/>
            </w:tcBorders>
          </w:tcPr>
          <w:p w14:paraId="73C38FFD" w14:textId="3514DCC3"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8</w:t>
            </w:r>
          </w:p>
        </w:tc>
      </w:tr>
      <w:tr w:rsidR="00760A05" w14:paraId="407106F3"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2D96DB53" w14:textId="0749B13B" w:rsidR="00760A05" w:rsidRPr="00D0739D" w:rsidRDefault="00C268ED" w:rsidP="008B3ADA">
            <w:pPr>
              <w:pStyle w:val="afe"/>
              <w:rPr>
                <w:b w:val="0"/>
              </w:rPr>
            </w:pPr>
            <w:r w:rsidRPr="00D0739D">
              <w:rPr>
                <w:b w:val="0"/>
              </w:rPr>
              <w:t>Other ensembles (OEN)</w:t>
            </w:r>
            <w:r w:rsidR="00760A05" w:rsidRPr="00D0739D">
              <w:rPr>
                <w:b w:val="0"/>
              </w:rPr>
              <w:t>.</w:t>
            </w:r>
          </w:p>
        </w:tc>
        <w:tc>
          <w:tcPr>
            <w:tcW w:w="0" w:type="auto"/>
            <w:tcBorders>
              <w:right w:val="single" w:sz="8" w:space="0" w:color="auto"/>
            </w:tcBorders>
          </w:tcPr>
          <w:p w14:paraId="0F68BEEB" w14:textId="20D6F05A"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11</w:t>
            </w:r>
          </w:p>
        </w:tc>
      </w:tr>
      <w:tr w:rsidR="00760A05" w14:paraId="311F634D"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5056E3A7" w14:textId="123D4766" w:rsidR="00760A05" w:rsidRPr="00D0739D" w:rsidRDefault="00760A05" w:rsidP="008B3ADA">
            <w:pPr>
              <w:pStyle w:val="afe"/>
              <w:rPr>
                <w:b w:val="0"/>
              </w:rPr>
            </w:pPr>
            <w:r w:rsidRPr="00D0739D">
              <w:rPr>
                <w:b w:val="0"/>
              </w:rPr>
              <w:t>Ge</w:t>
            </w:r>
            <w:r w:rsidR="00C268ED" w:rsidRPr="00D0739D">
              <w:rPr>
                <w:b w:val="0"/>
              </w:rPr>
              <w:t>neralized Linear Models (GLM)</w:t>
            </w:r>
            <w:r w:rsidRPr="00D0739D">
              <w:rPr>
                <w:b w:val="0"/>
              </w:rPr>
              <w:t>.</w:t>
            </w:r>
          </w:p>
        </w:tc>
        <w:tc>
          <w:tcPr>
            <w:tcW w:w="0" w:type="auto"/>
            <w:tcBorders>
              <w:right w:val="single" w:sz="8" w:space="0" w:color="auto"/>
            </w:tcBorders>
          </w:tcPr>
          <w:p w14:paraId="30686CB7" w14:textId="1E444FAB"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5</w:t>
            </w:r>
          </w:p>
        </w:tc>
      </w:tr>
      <w:tr w:rsidR="00760A05" w14:paraId="4B979FA7"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55C72341" w14:textId="0AE7F55B" w:rsidR="00760A05" w:rsidRPr="00D0739D" w:rsidRDefault="00760A05" w:rsidP="008B3ADA">
            <w:pPr>
              <w:pStyle w:val="afe"/>
              <w:rPr>
                <w:b w:val="0"/>
              </w:rPr>
            </w:pPr>
            <w:r w:rsidRPr="00D0739D">
              <w:rPr>
                <w:b w:val="0"/>
              </w:rPr>
              <w:t>N</w:t>
            </w:r>
            <w:r w:rsidR="00C268ED" w:rsidRPr="00D0739D">
              <w:rPr>
                <w:b w:val="0"/>
              </w:rPr>
              <w:t>earest neighbor methods (NN)</w:t>
            </w:r>
          </w:p>
        </w:tc>
        <w:tc>
          <w:tcPr>
            <w:tcW w:w="0" w:type="auto"/>
            <w:tcBorders>
              <w:right w:val="single" w:sz="8" w:space="0" w:color="auto"/>
            </w:tcBorders>
          </w:tcPr>
          <w:p w14:paraId="53A066E1" w14:textId="78E6A3D9"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5</w:t>
            </w:r>
          </w:p>
        </w:tc>
      </w:tr>
      <w:tr w:rsidR="00760A05" w14:paraId="04E9BAEF"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3F1749B2" w14:textId="6E423C0E" w:rsidR="00760A05" w:rsidRPr="00D0739D" w:rsidRDefault="00760A05" w:rsidP="008B3ADA">
            <w:pPr>
              <w:pStyle w:val="afe"/>
              <w:rPr>
                <w:b w:val="0"/>
              </w:rPr>
            </w:pPr>
            <w:r w:rsidRPr="00D0739D">
              <w:rPr>
                <w:b w:val="0"/>
              </w:rPr>
              <w:t>Partial least squares and principal</w:t>
            </w:r>
            <w:r w:rsidR="00C268ED" w:rsidRPr="00D0739D">
              <w:rPr>
                <w:b w:val="0"/>
              </w:rPr>
              <w:t xml:space="preserve"> </w:t>
            </w:r>
            <w:r w:rsidR="001C76B6" w:rsidRPr="00D0739D">
              <w:rPr>
                <w:b w:val="0"/>
              </w:rPr>
              <w:br/>
            </w:r>
            <w:r w:rsidR="00C268ED" w:rsidRPr="00D0739D">
              <w:rPr>
                <w:b w:val="0"/>
              </w:rPr>
              <w:t>component regression (PLSR)</w:t>
            </w:r>
          </w:p>
        </w:tc>
        <w:tc>
          <w:tcPr>
            <w:tcW w:w="0" w:type="auto"/>
            <w:tcBorders>
              <w:right w:val="single" w:sz="8" w:space="0" w:color="auto"/>
            </w:tcBorders>
          </w:tcPr>
          <w:p w14:paraId="7B72F9E5" w14:textId="704E7114"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6</w:t>
            </w:r>
          </w:p>
        </w:tc>
      </w:tr>
      <w:tr w:rsidR="00760A05" w14:paraId="5D447E8F"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36ECE855" w14:textId="38C90E50" w:rsidR="00760A05" w:rsidRPr="00D0739D" w:rsidRDefault="00760A05" w:rsidP="008B3ADA">
            <w:pPr>
              <w:pStyle w:val="afe"/>
              <w:rPr>
                <w:b w:val="0"/>
              </w:rPr>
            </w:pPr>
            <w:r w:rsidRPr="00D0739D">
              <w:rPr>
                <w:b w:val="0"/>
              </w:rPr>
              <w:t>Logistic an</w:t>
            </w:r>
            <w:r w:rsidR="00C268ED" w:rsidRPr="00D0739D">
              <w:rPr>
                <w:b w:val="0"/>
              </w:rPr>
              <w:t>d multinomial regression (LMR)</w:t>
            </w:r>
          </w:p>
        </w:tc>
        <w:tc>
          <w:tcPr>
            <w:tcW w:w="0" w:type="auto"/>
            <w:tcBorders>
              <w:right w:val="single" w:sz="8" w:space="0" w:color="auto"/>
            </w:tcBorders>
          </w:tcPr>
          <w:p w14:paraId="3999D31B" w14:textId="2A4504C0"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3</w:t>
            </w:r>
          </w:p>
        </w:tc>
      </w:tr>
      <w:tr w:rsidR="00760A05" w14:paraId="27EBF88D"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0BA05A61" w14:textId="7CBBE81C" w:rsidR="00760A05" w:rsidRPr="00D0739D" w:rsidRDefault="00760A05" w:rsidP="008B3ADA">
            <w:pPr>
              <w:pStyle w:val="afe"/>
              <w:rPr>
                <w:b w:val="0"/>
              </w:rPr>
            </w:pPr>
            <w:r w:rsidRPr="00D0739D">
              <w:rPr>
                <w:b w:val="0"/>
              </w:rPr>
              <w:t>Multivariate adaptive regression splines (MARS)</w:t>
            </w:r>
          </w:p>
        </w:tc>
        <w:tc>
          <w:tcPr>
            <w:tcW w:w="0" w:type="auto"/>
            <w:tcBorders>
              <w:right w:val="single" w:sz="8" w:space="0" w:color="auto"/>
            </w:tcBorders>
          </w:tcPr>
          <w:p w14:paraId="21B7EC2B" w14:textId="3E6AC863"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2</w:t>
            </w:r>
          </w:p>
        </w:tc>
      </w:tr>
      <w:tr w:rsidR="00760A05" w14:paraId="654D5249" w14:textId="77777777" w:rsidTr="00910E9F">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bottom w:val="single" w:sz="8" w:space="0" w:color="auto"/>
            </w:tcBorders>
          </w:tcPr>
          <w:p w14:paraId="16AD2C04" w14:textId="27EE5191" w:rsidR="00760A05" w:rsidRPr="00D0739D" w:rsidRDefault="00760A05" w:rsidP="008B3ADA">
            <w:pPr>
              <w:pStyle w:val="afe"/>
              <w:rPr>
                <w:b w:val="0"/>
              </w:rPr>
            </w:pPr>
            <w:r w:rsidRPr="00D0739D">
              <w:rPr>
                <w:b w:val="0"/>
              </w:rPr>
              <w:t>Other Methods (OM)</w:t>
            </w:r>
          </w:p>
        </w:tc>
        <w:tc>
          <w:tcPr>
            <w:tcW w:w="0" w:type="auto"/>
            <w:tcBorders>
              <w:bottom w:val="single" w:sz="8" w:space="0" w:color="auto"/>
              <w:right w:val="single" w:sz="8" w:space="0" w:color="auto"/>
            </w:tcBorders>
          </w:tcPr>
          <w:p w14:paraId="0C7E5346" w14:textId="643F1CCD" w:rsidR="00760A05" w:rsidRDefault="00760A05" w:rsidP="001C76B6">
            <w:pPr>
              <w:pStyle w:val="afe"/>
              <w:jc w:val="center"/>
              <w:cnfStyle w:val="000000000000" w:firstRow="0" w:lastRow="0" w:firstColumn="0" w:lastColumn="0" w:oddVBand="0" w:evenVBand="0" w:oddHBand="0" w:evenHBand="0" w:firstRowFirstColumn="0" w:firstRowLastColumn="0" w:lastRowFirstColumn="0" w:lastRowLastColumn="0"/>
            </w:pPr>
            <w:r>
              <w:rPr>
                <w:rFonts w:hint="eastAsia"/>
              </w:rPr>
              <w:t>10</w:t>
            </w:r>
          </w:p>
        </w:tc>
      </w:tr>
    </w:tbl>
    <w:p w14:paraId="281CF1FA" w14:textId="77777777" w:rsidR="000A5EAC" w:rsidRDefault="000A5EAC" w:rsidP="007A27E3">
      <w:pPr>
        <w:pStyle w:val="a2"/>
        <w:ind w:firstLine="480"/>
      </w:pPr>
    </w:p>
    <w:p w14:paraId="797BC814" w14:textId="5A3B14A4" w:rsidR="000A5EAC" w:rsidRDefault="000A5EAC" w:rsidP="000A5EAC">
      <w:pPr>
        <w:pStyle w:val="a2"/>
        <w:ind w:firstLine="480"/>
      </w:pPr>
      <w:r w:rsidRPr="000A5EAC">
        <w:rPr>
          <w:rFonts w:hint="eastAsia"/>
        </w:rPr>
        <w:t>比较通用的算法包括：决策树（</w:t>
      </w:r>
      <w:r w:rsidRPr="000A5EAC">
        <w:rPr>
          <w:rFonts w:hint="eastAsia"/>
        </w:rPr>
        <w:t>Decision Tree</w:t>
      </w:r>
      <w:r w:rsidRPr="000A5EAC">
        <w:rPr>
          <w:rFonts w:hint="eastAsia"/>
        </w:rPr>
        <w:t>）、随机森林（</w:t>
      </w:r>
      <w:r w:rsidRPr="000A5EAC">
        <w:rPr>
          <w:rFonts w:hint="eastAsia"/>
        </w:rPr>
        <w:t>Random Forest</w:t>
      </w:r>
      <w:r w:rsidRPr="000A5EAC">
        <w:rPr>
          <w:rFonts w:hint="eastAsia"/>
        </w:rPr>
        <w:t>）、支持向量机（</w:t>
      </w:r>
      <w:r w:rsidRPr="000A5EAC">
        <w:rPr>
          <w:rFonts w:hint="eastAsia"/>
        </w:rPr>
        <w:t>Support Vector Machines</w:t>
      </w:r>
      <w:r w:rsidRPr="000A5EAC">
        <w:rPr>
          <w:rFonts w:hint="eastAsia"/>
        </w:rPr>
        <w:t>）、神经网络（</w:t>
      </w:r>
      <w:r w:rsidRPr="000A5EAC">
        <w:rPr>
          <w:rFonts w:hint="eastAsia"/>
        </w:rPr>
        <w:t>Neural Network</w:t>
      </w:r>
      <w:r w:rsidRPr="000A5EAC">
        <w:rPr>
          <w:rFonts w:hint="eastAsia"/>
        </w:rPr>
        <w:t>）、贝叶斯近似（</w:t>
      </w:r>
      <w:r w:rsidRPr="000A5EAC">
        <w:rPr>
          <w:rFonts w:hint="eastAsia"/>
        </w:rPr>
        <w:t>Bayesian Approaches</w:t>
      </w:r>
      <w:r w:rsidRPr="000A5EAC">
        <w:rPr>
          <w:rFonts w:hint="eastAsia"/>
        </w:rPr>
        <w:t>）等。每个大类别里的算法之间思路基本一致，只不过解决问题的方法有差别，例如随机森林中算法</w:t>
      </w:r>
      <w:r w:rsidRPr="000A5EAC">
        <w:rPr>
          <w:rFonts w:hint="eastAsia"/>
        </w:rPr>
        <w:t>parRF_t</w:t>
      </w:r>
      <w:r w:rsidRPr="000A5EAC">
        <w:rPr>
          <w:rFonts w:hint="eastAsia"/>
        </w:rPr>
        <w:t>（</w:t>
      </w:r>
      <w:r w:rsidRPr="000A5EAC">
        <w:rPr>
          <w:rFonts w:hint="eastAsia"/>
        </w:rPr>
        <w:t>paralleled RF</w:t>
      </w:r>
      <w:r w:rsidRPr="000A5EAC">
        <w:rPr>
          <w:rFonts w:hint="eastAsia"/>
        </w:rPr>
        <w:t>，文章作者的命名，方便区分，不是通用命名）仅仅是使用并行化来提高随机森林处理数据的效率。</w:t>
      </w:r>
      <w:r>
        <w:rPr>
          <w:rFonts w:hint="eastAsia"/>
        </w:rPr>
        <w:t>测试结果如</w:t>
      </w:r>
      <w:r w:rsidR="003249B4">
        <w:fldChar w:fldCharType="begin"/>
      </w:r>
      <w:r w:rsidR="003249B4">
        <w:instrText xml:space="preserve"> </w:instrText>
      </w:r>
      <w:r w:rsidR="003249B4">
        <w:rPr>
          <w:rFonts w:hint="eastAsia"/>
        </w:rPr>
        <w:instrText>REF _Ref484259410 \h</w:instrText>
      </w:r>
      <w:r w:rsidR="003249B4">
        <w:instrText xml:space="preserve"> </w:instrText>
      </w:r>
      <w:r w:rsidR="003249B4">
        <w:fldChar w:fldCharType="separate"/>
      </w:r>
      <w:r w:rsidR="007033F6">
        <w:rPr>
          <w:rFonts w:hint="eastAsia"/>
        </w:rPr>
        <w:t>表</w:t>
      </w:r>
      <w:r w:rsidR="007033F6">
        <w:rPr>
          <w:rFonts w:hint="eastAsia"/>
        </w:rPr>
        <w:t xml:space="preserve"> </w:t>
      </w:r>
      <w:r w:rsidR="007033F6">
        <w:rPr>
          <w:noProof/>
        </w:rPr>
        <w:t>3</w:t>
      </w:r>
      <w:r w:rsidR="007033F6">
        <w:noBreakHyphen/>
      </w:r>
      <w:r w:rsidR="007033F6">
        <w:rPr>
          <w:noProof/>
        </w:rPr>
        <w:t>2</w:t>
      </w:r>
      <w:r w:rsidR="003249B4">
        <w:fldChar w:fldCharType="end"/>
      </w:r>
      <w:r>
        <w:rPr>
          <w:rFonts w:hint="eastAsia"/>
        </w:rPr>
        <w:t>所示。最上面的表格是</w:t>
      </w:r>
      <w:r>
        <w:rPr>
          <w:rFonts w:hint="eastAsia"/>
        </w:rPr>
        <w:t>PAMA</w:t>
      </w:r>
      <w:r>
        <w:rPr>
          <w:rFonts w:hint="eastAsia"/>
        </w:rPr>
        <w:t>（</w:t>
      </w:r>
      <w:r>
        <w:t>Probability of Achieving the Maximum Accuracy</w:t>
      </w:r>
      <w:r>
        <w:rPr>
          <w:rFonts w:hint="eastAsia"/>
        </w:rPr>
        <w:t>）排名，</w:t>
      </w:r>
      <w:r>
        <w:rPr>
          <w:rFonts w:hint="eastAsia"/>
        </w:rPr>
        <w:t>PAMA</w:t>
      </w:r>
      <w:r>
        <w:rPr>
          <w:rFonts w:hint="eastAsia"/>
        </w:rPr>
        <w:t>指的是</w:t>
      </w:r>
      <w:r w:rsidR="00910E9F">
        <w:rPr>
          <w:rFonts w:hint="eastAsia"/>
        </w:rPr>
        <w:t>当一个</w:t>
      </w:r>
      <w:r>
        <w:rPr>
          <w:rFonts w:hint="eastAsia"/>
        </w:rPr>
        <w:t>分类器</w:t>
      </w:r>
      <w:r w:rsidR="00910E9F">
        <w:rPr>
          <w:rFonts w:hint="eastAsia"/>
        </w:rPr>
        <w:t>在该数据集上</w:t>
      </w:r>
      <w:r>
        <w:rPr>
          <w:rFonts w:hint="eastAsia"/>
        </w:rPr>
        <w:t>性能最好</w:t>
      </w:r>
      <w:r w:rsidR="00910E9F">
        <w:rPr>
          <w:rFonts w:hint="eastAsia"/>
        </w:rPr>
        <w:t>，就算进来，然后统计数量（用百分比表示），</w:t>
      </w:r>
      <w:r>
        <w:rPr>
          <w:rFonts w:hint="eastAsia"/>
        </w:rPr>
        <w:t>。中间的表格是</w:t>
      </w:r>
      <w:r>
        <w:rPr>
          <w:rFonts w:hint="eastAsia"/>
        </w:rPr>
        <w:t>P95</w:t>
      </w:r>
      <w:r>
        <w:rPr>
          <w:rFonts w:hint="eastAsia"/>
        </w:rPr>
        <w:t>（</w:t>
      </w:r>
      <w:r>
        <w:t>probability of achieving more than 95% of the maximum accuracy</w:t>
      </w:r>
      <w:r>
        <w:rPr>
          <w:rFonts w:hint="eastAsia"/>
        </w:rPr>
        <w:t>）</w:t>
      </w:r>
      <w:r w:rsidR="00AB6EC4">
        <w:rPr>
          <w:rFonts w:hint="eastAsia"/>
        </w:rPr>
        <w:t>排名</w:t>
      </w:r>
      <w:r>
        <w:rPr>
          <w:rFonts w:hint="eastAsia"/>
        </w:rPr>
        <w:t>，指的是当一个分类器在该数据集上的性能超过最大性能的</w:t>
      </w:r>
      <w:r>
        <w:rPr>
          <w:rFonts w:hint="eastAsia"/>
        </w:rPr>
        <w:t>95%</w:t>
      </w:r>
      <w:r>
        <w:rPr>
          <w:rFonts w:hint="eastAsia"/>
        </w:rPr>
        <w:t>，</w:t>
      </w:r>
      <w:r w:rsidR="00910E9F">
        <w:rPr>
          <w:rFonts w:hint="eastAsia"/>
        </w:rPr>
        <w:t>就算进来</w:t>
      </w:r>
      <w:r>
        <w:rPr>
          <w:rFonts w:hint="eastAsia"/>
        </w:rPr>
        <w:t>，</w:t>
      </w:r>
      <w:r w:rsidR="00910E9F">
        <w:rPr>
          <w:rFonts w:hint="eastAsia"/>
        </w:rPr>
        <w:t>然后</w:t>
      </w:r>
      <w:r>
        <w:rPr>
          <w:rFonts w:hint="eastAsia"/>
        </w:rPr>
        <w:t>进行平均。最下面的表格是</w:t>
      </w:r>
      <w:r>
        <w:rPr>
          <w:rFonts w:hint="eastAsia"/>
        </w:rPr>
        <w:t>PMA</w:t>
      </w:r>
      <w:r>
        <w:rPr>
          <w:rFonts w:hint="eastAsia"/>
        </w:rPr>
        <w:t>（</w:t>
      </w:r>
      <w:r>
        <w:t>Percentage of the Maximum Accuracy</w:t>
      </w:r>
      <w:r>
        <w:rPr>
          <w:rFonts w:hint="eastAsia"/>
        </w:rPr>
        <w:t>）的排名，当一个分类器在该数据集上性能最优，</w:t>
      </w:r>
      <w:r w:rsidR="00910E9F">
        <w:rPr>
          <w:rFonts w:hint="eastAsia"/>
        </w:rPr>
        <w:t>就算进来</w:t>
      </w:r>
      <w:r>
        <w:rPr>
          <w:rFonts w:hint="eastAsia"/>
        </w:rPr>
        <w:t>，</w:t>
      </w:r>
      <w:r w:rsidR="00910E9F">
        <w:rPr>
          <w:rFonts w:hint="eastAsia"/>
        </w:rPr>
        <w:t>然后</w:t>
      </w:r>
      <w:r>
        <w:rPr>
          <w:rFonts w:hint="eastAsia"/>
        </w:rPr>
        <w:t>进行平均。</w:t>
      </w:r>
    </w:p>
    <w:p w14:paraId="2B6E7AC1" w14:textId="6A4ECD6B" w:rsidR="006B23B7" w:rsidRPr="001C4F1B" w:rsidRDefault="006B23B7" w:rsidP="006B23B7">
      <w:pPr>
        <w:pStyle w:val="a2"/>
        <w:ind w:firstLine="480"/>
      </w:pPr>
      <w:r>
        <w:rPr>
          <w:rFonts w:hint="eastAsia"/>
        </w:rPr>
        <w:t>从结论我们可以看出没有一种算法可以在所有数据集上性能最好，这就是“没有免费午餐理论（</w:t>
      </w:r>
      <w:r>
        <w:rPr>
          <w:rFonts w:hint="eastAsia"/>
        </w:rPr>
        <w:t>No</w:t>
      </w:r>
      <w:r>
        <w:t>-Free-Lunch theorem</w:t>
      </w:r>
      <w:r>
        <w:rPr>
          <w:rFonts w:hint="eastAsia"/>
        </w:rPr>
        <w:t>）”</w:t>
      </w:r>
      <w:r>
        <w:fldChar w:fldCharType="begin"/>
      </w:r>
      <w:r>
        <w:instrText xml:space="preserve"> </w:instrText>
      </w:r>
      <w:r>
        <w:rPr>
          <w:rFonts w:hint="eastAsia"/>
        </w:rPr>
        <w:instrText>REF _Ref481447880 \r \h</w:instrText>
      </w:r>
      <w:r>
        <w:instrText xml:space="preserve"> </w:instrText>
      </w:r>
      <w:r>
        <w:fldChar w:fldCharType="separate"/>
      </w:r>
      <w:r w:rsidR="007033F6">
        <w:t>[9]</w:t>
      </w:r>
      <w:r>
        <w:fldChar w:fldCharType="end"/>
      </w:r>
      <w:r>
        <w:rPr>
          <w:rFonts w:hint="eastAsia"/>
        </w:rPr>
        <w:t>。</w:t>
      </w:r>
      <w:r w:rsidRPr="00AB6EC4">
        <w:rPr>
          <w:rFonts w:hint="eastAsia"/>
        </w:rPr>
        <w:t>对于各种不同的机器学习算法来说，没有最好的算法，只有最合适的算法。</w:t>
      </w:r>
      <w:r>
        <w:rPr>
          <w:rFonts w:hint="eastAsia"/>
        </w:rPr>
        <w:t>尽管如此，我们还是可以看出随机森林、支持向量机和神经网络适应性较强，也就是说对于大部分问题，可以得到相对较好的性能。</w:t>
      </w:r>
    </w:p>
    <w:p w14:paraId="62429355" w14:textId="14F017E3" w:rsidR="00910E9F" w:rsidRDefault="00910E9F" w:rsidP="00910E9F">
      <w:pPr>
        <w:pStyle w:val="aff0"/>
        <w:keepNext/>
      </w:pPr>
      <w:bookmarkStart w:id="181" w:name="_Ref484259410"/>
      <w:r>
        <w:rPr>
          <w:rFonts w:hint="eastAsia"/>
        </w:rPr>
        <w:lastRenderedPageBreak/>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3</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2</w:t>
      </w:r>
      <w:r w:rsidR="005F5086">
        <w:fldChar w:fldCharType="end"/>
      </w:r>
      <w:bookmarkEnd w:id="181"/>
      <w:r>
        <w:t xml:space="preserve">  </w:t>
      </w:r>
      <w:r>
        <w:rPr>
          <w:rFonts w:hint="eastAsia"/>
        </w:rPr>
        <w:t>不同分类器测试结果</w:t>
      </w:r>
    </w:p>
    <w:p w14:paraId="1CB79351" w14:textId="787B1BAB" w:rsidR="000A5EAC" w:rsidRDefault="000A5EAC" w:rsidP="000A5EAC">
      <w:pPr>
        <w:pStyle w:val="af7"/>
        <w:spacing w:before="156"/>
      </w:pPr>
      <w:r w:rsidRPr="000A5EAC">
        <w:drawing>
          <wp:inline distT="0" distB="0" distL="0" distR="0" wp14:anchorId="0F2A7F4E" wp14:editId="7EAE1C28">
            <wp:extent cx="4343400" cy="5143500"/>
            <wp:effectExtent l="0" t="0" r="0" b="0"/>
            <wp:docPr id="46" name="图片 46" descr="E:\Work\Documents\Pictures\classifier_perform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Work\Documents\Pictures\classifier_performance.tif"/>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43400" cy="5143500"/>
                    </a:xfrm>
                    <a:prstGeom prst="rect">
                      <a:avLst/>
                    </a:prstGeom>
                    <a:noFill/>
                    <a:ln>
                      <a:noFill/>
                    </a:ln>
                  </pic:spPr>
                </pic:pic>
              </a:graphicData>
            </a:graphic>
          </wp:inline>
        </w:drawing>
      </w:r>
    </w:p>
    <w:p w14:paraId="1B58636C" w14:textId="6AEF2F46" w:rsidR="00CE37B8" w:rsidRDefault="00CE37B8" w:rsidP="00313023">
      <w:pPr>
        <w:pStyle w:val="3"/>
        <w:spacing w:before="156" w:after="156"/>
      </w:pPr>
      <w:bookmarkStart w:id="182" w:name="_Toc484419111"/>
      <w:r>
        <w:rPr>
          <w:rFonts w:hint="eastAsia"/>
        </w:rPr>
        <w:t>决策树</w:t>
      </w:r>
      <w:bookmarkEnd w:id="182"/>
    </w:p>
    <w:p w14:paraId="1279E262" w14:textId="002265E9" w:rsidR="00313023" w:rsidRDefault="00313023" w:rsidP="00C52918">
      <w:pPr>
        <w:pStyle w:val="a2"/>
        <w:ind w:firstLine="480"/>
      </w:pPr>
      <w:r>
        <w:rPr>
          <w:rFonts w:hint="eastAsia"/>
        </w:rPr>
        <w:t>决策树（</w:t>
      </w:r>
      <w:r>
        <w:rPr>
          <w:rFonts w:hint="eastAsia"/>
        </w:rPr>
        <w:t>Decision</w:t>
      </w:r>
      <w:r>
        <w:t xml:space="preserve"> </w:t>
      </w:r>
      <w:r>
        <w:rPr>
          <w:rFonts w:hint="eastAsia"/>
        </w:rPr>
        <w:t>Tree</w:t>
      </w:r>
      <w:r w:rsidR="008E150F">
        <w:rPr>
          <w:rFonts w:hint="eastAsia"/>
        </w:rPr>
        <w:t>），顾名思义，就是基于树结构来进行决策</w:t>
      </w:r>
      <w:r>
        <w:rPr>
          <w:rFonts w:hint="eastAsia"/>
        </w:rPr>
        <w:t>，而这正是人类在面临决策问题时一种很自然的处理机制。</w:t>
      </w:r>
      <w:r w:rsidR="00E23E0F">
        <w:rPr>
          <w:rFonts w:hint="eastAsia"/>
        </w:rPr>
        <w:t>例如，我们决定是否去踢足球，我们按照</w:t>
      </w:r>
      <w:r w:rsidR="003249B4">
        <w:fldChar w:fldCharType="begin"/>
      </w:r>
      <w:r w:rsidR="003249B4">
        <w:instrText xml:space="preserve"> </w:instrText>
      </w:r>
      <w:r w:rsidR="003249B4">
        <w:rPr>
          <w:rFonts w:hint="eastAsia"/>
        </w:rPr>
        <w:instrText>REF _Ref481404129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4</w:t>
      </w:r>
      <w:r w:rsidR="003249B4">
        <w:fldChar w:fldCharType="end"/>
      </w:r>
      <w:r w:rsidR="00E23E0F">
        <w:rPr>
          <w:rFonts w:hint="eastAsia"/>
        </w:rPr>
        <w:t>所示进行决策</w:t>
      </w:r>
      <w:r w:rsidR="00910E9F">
        <w:fldChar w:fldCharType="begin"/>
      </w:r>
      <w:r w:rsidR="00910E9F">
        <w:instrText xml:space="preserve"> </w:instrText>
      </w:r>
      <w:r w:rsidR="00910E9F">
        <w:rPr>
          <w:rFonts w:hint="eastAsia"/>
        </w:rPr>
        <w:instrText>REF _Ref482165148 \r \h</w:instrText>
      </w:r>
      <w:r w:rsidR="00910E9F">
        <w:instrText xml:space="preserve"> </w:instrText>
      </w:r>
      <w:r w:rsidR="00910E9F">
        <w:fldChar w:fldCharType="separate"/>
      </w:r>
      <w:r w:rsidR="007033F6">
        <w:t>[10]</w:t>
      </w:r>
      <w:r w:rsidR="00910E9F">
        <w:fldChar w:fldCharType="end"/>
      </w:r>
      <w:r w:rsidR="00E23E0F">
        <w:rPr>
          <w:rFonts w:hint="eastAsia"/>
        </w:rPr>
        <w:t>。</w:t>
      </w:r>
    </w:p>
    <w:p w14:paraId="4CB08939" w14:textId="32106A3C" w:rsidR="008839C2" w:rsidRDefault="00812363" w:rsidP="008839C2">
      <w:pPr>
        <w:pStyle w:val="af7"/>
        <w:keepNext/>
        <w:spacing w:before="156"/>
      </w:pPr>
      <w:r>
        <w:object w:dxaOrig="10815" w:dyaOrig="4006" w14:anchorId="7A7B3937">
          <v:shape id="_x0000_i1032" type="#_x0000_t75" style="width:266.1pt;height:101.1pt" o:ole="">
            <v:imagedata r:id="rId78" o:title=""/>
          </v:shape>
          <o:OLEObject Type="Embed" ProgID="Visio.Drawing.15" ShapeID="_x0000_i1032" DrawAspect="Content" ObjectID="_1558172528" r:id="rId79"/>
        </w:object>
      </w:r>
    </w:p>
    <w:p w14:paraId="71D6DE18" w14:textId="4644EA0F" w:rsidR="00E23E0F" w:rsidRDefault="008839C2" w:rsidP="008839C2">
      <w:pPr>
        <w:pStyle w:val="aff0"/>
      </w:pPr>
      <w:bookmarkStart w:id="183" w:name="_Ref481404129"/>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4</w:t>
      </w:r>
      <w:r w:rsidR="00CA3B33">
        <w:fldChar w:fldCharType="end"/>
      </w:r>
      <w:bookmarkEnd w:id="183"/>
      <w:r>
        <w:t xml:space="preserve">  </w:t>
      </w:r>
      <w:r>
        <w:rPr>
          <w:rFonts w:hint="eastAsia"/>
        </w:rPr>
        <w:t>是否去操场踢球的决策过程</w:t>
      </w:r>
    </w:p>
    <w:p w14:paraId="2592B4F8" w14:textId="0ACF68FD" w:rsidR="00F7290C" w:rsidRDefault="00AC787A" w:rsidP="005947DD">
      <w:pPr>
        <w:pStyle w:val="a2"/>
        <w:ind w:firstLine="480"/>
      </w:pPr>
      <w:r>
        <w:rPr>
          <w:rFonts w:hint="eastAsia"/>
        </w:rPr>
        <w:lastRenderedPageBreak/>
        <w:t>构造决策树的基本流程遵循简单而直观的“分而治之”（</w:t>
      </w:r>
      <w:r>
        <w:rPr>
          <w:rFonts w:hint="eastAsia"/>
        </w:rPr>
        <w:t>devide-and-conquer</w:t>
      </w:r>
      <w:r>
        <w:rPr>
          <w:rFonts w:hint="eastAsia"/>
        </w:rPr>
        <w:t>）策略。</w:t>
      </w:r>
      <w:r w:rsidR="003D3658" w:rsidRPr="00812363">
        <w:rPr>
          <w:rFonts w:cs="Times New Roman"/>
        </w:rPr>
        <w:t>给定一个数据集</w:t>
      </w:r>
      <w:r>
        <w:rPr>
          <w:rFonts w:cs="Times New Roman" w:hint="eastAsia"/>
        </w:rPr>
        <w:t>D</w:t>
      </w:r>
      <w:r w:rsidR="003D3658" w:rsidRPr="00812363">
        <w:rPr>
          <w:rFonts w:cs="Times New Roman"/>
        </w:rPr>
        <w:t>，</w:t>
      </w:r>
      <w:r>
        <w:rPr>
          <w:rFonts w:cs="Times New Roman" w:hint="eastAsia"/>
        </w:rPr>
        <w:t>选择一个最优的</w:t>
      </w:r>
      <w:r>
        <w:rPr>
          <w:rFonts w:hint="eastAsia"/>
        </w:rPr>
        <w:t>特征</w:t>
      </w:r>
      <w:r w:rsidR="00812363">
        <w:rPr>
          <w:rFonts w:hint="eastAsia"/>
        </w:rPr>
        <w:t>A</w:t>
      </w:r>
      <w:r>
        <w:rPr>
          <w:rFonts w:hint="eastAsia"/>
        </w:rPr>
        <w:t>作为划分特征，将</w:t>
      </w:r>
      <w:r>
        <w:rPr>
          <w:rFonts w:hint="eastAsia"/>
        </w:rPr>
        <w:t>D</w:t>
      </w:r>
      <w:r>
        <w:rPr>
          <w:rFonts w:hint="eastAsia"/>
        </w:rPr>
        <w:t>分为两个或多个子集</w:t>
      </w:r>
      <w:r w:rsidR="003D3658">
        <w:rPr>
          <w:rFonts w:hint="eastAsia"/>
        </w:rPr>
        <w:t>。在</w:t>
      </w:r>
      <w:r>
        <w:rPr>
          <w:rFonts w:hint="eastAsia"/>
        </w:rPr>
        <w:t>每个子集上重复上面的选择和划分</w:t>
      </w:r>
      <w:r w:rsidR="003D3658">
        <w:rPr>
          <w:rFonts w:hint="eastAsia"/>
        </w:rPr>
        <w:t>过程，直到满足一个特定的终止条件，</w:t>
      </w:r>
      <w:r>
        <w:rPr>
          <w:rFonts w:hint="eastAsia"/>
        </w:rPr>
        <w:t>此时该节点就是最终的叶节点</w:t>
      </w:r>
      <w:r w:rsidR="003D3658">
        <w:rPr>
          <w:rFonts w:hint="eastAsia"/>
        </w:rPr>
        <w:t>。</w:t>
      </w:r>
    </w:p>
    <w:p w14:paraId="426A6FB8" w14:textId="51585A6A" w:rsidR="00A2557F" w:rsidRDefault="00A2557F" w:rsidP="008839C2">
      <w:pPr>
        <w:pStyle w:val="a2"/>
        <w:ind w:firstLine="480"/>
      </w:pPr>
      <w:r>
        <w:rPr>
          <w:rFonts w:hint="eastAsia"/>
        </w:rPr>
        <w:t>决策树的特点是它总是在沿着</w:t>
      </w:r>
      <w:r w:rsidR="005730E2">
        <w:rPr>
          <w:rFonts w:hint="eastAsia"/>
        </w:rPr>
        <w:t>坐标轴</w:t>
      </w:r>
      <w:r>
        <w:rPr>
          <w:rFonts w:hint="eastAsia"/>
        </w:rPr>
        <w:t>做切分</w:t>
      </w:r>
      <w:r w:rsidR="00496698">
        <w:rPr>
          <w:rFonts w:hint="eastAsia"/>
        </w:rPr>
        <w:t>，</w:t>
      </w:r>
      <w:r>
        <w:rPr>
          <w:rFonts w:hint="eastAsia"/>
        </w:rPr>
        <w:t>随着层层递进，这个划分会越来越细</w:t>
      </w:r>
      <w:r w:rsidR="00E40996">
        <w:rPr>
          <w:rFonts w:hint="eastAsia"/>
        </w:rPr>
        <w:t>，如</w:t>
      </w:r>
      <w:r w:rsidR="003249B4">
        <w:fldChar w:fldCharType="begin"/>
      </w:r>
      <w:r w:rsidR="003249B4">
        <w:instrText xml:space="preserve"> </w:instrText>
      </w:r>
      <w:r w:rsidR="003249B4">
        <w:rPr>
          <w:rFonts w:hint="eastAsia"/>
        </w:rPr>
        <w:instrText>REF _Ref481448666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5</w:t>
      </w:r>
      <w:r w:rsidR="003249B4">
        <w:fldChar w:fldCharType="end"/>
      </w:r>
      <w:r w:rsidR="00E40996">
        <w:rPr>
          <w:rFonts w:hint="eastAsia"/>
        </w:rPr>
        <w:t>所示</w:t>
      </w:r>
      <w:r>
        <w:rPr>
          <w:rFonts w:hint="eastAsia"/>
        </w:rPr>
        <w:t>。因为决策树能够生成清晰的基于特征（</w:t>
      </w:r>
      <w:r>
        <w:rPr>
          <w:rFonts w:hint="eastAsia"/>
        </w:rPr>
        <w:t>feature</w:t>
      </w:r>
      <w:r>
        <w:rPr>
          <w:rFonts w:hint="eastAsia"/>
        </w:rPr>
        <w:t>）选择不同预测结果的树状结构，有助于更好的理解数据的特点。</w:t>
      </w:r>
    </w:p>
    <w:p w14:paraId="4A333744" w14:textId="3CC70DBE" w:rsidR="005730E2" w:rsidRDefault="006B23B7" w:rsidP="005730E2">
      <w:pPr>
        <w:pStyle w:val="af7"/>
        <w:keepNext/>
        <w:spacing w:before="156"/>
      </w:pPr>
      <w:r w:rsidRPr="006B23B7">
        <w:drawing>
          <wp:inline distT="0" distB="0" distL="0" distR="0" wp14:anchorId="44AB14E5" wp14:editId="3C1DF8D1">
            <wp:extent cx="5274310" cy="2735486"/>
            <wp:effectExtent l="0" t="0" r="2540" b="8255"/>
            <wp:docPr id="12" name="图片 12" descr="D:\Downloads\Pictures\decision_tree_split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D:\Downloads\Pictures\decision_tree_split_1.tif"/>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735486"/>
                    </a:xfrm>
                    <a:prstGeom prst="rect">
                      <a:avLst/>
                    </a:prstGeom>
                    <a:noFill/>
                    <a:ln>
                      <a:noFill/>
                    </a:ln>
                  </pic:spPr>
                </pic:pic>
              </a:graphicData>
            </a:graphic>
          </wp:inline>
        </w:drawing>
      </w:r>
    </w:p>
    <w:p w14:paraId="7FBF6BCA" w14:textId="55D6B0D7" w:rsidR="00E145D3" w:rsidRDefault="005730E2" w:rsidP="005730E2">
      <w:pPr>
        <w:pStyle w:val="aff0"/>
      </w:pPr>
      <w:bookmarkStart w:id="184" w:name="_Ref48144866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5</w:t>
      </w:r>
      <w:r w:rsidR="00CA3B33">
        <w:fldChar w:fldCharType="end"/>
      </w:r>
      <w:bookmarkEnd w:id="184"/>
      <w:r>
        <w:t xml:space="preserve">  </w:t>
      </w:r>
      <w:r>
        <w:rPr>
          <w:rFonts w:hint="eastAsia"/>
        </w:rPr>
        <w:t>决策树沿着坐标轴做切分</w:t>
      </w:r>
    </w:p>
    <w:p w14:paraId="5E44E3BD" w14:textId="1F491EC8" w:rsidR="00134836" w:rsidRDefault="008839C2" w:rsidP="00134836">
      <w:pPr>
        <w:pStyle w:val="a2"/>
        <w:ind w:firstLine="480"/>
      </w:pPr>
      <w:r w:rsidRPr="008839C2">
        <w:rPr>
          <w:rFonts w:hint="eastAsia"/>
        </w:rPr>
        <w:t>决策树</w:t>
      </w:r>
      <w:r w:rsidR="00B15C3B">
        <w:rPr>
          <w:rFonts w:hint="eastAsia"/>
        </w:rPr>
        <w:t>是</w:t>
      </w:r>
      <w:r w:rsidRPr="008839C2">
        <w:rPr>
          <w:rFonts w:hint="eastAsia"/>
        </w:rPr>
        <w:t>一种贪心算法，它要在给定的时间内做出最佳选择，但并不关心能否达到全局最优。</w:t>
      </w:r>
      <w:r w:rsidR="000F1D7B">
        <w:rPr>
          <w:rFonts w:hint="eastAsia"/>
        </w:rPr>
        <w:t>所以</w:t>
      </w:r>
      <w:r w:rsidR="00F7290C">
        <w:rPr>
          <w:rFonts w:hint="eastAsia"/>
        </w:rPr>
        <w:t>在决策树的构造过程中，</w:t>
      </w:r>
      <w:r w:rsidR="00A2557F">
        <w:rPr>
          <w:rFonts w:hint="eastAsia"/>
        </w:rPr>
        <w:t>数据中的噪声</w:t>
      </w:r>
      <w:r w:rsidR="00F7290C">
        <w:rPr>
          <w:rFonts w:hint="eastAsia"/>
        </w:rPr>
        <w:t>非常容易导致</w:t>
      </w:r>
      <w:r w:rsidR="00B42FC7">
        <w:rPr>
          <w:rFonts w:hint="eastAsia"/>
        </w:rPr>
        <w:t>出现过拟合</w:t>
      </w:r>
      <w:r w:rsidR="00A2557F">
        <w:rPr>
          <w:rFonts w:hint="eastAsia"/>
        </w:rPr>
        <w:t>。</w:t>
      </w:r>
      <w:r w:rsidR="00134836">
        <w:rPr>
          <w:rFonts w:hint="eastAsia"/>
        </w:rPr>
        <w:t>决策树过拟合表现为枝叶过于“茂盛”，也就是节点过多，所以需要进行剪枝。</w:t>
      </w:r>
      <w:r w:rsidR="00F7290C">
        <w:rPr>
          <w:rFonts w:hint="eastAsia"/>
        </w:rPr>
        <w:t>剪枝又可以分为预剪枝（</w:t>
      </w:r>
      <w:r w:rsidR="00F7290C">
        <w:rPr>
          <w:rFonts w:hint="eastAsia"/>
        </w:rPr>
        <w:t>pre</w:t>
      </w:r>
      <w:r w:rsidR="00F7290C">
        <w:t>pruning</w:t>
      </w:r>
      <w:r w:rsidR="00F7290C">
        <w:rPr>
          <w:rFonts w:hint="eastAsia"/>
        </w:rPr>
        <w:t>）和后剪枝（</w:t>
      </w:r>
      <w:r w:rsidR="00F7290C">
        <w:rPr>
          <w:rFonts w:hint="eastAsia"/>
        </w:rPr>
        <w:t>post</w:t>
      </w:r>
      <w:r w:rsidR="00F7290C">
        <w:t>-pruning</w:t>
      </w:r>
      <w:r w:rsidR="00F7290C">
        <w:rPr>
          <w:rFonts w:hint="eastAsia"/>
        </w:rPr>
        <w:t>）</w:t>
      </w:r>
      <w:r w:rsidR="00134836">
        <w:rPr>
          <w:rFonts w:hint="eastAsia"/>
        </w:rPr>
        <w:t>两种策略：</w:t>
      </w:r>
    </w:p>
    <w:p w14:paraId="56CDC32F" w14:textId="532E962D" w:rsidR="00134836" w:rsidRDefault="00BA58D7" w:rsidP="00134836">
      <w:pPr>
        <w:pStyle w:val="a0"/>
      </w:pPr>
      <w:r w:rsidRPr="00BA58D7">
        <w:rPr>
          <w:rFonts w:hint="eastAsia"/>
        </w:rPr>
        <w:t>预剪枝</w:t>
      </w:r>
      <w:r w:rsidR="00812363">
        <w:rPr>
          <w:rFonts w:hint="eastAsia"/>
        </w:rPr>
        <w:t>：在生成决策</w:t>
      </w:r>
      <w:r w:rsidRPr="00BA58D7">
        <w:rPr>
          <w:rFonts w:hint="eastAsia"/>
        </w:rPr>
        <w:t>树的过程中进行判断，当继续分支不能带来性能上的提升时，就及时终止。</w:t>
      </w:r>
    </w:p>
    <w:p w14:paraId="7600F921" w14:textId="08A885A8" w:rsidR="00D633A0" w:rsidRDefault="00812363" w:rsidP="00134836">
      <w:pPr>
        <w:pStyle w:val="a0"/>
      </w:pPr>
      <w:r>
        <w:rPr>
          <w:rFonts w:hint="eastAsia"/>
        </w:rPr>
        <w:t>后剪枝：</w:t>
      </w:r>
      <w:r w:rsidR="00BA58D7" w:rsidRPr="00BA58D7">
        <w:rPr>
          <w:rFonts w:hint="eastAsia"/>
        </w:rPr>
        <w:t>先构造</w:t>
      </w:r>
      <w:r w:rsidR="00BA58D7">
        <w:rPr>
          <w:rFonts w:hint="eastAsia"/>
        </w:rPr>
        <w:t>一棵</w:t>
      </w:r>
      <w:r w:rsidR="00BA58D7" w:rsidRPr="00BA58D7">
        <w:rPr>
          <w:rFonts w:hint="eastAsia"/>
        </w:rPr>
        <w:t>完整的决策树，</w:t>
      </w:r>
      <w:r>
        <w:rPr>
          <w:rFonts w:hint="eastAsia"/>
        </w:rPr>
        <w:t>然后自底向上的对非叶节点进行判断</w:t>
      </w:r>
      <w:r w:rsidR="00BA58D7">
        <w:rPr>
          <w:rFonts w:hint="eastAsia"/>
        </w:rPr>
        <w:t>，如果将该</w:t>
      </w:r>
      <w:r w:rsidR="00910E9F">
        <w:rPr>
          <w:rFonts w:hint="eastAsia"/>
        </w:rPr>
        <w:t>非叶</w:t>
      </w:r>
      <w:r w:rsidR="00BA58D7">
        <w:rPr>
          <w:rFonts w:hint="eastAsia"/>
        </w:rPr>
        <w:t>节点</w:t>
      </w:r>
      <w:r w:rsidR="00910E9F">
        <w:rPr>
          <w:rFonts w:hint="eastAsia"/>
        </w:rPr>
        <w:t>及其</w:t>
      </w:r>
      <w:r w:rsidR="00BA58D7">
        <w:rPr>
          <w:rFonts w:hint="eastAsia"/>
        </w:rPr>
        <w:t>子树替换为叶节点</w:t>
      </w:r>
      <w:r w:rsidR="00910E9F">
        <w:rPr>
          <w:rFonts w:hint="eastAsia"/>
        </w:rPr>
        <w:t>，</w:t>
      </w:r>
      <w:r w:rsidR="00BA58D7">
        <w:rPr>
          <w:rFonts w:hint="eastAsia"/>
        </w:rPr>
        <w:t>能够带来决策树泛化性能的提升，则将该子树替换为叶节点。</w:t>
      </w:r>
    </w:p>
    <w:p w14:paraId="01E52271" w14:textId="68D6ABCC" w:rsidR="000F54FF" w:rsidRDefault="001C4F1B" w:rsidP="001C4F1B">
      <w:pPr>
        <w:pStyle w:val="3"/>
        <w:spacing w:before="156" w:after="156"/>
      </w:pPr>
      <w:bookmarkStart w:id="185" w:name="_Toc484419112"/>
      <w:r w:rsidRPr="000F54FF">
        <w:rPr>
          <w:rFonts w:hint="eastAsia"/>
        </w:rPr>
        <w:t>集成学习</w:t>
      </w:r>
      <w:bookmarkEnd w:id="185"/>
    </w:p>
    <w:p w14:paraId="29208EA5" w14:textId="033393F8" w:rsidR="00495109" w:rsidRDefault="000E50B1" w:rsidP="00F85555">
      <w:pPr>
        <w:pStyle w:val="a2"/>
        <w:ind w:firstLine="480"/>
      </w:pPr>
      <w:r>
        <w:rPr>
          <w:rFonts w:hint="eastAsia"/>
        </w:rPr>
        <w:t>集成学习（</w:t>
      </w:r>
      <w:r w:rsidR="00177AFF">
        <w:rPr>
          <w:rFonts w:hint="eastAsia"/>
        </w:rPr>
        <w:t>E</w:t>
      </w:r>
      <w:r>
        <w:rPr>
          <w:rFonts w:hint="eastAsia"/>
        </w:rPr>
        <w:t>nsemble</w:t>
      </w:r>
      <w:r>
        <w:t xml:space="preserve"> </w:t>
      </w:r>
      <w:r w:rsidR="00177AFF">
        <w:t>L</w:t>
      </w:r>
      <w:r>
        <w:rPr>
          <w:rFonts w:hint="eastAsia"/>
        </w:rPr>
        <w:t>earning</w:t>
      </w:r>
      <w:r>
        <w:rPr>
          <w:rFonts w:hint="eastAsia"/>
        </w:rPr>
        <w:t>）</w:t>
      </w:r>
      <w:r w:rsidR="008E150F">
        <w:rPr>
          <w:rFonts w:hint="eastAsia"/>
        </w:rPr>
        <w:t>是</w:t>
      </w:r>
      <w:r w:rsidR="00F714BE">
        <w:rPr>
          <w:rFonts w:hint="eastAsia"/>
        </w:rPr>
        <w:t>一种技术框架，通过</w:t>
      </w:r>
      <w:r w:rsidR="008E150F">
        <w:rPr>
          <w:rFonts w:hint="eastAsia"/>
        </w:rPr>
        <w:t>将多个不同的单个模型组合成一个模型，来</w:t>
      </w:r>
      <w:r w:rsidR="00F714BE">
        <w:rPr>
          <w:rFonts w:hint="eastAsia"/>
        </w:rPr>
        <w:t>提高模型的泛化能力</w:t>
      </w:r>
      <w:r w:rsidR="00910E9F">
        <w:fldChar w:fldCharType="begin"/>
      </w:r>
      <w:r w:rsidR="00910E9F">
        <w:instrText xml:space="preserve"> </w:instrText>
      </w:r>
      <w:r w:rsidR="00910E9F">
        <w:rPr>
          <w:rFonts w:hint="eastAsia"/>
        </w:rPr>
        <w:instrText>REF _Ref482165167 \r \h</w:instrText>
      </w:r>
      <w:r w:rsidR="00910E9F">
        <w:instrText xml:space="preserve"> </w:instrText>
      </w:r>
      <w:r w:rsidR="00910E9F">
        <w:fldChar w:fldCharType="separate"/>
      </w:r>
      <w:r w:rsidR="007033F6">
        <w:t>[11]</w:t>
      </w:r>
      <w:r w:rsidR="00910E9F">
        <w:fldChar w:fldCharType="end"/>
      </w:r>
      <w:r w:rsidR="00910E9F">
        <w:fldChar w:fldCharType="begin"/>
      </w:r>
      <w:r w:rsidR="00910E9F">
        <w:instrText xml:space="preserve"> REF _Ref484253325 \r \h </w:instrText>
      </w:r>
      <w:r w:rsidR="00910E9F">
        <w:fldChar w:fldCharType="separate"/>
      </w:r>
      <w:r w:rsidR="007033F6">
        <w:t>[12]</w:t>
      </w:r>
      <w:r w:rsidR="00910E9F">
        <w:fldChar w:fldCharType="end"/>
      </w:r>
      <w:r w:rsidR="008E150F">
        <w:rPr>
          <w:rFonts w:hint="eastAsia"/>
        </w:rPr>
        <w:t>。</w:t>
      </w:r>
      <w:r w:rsidR="00F714BE">
        <w:rPr>
          <w:rFonts w:hint="eastAsia"/>
        </w:rPr>
        <w:t>利用这些单个模型之间的</w:t>
      </w:r>
      <w:r w:rsidR="00F714BE">
        <w:rPr>
          <w:rFonts w:hint="eastAsia"/>
        </w:rPr>
        <w:lastRenderedPageBreak/>
        <w:t>差异，来达到</w:t>
      </w:r>
      <w:r w:rsidR="008E150F">
        <w:rPr>
          <w:rFonts w:hint="eastAsia"/>
        </w:rPr>
        <w:t>“集思广益”</w:t>
      </w:r>
      <w:r w:rsidR="00F714BE">
        <w:rPr>
          <w:rFonts w:hint="eastAsia"/>
        </w:rPr>
        <w:t>的效果</w:t>
      </w:r>
      <w:r w:rsidR="008E150F" w:rsidRPr="008E150F">
        <w:rPr>
          <w:rFonts w:hint="eastAsia"/>
        </w:rPr>
        <w:t>，</w:t>
      </w:r>
      <w:r w:rsidR="008E150F">
        <w:rPr>
          <w:rFonts w:hint="eastAsia"/>
        </w:rPr>
        <w:t>可以有效地解决单一模型</w:t>
      </w:r>
      <w:r w:rsidR="008E150F" w:rsidRPr="008E150F">
        <w:rPr>
          <w:rFonts w:hint="eastAsia"/>
        </w:rPr>
        <w:t>容易产生过拟合</w:t>
      </w:r>
      <w:r w:rsidR="008E150F">
        <w:rPr>
          <w:rFonts w:hint="eastAsia"/>
        </w:rPr>
        <w:t>的</w:t>
      </w:r>
      <w:r w:rsidR="00F714BE">
        <w:rPr>
          <w:rFonts w:hint="eastAsia"/>
        </w:rPr>
        <w:t>问题</w:t>
      </w:r>
      <w:r w:rsidR="008E150F" w:rsidRPr="008E150F">
        <w:rPr>
          <w:rFonts w:hint="eastAsia"/>
        </w:rPr>
        <w:t>。</w:t>
      </w:r>
      <w:r>
        <w:rPr>
          <w:rFonts w:hint="eastAsia"/>
        </w:rPr>
        <w:t>这种思路</w:t>
      </w:r>
      <w:r w:rsidR="00495109">
        <w:rPr>
          <w:rFonts w:hint="eastAsia"/>
        </w:rPr>
        <w:t>在日常生活中</w:t>
      </w:r>
      <w:r w:rsidR="00177AFF">
        <w:rPr>
          <w:rFonts w:hint="eastAsia"/>
        </w:rPr>
        <w:t>也</w:t>
      </w:r>
      <w:r w:rsidR="00F714BE">
        <w:rPr>
          <w:rFonts w:hint="eastAsia"/>
        </w:rPr>
        <w:t>随处可见，当我们需要进行决策时，尤其是重大决策时，往往会参考多数人的意见。</w:t>
      </w:r>
      <w:r w:rsidR="00F85555">
        <w:rPr>
          <w:rFonts w:hint="eastAsia"/>
        </w:rPr>
        <w:t>例如</w:t>
      </w:r>
      <w:r w:rsidR="00495109">
        <w:rPr>
          <w:rFonts w:hint="eastAsia"/>
        </w:rPr>
        <w:t>，在</w:t>
      </w:r>
      <w:r w:rsidR="00F714BE">
        <w:rPr>
          <w:rFonts w:hint="eastAsia"/>
        </w:rPr>
        <w:t>网上商城购买大件商品时</w:t>
      </w:r>
      <w:r w:rsidR="00495109">
        <w:rPr>
          <w:rFonts w:hint="eastAsia"/>
        </w:rPr>
        <w:t>，参考之前用户的评论；</w:t>
      </w:r>
      <w:r w:rsidR="00F714BE">
        <w:rPr>
          <w:rFonts w:hint="eastAsia"/>
        </w:rPr>
        <w:t>在会议上讨论提案时，进行投票表决，少数服从多数，</w:t>
      </w:r>
      <w:r w:rsidR="00495109">
        <w:rPr>
          <w:rFonts w:hint="eastAsia"/>
        </w:rPr>
        <w:t>等等。在上</w:t>
      </w:r>
      <w:r w:rsidR="00F85555">
        <w:rPr>
          <w:rFonts w:hint="eastAsia"/>
        </w:rPr>
        <w:t>述的例子中，通过综合</w:t>
      </w:r>
      <w:r w:rsidR="00C51F1F">
        <w:rPr>
          <w:rFonts w:hint="eastAsia"/>
        </w:rPr>
        <w:t>许多不同的个人意见来做出最后决策，</w:t>
      </w:r>
      <w:r w:rsidR="00495109">
        <w:rPr>
          <w:rFonts w:hint="eastAsia"/>
        </w:rPr>
        <w:t>这么做</w:t>
      </w:r>
      <w:r w:rsidR="00C51F1F">
        <w:rPr>
          <w:rFonts w:hint="eastAsia"/>
        </w:rPr>
        <w:t>可以将</w:t>
      </w:r>
      <w:r w:rsidR="00043F6E">
        <w:rPr>
          <w:rFonts w:hint="eastAsia"/>
        </w:rPr>
        <w:t>减少</w:t>
      </w:r>
      <w:r w:rsidR="00C51F1F">
        <w:rPr>
          <w:rFonts w:hint="eastAsia"/>
        </w:rPr>
        <w:t>做出错误决策的可能性</w:t>
      </w:r>
      <w:r w:rsidR="00495109">
        <w:rPr>
          <w:rFonts w:hint="eastAsia"/>
        </w:rPr>
        <w:t>。</w:t>
      </w:r>
    </w:p>
    <w:p w14:paraId="4A0FD0A2" w14:textId="0645794A" w:rsidR="000F54FF" w:rsidRPr="000F54FF" w:rsidRDefault="00224BE7" w:rsidP="00C52918">
      <w:pPr>
        <w:pStyle w:val="a2"/>
        <w:ind w:firstLine="480"/>
      </w:pPr>
      <w:r>
        <w:rPr>
          <w:rFonts w:hint="eastAsia"/>
        </w:rPr>
        <w:t>集成学习是机器学习的</w:t>
      </w:r>
      <w:r w:rsidR="00BA5385">
        <w:rPr>
          <w:rFonts w:hint="eastAsia"/>
        </w:rPr>
        <w:t>一个极其重要的范式，目前已经提出了多种不同的</w:t>
      </w:r>
      <w:r>
        <w:rPr>
          <w:rFonts w:hint="eastAsia"/>
        </w:rPr>
        <w:t>算法。其中</w:t>
      </w:r>
      <w:r w:rsidR="00262587">
        <w:rPr>
          <w:rFonts w:hint="eastAsia"/>
        </w:rPr>
        <w:t>研究最深入、</w:t>
      </w:r>
      <w:r>
        <w:rPr>
          <w:rFonts w:hint="eastAsia"/>
        </w:rPr>
        <w:t>影响最大</w:t>
      </w:r>
      <w:r w:rsidR="000F54FF" w:rsidRPr="000F54FF">
        <w:rPr>
          <w:rFonts w:hint="eastAsia"/>
        </w:rPr>
        <w:t>的</w:t>
      </w:r>
      <w:r>
        <w:rPr>
          <w:rFonts w:hint="eastAsia"/>
        </w:rPr>
        <w:t>是</w:t>
      </w:r>
      <w:r>
        <w:rPr>
          <w:rFonts w:hint="eastAsia"/>
        </w:rPr>
        <w:t>Bagging</w:t>
      </w:r>
      <w:r w:rsidR="00262587">
        <w:rPr>
          <w:rFonts w:hint="eastAsia"/>
        </w:rPr>
        <w:t>方法</w:t>
      </w:r>
      <w:r>
        <w:rPr>
          <w:rFonts w:hint="eastAsia"/>
        </w:rPr>
        <w:t>和</w:t>
      </w:r>
      <w:r>
        <w:rPr>
          <w:rFonts w:hint="eastAsia"/>
        </w:rPr>
        <w:t>Boosting</w:t>
      </w:r>
      <w:r w:rsidR="00262587">
        <w:rPr>
          <w:rFonts w:hint="eastAsia"/>
        </w:rPr>
        <w:t>方法：</w:t>
      </w:r>
    </w:p>
    <w:p w14:paraId="7D24CA8E" w14:textId="0CC4A414" w:rsidR="000F54FF" w:rsidRPr="00F85555" w:rsidRDefault="00FD71D8" w:rsidP="00E42BF8">
      <w:pPr>
        <w:pStyle w:val="a0"/>
      </w:pPr>
      <w:r w:rsidRPr="00F85555">
        <w:t>B</w:t>
      </w:r>
      <w:r w:rsidR="000F54FF" w:rsidRPr="00F85555">
        <w:rPr>
          <w:rFonts w:hint="eastAsia"/>
        </w:rPr>
        <w:t>agging</w:t>
      </w:r>
      <w:r w:rsidR="00E42BF8">
        <w:rPr>
          <w:rFonts w:hint="eastAsia"/>
        </w:rPr>
        <w:t>。</w:t>
      </w:r>
      <w:r w:rsidR="00E42BF8">
        <w:rPr>
          <w:rFonts w:hint="eastAsia"/>
        </w:rPr>
        <w:t>Bagging</w:t>
      </w:r>
      <w:r w:rsidR="00E42BF8">
        <w:rPr>
          <w:rFonts w:hint="eastAsia"/>
        </w:rPr>
        <w:t>是</w:t>
      </w:r>
      <w:r w:rsidR="00E42BF8">
        <w:rPr>
          <w:rFonts w:hint="eastAsia"/>
        </w:rPr>
        <w:t>B</w:t>
      </w:r>
      <w:r w:rsidR="00E42BF8">
        <w:t>ootstrap aggregating</w:t>
      </w:r>
      <w:r w:rsidR="00E42BF8">
        <w:rPr>
          <w:rFonts w:hint="eastAsia"/>
        </w:rPr>
        <w:t>的简称。其主要思路</w:t>
      </w:r>
      <w:r w:rsidR="00BA5385">
        <w:rPr>
          <w:rFonts w:hint="eastAsia"/>
        </w:rPr>
        <w:t>通过随机</w:t>
      </w:r>
      <w:r w:rsidR="00EC0DB6">
        <w:rPr>
          <w:rFonts w:hint="eastAsia"/>
        </w:rPr>
        <w:t>抽样的</w:t>
      </w:r>
      <w:r w:rsidR="00BA5385">
        <w:rPr>
          <w:rFonts w:hint="eastAsia"/>
        </w:rPr>
        <w:t>的方式</w:t>
      </w:r>
      <w:r w:rsidR="00EC0DB6">
        <w:rPr>
          <w:rFonts w:hint="eastAsia"/>
        </w:rPr>
        <w:t>得到多个子训练集，进而训练得到多个基模型</w:t>
      </w:r>
      <w:r w:rsidR="00BA5385">
        <w:rPr>
          <w:rFonts w:hint="eastAsia"/>
        </w:rPr>
        <w:t>。</w:t>
      </w:r>
      <w:r w:rsidR="00910E9F">
        <w:rPr>
          <w:rFonts w:hint="eastAsia"/>
        </w:rPr>
        <w:t>最终</w:t>
      </w:r>
      <w:r w:rsidR="00BA5385">
        <w:rPr>
          <w:rFonts w:hint="eastAsia"/>
        </w:rPr>
        <w:t>的预测结果就是所有基模型预测</w:t>
      </w:r>
      <w:r w:rsidR="000F54FF" w:rsidRPr="00F85555">
        <w:rPr>
          <w:rFonts w:hint="eastAsia"/>
        </w:rPr>
        <w:t>结果</w:t>
      </w:r>
      <w:r w:rsidR="00910E9F">
        <w:rPr>
          <w:rFonts w:hint="eastAsia"/>
        </w:rPr>
        <w:t>的平均（回归）或</w:t>
      </w:r>
      <w:r w:rsidR="00BA5385">
        <w:rPr>
          <w:rFonts w:hint="eastAsia"/>
        </w:rPr>
        <w:t>多数表决（分类）</w:t>
      </w:r>
      <w:r w:rsidR="000F54FF" w:rsidRPr="00F85555">
        <w:rPr>
          <w:rFonts w:hint="eastAsia"/>
        </w:rPr>
        <w:t>。</w:t>
      </w:r>
    </w:p>
    <w:p w14:paraId="2EF6B314" w14:textId="38D202B8" w:rsidR="000F54FF" w:rsidRPr="00F85555" w:rsidRDefault="00FD71D8" w:rsidP="00E42BF8">
      <w:pPr>
        <w:pStyle w:val="a0"/>
      </w:pPr>
      <w:r w:rsidRPr="00F85555">
        <w:t>B</w:t>
      </w:r>
      <w:r w:rsidR="000F54FF" w:rsidRPr="00F85555">
        <w:rPr>
          <w:rFonts w:hint="eastAsia"/>
        </w:rPr>
        <w:t>oosting</w:t>
      </w:r>
      <w:r w:rsidR="00E42BF8">
        <w:rPr>
          <w:rFonts w:hint="eastAsia"/>
        </w:rPr>
        <w:t>。其主要思路</w:t>
      </w:r>
      <w:r w:rsidR="00A64580">
        <w:rPr>
          <w:rFonts w:hint="eastAsia"/>
        </w:rPr>
        <w:t>是给定一个</w:t>
      </w:r>
      <w:r w:rsidR="0073257C">
        <w:rPr>
          <w:rFonts w:hint="eastAsia"/>
        </w:rPr>
        <w:t>基</w:t>
      </w:r>
      <w:r w:rsidR="00910E9F">
        <w:rPr>
          <w:rFonts w:hint="eastAsia"/>
        </w:rPr>
        <w:t>模型，</w:t>
      </w:r>
      <w:r w:rsidR="00A64580">
        <w:rPr>
          <w:rFonts w:hint="eastAsia"/>
        </w:rPr>
        <w:t>根据该模型的预测结果</w:t>
      </w:r>
      <w:r w:rsidR="002D5B82">
        <w:rPr>
          <w:rFonts w:hint="eastAsia"/>
        </w:rPr>
        <w:t>调整训练数据</w:t>
      </w:r>
      <w:r w:rsidR="00A64580">
        <w:rPr>
          <w:rFonts w:hint="eastAsia"/>
        </w:rPr>
        <w:t>集，</w:t>
      </w:r>
      <w:r w:rsidR="00910E9F">
        <w:rPr>
          <w:rFonts w:hint="eastAsia"/>
        </w:rPr>
        <w:t>然后</w:t>
      </w:r>
      <w:r w:rsidR="00A64580">
        <w:rPr>
          <w:rFonts w:hint="eastAsia"/>
        </w:rPr>
        <w:t>根据调整后的训练数据集训练</w:t>
      </w:r>
      <w:r w:rsidR="0073257C">
        <w:rPr>
          <w:rFonts w:hint="eastAsia"/>
        </w:rPr>
        <w:t>得到第二</w:t>
      </w:r>
      <w:r w:rsidR="00A64580">
        <w:rPr>
          <w:rFonts w:hint="eastAsia"/>
        </w:rPr>
        <w:t>个基模型</w:t>
      </w:r>
      <w:r w:rsidR="0073257C">
        <w:rPr>
          <w:rFonts w:hint="eastAsia"/>
        </w:rPr>
        <w:t>，</w:t>
      </w:r>
      <w:r w:rsidR="005F6C14">
        <w:rPr>
          <w:rFonts w:hint="eastAsia"/>
        </w:rPr>
        <w:t>以</w:t>
      </w:r>
      <w:r w:rsidR="00EC0DB6">
        <w:rPr>
          <w:rFonts w:hint="eastAsia"/>
        </w:rPr>
        <w:t>上过程反复迭代就可以得到所需要的多个基模型，这些基模型按照一定的权重组合在一起。</w:t>
      </w:r>
      <w:r w:rsidR="0073257C">
        <w:rPr>
          <w:rFonts w:hint="eastAsia"/>
        </w:rPr>
        <w:t>调整训练数据集的方法有很多，最基本的是调整样本的权重，最初所有样本的权重一致，然后在迭代过程中，不断降低被正确学习的样本的权重，提高被错误学习的样本的权重。</w:t>
      </w:r>
    </w:p>
    <w:p w14:paraId="1B2AEB6F" w14:textId="7FF4B65C" w:rsidR="00CE37B8" w:rsidRDefault="008C3145" w:rsidP="00BC2507">
      <w:pPr>
        <w:pStyle w:val="4"/>
        <w:spacing w:before="156" w:after="156"/>
      </w:pPr>
      <w:r>
        <w:t>Bagging</w:t>
      </w:r>
      <w:r>
        <w:rPr>
          <w:rFonts w:hint="eastAsia"/>
        </w:rPr>
        <w:t>和</w:t>
      </w:r>
      <w:r w:rsidR="00CE37B8">
        <w:rPr>
          <w:rFonts w:hint="eastAsia"/>
        </w:rPr>
        <w:t>随机森林</w:t>
      </w:r>
    </w:p>
    <w:p w14:paraId="78B24403" w14:textId="42D3F6B3" w:rsidR="00E12E8D" w:rsidRDefault="00E12E8D" w:rsidP="00E12E8D">
      <w:pPr>
        <w:pStyle w:val="a2"/>
        <w:ind w:firstLine="480"/>
      </w:pPr>
      <w:r>
        <w:rPr>
          <w:rFonts w:hint="eastAsia"/>
        </w:rPr>
        <w:t>对于</w:t>
      </w:r>
      <w:r>
        <w:rPr>
          <w:rFonts w:hint="eastAsia"/>
        </w:rPr>
        <w:t>Bagging</w:t>
      </w:r>
      <w:r>
        <w:rPr>
          <w:rFonts w:hint="eastAsia"/>
        </w:rPr>
        <w:t>来说，每个基模型</w:t>
      </w:r>
      <w:r w:rsidR="00B11203">
        <w:rPr>
          <w:rFonts w:hint="eastAsia"/>
        </w:rPr>
        <w:t>的期望和方差</w:t>
      </w:r>
      <w:r>
        <w:rPr>
          <w:rFonts w:hint="eastAsia"/>
        </w:rPr>
        <w:t>近似相等</w:t>
      </w:r>
      <w:r w:rsidR="00B11203">
        <w:rPr>
          <w:rFonts w:hint="eastAsia"/>
        </w:rPr>
        <w:t>，</w:t>
      </w:r>
      <w:r w:rsidR="00262587">
        <w:rPr>
          <w:rFonts w:hint="eastAsia"/>
        </w:rPr>
        <w:t>这是</w:t>
      </w:r>
      <w:r w:rsidR="00B11203">
        <w:rPr>
          <w:rFonts w:hint="eastAsia"/>
        </w:rPr>
        <w:t>因为子训练集都是从原训练集中进行随机抽样得到。如果基模型之间独立，那么集成模型的期望和方差可以通过下面公式计算：</w:t>
      </w:r>
    </w:p>
    <w:p w14:paraId="05C725B2" w14:textId="05FFC414" w:rsidR="00B11203" w:rsidRDefault="00B11203" w:rsidP="00E12E8D">
      <w:pPr>
        <w:pStyle w:val="a2"/>
        <w:ind w:firstLine="480"/>
      </w:pPr>
      <m:oMathPara>
        <m:oMath>
          <m:r>
            <m:rPr>
              <m:sty m:val="p"/>
            </m:rPr>
            <w:rPr>
              <w:rFonts w:ascii="Cambria Math" w:hAnsi="Cambria Math"/>
            </w:rPr>
            <m:t>E</m:t>
          </m:r>
          <m:d>
            <m:dPr>
              <m:ctrlPr>
                <w:rPr>
                  <w:rFonts w:ascii="Cambria Math" w:hAnsi="Cambria Math"/>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ctrlPr>
                    <w:rPr>
                      <w:rFonts w:ascii="Cambria Math" w:hAnsi="Cambria Math" w:hint="eastAsia"/>
                      <w:i/>
                    </w:rPr>
                  </m:ctrlPr>
                </m:num>
                <m:den>
                  <m:r>
                    <w:rPr>
                      <w:rFonts w:ascii="Cambria Math" w:hAnsi="Cambria Math" w:hint="eastAsia"/>
                    </w:rPr>
                    <m:t>n</m:t>
                  </m:r>
                </m:den>
              </m:f>
            </m:e>
          </m:d>
          <m:r>
            <m:rPr>
              <m:sty m:val="p"/>
            </m:rPr>
            <w:rPr>
              <w:rFonts w:ascii="Cambria Math" w:hAnsi="Cambria Math"/>
            </w:rPr>
            <m:t>=E</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w:br/>
          </m:r>
        </m:oMath>
        <m:oMath>
          <m:r>
            <m:rPr>
              <m:sty m:val="p"/>
            </m:rPr>
            <w:rPr>
              <w:rFonts w:ascii="Cambria Math" w:hAnsi="Cambria Math"/>
            </w:rPr>
            <m:t>Var</m:t>
          </m:r>
          <m:d>
            <m:dPr>
              <m:ctrlPr>
                <w:rPr>
                  <w:rFonts w:ascii="Cambria Math" w:hAnsi="Cambria Math"/>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ctrlPr>
                    <w:rPr>
                      <w:rFonts w:ascii="Cambria Math" w:hAnsi="Cambria Math" w:hint="eastAsia"/>
                      <w:i/>
                    </w:rPr>
                  </m:ctrlPr>
                </m:num>
                <m:den>
                  <m:r>
                    <w:rPr>
                      <w:rFonts w:ascii="Cambria Math" w:hAnsi="Cambria Math" w:hint="eastAsia"/>
                    </w:rPr>
                    <m:t>n</m:t>
                  </m:r>
                </m:den>
              </m:f>
            </m:e>
          </m:d>
          <m:r>
            <m:rPr>
              <m:sty m:val="p"/>
            </m:rPr>
            <w:rPr>
              <w:rFonts w:ascii="Cambria Math" w:hAnsi="Cambria Math"/>
            </w:rPr>
            <m:t>=</m:t>
          </m:r>
          <m:f>
            <m:fPr>
              <m:ctrlPr>
                <w:rPr>
                  <w:rFonts w:ascii="Cambria Math" w:hAnsi="Cambria Math"/>
                  <w:i/>
                </w:rPr>
              </m:ctrlPr>
            </m:fPr>
            <m:num>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num>
            <m:den>
              <m:r>
                <w:rPr>
                  <w:rFonts w:ascii="Cambria Math" w:hAnsi="Cambria Math"/>
                </w:rPr>
                <m:t>n</m:t>
              </m:r>
            </m:den>
          </m:f>
        </m:oMath>
      </m:oMathPara>
    </w:p>
    <w:p w14:paraId="205747B5" w14:textId="0CB8431C" w:rsidR="00ED0D67" w:rsidRDefault="00E12E8D" w:rsidP="00E12E8D">
      <w:pPr>
        <w:pStyle w:val="a2"/>
        <w:ind w:firstLine="480"/>
      </w:pPr>
      <w:r>
        <w:rPr>
          <w:rFonts w:hint="eastAsia"/>
        </w:rPr>
        <w:t>根据上式我们可以看到，</w:t>
      </w:r>
      <w:r w:rsidR="00074DAC">
        <w:rPr>
          <w:rFonts w:hint="eastAsia"/>
        </w:rPr>
        <w:t>Ba</w:t>
      </w:r>
      <w:r w:rsidR="00074DAC">
        <w:t>gging</w:t>
      </w:r>
      <w:r>
        <w:rPr>
          <w:rFonts w:hint="eastAsia"/>
        </w:rPr>
        <w:t>的期望</w:t>
      </w:r>
      <w:r w:rsidR="00074DAC">
        <w:rPr>
          <w:rFonts w:hint="eastAsia"/>
        </w:rPr>
        <w:t>与</w:t>
      </w:r>
      <w:r>
        <w:rPr>
          <w:rFonts w:hint="eastAsia"/>
        </w:rPr>
        <w:t>基模型的期望</w:t>
      </w:r>
      <w:r w:rsidR="00074DAC">
        <w:rPr>
          <w:rFonts w:hint="eastAsia"/>
        </w:rPr>
        <w:t>相同</w:t>
      </w:r>
      <w:r>
        <w:rPr>
          <w:rFonts w:hint="eastAsia"/>
        </w:rPr>
        <w:t>，</w:t>
      </w:r>
      <w:r w:rsidR="00074DAC">
        <w:rPr>
          <w:rFonts w:hint="eastAsia"/>
        </w:rPr>
        <w:t>也就是说</w:t>
      </w:r>
      <w:r>
        <w:rPr>
          <w:rFonts w:hint="eastAsia"/>
        </w:rPr>
        <w:t>着</w:t>
      </w:r>
      <w:r w:rsidR="00074DAC">
        <w:rPr>
          <w:rFonts w:hint="eastAsia"/>
        </w:rPr>
        <w:t>Ba</w:t>
      </w:r>
      <w:r w:rsidR="00074DAC">
        <w:t>gging</w:t>
      </w:r>
      <w:r w:rsidR="00B11203">
        <w:rPr>
          <w:rFonts w:hint="eastAsia"/>
        </w:rPr>
        <w:t>的偏差等于</w:t>
      </w:r>
      <w:r>
        <w:rPr>
          <w:rFonts w:hint="eastAsia"/>
        </w:rPr>
        <w:t>基模型的偏差。</w:t>
      </w:r>
      <w:r w:rsidR="00074DAC">
        <w:rPr>
          <w:rFonts w:hint="eastAsia"/>
        </w:rPr>
        <w:t>所以，</w:t>
      </w:r>
      <w:r w:rsidR="00ED0D67">
        <w:rPr>
          <w:rFonts w:hint="eastAsia"/>
        </w:rPr>
        <w:t>Bagging</w:t>
      </w:r>
      <w:r w:rsidR="00074DAC">
        <w:rPr>
          <w:rFonts w:hint="eastAsia"/>
        </w:rPr>
        <w:t>的基模型必须是强分类器，即</w:t>
      </w:r>
      <w:r w:rsidR="00ED0D67">
        <w:rPr>
          <w:rFonts w:hint="eastAsia"/>
        </w:rPr>
        <w:t>偏差低，方差高。</w:t>
      </w:r>
    </w:p>
    <w:p w14:paraId="69E82CAF" w14:textId="4145DE56" w:rsidR="00E12E8D" w:rsidRDefault="00B11203" w:rsidP="00E12E8D">
      <w:pPr>
        <w:pStyle w:val="a2"/>
        <w:ind w:firstLine="480"/>
      </w:pPr>
      <w:r>
        <w:rPr>
          <w:rFonts w:hint="eastAsia"/>
        </w:rPr>
        <w:t>集成</w:t>
      </w:r>
      <w:r w:rsidR="00E12E8D">
        <w:rPr>
          <w:rFonts w:hint="eastAsia"/>
        </w:rPr>
        <w:t>模型的方差等于基模型的方差</w:t>
      </w:r>
      <w:r>
        <w:rPr>
          <w:rFonts w:hint="eastAsia"/>
        </w:rPr>
        <w:t>的</w:t>
      </w:r>
      <m:oMath>
        <m:r>
          <m:rPr>
            <m:sty m:val="p"/>
          </m:rPr>
          <w:rPr>
            <w:rFonts w:ascii="Cambria Math" w:hAnsi="Cambria Math" w:hint="eastAsia"/>
          </w:rPr>
          <m:t>1/n</m:t>
        </m:r>
      </m:oMath>
      <w:r w:rsidR="00E12E8D">
        <w:rPr>
          <w:rFonts w:hint="eastAsia"/>
        </w:rPr>
        <w:t>，</w:t>
      </w:r>
      <w:r w:rsidR="00ED0D67">
        <w:rPr>
          <w:rFonts w:hint="eastAsia"/>
        </w:rPr>
        <w:t>n</w:t>
      </w:r>
      <w:r w:rsidR="00ED0D67">
        <w:rPr>
          <w:rFonts w:hint="eastAsia"/>
        </w:rPr>
        <w:t>为基模型的数量。</w:t>
      </w:r>
      <w:r w:rsidR="00C86C2D">
        <w:rPr>
          <w:rFonts w:hint="eastAsia"/>
        </w:rPr>
        <w:t>所以</w:t>
      </w:r>
      <w:r w:rsidR="00ED0D67">
        <w:rPr>
          <w:rFonts w:hint="eastAsia"/>
        </w:rPr>
        <w:t>增加基模型的数量，可以有效降低集成模型的方差，提高集成模型的泛化能力。实际上基模型之间并不完全独立，不能达到理想的</w:t>
      </w:r>
      <m:oMath>
        <m:r>
          <m:rPr>
            <m:sty m:val="p"/>
          </m:rPr>
          <w:rPr>
            <w:rFonts w:ascii="Cambria Math" w:hAnsi="Cambria Math" w:hint="eastAsia"/>
          </w:rPr>
          <m:t>1/n</m:t>
        </m:r>
      </m:oMath>
      <w:r w:rsidR="00ED0D67">
        <w:rPr>
          <w:rFonts w:hint="eastAsia"/>
        </w:rPr>
        <w:t>，但是也远远低于基模型。</w:t>
      </w:r>
    </w:p>
    <w:p w14:paraId="38CC7306" w14:textId="29B12895" w:rsidR="000C249A" w:rsidRPr="000C249A" w:rsidRDefault="00E12E8D" w:rsidP="004F4D04">
      <w:pPr>
        <w:pStyle w:val="a2"/>
        <w:ind w:firstLine="480"/>
      </w:pPr>
      <w:r>
        <w:rPr>
          <w:rFonts w:hint="eastAsia"/>
        </w:rPr>
        <w:t>随机森林是</w:t>
      </w:r>
      <w:r w:rsidR="004F4D04">
        <w:rPr>
          <w:rFonts w:hint="eastAsia"/>
        </w:rPr>
        <w:t>一个基于决策树</w:t>
      </w:r>
      <w:r>
        <w:rPr>
          <w:rFonts w:hint="eastAsia"/>
        </w:rPr>
        <w:t>的</w:t>
      </w:r>
      <w:r w:rsidR="004F4D04">
        <w:rPr>
          <w:rFonts w:hint="eastAsia"/>
        </w:rPr>
        <w:t>B</w:t>
      </w:r>
      <w:r>
        <w:rPr>
          <w:rFonts w:hint="eastAsia"/>
        </w:rPr>
        <w:t>agging</w:t>
      </w:r>
      <w:r>
        <w:rPr>
          <w:rFonts w:hint="eastAsia"/>
        </w:rPr>
        <w:t>模型</w:t>
      </w:r>
      <w:r w:rsidR="00910E9F">
        <w:fldChar w:fldCharType="begin"/>
      </w:r>
      <w:r w:rsidR="00910E9F">
        <w:instrText xml:space="preserve"> </w:instrText>
      </w:r>
      <w:r w:rsidR="00910E9F">
        <w:rPr>
          <w:rFonts w:hint="eastAsia"/>
        </w:rPr>
        <w:instrText>REF _Ref482165360 \r \h</w:instrText>
      </w:r>
      <w:r w:rsidR="00910E9F">
        <w:instrText xml:space="preserve"> </w:instrText>
      </w:r>
      <w:r w:rsidR="00910E9F">
        <w:fldChar w:fldCharType="separate"/>
      </w:r>
      <w:r w:rsidR="007033F6">
        <w:t>[13]</w:t>
      </w:r>
      <w:r w:rsidR="00910E9F">
        <w:fldChar w:fldCharType="end"/>
      </w:r>
      <w:r w:rsidR="004F4D04">
        <w:rPr>
          <w:rFonts w:hint="eastAsia"/>
        </w:rPr>
        <w:t>。</w:t>
      </w:r>
      <w:r w:rsidR="00074DAC">
        <w:rPr>
          <w:rFonts w:hint="eastAsia"/>
        </w:rPr>
        <w:t>随机森林在实现的过程中不仅</w:t>
      </w:r>
      <w:r w:rsidR="00910E9F">
        <w:rPr>
          <w:rFonts w:hint="eastAsia"/>
        </w:rPr>
        <w:t>对</w:t>
      </w:r>
      <w:r w:rsidR="00074DAC">
        <w:rPr>
          <w:rFonts w:hint="eastAsia"/>
        </w:rPr>
        <w:t>样本进行随机抽样，而且对特征也进行随机抽样。尽管缺乏明确的理论支</w:t>
      </w:r>
      <w:r w:rsidR="00074DAC">
        <w:rPr>
          <w:rFonts w:hint="eastAsia"/>
        </w:rPr>
        <w:lastRenderedPageBreak/>
        <w:t>持，实际结果表明，</w:t>
      </w:r>
      <w:r w:rsidR="00910E9F">
        <w:rPr>
          <w:rFonts w:hint="eastAsia"/>
        </w:rPr>
        <w:t>这种做法</w:t>
      </w:r>
      <w:r w:rsidR="00074DAC">
        <w:rPr>
          <w:rFonts w:hint="eastAsia"/>
        </w:rPr>
        <w:t>能够取得更好的性能。对于随机森林里的每一棵决策树，构建过程如下：</w:t>
      </w:r>
    </w:p>
    <w:p w14:paraId="43C3BB12" w14:textId="44259B1C" w:rsidR="000C249A" w:rsidRPr="000C249A" w:rsidRDefault="004F4D04" w:rsidP="009011BC">
      <w:pPr>
        <w:pStyle w:val="a2"/>
        <w:ind w:firstLine="480"/>
      </w:pPr>
      <w:r>
        <w:rPr>
          <w:rFonts w:hint="eastAsia"/>
        </w:rPr>
        <w:t>1</w:t>
      </w:r>
      <w:r>
        <w:rPr>
          <w:rFonts w:hint="eastAsia"/>
        </w:rPr>
        <w:t>、</w:t>
      </w:r>
      <w:r w:rsidR="000C249A" w:rsidRPr="000C249A">
        <w:rPr>
          <w:rFonts w:hint="eastAsia"/>
        </w:rPr>
        <w:t>随机采样</w:t>
      </w:r>
      <w:r w:rsidR="00074DAC">
        <w:rPr>
          <w:rFonts w:hint="eastAsia"/>
        </w:rPr>
        <w:t>得到训练样本</w:t>
      </w:r>
      <w:r>
        <w:rPr>
          <w:rFonts w:hint="eastAsia"/>
        </w:rPr>
        <w:t>。</w:t>
      </w:r>
      <w:r w:rsidR="00074DAC">
        <w:rPr>
          <w:rFonts w:hint="eastAsia"/>
        </w:rPr>
        <w:t>这里采用</w:t>
      </w:r>
      <w:r w:rsidR="00074DAC">
        <w:rPr>
          <w:rFonts w:hint="eastAsia"/>
        </w:rPr>
        <w:t>Bootstrap</w:t>
      </w:r>
      <w:r w:rsidR="00074DAC">
        <w:rPr>
          <w:rFonts w:hint="eastAsia"/>
        </w:rPr>
        <w:t>方法，具体操作是：从</w:t>
      </w:r>
      <w:r w:rsidR="00074DAC">
        <w:rPr>
          <w:rFonts w:hint="eastAsia"/>
        </w:rPr>
        <w:t>N</w:t>
      </w:r>
      <w:r w:rsidR="00074DAC">
        <w:rPr>
          <w:rFonts w:hint="eastAsia"/>
        </w:rPr>
        <w:t>个样本中有放回的抽取</w:t>
      </w:r>
      <w:r w:rsidR="00074DAC">
        <w:rPr>
          <w:rFonts w:hint="eastAsia"/>
        </w:rPr>
        <w:t>N</w:t>
      </w:r>
      <w:r w:rsidR="00074DAC">
        <w:rPr>
          <w:rFonts w:hint="eastAsia"/>
        </w:rPr>
        <w:t>次，得到的样本集合作为决策树的训练数据集。</w:t>
      </w:r>
    </w:p>
    <w:p w14:paraId="12B05187" w14:textId="4E7492CC" w:rsidR="000C249A" w:rsidRPr="000C249A" w:rsidRDefault="009011BC" w:rsidP="009011BC">
      <w:pPr>
        <w:pStyle w:val="a2"/>
        <w:ind w:firstLine="480"/>
      </w:pPr>
      <w:r>
        <w:rPr>
          <w:rFonts w:hint="eastAsia"/>
        </w:rPr>
        <w:t>2</w:t>
      </w:r>
      <w:r>
        <w:rPr>
          <w:rFonts w:hint="eastAsia"/>
        </w:rPr>
        <w:t>、</w:t>
      </w:r>
      <w:r w:rsidR="00B45CB2">
        <w:rPr>
          <w:rFonts w:hint="eastAsia"/>
        </w:rPr>
        <w:t>完全分裂</w:t>
      </w:r>
      <w:r w:rsidR="00582B24">
        <w:rPr>
          <w:rFonts w:hint="eastAsia"/>
        </w:rPr>
        <w:t>构建决策树</w:t>
      </w:r>
      <w:r>
        <w:rPr>
          <w:rFonts w:hint="eastAsia"/>
        </w:rPr>
        <w:t>。</w:t>
      </w:r>
      <w:r w:rsidR="00582B24">
        <w:rPr>
          <w:rFonts w:hint="eastAsia"/>
        </w:rPr>
        <w:t>与普通决策树构建过程的区别在于：对于每一个节点，</w:t>
      </w:r>
      <w:r w:rsidR="00175E50">
        <w:rPr>
          <w:rFonts w:hint="eastAsia"/>
        </w:rPr>
        <w:t>首先</w:t>
      </w:r>
      <w:r w:rsidR="00582B24">
        <w:rPr>
          <w:rFonts w:hint="eastAsia"/>
        </w:rPr>
        <w:t>从</w:t>
      </w:r>
      <w:r w:rsidR="00582B24">
        <w:rPr>
          <w:rFonts w:hint="eastAsia"/>
        </w:rPr>
        <w:t>M</w:t>
      </w:r>
      <w:r w:rsidR="00582B24">
        <w:rPr>
          <w:rFonts w:hint="eastAsia"/>
        </w:rPr>
        <w:t>个特征中随机抽取</w:t>
      </w:r>
      <w:r w:rsidR="00582B24">
        <w:rPr>
          <w:rFonts w:hint="eastAsia"/>
        </w:rPr>
        <w:t>m</w:t>
      </w:r>
      <w:r w:rsidR="00582B24">
        <w:rPr>
          <w:rFonts w:hint="eastAsia"/>
        </w:rPr>
        <w:t>个（</w:t>
      </w:r>
      <m:oMath>
        <m:r>
          <m:rPr>
            <m:sty m:val="p"/>
          </m:rPr>
          <w:rPr>
            <w:rFonts w:ascii="Cambria Math" w:hAnsi="Cambria Math"/>
          </w:rPr>
          <m:t>m≪M</m:t>
        </m:r>
      </m:oMath>
      <w:r w:rsidR="009655C7">
        <w:rPr>
          <w:rFonts w:hint="eastAsia"/>
        </w:rPr>
        <w:t>，一般取</w:t>
      </w:r>
      <m:oMath>
        <m:r>
          <m:rPr>
            <m:sty m:val="p"/>
          </m:rPr>
          <w:rPr>
            <w:rFonts w:ascii="Cambria Math" w:hAnsi="Cambria Math"/>
          </w:rPr>
          <m:t>m=</m:t>
        </m:r>
        <m:rad>
          <m:radPr>
            <m:degHide m:val="1"/>
            <m:ctrlPr>
              <w:rPr>
                <w:rFonts w:ascii="Cambria Math" w:hAnsi="Cambria Math"/>
              </w:rPr>
            </m:ctrlPr>
          </m:radPr>
          <m:deg/>
          <m:e>
            <m:r>
              <w:rPr>
                <w:rFonts w:ascii="Cambria Math" w:hAnsi="Cambria Math"/>
              </w:rPr>
              <m:t>M</m:t>
            </m:r>
          </m:e>
        </m:rad>
      </m:oMath>
      <w:r w:rsidR="00582B24">
        <w:rPr>
          <w:rFonts w:hint="eastAsia"/>
        </w:rPr>
        <w:t>）作为候选的划分特征，然后从</w:t>
      </w:r>
      <w:r w:rsidR="00175E50">
        <w:rPr>
          <w:rFonts w:hint="eastAsia"/>
        </w:rPr>
        <w:t>这</w:t>
      </w:r>
      <w:r w:rsidR="00175E50">
        <w:rPr>
          <w:rFonts w:hint="eastAsia"/>
        </w:rPr>
        <w:t>m</w:t>
      </w:r>
      <w:r w:rsidR="00175E50">
        <w:rPr>
          <w:rFonts w:hint="eastAsia"/>
        </w:rPr>
        <w:t>个候选</w:t>
      </w:r>
      <w:r w:rsidR="00582B24">
        <w:rPr>
          <w:rFonts w:hint="eastAsia"/>
        </w:rPr>
        <w:t>中选择最优的特征对节点进行分枝。</w:t>
      </w:r>
    </w:p>
    <w:p w14:paraId="54FD8BBB" w14:textId="67F0D9FE" w:rsidR="000C249A" w:rsidRPr="000C249A" w:rsidRDefault="000C249A" w:rsidP="00175E50">
      <w:pPr>
        <w:pStyle w:val="a2"/>
        <w:ind w:firstLine="480"/>
      </w:pPr>
      <w:r w:rsidRPr="000C249A">
        <w:rPr>
          <w:rFonts w:hint="eastAsia"/>
        </w:rPr>
        <w:t>由于随机森林的两个随机采样的过程保证了随机性，所以</w:t>
      </w:r>
      <w:r w:rsidR="00175E50">
        <w:rPr>
          <w:rFonts w:hint="eastAsia"/>
        </w:rPr>
        <w:t>即使采用完全分裂，</w:t>
      </w:r>
      <w:r w:rsidRPr="000C249A">
        <w:rPr>
          <w:rFonts w:hint="eastAsia"/>
        </w:rPr>
        <w:t>不容易出现</w:t>
      </w:r>
      <w:r w:rsidR="00910E9F">
        <w:rPr>
          <w:rFonts w:hint="eastAsia"/>
        </w:rPr>
        <w:t>过拟合</w:t>
      </w:r>
      <w:r w:rsidR="00175E50">
        <w:rPr>
          <w:rFonts w:hint="eastAsia"/>
        </w:rPr>
        <w:t>。</w:t>
      </w:r>
      <w:r w:rsidRPr="000C249A">
        <w:rPr>
          <w:rFonts w:hint="eastAsia"/>
        </w:rPr>
        <w:t>随机森林</w:t>
      </w:r>
      <w:r w:rsidR="00175E50" w:rsidRPr="00175E50">
        <w:rPr>
          <w:rFonts w:hint="eastAsia"/>
        </w:rPr>
        <w:t>不用做特征选择</w:t>
      </w:r>
      <w:r w:rsidR="00175E50">
        <w:rPr>
          <w:rFonts w:hint="eastAsia"/>
        </w:rPr>
        <w:t>，这在处理</w:t>
      </w:r>
      <w:r w:rsidR="00175E50" w:rsidRPr="00175E50">
        <w:rPr>
          <w:rFonts w:hint="eastAsia"/>
        </w:rPr>
        <w:t>高维度的数据</w:t>
      </w:r>
      <w:r w:rsidR="00175E50">
        <w:rPr>
          <w:rFonts w:hint="eastAsia"/>
        </w:rPr>
        <w:t>优势明显。随机森林算法实现起来十分简单，</w:t>
      </w:r>
      <w:r w:rsidR="00A93C33">
        <w:rPr>
          <w:rFonts w:hint="eastAsia"/>
        </w:rPr>
        <w:t>训练和预测过程都</w:t>
      </w:r>
      <w:r w:rsidR="00175E50">
        <w:rPr>
          <w:rFonts w:hint="eastAsia"/>
        </w:rPr>
        <w:t>非常容易并行化处理。</w:t>
      </w:r>
    </w:p>
    <w:p w14:paraId="1F4E6C09" w14:textId="77777777" w:rsidR="000C249A" w:rsidRDefault="000C249A" w:rsidP="00C52918">
      <w:pPr>
        <w:pStyle w:val="a2"/>
        <w:ind w:firstLine="480"/>
      </w:pPr>
    </w:p>
    <w:p w14:paraId="7CFFF8A9" w14:textId="3C34D90B" w:rsidR="00B11203" w:rsidRPr="000F54FF" w:rsidRDefault="008C3145" w:rsidP="00DF3DB8">
      <w:pPr>
        <w:pStyle w:val="4"/>
        <w:spacing w:before="156" w:after="156"/>
      </w:pPr>
      <w:r>
        <w:rPr>
          <w:rFonts w:hint="eastAsia"/>
        </w:rPr>
        <w:t>Boosting</w:t>
      </w:r>
      <w:r>
        <w:rPr>
          <w:rFonts w:hint="eastAsia"/>
        </w:rPr>
        <w:t>和</w:t>
      </w:r>
      <w:r w:rsidR="00CE37B8">
        <w:rPr>
          <w:rFonts w:hint="eastAsia"/>
        </w:rPr>
        <w:t>GBDT</w:t>
      </w:r>
    </w:p>
    <w:p w14:paraId="50AFD01A" w14:textId="637B1514" w:rsidR="00B11203" w:rsidRPr="000F54FF" w:rsidRDefault="00686906" w:rsidP="0012694F">
      <w:pPr>
        <w:pStyle w:val="a2"/>
        <w:ind w:firstLine="480"/>
      </w:pPr>
      <w:r>
        <w:rPr>
          <w:rFonts w:hint="eastAsia"/>
        </w:rPr>
        <w:t>Boosting</w:t>
      </w:r>
      <w:r>
        <w:rPr>
          <w:rFonts w:hint="eastAsia"/>
        </w:rPr>
        <w:t>方法通过不断迭代来使预测结果不断接近真实值，也就是预测结果的偏差越来</w:t>
      </w:r>
      <w:r w:rsidR="00910E9F">
        <w:rPr>
          <w:rFonts w:hint="eastAsia"/>
        </w:rPr>
        <w:t>越小。</w:t>
      </w:r>
      <w:r w:rsidR="0012694F">
        <w:rPr>
          <w:rFonts w:hint="eastAsia"/>
        </w:rPr>
        <w:t>Boosting</w:t>
      </w:r>
      <w:r w:rsidR="0012694F">
        <w:rPr>
          <w:rFonts w:hint="eastAsia"/>
        </w:rPr>
        <w:t>方法可以有效降低偏差，但是并不能有效降低方差。</w:t>
      </w:r>
      <w:r w:rsidR="00B11203" w:rsidRPr="000F54FF">
        <w:rPr>
          <w:rFonts w:hint="eastAsia"/>
        </w:rPr>
        <w:t>因此，</w:t>
      </w:r>
      <w:r w:rsidR="0012694F">
        <w:rPr>
          <w:rFonts w:hint="eastAsia"/>
        </w:rPr>
        <w:t>B</w:t>
      </w:r>
      <w:r w:rsidR="00B11203" w:rsidRPr="000F54FF">
        <w:rPr>
          <w:rFonts w:hint="eastAsia"/>
        </w:rPr>
        <w:t>oosting</w:t>
      </w:r>
      <w:r w:rsidR="0012694F">
        <w:rPr>
          <w:rFonts w:hint="eastAsia"/>
        </w:rPr>
        <w:t>方法使用的基模型必须为弱模型，也就是低方差，高偏差。</w:t>
      </w:r>
    </w:p>
    <w:p w14:paraId="47FB3B23" w14:textId="2F391E85" w:rsidR="00AD7BF0" w:rsidRDefault="00B11203" w:rsidP="00D72B66">
      <w:pPr>
        <w:pStyle w:val="a2"/>
        <w:ind w:firstLine="480"/>
      </w:pPr>
      <w:r w:rsidRPr="000F54FF">
        <w:rPr>
          <w:rFonts w:hint="eastAsia"/>
        </w:rPr>
        <w:t>GBDT</w:t>
      </w:r>
      <w:r w:rsidR="0012694F">
        <w:rPr>
          <w:rFonts w:hint="eastAsia"/>
        </w:rPr>
        <w:t>是基于</w:t>
      </w:r>
      <w:r w:rsidR="00AD7BF0">
        <w:rPr>
          <w:rFonts w:hint="eastAsia"/>
        </w:rPr>
        <w:t>回归</w:t>
      </w:r>
      <w:r w:rsidR="0012694F">
        <w:rPr>
          <w:rFonts w:hint="eastAsia"/>
        </w:rPr>
        <w:t>树的</w:t>
      </w:r>
      <w:r w:rsidR="0012694F">
        <w:rPr>
          <w:rFonts w:hint="eastAsia"/>
        </w:rPr>
        <w:t>Boosting</w:t>
      </w:r>
      <w:r w:rsidR="0012694F">
        <w:rPr>
          <w:rFonts w:hint="eastAsia"/>
        </w:rPr>
        <w:t>方法。由于</w:t>
      </w:r>
      <w:r w:rsidR="0012694F">
        <w:rPr>
          <w:rFonts w:hint="eastAsia"/>
        </w:rPr>
        <w:t>Boosting</w:t>
      </w:r>
      <w:r w:rsidR="0012694F">
        <w:rPr>
          <w:rFonts w:hint="eastAsia"/>
        </w:rPr>
        <w:t>要求基模型是弱模型，所以</w:t>
      </w:r>
      <w:r w:rsidR="0012694F">
        <w:rPr>
          <w:rFonts w:hint="eastAsia"/>
        </w:rPr>
        <w:t>GBDT</w:t>
      </w:r>
      <w:r w:rsidR="0012694F">
        <w:rPr>
          <w:rFonts w:hint="eastAsia"/>
        </w:rPr>
        <w:t>的基模型，也就是决策树</w:t>
      </w:r>
      <w:r w:rsidR="00910E9F">
        <w:rPr>
          <w:rFonts w:hint="eastAsia"/>
        </w:rPr>
        <w:t>，</w:t>
      </w:r>
      <w:r w:rsidR="0012694F">
        <w:rPr>
          <w:rFonts w:hint="eastAsia"/>
        </w:rPr>
        <w:t>一般深度很小，节点很少。当我们训练决策树时，同样</w:t>
      </w:r>
      <w:r w:rsidRPr="000F54FF">
        <w:rPr>
          <w:rFonts w:hint="eastAsia"/>
        </w:rPr>
        <w:t>可以</w:t>
      </w:r>
      <w:r w:rsidR="0012694F">
        <w:rPr>
          <w:rFonts w:hint="eastAsia"/>
        </w:rPr>
        <w:t>通过</w:t>
      </w:r>
      <w:r w:rsidRPr="000F54FF">
        <w:rPr>
          <w:rFonts w:hint="eastAsia"/>
        </w:rPr>
        <w:t>对特征进行随机抽样来使基模型间的相关性降低，从而达到减少方差的效果。</w:t>
      </w:r>
    </w:p>
    <w:p w14:paraId="5C8D4A18" w14:textId="67623597" w:rsidR="0044293E" w:rsidRPr="0044293E" w:rsidRDefault="00AD7BF0" w:rsidP="00D72B66">
      <w:pPr>
        <w:pStyle w:val="a2"/>
        <w:ind w:firstLine="480"/>
      </w:pPr>
      <w:r>
        <w:rPr>
          <w:rFonts w:hint="eastAsia"/>
        </w:rPr>
        <w:t>GBDT</w:t>
      </w:r>
      <w:r>
        <w:rPr>
          <w:rFonts w:hint="eastAsia"/>
        </w:rPr>
        <w:t>不是通过调整样本的权重来得到新的训练数据集，而是将之前所有决策树预测值之和的残差（</w:t>
      </w:r>
      <w:r>
        <w:rPr>
          <w:rFonts w:hint="eastAsia"/>
        </w:rPr>
        <w:t>residual</w:t>
      </w:r>
      <w:r>
        <w:rPr>
          <w:rFonts w:hint="eastAsia"/>
        </w:rPr>
        <w:t>）作为新的训练数据集，进而训练得到一棵决策树。残差指的是预测值与真实值的差值。</w:t>
      </w:r>
      <w:r w:rsidR="0044293E">
        <w:rPr>
          <w:rFonts w:hint="eastAsia"/>
        </w:rPr>
        <w:t>在</w:t>
      </w:r>
      <w:r>
        <w:t>GBDT</w:t>
      </w:r>
      <w:r w:rsidR="0044293E">
        <w:rPr>
          <w:rFonts w:hint="eastAsia"/>
        </w:rPr>
        <w:t>中，每个新的模型的</w:t>
      </w:r>
      <w:r w:rsidR="00D72B66">
        <w:rPr>
          <w:rFonts w:hint="eastAsia"/>
        </w:rPr>
        <w:t>建立</w:t>
      </w:r>
      <w:r w:rsidR="0044293E">
        <w:rPr>
          <w:rFonts w:hint="eastAsia"/>
        </w:rPr>
        <w:t>是为了使得之前模型的残差往梯度减少</w:t>
      </w:r>
      <w:r w:rsidR="00910E9F">
        <w:rPr>
          <w:rFonts w:hint="eastAsia"/>
        </w:rPr>
        <w:t>的方向</w:t>
      </w:r>
      <w:r w:rsidR="0044293E">
        <w:rPr>
          <w:rFonts w:hint="eastAsia"/>
        </w:rPr>
        <w:t>。</w:t>
      </w:r>
    </w:p>
    <w:p w14:paraId="0E0254D4" w14:textId="63F99869" w:rsidR="00DC659C" w:rsidRDefault="00DC659C" w:rsidP="00DC659C">
      <w:pPr>
        <w:pStyle w:val="2"/>
        <w:spacing w:before="156" w:after="156"/>
      </w:pPr>
      <w:bookmarkStart w:id="186" w:name="_Toc476562942"/>
      <w:bookmarkStart w:id="187" w:name="_Toc484419113"/>
      <w:r>
        <w:rPr>
          <w:rFonts w:hint="eastAsia"/>
        </w:rPr>
        <w:t>基于</w:t>
      </w:r>
      <w:r w:rsidR="00C92C96">
        <w:rPr>
          <w:rFonts w:hint="eastAsia"/>
        </w:rPr>
        <w:t>机器学习的</w:t>
      </w:r>
      <w:r w:rsidR="00C711E6">
        <w:rPr>
          <w:rFonts w:hint="eastAsia"/>
        </w:rPr>
        <w:t>数据</w:t>
      </w:r>
      <w:r>
        <w:rPr>
          <w:rFonts w:hint="eastAsia"/>
        </w:rPr>
        <w:t>读出系统框架</w:t>
      </w:r>
      <w:bookmarkEnd w:id="186"/>
      <w:bookmarkEnd w:id="187"/>
    </w:p>
    <w:p w14:paraId="3FDE54AF" w14:textId="69C57ABE" w:rsidR="00062179" w:rsidRDefault="00C92C96" w:rsidP="00C52918">
      <w:pPr>
        <w:pStyle w:val="a2"/>
        <w:ind w:firstLine="480"/>
      </w:pPr>
      <w:r>
        <w:rPr>
          <w:rFonts w:hint="eastAsia"/>
        </w:rPr>
        <w:t>人们很早就开始研究将神经网络应用于触发系统中，</w:t>
      </w:r>
      <w:r w:rsidR="009C4C0B">
        <w:rPr>
          <w:rFonts w:hint="eastAsia"/>
        </w:rPr>
        <w:t>从最初的纯仿真研究，直至后来应用于</w:t>
      </w:r>
      <w:r w:rsidR="002E7EEF">
        <w:t>HERA</w:t>
      </w:r>
      <w:r>
        <w:rPr>
          <w:rFonts w:hint="eastAsia"/>
        </w:rPr>
        <w:t>的</w:t>
      </w:r>
      <w:r>
        <w:rPr>
          <w:rFonts w:hint="eastAsia"/>
        </w:rPr>
        <w:t>H1</w:t>
      </w:r>
      <w:r>
        <w:rPr>
          <w:rFonts w:hint="eastAsia"/>
        </w:rPr>
        <w:t>实验</w:t>
      </w:r>
      <w:r w:rsidR="00910E9F">
        <w:fldChar w:fldCharType="begin"/>
      </w:r>
      <w:r w:rsidR="00910E9F">
        <w:instrText xml:space="preserve"> </w:instrText>
      </w:r>
      <w:r w:rsidR="00910E9F">
        <w:rPr>
          <w:rFonts w:hint="eastAsia"/>
        </w:rPr>
        <w:instrText>REF _Ref482165435 \r \h</w:instrText>
      </w:r>
      <w:r w:rsidR="00910E9F">
        <w:instrText xml:space="preserve"> </w:instrText>
      </w:r>
      <w:r w:rsidR="00910E9F">
        <w:fldChar w:fldCharType="separate"/>
      </w:r>
      <w:r w:rsidR="007033F6">
        <w:t>[14]</w:t>
      </w:r>
      <w:r w:rsidR="00910E9F">
        <w:fldChar w:fldCharType="end"/>
      </w:r>
      <w:r w:rsidR="00910E9F">
        <w:fldChar w:fldCharType="begin"/>
      </w:r>
      <w:r w:rsidR="00910E9F">
        <w:instrText xml:space="preserve"> REF _Ref484253621 \r \h </w:instrText>
      </w:r>
      <w:r w:rsidR="00910E9F">
        <w:fldChar w:fldCharType="separate"/>
      </w:r>
      <w:r w:rsidR="007033F6">
        <w:t>[15]</w:t>
      </w:r>
      <w:r w:rsidR="00910E9F">
        <w:fldChar w:fldCharType="end"/>
      </w:r>
      <w:r>
        <w:rPr>
          <w:rFonts w:hint="eastAsia"/>
        </w:rPr>
        <w:t>和</w:t>
      </w:r>
      <w:r>
        <w:rPr>
          <w:rFonts w:hint="eastAsia"/>
        </w:rPr>
        <w:t>CERN</w:t>
      </w:r>
      <w:r>
        <w:rPr>
          <w:rFonts w:hint="eastAsia"/>
        </w:rPr>
        <w:t>的</w:t>
      </w:r>
      <w:r>
        <w:rPr>
          <w:rFonts w:hint="eastAsia"/>
        </w:rPr>
        <w:t>DIRAC</w:t>
      </w:r>
      <w:r w:rsidR="009C4C0B">
        <w:rPr>
          <w:rFonts w:hint="eastAsia"/>
        </w:rPr>
        <w:t>实验</w:t>
      </w:r>
      <w:r w:rsidR="00910E9F">
        <w:fldChar w:fldCharType="begin"/>
      </w:r>
      <w:r w:rsidR="00910E9F">
        <w:instrText xml:space="preserve"> </w:instrText>
      </w:r>
      <w:r w:rsidR="00910E9F">
        <w:rPr>
          <w:rFonts w:hint="eastAsia"/>
        </w:rPr>
        <w:instrText>REF _Ref482165485 \r \h</w:instrText>
      </w:r>
      <w:r w:rsidR="00910E9F">
        <w:instrText xml:space="preserve"> </w:instrText>
      </w:r>
      <w:r w:rsidR="00910E9F">
        <w:fldChar w:fldCharType="separate"/>
      </w:r>
      <w:r w:rsidR="007033F6">
        <w:t>[16]</w:t>
      </w:r>
      <w:r w:rsidR="00910E9F">
        <w:fldChar w:fldCharType="end"/>
      </w:r>
      <w:r w:rsidR="009C4C0B">
        <w:rPr>
          <w:rFonts w:hint="eastAsia"/>
        </w:rPr>
        <w:t>。</w:t>
      </w:r>
      <w:r>
        <w:rPr>
          <w:rFonts w:hint="eastAsia"/>
        </w:rPr>
        <w:t>但这些</w:t>
      </w:r>
      <w:r w:rsidR="009C4C0B">
        <w:rPr>
          <w:rFonts w:hint="eastAsia"/>
        </w:rPr>
        <w:t>研究都只是将神经网络作为一种模式识别算法来进行触发模式匹配，并没有从读出系统</w:t>
      </w:r>
      <w:r w:rsidR="00910E9F">
        <w:rPr>
          <w:rFonts w:hint="eastAsia"/>
        </w:rPr>
        <w:t>整体</w:t>
      </w:r>
      <w:r w:rsidR="009C4C0B">
        <w:rPr>
          <w:rFonts w:hint="eastAsia"/>
        </w:rPr>
        <w:t>上去研究</w:t>
      </w:r>
      <w:r>
        <w:rPr>
          <w:rFonts w:hint="eastAsia"/>
        </w:rPr>
        <w:t>，</w:t>
      </w:r>
      <w:r w:rsidR="009C4C0B">
        <w:rPr>
          <w:rFonts w:hint="eastAsia"/>
        </w:rPr>
        <w:t>也并不具备机器学习的特点。随着电子学技术的发展，越来越多的粒子物理实验采用</w:t>
      </w:r>
      <w:r w:rsidR="001A7707">
        <w:rPr>
          <w:rFonts w:hint="eastAsia"/>
        </w:rPr>
        <w:t>无触发读出</w:t>
      </w:r>
      <w:r w:rsidR="00454279">
        <w:rPr>
          <w:rFonts w:hint="eastAsia"/>
        </w:rPr>
        <w:t>系统，</w:t>
      </w:r>
      <w:r w:rsidR="009C4C0B">
        <w:rPr>
          <w:rFonts w:hint="eastAsia"/>
        </w:rPr>
        <w:t>也就是将数据全部读出来，然后在计算机网络里进行在线事例筛选，最后进行离线数据分析。在</w:t>
      </w:r>
      <w:r>
        <w:rPr>
          <w:rFonts w:hint="eastAsia"/>
        </w:rPr>
        <w:t>离线数据分析</w:t>
      </w:r>
      <w:r w:rsidR="009C4C0B">
        <w:rPr>
          <w:rFonts w:hint="eastAsia"/>
        </w:rPr>
        <w:t>的过程中，机器学习</w:t>
      </w:r>
      <w:r w:rsidR="00305DED">
        <w:rPr>
          <w:rFonts w:hint="eastAsia"/>
        </w:rPr>
        <w:t>的方法</w:t>
      </w:r>
      <w:r w:rsidR="009C4C0B">
        <w:rPr>
          <w:rFonts w:hint="eastAsia"/>
        </w:rPr>
        <w:t>被广泛应用</w:t>
      </w:r>
      <w:r>
        <w:rPr>
          <w:rFonts w:hint="eastAsia"/>
        </w:rPr>
        <w:t>。</w:t>
      </w:r>
      <w:r w:rsidR="00062179">
        <w:rPr>
          <w:rFonts w:hint="eastAsia"/>
        </w:rPr>
        <w:t>当电子学技术发展的瓶颈出现时，进一步提</w:t>
      </w:r>
      <w:r w:rsidR="00062179">
        <w:rPr>
          <w:rFonts w:hint="eastAsia"/>
        </w:rPr>
        <w:lastRenderedPageBreak/>
        <w:t>高电子学性能变得十分困难，或者成本太高</w:t>
      </w:r>
      <w:r w:rsidR="00305DED">
        <w:rPr>
          <w:rFonts w:hint="eastAsia"/>
        </w:rPr>
        <w:t>，</w:t>
      </w:r>
      <w:r w:rsidR="00062179">
        <w:rPr>
          <w:rFonts w:hint="eastAsia"/>
        </w:rPr>
        <w:t>在无触发系统框架下，进一步提高读出系统的带宽就显得得不偿失。</w:t>
      </w:r>
    </w:p>
    <w:p w14:paraId="038F68DF" w14:textId="7D03A29B" w:rsidR="00062179" w:rsidRDefault="00343192" w:rsidP="00C52918">
      <w:pPr>
        <w:pStyle w:val="a2"/>
        <w:ind w:firstLine="480"/>
      </w:pPr>
      <w:r>
        <w:rPr>
          <w:rFonts w:hint="eastAsia"/>
        </w:rPr>
        <w:t>因此本论文提出了基于机器学习的读出系统</w:t>
      </w:r>
      <w:r w:rsidR="001A7707">
        <w:rPr>
          <w:rFonts w:hint="eastAsia"/>
        </w:rPr>
        <w:t>方法</w:t>
      </w:r>
      <w:r>
        <w:rPr>
          <w:rFonts w:hint="eastAsia"/>
        </w:rPr>
        <w:t>。</w:t>
      </w:r>
      <w:r w:rsidR="001A7707">
        <w:rPr>
          <w:rFonts w:hint="eastAsia"/>
        </w:rPr>
        <w:t>该读出方法的思路就是将机器学习应用于读出系统中，用以取代</w:t>
      </w:r>
      <w:r w:rsidR="00305DED" w:rsidRPr="00305DED">
        <w:rPr>
          <w:rFonts w:hint="eastAsia"/>
        </w:rPr>
        <w:t>具有固有模式的触发机制，</w:t>
      </w:r>
      <w:r w:rsidR="00910E9F">
        <w:rPr>
          <w:rFonts w:hint="eastAsia"/>
        </w:rPr>
        <w:t>使</w:t>
      </w:r>
      <w:r w:rsidR="00305DED" w:rsidRPr="00305DED">
        <w:rPr>
          <w:rFonts w:hint="eastAsia"/>
        </w:rPr>
        <w:t>系统自动从数据中寻找分类规律和依据</w:t>
      </w:r>
      <w:r w:rsidR="001A7707">
        <w:rPr>
          <w:rFonts w:hint="eastAsia"/>
        </w:rPr>
        <w:t>，在保证分类效果的前提下，降低</w:t>
      </w:r>
      <w:r w:rsidR="00910E9F">
        <w:rPr>
          <w:rFonts w:hint="eastAsia"/>
        </w:rPr>
        <w:t>读出系统</w:t>
      </w:r>
      <w:r w:rsidR="001A7707">
        <w:rPr>
          <w:rFonts w:hint="eastAsia"/>
        </w:rPr>
        <w:t>对</w:t>
      </w:r>
      <w:r w:rsidR="00910E9F">
        <w:rPr>
          <w:rFonts w:hint="eastAsia"/>
        </w:rPr>
        <w:t>数据传输</w:t>
      </w:r>
      <w:r w:rsidR="001A7707">
        <w:rPr>
          <w:rFonts w:hint="eastAsia"/>
        </w:rPr>
        <w:t>带宽的要求</w:t>
      </w:r>
      <w:r w:rsidR="00305DED">
        <w:rPr>
          <w:rFonts w:hint="eastAsia"/>
        </w:rPr>
        <w:t>，同时也使得读出系统更加智能。</w:t>
      </w:r>
    </w:p>
    <w:p w14:paraId="61C3FCC2" w14:textId="090DB5C5" w:rsidR="00062179" w:rsidRDefault="00062179" w:rsidP="00C52918">
      <w:pPr>
        <w:pStyle w:val="a2"/>
        <w:ind w:firstLine="480"/>
      </w:pPr>
      <w:r>
        <w:rPr>
          <w:rFonts w:hint="eastAsia"/>
        </w:rPr>
        <w:t>首先我们选择合适的分类器模型（算法），然后</w:t>
      </w:r>
      <w:r w:rsidR="00305DED">
        <w:rPr>
          <w:rFonts w:hint="eastAsia"/>
        </w:rPr>
        <w:t>利用标注数据</w:t>
      </w:r>
      <w:r>
        <w:rPr>
          <w:rFonts w:hint="eastAsia"/>
        </w:rPr>
        <w:t>对其</w:t>
      </w:r>
      <w:r w:rsidR="00305DED">
        <w:rPr>
          <w:rFonts w:hint="eastAsia"/>
        </w:rPr>
        <w:t>进行</w:t>
      </w:r>
      <w:r>
        <w:rPr>
          <w:rFonts w:hint="eastAsia"/>
        </w:rPr>
        <w:t>训练。当训练完成后，训练好的分类器可以快速的对数据进行</w:t>
      </w:r>
      <w:r w:rsidR="00A91768">
        <w:rPr>
          <w:rFonts w:hint="eastAsia"/>
        </w:rPr>
        <w:t>分类。机器学习分类的效果，可以实现精细的分类边界，远远好于常规的硬件触发和软件触发。当然机器学习的模型事实上是牺牲了部分可解释性，也就是训练出来的模型很难用物理知识去解释。</w:t>
      </w:r>
    </w:p>
    <w:p w14:paraId="13B63463" w14:textId="0D32DE89" w:rsidR="00A91768" w:rsidRDefault="00A91768" w:rsidP="00C52918">
      <w:pPr>
        <w:pStyle w:val="a2"/>
        <w:ind w:firstLine="480"/>
      </w:pPr>
      <w:r>
        <w:rPr>
          <w:rFonts w:hint="eastAsia"/>
        </w:rPr>
        <w:t>那么我们该如何选择分类器模型呢？前面</w:t>
      </w:r>
      <w:r w:rsidR="00305DED">
        <w:rPr>
          <w:rFonts w:hint="eastAsia"/>
        </w:rPr>
        <w:t>已经</w:t>
      </w:r>
      <w:r>
        <w:rPr>
          <w:rFonts w:hint="eastAsia"/>
        </w:rPr>
        <w:t>提到了，没有最好的算法，只有合适的算法，</w:t>
      </w:r>
      <w:r w:rsidR="00305DED" w:rsidRPr="00305DED">
        <w:rPr>
          <w:rFonts w:hint="eastAsia"/>
        </w:rPr>
        <w:t>这取决于</w:t>
      </w:r>
      <w:r w:rsidR="00305DED">
        <w:rPr>
          <w:rFonts w:hint="eastAsia"/>
        </w:rPr>
        <w:t>多方面的因素。首先是数据的大小</w:t>
      </w:r>
      <w:r w:rsidR="00305DED" w:rsidRPr="00305DED">
        <w:rPr>
          <w:rFonts w:hint="eastAsia"/>
        </w:rPr>
        <w:t>、质量和性质。</w:t>
      </w:r>
      <w:r w:rsidR="00305DED">
        <w:rPr>
          <w:rFonts w:hint="eastAsia"/>
        </w:rPr>
        <w:t>其次使用算法解决什么问题</w:t>
      </w:r>
      <w:r w:rsidR="00305DED" w:rsidRPr="00305DED">
        <w:rPr>
          <w:rFonts w:hint="eastAsia"/>
        </w:rPr>
        <w:t>。</w:t>
      </w:r>
      <w:r w:rsidR="00305DED">
        <w:rPr>
          <w:rFonts w:hint="eastAsia"/>
        </w:rPr>
        <w:t>最后</w:t>
      </w:r>
      <w:r w:rsidR="002C3CB8">
        <w:rPr>
          <w:rFonts w:hint="eastAsia"/>
        </w:rPr>
        <w:t>是实时性要求</w:t>
      </w:r>
      <w:r w:rsidR="00305DED" w:rsidRPr="00305DED">
        <w:rPr>
          <w:rFonts w:hint="eastAsia"/>
        </w:rPr>
        <w:t>。</w:t>
      </w:r>
      <w:r>
        <w:rPr>
          <w:rFonts w:hint="eastAsia"/>
        </w:rPr>
        <w:t>所以这一过程只能通过不断尝试。当选定算法之后，后期的参数调优</w:t>
      </w:r>
      <w:r w:rsidR="001A7E6D">
        <w:rPr>
          <w:rFonts w:hint="eastAsia"/>
        </w:rPr>
        <w:t>的</w:t>
      </w:r>
      <w:r>
        <w:rPr>
          <w:rFonts w:hint="eastAsia"/>
        </w:rPr>
        <w:t>过程同样需要不断的尝试。</w:t>
      </w:r>
    </w:p>
    <w:p w14:paraId="27194E4A" w14:textId="2CE4AFC7" w:rsidR="00030877" w:rsidRDefault="004B332D" w:rsidP="00C52918">
      <w:pPr>
        <w:pStyle w:val="a2"/>
        <w:ind w:firstLine="480"/>
      </w:pPr>
      <w:r>
        <w:rPr>
          <w:rFonts w:hint="eastAsia"/>
        </w:rPr>
        <w:t>从理论上来说，可以使用机器学习来完成对数据的最终分类，也就是在前端直接完成从原始数据到有效事例的筛选。</w:t>
      </w:r>
      <w:r w:rsidR="00030877">
        <w:rPr>
          <w:rFonts w:hint="eastAsia"/>
        </w:rPr>
        <w:t>然而实际上，</w:t>
      </w:r>
      <w:r w:rsidR="00110363">
        <w:rPr>
          <w:rFonts w:hint="eastAsia"/>
        </w:rPr>
        <w:t>由于实时性的要求，</w:t>
      </w:r>
      <w:r w:rsidR="00030877">
        <w:rPr>
          <w:rFonts w:hint="eastAsia"/>
        </w:rPr>
        <w:t>前端电子学难以</w:t>
      </w:r>
      <w:r w:rsidR="00110363">
        <w:rPr>
          <w:rFonts w:hint="eastAsia"/>
        </w:rPr>
        <w:t>及时的</w:t>
      </w:r>
      <w:r w:rsidR="00030877">
        <w:rPr>
          <w:rFonts w:hint="eastAsia"/>
        </w:rPr>
        <w:t>获得所有的实验</w:t>
      </w:r>
      <w:r w:rsidR="00110363">
        <w:rPr>
          <w:rFonts w:hint="eastAsia"/>
        </w:rPr>
        <w:t>数据</w:t>
      </w:r>
      <w:r w:rsidR="002C3CB8">
        <w:rPr>
          <w:rFonts w:hint="eastAsia"/>
        </w:rPr>
        <w:t>，这包括：探测器响应时间不同，前端电子学想后端发送数据也并不同步，所以如果在前端等待所有通道的数据，那么极大的增加了前端电子学缓存的压力</w:t>
      </w:r>
      <w:r w:rsidR="00110363">
        <w:rPr>
          <w:rFonts w:hint="eastAsia"/>
        </w:rPr>
        <w:t>。</w:t>
      </w:r>
      <w:r w:rsidR="002C3CB8">
        <w:rPr>
          <w:rFonts w:hint="eastAsia"/>
        </w:rPr>
        <w:t>另一方面，在应用机器学习算法之前，我们还需要对数据进行必要的处理，如特征提取等，这会进一步增加延时。</w:t>
      </w:r>
      <w:r w:rsidR="00030877">
        <w:rPr>
          <w:rFonts w:hint="eastAsia"/>
        </w:rPr>
        <w:t>所以</w:t>
      </w:r>
      <w:r w:rsidR="00110363">
        <w:rPr>
          <w:rFonts w:hint="eastAsia"/>
        </w:rPr>
        <w:t>我们</w:t>
      </w:r>
      <w:r w:rsidR="00030877">
        <w:rPr>
          <w:rFonts w:hint="eastAsia"/>
        </w:rPr>
        <w:t>只能使用部分</w:t>
      </w:r>
      <w:r w:rsidR="00305DED" w:rsidRPr="00305DED">
        <w:rPr>
          <w:rFonts w:hint="eastAsia"/>
        </w:rPr>
        <w:t>（时间上）</w:t>
      </w:r>
      <w:r w:rsidR="00110363">
        <w:rPr>
          <w:rFonts w:hint="eastAsia"/>
        </w:rPr>
        <w:t>数据特征</w:t>
      </w:r>
      <w:r w:rsidR="00030877">
        <w:rPr>
          <w:rFonts w:hint="eastAsia"/>
        </w:rPr>
        <w:t>进行初步分类。这个和分级触发的思路是一致的。</w:t>
      </w:r>
    </w:p>
    <w:p w14:paraId="5D600579" w14:textId="77777777" w:rsidR="0084046D" w:rsidRDefault="00A91768" w:rsidP="00C52918">
      <w:pPr>
        <w:pStyle w:val="a2"/>
        <w:ind w:firstLine="480"/>
      </w:pPr>
      <w:r>
        <w:rPr>
          <w:rFonts w:hint="eastAsia"/>
        </w:rPr>
        <w:t>训练过程需要离线进行，对时间不敏感。</w:t>
      </w:r>
      <w:r w:rsidR="00062179">
        <w:rPr>
          <w:rFonts w:hint="eastAsia"/>
        </w:rPr>
        <w:t>实际上，训练过程同样可以在读出系统上实现，因为读出系统实际上提供了庞大的计算资源，无论是前端的</w:t>
      </w:r>
      <w:r w:rsidR="00062179">
        <w:rPr>
          <w:rFonts w:hint="eastAsia"/>
        </w:rPr>
        <w:t>FPGA</w:t>
      </w:r>
      <w:r w:rsidR="00062179">
        <w:rPr>
          <w:rFonts w:hint="eastAsia"/>
        </w:rPr>
        <w:t>还是后端的</w:t>
      </w:r>
      <w:r w:rsidR="00062179">
        <w:rPr>
          <w:rFonts w:hint="eastAsia"/>
        </w:rPr>
        <w:t>CPU</w:t>
      </w:r>
      <w:r w:rsidR="006E6982">
        <w:rPr>
          <w:rFonts w:hint="eastAsia"/>
        </w:rPr>
        <w:t>，而且这些处理器之间一般具有足够的数据带宽。从另一个角度来说，</w:t>
      </w:r>
      <w:r>
        <w:rPr>
          <w:rFonts w:hint="eastAsia"/>
        </w:rPr>
        <w:t>CPU</w:t>
      </w:r>
      <w:r>
        <w:rPr>
          <w:rFonts w:hint="eastAsia"/>
        </w:rPr>
        <w:t>和</w:t>
      </w:r>
      <w:r>
        <w:rPr>
          <w:rFonts w:hint="eastAsia"/>
        </w:rPr>
        <w:t>FPGA</w:t>
      </w:r>
      <w:r>
        <w:rPr>
          <w:rFonts w:hint="eastAsia"/>
        </w:rPr>
        <w:t>的协同计算可以大大提高训练的</w:t>
      </w:r>
      <w:r w:rsidR="006E6982">
        <w:rPr>
          <w:rFonts w:hint="eastAsia"/>
        </w:rPr>
        <w:t>效率。</w:t>
      </w:r>
      <w:r w:rsidR="007124B5">
        <w:t>FPGA</w:t>
      </w:r>
      <w:r w:rsidR="007124B5">
        <w:rPr>
          <w:rFonts w:hint="eastAsia"/>
        </w:rPr>
        <w:t>的优势在于并行计算，但是缺点也很明显：内部</w:t>
      </w:r>
      <w:r w:rsidR="007124B5">
        <w:rPr>
          <w:rFonts w:hint="eastAsia"/>
        </w:rPr>
        <w:t>BRAM</w:t>
      </w:r>
      <w:r w:rsidR="007124B5">
        <w:rPr>
          <w:rFonts w:hint="eastAsia"/>
        </w:rPr>
        <w:t>资源不足、</w:t>
      </w:r>
      <w:r w:rsidR="007124B5">
        <w:rPr>
          <w:rFonts w:hint="eastAsia"/>
        </w:rPr>
        <w:t>DDR</w:t>
      </w:r>
      <w:r w:rsidR="007124B5">
        <w:rPr>
          <w:rFonts w:hint="eastAsia"/>
        </w:rPr>
        <w:t>带宽有限、浮点数计算消耗资源量大，而这些正是</w:t>
      </w:r>
      <w:r w:rsidR="007124B5">
        <w:rPr>
          <w:rFonts w:hint="eastAsia"/>
        </w:rPr>
        <w:t>CPU</w:t>
      </w:r>
      <w:r w:rsidR="007124B5">
        <w:rPr>
          <w:rFonts w:hint="eastAsia"/>
        </w:rPr>
        <w:t>所擅长的。</w:t>
      </w:r>
    </w:p>
    <w:p w14:paraId="241A288B" w14:textId="31F80EB0" w:rsidR="000D661D" w:rsidRDefault="000D661D" w:rsidP="000D661D">
      <w:pPr>
        <w:pStyle w:val="3"/>
        <w:spacing w:before="156" w:after="156"/>
      </w:pPr>
      <w:bookmarkStart w:id="188" w:name="_Toc476562943"/>
      <w:bookmarkStart w:id="189" w:name="_Toc484419114"/>
      <w:r>
        <w:rPr>
          <w:rFonts w:hint="eastAsia"/>
        </w:rPr>
        <w:t>读出系统需求</w:t>
      </w:r>
      <w:bookmarkEnd w:id="188"/>
      <w:bookmarkEnd w:id="189"/>
    </w:p>
    <w:p w14:paraId="38549B42" w14:textId="25516284" w:rsidR="00543A35" w:rsidRDefault="00543A35" w:rsidP="00C52918">
      <w:pPr>
        <w:pStyle w:val="a2"/>
        <w:ind w:firstLine="480"/>
      </w:pPr>
      <w:r>
        <w:rPr>
          <w:rFonts w:hint="eastAsia"/>
        </w:rPr>
        <w:t>然而，对于有些实验来说，由于其前端电子学的原始数据率过于庞大，根本不可能实现无触发读出，例如</w:t>
      </w:r>
      <w:r>
        <w:rPr>
          <w:rFonts w:hint="eastAsia"/>
        </w:rPr>
        <w:t>ATLAS/CBM</w:t>
      </w:r>
      <w:r>
        <w:rPr>
          <w:rFonts w:hint="eastAsia"/>
        </w:rPr>
        <w:t>实验，它们不得不在前端使用复杂的硬件电路来完成</w:t>
      </w:r>
      <w:r>
        <w:rPr>
          <w:rFonts w:hint="eastAsia"/>
        </w:rPr>
        <w:t>L1</w:t>
      </w:r>
      <w:r>
        <w:rPr>
          <w:rFonts w:hint="eastAsia"/>
        </w:rPr>
        <w:t>级触发。而且，即使能够使用无触发系统，将前端数据全部</w:t>
      </w:r>
      <w:r>
        <w:rPr>
          <w:rFonts w:hint="eastAsia"/>
        </w:rPr>
        <w:lastRenderedPageBreak/>
        <w:t>送到后端也并不是一个高效的解决方案，这给数据传输和后端数据处理带来了压力。</w:t>
      </w:r>
    </w:p>
    <w:p w14:paraId="6FE43FCD" w14:textId="17B4266B" w:rsidR="0009326E" w:rsidRDefault="00965717" w:rsidP="00C52918">
      <w:pPr>
        <w:pStyle w:val="a2"/>
        <w:ind w:firstLine="480"/>
      </w:pPr>
      <w:r>
        <w:rPr>
          <w:rFonts w:hint="eastAsia"/>
        </w:rPr>
        <w:t>对于粒子物理实验来说，</w:t>
      </w:r>
      <w:r w:rsidR="0009326E" w:rsidRPr="0009326E">
        <w:rPr>
          <w:rFonts w:hint="eastAsia"/>
        </w:rPr>
        <w:t>数据</w:t>
      </w:r>
      <w:r w:rsidR="0009326E" w:rsidRPr="0009326E">
        <w:t>读出系统的主要作用</w:t>
      </w:r>
      <w:r w:rsidR="0009326E" w:rsidRPr="0009326E">
        <w:rPr>
          <w:rFonts w:hint="eastAsia"/>
        </w:rPr>
        <w:t>是</w:t>
      </w:r>
      <w:r w:rsidR="0009326E" w:rsidRPr="0009326E">
        <w:t>将前端电子学产生的数据</w:t>
      </w:r>
      <w:r w:rsidR="00C37F87">
        <w:rPr>
          <w:rFonts w:hint="eastAsia"/>
        </w:rPr>
        <w:t>中</w:t>
      </w:r>
      <w:r w:rsidR="0009326E" w:rsidRPr="0009326E">
        <w:t>不感兴趣的</w:t>
      </w:r>
      <w:r w:rsidR="0009326E" w:rsidRPr="0009326E">
        <w:rPr>
          <w:rFonts w:hint="eastAsia"/>
        </w:rPr>
        <w:t>事例</w:t>
      </w:r>
      <w:r w:rsidR="00C37F87">
        <w:rPr>
          <w:rFonts w:hint="eastAsia"/>
        </w:rPr>
        <w:t>进行剔除</w:t>
      </w:r>
      <w:r w:rsidR="0009326E" w:rsidRPr="0009326E">
        <w:rPr>
          <w:rFonts w:hint="eastAsia"/>
        </w:rPr>
        <w:t>，</w:t>
      </w:r>
      <w:r w:rsidR="00C37F87">
        <w:rPr>
          <w:rFonts w:hint="eastAsia"/>
        </w:rPr>
        <w:t>同时</w:t>
      </w:r>
      <w:r w:rsidR="0009326E" w:rsidRPr="0009326E">
        <w:t>将有效</w:t>
      </w:r>
      <w:r w:rsidR="000D661D">
        <w:rPr>
          <w:rFonts w:hint="eastAsia"/>
        </w:rPr>
        <w:t>的</w:t>
      </w:r>
      <w:r w:rsidR="0009326E" w:rsidRPr="0009326E">
        <w:t>好事例传输至后端的</w:t>
      </w:r>
      <w:r w:rsidR="0009326E" w:rsidRPr="0009326E">
        <w:rPr>
          <w:rFonts w:hint="eastAsia"/>
        </w:rPr>
        <w:t>数据</w:t>
      </w:r>
      <w:r w:rsidR="0009326E" w:rsidRPr="0009326E">
        <w:t>获取系统</w:t>
      </w:r>
      <w:r w:rsidR="000D661D">
        <w:rPr>
          <w:rFonts w:hint="eastAsia"/>
        </w:rPr>
        <w:t>。</w:t>
      </w:r>
      <w:r w:rsidR="0009326E" w:rsidRPr="0009326E">
        <w:rPr>
          <w:rFonts w:hint="eastAsia"/>
        </w:rPr>
        <w:t>数据</w:t>
      </w:r>
      <w:r w:rsidR="0009326E" w:rsidRPr="0009326E">
        <w:t>读出系统</w:t>
      </w:r>
      <w:r w:rsidR="0009326E" w:rsidRPr="0009326E">
        <w:rPr>
          <w:rFonts w:hint="eastAsia"/>
        </w:rPr>
        <w:t>除了</w:t>
      </w:r>
      <w:r w:rsidR="0009326E" w:rsidRPr="0009326E">
        <w:t>完成好事例数据的读出功能外，还</w:t>
      </w:r>
      <w:r w:rsidR="0009326E" w:rsidRPr="0009326E">
        <w:rPr>
          <w:rFonts w:hint="eastAsia"/>
        </w:rPr>
        <w:t>需要</w:t>
      </w:r>
      <w:r w:rsidR="0009326E" w:rsidRPr="0009326E">
        <w:t>实时完成事例数据的筛选过程</w:t>
      </w:r>
      <w:r w:rsidR="0009326E" w:rsidRPr="0009326E">
        <w:rPr>
          <w:rFonts w:hint="eastAsia"/>
        </w:rPr>
        <w:t>，</w:t>
      </w:r>
      <w:r w:rsidR="0009326E" w:rsidRPr="0009326E">
        <w:t>从数据分类的角度，即分类的</w:t>
      </w:r>
      <w:r w:rsidR="0009326E" w:rsidRPr="009275E6">
        <w:rPr>
          <w:u w:val="single"/>
        </w:rPr>
        <w:t>准确性</w:t>
      </w:r>
      <w:r w:rsidR="0009326E" w:rsidRPr="0009326E">
        <w:t>和</w:t>
      </w:r>
      <w:r w:rsidR="0009326E" w:rsidRPr="009275E6">
        <w:rPr>
          <w:u w:val="single"/>
        </w:rPr>
        <w:t>实时性</w:t>
      </w:r>
      <w:r w:rsidR="0009326E" w:rsidRPr="0009326E">
        <w:t>。</w:t>
      </w:r>
    </w:p>
    <w:p w14:paraId="47D717CE" w14:textId="77777777" w:rsidR="00965717" w:rsidRDefault="00965717" w:rsidP="00C52918">
      <w:pPr>
        <w:pStyle w:val="a2"/>
        <w:ind w:firstLine="480"/>
      </w:pPr>
      <w:r>
        <w:rPr>
          <w:rFonts w:hint="eastAsia"/>
        </w:rPr>
        <w:t>该读出框架需要遵循以下几个原则：</w:t>
      </w:r>
    </w:p>
    <w:p w14:paraId="21B90ECF" w14:textId="0055EDB1" w:rsidR="00965717" w:rsidRDefault="00965717" w:rsidP="00C37F87">
      <w:pPr>
        <w:pStyle w:val="a0"/>
      </w:pPr>
      <w:r>
        <w:rPr>
          <w:rFonts w:hint="eastAsia"/>
        </w:rPr>
        <w:t>可以重新配置。无论是在</w:t>
      </w:r>
      <w:r>
        <w:rPr>
          <w:rFonts w:hint="eastAsia"/>
        </w:rPr>
        <w:t>FPGA</w:t>
      </w:r>
      <w:r>
        <w:rPr>
          <w:rFonts w:hint="eastAsia"/>
        </w:rPr>
        <w:t>里还是在</w:t>
      </w:r>
      <w:r>
        <w:rPr>
          <w:rFonts w:hint="eastAsia"/>
        </w:rPr>
        <w:t>PC</w:t>
      </w:r>
      <w:r>
        <w:rPr>
          <w:rFonts w:hint="eastAsia"/>
        </w:rPr>
        <w:t>里，分类器都是用软件实现的，方便修改。针对不同的实验，不同的物理目标，可以使用相同的硬件结构，只需要修改分类器模型即可。例如如果物理目标是发现新的粒子或者新的物理过程，那么可以优先保证查全率，牺牲一定的查准率。</w:t>
      </w:r>
      <w:r w:rsidR="00C37F87" w:rsidRPr="00C37F87">
        <w:rPr>
          <w:rFonts w:hint="eastAsia"/>
        </w:rPr>
        <w:t>甚至在某些情况下，连分类器模型、学习算法都可以不用修改，通过训练过程（选择合适的训练数据集）让其找到适合该实验事例分类的参数，从而获得其对不同事例进行分类的抽象模型。</w:t>
      </w:r>
    </w:p>
    <w:p w14:paraId="5379CDED" w14:textId="50F5E532" w:rsidR="00965717" w:rsidRDefault="00965717" w:rsidP="00C37F87">
      <w:pPr>
        <w:pStyle w:val="a0"/>
      </w:pPr>
      <w:r>
        <w:rPr>
          <w:rFonts w:hint="eastAsia"/>
        </w:rPr>
        <w:t>实时性。机器学习的方法是用来实现</w:t>
      </w:r>
      <w:r w:rsidR="00C37F87">
        <w:rPr>
          <w:rFonts w:hint="eastAsia"/>
        </w:rPr>
        <w:t>对事例的分类</w:t>
      </w:r>
      <w:r>
        <w:rPr>
          <w:rFonts w:hint="eastAsia"/>
        </w:rPr>
        <w:t>的功能，</w:t>
      </w:r>
      <w:r w:rsidR="00C37F87" w:rsidRPr="00C37F87">
        <w:rPr>
          <w:rFonts w:hint="eastAsia"/>
        </w:rPr>
        <w:t>从而便于系统对数据进行判选</w:t>
      </w:r>
      <w:r w:rsidR="00C37F87">
        <w:rPr>
          <w:rFonts w:hint="eastAsia"/>
        </w:rPr>
        <w:t>，</w:t>
      </w:r>
      <w:r>
        <w:rPr>
          <w:rFonts w:hint="eastAsia"/>
        </w:rPr>
        <w:t>通过滤除部分</w:t>
      </w:r>
      <w:r w:rsidR="00607AEE">
        <w:rPr>
          <w:rFonts w:hint="eastAsia"/>
        </w:rPr>
        <w:t>本底</w:t>
      </w:r>
      <w:r>
        <w:rPr>
          <w:rFonts w:hint="eastAsia"/>
        </w:rPr>
        <w:t>噪声，降低需要传输到后端的数据量，减轻数据传输和后端数据处理的压力。尤其是当前粒子物理实验对撞率越来越高，对</w:t>
      </w:r>
      <w:r w:rsidR="00C37F87" w:rsidRPr="00C37F87">
        <w:rPr>
          <w:rFonts w:hint="eastAsia"/>
        </w:rPr>
        <w:t>分类器的事例分类</w:t>
      </w:r>
      <w:r>
        <w:rPr>
          <w:rFonts w:hint="eastAsia"/>
        </w:rPr>
        <w:t>实时性要求越来越高。</w:t>
      </w:r>
    </w:p>
    <w:p w14:paraId="02DDD5D1" w14:textId="73E947BD" w:rsidR="00965717" w:rsidRDefault="00965717" w:rsidP="00965717">
      <w:pPr>
        <w:pStyle w:val="a0"/>
      </w:pPr>
      <w:r>
        <w:rPr>
          <w:rFonts w:hint="eastAsia"/>
        </w:rPr>
        <w:t>高效性。</w:t>
      </w:r>
      <w:r w:rsidR="00C37F87">
        <w:rPr>
          <w:rFonts w:hint="eastAsia"/>
        </w:rPr>
        <w:t>与</w:t>
      </w:r>
      <w:r>
        <w:rPr>
          <w:rFonts w:hint="eastAsia"/>
        </w:rPr>
        <w:t>常规的硬件触发或者软件触发相比，机器学习产生的分类器可以实现精细的分类边界，具有更好的分辨噪声的能力。所以对原始数据的压缩比例更高。</w:t>
      </w:r>
    </w:p>
    <w:p w14:paraId="2C3AF26B" w14:textId="77777777" w:rsidR="00965717" w:rsidRPr="00965717" w:rsidRDefault="00965717" w:rsidP="00C52918">
      <w:pPr>
        <w:pStyle w:val="a2"/>
        <w:ind w:firstLine="480"/>
      </w:pPr>
    </w:p>
    <w:p w14:paraId="3A1D5335" w14:textId="7BA5A9A5" w:rsidR="001E62DB" w:rsidRDefault="001E62DB" w:rsidP="00810A79">
      <w:pPr>
        <w:pStyle w:val="4-"/>
        <w:spacing w:before="156"/>
      </w:pPr>
      <w:bookmarkStart w:id="190" w:name="_Toc476562944"/>
      <w:r>
        <w:rPr>
          <w:rFonts w:hint="eastAsia"/>
        </w:rPr>
        <w:t>准确性</w:t>
      </w:r>
      <w:bookmarkEnd w:id="190"/>
    </w:p>
    <w:p w14:paraId="2EA28B35" w14:textId="77777777" w:rsidR="00140777" w:rsidRDefault="00140777" w:rsidP="00C52918">
      <w:pPr>
        <w:pStyle w:val="a2"/>
        <w:ind w:firstLine="480"/>
      </w:pPr>
      <w:r>
        <w:rPr>
          <w:rFonts w:hint="eastAsia"/>
        </w:rPr>
        <w:t>使用机器学习来对数据进行分类，首要的目标就是保证分类结果的准确性。而分类结果的准确性可以从两个方面考虑：</w:t>
      </w:r>
    </w:p>
    <w:p w14:paraId="3F5F5F18" w14:textId="3C9C0325" w:rsidR="00140777" w:rsidRDefault="00140777" w:rsidP="00140777">
      <w:pPr>
        <w:pStyle w:val="a0"/>
      </w:pPr>
      <w:r>
        <w:rPr>
          <w:rFonts w:hint="eastAsia"/>
        </w:rPr>
        <w:t>有效事例尽可能的分类正确。对于一些物理目标是发现新粒子或者新物理过程的实验来说，产生这些物理过程的概率可能极低，为了提高产量，一些加速器都尽可能的提高对撞率和亮度。所以</w:t>
      </w:r>
      <w:r w:rsidR="00C37F87">
        <w:rPr>
          <w:rFonts w:hint="eastAsia"/>
        </w:rPr>
        <w:t>在使用极其昂贵的对撞机产生了有效事例，却在数据获取中将事例如果丢弃（</w:t>
      </w:r>
      <w:r w:rsidR="007C6E72">
        <w:rPr>
          <w:rFonts w:hint="eastAsia"/>
        </w:rPr>
        <w:t>分类错误</w:t>
      </w:r>
      <w:r w:rsidR="00C37F87">
        <w:rPr>
          <w:rFonts w:hint="eastAsia"/>
        </w:rPr>
        <w:t>）</w:t>
      </w:r>
      <w:r w:rsidR="007C6E72">
        <w:rPr>
          <w:rFonts w:hint="eastAsia"/>
        </w:rPr>
        <w:t>，代价太大。</w:t>
      </w:r>
    </w:p>
    <w:p w14:paraId="56CAC5B0" w14:textId="335D9A40" w:rsidR="00140777" w:rsidRDefault="00140777" w:rsidP="00140777">
      <w:pPr>
        <w:pStyle w:val="a0"/>
      </w:pPr>
      <w:r>
        <w:rPr>
          <w:rFonts w:hint="eastAsia"/>
        </w:rPr>
        <w:t>噪声抑制比足够高。</w:t>
      </w:r>
      <w:r w:rsidR="007C6E72">
        <w:rPr>
          <w:rFonts w:hint="eastAsia"/>
        </w:rPr>
        <w:t>对于常规的硬件出发来说，触发比可以达到</w:t>
      </w:r>
      <w:r w:rsidR="007C6E72">
        <w:rPr>
          <w:rFonts w:hint="eastAsia"/>
        </w:rPr>
        <w:t>100</w:t>
      </w:r>
      <w:r w:rsidR="007C6E72">
        <w:rPr>
          <w:rFonts w:hint="eastAsia"/>
        </w:rPr>
        <w:t>以上。所以机器学习分类器的触发比至少需要达到相同的量级。</w:t>
      </w:r>
    </w:p>
    <w:p w14:paraId="48317A1B" w14:textId="77777777" w:rsidR="00C37F87" w:rsidRDefault="00C37F87" w:rsidP="00C52918">
      <w:pPr>
        <w:pStyle w:val="a2"/>
        <w:ind w:firstLine="480"/>
      </w:pPr>
    </w:p>
    <w:p w14:paraId="28F35FDE" w14:textId="4F9970A5" w:rsidR="007C6E72" w:rsidRDefault="007C6E72" w:rsidP="00C52918">
      <w:pPr>
        <w:pStyle w:val="a2"/>
        <w:ind w:firstLine="480"/>
      </w:pPr>
      <w:r>
        <w:rPr>
          <w:rFonts w:hint="eastAsia"/>
        </w:rPr>
        <w:t>分类器分类的精度取决于</w:t>
      </w:r>
      <w:r w:rsidR="0056227A">
        <w:rPr>
          <w:rFonts w:hint="eastAsia"/>
        </w:rPr>
        <w:t>三</w:t>
      </w:r>
      <w:r>
        <w:rPr>
          <w:rFonts w:hint="eastAsia"/>
        </w:rPr>
        <w:t>个方面：</w:t>
      </w:r>
    </w:p>
    <w:p w14:paraId="59F94104" w14:textId="2788321E" w:rsidR="007C6E72" w:rsidRDefault="0056227A" w:rsidP="007C6E72">
      <w:pPr>
        <w:pStyle w:val="a0"/>
      </w:pPr>
      <w:r>
        <w:rPr>
          <w:rFonts w:hint="eastAsia"/>
        </w:rPr>
        <w:lastRenderedPageBreak/>
        <w:t>数据源优质。</w:t>
      </w:r>
      <w:r w:rsidR="007C6E72">
        <w:rPr>
          <w:rFonts w:hint="eastAsia"/>
        </w:rPr>
        <w:t>数据内包含足够明确的内在规律。这些规律可能并不是那么直观，或者有明确的物理意义。对于粒子物理实验的数据来说</w:t>
      </w:r>
      <w:r>
        <w:rPr>
          <w:rFonts w:hint="eastAsia"/>
        </w:rPr>
        <w:t>，这一点是可以得到保证的，机器学习已经是高能物理数据分析不可或缺的一部分。</w:t>
      </w:r>
    </w:p>
    <w:p w14:paraId="6ADEF148" w14:textId="7D52502F" w:rsidR="0056227A" w:rsidRDefault="007702B6" w:rsidP="007C6E72">
      <w:pPr>
        <w:pStyle w:val="a0"/>
      </w:pPr>
      <w:r>
        <w:rPr>
          <w:rFonts w:hint="eastAsia"/>
        </w:rPr>
        <w:t>训练和测试数据集优质。从理论上来说，我们要求训练和测试数据集是对实际数据的独立同采样，但是这实际上很难做到。为了使学习器能够充分学习，要求训练数据与实际数据特征尽可能的一致。不仅仅是有效事例特征一致，噪声特征也必须一致，他们之间的比例关系也必须一致。</w:t>
      </w:r>
    </w:p>
    <w:p w14:paraId="59DB1DD3" w14:textId="1AD20161" w:rsidR="007702B6" w:rsidRDefault="007702B6" w:rsidP="007C6E72">
      <w:pPr>
        <w:pStyle w:val="a0"/>
      </w:pPr>
      <w:r>
        <w:rPr>
          <w:rFonts w:hint="eastAsia"/>
        </w:rPr>
        <w:t>合适的</w:t>
      </w:r>
      <w:r w:rsidR="00D27293">
        <w:rPr>
          <w:rFonts w:hint="eastAsia"/>
        </w:rPr>
        <w:t>分类器模型和学习</w:t>
      </w:r>
      <w:r>
        <w:rPr>
          <w:rFonts w:hint="eastAsia"/>
        </w:rPr>
        <w:t>算法。前面已经提到，没有最优的算法，只有最合适的算法。</w:t>
      </w:r>
      <w:r w:rsidR="00CC64BC">
        <w:rPr>
          <w:rFonts w:hint="eastAsia"/>
        </w:rPr>
        <w:t>高能物理领域使用的传统方法是</w:t>
      </w:r>
      <w:r w:rsidR="00CC64BC">
        <w:rPr>
          <w:rFonts w:hint="eastAsia"/>
        </w:rPr>
        <w:t>TMVA</w:t>
      </w:r>
      <w:r w:rsidR="0072064B">
        <w:t>[17]</w:t>
      </w:r>
      <w:r w:rsidR="00CC64BC">
        <w:rPr>
          <w:rFonts w:hint="eastAsia"/>
        </w:rPr>
        <w:t>，使用的较为广泛的机器学习算法则是深度学习和</w:t>
      </w:r>
      <w:r w:rsidR="00CC64BC">
        <w:rPr>
          <w:rFonts w:hint="eastAsia"/>
        </w:rPr>
        <w:t>XGBoost</w:t>
      </w:r>
      <w:r w:rsidR="00172E90">
        <w:rPr>
          <w:rFonts w:hint="eastAsia"/>
        </w:rPr>
        <w:t>。</w:t>
      </w:r>
    </w:p>
    <w:p w14:paraId="5D902E42" w14:textId="77777777" w:rsidR="005A5F76" w:rsidRDefault="005A5F76" w:rsidP="00C52918">
      <w:pPr>
        <w:pStyle w:val="a2"/>
        <w:ind w:firstLine="480"/>
      </w:pPr>
    </w:p>
    <w:p w14:paraId="379F7704" w14:textId="437C0A9A" w:rsidR="001E62DB" w:rsidRDefault="001E62DB" w:rsidP="001E62DB">
      <w:pPr>
        <w:pStyle w:val="4"/>
        <w:spacing w:before="156" w:after="156"/>
      </w:pPr>
      <w:bookmarkStart w:id="191" w:name="_Toc476562945"/>
      <w:r>
        <w:rPr>
          <w:rFonts w:hint="eastAsia"/>
        </w:rPr>
        <w:t>实时性</w:t>
      </w:r>
      <w:bookmarkEnd w:id="191"/>
    </w:p>
    <w:p w14:paraId="0E2DC6B3" w14:textId="6AC58A6E" w:rsidR="00B054E9" w:rsidRDefault="00B054E9" w:rsidP="00D27293">
      <w:pPr>
        <w:pStyle w:val="a2"/>
        <w:ind w:firstLine="480"/>
      </w:pPr>
      <w:r>
        <w:rPr>
          <w:rFonts w:hint="eastAsia"/>
        </w:rPr>
        <w:t>对于离线数据处理来说，对实时性要求不是很严格，只需要尽可能的提高效率即可。然而对于数据获取系统来说，实时性是必要的条件，否则极有可能导致数据因来不及处理而丢失。对于读出系统来说，实时性需要依靠几个方面的来保证：</w:t>
      </w:r>
    </w:p>
    <w:p w14:paraId="0B195032" w14:textId="7F517CBE" w:rsidR="00B054E9" w:rsidRDefault="00B054E9" w:rsidP="00B054E9">
      <w:pPr>
        <w:pStyle w:val="a0"/>
      </w:pPr>
      <w:r>
        <w:rPr>
          <w:rFonts w:hint="eastAsia"/>
        </w:rPr>
        <w:t>处理器的实时性。在前端电子学中，控制芯片一般都是</w:t>
      </w:r>
      <w:r>
        <w:rPr>
          <w:rFonts w:hint="eastAsia"/>
        </w:rPr>
        <w:t>FPGA</w:t>
      </w:r>
      <w:r>
        <w:rPr>
          <w:rFonts w:hint="eastAsia"/>
        </w:rPr>
        <w:t>。</w:t>
      </w:r>
      <w:r w:rsidR="00073759">
        <w:rPr>
          <w:rFonts w:hint="eastAsia"/>
        </w:rPr>
        <w:t>在</w:t>
      </w:r>
      <w:r w:rsidR="00073759">
        <w:rPr>
          <w:rFonts w:hint="eastAsia"/>
        </w:rPr>
        <w:t>FPGA</w:t>
      </w:r>
      <w:r w:rsidR="00073759">
        <w:rPr>
          <w:rFonts w:hint="eastAsia"/>
        </w:rPr>
        <w:t>上实现硬件编程语言可以直接深入到寄存器级别，时序完全可控，实时性可以达到纳秒级别。</w:t>
      </w:r>
      <w:r w:rsidR="00D27293">
        <w:rPr>
          <w:rFonts w:hint="eastAsia"/>
        </w:rPr>
        <w:t>这保证了数据传输和处理的实时性。</w:t>
      </w:r>
    </w:p>
    <w:p w14:paraId="08AF9E79" w14:textId="4DA75F86" w:rsidR="001E62DB" w:rsidRDefault="00073759" w:rsidP="00B054E9">
      <w:pPr>
        <w:pStyle w:val="a0"/>
      </w:pPr>
      <w:r>
        <w:rPr>
          <w:rFonts w:hint="eastAsia"/>
        </w:rPr>
        <w:t>处理</w:t>
      </w:r>
      <w:r w:rsidR="00D27293">
        <w:rPr>
          <w:rFonts w:hint="eastAsia"/>
        </w:rPr>
        <w:t>器</w:t>
      </w:r>
      <w:r>
        <w:rPr>
          <w:rFonts w:hint="eastAsia"/>
        </w:rPr>
        <w:t>的计算能力。对于</w:t>
      </w:r>
      <w:r>
        <w:rPr>
          <w:rFonts w:hint="eastAsia"/>
        </w:rPr>
        <w:t>FPGA</w:t>
      </w:r>
      <w:r>
        <w:rPr>
          <w:rFonts w:hint="eastAsia"/>
        </w:rPr>
        <w:t>来说，计算能力主要体现在</w:t>
      </w:r>
      <w:r w:rsidR="0007084A">
        <w:rPr>
          <w:rFonts w:hint="eastAsia"/>
        </w:rPr>
        <w:t>资源量和运行</w:t>
      </w:r>
      <w:r>
        <w:rPr>
          <w:rFonts w:hint="eastAsia"/>
        </w:rPr>
        <w:t>速度</w:t>
      </w:r>
      <w:r w:rsidR="0007084A">
        <w:rPr>
          <w:rFonts w:hint="eastAsia"/>
        </w:rPr>
        <w:t>两个</w:t>
      </w:r>
      <w:r>
        <w:rPr>
          <w:rFonts w:hint="eastAsia"/>
        </w:rPr>
        <w:t>方面。</w:t>
      </w:r>
      <w:r w:rsidR="0007084A">
        <w:rPr>
          <w:rFonts w:hint="eastAsia"/>
        </w:rPr>
        <w:t>在</w:t>
      </w:r>
      <w:r w:rsidR="0007084A">
        <w:rPr>
          <w:rFonts w:hint="eastAsia"/>
        </w:rPr>
        <w:t>FPGA</w:t>
      </w:r>
      <w:r w:rsidR="006A288F">
        <w:rPr>
          <w:rFonts w:hint="eastAsia"/>
        </w:rPr>
        <w:t>逻辑设计时，始终面临者速度和面积</w:t>
      </w:r>
      <w:r w:rsidR="0007084A">
        <w:rPr>
          <w:rFonts w:hint="eastAsia"/>
        </w:rPr>
        <w:t>的平衡。</w:t>
      </w:r>
      <w:r>
        <w:rPr>
          <w:rFonts w:hint="eastAsia"/>
        </w:rPr>
        <w:t>对于同样的逻辑，时钟速度提高一倍，</w:t>
      </w:r>
      <w:r w:rsidR="00A179C5">
        <w:rPr>
          <w:rFonts w:hint="eastAsia"/>
        </w:rPr>
        <w:t>也就意味着</w:t>
      </w:r>
      <w:r>
        <w:rPr>
          <w:rFonts w:hint="eastAsia"/>
        </w:rPr>
        <w:t>处理的时间就缩短一倍。</w:t>
      </w:r>
      <w:r>
        <w:t>FPGA</w:t>
      </w:r>
      <w:r>
        <w:rPr>
          <w:rFonts w:hint="eastAsia"/>
        </w:rPr>
        <w:t>由于保证通用性，实际上内部运行速度最高也只能达到</w:t>
      </w:r>
      <w:r>
        <w:rPr>
          <w:rFonts w:hint="eastAsia"/>
        </w:rPr>
        <w:t>500</w:t>
      </w:r>
      <w:r>
        <w:t xml:space="preserve"> </w:t>
      </w:r>
      <w:r>
        <w:rPr>
          <w:rFonts w:hint="eastAsia"/>
        </w:rPr>
        <w:t>M</w:t>
      </w:r>
      <w:r>
        <w:t>Hz</w:t>
      </w:r>
      <w:r>
        <w:rPr>
          <w:rFonts w:hint="eastAsia"/>
        </w:rPr>
        <w:t>左右，而且还需要精心设计逻辑。另外，运行速度提高的代价就是功耗的快速增加。</w:t>
      </w:r>
    </w:p>
    <w:p w14:paraId="4DDF1B79" w14:textId="2625EF5A" w:rsidR="00B054E9" w:rsidRDefault="00073759" w:rsidP="00B054E9">
      <w:pPr>
        <w:pStyle w:val="a0"/>
      </w:pPr>
      <w:r>
        <w:rPr>
          <w:rFonts w:hint="eastAsia"/>
        </w:rPr>
        <w:t>分类器的高效。这也可以分</w:t>
      </w:r>
      <w:r w:rsidR="00A179C5">
        <w:rPr>
          <w:rFonts w:hint="eastAsia"/>
        </w:rPr>
        <w:t>为两个方面：一方面分类器需要的特征必须能够方便的获取，然后及时地</w:t>
      </w:r>
      <w:r>
        <w:rPr>
          <w:rFonts w:hint="eastAsia"/>
        </w:rPr>
        <w:t>喂给分类器；另一方面分类器进行分类的速度必须足够快速，所以这也是机器学习算法选择需要重点考虑的一个因素。</w:t>
      </w:r>
    </w:p>
    <w:p w14:paraId="083E7E85" w14:textId="6758EBDC" w:rsidR="001E62DB" w:rsidRDefault="0038062A" w:rsidP="00C52918">
      <w:pPr>
        <w:pStyle w:val="a2"/>
        <w:ind w:firstLine="480"/>
      </w:pPr>
      <w:r w:rsidRPr="0038062A">
        <w:rPr>
          <w:rFonts w:hint="eastAsia"/>
        </w:rPr>
        <w:t>大数据的应用类型主要分为：批处理（</w:t>
      </w:r>
      <w:r w:rsidRPr="0038062A">
        <w:rPr>
          <w:rFonts w:hint="eastAsia"/>
        </w:rPr>
        <w:t>Batch Processing</w:t>
      </w:r>
      <w:r w:rsidRPr="0038062A">
        <w:rPr>
          <w:rFonts w:hint="eastAsia"/>
        </w:rPr>
        <w:t>）和流处理（</w:t>
      </w:r>
      <w:r w:rsidRPr="0038062A">
        <w:rPr>
          <w:rFonts w:hint="eastAsia"/>
        </w:rPr>
        <w:t>Stream Processing</w:t>
      </w:r>
      <w:r w:rsidR="00E34E92">
        <w:rPr>
          <w:rFonts w:hint="eastAsia"/>
        </w:rPr>
        <w:t>）。</w:t>
      </w:r>
      <w:r w:rsidRPr="0038062A">
        <w:rPr>
          <w:rFonts w:hint="eastAsia"/>
        </w:rPr>
        <w:t>批处理是先存储后处理</w:t>
      </w:r>
      <w:r w:rsidR="00E34E92">
        <w:rPr>
          <w:rFonts w:hint="eastAsia"/>
        </w:rPr>
        <w:t>，</w:t>
      </w:r>
      <w:r w:rsidRPr="0038062A">
        <w:rPr>
          <w:rFonts w:hint="eastAsia"/>
        </w:rPr>
        <w:t>流处理是直接处理</w:t>
      </w:r>
      <w:r w:rsidR="00E34E92">
        <w:rPr>
          <w:rFonts w:hint="eastAsia"/>
        </w:rPr>
        <w:t>。</w:t>
      </w:r>
      <w:r w:rsidR="00E34E92" w:rsidRPr="00E34E92">
        <w:rPr>
          <w:rFonts w:hint="eastAsia"/>
        </w:rPr>
        <w:t>显然，粒子物理实验的读出系统对于实时处理能力是有要求的，大数据的批处理和流处理架构，能够为读出系统的架构设计提供参考。</w:t>
      </w:r>
    </w:p>
    <w:p w14:paraId="14583EB2" w14:textId="373F6B13" w:rsidR="000D661D" w:rsidRPr="0009326E" w:rsidRDefault="000D661D" w:rsidP="000D661D">
      <w:pPr>
        <w:pStyle w:val="3"/>
        <w:spacing w:before="156" w:after="156"/>
      </w:pPr>
      <w:bookmarkStart w:id="192" w:name="_Toc476562946"/>
      <w:bookmarkStart w:id="193" w:name="_Toc484419115"/>
      <w:r>
        <w:rPr>
          <w:rFonts w:hint="eastAsia"/>
        </w:rPr>
        <w:lastRenderedPageBreak/>
        <w:t>读出系统框架</w:t>
      </w:r>
      <w:bookmarkEnd w:id="192"/>
      <w:bookmarkEnd w:id="193"/>
    </w:p>
    <w:p w14:paraId="0B071C36" w14:textId="202A2DEC" w:rsidR="000D661D" w:rsidRDefault="00515A17" w:rsidP="00C52918">
      <w:pPr>
        <w:pStyle w:val="a2"/>
        <w:ind w:firstLine="480"/>
      </w:pPr>
      <w:r>
        <w:rPr>
          <w:rFonts w:hint="eastAsia"/>
        </w:rPr>
        <w:t>综合上面的讨论，本论文提出了基于机器学习的读出系统的框架，如</w:t>
      </w:r>
      <w:r w:rsidR="003249B4">
        <w:fldChar w:fldCharType="begin"/>
      </w:r>
      <w:r w:rsidR="003249B4">
        <w:instrText xml:space="preserve"> </w:instrText>
      </w:r>
      <w:r w:rsidR="003249B4">
        <w:rPr>
          <w:rFonts w:hint="eastAsia"/>
        </w:rPr>
        <w:instrText>REF _Ref481456931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6</w:t>
      </w:r>
      <w:r w:rsidR="003249B4">
        <w:fldChar w:fldCharType="end"/>
      </w:r>
      <w:r>
        <w:rPr>
          <w:rFonts w:hint="eastAsia"/>
        </w:rPr>
        <w:t>所示。</w:t>
      </w:r>
      <w:r w:rsidRPr="00515A17">
        <w:rPr>
          <w:rFonts w:hint="eastAsia"/>
        </w:rPr>
        <w:t>这是一种可扩展的并行系统架构，探测器信号从结构的最顶层输入至前端电子学</w:t>
      </w:r>
      <w:r w:rsidRPr="00515A17">
        <w:rPr>
          <w:rFonts w:hint="eastAsia"/>
        </w:rPr>
        <w:t>FEE</w:t>
      </w:r>
      <w:r w:rsidRPr="00515A17">
        <w:rPr>
          <w:rFonts w:hint="eastAsia"/>
        </w:rPr>
        <w:t>，并由其转换成输入数据流（即前端数字化处理，对于前端</w:t>
      </w:r>
      <w:r>
        <w:rPr>
          <w:rFonts w:hint="eastAsia"/>
        </w:rPr>
        <w:t>无法进行数字化处理的情况，也可将该功能移至读出插件上实现）。</w:t>
      </w:r>
      <w:r w:rsidRPr="00515A17">
        <w:rPr>
          <w:rFonts w:hint="eastAsia"/>
        </w:rPr>
        <w:t>在测试验证时，可以接受外界输入的训练数据或由</w:t>
      </w:r>
      <w:r w:rsidRPr="00515A17">
        <w:rPr>
          <w:rFonts w:hint="eastAsia"/>
        </w:rPr>
        <w:t>FEE</w:t>
      </w:r>
      <w:r w:rsidRPr="00515A17">
        <w:rPr>
          <w:rFonts w:hint="eastAsia"/>
        </w:rPr>
        <w:t>电路自行产生训练数据。</w:t>
      </w:r>
    </w:p>
    <w:p w14:paraId="2C729360" w14:textId="77777777" w:rsidR="00515A17" w:rsidRDefault="000D661D" w:rsidP="00515A17">
      <w:pPr>
        <w:pStyle w:val="af7"/>
        <w:keepNext/>
        <w:spacing w:before="156"/>
      </w:pPr>
      <w:r w:rsidRPr="006E0173">
        <w:object w:dxaOrig="10660" w:dyaOrig="13711" w14:anchorId="52D352F8">
          <v:shape id="_x0000_i1033" type="#_x0000_t75" style="width:309.6pt;height:402.35pt" o:ole="">
            <v:imagedata r:id="rId81" o:title=""/>
          </v:shape>
          <o:OLEObject Type="Embed" ProgID="Visio.Drawing.11" ShapeID="_x0000_i1033" DrawAspect="Content" ObjectID="_1558172529" r:id="rId82"/>
        </w:object>
      </w:r>
    </w:p>
    <w:p w14:paraId="2AD1EF3A" w14:textId="60BC0840" w:rsidR="000D661D" w:rsidRDefault="00515A17" w:rsidP="00515A17">
      <w:pPr>
        <w:pStyle w:val="aff0"/>
      </w:pPr>
      <w:bookmarkStart w:id="194" w:name="_Ref481456931"/>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6</w:t>
      </w:r>
      <w:r w:rsidR="00CA3B33">
        <w:fldChar w:fldCharType="end"/>
      </w:r>
      <w:bookmarkEnd w:id="194"/>
      <w:r>
        <w:t xml:space="preserve">  </w:t>
      </w:r>
      <w:r>
        <w:rPr>
          <w:rFonts w:hint="eastAsia"/>
        </w:rPr>
        <w:t>基于机器学习的读出系统框架</w:t>
      </w:r>
    </w:p>
    <w:p w14:paraId="52C0E83C" w14:textId="1DE4E440" w:rsidR="0009326E" w:rsidRPr="0009326E" w:rsidRDefault="0009326E" w:rsidP="00C52918">
      <w:pPr>
        <w:pStyle w:val="a2"/>
        <w:ind w:firstLine="480"/>
      </w:pPr>
      <w:r w:rsidRPr="0009326E">
        <w:rPr>
          <w:rFonts w:hint="eastAsia"/>
        </w:rPr>
        <w:t>系统</w:t>
      </w:r>
      <w:r w:rsidRPr="0009326E">
        <w:t>结构中存在两个主要的并行模块，即快处理模块和慢处理模块</w:t>
      </w:r>
      <w:r w:rsidRPr="0009326E">
        <w:rPr>
          <w:rFonts w:hint="eastAsia"/>
        </w:rPr>
        <w:t>：</w:t>
      </w:r>
      <w:r w:rsidRPr="0009326E">
        <w:t>前者基于</w:t>
      </w:r>
      <w:r w:rsidRPr="0009326E">
        <w:rPr>
          <w:rFonts w:hint="eastAsia"/>
        </w:rPr>
        <w:t>元</w:t>
      </w:r>
      <w:r w:rsidRPr="0009326E">
        <w:t>数据的流</w:t>
      </w:r>
      <w:r w:rsidRPr="0009326E">
        <w:rPr>
          <w:rFonts w:hint="eastAsia"/>
        </w:rPr>
        <w:t>式</w:t>
      </w:r>
      <w:r w:rsidRPr="0009326E">
        <w:t>数据（</w:t>
      </w:r>
      <w:r w:rsidRPr="0009326E">
        <w:rPr>
          <w:rFonts w:hint="eastAsia"/>
        </w:rPr>
        <w:t>streaming</w:t>
      </w:r>
      <w:r w:rsidRPr="0009326E">
        <w:t>）</w:t>
      </w:r>
      <w:r w:rsidRPr="0009326E">
        <w:rPr>
          <w:rFonts w:hint="eastAsia"/>
        </w:rPr>
        <w:t>进行</w:t>
      </w:r>
      <w:r w:rsidRPr="0009326E">
        <w:t>处理，以加快处理速度</w:t>
      </w:r>
      <w:r w:rsidRPr="0009326E">
        <w:rPr>
          <w:rFonts w:hint="eastAsia"/>
        </w:rPr>
        <w:t>，</w:t>
      </w:r>
      <w:r w:rsidRPr="0009326E">
        <w:t>快速给出</w:t>
      </w:r>
      <w:r w:rsidRPr="0009326E">
        <w:rPr>
          <w:rFonts w:hint="eastAsia"/>
        </w:rPr>
        <w:t>事例</w:t>
      </w:r>
      <w:r w:rsidRPr="0009326E">
        <w:t>参数的计算结果并交给分类器进行处理；后者则</w:t>
      </w:r>
      <w:r w:rsidRPr="0009326E">
        <w:rPr>
          <w:rFonts w:hint="eastAsia"/>
        </w:rPr>
        <w:t>基于</w:t>
      </w:r>
      <w:r w:rsidRPr="0009326E">
        <w:t>记录数据的块式数据（</w:t>
      </w:r>
      <w:r w:rsidRPr="0009326E">
        <w:rPr>
          <w:rFonts w:hint="eastAsia"/>
        </w:rPr>
        <w:t>block</w:t>
      </w:r>
      <w:r w:rsidRPr="0009326E">
        <w:t>）</w:t>
      </w:r>
      <w:r w:rsidRPr="0009326E">
        <w:rPr>
          <w:rFonts w:hint="eastAsia"/>
        </w:rPr>
        <w:t>进行</w:t>
      </w:r>
      <w:r w:rsidRPr="0009326E">
        <w:t>处理，用于缓存</w:t>
      </w:r>
      <w:r w:rsidRPr="0009326E">
        <w:t>FEE</w:t>
      </w:r>
      <w:r w:rsidRPr="0009326E">
        <w:t>实际需要测量的数据，该数据量较大，需大容量存储支持，同时在该模块中会执行预组装功能以生成事例片段供最终读出。</w:t>
      </w:r>
      <w:r w:rsidRPr="0009326E">
        <w:rPr>
          <w:rFonts w:hint="eastAsia"/>
        </w:rPr>
        <w:t>快</w:t>
      </w:r>
      <w:r w:rsidRPr="0009326E">
        <w:t>处理特</w:t>
      </w:r>
      <w:r w:rsidRPr="0009326E">
        <w:lastRenderedPageBreak/>
        <w:t>别适合用</w:t>
      </w:r>
      <w:r w:rsidRPr="0009326E">
        <w:t>FPGA</w:t>
      </w:r>
      <w:r w:rsidRPr="0009326E">
        <w:rPr>
          <w:rFonts w:hint="eastAsia"/>
        </w:rPr>
        <w:t>硬件</w:t>
      </w:r>
      <w:r w:rsidRPr="0009326E">
        <w:t>实现</w:t>
      </w:r>
      <w:r w:rsidRPr="0009326E">
        <w:rPr>
          <w:rFonts w:hint="eastAsia"/>
        </w:rPr>
        <w:t>，</w:t>
      </w:r>
      <w:r w:rsidRPr="0009326E">
        <w:t>慢处理则可根据系统规模进行灵活配置，</w:t>
      </w:r>
      <w:r w:rsidRPr="0009326E">
        <w:rPr>
          <w:rFonts w:hint="eastAsia"/>
        </w:rPr>
        <w:t>这种结构</w:t>
      </w:r>
      <w:r w:rsidRPr="0009326E">
        <w:t>既解决了事例的快速识别与分类，保证实时性；又能够保证测量数据的有效缓冲和读出</w:t>
      </w:r>
      <w:r w:rsidRPr="0009326E">
        <w:rPr>
          <w:rFonts w:hint="eastAsia"/>
        </w:rPr>
        <w:t>，</w:t>
      </w:r>
      <w:r w:rsidRPr="0009326E">
        <w:t>保证灵活性。</w:t>
      </w:r>
      <w:r w:rsidRPr="0009326E">
        <w:rPr>
          <w:rFonts w:hint="eastAsia"/>
        </w:rPr>
        <w:t>为保证</w:t>
      </w:r>
      <w:r w:rsidRPr="0009326E">
        <w:t>模块间的数据交互和处理结果的贡献，</w:t>
      </w:r>
      <w:r w:rsidR="00515A17">
        <w:rPr>
          <w:rFonts w:hint="eastAsia"/>
        </w:rPr>
        <w:t>读出系统</w:t>
      </w:r>
      <w:r w:rsidRPr="0009326E">
        <w:t>利用全联通网络（</w:t>
      </w:r>
      <w:r w:rsidRPr="0009326E">
        <w:rPr>
          <w:rFonts w:hint="eastAsia"/>
        </w:rPr>
        <w:t>full</w:t>
      </w:r>
      <w:r w:rsidRPr="0009326E">
        <w:t xml:space="preserve"> mesh</w:t>
      </w:r>
      <w:r w:rsidRPr="0009326E">
        <w:t>）</w:t>
      </w:r>
      <w:r w:rsidRPr="0009326E">
        <w:rPr>
          <w:rFonts w:hint="eastAsia"/>
        </w:rPr>
        <w:t>实现</w:t>
      </w:r>
      <w:r w:rsidRPr="0009326E">
        <w:t>数据的高速实时通讯能力</w:t>
      </w:r>
      <w:r w:rsidRPr="0009326E">
        <w:rPr>
          <w:rFonts w:hint="eastAsia"/>
        </w:rPr>
        <w:t>，这可通过</w:t>
      </w:r>
      <w:r w:rsidRPr="0009326E">
        <w:t>具有</w:t>
      </w:r>
      <w:r w:rsidRPr="0009326E">
        <w:rPr>
          <w:rFonts w:hint="eastAsia"/>
        </w:rPr>
        <w:t>全网连接（</w:t>
      </w:r>
      <w:r w:rsidRPr="0009326E">
        <w:rPr>
          <w:rFonts w:hint="eastAsia"/>
        </w:rPr>
        <w:t>full</w:t>
      </w:r>
      <w:r w:rsidRPr="0009326E">
        <w:t xml:space="preserve"> mesh</w:t>
      </w:r>
      <w:r w:rsidRPr="0009326E">
        <w:rPr>
          <w:rFonts w:hint="eastAsia"/>
        </w:rPr>
        <w:t>）背板的读出机箱来实现</w:t>
      </w:r>
      <w:r w:rsidRPr="0009326E">
        <w:t>，如</w:t>
      </w:r>
      <w:r w:rsidRPr="0009326E">
        <w:rPr>
          <w:rFonts w:hint="eastAsia"/>
        </w:rPr>
        <w:t>PXI</w:t>
      </w:r>
      <w:r w:rsidRPr="0009326E">
        <w:t>e</w:t>
      </w:r>
      <w:r w:rsidRPr="0009326E">
        <w:rPr>
          <w:rFonts w:hint="eastAsia"/>
        </w:rPr>
        <w:t>、</w:t>
      </w:r>
      <w:r w:rsidRPr="0009326E">
        <w:rPr>
          <w:rFonts w:hint="eastAsia"/>
        </w:rPr>
        <w:t>CPCI</w:t>
      </w:r>
      <w:r w:rsidRPr="0009326E">
        <w:rPr>
          <w:rFonts w:hint="eastAsia"/>
        </w:rPr>
        <w:t>、</w:t>
      </w:r>
      <w:r w:rsidRPr="0009326E">
        <w:rPr>
          <w:rFonts w:hint="eastAsia"/>
        </w:rPr>
        <w:t>ATCA</w:t>
      </w:r>
      <w:r w:rsidRPr="0009326E">
        <w:rPr>
          <w:rFonts w:hint="eastAsia"/>
        </w:rPr>
        <w:t>等。对于跨机箱</w:t>
      </w:r>
      <w:r w:rsidRPr="0009326E">
        <w:rPr>
          <w:rFonts w:hint="eastAsia"/>
        </w:rPr>
        <w:t>IO</w:t>
      </w:r>
      <w:r w:rsidRPr="0009326E">
        <w:rPr>
          <w:rFonts w:hint="eastAsia"/>
        </w:rPr>
        <w:t>互联，</w:t>
      </w:r>
      <w:r w:rsidR="00515A17">
        <w:rPr>
          <w:rFonts w:hint="eastAsia"/>
        </w:rPr>
        <w:t>则</w:t>
      </w:r>
      <w:r w:rsidRPr="0009326E">
        <w:rPr>
          <w:rFonts w:hint="eastAsia"/>
        </w:rPr>
        <w:t>可以采用高性能千兆</w:t>
      </w:r>
      <w:r w:rsidR="00515A17" w:rsidRPr="0009326E">
        <w:rPr>
          <w:rFonts w:hint="eastAsia"/>
        </w:rPr>
        <w:t>以太网</w:t>
      </w:r>
      <w:r w:rsidRPr="0009326E">
        <w:rPr>
          <w:rFonts w:hint="eastAsia"/>
        </w:rPr>
        <w:t>或万兆以太网等实现互通。</w:t>
      </w:r>
      <w:r w:rsidR="00ED3CAD" w:rsidRPr="00ED3CAD">
        <w:rPr>
          <w:rFonts w:hint="eastAsia"/>
        </w:rPr>
        <w:t>全连通的网络至关重要，其为学习系统提供了针对全局化数据的学习和优化能力。</w:t>
      </w:r>
    </w:p>
    <w:p w14:paraId="4D9A2B19" w14:textId="6FC7F254" w:rsidR="0009326E" w:rsidRPr="0009326E" w:rsidRDefault="0009326E" w:rsidP="00C52918">
      <w:pPr>
        <w:pStyle w:val="a2"/>
        <w:ind w:firstLine="480"/>
      </w:pPr>
      <w:r w:rsidRPr="0009326E">
        <w:rPr>
          <w:rFonts w:hint="eastAsia"/>
        </w:rPr>
        <w:t>数字化后的输入数据流，通过自定义输入网络连接至快</w:t>
      </w:r>
      <w:r w:rsidRPr="0009326E">
        <w:t>处理模块中的</w:t>
      </w:r>
      <w:r w:rsidRPr="0009326E">
        <w:rPr>
          <w:rFonts w:hint="eastAsia"/>
        </w:rPr>
        <w:t>数据处理机（</w:t>
      </w:r>
      <w:r w:rsidRPr="0009326E">
        <w:rPr>
          <w:rFonts w:hint="eastAsia"/>
        </w:rPr>
        <w:t>DPM</w:t>
      </w:r>
      <w:r w:rsidRPr="0009326E">
        <w:t>: data processing machine</w:t>
      </w:r>
      <w:r w:rsidRPr="0009326E">
        <w:rPr>
          <w:rFonts w:hint="eastAsia"/>
        </w:rPr>
        <w:t>），其包括</w:t>
      </w:r>
      <w:r w:rsidRPr="0009326E">
        <w:rPr>
          <w:rFonts w:hint="eastAsia"/>
        </w:rPr>
        <w:t>IO</w:t>
      </w:r>
      <w:r w:rsidRPr="0009326E">
        <w:rPr>
          <w:rFonts w:hint="eastAsia"/>
        </w:rPr>
        <w:t>端口、特征提取级、处理引擎级（</w:t>
      </w:r>
      <w:r w:rsidRPr="0009326E">
        <w:rPr>
          <w:rFonts w:hint="eastAsia"/>
        </w:rPr>
        <w:t>PE:</w:t>
      </w:r>
      <w:r w:rsidRPr="0009326E">
        <w:t xml:space="preserve"> </w:t>
      </w:r>
      <w:r w:rsidRPr="0009326E">
        <w:rPr>
          <w:rFonts w:hint="eastAsia"/>
        </w:rPr>
        <w:t>pr</w:t>
      </w:r>
      <w:r w:rsidRPr="0009326E">
        <w:t>ocessing engine</w:t>
      </w:r>
      <w:r w:rsidRPr="0009326E">
        <w:rPr>
          <w:rFonts w:hint="eastAsia"/>
        </w:rPr>
        <w:t>）这三个层次。</w:t>
      </w:r>
      <w:r w:rsidRPr="0009326E">
        <w:rPr>
          <w:rFonts w:hint="eastAsia"/>
        </w:rPr>
        <w:t>IO</w:t>
      </w:r>
      <w:r w:rsidRPr="0009326E">
        <w:rPr>
          <w:rFonts w:hint="eastAsia"/>
        </w:rPr>
        <w:t>端口的作用是接收数据输入、将处理结果输出以及构建各个节点之间的互联互通；特征提取级的作用是提取输入数据流中的元数据，并进行扁平化处理后形成</w:t>
      </w:r>
      <w:r w:rsidRPr="0009326E">
        <w:rPr>
          <w:rFonts w:hint="eastAsia"/>
        </w:rPr>
        <w:t>FEE</w:t>
      </w:r>
      <w:r w:rsidRPr="0009326E">
        <w:rPr>
          <w:rFonts w:hint="eastAsia"/>
        </w:rPr>
        <w:t>数据特征的快照图（扁平化</w:t>
      </w:r>
      <w:r w:rsidRPr="0009326E">
        <w:t>过程将会涉及到</w:t>
      </w:r>
      <w:r w:rsidRPr="0009326E">
        <w:rPr>
          <w:rFonts w:hint="eastAsia"/>
        </w:rPr>
        <w:t>特征</w:t>
      </w:r>
      <w:r w:rsidRPr="0009326E">
        <w:t>数据或快照片段在处理模块之间的移动，这通过全联通网络进行</w:t>
      </w:r>
      <w:r w:rsidRPr="0009326E">
        <w:rPr>
          <w:rFonts w:hint="eastAsia"/>
        </w:rPr>
        <w:t>），展现特征的局域相关性，从而加速本级处理引擎的性能；处理引擎级则用于进行分类器模型的参数和损失函数的计算，并以分布式、并发处理机制运行，从而加速计算效率。</w:t>
      </w:r>
      <w:r w:rsidRPr="0009326E">
        <w:rPr>
          <w:rFonts w:hint="eastAsia"/>
        </w:rPr>
        <w:t>PE</w:t>
      </w:r>
      <w:r w:rsidRPr="0009326E">
        <w:rPr>
          <w:rFonts w:hint="eastAsia"/>
        </w:rPr>
        <w:t>处理引擎可以利用</w:t>
      </w:r>
      <w:r w:rsidRPr="0009326E">
        <w:rPr>
          <w:rFonts w:hint="eastAsia"/>
        </w:rPr>
        <w:t>FPGA</w:t>
      </w:r>
      <w:r w:rsidRPr="0009326E">
        <w:rPr>
          <w:rFonts w:hint="eastAsia"/>
        </w:rPr>
        <w:t>进行实现，并具有本地缓存</w:t>
      </w:r>
      <w:r w:rsidRPr="0009326E">
        <w:rPr>
          <w:rFonts w:hint="eastAsia"/>
        </w:rPr>
        <w:t>RAM</w:t>
      </w:r>
      <w:r w:rsidRPr="0009326E">
        <w:rPr>
          <w:rFonts w:hint="eastAsia"/>
        </w:rPr>
        <w:t>，从而获得并行性和功耗、规模等方面的折中。</w:t>
      </w:r>
    </w:p>
    <w:p w14:paraId="72290851" w14:textId="77777777" w:rsidR="0009326E" w:rsidRPr="0009326E" w:rsidRDefault="0009326E" w:rsidP="00C52918">
      <w:pPr>
        <w:pStyle w:val="a2"/>
        <w:ind w:firstLine="480"/>
      </w:pPr>
      <w:r w:rsidRPr="0009326E">
        <w:rPr>
          <w:rFonts w:hint="eastAsia"/>
        </w:rPr>
        <w:t>FEE</w:t>
      </w:r>
      <w:r w:rsidRPr="0009326E">
        <w:rPr>
          <w:rFonts w:hint="eastAsia"/>
        </w:rPr>
        <w:t>数据流在</w:t>
      </w:r>
      <w:r w:rsidRPr="0009326E">
        <w:t>进入</w:t>
      </w:r>
      <w:r w:rsidRPr="0009326E">
        <w:t>DPM</w:t>
      </w:r>
      <w:r w:rsidRPr="0009326E">
        <w:rPr>
          <w:rFonts w:hint="eastAsia"/>
        </w:rPr>
        <w:t>中，</w:t>
      </w:r>
      <w:r w:rsidRPr="0009326E">
        <w:t>首先进行快速分流</w:t>
      </w:r>
      <w:r w:rsidRPr="0009326E">
        <w:rPr>
          <w:rFonts w:hint="eastAsia"/>
        </w:rPr>
        <w:t>处理</w:t>
      </w:r>
      <w:r w:rsidRPr="0009326E">
        <w:t>，其</w:t>
      </w:r>
      <w:r w:rsidRPr="0009326E">
        <w:rPr>
          <w:rFonts w:hint="eastAsia"/>
        </w:rPr>
        <w:t>元数据留在</w:t>
      </w:r>
      <w:r w:rsidRPr="0009326E">
        <w:t>本</w:t>
      </w:r>
      <w:r w:rsidRPr="0009326E">
        <w:t>DPM</w:t>
      </w:r>
      <w:r w:rsidRPr="0009326E">
        <w:rPr>
          <w:rFonts w:hint="eastAsia"/>
        </w:rPr>
        <w:t>供</w:t>
      </w:r>
      <w:r w:rsidRPr="0009326E">
        <w:t>学习和分类处理，而</w:t>
      </w:r>
      <w:r w:rsidRPr="0009326E">
        <w:rPr>
          <w:rFonts w:hint="eastAsia"/>
        </w:rPr>
        <w:t>测量数据（如电荷、时间等的测量值）则被</w:t>
      </w:r>
      <w:r w:rsidRPr="0009326E">
        <w:t>送至慢处理模块中，并</w:t>
      </w:r>
      <w:r w:rsidRPr="0009326E">
        <w:rPr>
          <w:rFonts w:hint="eastAsia"/>
        </w:rPr>
        <w:t>被保持在数值缓存</w:t>
      </w:r>
      <w:r w:rsidRPr="0009326E">
        <w:rPr>
          <w:rFonts w:hint="eastAsia"/>
        </w:rPr>
        <w:t>buffer</w:t>
      </w:r>
      <w:r w:rsidRPr="0009326E">
        <w:rPr>
          <w:rFonts w:hint="eastAsia"/>
        </w:rPr>
        <w:t>中，其不参与特征的提取和分析过程（除非进行更复杂的特征提取需要）。</w:t>
      </w:r>
    </w:p>
    <w:p w14:paraId="2B310184" w14:textId="6DB60E5B" w:rsidR="0009326E" w:rsidRPr="0009326E" w:rsidRDefault="0009326E" w:rsidP="00C52918">
      <w:pPr>
        <w:pStyle w:val="a2"/>
        <w:ind w:firstLine="480"/>
      </w:pPr>
      <w:r w:rsidRPr="0009326E">
        <w:rPr>
          <w:rFonts w:hint="eastAsia"/>
        </w:rPr>
        <w:t>分类模型最终产生输出结果被送至分类输出层，其由多个激励函数所构成（如基于神经网络的学习模型，则采用</w:t>
      </w:r>
      <w:r w:rsidRPr="0009326E">
        <w:rPr>
          <w:rFonts w:hint="eastAsia"/>
        </w:rPr>
        <w:t>sigmoid</w:t>
      </w:r>
      <w:r w:rsidR="00515A17">
        <w:rPr>
          <w:rFonts w:hint="eastAsia"/>
        </w:rPr>
        <w:t>激励函数</w:t>
      </w:r>
      <w:r w:rsidRPr="0009326E">
        <w:rPr>
          <w:rFonts w:hint="eastAsia"/>
        </w:rPr>
        <w:t>；如基于决策树或提升决策树的模型，则可直接输出），输出层可在读出机箱中的零槽上实现，并以零槽软件方式实现对激励函数的实现。从分类输出层的结果，系统即可判断事例的种类和测量数据的来源。事例组装和输出模块即根据该信息读出被缓存的测量数据，并输出至后端的</w:t>
      </w:r>
      <w:r w:rsidRPr="0009326E">
        <w:rPr>
          <w:rFonts w:hint="eastAsia"/>
        </w:rPr>
        <w:t>DAQ</w:t>
      </w:r>
      <w:r w:rsidRPr="0009326E">
        <w:rPr>
          <w:rFonts w:hint="eastAsia"/>
        </w:rPr>
        <w:t>系统。</w:t>
      </w:r>
    </w:p>
    <w:p w14:paraId="1213E29F" w14:textId="77777777" w:rsidR="0009326E" w:rsidRPr="0009326E" w:rsidRDefault="0009326E" w:rsidP="00C52918">
      <w:pPr>
        <w:pStyle w:val="a2"/>
        <w:ind w:firstLine="480"/>
      </w:pPr>
      <w:r w:rsidRPr="0009326E">
        <w:rPr>
          <w:rFonts w:hint="eastAsia"/>
        </w:rPr>
        <w:t>除了正常数据的分类处理，该模型需要能够实现对训练数据的学习过程，因而输入级存在一个通道，用于输入训练数据集，并经过</w:t>
      </w:r>
      <w:r w:rsidRPr="0009326E">
        <w:rPr>
          <w:rFonts w:hint="eastAsia"/>
        </w:rPr>
        <w:t>DPM</w:t>
      </w:r>
      <w:r w:rsidRPr="0009326E">
        <w:rPr>
          <w:rFonts w:hint="eastAsia"/>
        </w:rPr>
        <w:t>的处理后，依据损失函数（计算位于输出层）最小规则，形成分类事例的模型参数，并由输出层反馈至各个</w:t>
      </w:r>
      <w:r w:rsidRPr="0009326E">
        <w:rPr>
          <w:rFonts w:hint="eastAsia"/>
        </w:rPr>
        <w:t>PE</w:t>
      </w:r>
      <w:r w:rsidRPr="0009326E">
        <w:rPr>
          <w:rFonts w:hint="eastAsia"/>
        </w:rPr>
        <w:t>引擎以进行参数的更新。不同的训练参数、不同的模型和不同的物理需求（事例种类）等，会形成不同的学习参数，并获得不同的泛化能力。</w:t>
      </w:r>
    </w:p>
    <w:p w14:paraId="1FE9B40C" w14:textId="65FDE896" w:rsidR="0009326E" w:rsidRPr="0009326E" w:rsidRDefault="0009326E" w:rsidP="00C52918">
      <w:pPr>
        <w:pStyle w:val="a2"/>
        <w:ind w:firstLine="480"/>
      </w:pPr>
      <w:r w:rsidRPr="0009326E">
        <w:lastRenderedPageBreak/>
        <w:t>在平台部署的时候</w:t>
      </w:r>
      <w:r w:rsidRPr="0009326E">
        <w:rPr>
          <w:rFonts w:hint="eastAsia"/>
        </w:rPr>
        <w:t>，</w:t>
      </w:r>
      <w:r w:rsidRPr="0009326E">
        <w:t>根据学习算法的不同</w:t>
      </w:r>
      <w:r w:rsidRPr="0009326E">
        <w:rPr>
          <w:rFonts w:hint="eastAsia"/>
        </w:rPr>
        <w:t>，</w:t>
      </w:r>
      <w:r w:rsidRPr="0009326E">
        <w:t>以及对事例间进一步的行为分析</w:t>
      </w:r>
      <w:r w:rsidRPr="0009326E">
        <w:rPr>
          <w:rFonts w:hint="eastAsia"/>
        </w:rPr>
        <w:t>，</w:t>
      </w:r>
      <w:r w:rsidRPr="0009326E">
        <w:t>则可在输出级上构建</w:t>
      </w:r>
      <w:r w:rsidRPr="0009326E">
        <w:t>Spark</w:t>
      </w:r>
      <w:r w:rsidRPr="0009326E">
        <w:t>或</w:t>
      </w:r>
      <w:r w:rsidRPr="0009326E">
        <w:t>Caffe</w:t>
      </w:r>
      <w:r w:rsidRPr="0009326E">
        <w:t>等平台</w:t>
      </w:r>
      <w:r w:rsidRPr="0009326E">
        <w:rPr>
          <w:rFonts w:hint="eastAsia"/>
        </w:rPr>
        <w:t>，</w:t>
      </w:r>
      <w:r w:rsidRPr="0009326E">
        <w:t>从而实现更大强大的</w:t>
      </w:r>
      <w:r w:rsidRPr="0009326E">
        <w:rPr>
          <w:rFonts w:hint="eastAsia"/>
        </w:rPr>
        <w:t>计算、</w:t>
      </w:r>
      <w:r w:rsidRPr="0009326E">
        <w:t>泛化和事例行为分析能力</w:t>
      </w:r>
      <w:r w:rsidRPr="0009326E">
        <w:rPr>
          <w:rFonts w:hint="eastAsia"/>
        </w:rPr>
        <w:t>。</w:t>
      </w:r>
    </w:p>
    <w:p w14:paraId="115CA11F" w14:textId="2A651B52" w:rsidR="0009326E" w:rsidRDefault="0009326E" w:rsidP="00C52918">
      <w:pPr>
        <w:pStyle w:val="a2"/>
        <w:ind w:firstLine="480"/>
      </w:pPr>
      <w:r w:rsidRPr="0009326E">
        <w:t>为保证粒子行为特征快照图的构建</w:t>
      </w:r>
      <w:r w:rsidRPr="0009326E">
        <w:rPr>
          <w:rFonts w:hint="eastAsia"/>
        </w:rPr>
        <w:t>，</w:t>
      </w:r>
      <w:r w:rsidRPr="0009326E">
        <w:t>该模型提供全局授时功能</w:t>
      </w:r>
      <w:r w:rsidRPr="0009326E">
        <w:rPr>
          <w:rFonts w:hint="eastAsia"/>
        </w:rPr>
        <w:t>，</w:t>
      </w:r>
      <w:r w:rsidR="00644330">
        <w:t>以</w:t>
      </w:r>
      <w:r w:rsidR="00644330">
        <w:rPr>
          <w:rFonts w:hint="eastAsia"/>
        </w:rPr>
        <w:t>便</w:t>
      </w:r>
      <w:r w:rsidRPr="0009326E">
        <w:t>FEE</w:t>
      </w:r>
      <w:r w:rsidRPr="0009326E">
        <w:t>输出数据流携带时间戳属性</w:t>
      </w:r>
      <w:r w:rsidRPr="0009326E">
        <w:rPr>
          <w:rFonts w:hint="eastAsia"/>
        </w:rPr>
        <w:t>。此外，为了保证系统的运行，还需要在软件层面支持系统参数配置和相关状态及参数的监测。</w:t>
      </w:r>
    </w:p>
    <w:p w14:paraId="0B93E1A8" w14:textId="00E2C587" w:rsidR="00E92792" w:rsidRDefault="00E92792" w:rsidP="00C52918">
      <w:pPr>
        <w:pStyle w:val="a2"/>
        <w:ind w:firstLine="480"/>
      </w:pPr>
    </w:p>
    <w:p w14:paraId="135FC1B5" w14:textId="243108E2" w:rsidR="0037167C" w:rsidRDefault="004B4FB4" w:rsidP="004B4FB4">
      <w:pPr>
        <w:pStyle w:val="2"/>
        <w:spacing w:before="156" w:after="156"/>
      </w:pPr>
      <w:bookmarkStart w:id="195" w:name="_Toc476562947"/>
      <w:bookmarkStart w:id="196" w:name="_Toc484419116"/>
      <w:r>
        <w:rPr>
          <w:rFonts w:hint="eastAsia"/>
        </w:rPr>
        <w:t>机器学习</w:t>
      </w:r>
      <w:r w:rsidR="00C51A7F">
        <w:rPr>
          <w:rFonts w:hint="eastAsia"/>
        </w:rPr>
        <w:t>算法的实现</w:t>
      </w:r>
      <w:bookmarkEnd w:id="195"/>
      <w:bookmarkEnd w:id="196"/>
    </w:p>
    <w:p w14:paraId="218E1B2B" w14:textId="1C352A33" w:rsidR="00921147" w:rsidRDefault="00921147" w:rsidP="00C52918">
      <w:pPr>
        <w:pStyle w:val="a2"/>
        <w:ind w:firstLine="480"/>
      </w:pPr>
      <w:r>
        <w:rPr>
          <w:rFonts w:hint="eastAsia"/>
        </w:rPr>
        <w:t>机器学习算法的实现同样包含两个方面：数据和计算。机器学习依赖于数据，因此数据的组织、存储和分析至关重要；如果数据规模极大，那么如何高效的对分布式数据进行处理就十分关键。计算则主要用于数据的分析，机器学习算法模型的构建。</w:t>
      </w:r>
      <w:r w:rsidR="00476307">
        <w:rPr>
          <w:rFonts w:hint="eastAsia"/>
        </w:rPr>
        <w:t>同样，训练过程同样需要大量的计算资源。计算资源可以通过使用大量的处理器进行分布式计算，而这也得益于局域网技术的高速发展，计算机节点之间可以快速的进行数据交换。</w:t>
      </w:r>
      <w:r w:rsidR="00225583">
        <w:rPr>
          <w:rFonts w:hint="eastAsia"/>
        </w:rPr>
        <w:t>另一方面，为了提高计算的效率，需要使用并行计算。</w:t>
      </w:r>
    </w:p>
    <w:p w14:paraId="48EFEA45" w14:textId="25D40E8A" w:rsidR="00772177" w:rsidRPr="00772177" w:rsidRDefault="00772177" w:rsidP="00C52918">
      <w:pPr>
        <w:pStyle w:val="a2"/>
        <w:ind w:firstLine="480"/>
      </w:pPr>
      <w:r>
        <w:rPr>
          <w:rFonts w:hint="eastAsia"/>
        </w:rPr>
        <w:t>对于读出系统来说，计算资源主要包括前端的</w:t>
      </w:r>
      <w:r>
        <w:rPr>
          <w:rFonts w:hint="eastAsia"/>
        </w:rPr>
        <w:t>FPGA</w:t>
      </w:r>
      <w:r>
        <w:rPr>
          <w:rFonts w:hint="eastAsia"/>
        </w:rPr>
        <w:t>以及后端的</w:t>
      </w:r>
      <w:r>
        <w:rPr>
          <w:rFonts w:hint="eastAsia"/>
        </w:rPr>
        <w:t>PC</w:t>
      </w:r>
      <w:r>
        <w:rPr>
          <w:rFonts w:hint="eastAsia"/>
        </w:rPr>
        <w:t>。</w:t>
      </w:r>
    </w:p>
    <w:p w14:paraId="749E4E8A" w14:textId="1254101D" w:rsidR="004B4FB4" w:rsidRDefault="004B4FB4" w:rsidP="004B4FB4">
      <w:pPr>
        <w:pStyle w:val="3"/>
        <w:spacing w:before="156" w:after="156"/>
      </w:pPr>
      <w:bookmarkStart w:id="197" w:name="_Toc476562948"/>
      <w:bookmarkStart w:id="198" w:name="_Toc484419117"/>
      <w:r>
        <w:rPr>
          <w:rFonts w:hint="eastAsia"/>
        </w:rPr>
        <w:t>PC</w:t>
      </w:r>
      <w:r w:rsidR="00EA228F">
        <w:rPr>
          <w:rFonts w:hint="eastAsia"/>
        </w:rPr>
        <w:t>平台</w:t>
      </w:r>
      <w:bookmarkEnd w:id="197"/>
      <w:bookmarkEnd w:id="198"/>
    </w:p>
    <w:p w14:paraId="20E5AB27" w14:textId="2E3B0804" w:rsidR="00233CA1" w:rsidRDefault="00772177" w:rsidP="00C52918">
      <w:pPr>
        <w:pStyle w:val="a2"/>
        <w:ind w:firstLine="480"/>
      </w:pPr>
      <w:r>
        <w:rPr>
          <w:rFonts w:hint="eastAsia"/>
        </w:rPr>
        <w:t>机器学习在</w:t>
      </w:r>
      <w:r>
        <w:rPr>
          <w:rFonts w:hint="eastAsia"/>
        </w:rPr>
        <w:t>PC</w:t>
      </w:r>
      <w:r>
        <w:rPr>
          <w:rFonts w:hint="eastAsia"/>
        </w:rPr>
        <w:t>上的实现依然是主流。</w:t>
      </w:r>
      <w:r w:rsidR="00921147">
        <w:rPr>
          <w:rFonts w:hint="eastAsia"/>
        </w:rPr>
        <w:t>其优势在于软件对程序员友好，容易编程；网上资源尤其是开源软件丰富，易于学习。</w:t>
      </w:r>
      <w:r w:rsidR="00395EEC">
        <w:rPr>
          <w:rFonts w:hint="eastAsia"/>
        </w:rPr>
        <w:t>例如基于</w:t>
      </w:r>
      <w:r w:rsidR="00395EEC">
        <w:rPr>
          <w:rFonts w:hint="eastAsia"/>
        </w:rPr>
        <w:t>C++/CUDA</w:t>
      </w:r>
      <w:r w:rsidR="00395EEC">
        <w:rPr>
          <w:rFonts w:hint="eastAsia"/>
        </w:rPr>
        <w:t>的深度学习框架</w:t>
      </w:r>
      <w:r w:rsidR="00395EEC">
        <w:rPr>
          <w:rFonts w:hint="eastAsia"/>
        </w:rPr>
        <w:t>Caffe</w:t>
      </w:r>
      <w:r w:rsidR="000E1CE2">
        <w:t xml:space="preserve"> </w:t>
      </w:r>
      <w:r w:rsidR="000E1CE2">
        <w:fldChar w:fldCharType="begin"/>
      </w:r>
      <w:r w:rsidR="000E1CE2">
        <w:instrText xml:space="preserve"> REF _Ref484254279 \r \h </w:instrText>
      </w:r>
      <w:r w:rsidR="000E1CE2">
        <w:fldChar w:fldCharType="separate"/>
      </w:r>
      <w:r w:rsidR="007033F6">
        <w:t>[19]</w:t>
      </w:r>
      <w:r w:rsidR="000E1CE2">
        <w:fldChar w:fldCharType="end"/>
      </w:r>
      <w:r w:rsidR="00395EEC">
        <w:rPr>
          <w:rFonts w:hint="eastAsia"/>
        </w:rPr>
        <w:t>，基于</w:t>
      </w:r>
      <w:r w:rsidR="00395EEC">
        <w:rPr>
          <w:rFonts w:hint="eastAsia"/>
        </w:rPr>
        <w:t>Python</w:t>
      </w:r>
      <w:r w:rsidR="00395EEC">
        <w:rPr>
          <w:rFonts w:hint="eastAsia"/>
        </w:rPr>
        <w:t>的机器学习开源套件</w:t>
      </w:r>
      <w:r w:rsidR="00395EEC">
        <w:rPr>
          <w:rFonts w:hint="eastAsia"/>
        </w:rPr>
        <w:t>scikit-learn</w:t>
      </w:r>
      <w:r w:rsidR="000E1CE2">
        <w:t xml:space="preserve"> </w:t>
      </w:r>
      <w:r w:rsidR="000E1CE2">
        <w:fldChar w:fldCharType="begin"/>
      </w:r>
      <w:r w:rsidR="000E1CE2">
        <w:instrText xml:space="preserve"> REF _Ref484254206 \r \h </w:instrText>
      </w:r>
      <w:r w:rsidR="000E1CE2">
        <w:fldChar w:fldCharType="separate"/>
      </w:r>
      <w:r w:rsidR="007033F6">
        <w:t>[20]</w:t>
      </w:r>
      <w:r w:rsidR="000E1CE2">
        <w:fldChar w:fldCharType="end"/>
      </w:r>
      <w:r w:rsidR="007F14ED">
        <w:rPr>
          <w:rFonts w:hint="eastAsia"/>
        </w:rPr>
        <w:t>以及</w:t>
      </w:r>
      <w:r w:rsidR="007D3C12">
        <w:rPr>
          <w:rFonts w:hint="eastAsia"/>
        </w:rPr>
        <w:t>基于</w:t>
      </w:r>
      <w:r w:rsidR="007D3C12">
        <w:rPr>
          <w:rFonts w:hint="eastAsia"/>
        </w:rPr>
        <w:t>J</w:t>
      </w:r>
      <w:r w:rsidR="007D3C12">
        <w:t>AVA</w:t>
      </w:r>
      <w:r w:rsidR="007D3C12">
        <w:rPr>
          <w:rFonts w:hint="eastAsia"/>
        </w:rPr>
        <w:t>的</w:t>
      </w:r>
      <w:r w:rsidR="007D3C12">
        <w:rPr>
          <w:rFonts w:hint="eastAsia"/>
        </w:rPr>
        <w:t>Spark</w:t>
      </w:r>
      <w:r w:rsidR="007D3C12">
        <w:rPr>
          <w:rFonts w:hint="eastAsia"/>
        </w:rPr>
        <w:t>机器学习库</w:t>
      </w:r>
      <w:r w:rsidR="007D3C12">
        <w:rPr>
          <w:rFonts w:hint="eastAsia"/>
        </w:rPr>
        <w:t>M</w:t>
      </w:r>
      <w:r w:rsidR="007D3C12">
        <w:t>Lib</w:t>
      </w:r>
      <w:r w:rsidR="000E1CE2">
        <w:t xml:space="preserve"> </w:t>
      </w:r>
      <w:r w:rsidR="000E1CE2">
        <w:fldChar w:fldCharType="begin"/>
      </w:r>
      <w:r w:rsidR="000E1CE2">
        <w:instrText xml:space="preserve"> REF _Ref484254237 \r \h </w:instrText>
      </w:r>
      <w:r w:rsidR="000E1CE2">
        <w:fldChar w:fldCharType="separate"/>
      </w:r>
      <w:r w:rsidR="007033F6">
        <w:t>[21]</w:t>
      </w:r>
      <w:r w:rsidR="000E1CE2">
        <w:fldChar w:fldCharType="end"/>
      </w:r>
      <w:r w:rsidR="007D3C12">
        <w:rPr>
          <w:rFonts w:hint="eastAsia"/>
        </w:rPr>
        <w:t>等。</w:t>
      </w:r>
      <w:r w:rsidR="00644330">
        <w:rPr>
          <w:rFonts w:hint="eastAsia"/>
        </w:rPr>
        <w:t>这些库提供均提供了常用的机器学习算法，简单易用，十分适合对数据进行初步的分析。</w:t>
      </w:r>
    </w:p>
    <w:p w14:paraId="08479A38" w14:textId="526E12D7" w:rsidR="00575EFB" w:rsidRDefault="00D075F2" w:rsidP="00644330">
      <w:pPr>
        <w:pStyle w:val="4-"/>
        <w:spacing w:before="156" w:after="156"/>
      </w:pPr>
      <w:r>
        <w:rPr>
          <w:rFonts w:hint="eastAsia"/>
        </w:rPr>
        <w:t>决策树</w:t>
      </w:r>
      <w:r w:rsidR="00470E1A">
        <w:rPr>
          <w:rFonts w:hint="eastAsia"/>
        </w:rPr>
        <w:t>算法的实现</w:t>
      </w:r>
    </w:p>
    <w:p w14:paraId="2935B4F0" w14:textId="10A99BC9" w:rsidR="004F03BA" w:rsidRDefault="004F03BA" w:rsidP="00D075F2">
      <w:pPr>
        <w:pStyle w:val="a2"/>
        <w:ind w:firstLine="480"/>
      </w:pPr>
      <w:r>
        <w:rPr>
          <w:rFonts w:hint="eastAsia"/>
        </w:rPr>
        <w:t>常用的决策树算法有三种：</w:t>
      </w:r>
      <w:r>
        <w:rPr>
          <w:rFonts w:hint="eastAsia"/>
        </w:rPr>
        <w:t>CART (1984)</w:t>
      </w:r>
      <w:r>
        <w:rPr>
          <w:rFonts w:hint="eastAsia"/>
        </w:rPr>
        <w:t>、</w:t>
      </w:r>
      <w:r>
        <w:rPr>
          <w:rFonts w:hint="eastAsia"/>
        </w:rPr>
        <w:t>ID3 (</w:t>
      </w:r>
      <w:r>
        <w:t>1986</w:t>
      </w:r>
      <w:r>
        <w:rPr>
          <w:rFonts w:hint="eastAsia"/>
        </w:rPr>
        <w:t>)</w:t>
      </w:r>
      <w:r>
        <w:rPr>
          <w:rFonts w:hint="eastAsia"/>
        </w:rPr>
        <w:t>、</w:t>
      </w:r>
      <w:r>
        <w:rPr>
          <w:rFonts w:hint="eastAsia"/>
        </w:rPr>
        <w:t>C4.5 (</w:t>
      </w:r>
      <w:r>
        <w:t>1993</w:t>
      </w:r>
      <w:r>
        <w:rPr>
          <w:rFonts w:hint="eastAsia"/>
        </w:rPr>
        <w:t>)</w:t>
      </w:r>
      <w:r>
        <w:rPr>
          <w:rFonts w:hint="eastAsia"/>
        </w:rPr>
        <w:t>。</w:t>
      </w:r>
      <w:r w:rsidR="00CD4DC7">
        <w:rPr>
          <w:rFonts w:hint="eastAsia"/>
        </w:rPr>
        <w:t>C4.5</w:t>
      </w:r>
      <w:r w:rsidR="00CD4DC7">
        <w:rPr>
          <w:rFonts w:hint="eastAsia"/>
        </w:rPr>
        <w:t>是在</w:t>
      </w:r>
      <w:r w:rsidR="00CD4DC7">
        <w:rPr>
          <w:rFonts w:hint="eastAsia"/>
        </w:rPr>
        <w:t>ID3</w:t>
      </w:r>
      <w:r w:rsidR="00CD4DC7">
        <w:rPr>
          <w:rFonts w:hint="eastAsia"/>
        </w:rPr>
        <w:t>基础上的改进。</w:t>
      </w:r>
      <w:r>
        <w:rPr>
          <w:rFonts w:hint="eastAsia"/>
        </w:rPr>
        <w:t>他们之间的区别在于以下几个方面：</w:t>
      </w:r>
    </w:p>
    <w:p w14:paraId="2715BFB4" w14:textId="7E74CE5D" w:rsidR="004F03BA" w:rsidRDefault="004F03BA" w:rsidP="004F03BA">
      <w:pPr>
        <w:pStyle w:val="a0"/>
      </w:pPr>
      <w:r>
        <w:rPr>
          <w:rFonts w:hint="eastAsia"/>
        </w:rPr>
        <w:t>如何选择最好的切分特征</w:t>
      </w:r>
      <w:r w:rsidR="00CD4DC7">
        <w:rPr>
          <w:rFonts w:hint="eastAsia"/>
        </w:rPr>
        <w:t>。</w:t>
      </w:r>
      <w:r w:rsidR="00CD4DC7">
        <w:rPr>
          <w:rFonts w:hint="eastAsia"/>
        </w:rPr>
        <w:t>C</w:t>
      </w:r>
      <w:r w:rsidR="00CD4DC7">
        <w:t>ART</w:t>
      </w:r>
      <w:r w:rsidR="00CD4DC7">
        <w:rPr>
          <w:rFonts w:hint="eastAsia"/>
        </w:rPr>
        <w:t>选择基尼系数（</w:t>
      </w:r>
      <w:r w:rsidR="00CD4DC7">
        <w:rPr>
          <w:rFonts w:hint="eastAsia"/>
        </w:rPr>
        <w:t>Gini</w:t>
      </w:r>
      <w:r w:rsidR="00CD4DC7">
        <w:t xml:space="preserve"> Index</w:t>
      </w:r>
      <w:r w:rsidR="00CD4DC7">
        <w:rPr>
          <w:rFonts w:hint="eastAsia"/>
        </w:rPr>
        <w:t>）作为划分的依据；</w:t>
      </w:r>
      <w:r w:rsidR="00CD4DC7">
        <w:rPr>
          <w:rFonts w:hint="eastAsia"/>
        </w:rPr>
        <w:t>ID3</w:t>
      </w:r>
      <w:r w:rsidR="00CD4DC7">
        <w:rPr>
          <w:rFonts w:hint="eastAsia"/>
        </w:rPr>
        <w:t>选择信息熵增益（</w:t>
      </w:r>
      <w:r w:rsidR="00CD4DC7">
        <w:rPr>
          <w:rFonts w:hint="eastAsia"/>
        </w:rPr>
        <w:t>Information</w:t>
      </w:r>
      <w:r w:rsidR="00CD4DC7">
        <w:t xml:space="preserve"> </w:t>
      </w:r>
      <w:r w:rsidR="00CD4DC7">
        <w:rPr>
          <w:rFonts w:hint="eastAsia"/>
        </w:rPr>
        <w:t>G</w:t>
      </w:r>
      <w:r w:rsidR="00CD4DC7">
        <w:t>ain</w:t>
      </w:r>
      <w:r w:rsidR="00CD4DC7">
        <w:rPr>
          <w:rFonts w:hint="eastAsia"/>
        </w:rPr>
        <w:t>）作为划分的依据；</w:t>
      </w:r>
      <w:r w:rsidR="00CD4DC7">
        <w:rPr>
          <w:rFonts w:hint="eastAsia"/>
        </w:rPr>
        <w:t>C4.5</w:t>
      </w:r>
      <w:r w:rsidR="00CD4DC7">
        <w:rPr>
          <w:rFonts w:hint="eastAsia"/>
        </w:rPr>
        <w:t>选择信息熵增益率（</w:t>
      </w:r>
      <w:r w:rsidR="00CD4DC7">
        <w:rPr>
          <w:rFonts w:hint="eastAsia"/>
        </w:rPr>
        <w:t>Gain</w:t>
      </w:r>
      <w:r w:rsidR="00CD4DC7">
        <w:t xml:space="preserve"> Ratio</w:t>
      </w:r>
      <w:r w:rsidR="00CD4DC7">
        <w:rPr>
          <w:rFonts w:hint="eastAsia"/>
        </w:rPr>
        <w:t>）作为划分的依据，来解决</w:t>
      </w:r>
      <w:r w:rsidR="00CD4DC7">
        <w:rPr>
          <w:rFonts w:hint="eastAsia"/>
        </w:rPr>
        <w:t>ID3</w:t>
      </w:r>
      <w:r w:rsidR="00CD4DC7">
        <w:rPr>
          <w:rFonts w:hint="eastAsia"/>
        </w:rPr>
        <w:t>中对取值数目较多的特征的偏好。</w:t>
      </w:r>
    </w:p>
    <w:p w14:paraId="42867535" w14:textId="464D91A8" w:rsidR="004F03BA" w:rsidRDefault="004F03BA" w:rsidP="004F03BA">
      <w:pPr>
        <w:pStyle w:val="a0"/>
      </w:pPr>
      <w:r>
        <w:rPr>
          <w:rFonts w:hint="eastAsia"/>
        </w:rPr>
        <w:t>如何分枝，是</w:t>
      </w:r>
      <w:r w:rsidR="007B12BB">
        <w:rPr>
          <w:rFonts w:hint="eastAsia"/>
        </w:rPr>
        <w:t>二分枝</w:t>
      </w:r>
      <w:r>
        <w:rPr>
          <w:rFonts w:hint="eastAsia"/>
        </w:rPr>
        <w:t>，还是</w:t>
      </w:r>
      <w:r w:rsidR="007B12BB">
        <w:rPr>
          <w:rFonts w:hint="eastAsia"/>
        </w:rPr>
        <w:t>完全分枝</w:t>
      </w:r>
      <w:r w:rsidR="00CD4DC7">
        <w:rPr>
          <w:rFonts w:hint="eastAsia"/>
        </w:rPr>
        <w:t>。</w:t>
      </w:r>
      <w:r w:rsidR="00CD4DC7">
        <w:rPr>
          <w:rFonts w:hint="eastAsia"/>
        </w:rPr>
        <w:t>CART</w:t>
      </w:r>
      <w:r w:rsidR="00CD4DC7">
        <w:rPr>
          <w:rFonts w:hint="eastAsia"/>
        </w:rPr>
        <w:t>采用二分</w:t>
      </w:r>
      <w:r w:rsidR="007A2612">
        <w:rPr>
          <w:rFonts w:hint="eastAsia"/>
        </w:rPr>
        <w:t>枝</w:t>
      </w:r>
      <w:r w:rsidR="00CD4DC7">
        <w:rPr>
          <w:rFonts w:hint="eastAsia"/>
        </w:rPr>
        <w:t>，所以</w:t>
      </w:r>
      <w:r w:rsidR="007B12BB">
        <w:rPr>
          <w:rFonts w:hint="eastAsia"/>
        </w:rPr>
        <w:t>在父节点使用过的划分特征还可以继续使用；</w:t>
      </w:r>
      <w:r w:rsidR="007B12BB">
        <w:rPr>
          <w:rFonts w:hint="eastAsia"/>
        </w:rPr>
        <w:t>ID3</w:t>
      </w:r>
      <w:r w:rsidR="007B12BB">
        <w:rPr>
          <w:rFonts w:hint="eastAsia"/>
        </w:rPr>
        <w:t>和</w:t>
      </w:r>
      <w:r w:rsidR="007B12BB">
        <w:rPr>
          <w:rFonts w:hint="eastAsia"/>
        </w:rPr>
        <w:t>C4.5</w:t>
      </w:r>
      <w:r w:rsidR="007B12BB">
        <w:rPr>
          <w:rFonts w:hint="eastAsia"/>
        </w:rPr>
        <w:t>采用完全</w:t>
      </w:r>
      <w:r w:rsidR="007A2612">
        <w:rPr>
          <w:rFonts w:hint="eastAsia"/>
        </w:rPr>
        <w:t>分枝</w:t>
      </w:r>
      <w:r w:rsidR="007B12BB">
        <w:rPr>
          <w:rFonts w:hint="eastAsia"/>
        </w:rPr>
        <w:t>（离散</w:t>
      </w:r>
      <w:r w:rsidR="007B12BB">
        <w:rPr>
          <w:rFonts w:hint="eastAsia"/>
        </w:rPr>
        <w:lastRenderedPageBreak/>
        <w:t>值），也就是对划分特征的每一个取值都进行分枝，所以在父节点使用过的划分特征在子节点不能再使用。</w:t>
      </w:r>
    </w:p>
    <w:p w14:paraId="607C6DF3" w14:textId="03077424" w:rsidR="004F03BA" w:rsidRDefault="004F03BA" w:rsidP="004F03BA">
      <w:pPr>
        <w:pStyle w:val="a0"/>
      </w:pPr>
      <w:r>
        <w:rPr>
          <w:rFonts w:hint="eastAsia"/>
        </w:rPr>
        <w:t>如何处理连续值</w:t>
      </w:r>
      <w:r w:rsidR="007B12BB">
        <w:rPr>
          <w:rFonts w:hint="eastAsia"/>
        </w:rPr>
        <w:t>。</w:t>
      </w:r>
      <w:r w:rsidR="007B12BB">
        <w:rPr>
          <w:rFonts w:hint="eastAsia"/>
        </w:rPr>
        <w:t>ID3</w:t>
      </w:r>
      <w:r w:rsidR="007B12BB">
        <w:rPr>
          <w:rFonts w:hint="eastAsia"/>
        </w:rPr>
        <w:t>不能处理连续值。</w:t>
      </w:r>
      <w:r w:rsidR="007B12BB">
        <w:rPr>
          <w:rFonts w:hint="eastAsia"/>
        </w:rPr>
        <w:t>C4.5</w:t>
      </w:r>
      <w:r w:rsidR="007A2612">
        <w:rPr>
          <w:rFonts w:hint="eastAsia"/>
        </w:rPr>
        <w:t>与</w:t>
      </w:r>
      <w:r w:rsidR="007A2612">
        <w:rPr>
          <w:rFonts w:hint="eastAsia"/>
        </w:rPr>
        <w:t>CART</w:t>
      </w:r>
      <w:r w:rsidR="007A2612">
        <w:rPr>
          <w:rFonts w:hint="eastAsia"/>
        </w:rPr>
        <w:t>一样，采取二分枝。将划分特征的所有值从小到大进行排序，记为</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a</m:t>
            </m:r>
          </m:e>
          <m:sup>
            <m:r>
              <w:rPr>
                <w:rFonts w:ascii="Cambria Math" w:hAnsi="Cambria Math"/>
              </w:rPr>
              <m:t>n</m:t>
            </m:r>
          </m:sup>
        </m:sSup>
        <m:r>
          <m:rPr>
            <m:sty m:val="p"/>
          </m:rPr>
          <w:rPr>
            <w:rFonts w:ascii="Cambria Math" w:hAnsi="Cambria Math"/>
          </w:rPr>
          <m:t>}</m:t>
        </m:r>
      </m:oMath>
      <w:r w:rsidR="007A2612">
        <w:rPr>
          <w:rFonts w:hint="eastAsia"/>
        </w:rPr>
        <w:t>。然后将将区间</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i</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i+1</m:t>
            </m:r>
          </m:sup>
        </m:sSup>
        <m:r>
          <w:rPr>
            <w:rFonts w:ascii="Cambria Math" w:hAnsi="Cambria Math"/>
          </w:rPr>
          <m:t>)</m:t>
        </m:r>
      </m:oMath>
      <w:r w:rsidR="007A2612">
        <w:rPr>
          <w:rFonts w:hint="eastAsia"/>
        </w:rPr>
        <w:t>的中位点</w:t>
      </w:r>
      <m:oMath>
        <m:f>
          <m:fPr>
            <m:ctrlPr>
              <w:rPr>
                <w:rFonts w:ascii="Cambria Math" w:hAnsi="Cambria Math"/>
                <w:i/>
                <w:szCs w:val="24"/>
              </w:rPr>
            </m:ctrlPr>
          </m:fPr>
          <m:num>
            <m:sSup>
              <m:sSupPr>
                <m:ctrlPr>
                  <w:rPr>
                    <w:rFonts w:ascii="Cambria Math" w:hAnsi="Cambria Math"/>
                    <w:szCs w:val="24"/>
                  </w:rPr>
                </m:ctrlPr>
              </m:sSupPr>
              <m:e>
                <m:r>
                  <m:rPr>
                    <m:sty m:val="p"/>
                  </m:rPr>
                  <w:rPr>
                    <w:rFonts w:ascii="Cambria Math" w:hAnsi="Cambria Math"/>
                    <w:szCs w:val="24"/>
                  </w:rPr>
                  <m:t>a</m:t>
                </m:r>
              </m:e>
              <m:sup>
                <m:r>
                  <m:rPr>
                    <m:sty m:val="p"/>
                  </m:rPr>
                  <w:rPr>
                    <w:rFonts w:ascii="Cambria Math" w:hAnsi="Cambria Math"/>
                    <w:szCs w:val="24"/>
                  </w:rPr>
                  <m:t>i</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a</m:t>
                </m:r>
              </m:e>
              <m:sup>
                <m:r>
                  <w:rPr>
                    <w:rFonts w:ascii="Cambria Math" w:hAnsi="Cambria Math"/>
                    <w:szCs w:val="24"/>
                  </w:rPr>
                  <m:t xml:space="preserve">i+1 </m:t>
                </m:r>
              </m:sup>
            </m:sSup>
          </m:num>
          <m:den>
            <m:r>
              <w:rPr>
                <w:rFonts w:ascii="Cambria Math" w:hAnsi="Cambria Math"/>
                <w:szCs w:val="24"/>
              </w:rPr>
              <m:t>2</m:t>
            </m:r>
          </m:den>
        </m:f>
      </m:oMath>
      <w:r w:rsidR="007A2612">
        <w:rPr>
          <w:rFonts w:hint="eastAsia"/>
        </w:rPr>
        <w:t>作为候选划分点。</w:t>
      </w:r>
    </w:p>
    <w:p w14:paraId="6D261AF0" w14:textId="1F492E96" w:rsidR="004F03BA" w:rsidRDefault="004F03BA" w:rsidP="004F03BA">
      <w:pPr>
        <w:pStyle w:val="a0"/>
      </w:pPr>
      <w:r>
        <w:rPr>
          <w:rFonts w:hint="eastAsia"/>
        </w:rPr>
        <w:t>如何</w:t>
      </w:r>
      <w:r w:rsidR="00CD4DC7">
        <w:rPr>
          <w:rFonts w:hint="eastAsia"/>
        </w:rPr>
        <w:t>处理缺失值</w:t>
      </w:r>
      <w:r w:rsidR="007A2612">
        <w:rPr>
          <w:rFonts w:hint="eastAsia"/>
        </w:rPr>
        <w:t>。</w:t>
      </w:r>
      <w:r w:rsidR="00282542">
        <w:rPr>
          <w:rFonts w:hint="eastAsia"/>
        </w:rPr>
        <w:t>现实任务中经常会遇到不完整的样本，即样本的某些特征值缺失；尤其是在属性数目较多的情况下，往往会有大量样本出现缺失值。</w:t>
      </w:r>
    </w:p>
    <w:p w14:paraId="366D75FB" w14:textId="46906674" w:rsidR="005947DD" w:rsidRDefault="005947DD" w:rsidP="00B77147">
      <w:pPr>
        <w:pStyle w:val="a2"/>
        <w:ind w:firstLine="480"/>
      </w:pPr>
      <w:r>
        <w:rPr>
          <w:rFonts w:hint="eastAsia"/>
        </w:rPr>
        <w:t>在这一节，我们主要讨论</w:t>
      </w:r>
      <w:r>
        <w:rPr>
          <w:rFonts w:hint="eastAsia"/>
        </w:rPr>
        <w:t>CART</w:t>
      </w:r>
      <w:r>
        <w:rPr>
          <w:rFonts w:hint="eastAsia"/>
        </w:rPr>
        <w:t>算法。</w:t>
      </w:r>
      <w:r>
        <w:rPr>
          <w:rFonts w:hint="eastAsia"/>
        </w:rPr>
        <w:t>s</w:t>
      </w:r>
      <w:r>
        <w:t>cikit-learn</w:t>
      </w:r>
      <w:r>
        <w:rPr>
          <w:rFonts w:hint="eastAsia"/>
        </w:rPr>
        <w:t>套件的决策树使用的是经过优化的</w:t>
      </w:r>
      <w:r>
        <w:rPr>
          <w:rFonts w:hint="eastAsia"/>
        </w:rPr>
        <w:t>CART</w:t>
      </w:r>
      <w:r>
        <w:rPr>
          <w:rFonts w:hint="eastAsia"/>
        </w:rPr>
        <w:t>算法。在决策树的构造过程中，我们需要解决树的表达和存储问题。在</w:t>
      </w:r>
      <w:r>
        <w:rPr>
          <w:rFonts w:hint="eastAsia"/>
        </w:rPr>
        <w:t>Py</w:t>
      </w:r>
      <w:r>
        <w:t>thon</w:t>
      </w:r>
      <w:r>
        <w:rPr>
          <w:rFonts w:hint="eastAsia"/>
        </w:rPr>
        <w:t>里，我们使用字典来表示树的数据结构，该字典应该</w:t>
      </w:r>
      <w:r w:rsidR="00D02390">
        <w:rPr>
          <w:rFonts w:hint="eastAsia"/>
        </w:rPr>
        <w:t>包含</w:t>
      </w:r>
      <w:r>
        <w:rPr>
          <w:rFonts w:hint="eastAsia"/>
        </w:rPr>
        <w:t>以下</w:t>
      </w:r>
      <w:r>
        <w:rPr>
          <w:rFonts w:hint="eastAsia"/>
        </w:rPr>
        <w:t>4</w:t>
      </w:r>
      <w:r>
        <w:rPr>
          <w:rFonts w:hint="eastAsia"/>
        </w:rPr>
        <w:t>个元素</w:t>
      </w:r>
      <w:r w:rsidR="000E1CE2">
        <w:fldChar w:fldCharType="begin"/>
      </w:r>
      <w:r w:rsidR="000E1CE2">
        <w:instrText xml:space="preserve"> </w:instrText>
      </w:r>
      <w:r w:rsidR="000E1CE2">
        <w:rPr>
          <w:rFonts w:hint="eastAsia"/>
        </w:rPr>
        <w:instrText>REF _Ref484254468 \r \h</w:instrText>
      </w:r>
      <w:r w:rsidR="000E1CE2">
        <w:instrText xml:space="preserve"> </w:instrText>
      </w:r>
      <w:r w:rsidR="000E1CE2">
        <w:fldChar w:fldCharType="separate"/>
      </w:r>
      <w:r w:rsidR="007033F6">
        <w:t>[22]</w:t>
      </w:r>
      <w:r w:rsidR="000E1CE2">
        <w:fldChar w:fldCharType="end"/>
      </w:r>
      <w:r>
        <w:rPr>
          <w:rFonts w:hint="eastAsia"/>
        </w:rPr>
        <w:t>：</w:t>
      </w:r>
    </w:p>
    <w:p w14:paraId="3AC06D17" w14:textId="7A3536F4" w:rsidR="005947DD" w:rsidRDefault="00D02390" w:rsidP="005947DD">
      <w:pPr>
        <w:pStyle w:val="a0"/>
      </w:pPr>
      <w:r>
        <w:rPr>
          <w:rFonts w:hint="eastAsia"/>
        </w:rPr>
        <w:t>用于切分</w:t>
      </w:r>
      <w:r w:rsidR="005947DD">
        <w:rPr>
          <w:rFonts w:hint="eastAsia"/>
        </w:rPr>
        <w:t>的特征</w:t>
      </w:r>
    </w:p>
    <w:p w14:paraId="4972B0CB" w14:textId="0034010B" w:rsidR="005947DD" w:rsidRDefault="00D02390" w:rsidP="005947DD">
      <w:pPr>
        <w:pStyle w:val="a0"/>
      </w:pPr>
      <w:r>
        <w:rPr>
          <w:rFonts w:hint="eastAsia"/>
        </w:rPr>
        <w:t>用于切</w:t>
      </w:r>
      <w:r w:rsidR="005947DD">
        <w:rPr>
          <w:rFonts w:hint="eastAsia"/>
        </w:rPr>
        <w:t>分的特征</w:t>
      </w:r>
      <w:r>
        <w:rPr>
          <w:rFonts w:hint="eastAsia"/>
        </w:rPr>
        <w:t>的值</w:t>
      </w:r>
    </w:p>
    <w:p w14:paraId="00B49B97" w14:textId="6618B7AB" w:rsidR="005947DD" w:rsidRDefault="005947DD" w:rsidP="005947DD">
      <w:pPr>
        <w:pStyle w:val="a0"/>
      </w:pPr>
      <w:r>
        <w:rPr>
          <w:rFonts w:hint="eastAsia"/>
        </w:rPr>
        <w:t>右子树</w:t>
      </w:r>
      <w:r w:rsidR="00D02390">
        <w:rPr>
          <w:rFonts w:hint="eastAsia"/>
        </w:rPr>
        <w:t>。</w:t>
      </w:r>
    </w:p>
    <w:p w14:paraId="12B6FF12" w14:textId="6BAA7FDB" w:rsidR="005947DD" w:rsidRDefault="00D02390" w:rsidP="005947DD">
      <w:pPr>
        <w:pStyle w:val="a0"/>
      </w:pPr>
      <w:r>
        <w:rPr>
          <w:rFonts w:hint="eastAsia"/>
        </w:rPr>
        <w:t>左子树。</w:t>
      </w:r>
    </w:p>
    <w:p w14:paraId="1C830BAC" w14:textId="60A17E31" w:rsidR="00D02390" w:rsidRDefault="00D02390" w:rsidP="00D02390">
      <w:pPr>
        <w:pStyle w:val="a0"/>
        <w:numPr>
          <w:ilvl w:val="0"/>
          <w:numId w:val="0"/>
        </w:numPr>
        <w:ind w:left="482"/>
      </w:pPr>
      <w:r>
        <w:rPr>
          <w:rFonts w:hint="eastAsia"/>
        </w:rPr>
        <w:t>构造决策树的伪代码如下：</w:t>
      </w:r>
    </w:p>
    <w:p w14:paraId="7CCA6267" w14:textId="55490DEF" w:rsidR="00D02390" w:rsidRPr="00ED3CAD" w:rsidRDefault="00D02390" w:rsidP="00ED3CAD">
      <w:pPr>
        <w:pStyle w:val="afc"/>
        <w:ind w:left="480" w:right="480"/>
      </w:pPr>
      <w:r w:rsidRPr="00ED3CAD">
        <w:rPr>
          <w:rFonts w:hint="eastAsia"/>
        </w:rPr>
        <w:t>cre</w:t>
      </w:r>
      <w:r w:rsidRPr="00ED3CAD">
        <w:t>atTree(data)</w:t>
      </w:r>
    </w:p>
    <w:p w14:paraId="3BC1624E" w14:textId="41DAC16C" w:rsidR="00D02390" w:rsidRPr="00ED3CAD" w:rsidRDefault="00D02390" w:rsidP="00ED3CAD">
      <w:pPr>
        <w:pStyle w:val="afc"/>
        <w:ind w:left="480" w:right="480"/>
      </w:pPr>
      <w:r w:rsidRPr="00ED3CAD">
        <w:tab/>
        <w:t>if data cannot be split</w:t>
      </w:r>
      <w:r w:rsidR="00BF74AA" w:rsidRPr="00ED3CAD">
        <w:t xml:space="preserve"> then</w:t>
      </w:r>
    </w:p>
    <w:p w14:paraId="6EA862E9" w14:textId="3A060224" w:rsidR="00D02390" w:rsidRPr="00ED3CAD" w:rsidRDefault="00D02390" w:rsidP="00ED3CAD">
      <w:pPr>
        <w:pStyle w:val="afc"/>
        <w:ind w:left="480" w:right="480"/>
      </w:pPr>
      <w:r w:rsidRPr="00ED3CAD">
        <w:tab/>
      </w:r>
      <w:r w:rsidRPr="00ED3CAD">
        <w:tab/>
        <w:t>marked as a leaf node and return</w:t>
      </w:r>
    </w:p>
    <w:p w14:paraId="4BA953F0" w14:textId="2113D71D" w:rsidR="00D02390" w:rsidRPr="00ED3CAD" w:rsidRDefault="00D02390" w:rsidP="00ED3CAD">
      <w:pPr>
        <w:pStyle w:val="afc"/>
        <w:ind w:left="480" w:right="480"/>
      </w:pPr>
      <w:r w:rsidRPr="00ED3CAD">
        <w:tab/>
        <w:t>else</w:t>
      </w:r>
    </w:p>
    <w:p w14:paraId="4C171EB8" w14:textId="307F9688" w:rsidR="00D02390" w:rsidRPr="00ED3CAD" w:rsidRDefault="00D02390" w:rsidP="00ED3CAD">
      <w:pPr>
        <w:pStyle w:val="afc"/>
        <w:ind w:left="480" w:right="480"/>
      </w:pPr>
      <w:r w:rsidRPr="00ED3CAD">
        <w:tab/>
      </w:r>
      <w:r w:rsidRPr="00ED3CAD">
        <w:tab/>
        <w:t>find the best feature to split</w:t>
      </w:r>
    </w:p>
    <w:p w14:paraId="5C225FA9" w14:textId="13208B38" w:rsidR="00D02390" w:rsidRPr="00ED3CAD" w:rsidRDefault="00D02390" w:rsidP="00ED3CAD">
      <w:pPr>
        <w:pStyle w:val="afc"/>
        <w:ind w:left="480" w:right="480"/>
      </w:pPr>
      <w:r w:rsidRPr="00ED3CAD">
        <w:tab/>
      </w:r>
      <w:r w:rsidRPr="00ED3CAD">
        <w:tab/>
        <w:t>make a binary split of the data</w:t>
      </w:r>
    </w:p>
    <w:p w14:paraId="688D3B18" w14:textId="3172040C" w:rsidR="00D02390" w:rsidRPr="00ED3CAD" w:rsidRDefault="00D02390" w:rsidP="00ED3CAD">
      <w:pPr>
        <w:pStyle w:val="afc"/>
        <w:ind w:left="480" w:right="480"/>
      </w:pPr>
      <w:r w:rsidRPr="00ED3CAD">
        <w:tab/>
      </w:r>
      <w:r w:rsidRPr="00ED3CAD">
        <w:tab/>
        <w:t xml:space="preserve">call </w:t>
      </w:r>
      <w:r w:rsidRPr="00ED3CAD">
        <w:rPr>
          <w:rFonts w:hint="eastAsia"/>
        </w:rPr>
        <w:t>crea</w:t>
      </w:r>
      <w:r w:rsidRPr="00ED3CAD">
        <w:t>tTree() on the right split of the data</w:t>
      </w:r>
    </w:p>
    <w:p w14:paraId="73E68982" w14:textId="606D994D" w:rsidR="00D02390" w:rsidRPr="00ED3CAD" w:rsidRDefault="00D02390" w:rsidP="00ED3CAD">
      <w:pPr>
        <w:pStyle w:val="afc"/>
        <w:ind w:left="480" w:right="480"/>
      </w:pPr>
      <w:r w:rsidRPr="00ED3CAD">
        <w:tab/>
      </w:r>
      <w:r w:rsidRPr="00ED3CAD">
        <w:tab/>
        <w:t>call creatTree() on the left split of the data</w:t>
      </w:r>
    </w:p>
    <w:p w14:paraId="45F928B8" w14:textId="234352D1" w:rsidR="00040692" w:rsidRPr="00ED3CAD" w:rsidRDefault="00040692" w:rsidP="00ED3CAD">
      <w:pPr>
        <w:pStyle w:val="afc"/>
        <w:ind w:left="480" w:right="480"/>
      </w:pPr>
      <w:r w:rsidRPr="00ED3CAD">
        <w:tab/>
        <w:t>end if</w:t>
      </w:r>
    </w:p>
    <w:p w14:paraId="08DDD901" w14:textId="77777777" w:rsidR="00BF74AA" w:rsidRPr="005947DD" w:rsidRDefault="00BF74AA" w:rsidP="00BF74AA">
      <w:pPr>
        <w:pStyle w:val="a2"/>
        <w:ind w:firstLine="480"/>
      </w:pPr>
    </w:p>
    <w:p w14:paraId="38D31690" w14:textId="4DF0D092" w:rsidR="004B4FB4" w:rsidRDefault="004B4FB4" w:rsidP="004B4FB4">
      <w:pPr>
        <w:pStyle w:val="3"/>
        <w:spacing w:before="156" w:after="156"/>
      </w:pPr>
      <w:bookmarkStart w:id="199" w:name="_Toc476562949"/>
      <w:bookmarkStart w:id="200" w:name="_Toc484419118"/>
      <w:r>
        <w:rPr>
          <w:rFonts w:hint="eastAsia"/>
        </w:rPr>
        <w:t>FPGA</w:t>
      </w:r>
      <w:r w:rsidR="00EA228F">
        <w:rPr>
          <w:rFonts w:hint="eastAsia"/>
        </w:rPr>
        <w:t>平台</w:t>
      </w:r>
      <w:bookmarkEnd w:id="199"/>
      <w:bookmarkEnd w:id="200"/>
    </w:p>
    <w:p w14:paraId="5E6FCB91" w14:textId="59D6C13D" w:rsidR="00ED3CAD" w:rsidRPr="00ED3CAD" w:rsidRDefault="00ED3CAD" w:rsidP="00ED3CAD">
      <w:pPr>
        <w:pStyle w:val="4"/>
        <w:spacing w:before="156" w:after="156"/>
      </w:pPr>
      <w:r>
        <w:rPr>
          <w:rFonts w:hint="eastAsia"/>
        </w:rPr>
        <w:t>FPGA</w:t>
      </w:r>
    </w:p>
    <w:p w14:paraId="570EE1A6" w14:textId="17A17D94" w:rsidR="009860A7" w:rsidRDefault="0044138A" w:rsidP="00C52918">
      <w:pPr>
        <w:pStyle w:val="a2"/>
        <w:ind w:firstLine="480"/>
      </w:pPr>
      <w:r w:rsidRPr="0044138A">
        <w:rPr>
          <w:rFonts w:hint="eastAsia"/>
        </w:rPr>
        <w:t>现场可编程逻辑</w:t>
      </w:r>
      <w:r>
        <w:rPr>
          <w:rFonts w:hint="eastAsia"/>
        </w:rPr>
        <w:t>门</w:t>
      </w:r>
      <w:r w:rsidRPr="0044138A">
        <w:rPr>
          <w:rFonts w:hint="eastAsia"/>
        </w:rPr>
        <w:t>阵列</w:t>
      </w:r>
      <w:r>
        <w:rPr>
          <w:rFonts w:hint="eastAsia"/>
        </w:rPr>
        <w:t>（</w:t>
      </w:r>
      <w:r w:rsidRPr="0044138A">
        <w:rPr>
          <w:rFonts w:hint="eastAsia"/>
        </w:rPr>
        <w:t>Field Programmable Gate Array</w:t>
      </w:r>
      <w:r>
        <w:rPr>
          <w:rFonts w:hint="eastAsia"/>
        </w:rPr>
        <w:t xml:space="preserve">, </w:t>
      </w:r>
      <w:r w:rsidRPr="0044138A">
        <w:rPr>
          <w:rFonts w:hint="eastAsia"/>
        </w:rPr>
        <w:t>FPGA</w:t>
      </w:r>
      <w:r w:rsidRPr="0044138A">
        <w:rPr>
          <w:rFonts w:hint="eastAsia"/>
        </w:rPr>
        <w:t>）</w:t>
      </w:r>
      <w:r w:rsidR="000E1CE2">
        <w:fldChar w:fldCharType="begin"/>
      </w:r>
      <w:r w:rsidR="000E1CE2">
        <w:instrText xml:space="preserve"> </w:instrText>
      </w:r>
      <w:r w:rsidR="000E1CE2">
        <w:rPr>
          <w:rFonts w:hint="eastAsia"/>
        </w:rPr>
        <w:instrText>REF _Ref484254524 \r \h</w:instrText>
      </w:r>
      <w:r w:rsidR="000E1CE2">
        <w:instrText xml:space="preserve"> </w:instrText>
      </w:r>
      <w:r w:rsidR="000E1CE2">
        <w:fldChar w:fldCharType="separate"/>
      </w:r>
      <w:r w:rsidR="007033F6">
        <w:t>[23]</w:t>
      </w:r>
      <w:r w:rsidR="000E1CE2">
        <w:fldChar w:fldCharType="end"/>
      </w:r>
      <w:r w:rsidRPr="0044138A">
        <w:rPr>
          <w:rFonts w:hint="eastAsia"/>
        </w:rPr>
        <w:t>，</w:t>
      </w:r>
      <w:r w:rsidR="00644330">
        <w:rPr>
          <w:rFonts w:hint="eastAsia"/>
        </w:rPr>
        <w:t>是作为专用集成电路领域中的一种半定制电路而出现的</w:t>
      </w:r>
      <w:r w:rsidRPr="0044138A">
        <w:rPr>
          <w:rFonts w:hint="eastAsia"/>
        </w:rPr>
        <w:t>。</w:t>
      </w:r>
      <w:r w:rsidR="00175107">
        <w:rPr>
          <w:rFonts w:hint="eastAsia"/>
        </w:rPr>
        <w:t>FPGA</w:t>
      </w:r>
      <w:r w:rsidR="00175107">
        <w:rPr>
          <w:rFonts w:hint="eastAsia"/>
        </w:rPr>
        <w:t>下面的几个特点使得其被广泛应用与粒子物理实验的读出系统中。</w:t>
      </w:r>
    </w:p>
    <w:p w14:paraId="109AF2DD" w14:textId="7645F23A" w:rsidR="009860A7" w:rsidRDefault="009860A7" w:rsidP="009860A7">
      <w:pPr>
        <w:pStyle w:val="a0"/>
      </w:pPr>
      <w:r>
        <w:rPr>
          <w:rFonts w:hint="eastAsia"/>
        </w:rPr>
        <w:t>可编程。</w:t>
      </w:r>
      <w:r>
        <w:rPr>
          <w:rFonts w:hint="eastAsia"/>
        </w:rPr>
        <w:t>FPGA</w:t>
      </w:r>
      <w:r>
        <w:rPr>
          <w:rFonts w:hint="eastAsia"/>
        </w:rPr>
        <w:t>可以使用硬件描述语言（</w:t>
      </w:r>
      <w:r>
        <w:rPr>
          <w:rFonts w:hint="eastAsia"/>
        </w:rPr>
        <w:t>VHDL/Verilog</w:t>
      </w:r>
      <w:r>
        <w:rPr>
          <w:rFonts w:hint="eastAsia"/>
        </w:rPr>
        <w:t>）进行编程，以适应不同的设计需求，易于移植、升级和扩展。</w:t>
      </w:r>
    </w:p>
    <w:p w14:paraId="746A8B89" w14:textId="188C2EA3" w:rsidR="009860A7" w:rsidRDefault="009860A7" w:rsidP="009860A7">
      <w:pPr>
        <w:pStyle w:val="a0"/>
      </w:pPr>
      <w:r>
        <w:rPr>
          <w:rFonts w:hint="eastAsia"/>
        </w:rPr>
        <w:lastRenderedPageBreak/>
        <w:t>实时性。</w:t>
      </w:r>
      <w:r>
        <w:t>FPGA</w:t>
      </w:r>
      <w:r w:rsidR="009E4533">
        <w:rPr>
          <w:rFonts w:hint="eastAsia"/>
        </w:rPr>
        <w:t>编程可以直接深入到寄存器级别，而且其并行运行的特点使得</w:t>
      </w:r>
      <w:r w:rsidR="009E4533">
        <w:rPr>
          <w:rFonts w:hint="eastAsia"/>
        </w:rPr>
        <w:t>FPGA</w:t>
      </w:r>
      <w:r w:rsidR="009E4533">
        <w:rPr>
          <w:rFonts w:hint="eastAsia"/>
        </w:rPr>
        <w:t>内部时序可以预测，满足实时性的要求。</w:t>
      </w:r>
    </w:p>
    <w:p w14:paraId="54E5DE08" w14:textId="13DA2156" w:rsidR="009E4533" w:rsidRDefault="009E4533" w:rsidP="009860A7">
      <w:pPr>
        <w:pStyle w:val="a0"/>
      </w:pPr>
      <w:r>
        <w:rPr>
          <w:rFonts w:hint="eastAsia"/>
        </w:rPr>
        <w:t>接口丰富。</w:t>
      </w:r>
      <w:r>
        <w:rPr>
          <w:rFonts w:hint="eastAsia"/>
        </w:rPr>
        <w:t>FPGA</w:t>
      </w:r>
      <w:r>
        <w:rPr>
          <w:rFonts w:hint="eastAsia"/>
        </w:rPr>
        <w:t>提供丰富的</w:t>
      </w:r>
      <w:r>
        <w:rPr>
          <w:rFonts w:hint="eastAsia"/>
        </w:rPr>
        <w:t>I/O</w:t>
      </w:r>
      <w:r>
        <w:rPr>
          <w:rFonts w:hint="eastAsia"/>
        </w:rPr>
        <w:t>资源，能够方便的与外围设备互联。</w:t>
      </w:r>
    </w:p>
    <w:p w14:paraId="6FB8B9C4" w14:textId="1EAB0813" w:rsidR="005D6EA8" w:rsidRDefault="005D6EA8" w:rsidP="00C52918">
      <w:pPr>
        <w:pStyle w:val="a2"/>
        <w:ind w:firstLine="480"/>
      </w:pPr>
      <w:r>
        <w:rPr>
          <w:rFonts w:hint="eastAsia"/>
        </w:rPr>
        <w:t>当然，</w:t>
      </w:r>
      <w:r>
        <w:rPr>
          <w:rFonts w:hint="eastAsia"/>
        </w:rPr>
        <w:t>F</w:t>
      </w:r>
      <w:r>
        <w:t>PGA</w:t>
      </w:r>
      <w:r>
        <w:rPr>
          <w:rFonts w:hint="eastAsia"/>
        </w:rPr>
        <w:t>也存在劣势，例如与</w:t>
      </w:r>
      <w:r>
        <w:rPr>
          <w:rFonts w:hint="eastAsia"/>
        </w:rPr>
        <w:t>ASIC</w:t>
      </w:r>
      <w:r>
        <w:rPr>
          <w:rFonts w:hint="eastAsia"/>
        </w:rPr>
        <w:t>相比功耗较大，成本较高、浮点运算占用资源量大</w:t>
      </w:r>
      <w:r w:rsidR="001E1728">
        <w:rPr>
          <w:rFonts w:hint="eastAsia"/>
        </w:rPr>
        <w:t>等</w:t>
      </w:r>
      <w:r>
        <w:rPr>
          <w:rFonts w:hint="eastAsia"/>
        </w:rPr>
        <w:t>。这些对于粒子物理实验来说却并不是十分关键。</w:t>
      </w:r>
    </w:p>
    <w:p w14:paraId="3C377A8F" w14:textId="1F82FB32" w:rsidR="00500F33" w:rsidRDefault="009E4533" w:rsidP="00ED3CAD">
      <w:pPr>
        <w:pStyle w:val="a2"/>
        <w:ind w:firstLine="480"/>
      </w:pPr>
      <w:r>
        <w:rPr>
          <w:rFonts w:hint="eastAsia"/>
        </w:rPr>
        <w:t>随着半导体技术的发展，</w:t>
      </w:r>
      <w:r>
        <w:rPr>
          <w:rFonts w:hint="eastAsia"/>
        </w:rPr>
        <w:t>FPGA</w:t>
      </w:r>
      <w:r>
        <w:rPr>
          <w:rFonts w:hint="eastAsia"/>
        </w:rPr>
        <w:t>的性能也在</w:t>
      </w:r>
      <w:r w:rsidR="00D87AE7">
        <w:rPr>
          <w:rFonts w:hint="eastAsia"/>
        </w:rPr>
        <w:t>不断提升</w:t>
      </w:r>
      <w:r>
        <w:rPr>
          <w:rFonts w:hint="eastAsia"/>
        </w:rPr>
        <w:t>。这主要体现在两方面：一个是集成度的</w:t>
      </w:r>
      <w:r w:rsidR="00D87AE7">
        <w:rPr>
          <w:rFonts w:hint="eastAsia"/>
        </w:rPr>
        <w:t>提高，</w:t>
      </w:r>
      <w:r>
        <w:rPr>
          <w:rFonts w:hint="eastAsia"/>
        </w:rPr>
        <w:t>逻辑单元数量</w:t>
      </w:r>
      <w:r w:rsidR="00D87AE7">
        <w:rPr>
          <w:rFonts w:hint="eastAsia"/>
        </w:rPr>
        <w:t>极多</w:t>
      </w:r>
      <w:r>
        <w:rPr>
          <w:rFonts w:hint="eastAsia"/>
        </w:rPr>
        <w:t>，甚至集成了各种硬核（</w:t>
      </w:r>
      <w:r w:rsidR="00D87AE7">
        <w:rPr>
          <w:rFonts w:hint="eastAsia"/>
        </w:rPr>
        <w:t>ARM</w:t>
      </w:r>
      <w:r w:rsidR="00D87AE7">
        <w:rPr>
          <w:rFonts w:hint="eastAsia"/>
        </w:rPr>
        <w:t>，</w:t>
      </w:r>
      <w:r w:rsidR="00D87AE7">
        <w:rPr>
          <w:rFonts w:hint="eastAsia"/>
        </w:rPr>
        <w:t>PCI</w:t>
      </w:r>
      <w:r w:rsidR="00D87AE7">
        <w:t xml:space="preserve"> Express</w:t>
      </w:r>
      <w:r>
        <w:rPr>
          <w:rFonts w:hint="eastAsia"/>
        </w:rPr>
        <w:t>）</w:t>
      </w:r>
      <w:r w:rsidR="00D87AE7">
        <w:rPr>
          <w:rFonts w:hint="eastAsia"/>
        </w:rPr>
        <w:t>,</w:t>
      </w:r>
      <w:r w:rsidR="00D87AE7">
        <w:rPr>
          <w:rFonts w:hint="eastAsia"/>
        </w:rPr>
        <w:t>处理能力显著提高；另一方面是速度的提升，内部逻辑的速度不断提高，高速串行接口的速度也在不断提高，目前</w:t>
      </w:r>
      <w:r w:rsidR="000B7908">
        <w:rPr>
          <w:rFonts w:hint="eastAsia"/>
        </w:rPr>
        <w:t>NRZ</w:t>
      </w:r>
      <w:r w:rsidR="000B7908">
        <w:rPr>
          <w:rFonts w:hint="eastAsia"/>
        </w:rPr>
        <w:t>的传输速度</w:t>
      </w:r>
      <w:r w:rsidR="00D87AE7">
        <w:rPr>
          <w:rFonts w:hint="eastAsia"/>
        </w:rPr>
        <w:t>最大甚至达到了</w:t>
      </w:r>
      <w:r w:rsidR="00DA51AA">
        <w:rPr>
          <w:rFonts w:hint="eastAsia"/>
        </w:rPr>
        <w:t>32.75</w:t>
      </w:r>
      <w:r w:rsidR="00D87AE7">
        <w:t xml:space="preserve"> </w:t>
      </w:r>
      <w:r w:rsidR="00D87AE7">
        <w:rPr>
          <w:rFonts w:hint="eastAsia"/>
        </w:rPr>
        <w:t>Gbps</w:t>
      </w:r>
      <w:r w:rsidR="000E1CE2">
        <w:t xml:space="preserve"> </w:t>
      </w:r>
      <w:r w:rsidR="000E1CE2">
        <w:fldChar w:fldCharType="begin"/>
      </w:r>
      <w:r w:rsidR="000E1CE2">
        <w:instrText xml:space="preserve"> REF _Ref484254646 \r \h </w:instrText>
      </w:r>
      <w:r w:rsidR="000E1CE2">
        <w:fldChar w:fldCharType="separate"/>
      </w:r>
      <w:r w:rsidR="007033F6">
        <w:t>[24]</w:t>
      </w:r>
      <w:r w:rsidR="000E1CE2">
        <w:fldChar w:fldCharType="end"/>
      </w:r>
      <w:r w:rsidR="00D87AE7">
        <w:rPr>
          <w:rFonts w:hint="eastAsia"/>
        </w:rPr>
        <w:t>，</w:t>
      </w:r>
      <w:r w:rsidR="000B7908">
        <w:rPr>
          <w:rFonts w:hint="eastAsia"/>
        </w:rPr>
        <w:t>而</w:t>
      </w:r>
      <w:r w:rsidR="000B7908">
        <w:rPr>
          <w:rFonts w:hint="eastAsia"/>
        </w:rPr>
        <w:t>PAM4</w:t>
      </w:r>
      <w:r w:rsidR="000B7908">
        <w:rPr>
          <w:rFonts w:hint="eastAsia"/>
        </w:rPr>
        <w:t>的传输速度更是达到了</w:t>
      </w:r>
      <w:r w:rsidR="000B7908">
        <w:rPr>
          <w:rFonts w:hint="eastAsia"/>
        </w:rPr>
        <w:t>56</w:t>
      </w:r>
      <w:r w:rsidR="000B7908">
        <w:t xml:space="preserve"> </w:t>
      </w:r>
      <w:r w:rsidR="000B7908">
        <w:rPr>
          <w:rFonts w:hint="eastAsia"/>
        </w:rPr>
        <w:t>Gbps</w:t>
      </w:r>
      <w:r w:rsidR="000E1CE2">
        <w:t xml:space="preserve"> </w:t>
      </w:r>
      <w:r w:rsidR="000E1CE2">
        <w:fldChar w:fldCharType="begin"/>
      </w:r>
      <w:r w:rsidR="000E1CE2">
        <w:instrText xml:space="preserve"> REF _Ref484254651 \r \h </w:instrText>
      </w:r>
      <w:r w:rsidR="000E1CE2">
        <w:fldChar w:fldCharType="separate"/>
      </w:r>
      <w:r w:rsidR="007033F6">
        <w:t>[25]</w:t>
      </w:r>
      <w:r w:rsidR="000E1CE2">
        <w:fldChar w:fldCharType="end"/>
      </w:r>
      <w:r w:rsidR="000B7908">
        <w:rPr>
          <w:rFonts w:hint="eastAsia"/>
        </w:rPr>
        <w:t>，</w:t>
      </w:r>
      <w:r w:rsidR="00D87AE7">
        <w:rPr>
          <w:rFonts w:hint="eastAsia"/>
        </w:rPr>
        <w:t>这极大的保证了</w:t>
      </w:r>
      <w:r w:rsidR="00D87AE7">
        <w:rPr>
          <w:rFonts w:hint="eastAsia"/>
        </w:rPr>
        <w:t>FPGA</w:t>
      </w:r>
      <w:r w:rsidR="00D87AE7">
        <w:rPr>
          <w:rFonts w:hint="eastAsia"/>
        </w:rPr>
        <w:t>的通信能力。</w:t>
      </w:r>
      <w:r w:rsidR="00DA51AA">
        <w:rPr>
          <w:rFonts w:hint="eastAsia"/>
        </w:rPr>
        <w:t>例如</w:t>
      </w:r>
      <w:r w:rsidR="00C61675">
        <w:rPr>
          <w:rFonts w:hint="eastAsia"/>
        </w:rPr>
        <w:t>Xilinx</w:t>
      </w:r>
      <w:r w:rsidR="00C61675">
        <w:rPr>
          <w:rFonts w:hint="eastAsia"/>
        </w:rPr>
        <w:t>目前最高端的</w:t>
      </w:r>
      <w:r w:rsidR="00C61675">
        <w:rPr>
          <w:rFonts w:hint="eastAsia"/>
        </w:rPr>
        <w:t>FPGA</w:t>
      </w:r>
      <w:r w:rsidR="00C61675">
        <w:rPr>
          <w:rFonts w:hint="eastAsia"/>
        </w:rPr>
        <w:t>的逻辑单元数量高达</w:t>
      </w:r>
      <w:r w:rsidR="00C61675">
        <w:rPr>
          <w:rFonts w:hint="eastAsia"/>
        </w:rPr>
        <w:t>378</w:t>
      </w:r>
      <w:r w:rsidR="00C61675">
        <w:rPr>
          <w:rFonts w:hint="eastAsia"/>
        </w:rPr>
        <w:t>万，并且集成了</w:t>
      </w:r>
      <w:r w:rsidR="00C61675">
        <w:rPr>
          <w:rFonts w:hint="eastAsia"/>
        </w:rPr>
        <w:t>128</w:t>
      </w:r>
      <w:r w:rsidR="00C61675">
        <w:rPr>
          <w:rFonts w:hint="eastAsia"/>
        </w:rPr>
        <w:t>个</w:t>
      </w:r>
      <w:r w:rsidR="00C61675">
        <w:t>Transceiver</w:t>
      </w:r>
      <w:r w:rsidR="00C61675">
        <w:rPr>
          <w:rFonts w:hint="eastAsia"/>
        </w:rPr>
        <w:t>，速度高达</w:t>
      </w:r>
      <w:r w:rsidR="00C61675">
        <w:rPr>
          <w:rFonts w:hint="eastAsia"/>
        </w:rPr>
        <w:t>32.75</w:t>
      </w:r>
      <w:r w:rsidR="00C61675">
        <w:t xml:space="preserve"> </w:t>
      </w:r>
      <w:r w:rsidR="00C61675">
        <w:rPr>
          <w:rFonts w:hint="eastAsia"/>
        </w:rPr>
        <w:t>Gbps</w:t>
      </w:r>
      <w:r w:rsidR="00985B7D">
        <w:rPr>
          <w:rFonts w:hint="eastAsia"/>
        </w:rPr>
        <w:t>，还集成了</w:t>
      </w:r>
      <w:r w:rsidR="00985B7D">
        <w:rPr>
          <w:rFonts w:hint="eastAsia"/>
        </w:rPr>
        <w:t>4</w:t>
      </w:r>
      <w:r w:rsidR="00985B7D">
        <w:rPr>
          <w:rFonts w:hint="eastAsia"/>
        </w:rPr>
        <w:t>个</w:t>
      </w:r>
      <w:r w:rsidR="00985B7D">
        <w:rPr>
          <w:rFonts w:hint="eastAsia"/>
        </w:rPr>
        <w:t>PCIe</w:t>
      </w:r>
      <w:r w:rsidR="00985B7D">
        <w:t xml:space="preserve"> Gen4 x8</w:t>
      </w:r>
      <w:r w:rsidR="00985B7D">
        <w:rPr>
          <w:rFonts w:hint="eastAsia"/>
        </w:rPr>
        <w:t>的硬核</w:t>
      </w:r>
      <w:r w:rsidR="000E1CE2">
        <w:fldChar w:fldCharType="begin"/>
      </w:r>
      <w:r w:rsidR="000E1CE2">
        <w:instrText xml:space="preserve"> </w:instrText>
      </w:r>
      <w:r w:rsidR="000E1CE2">
        <w:rPr>
          <w:rFonts w:hint="eastAsia"/>
        </w:rPr>
        <w:instrText>REF _Ref484254754 \r \h</w:instrText>
      </w:r>
      <w:r w:rsidR="000E1CE2">
        <w:instrText xml:space="preserve"> </w:instrText>
      </w:r>
      <w:r w:rsidR="000E1CE2">
        <w:fldChar w:fldCharType="separate"/>
      </w:r>
      <w:r w:rsidR="007033F6">
        <w:t>[26]</w:t>
      </w:r>
      <w:r w:rsidR="000E1CE2">
        <w:fldChar w:fldCharType="end"/>
      </w:r>
      <w:r w:rsidR="00985B7D">
        <w:rPr>
          <w:rFonts w:hint="eastAsia"/>
        </w:rPr>
        <w:t>。</w:t>
      </w:r>
      <w:r w:rsidR="00500F33">
        <w:rPr>
          <w:rFonts w:hint="eastAsia"/>
        </w:rPr>
        <w:t>最新的发展趋势是</w:t>
      </w:r>
      <w:r w:rsidR="00500F33">
        <w:rPr>
          <w:rFonts w:hint="eastAsia"/>
        </w:rPr>
        <w:t>SoC FPGA</w:t>
      </w:r>
      <w:r w:rsidR="00C17846">
        <w:rPr>
          <w:rFonts w:hint="eastAsia"/>
        </w:rPr>
        <w:t>，也</w:t>
      </w:r>
      <w:r w:rsidR="000E1CE2">
        <w:rPr>
          <w:rFonts w:hint="eastAsia"/>
        </w:rPr>
        <w:t>就</w:t>
      </w:r>
      <w:r w:rsidR="00C17846">
        <w:rPr>
          <w:rFonts w:hint="eastAsia"/>
        </w:rPr>
        <w:t>是在同一块芯片里，集成传统的</w:t>
      </w:r>
      <w:r w:rsidR="00C17846">
        <w:rPr>
          <w:rFonts w:hint="eastAsia"/>
        </w:rPr>
        <w:t>FPGA</w:t>
      </w:r>
      <w:r w:rsidR="00C17846">
        <w:rPr>
          <w:rFonts w:hint="eastAsia"/>
        </w:rPr>
        <w:t>以及</w:t>
      </w:r>
      <w:r w:rsidR="00C17846">
        <w:rPr>
          <w:rFonts w:hint="eastAsia"/>
        </w:rPr>
        <w:t>ARM</w:t>
      </w:r>
      <w:r w:rsidR="00C17846">
        <w:rPr>
          <w:rFonts w:hint="eastAsia"/>
        </w:rPr>
        <w:t>硬核等</w:t>
      </w:r>
      <w:r w:rsidR="000E1CE2">
        <w:rPr>
          <w:rFonts w:hint="eastAsia"/>
        </w:rPr>
        <w:t>。</w:t>
      </w:r>
    </w:p>
    <w:p w14:paraId="56DCAB5E" w14:textId="77777777" w:rsidR="0061056A" w:rsidRPr="005D6EA8" w:rsidRDefault="0061056A" w:rsidP="00C52918">
      <w:pPr>
        <w:pStyle w:val="a2"/>
        <w:ind w:firstLine="480"/>
      </w:pPr>
      <w:r>
        <w:rPr>
          <w:rFonts w:hint="eastAsia"/>
        </w:rPr>
        <w:t>FPGA</w:t>
      </w:r>
      <w:r>
        <w:rPr>
          <w:rFonts w:hint="eastAsia"/>
        </w:rPr>
        <w:t>的高集成度带来了计算能力的极大提高，其并行化的特点也十分适用于机器学习领域。</w:t>
      </w:r>
    </w:p>
    <w:p w14:paraId="191BB432" w14:textId="7FB37AC8" w:rsidR="0061056A" w:rsidRDefault="0061056A" w:rsidP="0061056A">
      <w:pPr>
        <w:pStyle w:val="4"/>
        <w:spacing w:before="156" w:after="156"/>
      </w:pPr>
      <w:r>
        <w:rPr>
          <w:rFonts w:hint="eastAsia"/>
        </w:rPr>
        <w:t>决策树</w:t>
      </w:r>
      <w:r w:rsidR="006879A4">
        <w:rPr>
          <w:rFonts w:hint="eastAsia"/>
        </w:rPr>
        <w:t>算法</w:t>
      </w:r>
      <w:r w:rsidR="0033098E">
        <w:rPr>
          <w:rFonts w:hint="eastAsia"/>
        </w:rPr>
        <w:t>的</w:t>
      </w:r>
      <w:r w:rsidR="00876371">
        <w:rPr>
          <w:rFonts w:hint="eastAsia"/>
        </w:rPr>
        <w:t>实现</w:t>
      </w:r>
    </w:p>
    <w:p w14:paraId="4C252CFE" w14:textId="49EA98D2" w:rsidR="00983A7F" w:rsidRDefault="00983A7F" w:rsidP="000E1CE2">
      <w:pPr>
        <w:pStyle w:val="a2"/>
        <w:ind w:firstLine="480"/>
      </w:pPr>
      <w:r>
        <w:rPr>
          <w:rFonts w:hint="eastAsia"/>
        </w:rPr>
        <w:t>决策树结构简单，逻辑清晰，就是</w:t>
      </w:r>
      <w:r w:rsidR="000E1CE2">
        <w:rPr>
          <w:rFonts w:hint="eastAsia"/>
        </w:rPr>
        <w:t>对于</w:t>
      </w:r>
      <w:r>
        <w:rPr>
          <w:rFonts w:hint="eastAsia"/>
        </w:rPr>
        <w:t>每一个节点</w:t>
      </w:r>
      <w:r w:rsidR="000E1CE2">
        <w:rPr>
          <w:rFonts w:hint="eastAsia"/>
        </w:rPr>
        <w:t>，读取节点参数，</w:t>
      </w:r>
      <w:r>
        <w:rPr>
          <w:rFonts w:hint="eastAsia"/>
        </w:rPr>
        <w:t>进行</w:t>
      </w:r>
      <w:r w:rsidR="000E1CE2">
        <w:rPr>
          <w:rFonts w:hint="eastAsia"/>
        </w:rPr>
        <w:t>判断</w:t>
      </w:r>
      <w:r>
        <w:rPr>
          <w:rFonts w:hint="eastAsia"/>
        </w:rPr>
        <w:t>，然后决定下一个节点。决策树从逻辑上是顺序执行的，也就是说如果从根节点到叶节点的深度为</w:t>
      </w:r>
      <w:r>
        <w:rPr>
          <w:rFonts w:hint="eastAsia"/>
        </w:rPr>
        <w:t>P</w:t>
      </w:r>
      <w:r>
        <w:rPr>
          <w:rFonts w:hint="eastAsia"/>
        </w:rPr>
        <w:t>，</w:t>
      </w:r>
      <w:r w:rsidR="000E1CE2">
        <w:rPr>
          <w:rFonts w:hint="eastAsia"/>
        </w:rPr>
        <w:t>那么</w:t>
      </w:r>
      <w:r>
        <w:rPr>
          <w:rFonts w:hint="eastAsia"/>
        </w:rPr>
        <w:t>就需要进行</w:t>
      </w:r>
      <w:r>
        <w:rPr>
          <w:rFonts w:hint="eastAsia"/>
        </w:rPr>
        <w:t>P</w:t>
      </w:r>
      <w:r>
        <w:rPr>
          <w:rFonts w:hint="eastAsia"/>
        </w:rPr>
        <w:t>次决策。按照这种思路来实现，</w:t>
      </w:r>
      <w:r>
        <w:rPr>
          <w:rFonts w:hint="eastAsia"/>
        </w:rPr>
        <w:t>FPGA</w:t>
      </w:r>
      <w:r>
        <w:rPr>
          <w:rFonts w:hint="eastAsia"/>
        </w:rPr>
        <w:t>逻辑结构也是十分简单清晰，占用资源量最少。</w:t>
      </w:r>
    </w:p>
    <w:p w14:paraId="1F97A13F" w14:textId="1D11EA3E" w:rsidR="00983A7F" w:rsidRDefault="00983A7F" w:rsidP="00C52918">
      <w:pPr>
        <w:pStyle w:val="a2"/>
        <w:ind w:firstLine="480"/>
      </w:pPr>
      <w:r>
        <w:rPr>
          <w:rFonts w:hint="eastAsia"/>
        </w:rPr>
        <w:t>决策树是由</w:t>
      </w:r>
      <w:r w:rsidR="00EF5494">
        <w:rPr>
          <w:rFonts w:hint="eastAsia"/>
        </w:rPr>
        <w:t>树上的节点以及其连接关系组成。对于每一个节点，我们需要指定以下几个信息</w:t>
      </w:r>
      <w:r w:rsidR="000E1CE2">
        <w:rPr>
          <w:rFonts w:hint="eastAsia"/>
        </w:rPr>
        <w:t>作为参数</w:t>
      </w:r>
      <w:r w:rsidR="00EF5494">
        <w:rPr>
          <w:rFonts w:hint="eastAsia"/>
        </w:rPr>
        <w:t>：</w:t>
      </w:r>
    </w:p>
    <w:p w14:paraId="16269261" w14:textId="6D5C70BD" w:rsidR="00EF5494" w:rsidRDefault="00EF5494" w:rsidP="00EF5494">
      <w:pPr>
        <w:pStyle w:val="a0"/>
      </w:pPr>
      <w:r>
        <w:rPr>
          <w:rFonts w:hint="eastAsia"/>
        </w:rPr>
        <w:t>进行切分的特征</w:t>
      </w:r>
    </w:p>
    <w:p w14:paraId="0E5E0231" w14:textId="54744A7D" w:rsidR="00EF5494" w:rsidRDefault="00EF5494" w:rsidP="00EF5494">
      <w:pPr>
        <w:pStyle w:val="a0"/>
      </w:pPr>
      <w:r>
        <w:rPr>
          <w:rFonts w:hint="eastAsia"/>
        </w:rPr>
        <w:t>进行切分的特征值</w:t>
      </w:r>
    </w:p>
    <w:p w14:paraId="0C5A8AE2" w14:textId="40074AAA" w:rsidR="00EF5494" w:rsidRDefault="00EF5494" w:rsidP="00EF5494">
      <w:pPr>
        <w:pStyle w:val="a0"/>
      </w:pPr>
      <w:r>
        <w:rPr>
          <w:rFonts w:hint="eastAsia"/>
        </w:rPr>
        <w:t>左节点的地址</w:t>
      </w:r>
    </w:p>
    <w:p w14:paraId="72C836F1" w14:textId="05BEB4B0" w:rsidR="00EF5494" w:rsidRDefault="00EF5494" w:rsidP="00EF5494">
      <w:pPr>
        <w:pStyle w:val="a0"/>
      </w:pPr>
      <w:r>
        <w:rPr>
          <w:rFonts w:hint="eastAsia"/>
        </w:rPr>
        <w:t>右节点的地址</w:t>
      </w:r>
    </w:p>
    <w:p w14:paraId="71C95B55" w14:textId="3C0D9F14" w:rsidR="00F7306F" w:rsidRPr="000E1CE2" w:rsidRDefault="00EF5494" w:rsidP="00F7306F">
      <w:pPr>
        <w:pStyle w:val="a2"/>
        <w:ind w:firstLine="480"/>
      </w:pPr>
      <w:r>
        <w:rPr>
          <w:rFonts w:hint="eastAsia"/>
        </w:rPr>
        <w:t>在</w:t>
      </w:r>
      <w:r>
        <w:rPr>
          <w:rFonts w:hint="eastAsia"/>
        </w:rPr>
        <w:t>C/C</w:t>
      </w:r>
      <w:r>
        <w:t>++</w:t>
      </w:r>
      <w:r>
        <w:rPr>
          <w:rFonts w:hint="eastAsia"/>
        </w:rPr>
        <w:t>等</w:t>
      </w:r>
      <w:r w:rsidR="000E1CE2">
        <w:rPr>
          <w:rFonts w:hint="eastAsia"/>
        </w:rPr>
        <w:t>高级</w:t>
      </w:r>
      <w:r>
        <w:rPr>
          <w:rFonts w:hint="eastAsia"/>
        </w:rPr>
        <w:t>语言中，可以使用一个结构或者定义一个类</w:t>
      </w:r>
      <w:r>
        <w:rPr>
          <w:rFonts w:hint="eastAsia"/>
        </w:rPr>
        <w:t>Tree</w:t>
      </w:r>
      <w:r>
        <w:t>Node</w:t>
      </w:r>
      <w:r>
        <w:rPr>
          <w:rFonts w:hint="eastAsia"/>
        </w:rPr>
        <w:t>来表示树节点，左子树和右子树都是指针。而在</w:t>
      </w:r>
      <w:r>
        <w:rPr>
          <w:rFonts w:hint="eastAsia"/>
        </w:rPr>
        <w:t>FPGA</w:t>
      </w:r>
      <w:r>
        <w:rPr>
          <w:rFonts w:hint="eastAsia"/>
        </w:rPr>
        <w:t>里，可以使用类似的表达方式。我们使用一块</w:t>
      </w:r>
      <w:r>
        <w:rPr>
          <w:rFonts w:hint="eastAsia"/>
        </w:rPr>
        <w:t>RAM</w:t>
      </w:r>
      <w:r>
        <w:rPr>
          <w:rFonts w:hint="eastAsia"/>
        </w:rPr>
        <w:t>来保存所有的树节点，树节点的编号与</w:t>
      </w:r>
      <w:r>
        <w:rPr>
          <w:rFonts w:hint="eastAsia"/>
        </w:rPr>
        <w:t>RAM</w:t>
      </w:r>
      <w:r>
        <w:rPr>
          <w:rFonts w:hint="eastAsia"/>
        </w:rPr>
        <w:t>地址相对应</w:t>
      </w:r>
      <w:r w:rsidR="000E1CE2">
        <w:rPr>
          <w:rFonts w:hint="eastAsia"/>
        </w:rPr>
        <w:t>，</w:t>
      </w:r>
      <w:r>
        <w:rPr>
          <w:rFonts w:hint="eastAsia"/>
        </w:rPr>
        <w:t>地址</w:t>
      </w:r>
      <w:r>
        <w:rPr>
          <w:rFonts w:hint="eastAsia"/>
        </w:rPr>
        <w:t>0x0</w:t>
      </w:r>
      <w:r>
        <w:rPr>
          <w:rFonts w:hint="eastAsia"/>
        </w:rPr>
        <w:t>处的数据对应根节点</w:t>
      </w:r>
      <w:r w:rsidR="000E1CE2">
        <w:rPr>
          <w:rFonts w:hint="eastAsia"/>
        </w:rPr>
        <w:t>,</w:t>
      </w:r>
      <w:r w:rsidR="000E1CE2" w:rsidRPr="000E1CE2">
        <w:rPr>
          <w:rFonts w:hint="eastAsia"/>
        </w:rPr>
        <w:t xml:space="preserve"> </w:t>
      </w:r>
      <w:r w:rsidR="000E1CE2">
        <w:rPr>
          <w:rFonts w:hint="eastAsia"/>
        </w:rPr>
        <w:t>如</w:t>
      </w:r>
      <w:r w:rsidR="003249B4">
        <w:fldChar w:fldCharType="begin"/>
      </w:r>
      <w:r w:rsidR="003249B4">
        <w:instrText xml:space="preserve"> </w:instrText>
      </w:r>
      <w:r w:rsidR="003249B4">
        <w:rPr>
          <w:rFonts w:hint="eastAsia"/>
        </w:rPr>
        <w:instrText>REF _Ref484259235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7</w:t>
      </w:r>
      <w:r w:rsidR="003249B4">
        <w:fldChar w:fldCharType="end"/>
      </w:r>
      <w:r w:rsidR="000E1CE2">
        <w:rPr>
          <w:rFonts w:hint="eastAsia"/>
        </w:rPr>
        <w:t>所示</w:t>
      </w:r>
      <w:r>
        <w:rPr>
          <w:rFonts w:hint="eastAsia"/>
        </w:rPr>
        <w:t>。参考</w:t>
      </w:r>
      <w:r>
        <w:rPr>
          <w:rFonts w:hint="eastAsia"/>
        </w:rPr>
        <w:t>C</w:t>
      </w:r>
      <w:r>
        <w:rPr>
          <w:rFonts w:hint="eastAsia"/>
        </w:rPr>
        <w:t>语言实现，</w:t>
      </w:r>
      <w:r w:rsidR="00CD0B14">
        <w:rPr>
          <w:rFonts w:hint="eastAsia"/>
        </w:rPr>
        <w:t>RAM</w:t>
      </w:r>
      <w:r w:rsidR="00CD0B14">
        <w:rPr>
          <w:rFonts w:hint="eastAsia"/>
        </w:rPr>
        <w:t>存储的每个节点也需要表达四个字段。为了节约存储资源，我们可以在构造决策树的时候，强制</w:t>
      </w:r>
      <w:r w:rsidR="00EB036D">
        <w:rPr>
          <w:rFonts w:hint="eastAsia"/>
        </w:rPr>
        <w:t>使</w:t>
      </w:r>
      <w:r w:rsidR="00CD0B14">
        <w:rPr>
          <w:rFonts w:hint="eastAsia"/>
        </w:rPr>
        <w:t>右子树节点的编号比左子树的编号大</w:t>
      </w:r>
      <w:r w:rsidR="00CD0B14">
        <w:rPr>
          <w:rFonts w:hint="eastAsia"/>
        </w:rPr>
        <w:t>1</w:t>
      </w:r>
      <w:r w:rsidR="00F7306F">
        <w:rPr>
          <w:rFonts w:hint="eastAsia"/>
        </w:rPr>
        <w:t>，这样一来，</w:t>
      </w:r>
      <w:r w:rsidR="00F7306F">
        <w:rPr>
          <w:rFonts w:hint="eastAsia"/>
        </w:rPr>
        <w:t>RAM</w:t>
      </w:r>
      <w:r w:rsidR="00F7306F">
        <w:rPr>
          <w:rFonts w:hint="eastAsia"/>
        </w:rPr>
        <w:t>存储的每个节点就只需要表达三个字段：</w:t>
      </w:r>
      <w:r w:rsidR="00F7306F">
        <w:t>SP</w:t>
      </w:r>
      <w:r w:rsidR="00F7306F">
        <w:rPr>
          <w:rFonts w:hint="eastAsia"/>
        </w:rPr>
        <w:t>、</w:t>
      </w:r>
      <w:r w:rsidR="00F7306F">
        <w:t>VAL</w:t>
      </w:r>
      <w:r w:rsidR="00F7306F">
        <w:rPr>
          <w:rFonts w:hint="eastAsia"/>
        </w:rPr>
        <w:t>和</w:t>
      </w:r>
      <w:r w:rsidR="00F7306F">
        <w:t>LNI</w:t>
      </w:r>
      <w:r w:rsidR="00F7306F">
        <w:rPr>
          <w:rFonts w:hint="eastAsia"/>
        </w:rPr>
        <w:t>。</w:t>
      </w:r>
    </w:p>
    <w:p w14:paraId="383589AD" w14:textId="77777777" w:rsidR="000E1CE2" w:rsidRDefault="000E1CE2" w:rsidP="000E1CE2">
      <w:pPr>
        <w:pStyle w:val="af7"/>
        <w:keepNext/>
        <w:spacing w:before="156"/>
      </w:pPr>
      <w:r>
        <w:object w:dxaOrig="16201" w:dyaOrig="4576" w14:anchorId="696F8020">
          <v:shape id="_x0000_i1034" type="#_x0000_t75" style="width:417.9pt;height:115.5pt" o:ole="">
            <v:imagedata r:id="rId83" o:title=""/>
          </v:shape>
          <o:OLEObject Type="Embed" ProgID="Visio.Drawing.15" ShapeID="_x0000_i1034" DrawAspect="Content" ObjectID="_1558172530" r:id="rId84"/>
        </w:object>
      </w:r>
    </w:p>
    <w:p w14:paraId="686E458F" w14:textId="009E76A5" w:rsidR="000E1CE2" w:rsidRPr="000A7434" w:rsidRDefault="000E1CE2" w:rsidP="000E1CE2">
      <w:pPr>
        <w:pStyle w:val="aff0"/>
      </w:pPr>
      <w:bookmarkStart w:id="201" w:name="_Ref484259235"/>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7</w:t>
      </w:r>
      <w:r w:rsidR="00CA3B33">
        <w:fldChar w:fldCharType="end"/>
      </w:r>
      <w:bookmarkEnd w:id="201"/>
      <w:r>
        <w:t xml:space="preserve">  </w:t>
      </w:r>
      <w:r>
        <w:rPr>
          <w:rFonts w:hint="eastAsia"/>
        </w:rPr>
        <w:t>在</w:t>
      </w:r>
      <w:r>
        <w:t>FPGA</w:t>
      </w:r>
      <w:r>
        <w:rPr>
          <w:rFonts w:hint="eastAsia"/>
        </w:rPr>
        <w:t>里使用</w:t>
      </w:r>
      <w:r>
        <w:rPr>
          <w:rFonts w:hint="eastAsia"/>
        </w:rPr>
        <w:t>RAM</w:t>
      </w:r>
      <w:r>
        <w:rPr>
          <w:rFonts w:hint="eastAsia"/>
        </w:rPr>
        <w:t>表达决策树</w:t>
      </w:r>
    </w:p>
    <w:p w14:paraId="1F333495" w14:textId="20808913" w:rsidR="00F2557B" w:rsidRDefault="00E308FD" w:rsidP="000E1CE2">
      <w:pPr>
        <w:pStyle w:val="a2"/>
        <w:ind w:firstLine="480"/>
      </w:pPr>
      <w:r>
        <w:rPr>
          <w:rFonts w:hint="eastAsia"/>
        </w:rPr>
        <w:t>S</w:t>
      </w:r>
      <w:r>
        <w:t>P</w:t>
      </w:r>
      <w:r>
        <w:rPr>
          <w:rFonts w:hint="eastAsia"/>
        </w:rPr>
        <w:t>表示切分的特征，使用</w:t>
      </w:r>
      <w:r>
        <w:rPr>
          <w:rFonts w:hint="eastAsia"/>
        </w:rPr>
        <w:t>1</w:t>
      </w:r>
      <w:r>
        <w:rPr>
          <w:rFonts w:hint="eastAsia"/>
        </w:rPr>
        <w:t>个</w:t>
      </w:r>
      <w:r w:rsidR="00BB4AD5">
        <w:rPr>
          <w:rFonts w:hint="eastAsia"/>
        </w:rPr>
        <w:t>字节</w:t>
      </w:r>
      <w:r>
        <w:rPr>
          <w:rFonts w:hint="eastAsia"/>
        </w:rPr>
        <w:t>来表示，而且</w:t>
      </w:r>
      <w:r>
        <w:rPr>
          <w:rFonts w:hint="eastAsia"/>
        </w:rPr>
        <w:t>SP=255</w:t>
      </w:r>
      <w:r>
        <w:rPr>
          <w:rFonts w:hint="eastAsia"/>
        </w:rPr>
        <w:t>被保留用于表示该节点是叶节点，所以最大支持</w:t>
      </w:r>
      <w:r>
        <w:rPr>
          <w:rFonts w:hint="eastAsia"/>
        </w:rPr>
        <w:t>255</w:t>
      </w:r>
      <w:r>
        <w:rPr>
          <w:rFonts w:hint="eastAsia"/>
        </w:rPr>
        <w:t>个特征。</w:t>
      </w:r>
      <w:r>
        <w:rPr>
          <w:rFonts w:hint="eastAsia"/>
        </w:rPr>
        <w:t>VAL</w:t>
      </w:r>
      <w:r>
        <w:rPr>
          <w:rFonts w:hint="eastAsia"/>
        </w:rPr>
        <w:t>表示切分的特征值</w:t>
      </w:r>
      <w:r w:rsidR="00BB4AD5">
        <w:rPr>
          <w:rFonts w:hint="eastAsia"/>
        </w:rPr>
        <w:t>，使用</w:t>
      </w:r>
      <w:r w:rsidR="00BB4AD5">
        <w:rPr>
          <w:rFonts w:hint="eastAsia"/>
        </w:rPr>
        <w:t>2</w:t>
      </w:r>
      <w:r w:rsidR="00BB4AD5">
        <w:rPr>
          <w:rFonts w:hint="eastAsia"/>
        </w:rPr>
        <w:t>个字节来表示，如果表达整数，那么表示范围为</w:t>
      </w:r>
      <w:r w:rsidR="00BB4AD5">
        <w:rPr>
          <w:rFonts w:hint="eastAsia"/>
        </w:rPr>
        <w:t>0~65535</w:t>
      </w:r>
      <w:r w:rsidR="00BB4AD5">
        <w:rPr>
          <w:rFonts w:hint="eastAsia"/>
        </w:rPr>
        <w:t>，如果表达小数，那么使用定点数，表示范围为</w:t>
      </w:r>
      <w:r w:rsidR="00BB4AD5">
        <w:rPr>
          <w:rFonts w:hint="eastAsia"/>
        </w:rPr>
        <w:t>{</w:t>
      </w:r>
      <w:r w:rsidR="00BB4AD5">
        <w:t>TODO</w:t>
      </w:r>
      <w:r w:rsidR="00BB4AD5">
        <w:rPr>
          <w:rFonts w:hint="eastAsia"/>
        </w:rPr>
        <w:t>}</w:t>
      </w:r>
      <w:r w:rsidR="00BB4AD5">
        <w:rPr>
          <w:rFonts w:hint="eastAsia"/>
        </w:rPr>
        <w:t>。</w:t>
      </w:r>
      <w:r w:rsidR="00F2557B">
        <w:rPr>
          <w:rFonts w:hint="eastAsia"/>
        </w:rPr>
        <w:t>LNI</w:t>
      </w:r>
      <w:r w:rsidR="00F2557B">
        <w:rPr>
          <w:rFonts w:hint="eastAsia"/>
        </w:rPr>
        <w:t>表示左子树的编号，也就是左子树节点的地址，使用</w:t>
      </w:r>
      <w:r w:rsidR="00F2557B">
        <w:rPr>
          <w:rFonts w:hint="eastAsia"/>
        </w:rPr>
        <w:t>2</w:t>
      </w:r>
      <w:r w:rsidR="00F2557B">
        <w:rPr>
          <w:rFonts w:hint="eastAsia"/>
        </w:rPr>
        <w:t>个字节来表示，也就是说支持的树节点数量为</w:t>
      </w:r>
      <w:r w:rsidR="00F2557B">
        <w:rPr>
          <w:rFonts w:hint="eastAsia"/>
        </w:rPr>
        <w:t>65536</w:t>
      </w:r>
      <w:r w:rsidR="00F2557B">
        <w:rPr>
          <w:rFonts w:hint="eastAsia"/>
        </w:rPr>
        <w:t>。相应的，右子树节点的编号可以根据</w:t>
      </w:r>
      <w:r w:rsidR="00F2557B">
        <w:rPr>
          <w:rFonts w:hint="eastAsia"/>
        </w:rPr>
        <w:t>LNI</w:t>
      </w:r>
      <w:r w:rsidR="00F2557B">
        <w:rPr>
          <w:rFonts w:hint="eastAsia"/>
        </w:rPr>
        <w:t>得到。</w:t>
      </w:r>
    </w:p>
    <w:p w14:paraId="250FD1B1" w14:textId="40645CB3" w:rsidR="00342502" w:rsidRDefault="00342502" w:rsidP="00C52918">
      <w:pPr>
        <w:pStyle w:val="a2"/>
        <w:ind w:firstLine="480"/>
      </w:pPr>
      <w:r>
        <w:rPr>
          <w:rFonts w:hint="eastAsia"/>
        </w:rPr>
        <w:t>当使用决策树进行预测时，</w:t>
      </w:r>
      <w:r w:rsidR="00971081">
        <w:rPr>
          <w:rFonts w:hint="eastAsia"/>
        </w:rPr>
        <w:t>步骤如下：</w:t>
      </w:r>
    </w:p>
    <w:p w14:paraId="0C38005B" w14:textId="193EA392" w:rsidR="00971081" w:rsidRPr="00971081" w:rsidRDefault="00971081" w:rsidP="00971081">
      <w:pPr>
        <w:pStyle w:val="a0"/>
        <w:rPr>
          <w:i/>
        </w:rPr>
      </w:pPr>
      <w:r>
        <w:rPr>
          <w:rFonts w:hint="eastAsia"/>
        </w:rPr>
        <w:t>输入数据</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p>
    <w:p w14:paraId="65450695" w14:textId="15C927D9" w:rsidR="00971081" w:rsidRDefault="00971081" w:rsidP="00971081">
      <w:pPr>
        <w:pStyle w:val="a0"/>
      </w:pPr>
      <w:r>
        <w:rPr>
          <w:rFonts w:hint="eastAsia"/>
        </w:rPr>
        <w:t>读取地址</w:t>
      </w:r>
      <w:r>
        <w:rPr>
          <w:rFonts w:hint="eastAsia"/>
        </w:rPr>
        <w:t>0</w:t>
      </w:r>
      <w:r>
        <w:rPr>
          <w:rFonts w:hint="eastAsia"/>
        </w:rPr>
        <w:t>的数据</w:t>
      </w:r>
      <w:r>
        <w:rPr>
          <w:rFonts w:hint="eastAsia"/>
        </w:rPr>
        <w:t>D0</w:t>
      </w:r>
      <w:r>
        <w:rPr>
          <w:rFonts w:hint="eastAsia"/>
        </w:rPr>
        <w:t>，获得字段</w:t>
      </w:r>
      <w:r w:rsidR="00BB4AD5">
        <w:t>SP</w:t>
      </w:r>
      <w:r>
        <w:rPr>
          <w:rFonts w:hint="eastAsia"/>
        </w:rPr>
        <w:t>、</w:t>
      </w:r>
      <w:r w:rsidR="00BB4AD5">
        <w:t>VAL</w:t>
      </w:r>
      <w:r>
        <w:rPr>
          <w:rFonts w:hint="eastAsia"/>
        </w:rPr>
        <w:t>和</w:t>
      </w:r>
      <w:r w:rsidR="00BB4AD5">
        <w:t>LNI</w:t>
      </w:r>
      <w:r w:rsidR="00BB4AD5">
        <w:rPr>
          <w:rFonts w:hint="eastAsia"/>
        </w:rPr>
        <w:t>，</w:t>
      </w:r>
      <w:r w:rsidR="00BB4AD5">
        <w:rPr>
          <w:rFonts w:hint="eastAsia"/>
        </w:rPr>
        <w:t>RNI=</w:t>
      </w:r>
      <w:r w:rsidR="00BB4AD5">
        <w:t>LNI+1</w:t>
      </w:r>
    </w:p>
    <w:p w14:paraId="1C2214BC" w14:textId="624E88BE" w:rsidR="00971081" w:rsidRDefault="00971081" w:rsidP="00971081">
      <w:pPr>
        <w:pStyle w:val="a0"/>
      </w:pPr>
      <w:r>
        <w:rPr>
          <w:rFonts w:hint="eastAsia"/>
        </w:rPr>
        <w:t>如果</w:t>
      </w:r>
      <m:oMath>
        <m:r>
          <m:rPr>
            <m:sty m:val="bi"/>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SP</m:t>
            </m:r>
          </m:e>
        </m:d>
        <m:r>
          <m:rPr>
            <m:sty m:val="p"/>
          </m:rPr>
          <w:rPr>
            <w:rFonts w:ascii="Cambria Math" w:hAnsi="Cambria Math"/>
          </w:rPr>
          <m:t>&lt;VAL</m:t>
        </m:r>
      </m:oMath>
      <w:r>
        <w:rPr>
          <w:rFonts w:hint="eastAsia"/>
        </w:rPr>
        <w:t>，那么下一个节点编号为</w:t>
      </w:r>
      <w:r w:rsidR="00BB4AD5">
        <w:t>LNI</w:t>
      </w:r>
      <w:r>
        <w:rPr>
          <w:rFonts w:hint="eastAsia"/>
        </w:rPr>
        <w:t>；反之，下一个节点编号为</w:t>
      </w:r>
      <w:r w:rsidR="00BB4AD5">
        <w:t>RNI</w:t>
      </w:r>
    </w:p>
    <w:p w14:paraId="1D0CF51C" w14:textId="43C013DD" w:rsidR="00971081" w:rsidRDefault="00971081" w:rsidP="00971081">
      <w:pPr>
        <w:pStyle w:val="a0"/>
      </w:pPr>
      <w:r>
        <w:rPr>
          <w:rFonts w:hint="eastAsia"/>
        </w:rPr>
        <w:t>读出</w:t>
      </w:r>
      <w:r w:rsidR="00CC7751">
        <w:rPr>
          <w:rFonts w:hint="eastAsia"/>
        </w:rPr>
        <w:t>下一个节点编号数据</w:t>
      </w:r>
    </w:p>
    <w:p w14:paraId="3AC6D95C" w14:textId="6834574B" w:rsidR="00CC7751" w:rsidRDefault="00CC7751" w:rsidP="00971081">
      <w:pPr>
        <w:pStyle w:val="a0"/>
      </w:pPr>
      <w:r>
        <w:rPr>
          <w:rFonts w:hint="eastAsia"/>
        </w:rPr>
        <w:t>……</w:t>
      </w:r>
    </w:p>
    <w:p w14:paraId="63D38F71" w14:textId="77777777" w:rsidR="00E55014" w:rsidRDefault="00E55014" w:rsidP="00C52918">
      <w:pPr>
        <w:pStyle w:val="a2"/>
        <w:ind w:firstLine="480"/>
      </w:pPr>
    </w:p>
    <w:p w14:paraId="4632CAF3" w14:textId="60821B6A" w:rsidR="00E55014" w:rsidRDefault="00DB19E1" w:rsidP="00C52918">
      <w:pPr>
        <w:pStyle w:val="a2"/>
        <w:ind w:firstLine="480"/>
      </w:pPr>
      <w:r>
        <w:rPr>
          <w:rFonts w:hint="eastAsia"/>
        </w:rPr>
        <w:t>在使用</w:t>
      </w:r>
      <w:r>
        <w:rPr>
          <w:rFonts w:hint="eastAsia"/>
        </w:rPr>
        <w:t>FPGA</w:t>
      </w:r>
      <w:r>
        <w:rPr>
          <w:rFonts w:hint="eastAsia"/>
        </w:rPr>
        <w:t>时，速度和面积</w:t>
      </w:r>
      <w:r w:rsidR="000E1CE2">
        <w:rPr>
          <w:rFonts w:hint="eastAsia"/>
        </w:rPr>
        <w:t>始终是一对矛盾的指标</w:t>
      </w:r>
      <w:r w:rsidRPr="00DB19E1">
        <w:rPr>
          <w:rFonts w:hint="eastAsia"/>
        </w:rPr>
        <w:t>。</w:t>
      </w:r>
      <w:r w:rsidR="000E1CE2">
        <w:rPr>
          <w:rFonts w:hint="eastAsia"/>
        </w:rPr>
        <w:t>运行速度快通常意味着资源占</w:t>
      </w:r>
      <w:r w:rsidR="00C17846">
        <w:rPr>
          <w:rFonts w:hint="eastAsia"/>
        </w:rPr>
        <w:t>用量</w:t>
      </w:r>
      <w:r w:rsidR="000E1CE2">
        <w:rPr>
          <w:rFonts w:hint="eastAsia"/>
        </w:rPr>
        <w:t>高</w:t>
      </w:r>
      <w:r w:rsidRPr="00DB19E1">
        <w:rPr>
          <w:rFonts w:hint="eastAsia"/>
        </w:rPr>
        <w:t>，而</w:t>
      </w:r>
      <w:r w:rsidR="00C17846">
        <w:rPr>
          <w:rFonts w:hint="eastAsia"/>
        </w:rPr>
        <w:t>节省资源</w:t>
      </w:r>
      <w:r w:rsidR="000E1CE2">
        <w:rPr>
          <w:rFonts w:hint="eastAsia"/>
        </w:rPr>
        <w:t>量往往会导致运行</w:t>
      </w:r>
      <w:r w:rsidR="00C17846">
        <w:rPr>
          <w:rFonts w:hint="eastAsia"/>
        </w:rPr>
        <w:t>速度变慢。</w:t>
      </w:r>
      <w:r>
        <w:rPr>
          <w:rFonts w:hint="eastAsia"/>
        </w:rPr>
        <w:t>使用上述方法来实现决策树，虽然结构简单，资源占用量小，但是牺牲了决策树的速度，完全没有体现出</w:t>
      </w:r>
      <w:r>
        <w:rPr>
          <w:rFonts w:hint="eastAsia"/>
        </w:rPr>
        <w:t>FPGA</w:t>
      </w:r>
      <w:r>
        <w:rPr>
          <w:rFonts w:hint="eastAsia"/>
        </w:rPr>
        <w:t>并行执行的优势。</w:t>
      </w:r>
      <w:r w:rsidR="00816F1F">
        <w:rPr>
          <w:rFonts w:hint="eastAsia"/>
        </w:rPr>
        <w:t>预测所需的最大时间与树的</w:t>
      </w:r>
      <w:r w:rsidR="00AB0E04">
        <w:rPr>
          <w:rFonts w:hint="eastAsia"/>
        </w:rPr>
        <w:t>最大</w:t>
      </w:r>
      <w:r w:rsidR="00816F1F">
        <w:rPr>
          <w:rFonts w:hint="eastAsia"/>
        </w:rPr>
        <w:t>深度有关。</w:t>
      </w:r>
    </w:p>
    <w:p w14:paraId="1307F420" w14:textId="429418AA" w:rsidR="00DB19E1" w:rsidRDefault="00DB19E1" w:rsidP="00C52918">
      <w:pPr>
        <w:pStyle w:val="a2"/>
        <w:ind w:firstLine="480"/>
      </w:pPr>
      <w:r>
        <w:rPr>
          <w:rFonts w:hint="eastAsia"/>
        </w:rPr>
        <w:t>事实上，在</w:t>
      </w:r>
      <w:r>
        <w:rPr>
          <w:rFonts w:hint="eastAsia"/>
        </w:rPr>
        <w:t>FPGA</w:t>
      </w:r>
      <w:r>
        <w:rPr>
          <w:rFonts w:hint="eastAsia"/>
        </w:rPr>
        <w:t>里，</w:t>
      </w:r>
      <w:r w:rsidR="000E1CE2">
        <w:rPr>
          <w:rFonts w:hint="eastAsia"/>
        </w:rPr>
        <w:t>我们</w:t>
      </w:r>
      <w:r>
        <w:rPr>
          <w:rFonts w:hint="eastAsia"/>
        </w:rPr>
        <w:t>可以同时对所有的非</w:t>
      </w:r>
      <w:r w:rsidR="00151983">
        <w:rPr>
          <w:rFonts w:hint="eastAsia"/>
        </w:rPr>
        <w:t>叶</w:t>
      </w:r>
      <w:r>
        <w:rPr>
          <w:rFonts w:hint="eastAsia"/>
        </w:rPr>
        <w:t>节点</w:t>
      </w:r>
      <w:r w:rsidR="00151983">
        <w:rPr>
          <w:rFonts w:hint="eastAsia"/>
        </w:rPr>
        <w:t>（假设</w:t>
      </w:r>
      <w:r w:rsidR="00151983">
        <w:rPr>
          <w:rFonts w:hint="eastAsia"/>
        </w:rPr>
        <w:t>m</w:t>
      </w:r>
      <w:r w:rsidR="00151983">
        <w:rPr>
          <w:rFonts w:hint="eastAsia"/>
        </w:rPr>
        <w:t>个）</w:t>
      </w:r>
      <w:r>
        <w:rPr>
          <w:rFonts w:hint="eastAsia"/>
        </w:rPr>
        <w:t>进行比较，得到比较结果</w:t>
      </w:r>
      <m:oMath>
        <m:r>
          <m:rPr>
            <m:sty m:val="bi"/>
          </m:rPr>
          <w:rPr>
            <w:rFonts w:ascii="Cambria Math" w:hAnsi="Cambria Math" w:hint="eastAsia"/>
          </w:rPr>
          <m:t>C</m:t>
        </m:r>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∈{0,1}</m:t>
        </m:r>
      </m:oMath>
      <w:r w:rsidR="00151983">
        <w:rPr>
          <w:rFonts w:hint="eastAsia"/>
        </w:rPr>
        <w:t>。对于所有的叶节点</w:t>
      </w:r>
      <w:r w:rsidR="00E608EB">
        <w:rPr>
          <w:rFonts w:hint="eastAsia"/>
        </w:rPr>
        <w:t>（假设</w:t>
      </w:r>
      <w:r w:rsidR="00E608EB">
        <w:rPr>
          <w:rFonts w:hint="eastAsia"/>
        </w:rPr>
        <w:t>n</w:t>
      </w:r>
      <w:r w:rsidR="00E608EB">
        <w:rPr>
          <w:rFonts w:hint="eastAsia"/>
        </w:rPr>
        <w:t>个）</w:t>
      </w:r>
      <w:r w:rsidR="00151983">
        <w:rPr>
          <w:rFonts w:hint="eastAsia"/>
        </w:rPr>
        <w:t>，得到输出阵列</w:t>
      </w:r>
      <m:oMath>
        <m:r>
          <m:rPr>
            <m:sty m:val="bi"/>
          </m:rPr>
          <w:rPr>
            <w:rFonts w:ascii="Cambria Math" w:hAnsi="Cambria Math" w:hint="eastAsia"/>
          </w:rPr>
          <m:t>R</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n</m:t>
                </m:r>
              </m:sub>
            </m:sSub>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∈{class}</m:t>
        </m:r>
      </m:oMath>
      <w:r w:rsidR="00151983">
        <w:rPr>
          <w:rFonts w:hint="eastAsia"/>
        </w:rPr>
        <w:t>。从</w:t>
      </w:r>
      <w:r w:rsidR="00151983">
        <w:rPr>
          <w:rFonts w:hint="eastAsia"/>
        </w:rPr>
        <w:t>C</w:t>
      </w:r>
      <w:r w:rsidR="00151983">
        <w:rPr>
          <w:rFonts w:hint="eastAsia"/>
        </w:rPr>
        <w:t>映射到</w:t>
      </w:r>
      <w:r w:rsidR="00151983">
        <w:rPr>
          <w:rFonts w:hint="eastAsia"/>
        </w:rPr>
        <w:t>R</w:t>
      </w:r>
      <w:r w:rsidR="00151983">
        <w:rPr>
          <w:rFonts w:hint="eastAsia"/>
        </w:rPr>
        <w:t>，我们可以得到一个矩阵</w:t>
      </w:r>
      <w:r w:rsidR="000E1CE2">
        <w:rPr>
          <w:rFonts w:hint="eastAsia"/>
        </w:rPr>
        <w:t>，</w:t>
      </w:r>
      <w:r w:rsidR="00E608EB">
        <w:rPr>
          <w:rFonts w:hint="eastAsia"/>
        </w:rPr>
        <w:t>矩阵经过化简后可以使用查找表实现</w:t>
      </w:r>
      <w:r w:rsidR="000E1CE2">
        <w:rPr>
          <w:rFonts w:hint="eastAsia"/>
        </w:rPr>
        <w:t>，如</w:t>
      </w:r>
      <w:r w:rsidR="003249B4">
        <w:fldChar w:fldCharType="begin"/>
      </w:r>
      <w:r w:rsidR="003249B4">
        <w:instrText xml:space="preserve"> </w:instrText>
      </w:r>
      <w:r w:rsidR="003249B4">
        <w:rPr>
          <w:rFonts w:hint="eastAsia"/>
        </w:rPr>
        <w:instrText>REF _Ref484259243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8</w:t>
      </w:r>
      <w:r w:rsidR="003249B4">
        <w:fldChar w:fldCharType="end"/>
      </w:r>
      <w:r w:rsidR="000E1CE2">
        <w:rPr>
          <w:rFonts w:hint="eastAsia"/>
        </w:rPr>
        <w:t>所示</w:t>
      </w:r>
      <w:r w:rsidR="00E608EB">
        <w:rPr>
          <w:rFonts w:hint="eastAsia"/>
        </w:rPr>
        <w:t>。</w:t>
      </w:r>
      <w:r w:rsidR="000E1CE2">
        <w:rPr>
          <w:rFonts w:hint="eastAsia"/>
        </w:rPr>
        <w:t>在这种情况下</w:t>
      </w:r>
      <w:r w:rsidR="001E76B5">
        <w:rPr>
          <w:rFonts w:hint="eastAsia"/>
        </w:rPr>
        <w:t>，</w:t>
      </w:r>
      <w:r w:rsidR="00072C45">
        <w:rPr>
          <w:rFonts w:hint="eastAsia"/>
        </w:rPr>
        <w:t>决策树预测</w:t>
      </w:r>
      <w:r w:rsidR="000E1CE2">
        <w:rPr>
          <w:rFonts w:hint="eastAsia"/>
        </w:rPr>
        <w:t>理论上</w:t>
      </w:r>
      <w:r w:rsidR="00072C45">
        <w:rPr>
          <w:rFonts w:hint="eastAsia"/>
        </w:rPr>
        <w:t>可以在一个时钟周期内实现。</w:t>
      </w:r>
    </w:p>
    <w:p w14:paraId="003626DE" w14:textId="77777777" w:rsidR="000E1CE2" w:rsidRDefault="00E608EB" w:rsidP="000E1CE2">
      <w:pPr>
        <w:pStyle w:val="af7"/>
        <w:keepNext/>
        <w:spacing w:before="156"/>
      </w:pPr>
      <w:r>
        <w:object w:dxaOrig="13920" w:dyaOrig="4006" w14:anchorId="4964DC2D">
          <v:shape id="_x0000_i1035" type="#_x0000_t75" style="width:417.6pt;height:122.1pt" o:ole="">
            <v:imagedata r:id="rId85" o:title=""/>
          </v:shape>
          <o:OLEObject Type="Embed" ProgID="Visio.Drawing.15" ShapeID="_x0000_i1035" DrawAspect="Content" ObjectID="_1558172531" r:id="rId86"/>
        </w:object>
      </w:r>
    </w:p>
    <w:p w14:paraId="46D67F54" w14:textId="23AC065C" w:rsidR="00E608EB" w:rsidRDefault="000E1CE2" w:rsidP="000E1CE2">
      <w:pPr>
        <w:pStyle w:val="aff0"/>
      </w:pPr>
      <w:bookmarkStart w:id="202" w:name="_Ref484259243"/>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8</w:t>
      </w:r>
      <w:r w:rsidR="00CA3B33">
        <w:fldChar w:fldCharType="end"/>
      </w:r>
      <w:bookmarkEnd w:id="202"/>
      <w:r>
        <w:t xml:space="preserve">  </w:t>
      </w:r>
      <w:r>
        <w:rPr>
          <w:rFonts w:hint="eastAsia"/>
        </w:rPr>
        <w:t>在</w:t>
      </w:r>
      <w:r>
        <w:rPr>
          <w:rFonts w:hint="eastAsia"/>
        </w:rPr>
        <w:t>FPGA</w:t>
      </w:r>
      <w:r>
        <w:rPr>
          <w:rFonts w:hint="eastAsia"/>
        </w:rPr>
        <w:t>里使用查找表实现决策树</w:t>
      </w:r>
    </w:p>
    <w:p w14:paraId="0A23CFA6" w14:textId="4231A775" w:rsidR="00B3503B" w:rsidRDefault="00931583" w:rsidP="00646B6B">
      <w:pPr>
        <w:pStyle w:val="a2"/>
        <w:ind w:firstLine="480"/>
      </w:pPr>
      <w:r>
        <w:rPr>
          <w:rFonts w:hint="eastAsia"/>
        </w:rPr>
        <w:t>对于</w:t>
      </w:r>
      <w:r w:rsidR="00F2557B">
        <w:rPr>
          <w:rFonts w:hint="eastAsia"/>
        </w:rPr>
        <w:t>随机森林来说，实际上就是多颗决策树的组合。对于随机森林里的每一颗树，都使用一个</w:t>
      </w:r>
      <w:r w:rsidR="00F2557B">
        <w:rPr>
          <w:rFonts w:hint="eastAsia"/>
        </w:rPr>
        <w:t>RAM</w:t>
      </w:r>
      <w:r w:rsidR="00F2557B">
        <w:rPr>
          <w:rFonts w:hint="eastAsia"/>
        </w:rPr>
        <w:t>来保存。</w:t>
      </w:r>
      <w:r w:rsidR="00B3503B">
        <w:rPr>
          <w:rFonts w:hint="eastAsia"/>
        </w:rPr>
        <w:t>当输入一个样本后，所有的决策树同时进行预测，当所有的决策树预测完成后，对</w:t>
      </w:r>
      <w:r w:rsidR="0097707A">
        <w:rPr>
          <w:rFonts w:hint="eastAsia"/>
        </w:rPr>
        <w:t>所有决策树的分类</w:t>
      </w:r>
      <w:r w:rsidR="00B3503B">
        <w:rPr>
          <w:rFonts w:hint="eastAsia"/>
        </w:rPr>
        <w:t>结果进行统计，</w:t>
      </w:r>
      <w:r w:rsidR="0097707A">
        <w:rPr>
          <w:rFonts w:hint="eastAsia"/>
        </w:rPr>
        <w:t>其中占多数的</w:t>
      </w:r>
      <w:r w:rsidR="00B3503B">
        <w:rPr>
          <w:rFonts w:hint="eastAsia"/>
        </w:rPr>
        <w:t>分类结果</w:t>
      </w:r>
      <w:r w:rsidR="0097707A">
        <w:rPr>
          <w:rFonts w:hint="eastAsia"/>
        </w:rPr>
        <w:t>作为随机森林的分类结果</w:t>
      </w:r>
      <w:r w:rsidR="00B3503B">
        <w:rPr>
          <w:rFonts w:hint="eastAsia"/>
        </w:rPr>
        <w:t>。</w:t>
      </w:r>
      <w:r w:rsidR="00433050">
        <w:rPr>
          <w:rFonts w:hint="eastAsia"/>
        </w:rPr>
        <w:t>在这里我们只考虑二分类问题，也就是说分类结果</w:t>
      </w:r>
      <m:oMath>
        <m:r>
          <m:rPr>
            <m:sty m:val="bi"/>
          </m:rPr>
          <w:rPr>
            <w:rFonts w:ascii="Cambria Math" w:hAnsi="Cambria Math"/>
          </w:rPr>
          <m:t>Y</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 1}</m:t>
        </m:r>
      </m:oMath>
      <w:r w:rsidR="00433050">
        <w:rPr>
          <w:rFonts w:hint="eastAsia"/>
        </w:rPr>
        <w:t>，我们要做的就是统计</w:t>
      </w:r>
      <w:r w:rsidR="00433050" w:rsidRPr="00646B6B">
        <w:rPr>
          <w:rFonts w:hint="eastAsia"/>
          <w:b/>
        </w:rPr>
        <w:t>Y</w:t>
      </w:r>
      <w:r w:rsidR="00433050">
        <w:rPr>
          <w:rFonts w:hint="eastAsia"/>
        </w:rPr>
        <w:t>中</w:t>
      </w:r>
      <w:r w:rsidR="00433050">
        <w:rPr>
          <w:rFonts w:hint="eastAsia"/>
        </w:rPr>
        <w:t>0/1</w:t>
      </w:r>
      <w:r w:rsidR="00433050">
        <w:rPr>
          <w:rFonts w:hint="eastAsia"/>
        </w:rPr>
        <w:t>的个数。</w:t>
      </w:r>
      <w:r w:rsidR="0001646A">
        <w:rPr>
          <w:rFonts w:hint="eastAsia"/>
        </w:rPr>
        <w:t>我们将</w:t>
      </w:r>
      <w:r w:rsidR="0001646A" w:rsidRPr="00646B6B">
        <w:rPr>
          <w:rFonts w:hint="eastAsia"/>
          <w:b/>
        </w:rPr>
        <w:t>Y</w:t>
      </w:r>
      <w:r w:rsidR="0001646A">
        <w:rPr>
          <w:rFonts w:hint="eastAsia"/>
        </w:rPr>
        <w:t>看作一个</w:t>
      </w:r>
      <w:r w:rsidR="0001646A">
        <w:rPr>
          <w:rFonts w:hint="eastAsia"/>
        </w:rPr>
        <w:t>N</w:t>
      </w:r>
      <w:r w:rsidR="0001646A">
        <w:rPr>
          <w:rFonts w:hint="eastAsia"/>
        </w:rPr>
        <w:t>比特的数据，所以问题就变成了统计数据</w:t>
      </w:r>
      <w:r w:rsidR="0001646A" w:rsidRPr="00646B6B">
        <w:rPr>
          <w:rFonts w:hint="eastAsia"/>
          <w:b/>
        </w:rPr>
        <w:t>Y</w:t>
      </w:r>
      <w:r w:rsidR="0001646A">
        <w:rPr>
          <w:rFonts w:hint="eastAsia"/>
        </w:rPr>
        <w:t>中</w:t>
      </w:r>
      <w:r w:rsidR="0001646A">
        <w:rPr>
          <w:rFonts w:hint="eastAsia"/>
        </w:rPr>
        <w:t>0/1</w:t>
      </w:r>
      <w:r w:rsidR="0001646A">
        <w:rPr>
          <w:rFonts w:hint="eastAsia"/>
        </w:rPr>
        <w:t>的个数。</w:t>
      </w:r>
      <w:r w:rsidR="00646B6B">
        <w:rPr>
          <w:rFonts w:hint="eastAsia"/>
        </w:rPr>
        <w:t>这个问题的解决方案非常多，</w:t>
      </w:r>
      <w:r w:rsidR="007945CA">
        <w:rPr>
          <w:rFonts w:hint="eastAsia"/>
        </w:rPr>
        <w:t>在</w:t>
      </w:r>
      <w:r w:rsidR="007945CA">
        <w:rPr>
          <w:rFonts w:hint="eastAsia"/>
        </w:rPr>
        <w:t>FPGA</w:t>
      </w:r>
      <w:r w:rsidR="007945CA">
        <w:rPr>
          <w:rFonts w:hint="eastAsia"/>
        </w:rPr>
        <w:t>里需要综合考虑速度和面积。</w:t>
      </w:r>
      <w:r w:rsidR="0001646A">
        <w:rPr>
          <w:rFonts w:hint="eastAsia"/>
        </w:rPr>
        <w:t>最简单</w:t>
      </w:r>
      <w:r w:rsidR="00012CAE">
        <w:rPr>
          <w:rFonts w:hint="eastAsia"/>
        </w:rPr>
        <w:t>的方法</w:t>
      </w:r>
      <w:r w:rsidR="0001646A">
        <w:rPr>
          <w:rFonts w:hint="eastAsia"/>
        </w:rPr>
        <w:t>就是不断移位</w:t>
      </w:r>
      <w:r w:rsidR="0001646A" w:rsidRPr="00646B6B">
        <w:rPr>
          <w:rFonts w:hint="eastAsia"/>
          <w:b/>
        </w:rPr>
        <w:t>Y</w:t>
      </w:r>
      <w:r w:rsidR="0001646A">
        <w:rPr>
          <w:rFonts w:hint="eastAsia"/>
        </w:rPr>
        <w:t>，</w:t>
      </w:r>
      <w:r w:rsidR="00842A2C">
        <w:rPr>
          <w:rFonts w:hint="eastAsia"/>
        </w:rPr>
        <w:t>如果</w:t>
      </w:r>
      <w:r w:rsidR="00842A2C" w:rsidRPr="00646B6B">
        <w:rPr>
          <w:rFonts w:hint="eastAsia"/>
          <w:b/>
        </w:rPr>
        <w:t>Y</w:t>
      </w:r>
      <w:r w:rsidR="00842A2C">
        <w:rPr>
          <w:rFonts w:hint="eastAsia"/>
        </w:rPr>
        <w:t>[0]=1</w:t>
      </w:r>
      <w:r w:rsidR="00842A2C">
        <w:rPr>
          <w:rFonts w:hint="eastAsia"/>
        </w:rPr>
        <w:t>，那么统计结果加一</w:t>
      </w:r>
      <w:r w:rsidR="0001646A">
        <w:rPr>
          <w:rFonts w:hint="eastAsia"/>
        </w:rPr>
        <w:t>。这个方法</w:t>
      </w:r>
      <w:r w:rsidR="00012CAE">
        <w:rPr>
          <w:rFonts w:hint="eastAsia"/>
        </w:rPr>
        <w:t>占用资源量最少，</w:t>
      </w:r>
      <w:r w:rsidR="00646B6B">
        <w:rPr>
          <w:rFonts w:hint="eastAsia"/>
        </w:rPr>
        <w:t>但是</w:t>
      </w:r>
      <w:r w:rsidR="00012CAE">
        <w:rPr>
          <w:rFonts w:hint="eastAsia"/>
        </w:rPr>
        <w:t>速度也最慢，</w:t>
      </w:r>
      <w:r w:rsidR="0001646A">
        <w:rPr>
          <w:rFonts w:hint="eastAsia"/>
        </w:rPr>
        <w:t>消耗的时钟周期数为</w:t>
      </w:r>
      <w:r w:rsidR="0001646A">
        <w:rPr>
          <w:rFonts w:hint="eastAsia"/>
        </w:rPr>
        <w:t>N</w:t>
      </w:r>
      <w:r w:rsidR="00012CAE">
        <w:rPr>
          <w:rFonts w:hint="eastAsia"/>
        </w:rPr>
        <w:t>，</w:t>
      </w:r>
      <w:r w:rsidR="00E61F3A">
        <w:rPr>
          <w:rFonts w:hint="eastAsia"/>
        </w:rPr>
        <w:t>固定</w:t>
      </w:r>
      <w:r w:rsidR="00012CAE">
        <w:rPr>
          <w:rFonts w:hint="eastAsia"/>
        </w:rPr>
        <w:t>不变</w:t>
      </w:r>
      <w:r w:rsidR="00E61F3A">
        <w:rPr>
          <w:rFonts w:hint="eastAsia"/>
        </w:rPr>
        <w:t>，对于一些</w:t>
      </w:r>
      <w:r w:rsidR="00E61F3A">
        <w:rPr>
          <w:rFonts w:hint="eastAsia"/>
        </w:rPr>
        <w:t>Pipe</w:t>
      </w:r>
      <w:r w:rsidR="00E61F3A">
        <w:t>line</w:t>
      </w:r>
      <w:r w:rsidR="00E61F3A">
        <w:rPr>
          <w:rFonts w:hint="eastAsia"/>
        </w:rPr>
        <w:t>结构来说，该方法是可行的。</w:t>
      </w:r>
      <w:r w:rsidR="0021052F">
        <w:rPr>
          <w:rFonts w:hint="eastAsia"/>
        </w:rPr>
        <w:t>也可以使用纯组合电路来实现，这样占用资源量较多。受限于实际的布局布线，并不能实现即时的输出结果，一般需要</w:t>
      </w:r>
      <w:r w:rsidR="0021052F">
        <w:rPr>
          <w:rFonts w:hint="eastAsia"/>
        </w:rPr>
        <w:t>10</w:t>
      </w:r>
      <w:r w:rsidR="0021052F">
        <w:t xml:space="preserve"> </w:t>
      </w:r>
      <w:r w:rsidR="0021052F">
        <w:rPr>
          <w:rFonts w:hint="eastAsia"/>
        </w:rPr>
        <w:t>ns</w:t>
      </w:r>
      <w:r w:rsidR="0021052F">
        <w:rPr>
          <w:rFonts w:hint="eastAsia"/>
        </w:rPr>
        <w:t>左右的建立时间。</w:t>
      </w:r>
    </w:p>
    <w:p w14:paraId="36A99123" w14:textId="799696D8" w:rsidR="00646B6B" w:rsidRDefault="00646B6B" w:rsidP="00646B6B">
      <w:pPr>
        <w:pStyle w:val="a2"/>
        <w:ind w:firstLine="480"/>
      </w:pPr>
      <w:r>
        <w:rPr>
          <w:rFonts w:hint="eastAsia"/>
        </w:rPr>
        <w:t>随机森林的资源占用量与使用的决策树的数量成正比，所以决策树数量的选择十分关键，在保证分类器性能的情况下尽可能小。如果使用</w:t>
      </w:r>
      <w:r>
        <w:rPr>
          <w:rFonts w:hint="eastAsia"/>
        </w:rPr>
        <w:t>RAM</w:t>
      </w:r>
      <w:r>
        <w:rPr>
          <w:rFonts w:hint="eastAsia"/>
        </w:rPr>
        <w:t>来实现决策树，那么每一颗决策树的决策时间与最终的叶节点深度成正比，总的决策时间则取决于最慢的那棵树。</w:t>
      </w:r>
    </w:p>
    <w:p w14:paraId="1C939FD5" w14:textId="5A365815" w:rsidR="009E2DF1" w:rsidRPr="009E2DF1" w:rsidRDefault="00C46367" w:rsidP="00CF54BA">
      <w:pPr>
        <w:pStyle w:val="3"/>
        <w:spacing w:before="156" w:after="156"/>
      </w:pPr>
      <w:bookmarkStart w:id="203" w:name="_Toc484419119"/>
      <w:r>
        <w:rPr>
          <w:rFonts w:hint="eastAsia"/>
        </w:rPr>
        <w:t>不同平台比较</w:t>
      </w:r>
      <w:bookmarkEnd w:id="203"/>
    </w:p>
    <w:p w14:paraId="71DE04BA" w14:textId="066A7EDB" w:rsidR="00C46367" w:rsidRDefault="00C576F3" w:rsidP="00C52918">
      <w:pPr>
        <w:pStyle w:val="a2"/>
        <w:ind w:firstLine="480"/>
      </w:pPr>
      <w:r>
        <w:rPr>
          <w:rFonts w:hint="eastAsia"/>
        </w:rPr>
        <w:t>由于受到技术和成本等方面的制约，摩尔定律也逐渐失效，</w:t>
      </w:r>
      <w:r w:rsidR="00AD66E0" w:rsidRPr="00AD66E0">
        <w:rPr>
          <w:rFonts w:hint="eastAsia"/>
        </w:rPr>
        <w:t>通用处理器</w:t>
      </w:r>
      <w:r>
        <w:rPr>
          <w:rFonts w:hint="eastAsia"/>
        </w:rPr>
        <w:t>（</w:t>
      </w:r>
      <w:r>
        <w:rPr>
          <w:rFonts w:hint="eastAsia"/>
        </w:rPr>
        <w:t>CPU</w:t>
      </w:r>
      <w:r>
        <w:rPr>
          <w:rFonts w:hint="eastAsia"/>
        </w:rPr>
        <w:t>）的性能已经进入缓慢增长期。</w:t>
      </w:r>
      <w:r w:rsidR="00AD66E0" w:rsidRPr="00AD66E0">
        <w:rPr>
          <w:rFonts w:hint="eastAsia"/>
        </w:rPr>
        <w:t>而</w:t>
      </w:r>
      <w:r>
        <w:rPr>
          <w:rFonts w:hint="eastAsia"/>
        </w:rPr>
        <w:t>与此同时，大数据的规模</w:t>
      </w:r>
      <w:r w:rsidR="00AD66E0" w:rsidRPr="00AD66E0">
        <w:rPr>
          <w:rFonts w:hint="eastAsia"/>
        </w:rPr>
        <w:t>却</w:t>
      </w:r>
      <w:r>
        <w:rPr>
          <w:rFonts w:hint="eastAsia"/>
        </w:rPr>
        <w:t>依然</w:t>
      </w:r>
      <w:r w:rsidR="00AD66E0" w:rsidRPr="00AD66E0">
        <w:rPr>
          <w:rFonts w:hint="eastAsia"/>
        </w:rPr>
        <w:t>在指数级增长</w:t>
      </w:r>
      <w:r>
        <w:rPr>
          <w:rFonts w:hint="eastAsia"/>
        </w:rPr>
        <w:t>，而且预计将会一直持续下去</w:t>
      </w:r>
      <w:r w:rsidR="00AD66E0" w:rsidRPr="00AD66E0">
        <w:rPr>
          <w:rFonts w:hint="eastAsia"/>
        </w:rPr>
        <w:t>。</w:t>
      </w:r>
      <w:r w:rsidR="00C46367">
        <w:rPr>
          <w:rFonts w:hint="eastAsia"/>
        </w:rPr>
        <w:t>而且</w:t>
      </w:r>
      <w:r w:rsidR="00C46367">
        <w:rPr>
          <w:rFonts w:hint="eastAsia"/>
        </w:rPr>
        <w:t>CPU</w:t>
      </w:r>
      <w:r w:rsidR="00C46367">
        <w:rPr>
          <w:rFonts w:hint="eastAsia"/>
        </w:rPr>
        <w:t>作为通用中央处理单元，芯片面积有</w:t>
      </w:r>
      <w:r w:rsidR="00C46367" w:rsidRPr="00C46367">
        <w:rPr>
          <w:rFonts w:hint="eastAsia"/>
        </w:rPr>
        <w:t>很大一部分都用于复杂的控制流</w:t>
      </w:r>
      <w:r w:rsidR="00C46367">
        <w:rPr>
          <w:rFonts w:hint="eastAsia"/>
        </w:rPr>
        <w:t>，并不适合进行大量的数据运算。所以</w:t>
      </w:r>
      <w:r w:rsidR="00AD66E0" w:rsidRPr="00AD66E0">
        <w:rPr>
          <w:rFonts w:hint="eastAsia"/>
        </w:rPr>
        <w:t>人们使用定制硬件来</w:t>
      </w:r>
      <w:r w:rsidR="00C46367">
        <w:rPr>
          <w:rFonts w:hint="eastAsia"/>
        </w:rPr>
        <w:t>加速计算任务。这时候人们将目光转向了</w:t>
      </w:r>
      <w:r w:rsidR="00C46367">
        <w:rPr>
          <w:rFonts w:hint="eastAsia"/>
        </w:rPr>
        <w:t>G</w:t>
      </w:r>
      <w:r w:rsidR="00C46367">
        <w:t>PU</w:t>
      </w:r>
      <w:r w:rsidR="00C46367">
        <w:rPr>
          <w:rFonts w:hint="eastAsia"/>
        </w:rPr>
        <w:t>（</w:t>
      </w:r>
      <w:r w:rsidR="00C46367">
        <w:rPr>
          <w:rFonts w:hint="eastAsia"/>
        </w:rPr>
        <w:t>Graphic</w:t>
      </w:r>
      <w:r w:rsidR="00C46367">
        <w:t xml:space="preserve"> Processing Unit</w:t>
      </w:r>
      <w:r w:rsidR="00C46367">
        <w:rPr>
          <w:rFonts w:hint="eastAsia"/>
        </w:rPr>
        <w:t>）和</w:t>
      </w:r>
      <w:r w:rsidR="00C46367">
        <w:rPr>
          <w:rFonts w:hint="eastAsia"/>
        </w:rPr>
        <w:t>FPGA</w:t>
      </w:r>
      <w:r w:rsidR="00C46367">
        <w:rPr>
          <w:rFonts w:hint="eastAsia"/>
        </w:rPr>
        <w:t>，甚至采用定制</w:t>
      </w:r>
      <w:r w:rsidR="00C46367">
        <w:rPr>
          <w:rFonts w:hint="eastAsia"/>
        </w:rPr>
        <w:t>ASIC</w:t>
      </w:r>
      <w:r w:rsidR="00AD6988">
        <w:rPr>
          <w:rFonts w:hint="eastAsia"/>
        </w:rPr>
        <w:t>（</w:t>
      </w:r>
      <w:r w:rsidR="00AD6988">
        <w:rPr>
          <w:rFonts w:hint="eastAsia"/>
        </w:rPr>
        <w:t>App</w:t>
      </w:r>
      <w:r w:rsidR="00AD6988">
        <w:t>lication Specific Integrated Circuit</w:t>
      </w:r>
      <w:r w:rsidR="00AD6988">
        <w:rPr>
          <w:rFonts w:hint="eastAsia"/>
        </w:rPr>
        <w:t>）</w:t>
      </w:r>
      <w:r w:rsidR="00C46367">
        <w:rPr>
          <w:rFonts w:hint="eastAsia"/>
        </w:rPr>
        <w:t>。尽管</w:t>
      </w:r>
      <w:r w:rsidR="00C46367">
        <w:rPr>
          <w:rFonts w:hint="eastAsia"/>
        </w:rPr>
        <w:t>CPU</w:t>
      </w:r>
      <w:r w:rsidR="00C46367">
        <w:rPr>
          <w:rFonts w:hint="eastAsia"/>
        </w:rPr>
        <w:t>不适合大量的计算任务，但由于其通用性好、成本低廉、</w:t>
      </w:r>
      <w:r w:rsidR="007B1A02">
        <w:rPr>
          <w:rFonts w:hint="eastAsia"/>
        </w:rPr>
        <w:t>设备数量众多、对程序</w:t>
      </w:r>
      <w:r w:rsidR="007B1A02">
        <w:rPr>
          <w:rFonts w:hint="eastAsia"/>
        </w:rPr>
        <w:lastRenderedPageBreak/>
        <w:t>员非常友好等特点，在某些特定应用</w:t>
      </w:r>
      <w:r w:rsidR="004A053E">
        <w:rPr>
          <w:rFonts w:hint="eastAsia"/>
        </w:rPr>
        <w:t>尤其是非服务器端的应用</w:t>
      </w:r>
      <w:r w:rsidR="007B1A02">
        <w:rPr>
          <w:rFonts w:hint="eastAsia"/>
        </w:rPr>
        <w:t>中依然是首选。</w:t>
      </w:r>
      <w:r w:rsidR="00AD6988">
        <w:rPr>
          <w:rFonts w:hint="eastAsia"/>
        </w:rPr>
        <w:t>下面我们重点关注</w:t>
      </w:r>
      <w:r w:rsidR="00AD6988">
        <w:rPr>
          <w:rFonts w:hint="eastAsia"/>
        </w:rPr>
        <w:t>GPU</w:t>
      </w:r>
      <w:r w:rsidR="00AD6988">
        <w:rPr>
          <w:rFonts w:hint="eastAsia"/>
        </w:rPr>
        <w:t>、</w:t>
      </w:r>
      <w:r w:rsidR="00AD6988">
        <w:rPr>
          <w:rFonts w:hint="eastAsia"/>
        </w:rPr>
        <w:t>FPGA</w:t>
      </w:r>
      <w:r w:rsidR="00AD6988">
        <w:rPr>
          <w:rFonts w:hint="eastAsia"/>
        </w:rPr>
        <w:t>和</w:t>
      </w:r>
      <w:r w:rsidR="00AD6988">
        <w:rPr>
          <w:rFonts w:hint="eastAsia"/>
        </w:rPr>
        <w:t>ASIC</w:t>
      </w:r>
      <w:r w:rsidR="00AD6988">
        <w:rPr>
          <w:rFonts w:hint="eastAsia"/>
        </w:rPr>
        <w:t>在机器学习领域的优劣和适用范围。</w:t>
      </w:r>
    </w:p>
    <w:p w14:paraId="1C293C32" w14:textId="31F77099" w:rsidR="00C46367" w:rsidRDefault="00AD6988" w:rsidP="00C46367">
      <w:pPr>
        <w:pStyle w:val="4"/>
        <w:spacing w:before="156" w:after="156"/>
      </w:pPr>
      <w:r>
        <w:rPr>
          <w:rFonts w:hint="eastAsia"/>
        </w:rPr>
        <w:t>GPU</w:t>
      </w:r>
      <w:r>
        <w:t xml:space="preserve"> </w:t>
      </w:r>
      <w:r>
        <w:rPr>
          <w:rFonts w:hint="eastAsia"/>
        </w:rPr>
        <w:t>vs</w:t>
      </w:r>
      <w:r>
        <w:t>. FPGA</w:t>
      </w:r>
    </w:p>
    <w:p w14:paraId="26516177" w14:textId="2125DAA6" w:rsidR="006E7BCF" w:rsidRDefault="0029451A" w:rsidP="0029451A">
      <w:pPr>
        <w:pStyle w:val="a2"/>
        <w:ind w:firstLine="480"/>
      </w:pPr>
      <w:r>
        <w:rPr>
          <w:rFonts w:hint="eastAsia"/>
        </w:rPr>
        <w:t>GPU</w:t>
      </w:r>
      <w:r w:rsidR="0098534B">
        <w:rPr>
          <w:rFonts w:hint="eastAsia"/>
        </w:rPr>
        <w:t>最初</w:t>
      </w:r>
      <w:r w:rsidR="006E7BCF">
        <w:rPr>
          <w:rFonts w:hint="eastAsia"/>
        </w:rPr>
        <w:t>是</w:t>
      </w:r>
      <w:r>
        <w:rPr>
          <w:rFonts w:hint="eastAsia"/>
        </w:rPr>
        <w:t>为</w:t>
      </w:r>
      <w:r w:rsidR="0098534B">
        <w:rPr>
          <w:rFonts w:hint="eastAsia"/>
        </w:rPr>
        <w:t>图形</w:t>
      </w:r>
      <w:r w:rsidR="006E7BCF">
        <w:rPr>
          <w:rFonts w:hint="eastAsia"/>
        </w:rPr>
        <w:t>渲染</w:t>
      </w:r>
      <w:r>
        <w:rPr>
          <w:rFonts w:hint="eastAsia"/>
        </w:rPr>
        <w:t>而设计</w:t>
      </w:r>
      <w:r w:rsidR="006E7BCF">
        <w:rPr>
          <w:rFonts w:hint="eastAsia"/>
        </w:rPr>
        <w:t>，</w:t>
      </w:r>
      <w:r w:rsidR="0098534B">
        <w:rPr>
          <w:rFonts w:hint="eastAsia"/>
        </w:rPr>
        <w:t>也就是所谓的显卡，采用</w:t>
      </w:r>
      <w:r w:rsidR="0098534B" w:rsidRPr="0098534B">
        <w:rPr>
          <w:rFonts w:hint="eastAsia"/>
        </w:rPr>
        <w:t>单指令流多数据流</w:t>
      </w:r>
      <w:r w:rsidR="0098534B">
        <w:rPr>
          <w:rFonts w:hint="eastAsia"/>
        </w:rPr>
        <w:t>技术，</w:t>
      </w:r>
      <w:r>
        <w:rPr>
          <w:rFonts w:hint="eastAsia"/>
        </w:rPr>
        <w:t>能够极大的加速计算</w:t>
      </w:r>
      <w:r w:rsidR="0098534B">
        <w:rPr>
          <w:rFonts w:hint="eastAsia"/>
        </w:rPr>
        <w:t>，在科学计算领域发挥了巨大的作用</w:t>
      </w:r>
      <w:r>
        <w:rPr>
          <w:rFonts w:hint="eastAsia"/>
        </w:rPr>
        <w:t>。</w:t>
      </w:r>
      <w:r w:rsidR="00E4391C">
        <w:rPr>
          <w:rFonts w:hint="eastAsia"/>
        </w:rPr>
        <w:t>当</w:t>
      </w:r>
      <w:r w:rsidR="00E4391C">
        <w:rPr>
          <w:rFonts w:hint="eastAsia"/>
        </w:rPr>
        <w:t>GPU</w:t>
      </w:r>
      <w:r w:rsidR="00E4391C">
        <w:rPr>
          <w:rFonts w:hint="eastAsia"/>
        </w:rPr>
        <w:t>被用于机器学习后，就在服务器</w:t>
      </w:r>
      <w:r w:rsidR="00EF0E39">
        <w:rPr>
          <w:rFonts w:hint="eastAsia"/>
        </w:rPr>
        <w:t>的</w:t>
      </w:r>
      <w:r w:rsidR="00E4391C">
        <w:rPr>
          <w:rFonts w:hint="eastAsia"/>
        </w:rPr>
        <w:t>机器学习领域</w:t>
      </w:r>
      <w:r w:rsidR="00EF0E39">
        <w:rPr>
          <w:rFonts w:hint="eastAsia"/>
        </w:rPr>
        <w:t>显示了巨大的优势</w:t>
      </w:r>
      <w:r w:rsidR="00E4391C">
        <w:rPr>
          <w:rFonts w:hint="eastAsia"/>
        </w:rPr>
        <w:t>。</w:t>
      </w:r>
    </w:p>
    <w:p w14:paraId="4FC727DE" w14:textId="4C1C06AE" w:rsidR="006E7BCF" w:rsidRPr="006E7BCF" w:rsidRDefault="00395EEC" w:rsidP="00C52918">
      <w:pPr>
        <w:pStyle w:val="a2"/>
        <w:ind w:firstLine="480"/>
      </w:pPr>
      <w:r>
        <w:rPr>
          <w:rFonts w:hint="eastAsia"/>
        </w:rPr>
        <w:t>然而，</w:t>
      </w:r>
      <w:r w:rsidR="005930A9">
        <w:rPr>
          <w:rFonts w:hint="eastAsia"/>
        </w:rPr>
        <w:t>随着</w:t>
      </w:r>
      <w:r w:rsidR="005930A9">
        <w:rPr>
          <w:rFonts w:hint="eastAsia"/>
        </w:rPr>
        <w:t>FPGA</w:t>
      </w:r>
      <w:r w:rsidR="005930A9">
        <w:rPr>
          <w:rFonts w:hint="eastAsia"/>
        </w:rPr>
        <w:t>性能的巨大提升，</w:t>
      </w:r>
      <w:r>
        <w:rPr>
          <w:rFonts w:hint="eastAsia"/>
        </w:rPr>
        <w:t>FPGA</w:t>
      </w:r>
      <w:r w:rsidR="00610630">
        <w:rPr>
          <w:rFonts w:hint="eastAsia"/>
        </w:rPr>
        <w:t>因其灵活的架构</w:t>
      </w:r>
      <w:r>
        <w:rPr>
          <w:rFonts w:hint="eastAsia"/>
        </w:rPr>
        <w:t>在机器学习加速领域也有自己的优势</w:t>
      </w:r>
      <w:r w:rsidR="00610630">
        <w:rPr>
          <w:rFonts w:hint="eastAsia"/>
        </w:rPr>
        <w:t>。所以越来越多的人开始了相关的研究，</w:t>
      </w:r>
      <w:r w:rsidR="00E4391C" w:rsidRPr="00E4391C">
        <w:rPr>
          <w:rFonts w:hint="eastAsia"/>
        </w:rPr>
        <w:t>微软、</w:t>
      </w:r>
      <w:r w:rsidR="00E4391C">
        <w:rPr>
          <w:rFonts w:hint="eastAsia"/>
        </w:rPr>
        <w:t>Google</w:t>
      </w:r>
      <w:r w:rsidR="00E4391C" w:rsidRPr="00E4391C">
        <w:rPr>
          <w:rFonts w:hint="eastAsia"/>
        </w:rPr>
        <w:t>等</w:t>
      </w:r>
      <w:r w:rsidR="00E4391C">
        <w:rPr>
          <w:rFonts w:hint="eastAsia"/>
        </w:rPr>
        <w:t>大</w:t>
      </w:r>
      <w:r w:rsidR="00E4391C" w:rsidRPr="00E4391C">
        <w:rPr>
          <w:rFonts w:hint="eastAsia"/>
        </w:rPr>
        <w:t>公司的数据中心</w:t>
      </w:r>
      <w:r w:rsidR="00E4391C">
        <w:rPr>
          <w:rFonts w:hint="eastAsia"/>
        </w:rPr>
        <w:t>更是</w:t>
      </w:r>
      <w:r w:rsidR="00610630">
        <w:rPr>
          <w:rFonts w:hint="eastAsia"/>
        </w:rPr>
        <w:t>大规模部署，</w:t>
      </w:r>
      <w:r w:rsidR="00E4391C" w:rsidRPr="00E4391C">
        <w:rPr>
          <w:rFonts w:hint="eastAsia"/>
        </w:rPr>
        <w:t>同时提供</w:t>
      </w:r>
      <w:r w:rsidR="00D876A3">
        <w:rPr>
          <w:rFonts w:hint="eastAsia"/>
        </w:rPr>
        <w:t>了</w:t>
      </w:r>
      <w:r w:rsidR="00E4391C" w:rsidRPr="00E4391C">
        <w:rPr>
          <w:rFonts w:hint="eastAsia"/>
        </w:rPr>
        <w:t>强大的计算能力和足够的灵活性</w:t>
      </w:r>
      <w:r w:rsidR="00E4391C">
        <w:rPr>
          <w:rFonts w:hint="eastAsia"/>
        </w:rPr>
        <w:t>。</w:t>
      </w:r>
    </w:p>
    <w:p w14:paraId="26178E84" w14:textId="1BDB2CF1" w:rsidR="00612804" w:rsidRDefault="00D819CF" w:rsidP="00C52918">
      <w:pPr>
        <w:pStyle w:val="a2"/>
        <w:ind w:firstLine="480"/>
      </w:pPr>
      <w:r>
        <w:rPr>
          <w:rFonts w:hint="eastAsia"/>
        </w:rPr>
        <w:t>从易用性方面考虑，目前</w:t>
      </w:r>
      <w:r>
        <w:rPr>
          <w:rFonts w:hint="eastAsia"/>
        </w:rPr>
        <w:t>GPU</w:t>
      </w:r>
      <w:r>
        <w:rPr>
          <w:rFonts w:hint="eastAsia"/>
        </w:rPr>
        <w:t>占据一定优势，因为</w:t>
      </w:r>
      <w:r>
        <w:rPr>
          <w:rFonts w:hint="eastAsia"/>
        </w:rPr>
        <w:t>Open</w:t>
      </w:r>
      <w:r w:rsidR="009A536F">
        <w:rPr>
          <w:rFonts w:hint="eastAsia"/>
        </w:rPr>
        <w:t>G</w:t>
      </w:r>
      <w:r>
        <w:rPr>
          <w:rFonts w:hint="eastAsia"/>
        </w:rPr>
        <w:t>L</w:t>
      </w:r>
      <w:r>
        <w:rPr>
          <w:rFonts w:hint="eastAsia"/>
        </w:rPr>
        <w:t>、</w:t>
      </w:r>
      <w:r>
        <w:rPr>
          <w:rFonts w:hint="eastAsia"/>
        </w:rPr>
        <w:t>Direct</w:t>
      </w:r>
      <w:r>
        <w:t>X</w:t>
      </w:r>
      <w:r>
        <w:rPr>
          <w:rFonts w:hint="eastAsia"/>
        </w:rPr>
        <w:t>等软件框架已经发展多年，框架成熟，而且编程风格接近</w:t>
      </w:r>
      <w:r>
        <w:rPr>
          <w:rFonts w:hint="eastAsia"/>
        </w:rPr>
        <w:t>CPU</w:t>
      </w:r>
      <w:r>
        <w:rPr>
          <w:rFonts w:hint="eastAsia"/>
        </w:rPr>
        <w:t>，程序员无需考虑底层硬件实现。而</w:t>
      </w:r>
      <w:r w:rsidR="00612804">
        <w:rPr>
          <w:rFonts w:hint="eastAsia"/>
        </w:rPr>
        <w:t>用于开发</w:t>
      </w:r>
      <w:r w:rsidR="00612804">
        <w:rPr>
          <w:rFonts w:hint="eastAsia"/>
        </w:rPr>
        <w:t>FPGA</w:t>
      </w:r>
      <w:r w:rsidR="00612804">
        <w:rPr>
          <w:rFonts w:hint="eastAsia"/>
        </w:rPr>
        <w:t>的硬件编程语言</w:t>
      </w:r>
      <w:r w:rsidR="00612804">
        <w:rPr>
          <w:rFonts w:hint="eastAsia"/>
        </w:rPr>
        <w:t>VHDL/Verilog</w:t>
      </w:r>
      <w:r w:rsidR="00612804">
        <w:rPr>
          <w:rFonts w:hint="eastAsia"/>
        </w:rPr>
        <w:t>依然不够友好，依然停留在寄存器传输级，需要对</w:t>
      </w:r>
      <w:r w:rsidR="00612804">
        <w:rPr>
          <w:rFonts w:hint="eastAsia"/>
        </w:rPr>
        <w:t>FPGA</w:t>
      </w:r>
      <w:r w:rsidR="00612804">
        <w:rPr>
          <w:rFonts w:hint="eastAsia"/>
        </w:rPr>
        <w:t>硬件有足够的了解才能得到最优的性能。</w:t>
      </w:r>
      <w:r w:rsidR="00612804">
        <w:rPr>
          <w:rFonts w:hint="eastAsia"/>
        </w:rPr>
        <w:t>FPGA</w:t>
      </w:r>
      <w:r w:rsidR="00612804">
        <w:rPr>
          <w:rFonts w:hint="eastAsia"/>
        </w:rPr>
        <w:t>厂商也一直在向高级编程方向努力，如</w:t>
      </w:r>
      <w:r w:rsidR="00612804">
        <w:rPr>
          <w:rFonts w:hint="eastAsia"/>
        </w:rPr>
        <w:t>Xilinx</w:t>
      </w:r>
      <w:r w:rsidR="00612804">
        <w:rPr>
          <w:rFonts w:hint="eastAsia"/>
        </w:rPr>
        <w:t>推出的高层次综合（</w:t>
      </w:r>
      <w:r w:rsidR="00612804">
        <w:rPr>
          <w:rFonts w:hint="eastAsia"/>
        </w:rPr>
        <w:t>High</w:t>
      </w:r>
      <w:r w:rsidR="00612804">
        <w:t>-Level Synthesis</w:t>
      </w:r>
      <w:r w:rsidR="000E0CC2">
        <w:rPr>
          <w:rFonts w:hint="eastAsia"/>
        </w:rPr>
        <w:t>,</w:t>
      </w:r>
      <w:r w:rsidR="00612804">
        <w:t xml:space="preserve"> HLS</w:t>
      </w:r>
      <w:r w:rsidR="00612804">
        <w:rPr>
          <w:rFonts w:hint="eastAsia"/>
        </w:rPr>
        <w:t>），</w:t>
      </w:r>
      <w:r w:rsidR="00612804">
        <w:rPr>
          <w:rFonts w:hint="eastAsia"/>
        </w:rPr>
        <w:t>Intel</w:t>
      </w:r>
      <w:r w:rsidR="00612804">
        <w:rPr>
          <w:rFonts w:hint="eastAsia"/>
        </w:rPr>
        <w:t>公司推出的</w:t>
      </w:r>
      <w:r w:rsidR="00612804">
        <w:rPr>
          <w:rFonts w:hint="eastAsia"/>
        </w:rPr>
        <w:t>OpenCL</w:t>
      </w:r>
      <w:r w:rsidR="00612804">
        <w:rPr>
          <w:rFonts w:hint="eastAsia"/>
        </w:rPr>
        <w:t>。</w:t>
      </w:r>
    </w:p>
    <w:p w14:paraId="63DE8A5C" w14:textId="009E6130" w:rsidR="00EF18C8" w:rsidRDefault="008D3679" w:rsidP="008D3679">
      <w:pPr>
        <w:pStyle w:val="a2"/>
        <w:ind w:firstLine="480"/>
      </w:pPr>
      <w:r>
        <w:rPr>
          <w:rFonts w:hint="eastAsia"/>
        </w:rPr>
        <w:t>从性能方面考虑，</w:t>
      </w:r>
      <w:r>
        <w:t>GPU</w:t>
      </w:r>
      <w:r>
        <w:rPr>
          <w:rFonts w:hint="eastAsia"/>
        </w:rPr>
        <w:t>的峰值性能远远高于</w:t>
      </w:r>
      <w:r>
        <w:rPr>
          <w:rFonts w:hint="eastAsia"/>
        </w:rPr>
        <w:t>FPGA</w:t>
      </w:r>
      <w:r>
        <w:rPr>
          <w:rFonts w:hint="eastAsia"/>
        </w:rPr>
        <w:t>，</w:t>
      </w:r>
      <w:r>
        <w:t xml:space="preserve">Nvidia </w:t>
      </w:r>
      <w:r>
        <w:rPr>
          <w:rFonts w:hint="eastAsia"/>
        </w:rPr>
        <w:t>Geforce</w:t>
      </w:r>
      <w:r>
        <w:t xml:space="preserve"> </w:t>
      </w:r>
      <w:r>
        <w:rPr>
          <w:rFonts w:hint="eastAsia"/>
        </w:rPr>
        <w:t>1080T</w:t>
      </w:r>
      <w:r>
        <w:t>i</w:t>
      </w:r>
      <w:r>
        <w:rPr>
          <w:rFonts w:hint="eastAsia"/>
        </w:rPr>
        <w:t>可以到达</w:t>
      </w:r>
      <w:r>
        <w:rPr>
          <w:rFonts w:hint="eastAsia"/>
        </w:rPr>
        <w:t>11</w:t>
      </w:r>
      <w:r>
        <w:t xml:space="preserve"> TFlops</w:t>
      </w:r>
      <w:r w:rsidR="00646B6B">
        <w:t xml:space="preserve"> </w:t>
      </w:r>
      <w:r w:rsidR="00646B6B">
        <w:fldChar w:fldCharType="begin"/>
      </w:r>
      <w:r w:rsidR="00646B6B">
        <w:instrText xml:space="preserve"> REF _Ref482165975 \r \h </w:instrText>
      </w:r>
      <w:r w:rsidR="00646B6B">
        <w:fldChar w:fldCharType="separate"/>
      </w:r>
      <w:r w:rsidR="007033F6">
        <w:t>[33]</w:t>
      </w:r>
      <w:r w:rsidR="00646B6B">
        <w:fldChar w:fldCharType="end"/>
      </w:r>
      <w:r>
        <w:rPr>
          <w:rFonts w:hint="eastAsia"/>
        </w:rPr>
        <w:t>，而</w:t>
      </w:r>
      <w:r>
        <w:rPr>
          <w:rFonts w:hint="eastAsia"/>
        </w:rPr>
        <w:t>FPGA</w:t>
      </w:r>
      <w:r>
        <w:rPr>
          <w:rFonts w:hint="eastAsia"/>
        </w:rPr>
        <w:t>一般小于</w:t>
      </w:r>
      <w:r>
        <w:rPr>
          <w:rFonts w:hint="eastAsia"/>
        </w:rPr>
        <w:t>1</w:t>
      </w:r>
      <w:r>
        <w:t xml:space="preserve"> </w:t>
      </w:r>
      <w:r>
        <w:rPr>
          <w:rFonts w:hint="eastAsia"/>
        </w:rPr>
        <w:t>TFlops</w:t>
      </w:r>
      <w:r>
        <w:rPr>
          <w:rFonts w:hint="eastAsia"/>
        </w:rPr>
        <w:t>。</w:t>
      </w:r>
      <w:r>
        <w:rPr>
          <w:rFonts w:hint="eastAsia"/>
        </w:rPr>
        <w:t>Flops</w:t>
      </w:r>
      <w:r>
        <w:rPr>
          <w:rFonts w:hint="eastAsia"/>
        </w:rPr>
        <w:t>（</w:t>
      </w:r>
      <w:r w:rsidRPr="00B0695B">
        <w:t>Floating-point operations per second</w:t>
      </w:r>
      <w:r>
        <w:rPr>
          <w:rFonts w:hint="eastAsia"/>
        </w:rPr>
        <w:t>），每秒浮点运算次数，是用于评估处理器性能的单位</w:t>
      </w:r>
      <w:r w:rsidR="00646B6B">
        <w:fldChar w:fldCharType="begin"/>
      </w:r>
      <w:r w:rsidR="00646B6B">
        <w:instrText xml:space="preserve"> </w:instrText>
      </w:r>
      <w:r w:rsidR="00646B6B">
        <w:rPr>
          <w:rFonts w:hint="eastAsia"/>
        </w:rPr>
        <w:instrText>REF _Ref484255883 \r \h</w:instrText>
      </w:r>
      <w:r w:rsidR="00646B6B">
        <w:instrText xml:space="preserve"> </w:instrText>
      </w:r>
      <w:r w:rsidR="00646B6B">
        <w:fldChar w:fldCharType="separate"/>
      </w:r>
      <w:r w:rsidR="007033F6">
        <w:t>[34]</w:t>
      </w:r>
      <w:r w:rsidR="00646B6B">
        <w:fldChar w:fldCharType="end"/>
      </w:r>
      <w:r>
        <w:rPr>
          <w:rFonts w:hint="eastAsia"/>
        </w:rPr>
        <w:t>。这主要是由于</w:t>
      </w:r>
      <w:r w:rsidR="00D74487">
        <w:rPr>
          <w:rFonts w:hint="eastAsia"/>
        </w:rPr>
        <w:t>GPU</w:t>
      </w:r>
      <w:r w:rsidR="00D74487">
        <w:rPr>
          <w:rFonts w:hint="eastAsia"/>
        </w:rPr>
        <w:t>的运行速度（</w:t>
      </w:r>
      <w:r>
        <w:rPr>
          <w:rFonts w:hint="eastAsia"/>
        </w:rPr>
        <w:t>&gt;1GHz</w:t>
      </w:r>
      <w:r>
        <w:rPr>
          <w:rFonts w:hint="eastAsia"/>
        </w:rPr>
        <w:t>）</w:t>
      </w:r>
      <w:r w:rsidR="00D74487">
        <w:rPr>
          <w:rFonts w:hint="eastAsia"/>
        </w:rPr>
        <w:t>相比</w:t>
      </w:r>
      <w:r w:rsidR="00D74487">
        <w:rPr>
          <w:rFonts w:hint="eastAsia"/>
        </w:rPr>
        <w:t>FPGA</w:t>
      </w:r>
      <w:r w:rsidR="00D74487">
        <w:rPr>
          <w:rFonts w:hint="eastAsia"/>
        </w:rPr>
        <w:t>有优势</w:t>
      </w:r>
      <w:r w:rsidR="003E6F8F">
        <w:rPr>
          <w:rFonts w:hint="eastAsia"/>
        </w:rPr>
        <w:t>（</w:t>
      </w:r>
      <w:r w:rsidR="00D74487">
        <w:rPr>
          <w:rFonts w:hint="eastAsia"/>
        </w:rPr>
        <w:t>~200</w:t>
      </w:r>
      <w:r w:rsidR="003E6F8F">
        <w:rPr>
          <w:rFonts w:hint="eastAsia"/>
        </w:rPr>
        <w:t>MHz</w:t>
      </w:r>
      <w:r w:rsidR="003E6F8F">
        <w:rPr>
          <w:rFonts w:hint="eastAsia"/>
        </w:rPr>
        <w:t>）</w:t>
      </w:r>
      <w:r>
        <w:rPr>
          <w:rFonts w:hint="eastAsia"/>
        </w:rPr>
        <w:t>，而且</w:t>
      </w:r>
      <w:r>
        <w:rPr>
          <w:rFonts w:hint="eastAsia"/>
        </w:rPr>
        <w:t>GPU</w:t>
      </w:r>
      <w:r>
        <w:rPr>
          <w:rFonts w:hint="eastAsia"/>
        </w:rPr>
        <w:t>内存带宽也远远高于</w:t>
      </w:r>
      <w:r>
        <w:rPr>
          <w:rFonts w:hint="eastAsia"/>
        </w:rPr>
        <w:t>FPGA</w:t>
      </w:r>
      <w:r>
        <w:rPr>
          <w:rFonts w:hint="eastAsia"/>
        </w:rPr>
        <w:t>平台。但同时</w:t>
      </w:r>
      <w:r w:rsidR="00EF18C8">
        <w:rPr>
          <w:rFonts w:hint="eastAsia"/>
        </w:rPr>
        <w:t>GPU</w:t>
      </w:r>
      <w:r w:rsidR="00EF18C8">
        <w:rPr>
          <w:rFonts w:hint="eastAsia"/>
        </w:rPr>
        <w:t>的功耗（</w:t>
      </w:r>
      <w:r>
        <w:rPr>
          <w:rFonts w:hint="eastAsia"/>
        </w:rPr>
        <w:t>~</w:t>
      </w:r>
      <w:r w:rsidR="00EF18C8">
        <w:rPr>
          <w:rFonts w:hint="eastAsia"/>
        </w:rPr>
        <w:t>200W</w:t>
      </w:r>
      <w:r w:rsidR="00EF18C8">
        <w:rPr>
          <w:rFonts w:hint="eastAsia"/>
        </w:rPr>
        <w:t>）</w:t>
      </w:r>
      <w:r>
        <w:rPr>
          <w:rFonts w:hint="eastAsia"/>
        </w:rPr>
        <w:t>远</w:t>
      </w:r>
      <w:r w:rsidR="00EF18C8">
        <w:rPr>
          <w:rFonts w:hint="eastAsia"/>
        </w:rPr>
        <w:t>远大于</w:t>
      </w:r>
      <w:r w:rsidR="00EF18C8">
        <w:rPr>
          <w:rFonts w:hint="eastAsia"/>
        </w:rPr>
        <w:t>FPGA</w:t>
      </w:r>
      <w:r w:rsidR="00EF18C8">
        <w:rPr>
          <w:rFonts w:hint="eastAsia"/>
        </w:rPr>
        <w:t>的功耗（</w:t>
      </w:r>
      <w:r>
        <w:rPr>
          <w:rFonts w:hint="eastAsia"/>
        </w:rPr>
        <w:t>~</w:t>
      </w:r>
      <w:r w:rsidR="00EF18C8">
        <w:rPr>
          <w:rFonts w:hint="eastAsia"/>
        </w:rPr>
        <w:t>10W</w:t>
      </w:r>
      <w:r w:rsidR="00EF18C8">
        <w:rPr>
          <w:rFonts w:hint="eastAsia"/>
        </w:rPr>
        <w:t>）</w:t>
      </w:r>
      <w:r>
        <w:rPr>
          <w:rFonts w:hint="eastAsia"/>
        </w:rPr>
        <w:t>。</w:t>
      </w:r>
      <w:r w:rsidR="009A536F">
        <w:rPr>
          <w:rFonts w:hint="eastAsia"/>
        </w:rPr>
        <w:t>所以我们需要比较二者的</w:t>
      </w:r>
      <w:r w:rsidR="00EF18C8">
        <w:rPr>
          <w:rFonts w:hint="eastAsia"/>
        </w:rPr>
        <w:t>能效比</w:t>
      </w:r>
      <w:r>
        <w:rPr>
          <w:rFonts w:hint="eastAsia"/>
        </w:rPr>
        <w:t>，</w:t>
      </w:r>
      <w:r w:rsidR="000C3C10">
        <w:rPr>
          <w:rFonts w:hint="eastAsia"/>
        </w:rPr>
        <w:t>也就是执行一项任务所</w:t>
      </w:r>
      <w:r w:rsidR="00EF18C8">
        <w:rPr>
          <w:rFonts w:hint="eastAsia"/>
        </w:rPr>
        <w:t>消耗的能量</w:t>
      </w:r>
      <w:r w:rsidR="009A536F">
        <w:rPr>
          <w:rFonts w:hint="eastAsia"/>
        </w:rPr>
        <w:t>与</w:t>
      </w:r>
      <w:r w:rsidR="00EF18C8">
        <w:rPr>
          <w:rFonts w:hint="eastAsia"/>
        </w:rPr>
        <w:t>程序执行的时间</w:t>
      </w:r>
      <w:r w:rsidR="009A536F">
        <w:rPr>
          <w:rFonts w:hint="eastAsia"/>
        </w:rPr>
        <w:t>的比值</w:t>
      </w:r>
      <w:r w:rsidR="00EF18C8">
        <w:rPr>
          <w:rFonts w:hint="eastAsia"/>
        </w:rPr>
        <w:t>。</w:t>
      </w:r>
      <w:r w:rsidR="009A536F">
        <w:rPr>
          <w:rFonts w:hint="eastAsia"/>
        </w:rPr>
        <w:t>G</w:t>
      </w:r>
      <w:r w:rsidR="009A536F">
        <w:t>PU</w:t>
      </w:r>
      <w:r w:rsidR="009A536F">
        <w:rPr>
          <w:rFonts w:hint="eastAsia"/>
        </w:rPr>
        <w:t>的能效比相对较为固定，而</w:t>
      </w:r>
      <w:r w:rsidR="009A536F">
        <w:rPr>
          <w:rFonts w:hint="eastAsia"/>
        </w:rPr>
        <w:t>FPGA</w:t>
      </w:r>
      <w:r w:rsidR="009A536F">
        <w:rPr>
          <w:rFonts w:hint="eastAsia"/>
        </w:rPr>
        <w:t>则针对不同的问题，不同的实现可能会有较大的波动。</w:t>
      </w:r>
      <w:r w:rsidR="00EF18C8">
        <w:rPr>
          <w:rFonts w:hint="eastAsia"/>
        </w:rPr>
        <w:t>如果</w:t>
      </w:r>
      <w:r w:rsidR="00EF18C8">
        <w:rPr>
          <w:rFonts w:hint="eastAsia"/>
        </w:rPr>
        <w:t>FPGA</w:t>
      </w:r>
      <w:r w:rsidR="00EF18C8">
        <w:rPr>
          <w:rFonts w:hint="eastAsia"/>
        </w:rPr>
        <w:t>上实现的硬件架构优化得很适合特定的机器学习应用，执行算法所需的时间仅仅是</w:t>
      </w:r>
      <w:r w:rsidR="00EF18C8">
        <w:rPr>
          <w:rFonts w:hint="eastAsia"/>
        </w:rPr>
        <w:t>GPU</w:t>
      </w:r>
      <w:r w:rsidR="00EF18C8">
        <w:rPr>
          <w:rFonts w:hint="eastAsia"/>
        </w:rPr>
        <w:t>的几倍或甚至于接近</w:t>
      </w:r>
      <w:r w:rsidR="006134B2" w:rsidRPr="006134B2">
        <w:rPr>
          <w:rFonts w:hint="eastAsia"/>
        </w:rPr>
        <w:t>GPU</w:t>
      </w:r>
      <w:r w:rsidR="000E0CC2">
        <w:rPr>
          <w:rFonts w:hint="eastAsia"/>
        </w:rPr>
        <w:t>，</w:t>
      </w:r>
      <w:r w:rsidR="006134B2" w:rsidRPr="006134B2">
        <w:rPr>
          <w:rFonts w:hint="eastAsia"/>
        </w:rPr>
        <w:t>那么</w:t>
      </w:r>
      <w:r w:rsidR="006134B2" w:rsidRPr="006134B2">
        <w:rPr>
          <w:rFonts w:hint="eastAsia"/>
        </w:rPr>
        <w:t>FPGA</w:t>
      </w:r>
      <w:r w:rsidR="006134B2" w:rsidRPr="006134B2">
        <w:rPr>
          <w:rFonts w:hint="eastAsia"/>
        </w:rPr>
        <w:t>的能效比就会比</w:t>
      </w:r>
      <w:r w:rsidR="006134B2" w:rsidRPr="006134B2">
        <w:rPr>
          <w:rFonts w:hint="eastAsia"/>
        </w:rPr>
        <w:t>GPU</w:t>
      </w:r>
      <w:r w:rsidR="006134B2" w:rsidRPr="006134B2">
        <w:rPr>
          <w:rFonts w:hint="eastAsia"/>
        </w:rPr>
        <w:t>强。</w:t>
      </w:r>
    </w:p>
    <w:p w14:paraId="5F8DC9E3" w14:textId="70CDA3FE" w:rsidR="0052347D" w:rsidRDefault="0072301A" w:rsidP="0072301A">
      <w:pPr>
        <w:pStyle w:val="4"/>
        <w:spacing w:before="156" w:after="156"/>
      </w:pPr>
      <w:r>
        <w:rPr>
          <w:rFonts w:hint="eastAsia"/>
        </w:rPr>
        <w:t>FPGA vs</w:t>
      </w:r>
      <w:r>
        <w:t>. ASIC</w:t>
      </w:r>
    </w:p>
    <w:p w14:paraId="54C95A2A" w14:textId="2CB4D124" w:rsidR="007A667F" w:rsidRDefault="0052347D" w:rsidP="0020630B">
      <w:pPr>
        <w:pStyle w:val="a2"/>
        <w:ind w:firstLine="480"/>
      </w:pPr>
      <w:r>
        <w:rPr>
          <w:rFonts w:hint="eastAsia"/>
        </w:rPr>
        <w:t>与</w:t>
      </w:r>
      <w:r w:rsidR="007A667F">
        <w:rPr>
          <w:rFonts w:hint="eastAsia"/>
        </w:rPr>
        <w:t>GPU</w:t>
      </w:r>
      <w:r>
        <w:rPr>
          <w:rFonts w:hint="eastAsia"/>
        </w:rPr>
        <w:t>类似，</w:t>
      </w:r>
      <w:r w:rsidR="00044AD6">
        <w:rPr>
          <w:rFonts w:hint="eastAsia"/>
        </w:rPr>
        <w:t>ASIC</w:t>
      </w:r>
      <w:r w:rsidR="00044AD6">
        <w:rPr>
          <w:rFonts w:hint="eastAsia"/>
        </w:rPr>
        <w:t>的另一个思路是</w:t>
      </w:r>
      <w:r w:rsidR="007A667F">
        <w:rPr>
          <w:rFonts w:hint="eastAsia"/>
        </w:rPr>
        <w:t>开发专门针对机器学习的通用处理器</w:t>
      </w:r>
      <w:r w:rsidR="00044AD6">
        <w:rPr>
          <w:rFonts w:hint="eastAsia"/>
        </w:rPr>
        <w:t>，尤其是专门针对神经网络的通用处理器。这样在可重构性和定制性上取得一个平衡，即能提高芯片的性能，又能适应不同类型的应用</w:t>
      </w:r>
      <w:r w:rsidR="007A667F">
        <w:rPr>
          <w:rFonts w:hint="eastAsia"/>
        </w:rPr>
        <w:t>。</w:t>
      </w:r>
      <w:r w:rsidR="00044AD6">
        <w:rPr>
          <w:rFonts w:hint="eastAsia"/>
        </w:rPr>
        <w:t>G</w:t>
      </w:r>
      <w:r w:rsidR="00044AD6">
        <w:t>oogle</w:t>
      </w:r>
      <w:r w:rsidR="00044AD6">
        <w:rPr>
          <w:rFonts w:hint="eastAsia"/>
        </w:rPr>
        <w:t>从</w:t>
      </w:r>
      <w:r w:rsidR="00044AD6">
        <w:rPr>
          <w:rFonts w:hint="eastAsia"/>
        </w:rPr>
        <w:t>2015</w:t>
      </w:r>
      <w:r w:rsidR="007A667F" w:rsidRPr="007A667F">
        <w:rPr>
          <w:rFonts w:hint="eastAsia"/>
        </w:rPr>
        <w:t>年</w:t>
      </w:r>
      <w:r w:rsidR="00044AD6">
        <w:rPr>
          <w:rFonts w:hint="eastAsia"/>
        </w:rPr>
        <w:t>开始，就在其</w:t>
      </w:r>
      <w:r w:rsidR="007A667F" w:rsidRPr="007A667F">
        <w:rPr>
          <w:rFonts w:hint="eastAsia"/>
        </w:rPr>
        <w:t>数据中心</w:t>
      </w:r>
      <w:r w:rsidR="00044AD6">
        <w:rPr>
          <w:rFonts w:hint="eastAsia"/>
        </w:rPr>
        <w:t>部署了</w:t>
      </w:r>
      <w:r w:rsidR="007A667F" w:rsidRPr="007A667F">
        <w:rPr>
          <w:rFonts w:hint="eastAsia"/>
        </w:rPr>
        <w:t>张量处理器</w:t>
      </w:r>
      <w:r w:rsidR="007A667F" w:rsidRPr="007A667F">
        <w:rPr>
          <w:rFonts w:hint="eastAsia"/>
        </w:rPr>
        <w:t>TPU</w:t>
      </w:r>
      <w:r w:rsidR="007A667F" w:rsidRPr="007A667F">
        <w:rPr>
          <w:rFonts w:hint="eastAsia"/>
        </w:rPr>
        <w:t>，用</w:t>
      </w:r>
      <w:r w:rsidR="00044AD6">
        <w:rPr>
          <w:rFonts w:hint="eastAsia"/>
        </w:rPr>
        <w:t>于</w:t>
      </w:r>
      <w:r w:rsidR="007A667F" w:rsidRPr="007A667F">
        <w:rPr>
          <w:rFonts w:hint="eastAsia"/>
        </w:rPr>
        <w:t>加速神经网络的推理阶段</w:t>
      </w:r>
      <w:r w:rsidR="00044AD6">
        <w:rPr>
          <w:rFonts w:hint="eastAsia"/>
        </w:rPr>
        <w:t>（</w:t>
      </w:r>
      <w:r w:rsidR="00044AD6">
        <w:rPr>
          <w:rFonts w:hint="eastAsia"/>
        </w:rPr>
        <w:t>inference phase</w:t>
      </w:r>
      <w:r w:rsidR="00044AD6">
        <w:rPr>
          <w:rFonts w:hint="eastAsia"/>
        </w:rPr>
        <w:t>）</w:t>
      </w:r>
      <w:r w:rsidR="007A667F" w:rsidRPr="007A667F">
        <w:rPr>
          <w:rFonts w:hint="eastAsia"/>
        </w:rPr>
        <w:t>。</w:t>
      </w:r>
      <w:r w:rsidR="00044AD6">
        <w:rPr>
          <w:rFonts w:hint="eastAsia"/>
        </w:rPr>
        <w:t>TPU</w:t>
      </w:r>
      <w:r w:rsidR="00044AD6">
        <w:rPr>
          <w:rFonts w:hint="eastAsia"/>
        </w:rPr>
        <w:t>的核心</w:t>
      </w:r>
      <w:r w:rsidR="007A667F" w:rsidRPr="007A667F">
        <w:rPr>
          <w:rFonts w:hint="eastAsia"/>
        </w:rPr>
        <w:t>是一个矩阵乘法单元</w:t>
      </w:r>
      <w:r w:rsidR="002E20EC">
        <w:rPr>
          <w:rFonts w:hint="eastAsia"/>
        </w:rPr>
        <w:t>（</w:t>
      </w:r>
      <m:oMath>
        <m:r>
          <m:rPr>
            <m:sty m:val="p"/>
          </m:rPr>
          <w:rPr>
            <w:rFonts w:ascii="Cambria Math" w:hAnsi="Cambria Math" w:hint="eastAsia"/>
          </w:rPr>
          <m:t>256</m:t>
        </m:r>
        <m:r>
          <m:rPr>
            <m:sty m:val="p"/>
          </m:rPr>
          <w:rPr>
            <w:rFonts w:ascii="Cambria Math" w:hAnsi="Cambria Math"/>
          </w:rPr>
          <m:t>× 256×8b=64k MAC</m:t>
        </m:r>
      </m:oMath>
      <w:r w:rsidR="002E20EC">
        <w:rPr>
          <w:rFonts w:hint="eastAsia"/>
        </w:rPr>
        <w:t>）</w:t>
      </w:r>
      <w:r w:rsidR="007A667F" w:rsidRPr="007A667F">
        <w:rPr>
          <w:rFonts w:hint="eastAsia"/>
        </w:rPr>
        <w:t>，可提供</w:t>
      </w:r>
      <w:r w:rsidR="002E20EC">
        <w:rPr>
          <w:rFonts w:hint="eastAsia"/>
        </w:rPr>
        <w:t>92</w:t>
      </w:r>
      <w:r w:rsidR="007A667F" w:rsidRPr="007A667F">
        <w:rPr>
          <w:rFonts w:hint="eastAsia"/>
        </w:rPr>
        <w:t>万亿次运算</w:t>
      </w:r>
      <w:r w:rsidR="007A667F" w:rsidRPr="007A667F">
        <w:rPr>
          <w:rFonts w:hint="eastAsia"/>
        </w:rPr>
        <w:t>/</w:t>
      </w:r>
      <w:r w:rsidR="007A667F" w:rsidRPr="007A667F">
        <w:rPr>
          <w:rFonts w:hint="eastAsia"/>
        </w:rPr>
        <w:t>秒（</w:t>
      </w:r>
      <w:r w:rsidR="007A667F" w:rsidRPr="007A667F">
        <w:rPr>
          <w:rFonts w:hint="eastAsia"/>
        </w:rPr>
        <w:t>TOPS</w:t>
      </w:r>
      <w:r w:rsidR="007A667F" w:rsidRPr="007A667F">
        <w:rPr>
          <w:rFonts w:hint="eastAsia"/>
        </w:rPr>
        <w:t>）的速度</w:t>
      </w:r>
      <w:r w:rsidR="00855A3D">
        <w:rPr>
          <w:rFonts w:hint="eastAsia"/>
        </w:rPr>
        <w:t>，并且集成了</w:t>
      </w:r>
      <w:r w:rsidR="00855A3D">
        <w:rPr>
          <w:rFonts w:hint="eastAsia"/>
        </w:rPr>
        <w:t>28</w:t>
      </w:r>
      <w:r w:rsidR="00855A3D">
        <w:t xml:space="preserve"> </w:t>
      </w:r>
      <w:r w:rsidR="00855A3D">
        <w:rPr>
          <w:rFonts w:hint="eastAsia"/>
        </w:rPr>
        <w:t>MB</w:t>
      </w:r>
      <w:r w:rsidR="00855A3D">
        <w:rPr>
          <w:rFonts w:hint="eastAsia"/>
        </w:rPr>
        <w:t>的片</w:t>
      </w:r>
      <w:r w:rsidR="00855A3D">
        <w:rPr>
          <w:rFonts w:hint="eastAsia"/>
        </w:rPr>
        <w:lastRenderedPageBreak/>
        <w:t>上内存</w:t>
      </w:r>
      <w:r w:rsidR="007A667F" w:rsidRPr="007A667F">
        <w:rPr>
          <w:rFonts w:hint="eastAsia"/>
        </w:rPr>
        <w:t>。</w:t>
      </w:r>
      <w:r w:rsidR="00963D95">
        <w:rPr>
          <w:rFonts w:hint="eastAsia"/>
        </w:rPr>
        <w:t>TPU</w:t>
      </w:r>
      <w:r w:rsidR="00963D95">
        <w:rPr>
          <w:rFonts w:hint="eastAsia"/>
        </w:rPr>
        <w:t>比当前</w:t>
      </w:r>
      <w:r w:rsidR="00963D95">
        <w:rPr>
          <w:rFonts w:hint="eastAsia"/>
        </w:rPr>
        <w:t>GPU</w:t>
      </w:r>
      <w:r w:rsidR="00963D95">
        <w:rPr>
          <w:rFonts w:hint="eastAsia"/>
        </w:rPr>
        <w:t>和</w:t>
      </w:r>
      <w:r w:rsidR="00963D95">
        <w:rPr>
          <w:rFonts w:hint="eastAsia"/>
        </w:rPr>
        <w:t>CPU</w:t>
      </w:r>
      <w:r w:rsidR="00963D95">
        <w:rPr>
          <w:rFonts w:hint="eastAsia"/>
        </w:rPr>
        <w:t>快了约</w:t>
      </w:r>
      <w:r w:rsidR="00963D95">
        <w:rPr>
          <w:rFonts w:hint="eastAsia"/>
        </w:rPr>
        <w:t>15-30</w:t>
      </w:r>
      <w:r w:rsidR="007A667F" w:rsidRPr="007A667F">
        <w:rPr>
          <w:rFonts w:hint="eastAsia"/>
        </w:rPr>
        <w:t>倍，速度</w:t>
      </w:r>
      <w:r w:rsidR="007A667F" w:rsidRPr="007A667F">
        <w:rPr>
          <w:rFonts w:hint="eastAsia"/>
        </w:rPr>
        <w:t>/</w:t>
      </w:r>
      <w:r w:rsidR="007A667F" w:rsidRPr="007A667F">
        <w:rPr>
          <w:rFonts w:hint="eastAsia"/>
        </w:rPr>
        <w:t>功率比（</w:t>
      </w:r>
      <w:r w:rsidR="007A667F" w:rsidRPr="007A667F">
        <w:rPr>
          <w:rFonts w:hint="eastAsia"/>
        </w:rPr>
        <w:t>TOPS/Watt</w:t>
      </w:r>
      <w:r w:rsidR="007A667F" w:rsidRPr="007A667F">
        <w:rPr>
          <w:rFonts w:hint="eastAsia"/>
        </w:rPr>
        <w:t>）</w:t>
      </w:r>
      <w:r w:rsidR="00963D95">
        <w:rPr>
          <w:rFonts w:hint="eastAsia"/>
        </w:rPr>
        <w:t>则</w:t>
      </w:r>
      <w:r w:rsidR="007A667F" w:rsidRPr="007A667F">
        <w:rPr>
          <w:rFonts w:hint="eastAsia"/>
        </w:rPr>
        <w:t>高</w:t>
      </w:r>
      <w:r w:rsidR="00963D95">
        <w:rPr>
          <w:rFonts w:hint="eastAsia"/>
        </w:rPr>
        <w:t>了约</w:t>
      </w:r>
      <w:r w:rsidR="00963D95">
        <w:rPr>
          <w:rFonts w:hint="eastAsia"/>
        </w:rPr>
        <w:t>30-80</w:t>
      </w:r>
      <w:r w:rsidR="007A667F" w:rsidRPr="007A667F">
        <w:rPr>
          <w:rFonts w:hint="eastAsia"/>
        </w:rPr>
        <w:t>倍</w:t>
      </w:r>
      <w:r w:rsidR="00646B6B">
        <w:fldChar w:fldCharType="begin"/>
      </w:r>
      <w:r w:rsidR="00646B6B">
        <w:instrText xml:space="preserve"> </w:instrText>
      </w:r>
      <w:r w:rsidR="00646B6B">
        <w:rPr>
          <w:rFonts w:hint="eastAsia"/>
        </w:rPr>
        <w:instrText>REF _Ref482166010 \r \h</w:instrText>
      </w:r>
      <w:r w:rsidR="00646B6B">
        <w:instrText xml:space="preserve"> </w:instrText>
      </w:r>
      <w:r w:rsidR="00646B6B">
        <w:fldChar w:fldCharType="separate"/>
      </w:r>
      <w:r w:rsidR="007033F6">
        <w:t>[35]</w:t>
      </w:r>
      <w:r w:rsidR="00646B6B">
        <w:fldChar w:fldCharType="end"/>
      </w:r>
      <w:r w:rsidR="007A667F" w:rsidRPr="007A667F">
        <w:rPr>
          <w:rFonts w:hint="eastAsia"/>
        </w:rPr>
        <w:t>。</w:t>
      </w:r>
    </w:p>
    <w:p w14:paraId="176A0F0D" w14:textId="5B4E9F20" w:rsidR="006D3C32" w:rsidRDefault="003D1608" w:rsidP="001D4350">
      <w:pPr>
        <w:pStyle w:val="2"/>
        <w:spacing w:before="156" w:after="156"/>
      </w:pPr>
      <w:bookmarkStart w:id="204" w:name="_Toc476562950"/>
      <w:bookmarkStart w:id="205" w:name="_Toc484419120"/>
      <w:r>
        <w:rPr>
          <w:rFonts w:hint="eastAsia"/>
        </w:rPr>
        <w:t>关键问题以及解决方案</w:t>
      </w:r>
      <w:bookmarkEnd w:id="204"/>
      <w:bookmarkEnd w:id="205"/>
    </w:p>
    <w:p w14:paraId="62B88219" w14:textId="2EDC855B" w:rsidR="00E6691B" w:rsidRDefault="003D1608" w:rsidP="003D1608">
      <w:pPr>
        <w:pStyle w:val="3"/>
        <w:spacing w:before="156" w:after="156"/>
      </w:pPr>
      <w:bookmarkStart w:id="206" w:name="_Toc476562951"/>
      <w:bookmarkStart w:id="207" w:name="_Ref481836607"/>
      <w:bookmarkStart w:id="208" w:name="_Toc484419121"/>
      <w:r>
        <w:rPr>
          <w:rFonts w:hint="eastAsia"/>
        </w:rPr>
        <w:t>数据源的产生</w:t>
      </w:r>
      <w:bookmarkEnd w:id="206"/>
      <w:bookmarkEnd w:id="207"/>
      <w:bookmarkEnd w:id="208"/>
    </w:p>
    <w:p w14:paraId="4FE9A94A" w14:textId="4CCDD3A2" w:rsidR="00A5501A" w:rsidRDefault="002819EC" w:rsidP="00C52918">
      <w:pPr>
        <w:pStyle w:val="a2"/>
        <w:ind w:firstLine="480"/>
      </w:pPr>
      <w:r>
        <w:rPr>
          <w:rFonts w:hint="eastAsia"/>
        </w:rPr>
        <w:t>在读出系统中使用分类器之前，首先需要使用已标记的</w:t>
      </w:r>
      <w:r w:rsidR="00A5501A">
        <w:rPr>
          <w:rFonts w:hint="eastAsia"/>
        </w:rPr>
        <w:t>数据</w:t>
      </w:r>
      <w:r w:rsidR="00FC3DD4">
        <w:rPr>
          <w:rFonts w:hint="eastAsia"/>
        </w:rPr>
        <w:t>来对</w:t>
      </w:r>
      <w:r w:rsidR="00A5501A">
        <w:rPr>
          <w:rFonts w:hint="eastAsia"/>
        </w:rPr>
        <w:t>模型</w:t>
      </w:r>
      <w:r w:rsidR="00FC3DD4">
        <w:rPr>
          <w:rFonts w:hint="eastAsia"/>
        </w:rPr>
        <w:t>进行训练和测试</w:t>
      </w:r>
      <w:r w:rsidR="00A5501A">
        <w:rPr>
          <w:rFonts w:hint="eastAsia"/>
        </w:rPr>
        <w:t>。</w:t>
      </w:r>
      <w:r>
        <w:rPr>
          <w:rFonts w:hint="eastAsia"/>
        </w:rPr>
        <w:t>理想情况下，数据集应该是真实实验数据的独立同分布。</w:t>
      </w:r>
      <w:r w:rsidR="00A5501A">
        <w:rPr>
          <w:rFonts w:hint="eastAsia"/>
        </w:rPr>
        <w:t>然而</w:t>
      </w:r>
      <w:r w:rsidR="009D7228">
        <w:rPr>
          <w:rFonts w:hint="eastAsia"/>
        </w:rPr>
        <w:t>实际情况是</w:t>
      </w:r>
      <w:r>
        <w:rPr>
          <w:rFonts w:hint="eastAsia"/>
        </w:rPr>
        <w:t>，对于目前的粒子物理实验来说，读出系统获取的数据一般是</w:t>
      </w:r>
      <w:r w:rsidR="00A5501A">
        <w:rPr>
          <w:rFonts w:hint="eastAsia"/>
        </w:rPr>
        <w:t>经过触发判选后的数据，也就是</w:t>
      </w:r>
      <w:r w:rsidR="00262619" w:rsidRPr="00262619">
        <w:rPr>
          <w:rFonts w:hint="eastAsia"/>
        </w:rPr>
        <w:t>经过分类后的数据</w:t>
      </w:r>
      <w:r w:rsidR="00262619">
        <w:rPr>
          <w:rFonts w:hint="eastAsia"/>
        </w:rPr>
        <w:t>，</w:t>
      </w:r>
      <w:r w:rsidR="00A5501A">
        <w:rPr>
          <w:rFonts w:hint="eastAsia"/>
        </w:rPr>
        <w:t>绝大部分噪声都已经被</w:t>
      </w:r>
      <w:r w:rsidR="009D7228">
        <w:rPr>
          <w:rFonts w:hint="eastAsia"/>
        </w:rPr>
        <w:t>剔除</w:t>
      </w:r>
      <w:r w:rsidR="00A5501A">
        <w:rPr>
          <w:rFonts w:hint="eastAsia"/>
        </w:rPr>
        <w:t>掉</w:t>
      </w:r>
      <w:r w:rsidR="00FC3DD4">
        <w:rPr>
          <w:rFonts w:hint="eastAsia"/>
        </w:rPr>
        <w:t>了。因此</w:t>
      </w:r>
      <w:r w:rsidR="001D29C3">
        <w:rPr>
          <w:rFonts w:hint="eastAsia"/>
        </w:rPr>
        <w:t>我们无法获取真实的原始数据，</w:t>
      </w:r>
      <w:r w:rsidR="00FC3DD4">
        <w:rPr>
          <w:rFonts w:hint="eastAsia"/>
        </w:rPr>
        <w:t>真实的数据无法用于</w:t>
      </w:r>
      <w:r w:rsidR="00A01D91">
        <w:rPr>
          <w:rFonts w:hint="eastAsia"/>
        </w:rPr>
        <w:t>本论文</w:t>
      </w:r>
      <w:r w:rsidR="00FC3DD4">
        <w:rPr>
          <w:rFonts w:hint="eastAsia"/>
        </w:rPr>
        <w:t>提出的基于机器学习的数据读出系统的验证。</w:t>
      </w:r>
    </w:p>
    <w:p w14:paraId="726FA01F" w14:textId="77777777" w:rsidR="002F70B7" w:rsidRDefault="001A64E2" w:rsidP="00920D73">
      <w:pPr>
        <w:pStyle w:val="a2"/>
        <w:ind w:firstLine="480"/>
      </w:pPr>
      <w:r w:rsidRPr="001A64E2">
        <w:rPr>
          <w:rFonts w:hint="eastAsia"/>
        </w:rPr>
        <w:t>为</w:t>
      </w:r>
      <w:r w:rsidR="00FC3DD4">
        <w:rPr>
          <w:rFonts w:hint="eastAsia"/>
        </w:rPr>
        <w:t>了解决训练和测试数据集缺失的问题，在本论文中</w:t>
      </w:r>
      <w:r w:rsidRPr="001A64E2">
        <w:rPr>
          <w:rFonts w:hint="eastAsia"/>
        </w:rPr>
        <w:t>基于物理模型，利用仿真的方法</w:t>
      </w:r>
      <w:r w:rsidR="00AD5C69">
        <w:rPr>
          <w:rFonts w:hint="eastAsia"/>
        </w:rPr>
        <w:t>产生数据</w:t>
      </w:r>
      <w:r w:rsidRPr="001A64E2">
        <w:rPr>
          <w:rFonts w:hint="eastAsia"/>
        </w:rPr>
        <w:t>。虽然研究的数据来源于仿真，但这事实上并不影响研究的方法和结论的有效性</w:t>
      </w:r>
      <w:r w:rsidR="00C956CF">
        <w:rPr>
          <w:rFonts w:hint="eastAsia"/>
        </w:rPr>
        <w:t>。</w:t>
      </w:r>
    </w:p>
    <w:p w14:paraId="23784021" w14:textId="7344DBED" w:rsidR="0071752B" w:rsidRDefault="0071752B" w:rsidP="00920D73">
      <w:pPr>
        <w:pStyle w:val="a2"/>
        <w:ind w:firstLine="480"/>
      </w:pPr>
      <w:r>
        <w:rPr>
          <w:rFonts w:hint="eastAsia"/>
        </w:rPr>
        <w:t>事实上，在粒子物理实验中，</w:t>
      </w:r>
      <w:r w:rsidR="004C748D">
        <w:rPr>
          <w:rFonts w:hint="eastAsia"/>
        </w:rPr>
        <w:t>从最初的设计到最后的结果，</w:t>
      </w:r>
      <w:r>
        <w:rPr>
          <w:rFonts w:hint="eastAsia"/>
        </w:rPr>
        <w:t>仿真</w:t>
      </w:r>
      <w:r w:rsidR="004C748D">
        <w:rPr>
          <w:rFonts w:hint="eastAsia"/>
        </w:rPr>
        <w:t>都是不可或缺的一部分</w:t>
      </w:r>
      <w:r>
        <w:rPr>
          <w:rFonts w:hint="eastAsia"/>
        </w:rPr>
        <w:t>。</w:t>
      </w:r>
      <w:r w:rsidR="00745C11">
        <w:rPr>
          <w:rFonts w:hint="eastAsia"/>
        </w:rPr>
        <w:t>粒子物理试验中，仿真和数据分析的基本步骤如</w:t>
      </w:r>
      <w:r w:rsidR="003249B4">
        <w:fldChar w:fldCharType="begin"/>
      </w:r>
      <w:r w:rsidR="003249B4">
        <w:instrText xml:space="preserve"> </w:instrText>
      </w:r>
      <w:r w:rsidR="003249B4">
        <w:rPr>
          <w:rFonts w:hint="eastAsia"/>
        </w:rPr>
        <w:instrText>REF _Ref481769994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9</w:t>
      </w:r>
      <w:r w:rsidR="003249B4">
        <w:fldChar w:fldCharType="end"/>
      </w:r>
      <w:r w:rsidR="00745C11">
        <w:rPr>
          <w:rFonts w:hint="eastAsia"/>
        </w:rPr>
        <w:t>所示</w:t>
      </w:r>
      <w:r w:rsidR="00646B6B">
        <w:fldChar w:fldCharType="begin"/>
      </w:r>
      <w:r w:rsidR="00646B6B">
        <w:instrText xml:space="preserve"> </w:instrText>
      </w:r>
      <w:r w:rsidR="00646B6B">
        <w:rPr>
          <w:rFonts w:hint="eastAsia"/>
        </w:rPr>
        <w:instrText>REF _Ref484255992 \r \h</w:instrText>
      </w:r>
      <w:r w:rsidR="00646B6B">
        <w:instrText xml:space="preserve"> </w:instrText>
      </w:r>
      <w:r w:rsidR="00646B6B">
        <w:fldChar w:fldCharType="separate"/>
      </w:r>
      <w:r w:rsidR="007033F6">
        <w:t>[36]</w:t>
      </w:r>
      <w:r w:rsidR="00646B6B">
        <w:fldChar w:fldCharType="end"/>
      </w:r>
      <w:r w:rsidR="00745C11">
        <w:rPr>
          <w:rFonts w:hint="eastAsia"/>
        </w:rPr>
        <w:t>，可以看出，仿真与真实物理同等重要。</w:t>
      </w:r>
      <w:r w:rsidR="00F64FD4">
        <w:rPr>
          <w:rFonts w:hint="eastAsia"/>
        </w:rPr>
        <w:t>对于发现新物理现象这类问题，我们不可能从真实数据中得到标记好的数据，而只能通过仿真来产生训练数据。</w:t>
      </w:r>
    </w:p>
    <w:p w14:paraId="72F179A7" w14:textId="77777777" w:rsidR="00B53D0D" w:rsidRDefault="00B53D0D" w:rsidP="00B53D0D">
      <w:pPr>
        <w:pStyle w:val="af7"/>
        <w:keepNext/>
        <w:spacing w:before="156"/>
      </w:pPr>
      <w:r>
        <w:object w:dxaOrig="7801" w:dyaOrig="6975" w14:anchorId="7CF88221">
          <v:shape id="_x0000_i1036" type="#_x0000_t75" style="width:273.3pt;height:243.65pt" o:ole="">
            <v:imagedata r:id="rId87" o:title=""/>
          </v:shape>
          <o:OLEObject Type="Embed" ProgID="Visio.Drawing.15" ShapeID="_x0000_i1036" DrawAspect="Content" ObjectID="_1558172532" r:id="rId88"/>
        </w:object>
      </w:r>
    </w:p>
    <w:p w14:paraId="63219430" w14:textId="1382F7BF" w:rsidR="00B53D0D" w:rsidRDefault="00B53D0D" w:rsidP="00B53D0D">
      <w:pPr>
        <w:pStyle w:val="aff0"/>
      </w:pPr>
      <w:bookmarkStart w:id="209" w:name="_Ref481769994"/>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9</w:t>
      </w:r>
      <w:r w:rsidR="00CA3B33">
        <w:fldChar w:fldCharType="end"/>
      </w:r>
      <w:bookmarkEnd w:id="209"/>
      <w:r>
        <w:t xml:space="preserve">  </w:t>
      </w:r>
      <w:r>
        <w:rPr>
          <w:rFonts w:hint="eastAsia"/>
        </w:rPr>
        <w:t>粒子物理实验中仿真和数据分析的基本步骤</w:t>
      </w:r>
    </w:p>
    <w:p w14:paraId="090E61AF" w14:textId="2748F39C" w:rsidR="000A0596" w:rsidRDefault="0000551E" w:rsidP="00920D73">
      <w:pPr>
        <w:pStyle w:val="a2"/>
        <w:ind w:firstLine="480"/>
      </w:pPr>
      <w:r w:rsidRPr="0000551E">
        <w:rPr>
          <w:rFonts w:hint="eastAsia"/>
        </w:rPr>
        <w:lastRenderedPageBreak/>
        <w:t>例如在寻找希格斯粒子的过程中，实际上传统方法已经无法起作用，靠物理学家人工从海量的事例中找出包含希格斯粒子衰变的事例，无异大海捞针（经过</w:t>
      </w:r>
      <w:r w:rsidRPr="0000551E">
        <w:rPr>
          <w:rFonts w:hint="eastAsia"/>
        </w:rPr>
        <w:t>pre-selection</w:t>
      </w:r>
      <w:r w:rsidRPr="0000551E">
        <w:rPr>
          <w:rFonts w:hint="eastAsia"/>
        </w:rPr>
        <w:t>后，也只占</w:t>
      </w:r>
      <w:r w:rsidRPr="0000551E">
        <w:rPr>
          <w:rFonts w:hint="eastAsia"/>
        </w:rPr>
        <w:t>0.2%</w:t>
      </w:r>
      <w:r w:rsidRPr="0000551E">
        <w:rPr>
          <w:rFonts w:hint="eastAsia"/>
        </w:rPr>
        <w:t>）。而使用机器学习的方法，就必须要有已标记数据来进行训练和测试，训练和测试数据集只能来自于仿真。尽管机器学习可以实现无监督学习，但是就目前来说，无监督式学习训练困难，效果有限，在粒子物理实验的数据分析中更是如此。</w:t>
      </w:r>
      <w:r w:rsidR="007E00B0">
        <w:rPr>
          <w:rFonts w:hint="eastAsia"/>
        </w:rPr>
        <w:t>希格斯</w:t>
      </w:r>
      <w:r w:rsidR="001A64E2" w:rsidRPr="001A64E2">
        <w:rPr>
          <w:rFonts w:hint="eastAsia"/>
        </w:rPr>
        <w:t>粒子竞赛所用的数据即来自</w:t>
      </w:r>
      <w:r w:rsidR="001A64E2" w:rsidRPr="001A64E2">
        <w:rPr>
          <w:rFonts w:hint="eastAsia"/>
        </w:rPr>
        <w:t>Monte Carlo</w:t>
      </w:r>
      <w:r w:rsidR="001A64E2">
        <w:rPr>
          <w:rFonts w:hint="eastAsia"/>
        </w:rPr>
        <w:t>仿真</w:t>
      </w:r>
      <w:r w:rsidR="00C956CF">
        <w:rPr>
          <w:rFonts w:hint="eastAsia"/>
        </w:rPr>
        <w:t>。</w:t>
      </w:r>
      <w:r w:rsidR="00920D73" w:rsidRPr="00920D73">
        <w:t>B. Denby</w:t>
      </w:r>
      <w:r w:rsidR="00646B6B">
        <w:rPr>
          <w:rFonts w:hint="eastAsia"/>
        </w:rPr>
        <w:t>等</w:t>
      </w:r>
      <w:r w:rsidR="00920D73">
        <w:rPr>
          <w:rFonts w:hint="eastAsia"/>
        </w:rPr>
        <w:t>在费米实验室</w:t>
      </w:r>
      <w:r w:rsidR="00920D73">
        <w:rPr>
          <w:rFonts w:hint="eastAsia"/>
        </w:rPr>
        <w:t>CDF</w:t>
      </w:r>
      <w:r w:rsidR="00920D73">
        <w:rPr>
          <w:rFonts w:hint="eastAsia"/>
        </w:rPr>
        <w:t>实验中应用神经网络进行触发判选，</w:t>
      </w:r>
      <w:r w:rsidR="00646B6B">
        <w:rPr>
          <w:rFonts w:hint="eastAsia"/>
        </w:rPr>
        <w:t>就是先通过</w:t>
      </w:r>
      <w:r w:rsidR="00920D73">
        <w:rPr>
          <w:rFonts w:hint="eastAsia"/>
        </w:rPr>
        <w:t>仿真</w:t>
      </w:r>
      <w:r w:rsidR="00646B6B">
        <w:rPr>
          <w:rFonts w:hint="eastAsia"/>
        </w:rPr>
        <w:t>进行</w:t>
      </w:r>
      <w:r w:rsidR="00646B6B">
        <w:fldChar w:fldCharType="begin"/>
      </w:r>
      <w:r w:rsidR="00646B6B">
        <w:instrText xml:space="preserve"> </w:instrText>
      </w:r>
      <w:r w:rsidR="00646B6B">
        <w:rPr>
          <w:rFonts w:hint="eastAsia"/>
        </w:rPr>
        <w:instrText>REF _Ref484256109 \r \h</w:instrText>
      </w:r>
      <w:r w:rsidR="00646B6B">
        <w:instrText xml:space="preserve"> </w:instrText>
      </w:r>
      <w:r w:rsidR="00646B6B">
        <w:fldChar w:fldCharType="separate"/>
      </w:r>
      <w:r w:rsidR="007033F6">
        <w:t>[37]</w:t>
      </w:r>
      <w:r w:rsidR="00646B6B">
        <w:fldChar w:fldCharType="end"/>
      </w:r>
      <w:r w:rsidR="00920D73">
        <w:rPr>
          <w:rFonts w:hint="eastAsia"/>
        </w:rPr>
        <w:t>。</w:t>
      </w:r>
      <w:r w:rsidR="000A0596">
        <w:t>E</w:t>
      </w:r>
      <w:r w:rsidR="009F6623">
        <w:t>.</w:t>
      </w:r>
      <w:r w:rsidR="000A0596">
        <w:t xml:space="preserve"> Neis</w:t>
      </w:r>
      <w:r w:rsidR="009F6623">
        <w:rPr>
          <w:rFonts w:hint="eastAsia"/>
        </w:rPr>
        <w:t>等尝试在粒子物理实验中应用神经网络来进行事例的触发判选，</w:t>
      </w:r>
      <w:r w:rsidR="000A0596">
        <w:rPr>
          <w:rFonts w:hint="eastAsia"/>
        </w:rPr>
        <w:t>使用的数据就是来源于</w:t>
      </w:r>
      <w:r w:rsidR="000A0596">
        <w:t>Monte Carlo</w:t>
      </w:r>
      <w:r w:rsidR="000A0596">
        <w:rPr>
          <w:rFonts w:hint="eastAsia"/>
        </w:rPr>
        <w:t>程序</w:t>
      </w:r>
      <w:r w:rsidR="000A0596">
        <w:rPr>
          <w:rFonts w:hint="eastAsia"/>
        </w:rPr>
        <w:t>ISAJET</w:t>
      </w:r>
      <w:r w:rsidR="000A0596">
        <w:rPr>
          <w:rFonts w:hint="eastAsia"/>
        </w:rPr>
        <w:t>的仿真</w:t>
      </w:r>
      <w:r w:rsidR="009F6623">
        <w:fldChar w:fldCharType="begin"/>
      </w:r>
      <w:r w:rsidR="009F6623">
        <w:instrText xml:space="preserve"> </w:instrText>
      </w:r>
      <w:r w:rsidR="009F6623">
        <w:rPr>
          <w:rFonts w:hint="eastAsia"/>
        </w:rPr>
        <w:instrText>REF _Ref484256222 \r \h</w:instrText>
      </w:r>
      <w:r w:rsidR="009F6623">
        <w:instrText xml:space="preserve"> </w:instrText>
      </w:r>
      <w:r w:rsidR="009F6623">
        <w:fldChar w:fldCharType="separate"/>
      </w:r>
      <w:r w:rsidR="007033F6">
        <w:t>[38]</w:t>
      </w:r>
      <w:r w:rsidR="009F6623">
        <w:fldChar w:fldCharType="end"/>
      </w:r>
      <w:r w:rsidR="000A0596">
        <w:rPr>
          <w:rFonts w:hint="eastAsia"/>
        </w:rPr>
        <w:t>。</w:t>
      </w:r>
    </w:p>
    <w:p w14:paraId="5D11F99E" w14:textId="40EE31F9" w:rsidR="00EF18E9" w:rsidRDefault="009B781F" w:rsidP="007312E9">
      <w:pPr>
        <w:pStyle w:val="a2"/>
        <w:ind w:firstLine="480"/>
      </w:pPr>
      <w:r>
        <w:rPr>
          <w:rFonts w:hint="eastAsia"/>
        </w:rPr>
        <w:t>粒子物理实验的仿真分为两个部分：事例产生（</w:t>
      </w:r>
      <w:r>
        <w:rPr>
          <w:rFonts w:hint="eastAsia"/>
        </w:rPr>
        <w:t>event</w:t>
      </w:r>
      <w:r>
        <w:t xml:space="preserve"> </w:t>
      </w:r>
      <w:r>
        <w:rPr>
          <w:rFonts w:hint="eastAsia"/>
        </w:rPr>
        <w:t>generation</w:t>
      </w:r>
      <w:r>
        <w:rPr>
          <w:rFonts w:hint="eastAsia"/>
        </w:rPr>
        <w:t>）和探测器模拟（</w:t>
      </w:r>
      <w:r>
        <w:rPr>
          <w:rFonts w:hint="eastAsia"/>
        </w:rPr>
        <w:t>detector</w:t>
      </w:r>
      <w:r>
        <w:t xml:space="preserve"> </w:t>
      </w:r>
      <w:r>
        <w:rPr>
          <w:rFonts w:hint="eastAsia"/>
        </w:rPr>
        <w:t>simulation</w:t>
      </w:r>
      <w:r>
        <w:rPr>
          <w:rFonts w:hint="eastAsia"/>
        </w:rPr>
        <w:t>）。事例产生是仿真粒子对撞过程，进而得到产物的种类、动量、能量等；探测器模拟则是仿真</w:t>
      </w:r>
      <w:r w:rsidR="007312E9">
        <w:rPr>
          <w:rFonts w:hint="eastAsia"/>
        </w:rPr>
        <w:t>粒子与探测器相互作用</w:t>
      </w:r>
      <w:r>
        <w:rPr>
          <w:rFonts w:hint="eastAsia"/>
        </w:rPr>
        <w:t>的过程，这与探测器的种类、形状直接相关。</w:t>
      </w:r>
      <w:r w:rsidR="00631B7A">
        <w:rPr>
          <w:rFonts w:hint="eastAsia"/>
        </w:rPr>
        <w:t>事例发生器（</w:t>
      </w:r>
      <w:r w:rsidR="00631B7A">
        <w:rPr>
          <w:rFonts w:hint="eastAsia"/>
        </w:rPr>
        <w:t>event</w:t>
      </w:r>
      <w:r w:rsidR="00631B7A">
        <w:t xml:space="preserve"> </w:t>
      </w:r>
      <w:r w:rsidR="00631B7A">
        <w:rPr>
          <w:rFonts w:hint="eastAsia"/>
        </w:rPr>
        <w:t>generator</w:t>
      </w:r>
      <w:r w:rsidR="00631B7A">
        <w:rPr>
          <w:rFonts w:hint="eastAsia"/>
        </w:rPr>
        <w:t>）</w:t>
      </w:r>
      <w:r w:rsidR="009F6623">
        <w:fldChar w:fldCharType="begin"/>
      </w:r>
      <w:r w:rsidR="009F6623">
        <w:instrText xml:space="preserve"> </w:instrText>
      </w:r>
      <w:r w:rsidR="009F6623">
        <w:rPr>
          <w:rFonts w:hint="eastAsia"/>
        </w:rPr>
        <w:instrText>REF _Ref482166143 \r \h</w:instrText>
      </w:r>
      <w:r w:rsidR="009F6623">
        <w:instrText xml:space="preserve"> </w:instrText>
      </w:r>
      <w:r w:rsidR="009F6623">
        <w:fldChar w:fldCharType="separate"/>
      </w:r>
      <w:r w:rsidR="007033F6">
        <w:t>[39]</w:t>
      </w:r>
      <w:r w:rsidR="009F6623">
        <w:fldChar w:fldCharType="end"/>
      </w:r>
      <w:r w:rsidR="00116A96">
        <w:rPr>
          <w:rFonts w:hint="eastAsia"/>
        </w:rPr>
        <w:t>种类繁多，如强子事例发生器（</w:t>
      </w:r>
      <w:r w:rsidR="00631B7A" w:rsidRPr="00631B7A">
        <w:t>PYTHIA</w:t>
      </w:r>
      <w:r w:rsidR="00116A96">
        <w:rPr>
          <w:rFonts w:hint="eastAsia"/>
        </w:rPr>
        <w:t>）、重离子事例发生器（</w:t>
      </w:r>
      <w:r w:rsidR="00631B7A" w:rsidRPr="00631B7A">
        <w:t>GiBUU</w:t>
      </w:r>
      <w:r w:rsidR="00116A96">
        <w:rPr>
          <w:rFonts w:hint="eastAsia"/>
        </w:rPr>
        <w:t>）、中微子事例发生器（</w:t>
      </w:r>
      <w:r w:rsidR="00631B7A">
        <w:rPr>
          <w:rFonts w:hint="eastAsia"/>
        </w:rPr>
        <w:t>GENIE</w:t>
      </w:r>
      <w:r w:rsidR="00116A96">
        <w:rPr>
          <w:rFonts w:hint="eastAsia"/>
        </w:rPr>
        <w:t>）、专用事例发生器（</w:t>
      </w:r>
      <w:r w:rsidR="00631B7A">
        <w:rPr>
          <w:rFonts w:hint="eastAsia"/>
        </w:rPr>
        <w:t>JIMMY</w:t>
      </w:r>
      <w:r w:rsidR="008C1456">
        <w:rPr>
          <w:rFonts w:hint="eastAsia"/>
        </w:rPr>
        <w:t>）等</w:t>
      </w:r>
      <w:r w:rsidR="00631B7A">
        <w:rPr>
          <w:rFonts w:hint="eastAsia"/>
        </w:rPr>
        <w:t>。用于探测器</w:t>
      </w:r>
      <w:r w:rsidR="0066290D">
        <w:rPr>
          <w:rFonts w:hint="eastAsia"/>
        </w:rPr>
        <w:t>模拟</w:t>
      </w:r>
      <w:r w:rsidR="00631B7A">
        <w:rPr>
          <w:rFonts w:hint="eastAsia"/>
        </w:rPr>
        <w:t>的最常用的软件工具是</w:t>
      </w:r>
      <w:r w:rsidR="003A1E51">
        <w:rPr>
          <w:rFonts w:hint="eastAsia"/>
        </w:rPr>
        <w:t>GEANT4</w:t>
      </w:r>
      <w:r w:rsidR="002E5463">
        <w:rPr>
          <w:rFonts w:hint="eastAsia"/>
        </w:rPr>
        <w:t>（</w:t>
      </w:r>
      <w:r w:rsidR="002E5463">
        <w:rPr>
          <w:rFonts w:hint="eastAsia"/>
        </w:rPr>
        <w:t>GEometry ANd Tracking</w:t>
      </w:r>
      <w:r w:rsidR="002E5463">
        <w:rPr>
          <w:rFonts w:hint="eastAsia"/>
        </w:rPr>
        <w:t>）</w:t>
      </w:r>
      <w:r w:rsidR="009F6623">
        <w:fldChar w:fldCharType="begin"/>
      </w:r>
      <w:r w:rsidR="009F6623">
        <w:instrText xml:space="preserve"> </w:instrText>
      </w:r>
      <w:r w:rsidR="009F6623">
        <w:rPr>
          <w:rFonts w:hint="eastAsia"/>
        </w:rPr>
        <w:instrText>REF _Ref484256316 \r \h</w:instrText>
      </w:r>
      <w:r w:rsidR="009F6623">
        <w:instrText xml:space="preserve"> </w:instrText>
      </w:r>
      <w:r w:rsidR="009F6623">
        <w:fldChar w:fldCharType="separate"/>
      </w:r>
      <w:r w:rsidR="007033F6">
        <w:t>[40]</w:t>
      </w:r>
      <w:r w:rsidR="009F6623">
        <w:fldChar w:fldCharType="end"/>
      </w:r>
      <w:r>
        <w:rPr>
          <w:rFonts w:hint="eastAsia"/>
        </w:rPr>
        <w:t>，由</w:t>
      </w:r>
      <w:r>
        <w:rPr>
          <w:rFonts w:hint="eastAsia"/>
        </w:rPr>
        <w:t>CERN</w:t>
      </w:r>
      <w:r>
        <w:rPr>
          <w:rFonts w:hint="eastAsia"/>
        </w:rPr>
        <w:t>开发，基于</w:t>
      </w:r>
      <w:r>
        <w:rPr>
          <w:rFonts w:hint="eastAsia"/>
        </w:rPr>
        <w:t>C++</w:t>
      </w:r>
      <w:r>
        <w:rPr>
          <w:rFonts w:hint="eastAsia"/>
        </w:rPr>
        <w:t>面向对象技术。</w:t>
      </w:r>
      <w:r w:rsidR="007312E9">
        <w:rPr>
          <w:rFonts w:hint="eastAsia"/>
        </w:rPr>
        <w:t>使用</w:t>
      </w:r>
      <w:r w:rsidR="007312E9">
        <w:rPr>
          <w:rFonts w:hint="eastAsia"/>
        </w:rPr>
        <w:t>GEANT4</w:t>
      </w:r>
      <w:r w:rsidR="007312E9">
        <w:rPr>
          <w:rFonts w:hint="eastAsia"/>
        </w:rPr>
        <w:t>进行仿真的实验包括：</w:t>
      </w:r>
      <w:r w:rsidR="007312E9">
        <w:rPr>
          <w:rFonts w:hint="eastAsia"/>
        </w:rPr>
        <w:t>ATLAS</w:t>
      </w:r>
      <w:r w:rsidR="007312E9">
        <w:rPr>
          <w:rFonts w:hint="eastAsia"/>
        </w:rPr>
        <w:t>、</w:t>
      </w:r>
      <w:r w:rsidR="007312E9">
        <w:rPr>
          <w:rFonts w:hint="eastAsia"/>
        </w:rPr>
        <w:t>ALICE</w:t>
      </w:r>
      <w:r w:rsidR="007312E9">
        <w:rPr>
          <w:rFonts w:hint="eastAsia"/>
        </w:rPr>
        <w:t>、</w:t>
      </w:r>
      <w:r w:rsidR="007312E9">
        <w:rPr>
          <w:rFonts w:hint="eastAsia"/>
        </w:rPr>
        <w:t>ILC</w:t>
      </w:r>
      <w:r w:rsidR="007312E9">
        <w:rPr>
          <w:rFonts w:hint="eastAsia"/>
        </w:rPr>
        <w:t>等。</w:t>
      </w:r>
    </w:p>
    <w:p w14:paraId="62D5DD10" w14:textId="1EBFDC30" w:rsidR="0009326E" w:rsidRDefault="0009326E" w:rsidP="0009326E">
      <w:pPr>
        <w:pStyle w:val="3"/>
        <w:spacing w:before="156" w:after="156"/>
      </w:pPr>
      <w:bookmarkStart w:id="210" w:name="_Toc476562952"/>
      <w:bookmarkStart w:id="211" w:name="_Toc484419122"/>
      <w:r>
        <w:rPr>
          <w:rFonts w:hint="eastAsia"/>
        </w:rPr>
        <w:t>特征提取</w:t>
      </w:r>
      <w:bookmarkEnd w:id="210"/>
      <w:bookmarkEnd w:id="211"/>
    </w:p>
    <w:p w14:paraId="45F2246E" w14:textId="78741646" w:rsidR="00B86652" w:rsidRDefault="00B86652" w:rsidP="00C52918">
      <w:pPr>
        <w:pStyle w:val="a2"/>
        <w:ind w:firstLine="480"/>
      </w:pPr>
      <w:r w:rsidRPr="00B86652">
        <w:rPr>
          <w:rFonts w:hint="eastAsia"/>
        </w:rPr>
        <w:t>在粒子物理试验中，我们的目标是还原对撞</w:t>
      </w:r>
      <w:r w:rsidRPr="00B86652">
        <w:rPr>
          <w:rFonts w:hint="eastAsia"/>
        </w:rPr>
        <w:t>/</w:t>
      </w:r>
      <w:r w:rsidRPr="00B86652">
        <w:rPr>
          <w:rFonts w:hint="eastAsia"/>
        </w:rPr>
        <w:t>打靶的物理过程，所以</w:t>
      </w:r>
      <w:r w:rsidR="005D19F2">
        <w:rPr>
          <w:rFonts w:hint="eastAsia"/>
        </w:rPr>
        <w:t>使用探测器去测量所有粒子的电荷、自旋、能量、动量、径迹</w:t>
      </w:r>
      <w:r w:rsidRPr="00B86652">
        <w:rPr>
          <w:rFonts w:hint="eastAsia"/>
        </w:rPr>
        <w:t>等信息。</w:t>
      </w:r>
      <w:r w:rsidR="005D19F2">
        <w:rPr>
          <w:rFonts w:hint="eastAsia"/>
        </w:rPr>
        <w:t>由于探测器获取的实验数据是对物理过程的记录，包含明确的物理意义，所以使用机器学习的方法去学习其中的规律。但是，</w:t>
      </w:r>
      <w:r w:rsidRPr="00B86652">
        <w:rPr>
          <w:rFonts w:hint="eastAsia"/>
        </w:rPr>
        <w:t>原始的数据</w:t>
      </w:r>
      <w:r w:rsidR="005D19F2">
        <w:rPr>
          <w:rFonts w:hint="eastAsia"/>
        </w:rPr>
        <w:t>是对探测器信号的记录，</w:t>
      </w:r>
      <w:r w:rsidR="005D19F2" w:rsidRPr="00B86652">
        <w:rPr>
          <w:rFonts w:hint="eastAsia"/>
        </w:rPr>
        <w:t>如</w:t>
      </w:r>
      <w:r w:rsidR="005D19F2" w:rsidRPr="00B86652">
        <w:rPr>
          <w:rFonts w:hint="eastAsia"/>
        </w:rPr>
        <w:t>ADC</w:t>
      </w:r>
      <w:r w:rsidR="005D19F2" w:rsidRPr="00B86652">
        <w:rPr>
          <w:rFonts w:hint="eastAsia"/>
        </w:rPr>
        <w:t>采样得到的波形、</w:t>
      </w:r>
      <w:r w:rsidR="005D19F2" w:rsidRPr="00B86652">
        <w:rPr>
          <w:rFonts w:hint="eastAsia"/>
        </w:rPr>
        <w:t>TDC</w:t>
      </w:r>
      <w:r w:rsidR="005D19F2" w:rsidRPr="00B86652">
        <w:rPr>
          <w:rFonts w:hint="eastAsia"/>
        </w:rPr>
        <w:t>测量得到的时间，</w:t>
      </w:r>
      <w:r w:rsidR="005D19F2">
        <w:rPr>
          <w:rFonts w:hint="eastAsia"/>
        </w:rPr>
        <w:t>一般</w:t>
      </w:r>
      <w:r w:rsidR="006F47C5">
        <w:rPr>
          <w:rFonts w:hint="eastAsia"/>
        </w:rPr>
        <w:t>情况下</w:t>
      </w:r>
      <w:r w:rsidR="005D19F2">
        <w:rPr>
          <w:rFonts w:hint="eastAsia"/>
        </w:rPr>
        <w:t>无法</w:t>
      </w:r>
      <w:r w:rsidR="006F47C5">
        <w:rPr>
          <w:rFonts w:hint="eastAsia"/>
        </w:rPr>
        <w:t>直接提供给</w:t>
      </w:r>
      <w:r w:rsidRPr="00B86652">
        <w:rPr>
          <w:rFonts w:hint="eastAsia"/>
        </w:rPr>
        <w:t>分类器，所以我们需要从探测器数据中进行特征提取。</w:t>
      </w:r>
    </w:p>
    <w:p w14:paraId="4304F0C5" w14:textId="1D61EDF8" w:rsidR="00817D5A" w:rsidRDefault="006F47C5" w:rsidP="00C52918">
      <w:pPr>
        <w:pStyle w:val="a2"/>
        <w:ind w:firstLine="480"/>
      </w:pPr>
      <w:r>
        <w:rPr>
          <w:rFonts w:hint="eastAsia"/>
        </w:rPr>
        <w:t>在粒子物理实验中，特征提取</w:t>
      </w:r>
      <w:r w:rsidR="009F2F07">
        <w:rPr>
          <w:rFonts w:hint="eastAsia"/>
        </w:rPr>
        <w:t>主要</w:t>
      </w:r>
      <w:r>
        <w:rPr>
          <w:rFonts w:hint="eastAsia"/>
        </w:rPr>
        <w:t>从以下几个方面考虑</w:t>
      </w:r>
      <w:r w:rsidR="009F2F07">
        <w:rPr>
          <w:rFonts w:hint="eastAsia"/>
        </w:rPr>
        <w:t>：</w:t>
      </w:r>
    </w:p>
    <w:p w14:paraId="1C9D41D4" w14:textId="06BA003E" w:rsidR="009F2F07" w:rsidRDefault="009F2F07" w:rsidP="009F2F07">
      <w:pPr>
        <w:pStyle w:val="a0"/>
      </w:pPr>
      <w:r>
        <w:rPr>
          <w:rFonts w:hint="eastAsia"/>
        </w:rPr>
        <w:t>能量。</w:t>
      </w:r>
      <w:r w:rsidR="006F47C5">
        <w:rPr>
          <w:rFonts w:hint="eastAsia"/>
        </w:rPr>
        <w:t>粒子的能量是通过量能器测量得到。粒子的能量是进行初步分类的一个重要特征。例如在</w:t>
      </w:r>
      <w:r w:rsidR="006F47C5">
        <w:rPr>
          <w:rFonts w:hint="eastAsia"/>
        </w:rPr>
        <w:t>ATLAS</w:t>
      </w:r>
      <w:r w:rsidR="006F47C5">
        <w:rPr>
          <w:rFonts w:hint="eastAsia"/>
        </w:rPr>
        <w:t>第一级硬件触发电路中，就使用了量能器的能量信息。</w:t>
      </w:r>
    </w:p>
    <w:p w14:paraId="6671FB9C" w14:textId="01380866" w:rsidR="009F2F07" w:rsidRDefault="009F2F07" w:rsidP="009F2F07">
      <w:pPr>
        <w:pStyle w:val="a0"/>
      </w:pPr>
      <w:r>
        <w:rPr>
          <w:rFonts w:hint="eastAsia"/>
        </w:rPr>
        <w:t>时间。</w:t>
      </w:r>
      <w:r w:rsidR="00E40B46">
        <w:rPr>
          <w:rFonts w:hint="eastAsia"/>
        </w:rPr>
        <w:t>时间数据主要是通过</w:t>
      </w:r>
      <w:r w:rsidR="00E40B46">
        <w:rPr>
          <w:rFonts w:hint="eastAsia"/>
        </w:rPr>
        <w:t>TOF</w:t>
      </w:r>
      <w:r w:rsidR="00E40B46">
        <w:rPr>
          <w:rFonts w:hint="eastAsia"/>
        </w:rPr>
        <w:t>探测器来获取。时间的特征主要就是探测器信号在时间上的关联。</w:t>
      </w:r>
    </w:p>
    <w:p w14:paraId="7EF5FDDC" w14:textId="50F30721" w:rsidR="004F1B01" w:rsidRPr="006F47C5" w:rsidRDefault="009F2F07" w:rsidP="006F47C5">
      <w:pPr>
        <w:pStyle w:val="a0"/>
      </w:pPr>
      <w:r w:rsidRPr="006F47C5">
        <w:rPr>
          <w:rFonts w:hint="eastAsia"/>
        </w:rPr>
        <w:t>位置。</w:t>
      </w:r>
      <w:r w:rsidR="00665258" w:rsidRPr="006F47C5">
        <w:rPr>
          <w:rFonts w:hint="eastAsia"/>
        </w:rPr>
        <w:t>位置的特征指的是</w:t>
      </w:r>
      <w:r w:rsidR="004F1B01" w:rsidRPr="006F47C5">
        <w:rPr>
          <w:rFonts w:hint="eastAsia"/>
        </w:rPr>
        <w:t>粒子在探测器空间上的相关性。</w:t>
      </w:r>
      <w:r w:rsidR="00665258" w:rsidRPr="006F47C5">
        <w:rPr>
          <w:rFonts w:hint="eastAsia"/>
        </w:rPr>
        <w:t>例如由于动量守恒带来的背对背响应；粒子会同时击中多个探测器等</w:t>
      </w:r>
      <w:r w:rsidR="006F47C5">
        <w:rPr>
          <w:rFonts w:hint="eastAsia"/>
        </w:rPr>
        <w:t>。</w:t>
      </w:r>
    </w:p>
    <w:p w14:paraId="6F522307" w14:textId="65E3DCA2" w:rsidR="002E6E76" w:rsidRDefault="002E6E76" w:rsidP="00C52918">
      <w:pPr>
        <w:pStyle w:val="a2"/>
        <w:ind w:firstLine="480"/>
      </w:pPr>
      <w:r>
        <w:rPr>
          <w:rFonts w:hint="eastAsia"/>
        </w:rPr>
        <w:lastRenderedPageBreak/>
        <w:t>特征的提取需要考虑到计算的方便性和可行性。根据实际情况，提取的特征可能包含上面三个方面的特征，这样也是完全可行的。</w:t>
      </w:r>
    </w:p>
    <w:p w14:paraId="56334425" w14:textId="5AC49C33" w:rsidR="00433ABD" w:rsidRDefault="00302E16" w:rsidP="00C52918">
      <w:pPr>
        <w:pStyle w:val="a2"/>
        <w:ind w:firstLine="480"/>
      </w:pPr>
      <w:r>
        <w:rPr>
          <w:rFonts w:hint="eastAsia"/>
        </w:rPr>
        <w:t>另外，在特征非常多的情况下，我们就需要进行特征选择。特征选择就是</w:t>
      </w:r>
      <w:r w:rsidR="005D19F2" w:rsidRPr="005D19F2">
        <w:rPr>
          <w:rFonts w:hint="eastAsia"/>
        </w:rPr>
        <w:t>从原始特征空间中选取一个最优的特征子集，</w:t>
      </w:r>
      <w:r w:rsidR="0020630B">
        <w:rPr>
          <w:rFonts w:hint="eastAsia"/>
        </w:rPr>
        <w:t>通过</w:t>
      </w:r>
      <w:r w:rsidR="005D19F2" w:rsidRPr="005D19F2">
        <w:rPr>
          <w:rFonts w:hint="eastAsia"/>
        </w:rPr>
        <w:t>剔除冗余特征和无关特征，提</w:t>
      </w:r>
      <w:r>
        <w:rPr>
          <w:rFonts w:hint="eastAsia"/>
        </w:rPr>
        <w:t>高机器学习算法的泛化性能和运行效率。</w:t>
      </w:r>
      <w:r w:rsidRPr="00302E16">
        <w:rPr>
          <w:rFonts w:hint="eastAsia"/>
        </w:rPr>
        <w:t>特征选择</w:t>
      </w:r>
      <w:r>
        <w:rPr>
          <w:rFonts w:hint="eastAsia"/>
        </w:rPr>
        <w:t>的依据是</w:t>
      </w:r>
      <w:r w:rsidRPr="00302E16">
        <w:rPr>
          <w:rFonts w:hint="eastAsia"/>
        </w:rPr>
        <w:t>样本的分布特性</w:t>
      </w:r>
      <w:r>
        <w:rPr>
          <w:rFonts w:hint="eastAsia"/>
        </w:rPr>
        <w:t>并基于某种评估标准。</w:t>
      </w:r>
      <w:r w:rsidR="00607C2C" w:rsidRPr="00607C2C">
        <w:rPr>
          <w:rFonts w:hint="eastAsia"/>
        </w:rPr>
        <w:t>而且针对不同层次的分类器，对特征的需求也不尽相同。在前端电子学里进行</w:t>
      </w:r>
      <w:r w:rsidR="00607C2C" w:rsidRPr="00607C2C">
        <w:rPr>
          <w:rFonts w:hint="eastAsia"/>
        </w:rPr>
        <w:t>L1</w:t>
      </w:r>
      <w:r w:rsidR="00607C2C" w:rsidRPr="00607C2C">
        <w:rPr>
          <w:rFonts w:hint="eastAsia"/>
        </w:rPr>
        <w:t>触发的分类器，可以使用相对粗糙的特征，</w:t>
      </w:r>
      <w:r w:rsidR="00607C2C">
        <w:rPr>
          <w:rFonts w:hint="eastAsia"/>
        </w:rPr>
        <w:t>例如径迹探测器密度非常高，但我们可以从中进行抽样作为分类器的特征输入</w:t>
      </w:r>
      <w:r w:rsidR="00607C2C" w:rsidRPr="00607C2C">
        <w:rPr>
          <w:rFonts w:hint="eastAsia"/>
        </w:rPr>
        <w:t>。</w:t>
      </w:r>
    </w:p>
    <w:p w14:paraId="7D6210E9" w14:textId="7E9C5895" w:rsidR="00111818" w:rsidRDefault="00111818" w:rsidP="00C52918">
      <w:pPr>
        <w:pStyle w:val="a2"/>
        <w:ind w:firstLine="480"/>
      </w:pPr>
      <w:r>
        <w:rPr>
          <w:rFonts w:hint="eastAsia"/>
        </w:rPr>
        <w:t>这里我们可以参考</w:t>
      </w:r>
      <w:r w:rsidR="00810A79">
        <w:rPr>
          <w:rFonts w:hint="eastAsia"/>
        </w:rPr>
        <w:t>一</w:t>
      </w:r>
      <w:r>
        <w:rPr>
          <w:rFonts w:hint="eastAsia"/>
        </w:rPr>
        <w:t>下</w:t>
      </w:r>
      <w:r>
        <w:rPr>
          <w:rFonts w:hint="eastAsia"/>
        </w:rPr>
        <w:t>Higgs</w:t>
      </w:r>
      <w:r>
        <w:rPr>
          <w:rFonts w:hint="eastAsia"/>
        </w:rPr>
        <w:t>竞赛提供的数据所包含的特征</w:t>
      </w:r>
      <w:r w:rsidR="00810A79">
        <w:rPr>
          <w:rFonts w:hint="eastAsia"/>
        </w:rPr>
        <w:t>。</w:t>
      </w:r>
      <w:r w:rsidR="00810A79">
        <w:rPr>
          <w:rFonts w:hint="eastAsia"/>
        </w:rPr>
        <w:t>Higgs</w:t>
      </w:r>
      <w:r w:rsidR="00810A79">
        <w:rPr>
          <w:rFonts w:hint="eastAsia"/>
        </w:rPr>
        <w:t>竞赛的数据包含了</w:t>
      </w:r>
      <w:r w:rsidR="00810A79">
        <w:rPr>
          <w:rFonts w:hint="eastAsia"/>
        </w:rPr>
        <w:t>30</w:t>
      </w:r>
      <w:r w:rsidR="00810A79">
        <w:rPr>
          <w:rFonts w:hint="eastAsia"/>
        </w:rPr>
        <w:t>个特征，其中</w:t>
      </w:r>
      <w:r w:rsidR="00810A79">
        <w:rPr>
          <w:rFonts w:hint="eastAsia"/>
        </w:rPr>
        <w:t>17</w:t>
      </w:r>
      <w:r w:rsidR="00810A79">
        <w:rPr>
          <w:rFonts w:hint="eastAsia"/>
        </w:rPr>
        <w:t>个是</w:t>
      </w:r>
      <w:r w:rsidR="00E25370">
        <w:rPr>
          <w:rFonts w:hint="eastAsia"/>
        </w:rPr>
        <w:t>是由探测器测量得到的原始数据，</w:t>
      </w:r>
      <w:r w:rsidR="00810A79">
        <w:rPr>
          <w:rFonts w:hint="eastAsia"/>
        </w:rPr>
        <w:t>其余</w:t>
      </w:r>
      <w:r w:rsidR="00810A79">
        <w:rPr>
          <w:rFonts w:hint="eastAsia"/>
        </w:rPr>
        <w:t>13</w:t>
      </w:r>
      <w:r w:rsidR="00810A79">
        <w:rPr>
          <w:rFonts w:hint="eastAsia"/>
        </w:rPr>
        <w:t>个</w:t>
      </w:r>
      <w:r w:rsidR="00E25370">
        <w:rPr>
          <w:rFonts w:hint="eastAsia"/>
        </w:rPr>
        <w:t>是从原始特征计算得到的数据。</w:t>
      </w:r>
    </w:p>
    <w:p w14:paraId="5CF4CDAC" w14:textId="22B6259E" w:rsidR="003D1608" w:rsidRDefault="003D1608" w:rsidP="003D1608">
      <w:pPr>
        <w:pStyle w:val="3"/>
        <w:spacing w:before="156" w:after="156"/>
      </w:pPr>
      <w:bookmarkStart w:id="212" w:name="_Toc476562953"/>
      <w:bookmarkStart w:id="213" w:name="_Toc484419123"/>
      <w:r>
        <w:rPr>
          <w:rFonts w:hint="eastAsia"/>
        </w:rPr>
        <w:t>高速互联通道</w:t>
      </w:r>
      <w:bookmarkEnd w:id="212"/>
      <w:bookmarkEnd w:id="213"/>
    </w:p>
    <w:p w14:paraId="32A537B6" w14:textId="0EBD4FB4" w:rsidR="003C76F7" w:rsidRDefault="00BD0921" w:rsidP="00597FB4">
      <w:pPr>
        <w:pStyle w:val="a2"/>
        <w:ind w:firstLine="480"/>
      </w:pPr>
      <w:r>
        <w:rPr>
          <w:rFonts w:hint="eastAsia"/>
        </w:rPr>
        <w:t>对于机器学习来说，数据源必须包含分类器所需的特征。而对于粒子物理实验来说，一个完整事例的数据分布在整个</w:t>
      </w:r>
      <w:r>
        <w:rPr>
          <w:rFonts w:hint="eastAsia"/>
        </w:rPr>
        <w:t>FEE</w:t>
      </w:r>
      <w:r>
        <w:rPr>
          <w:rFonts w:hint="eastAsia"/>
        </w:rPr>
        <w:t>中，因此需要将不同</w:t>
      </w:r>
      <w:r>
        <w:rPr>
          <w:rFonts w:hint="eastAsia"/>
        </w:rPr>
        <w:t>FEE</w:t>
      </w:r>
      <w:r>
        <w:rPr>
          <w:rFonts w:hint="eastAsia"/>
        </w:rPr>
        <w:t>的数据汇集到一起。这时候高速互联通道就显得十分</w:t>
      </w:r>
      <w:r w:rsidR="00F435C4">
        <w:rPr>
          <w:rFonts w:hint="eastAsia"/>
        </w:rPr>
        <w:t>必要</w:t>
      </w:r>
      <w:r>
        <w:rPr>
          <w:rFonts w:hint="eastAsia"/>
        </w:rPr>
        <w:t>。</w:t>
      </w:r>
      <w:r w:rsidR="003C76F7">
        <w:rPr>
          <w:rFonts w:hint="eastAsia"/>
        </w:rPr>
        <w:t>对于全联通网络，目前使用最广泛的就是</w:t>
      </w:r>
      <w:r w:rsidR="00EE3E5E">
        <w:rPr>
          <w:rFonts w:hint="eastAsia"/>
        </w:rPr>
        <w:t>以太网</w:t>
      </w:r>
      <w:r w:rsidR="00597FB4">
        <w:rPr>
          <w:rFonts w:hint="eastAsia"/>
        </w:rPr>
        <w:t>和</w:t>
      </w:r>
      <w:r w:rsidR="00597FB4">
        <w:rPr>
          <w:rFonts w:hint="eastAsia"/>
        </w:rPr>
        <w:t>I</w:t>
      </w:r>
      <w:r w:rsidR="00597FB4">
        <w:t>nfiniBand</w:t>
      </w:r>
      <w:r w:rsidR="00597FB4">
        <w:rPr>
          <w:rFonts w:hint="eastAsia"/>
        </w:rPr>
        <w:t>。以太网的一个巨大的优势就是软件成熟度高，基于以太网的协议层和应用层丰富。而且随着以太网的发展，以太网的速度也不断提高，从</w:t>
      </w:r>
      <w:r w:rsidR="00597FB4">
        <w:rPr>
          <w:rFonts w:hint="eastAsia"/>
        </w:rPr>
        <w:t>1G</w:t>
      </w:r>
      <w:r w:rsidR="00597FB4">
        <w:rPr>
          <w:rFonts w:hint="eastAsia"/>
        </w:rPr>
        <w:t>到</w:t>
      </w:r>
      <w:r w:rsidR="00597FB4">
        <w:rPr>
          <w:rFonts w:hint="eastAsia"/>
        </w:rPr>
        <w:t>10G</w:t>
      </w:r>
      <w:r w:rsidR="00597FB4">
        <w:t>/40G/100G</w:t>
      </w:r>
      <w:r w:rsidR="00597FB4">
        <w:rPr>
          <w:rFonts w:hint="eastAsia"/>
        </w:rPr>
        <w:t>，能够满足高速数据网络的要求。</w:t>
      </w:r>
    </w:p>
    <w:p w14:paraId="7635D9CA" w14:textId="4E1379E0" w:rsidR="003574D0" w:rsidRDefault="00EE3E5E" w:rsidP="00C52918">
      <w:pPr>
        <w:pStyle w:val="a2"/>
        <w:ind w:firstLine="480"/>
      </w:pPr>
      <w:r>
        <w:rPr>
          <w:rFonts w:hint="eastAsia"/>
        </w:rPr>
        <w:t>在探测器前端，</w:t>
      </w:r>
      <w:r>
        <w:rPr>
          <w:rFonts w:hint="eastAsia"/>
        </w:rPr>
        <w:t>F</w:t>
      </w:r>
      <w:r>
        <w:t>EE</w:t>
      </w:r>
      <w:r w:rsidR="00331158">
        <w:rPr>
          <w:rFonts w:hint="eastAsia"/>
        </w:rPr>
        <w:t>通常放置在一台或多台读出</w:t>
      </w:r>
      <w:r>
        <w:rPr>
          <w:rFonts w:hint="eastAsia"/>
        </w:rPr>
        <w:t>机箱内</w:t>
      </w:r>
      <w:r w:rsidR="003574D0">
        <w:rPr>
          <w:rFonts w:hint="eastAsia"/>
        </w:rPr>
        <w:t>。</w:t>
      </w:r>
      <w:r w:rsidR="003574D0" w:rsidRPr="003574D0">
        <w:rPr>
          <w:rFonts w:hint="eastAsia"/>
        </w:rPr>
        <w:t>因此对于机箱内的数据交换，可以使用机箱背板提供的</w:t>
      </w:r>
      <w:r w:rsidR="003574D0">
        <w:rPr>
          <w:rFonts w:hint="eastAsia"/>
        </w:rPr>
        <w:t>高速数据链路</w:t>
      </w:r>
      <w:r w:rsidR="003574D0" w:rsidRPr="003574D0">
        <w:rPr>
          <w:rFonts w:hint="eastAsia"/>
        </w:rPr>
        <w:t>。而不同的机箱之间，则可以通过万兆以太网来进行互联。另外，由于</w:t>
      </w:r>
      <w:r w:rsidR="003574D0" w:rsidRPr="003574D0">
        <w:rPr>
          <w:rFonts w:hint="eastAsia"/>
        </w:rPr>
        <w:t>FEE</w:t>
      </w:r>
      <w:r w:rsidR="003574D0" w:rsidRPr="003574D0">
        <w:rPr>
          <w:rFonts w:hint="eastAsia"/>
        </w:rPr>
        <w:t>前端数据处理实时性的要求，要求使用机器学习进行触发判选的延时满足一定条件。这个一方面是为了满足实验亮度的需求，另一方面是由于</w:t>
      </w:r>
      <w:r w:rsidR="003574D0" w:rsidRPr="003574D0">
        <w:rPr>
          <w:rFonts w:hint="eastAsia"/>
        </w:rPr>
        <w:t>FEE</w:t>
      </w:r>
      <w:r w:rsidR="003574D0" w:rsidRPr="003574D0">
        <w:rPr>
          <w:rFonts w:hint="eastAsia"/>
        </w:rPr>
        <w:t>里面缓存能力的限制。这时候，高速互联通道的延时也十分重要。</w:t>
      </w:r>
    </w:p>
    <w:p w14:paraId="4A7B1BA5" w14:textId="2B1F07B7" w:rsidR="003C76F7" w:rsidRDefault="003574D0" w:rsidP="00C52918">
      <w:pPr>
        <w:pStyle w:val="a2"/>
        <w:ind w:firstLine="480"/>
      </w:pPr>
      <w:r>
        <w:rPr>
          <w:rFonts w:hint="eastAsia"/>
        </w:rPr>
        <w:t>早期的</w:t>
      </w:r>
      <w:r>
        <w:rPr>
          <w:rFonts w:hint="eastAsia"/>
        </w:rPr>
        <w:t>VME</w:t>
      </w:r>
      <w:r>
        <w:rPr>
          <w:rFonts w:hint="eastAsia"/>
        </w:rPr>
        <w:t>机箱、</w:t>
      </w:r>
      <w:r w:rsidR="00FE4E04">
        <w:rPr>
          <w:rFonts w:hint="eastAsia"/>
        </w:rPr>
        <w:t>CPCI</w:t>
      </w:r>
      <w:r>
        <w:rPr>
          <w:rFonts w:hint="eastAsia"/>
        </w:rPr>
        <w:t>机箱等由于数据带宽问题已经逐渐被弃用</w:t>
      </w:r>
      <w:r w:rsidR="00EE3E5E">
        <w:rPr>
          <w:rFonts w:hint="eastAsia"/>
        </w:rPr>
        <w:t>。</w:t>
      </w:r>
      <w:r>
        <w:rPr>
          <w:rFonts w:hint="eastAsia"/>
        </w:rPr>
        <w:t>基于</w:t>
      </w:r>
      <w:r>
        <w:rPr>
          <w:rFonts w:hint="eastAsia"/>
        </w:rPr>
        <w:t>PCIe</w:t>
      </w:r>
      <w:r>
        <w:rPr>
          <w:rFonts w:hint="eastAsia"/>
        </w:rPr>
        <w:t>的</w:t>
      </w:r>
      <w:r>
        <w:rPr>
          <w:rFonts w:hint="eastAsia"/>
        </w:rPr>
        <w:t>PXIe</w:t>
      </w:r>
      <w:r>
        <w:rPr>
          <w:rFonts w:hint="eastAsia"/>
        </w:rPr>
        <w:t>机箱使用</w:t>
      </w:r>
      <w:r>
        <w:rPr>
          <w:rFonts w:hint="eastAsia"/>
        </w:rPr>
        <w:t>PCI</w:t>
      </w:r>
      <w:r>
        <w:t xml:space="preserve"> </w:t>
      </w:r>
      <w:r>
        <w:rPr>
          <w:rFonts w:hint="eastAsia"/>
        </w:rPr>
        <w:t>Express</w:t>
      </w:r>
      <w:r>
        <w:t xml:space="preserve"> </w:t>
      </w:r>
      <w:r>
        <w:rPr>
          <w:rFonts w:hint="eastAsia"/>
        </w:rPr>
        <w:t>Switch</w:t>
      </w:r>
      <w:r>
        <w:rPr>
          <w:rFonts w:hint="eastAsia"/>
        </w:rPr>
        <w:t>将所有插槽连接在一起。然而</w:t>
      </w:r>
      <w:r>
        <w:rPr>
          <w:rFonts w:hint="eastAsia"/>
        </w:rPr>
        <w:t>PXI</w:t>
      </w:r>
      <w:r>
        <w:t>e</w:t>
      </w:r>
      <w:r>
        <w:rPr>
          <w:rFonts w:hint="eastAsia"/>
        </w:rPr>
        <w:t>由于功耗、散热、尺寸方面的考虑，很少用于粒子物理实验。当前在粒子物理实验中使用最广泛的是</w:t>
      </w:r>
      <w:r>
        <w:rPr>
          <w:rFonts w:hint="eastAsia"/>
        </w:rPr>
        <w:t>ATCA</w:t>
      </w:r>
      <w:r>
        <w:rPr>
          <w:rFonts w:hint="eastAsia"/>
        </w:rPr>
        <w:t>机箱</w:t>
      </w:r>
      <w:r w:rsidR="009F6623">
        <w:fldChar w:fldCharType="begin"/>
      </w:r>
      <w:r w:rsidR="009F6623">
        <w:instrText xml:space="preserve"> </w:instrText>
      </w:r>
      <w:r w:rsidR="009F6623">
        <w:rPr>
          <w:rFonts w:hint="eastAsia"/>
        </w:rPr>
        <w:instrText>REF _Ref484256455 \r \h</w:instrText>
      </w:r>
      <w:r w:rsidR="009F6623">
        <w:instrText xml:space="preserve"> </w:instrText>
      </w:r>
      <w:r w:rsidR="009F6623">
        <w:fldChar w:fldCharType="separate"/>
      </w:r>
      <w:r w:rsidR="007033F6">
        <w:t>[41]</w:t>
      </w:r>
      <w:r w:rsidR="009F6623">
        <w:fldChar w:fldCharType="end"/>
      </w:r>
      <w:r>
        <w:rPr>
          <w:rFonts w:hint="eastAsia"/>
        </w:rPr>
        <w:t>。</w:t>
      </w:r>
    </w:p>
    <w:p w14:paraId="1B47B6EB" w14:textId="2DD3DFFA" w:rsidR="00F8711C" w:rsidRDefault="000F59A4" w:rsidP="009F6623">
      <w:pPr>
        <w:pStyle w:val="a2"/>
        <w:ind w:firstLine="480"/>
      </w:pPr>
      <w:r>
        <w:t>ATCA</w:t>
      </w:r>
      <w:r>
        <w:rPr>
          <w:rFonts w:hint="eastAsia"/>
        </w:rPr>
        <w:t>（</w:t>
      </w:r>
      <w:r>
        <w:t>Advanced</w:t>
      </w:r>
      <w:r w:rsidR="00515A17">
        <w:t xml:space="preserve"> </w:t>
      </w:r>
      <w:r>
        <w:t>Telecom</w:t>
      </w:r>
      <w:r w:rsidR="00515A17">
        <w:t xml:space="preserve"> </w:t>
      </w:r>
      <w:r>
        <w:t>Computing</w:t>
      </w:r>
      <w:r w:rsidR="00515A17">
        <w:t xml:space="preserve"> </w:t>
      </w:r>
      <w:r>
        <w:t>Architecture</w:t>
      </w:r>
      <w:r>
        <w:rPr>
          <w:rFonts w:hint="eastAsia"/>
        </w:rPr>
        <w:t>）</w:t>
      </w:r>
      <w:r w:rsidR="009F6623">
        <w:fldChar w:fldCharType="begin"/>
      </w:r>
      <w:r w:rsidR="009F6623">
        <w:instrText xml:space="preserve"> </w:instrText>
      </w:r>
      <w:r w:rsidR="009F6623">
        <w:rPr>
          <w:rFonts w:hint="eastAsia"/>
        </w:rPr>
        <w:instrText>REF _Ref484256614 \r \h</w:instrText>
      </w:r>
      <w:r w:rsidR="009F6623">
        <w:instrText xml:space="preserve"> </w:instrText>
      </w:r>
      <w:r w:rsidR="009F6623">
        <w:fldChar w:fldCharType="separate"/>
      </w:r>
      <w:r w:rsidR="007033F6">
        <w:t>[42]</w:t>
      </w:r>
      <w:r w:rsidR="009F6623">
        <w:fldChar w:fldCharType="end"/>
      </w:r>
      <w:r w:rsidR="00F8711C">
        <w:rPr>
          <w:rFonts w:hint="eastAsia"/>
        </w:rPr>
        <w:t>，</w:t>
      </w:r>
      <w:r w:rsidR="0020630B">
        <w:rPr>
          <w:rFonts w:hint="eastAsia"/>
        </w:rPr>
        <w:t>即先进</w:t>
      </w:r>
      <w:r>
        <w:rPr>
          <w:rFonts w:hint="eastAsia"/>
        </w:rPr>
        <w:t>电信计算构架，是由</w:t>
      </w:r>
      <w:r>
        <w:t>PICMG</w:t>
      </w:r>
      <w:r>
        <w:rPr>
          <w:rFonts w:hint="eastAsia"/>
        </w:rPr>
        <w:t>（国际工业计算机制造者联合会）制定的业界最新的开放式标准构架之一</w:t>
      </w:r>
      <w:r w:rsidR="00AB22D5">
        <w:rPr>
          <w:rFonts w:hint="eastAsia"/>
        </w:rPr>
        <w:t>，使用</w:t>
      </w:r>
      <w:r w:rsidR="00515A17">
        <w:t xml:space="preserve">PICMG </w:t>
      </w:r>
      <w:r>
        <w:t>3.X</w:t>
      </w:r>
      <w:r w:rsidR="00AB22D5">
        <w:rPr>
          <w:rFonts w:hint="eastAsia"/>
        </w:rPr>
        <w:t>规范。</w:t>
      </w:r>
      <w:r>
        <w:rPr>
          <w:rFonts w:hint="eastAsia"/>
        </w:rPr>
        <w:t>其核心规范</w:t>
      </w:r>
      <w:r w:rsidR="00515A17">
        <w:t>PICMG 3.0</w:t>
      </w:r>
      <w:r>
        <w:rPr>
          <w:rFonts w:hint="eastAsia"/>
        </w:rPr>
        <w:t>定义了机械结构、系统管理、电源管理、散热管理等，</w:t>
      </w:r>
      <w:r w:rsidR="00AB22D5">
        <w:rPr>
          <w:rFonts w:hint="eastAsia"/>
        </w:rPr>
        <w:t>与之前的计算机架构相比，提高了</w:t>
      </w:r>
      <w:r w:rsidR="00C93C1D">
        <w:rPr>
          <w:rFonts w:hint="eastAsia"/>
        </w:rPr>
        <w:t>硬件可靠</w:t>
      </w:r>
      <w:r w:rsidR="00C93C1D">
        <w:rPr>
          <w:rFonts w:hint="eastAsia"/>
        </w:rPr>
        <w:lastRenderedPageBreak/>
        <w:t>性、可扩展性。</w:t>
      </w:r>
      <w:r w:rsidR="00225F62">
        <w:rPr>
          <w:rFonts w:hint="eastAsia"/>
        </w:rPr>
        <w:t>ATCA</w:t>
      </w:r>
      <w:r w:rsidR="00225F62">
        <w:rPr>
          <w:rFonts w:hint="eastAsia"/>
        </w:rPr>
        <w:t>背板的拓扑</w:t>
      </w:r>
      <w:r w:rsidR="00F8711C">
        <w:rPr>
          <w:rFonts w:hint="eastAsia"/>
        </w:rPr>
        <w:t>结构主要有双星型（</w:t>
      </w:r>
      <w:r w:rsidR="00F8711C">
        <w:t>Dual</w:t>
      </w:r>
      <w:r w:rsidR="005875F8">
        <w:t xml:space="preserve"> </w:t>
      </w:r>
      <w:r w:rsidR="00F8711C">
        <w:t>Star</w:t>
      </w:r>
      <w:r w:rsidR="00F8711C">
        <w:rPr>
          <w:rFonts w:hint="eastAsia"/>
        </w:rPr>
        <w:t>）互连和全网状（</w:t>
      </w:r>
      <w:r w:rsidR="00F8711C">
        <w:t>Full</w:t>
      </w:r>
      <w:r w:rsidR="005875F8">
        <w:t xml:space="preserve"> </w:t>
      </w:r>
      <w:r w:rsidR="00F8711C">
        <w:t>Mesh</w:t>
      </w:r>
      <w:r w:rsidR="00F8711C">
        <w:rPr>
          <w:rFonts w:hint="eastAsia"/>
        </w:rPr>
        <w:t>）互连两种方式，其结构分别如</w:t>
      </w:r>
      <w:r w:rsidR="003249B4">
        <w:fldChar w:fldCharType="begin"/>
      </w:r>
      <w:r w:rsidR="003249B4">
        <w:instrText xml:space="preserve"> </w:instrText>
      </w:r>
      <w:r w:rsidR="003249B4">
        <w:rPr>
          <w:rFonts w:hint="eastAsia"/>
        </w:rPr>
        <w:instrText>REF _Ref481457346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3</w:t>
      </w:r>
      <w:r w:rsidR="007033F6">
        <w:noBreakHyphen/>
      </w:r>
      <w:r w:rsidR="007033F6">
        <w:rPr>
          <w:noProof/>
        </w:rPr>
        <w:t>10</w:t>
      </w:r>
      <w:r w:rsidR="003249B4">
        <w:fldChar w:fldCharType="end"/>
      </w:r>
      <w:r w:rsidR="00F8711C">
        <w:rPr>
          <w:rFonts w:hint="eastAsia"/>
        </w:rPr>
        <w:t>所示。</w:t>
      </w:r>
    </w:p>
    <w:p w14:paraId="6A933163" w14:textId="20E5C401" w:rsidR="005875F8" w:rsidRDefault="003F61AC" w:rsidP="00FE4E04">
      <w:pPr>
        <w:pStyle w:val="af7"/>
        <w:keepNext/>
        <w:spacing w:before="156"/>
      </w:pPr>
      <w:r w:rsidRPr="003F61AC">
        <w:drawing>
          <wp:inline distT="0" distB="0" distL="0" distR="0" wp14:anchorId="2A5D397F" wp14:editId="0B760845">
            <wp:extent cx="2682000" cy="1440000"/>
            <wp:effectExtent l="0" t="0" r="4445" b="8255"/>
            <wp:docPr id="43" name="图片 43" descr="C:\Users\Jiang\Documents\atca_dual_star_topology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iang\Documents\atca_dual_star_topology_1.tif"/>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2122"/>
                    <a:stretch/>
                  </pic:blipFill>
                  <pic:spPr bwMode="auto">
                    <a:xfrm>
                      <a:off x="0" y="0"/>
                      <a:ext cx="2682000" cy="1440000"/>
                    </a:xfrm>
                    <a:prstGeom prst="rect">
                      <a:avLst/>
                    </a:prstGeom>
                    <a:noFill/>
                    <a:ln>
                      <a:noFill/>
                    </a:ln>
                    <a:extLst>
                      <a:ext uri="{53640926-AAD7-44D8-BBD7-CCE9431645EC}">
                        <a14:shadowObscured xmlns:a14="http://schemas.microsoft.com/office/drawing/2010/main"/>
                      </a:ext>
                    </a:extLst>
                  </pic:spPr>
                </pic:pic>
              </a:graphicData>
            </a:graphic>
          </wp:inline>
        </w:drawing>
      </w:r>
      <w:r w:rsidRPr="003F61AC">
        <w:drawing>
          <wp:inline distT="0" distB="0" distL="0" distR="0" wp14:anchorId="7FC294D5" wp14:editId="4A27F145">
            <wp:extent cx="1623600" cy="1440000"/>
            <wp:effectExtent l="0" t="0" r="0" b="8255"/>
            <wp:docPr id="42" name="图片 42" descr="E:\Work\Documents\Pictures\atca_full_mesh_topolog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Work\Documents\Pictures\atca_full_mesh_topology.tif"/>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8586"/>
                    <a:stretch/>
                  </pic:blipFill>
                  <pic:spPr bwMode="auto">
                    <a:xfrm>
                      <a:off x="0" y="0"/>
                      <a:ext cx="1623600"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1A7A632" w14:textId="35077C09" w:rsidR="00F56CCF" w:rsidRDefault="005875F8" w:rsidP="005875F8">
      <w:pPr>
        <w:pStyle w:val="aff0"/>
      </w:pPr>
      <w:bookmarkStart w:id="214" w:name="_Ref48145734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3</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10</w:t>
      </w:r>
      <w:r w:rsidR="00CA3B33">
        <w:fldChar w:fldCharType="end"/>
      </w:r>
      <w:bookmarkEnd w:id="214"/>
      <w:r>
        <w:t xml:space="preserve">  ATCA</w:t>
      </w:r>
      <w:r w:rsidR="00FE4E04">
        <w:rPr>
          <w:rFonts w:hint="eastAsia"/>
        </w:rPr>
        <w:t>双星型互联（左）和</w:t>
      </w:r>
      <w:r>
        <w:rPr>
          <w:rFonts w:hint="eastAsia"/>
        </w:rPr>
        <w:t>全网状互联</w:t>
      </w:r>
      <w:r w:rsidR="00FE4E04">
        <w:rPr>
          <w:rFonts w:hint="eastAsia"/>
        </w:rPr>
        <w:t>（右）</w:t>
      </w:r>
    </w:p>
    <w:p w14:paraId="4915178E" w14:textId="1F96D741" w:rsidR="00D075F2" w:rsidRDefault="00D075F2">
      <w:pPr>
        <w:widowControl/>
        <w:jc w:val="left"/>
      </w:pPr>
      <w:r>
        <w:br w:type="page"/>
      </w:r>
    </w:p>
    <w:p w14:paraId="78CC9B25" w14:textId="665AAEC9" w:rsidR="005F62F8" w:rsidRDefault="00D075F2" w:rsidP="00D075F2">
      <w:pPr>
        <w:pStyle w:val="-"/>
        <w:spacing w:before="468" w:after="312"/>
      </w:pPr>
      <w:bookmarkStart w:id="215" w:name="_Toc484419124"/>
      <w:r>
        <w:rPr>
          <w:rFonts w:hint="eastAsia"/>
        </w:rPr>
        <w:lastRenderedPageBreak/>
        <w:t>参考文献</w:t>
      </w:r>
      <w:bookmarkEnd w:id="215"/>
    </w:p>
    <w:p w14:paraId="057ED6D6" w14:textId="457DFD36" w:rsidR="00007C83" w:rsidRDefault="00007C83" w:rsidP="0050659D">
      <w:pPr>
        <w:pStyle w:val="a"/>
        <w:numPr>
          <w:ilvl w:val="0"/>
          <w:numId w:val="7"/>
        </w:numPr>
      </w:pPr>
      <w:bookmarkStart w:id="216" w:name="_Ref482164406"/>
      <w:bookmarkStart w:id="217" w:name="_Ref482164150"/>
      <w:bookmarkStart w:id="218" w:name="_Ref481078042"/>
      <w:r>
        <w:rPr>
          <w:rFonts w:hint="eastAsia"/>
        </w:rPr>
        <w:t>周志华</w:t>
      </w:r>
      <w:r>
        <w:rPr>
          <w:rFonts w:hint="eastAsia"/>
        </w:rPr>
        <w:t xml:space="preserve">. </w:t>
      </w:r>
      <w:r>
        <w:rPr>
          <w:rFonts w:hint="eastAsia"/>
        </w:rPr>
        <w:t>机器学习</w:t>
      </w:r>
      <w:r>
        <w:rPr>
          <w:rFonts w:hint="eastAsia"/>
        </w:rPr>
        <w:t xml:space="preserve">[M]. </w:t>
      </w:r>
      <w:r>
        <w:rPr>
          <w:rFonts w:hint="eastAsia"/>
        </w:rPr>
        <w:t>清华大学出版社</w:t>
      </w:r>
      <w:r>
        <w:rPr>
          <w:rFonts w:hint="eastAsia"/>
        </w:rPr>
        <w:t>, 2016.</w:t>
      </w:r>
      <w:bookmarkEnd w:id="216"/>
    </w:p>
    <w:p w14:paraId="6CAFB822" w14:textId="3474AC2A" w:rsidR="00905692" w:rsidRDefault="00905692" w:rsidP="0050659D">
      <w:pPr>
        <w:pStyle w:val="a"/>
        <w:numPr>
          <w:ilvl w:val="0"/>
          <w:numId w:val="7"/>
        </w:numPr>
      </w:pPr>
      <w:bookmarkStart w:id="219" w:name="_Ref482164489"/>
      <w:r w:rsidRPr="00CC20E0">
        <w:t>Mitchell</w:t>
      </w:r>
      <w:r w:rsidR="002866D7">
        <w:t xml:space="preserve"> T</w:t>
      </w:r>
      <w:r w:rsidRPr="00CC20E0">
        <w:t xml:space="preserve">. Machine Learning </w:t>
      </w:r>
      <w:r w:rsidRPr="00CC20E0">
        <w:rPr>
          <w:rFonts w:hint="eastAsia"/>
        </w:rPr>
        <w:t>[</w:t>
      </w:r>
      <w:r w:rsidR="002866D7">
        <w:t>M</w:t>
      </w:r>
      <w:r w:rsidRPr="00CC20E0">
        <w:rPr>
          <w:rFonts w:hint="eastAsia"/>
        </w:rPr>
        <w:t>]. McGraw Hill, 1997.</w:t>
      </w:r>
      <w:bookmarkEnd w:id="217"/>
      <w:bookmarkEnd w:id="219"/>
    </w:p>
    <w:p w14:paraId="4857051C" w14:textId="3D75FFF2" w:rsidR="00FC6D61" w:rsidRDefault="00FC6D61" w:rsidP="0050659D">
      <w:pPr>
        <w:pStyle w:val="a"/>
        <w:numPr>
          <w:ilvl w:val="0"/>
          <w:numId w:val="7"/>
        </w:numPr>
      </w:pPr>
      <w:bookmarkStart w:id="220" w:name="_Ref482164214"/>
      <w:r w:rsidRPr="00FC6D61">
        <w:t>Barabasi A-L. The network takeover [J]. Nat Phys, 2012, 8(1): 14-6.</w:t>
      </w:r>
      <w:bookmarkEnd w:id="220"/>
    </w:p>
    <w:p w14:paraId="7D3EFEBF" w14:textId="30063AA7" w:rsidR="00007C83" w:rsidRDefault="00007C83" w:rsidP="0050659D">
      <w:pPr>
        <w:pStyle w:val="a"/>
        <w:numPr>
          <w:ilvl w:val="0"/>
          <w:numId w:val="7"/>
        </w:numPr>
      </w:pPr>
      <w:bookmarkStart w:id="221" w:name="_Ref482164490"/>
      <w:r w:rsidRPr="00007C83">
        <w:t>Denby B, Campbell M, Bedeschi F, et al. Neural networks for triggering [J]. I</w:t>
      </w:r>
      <w:r>
        <w:t>EEE</w:t>
      </w:r>
      <w:r w:rsidRPr="00007C83">
        <w:t xml:space="preserve"> Transactions on Nuclear Science, 1990, 37(2): 248-54.</w:t>
      </w:r>
      <w:bookmarkEnd w:id="221"/>
    </w:p>
    <w:p w14:paraId="5A1DAD23" w14:textId="69E97499" w:rsidR="00007C83" w:rsidRPr="00CC20E0" w:rsidRDefault="00007C83" w:rsidP="0050659D">
      <w:pPr>
        <w:pStyle w:val="a"/>
        <w:numPr>
          <w:ilvl w:val="0"/>
          <w:numId w:val="7"/>
        </w:numPr>
      </w:pPr>
      <w:bookmarkStart w:id="222" w:name="_Ref482164618"/>
      <w:r w:rsidRPr="00007C83">
        <w:t>http://scott.fortmann-roe.com/docs/BiasVariance.html</w:t>
      </w:r>
      <w:bookmarkEnd w:id="222"/>
    </w:p>
    <w:p w14:paraId="0199DCB5" w14:textId="3B5D7E15" w:rsidR="00AB6EC4" w:rsidRPr="00CC20E0" w:rsidRDefault="002866D7" w:rsidP="0050659D">
      <w:pPr>
        <w:pStyle w:val="a"/>
      </w:pPr>
      <w:bookmarkStart w:id="223" w:name="_Ref482164711"/>
      <w:r w:rsidRPr="002866D7">
        <w:t>Wu X, Kumar V, Ross Quinlan J, et al. Top 10 algorithms in data mining [J]. Knowledge and Informa</w:t>
      </w:r>
      <w:r>
        <w:t>tion Systems, 2008, 14(1): 1-37</w:t>
      </w:r>
      <w:r w:rsidR="00AB6EC4" w:rsidRPr="00CC20E0">
        <w:t>.</w:t>
      </w:r>
      <w:bookmarkEnd w:id="223"/>
    </w:p>
    <w:p w14:paraId="34B39AC5" w14:textId="5E1898C2" w:rsidR="00CD2B9A" w:rsidRPr="00CC20E0" w:rsidRDefault="00007C83" w:rsidP="0050659D">
      <w:pPr>
        <w:pStyle w:val="a"/>
      </w:pPr>
      <w:bookmarkStart w:id="224" w:name="_Ref482164762"/>
      <w:r w:rsidRPr="00007C83">
        <w:t>Fernández-Delgado M, Cernadas E, Barro S, et al. Do we Need Hundreds of Classifiers to Solve Real World Classification Problems? [J]. Journal of Machine Lea</w:t>
      </w:r>
      <w:r w:rsidR="00910E9F">
        <w:t xml:space="preserve">rning Research, 2014, 15: </w:t>
      </w:r>
      <w:r w:rsidRPr="00007C83">
        <w:t>3133-</w:t>
      </w:r>
      <w:r w:rsidR="00910E9F">
        <w:t>31</w:t>
      </w:r>
      <w:r w:rsidRPr="00007C83">
        <w:t>81.</w:t>
      </w:r>
      <w:bookmarkEnd w:id="218"/>
      <w:bookmarkEnd w:id="224"/>
    </w:p>
    <w:p w14:paraId="2FE4F877" w14:textId="3444346A" w:rsidR="009C1F88" w:rsidRPr="00CC20E0" w:rsidRDefault="00075328" w:rsidP="0050659D">
      <w:pPr>
        <w:pStyle w:val="a"/>
      </w:pPr>
      <w:hyperlink r:id="rId91" w:history="1">
        <w:bookmarkStart w:id="225" w:name="_Ref482164769"/>
        <w:r w:rsidR="009C1F88" w:rsidRPr="00CC20E0">
          <w:rPr>
            <w:rStyle w:val="af8"/>
            <w:color w:val="auto"/>
            <w:u w:val="none"/>
          </w:rPr>
          <w:t>https://archive.ics.uci.edu/ml/datasets.html</w:t>
        </w:r>
        <w:bookmarkEnd w:id="225"/>
      </w:hyperlink>
    </w:p>
    <w:p w14:paraId="7FD7FEA8" w14:textId="2BE4CA2E" w:rsidR="009C1F88" w:rsidRDefault="00910E9F" w:rsidP="0050659D">
      <w:pPr>
        <w:pStyle w:val="a"/>
      </w:pPr>
      <w:bookmarkStart w:id="226" w:name="_Ref481447880"/>
      <w:r w:rsidRPr="00910E9F">
        <w:t>Wolpert D H. The Supervised Learning No-Free-Lunch Theorems [M]</w:t>
      </w:r>
      <w:r>
        <w:t>. Springer London. 2002: 25-42</w:t>
      </w:r>
      <w:r w:rsidR="001010F2" w:rsidRPr="00CC20E0">
        <w:t>.</w:t>
      </w:r>
      <w:bookmarkEnd w:id="226"/>
    </w:p>
    <w:p w14:paraId="4C0D4C13" w14:textId="5C23E215" w:rsidR="00007C83" w:rsidRDefault="00007C83" w:rsidP="0050659D">
      <w:pPr>
        <w:pStyle w:val="a"/>
      </w:pPr>
      <w:bookmarkStart w:id="227" w:name="_Ref482165148"/>
      <w:r w:rsidRPr="00007C83">
        <w:rPr>
          <w:rFonts w:hint="eastAsia"/>
        </w:rPr>
        <w:t>https://zh.wikipedia.org/zh-cn/</w:t>
      </w:r>
      <w:r w:rsidRPr="00007C83">
        <w:rPr>
          <w:rFonts w:hint="eastAsia"/>
        </w:rPr>
        <w:t>决策树</w:t>
      </w:r>
      <w:bookmarkEnd w:id="227"/>
    </w:p>
    <w:p w14:paraId="148C7CD0" w14:textId="7A3A2D92" w:rsidR="00007C83" w:rsidRDefault="00007C83" w:rsidP="0050659D">
      <w:pPr>
        <w:pStyle w:val="a"/>
      </w:pPr>
      <w:bookmarkStart w:id="228" w:name="_Ref482165167"/>
      <w:r w:rsidRPr="00007C83">
        <w:rPr>
          <w:rFonts w:hint="eastAsia"/>
        </w:rPr>
        <w:t>王丽丽</w:t>
      </w:r>
      <w:r w:rsidRPr="00007C83">
        <w:rPr>
          <w:rFonts w:hint="eastAsia"/>
        </w:rPr>
        <w:t xml:space="preserve">. </w:t>
      </w:r>
      <w:r w:rsidRPr="00007C83">
        <w:rPr>
          <w:rFonts w:hint="eastAsia"/>
        </w:rPr>
        <w:t>集成学习算法研究</w:t>
      </w:r>
      <w:r w:rsidRPr="00007C83">
        <w:rPr>
          <w:rFonts w:hint="eastAsia"/>
        </w:rPr>
        <w:t xml:space="preserve">[D]. </w:t>
      </w:r>
      <w:r w:rsidRPr="00007C83">
        <w:rPr>
          <w:rFonts w:hint="eastAsia"/>
        </w:rPr>
        <w:t>南宁</w:t>
      </w:r>
      <w:r w:rsidRPr="00007C83">
        <w:rPr>
          <w:rFonts w:hint="eastAsia"/>
        </w:rPr>
        <w:t xml:space="preserve">: </w:t>
      </w:r>
      <w:r w:rsidRPr="00007C83">
        <w:rPr>
          <w:rFonts w:hint="eastAsia"/>
        </w:rPr>
        <w:t>广西大学硕士学位论文</w:t>
      </w:r>
      <w:r w:rsidRPr="00007C83">
        <w:rPr>
          <w:rFonts w:hint="eastAsia"/>
        </w:rPr>
        <w:t>, 2006.</w:t>
      </w:r>
      <w:bookmarkEnd w:id="228"/>
      <w:r>
        <w:rPr>
          <w:rFonts w:hint="eastAsia"/>
        </w:rPr>
        <w:t xml:space="preserve"> </w:t>
      </w:r>
    </w:p>
    <w:p w14:paraId="5E864F31" w14:textId="3A7276FB" w:rsidR="00007C83" w:rsidRDefault="00007C83" w:rsidP="0050659D">
      <w:pPr>
        <w:pStyle w:val="a"/>
      </w:pPr>
      <w:bookmarkStart w:id="229" w:name="_Ref484253325"/>
      <w:r w:rsidRPr="00007C83">
        <w:rPr>
          <w:rFonts w:hint="eastAsia"/>
        </w:rPr>
        <w:t>王清</w:t>
      </w:r>
      <w:r w:rsidRPr="00007C83">
        <w:rPr>
          <w:rFonts w:hint="eastAsia"/>
        </w:rPr>
        <w:t xml:space="preserve">. </w:t>
      </w:r>
      <w:r w:rsidRPr="00007C83">
        <w:rPr>
          <w:rFonts w:hint="eastAsia"/>
        </w:rPr>
        <w:t>集成学习中若干关键问题的研究</w:t>
      </w:r>
      <w:r w:rsidRPr="00007C83">
        <w:rPr>
          <w:rFonts w:hint="eastAsia"/>
        </w:rPr>
        <w:t xml:space="preserve">[D]. </w:t>
      </w:r>
      <w:r w:rsidRPr="00007C83">
        <w:rPr>
          <w:rFonts w:hint="eastAsia"/>
        </w:rPr>
        <w:t>复旦大学</w:t>
      </w:r>
      <w:r w:rsidRPr="00007C83">
        <w:rPr>
          <w:rFonts w:hint="eastAsia"/>
        </w:rPr>
        <w:t>, 2011.</w:t>
      </w:r>
      <w:bookmarkEnd w:id="229"/>
    </w:p>
    <w:p w14:paraId="1E39014F" w14:textId="012047D1" w:rsidR="00007C83" w:rsidRDefault="00007C83" w:rsidP="0050659D">
      <w:pPr>
        <w:pStyle w:val="a"/>
      </w:pPr>
      <w:bookmarkStart w:id="230" w:name="_Ref482165360"/>
      <w:r w:rsidRPr="00007C83">
        <w:t>Breiman L. Random Forests [J]. Machine Learning, 2001, 45(1): 5-32.</w:t>
      </w:r>
      <w:bookmarkEnd w:id="230"/>
    </w:p>
    <w:p w14:paraId="7BA61882" w14:textId="656E0C2E" w:rsidR="008C1456" w:rsidRDefault="008C1456" w:rsidP="0050659D">
      <w:pPr>
        <w:pStyle w:val="a"/>
      </w:pPr>
      <w:bookmarkStart w:id="231" w:name="_Ref482165435"/>
      <w:r>
        <w:t>Zimmermann J, Kiesling C. Neural networks for the H1 experiment; proceedings of the IEEE Symposium Conference Record Nuclear Science 2004, F 16-22 Oct. 2004, 2004 [C].</w:t>
      </w:r>
      <w:bookmarkEnd w:id="231"/>
    </w:p>
    <w:p w14:paraId="5965EFF0" w14:textId="43F4E198" w:rsidR="008C1456" w:rsidRDefault="008C1456" w:rsidP="0050659D">
      <w:pPr>
        <w:pStyle w:val="a"/>
      </w:pPr>
      <w:bookmarkStart w:id="232" w:name="_Ref484253621"/>
      <w:r>
        <w:t>Prevotet J C, Denby B, Fent J, et al. Hardware preprocessing for the H1-Level 2 neural network trigger upgrade [J]. IEEE Transactions on Nuclear Science, 2002, 49(2): 362-8.</w:t>
      </w:r>
      <w:bookmarkEnd w:id="232"/>
    </w:p>
    <w:p w14:paraId="247F5811" w14:textId="6A533DDA" w:rsidR="008C1456" w:rsidRDefault="008C1456" w:rsidP="0050659D">
      <w:pPr>
        <w:pStyle w:val="a"/>
      </w:pPr>
      <w:bookmarkStart w:id="233" w:name="_Ref482165485"/>
      <w:r w:rsidRPr="008C1456">
        <w:t>Kokkas P, Steinacher M, Tauscher L, et al. The neural network first level trigger for the DIRAC experiment [J]. Nuclear Instruments and Methods in Physics Research Section A: Accelerators, Spectrometers, Detectors and Associated Equipment, 2001, 471(3): 358-67.</w:t>
      </w:r>
      <w:bookmarkEnd w:id="233"/>
    </w:p>
    <w:p w14:paraId="15B8F3C5" w14:textId="4A229369" w:rsidR="008C1456" w:rsidRPr="00CC20E0" w:rsidRDefault="008C1456" w:rsidP="0050659D">
      <w:pPr>
        <w:pStyle w:val="a"/>
      </w:pPr>
      <w:bookmarkStart w:id="234" w:name="_Ref482165549"/>
      <w:r w:rsidRPr="008C1456">
        <w:t>https://root.cern.ch/tmva</w:t>
      </w:r>
      <w:bookmarkEnd w:id="234"/>
    </w:p>
    <w:p w14:paraId="3FF04231" w14:textId="379BA1FF" w:rsidR="00D075F2" w:rsidRDefault="00075328" w:rsidP="0050659D">
      <w:pPr>
        <w:pStyle w:val="a"/>
        <w:rPr>
          <w:rStyle w:val="af8"/>
          <w:color w:val="auto"/>
          <w:u w:val="none"/>
        </w:rPr>
      </w:pPr>
      <w:hyperlink r:id="rId92" w:history="1">
        <w:bookmarkStart w:id="235" w:name="_Ref482165656"/>
        <w:r w:rsidR="005648C1" w:rsidRPr="00CC20E0">
          <w:rPr>
            <w:rStyle w:val="af8"/>
            <w:color w:val="auto"/>
            <w:u w:val="none"/>
          </w:rPr>
          <w:t>http://scikit-learn.org/stable/modules/tree.html</w:t>
        </w:r>
        <w:bookmarkEnd w:id="235"/>
      </w:hyperlink>
    </w:p>
    <w:p w14:paraId="2229E094" w14:textId="04E990D9" w:rsidR="000E1CE2" w:rsidRPr="00CC20E0" w:rsidRDefault="000E1CE2" w:rsidP="0050659D">
      <w:pPr>
        <w:pStyle w:val="a"/>
      </w:pPr>
      <w:bookmarkStart w:id="236" w:name="_Ref484254279"/>
      <w:r w:rsidRPr="000E1CE2">
        <w:t>http://caffe.berkeleyvision.org/</w:t>
      </w:r>
      <w:bookmarkEnd w:id="236"/>
    </w:p>
    <w:p w14:paraId="6644313E" w14:textId="0DF7D285" w:rsidR="005648C1" w:rsidRDefault="000E1CE2" w:rsidP="0050659D">
      <w:pPr>
        <w:pStyle w:val="a"/>
      </w:pPr>
      <w:bookmarkStart w:id="237" w:name="_Ref484254206"/>
      <w:r w:rsidRPr="000E1CE2">
        <w:t>Pedregosa F, Varoquaux G, Gramfort A, et al. Scikit-learn: Machine Learning in Python [J]. Journal of Machine Learning</w:t>
      </w:r>
      <w:r>
        <w:t xml:space="preserve"> Research, 2011, 12: 2825--2830</w:t>
      </w:r>
      <w:r w:rsidR="005648C1" w:rsidRPr="00CC20E0">
        <w:t>.</w:t>
      </w:r>
      <w:bookmarkEnd w:id="237"/>
    </w:p>
    <w:bookmarkStart w:id="238" w:name="_Ref482165694"/>
    <w:p w14:paraId="462364C7" w14:textId="68A28528" w:rsidR="008C1456" w:rsidRDefault="008C1456" w:rsidP="0050659D">
      <w:pPr>
        <w:pStyle w:val="a"/>
      </w:pPr>
      <w:r>
        <w:fldChar w:fldCharType="begin"/>
      </w:r>
      <w:r>
        <w:instrText xml:space="preserve"> HYPERLINK "</w:instrText>
      </w:r>
      <w:r w:rsidRPr="008C1456">
        <w:instrText>http://spark.apache.org/mllib/</w:instrText>
      </w:r>
      <w:r>
        <w:instrText xml:space="preserve">" </w:instrText>
      </w:r>
      <w:r>
        <w:fldChar w:fldCharType="separate"/>
      </w:r>
      <w:bookmarkStart w:id="239" w:name="_Ref484254237"/>
      <w:r w:rsidRPr="00E74B99">
        <w:rPr>
          <w:rStyle w:val="af8"/>
        </w:rPr>
        <w:t>http://spark.apache.org/mllib/</w:t>
      </w:r>
      <w:bookmarkEnd w:id="238"/>
      <w:bookmarkEnd w:id="239"/>
      <w:r>
        <w:fldChar w:fldCharType="end"/>
      </w:r>
    </w:p>
    <w:p w14:paraId="0854BD74" w14:textId="11195407" w:rsidR="000E1CE2" w:rsidRDefault="000E1CE2" w:rsidP="0050659D">
      <w:pPr>
        <w:pStyle w:val="a"/>
      </w:pPr>
      <w:bookmarkStart w:id="240" w:name="_Ref484254468"/>
      <w:r>
        <w:t xml:space="preserve">Harrington P. </w:t>
      </w:r>
      <w:r>
        <w:rPr>
          <w:rFonts w:hint="eastAsia"/>
        </w:rPr>
        <w:t>Ma</w:t>
      </w:r>
      <w:r>
        <w:t>chine Learning in Action [M]. Manning, 2011.</w:t>
      </w:r>
      <w:bookmarkEnd w:id="240"/>
    </w:p>
    <w:bookmarkStart w:id="241" w:name="_Ref484254524"/>
    <w:p w14:paraId="0C80F8BB" w14:textId="2CB74CFA" w:rsidR="000E1CE2" w:rsidRDefault="000E1CE2" w:rsidP="0050659D">
      <w:pPr>
        <w:pStyle w:val="a"/>
      </w:pPr>
      <w:r>
        <w:lastRenderedPageBreak/>
        <w:fldChar w:fldCharType="begin"/>
      </w:r>
      <w:r>
        <w:instrText xml:space="preserve"> HYPERLINK "</w:instrText>
      </w:r>
      <w:r w:rsidRPr="000E1CE2">
        <w:instrText>https://en.wikipedia.org/wiki/Field-programmable_gate_array</w:instrText>
      </w:r>
      <w:r>
        <w:instrText xml:space="preserve">" </w:instrText>
      </w:r>
      <w:r>
        <w:fldChar w:fldCharType="separate"/>
      </w:r>
      <w:r w:rsidRPr="00EB741A">
        <w:rPr>
          <w:rStyle w:val="af8"/>
        </w:rPr>
        <w:t>https://en.wikipedia.org/wiki/Field-programmable_gate_array</w:t>
      </w:r>
      <w:bookmarkEnd w:id="241"/>
      <w:r>
        <w:fldChar w:fldCharType="end"/>
      </w:r>
    </w:p>
    <w:p w14:paraId="474F16F7" w14:textId="72D3B66B" w:rsidR="000E1CE2" w:rsidRDefault="000E1CE2" w:rsidP="0050659D">
      <w:pPr>
        <w:pStyle w:val="a"/>
      </w:pPr>
      <w:bookmarkStart w:id="242" w:name="_Ref484254646"/>
      <w:r w:rsidRPr="000E1CE2">
        <w:t>https://www.xilinx.com/products/technology/high-speed-serial.html</w:t>
      </w:r>
      <w:bookmarkEnd w:id="242"/>
    </w:p>
    <w:p w14:paraId="0B350FA7" w14:textId="3DDB4159" w:rsidR="000E1CE2" w:rsidRDefault="00075328" w:rsidP="0050659D">
      <w:pPr>
        <w:pStyle w:val="a"/>
      </w:pPr>
      <w:hyperlink r:id="rId93" w:history="1">
        <w:bookmarkStart w:id="243" w:name="_Ref484254651"/>
        <w:r w:rsidR="000E1CE2" w:rsidRPr="00EB741A">
          <w:rPr>
            <w:rStyle w:val="af8"/>
          </w:rPr>
          <w:t>https://www.xilinx.com/products/technology/high-speed-serial/56g.html</w:t>
        </w:r>
        <w:bookmarkEnd w:id="243"/>
      </w:hyperlink>
    </w:p>
    <w:p w14:paraId="6F6ACDB3" w14:textId="63DA4DA4" w:rsidR="000E1CE2" w:rsidRDefault="000E1CE2" w:rsidP="0050659D">
      <w:pPr>
        <w:pStyle w:val="a"/>
      </w:pPr>
      <w:bookmarkStart w:id="244" w:name="_Ref484254754"/>
      <w:r>
        <w:rPr>
          <w:rFonts w:hint="eastAsia"/>
        </w:rPr>
        <w:t xml:space="preserve">Xilinx. </w:t>
      </w:r>
      <w:r>
        <w:t>UltraScale Architecture and</w:t>
      </w:r>
      <w:r>
        <w:rPr>
          <w:rFonts w:hint="eastAsia"/>
        </w:rPr>
        <w:t xml:space="preserve"> </w:t>
      </w:r>
      <w:r>
        <w:t>Product Data Sheet: Overview, v2.11 [R]. 2017</w:t>
      </w:r>
      <w:bookmarkEnd w:id="244"/>
    </w:p>
    <w:p w14:paraId="35534191" w14:textId="3C91F6DE" w:rsidR="008C1456" w:rsidRPr="00CC20E0" w:rsidRDefault="008C1456" w:rsidP="0050659D">
      <w:pPr>
        <w:pStyle w:val="a"/>
      </w:pPr>
      <w:bookmarkStart w:id="245" w:name="_Ref482166093"/>
      <w:r w:rsidRPr="008C1456">
        <w:t>Perret-Gallix D. Simulation and event generation in high-energy physics [J]. Computer Physics Communications, 2002, 147(1): 488-93.</w:t>
      </w:r>
      <w:bookmarkEnd w:id="245"/>
    </w:p>
    <w:p w14:paraId="555497AF" w14:textId="1F66C9CD" w:rsidR="004A3039" w:rsidRPr="00CC20E0" w:rsidRDefault="00075328" w:rsidP="0050659D">
      <w:pPr>
        <w:pStyle w:val="a"/>
        <w:rPr>
          <w:rStyle w:val="Char4"/>
        </w:rPr>
      </w:pPr>
      <w:hyperlink r:id="rId94" w:history="1">
        <w:bookmarkStart w:id="246" w:name="_Ref482166162"/>
        <w:r w:rsidR="00EF18E9" w:rsidRPr="00CC20E0">
          <w:rPr>
            <w:rStyle w:val="af8"/>
            <w:color w:val="auto"/>
            <w:u w:val="none"/>
          </w:rPr>
          <w:t>http://geant4.web.cern.ch/geant4/applications/hepapp.shtml</w:t>
        </w:r>
        <w:bookmarkEnd w:id="246"/>
      </w:hyperlink>
    </w:p>
    <w:p w14:paraId="5C87A693" w14:textId="4558887A" w:rsidR="00EF18E9" w:rsidRPr="00CC20E0" w:rsidRDefault="00075328" w:rsidP="0050659D">
      <w:pPr>
        <w:pStyle w:val="a"/>
      </w:pPr>
      <w:hyperlink r:id="rId95" w:history="1">
        <w:bookmarkStart w:id="247" w:name="_Ref482166152"/>
        <w:r w:rsidR="00EF18E9" w:rsidRPr="00CC20E0">
          <w:rPr>
            <w:rStyle w:val="af8"/>
            <w:color w:val="auto"/>
            <w:u w:val="none"/>
          </w:rPr>
          <w:t>https://zh.wikipedia.org/zh-cn/Geant4</w:t>
        </w:r>
        <w:bookmarkEnd w:id="247"/>
      </w:hyperlink>
    </w:p>
    <w:bookmarkStart w:id="248" w:name="_Ref481229164"/>
    <w:p w14:paraId="4374D0DE" w14:textId="70788357" w:rsidR="00EF18E9" w:rsidRPr="00CC20E0" w:rsidRDefault="00EF18E9" w:rsidP="0050659D">
      <w:pPr>
        <w:pStyle w:val="a"/>
      </w:pPr>
      <w:r w:rsidRPr="00CC20E0">
        <w:fldChar w:fldCharType="begin"/>
      </w:r>
      <w:r w:rsidRPr="00CC20E0">
        <w:instrText xml:space="preserve"> HYPERLINK "http://home.thep.lu.se/~torbjorn/Pythia.html" </w:instrText>
      </w:r>
      <w:r w:rsidRPr="00CC20E0">
        <w:fldChar w:fldCharType="separate"/>
      </w:r>
      <w:r w:rsidRPr="00CC20E0">
        <w:rPr>
          <w:rStyle w:val="af8"/>
          <w:color w:val="auto"/>
          <w:u w:val="none"/>
        </w:rPr>
        <w:t>http://home.thep.lu.se/~torbjorn/Pythia.html</w:t>
      </w:r>
      <w:bookmarkEnd w:id="248"/>
      <w:r w:rsidRPr="00CC20E0">
        <w:fldChar w:fldCharType="end"/>
      </w:r>
    </w:p>
    <w:bookmarkStart w:id="249" w:name="_Ref481229174"/>
    <w:p w14:paraId="2174B71C" w14:textId="5A538455" w:rsidR="00EF18E9" w:rsidRPr="00CC20E0" w:rsidRDefault="00EF18E9" w:rsidP="0050659D">
      <w:pPr>
        <w:pStyle w:val="a"/>
      </w:pPr>
      <w:r w:rsidRPr="00CC20E0">
        <w:fldChar w:fldCharType="begin"/>
      </w:r>
      <w:r w:rsidRPr="00CC20E0">
        <w:instrText xml:space="preserve"> HYPERLINK "https://herwig.hepforge.org/" </w:instrText>
      </w:r>
      <w:r w:rsidRPr="00CC20E0">
        <w:fldChar w:fldCharType="separate"/>
      </w:r>
      <w:r w:rsidRPr="00CC20E0">
        <w:rPr>
          <w:rStyle w:val="af8"/>
          <w:color w:val="auto"/>
          <w:u w:val="none"/>
        </w:rPr>
        <w:t>https://herwig.hepforge.org/</w:t>
      </w:r>
      <w:bookmarkEnd w:id="249"/>
      <w:r w:rsidRPr="00CC20E0">
        <w:fldChar w:fldCharType="end"/>
      </w:r>
    </w:p>
    <w:bookmarkStart w:id="250" w:name="_Ref481229178"/>
    <w:p w14:paraId="06DCCE6B" w14:textId="5108A817" w:rsidR="00EF18E9" w:rsidRPr="00CC20E0" w:rsidRDefault="00646B6B" w:rsidP="0050659D">
      <w:pPr>
        <w:pStyle w:val="a"/>
      </w:pPr>
      <w:r>
        <w:fldChar w:fldCharType="begin"/>
      </w:r>
      <w:r>
        <w:instrText xml:space="preserve"> HYPERLINK "</w:instrText>
      </w:r>
      <w:r w:rsidRPr="00646B6B">
        <w:instrText>https://sherpa.hepforge.org/trac/wiki</w:instrText>
      </w:r>
      <w:r>
        <w:instrText xml:space="preserve">" </w:instrText>
      </w:r>
      <w:r>
        <w:fldChar w:fldCharType="separate"/>
      </w:r>
      <w:r w:rsidRPr="00EB741A">
        <w:rPr>
          <w:rStyle w:val="af8"/>
        </w:rPr>
        <w:t>https://sherpa.hepforge.org/trac/wiki</w:t>
      </w:r>
      <w:bookmarkEnd w:id="250"/>
      <w:r>
        <w:fldChar w:fldCharType="end"/>
      </w:r>
    </w:p>
    <w:p w14:paraId="2E3A19B2" w14:textId="542553D2" w:rsidR="00D438F5" w:rsidRDefault="00075328" w:rsidP="0050659D">
      <w:pPr>
        <w:pStyle w:val="a"/>
        <w:rPr>
          <w:rStyle w:val="af8"/>
          <w:color w:val="auto"/>
          <w:u w:val="none"/>
        </w:rPr>
      </w:pPr>
      <w:hyperlink r:id="rId96" w:history="1">
        <w:bookmarkStart w:id="251" w:name="_Ref482165975"/>
        <w:r w:rsidR="00D438F5" w:rsidRPr="00CC20E0">
          <w:rPr>
            <w:rStyle w:val="af8"/>
            <w:color w:val="auto"/>
            <w:u w:val="none"/>
          </w:rPr>
          <w:t>https://</w:t>
        </w:r>
        <w:r w:rsidR="00646B6B">
          <w:rPr>
            <w:rStyle w:val="af8"/>
            <w:rFonts w:hint="eastAsia"/>
            <w:color w:val="auto"/>
            <w:u w:val="none"/>
          </w:rPr>
          <w:t>en</w:t>
        </w:r>
        <w:r w:rsidR="00646B6B">
          <w:rPr>
            <w:rStyle w:val="af8"/>
            <w:color w:val="auto"/>
            <w:u w:val="none"/>
          </w:rPr>
          <w:t>.wikipedia.com/wiki</w:t>
        </w:r>
        <w:r w:rsidR="00D438F5" w:rsidRPr="00CC20E0">
          <w:rPr>
            <w:rStyle w:val="af8"/>
            <w:color w:val="auto"/>
            <w:u w:val="none"/>
          </w:rPr>
          <w:t>/List_of_Nvidia_graphics_processing_units</w:t>
        </w:r>
        <w:bookmarkEnd w:id="251"/>
      </w:hyperlink>
    </w:p>
    <w:p w14:paraId="3C1BACB7" w14:textId="020ACECB" w:rsidR="00646B6B" w:rsidRPr="00CC20E0" w:rsidRDefault="00646B6B" w:rsidP="0050659D">
      <w:pPr>
        <w:pStyle w:val="a"/>
      </w:pPr>
      <w:bookmarkStart w:id="252" w:name="_Ref484255883"/>
      <w:r w:rsidRPr="00646B6B">
        <w:t>https://en.wikipedia.org/wiki/FLOPS</w:t>
      </w:r>
      <w:bookmarkEnd w:id="252"/>
    </w:p>
    <w:p w14:paraId="20D67E17" w14:textId="67AD71FC" w:rsidR="00D438F5" w:rsidRDefault="002E20EC" w:rsidP="0050659D">
      <w:pPr>
        <w:pStyle w:val="a"/>
      </w:pPr>
      <w:bookmarkStart w:id="253" w:name="_Ref482166010"/>
      <w:r w:rsidRPr="00CC20E0">
        <w:t>N. P. Jouppi, C. Young, N. Patil, et al. 2017. In-Datacenter Performance Analysis of a Tensor Processing Unit.</w:t>
      </w:r>
      <w:bookmarkEnd w:id="253"/>
    </w:p>
    <w:p w14:paraId="7CE62AF0" w14:textId="75BAF6EE" w:rsidR="00646B6B" w:rsidRDefault="00646B6B" w:rsidP="0050659D">
      <w:pPr>
        <w:pStyle w:val="a"/>
      </w:pPr>
      <w:bookmarkStart w:id="254" w:name="_Ref484255992"/>
      <w:r w:rsidRPr="00646B6B">
        <w:t>Perret-Gallix D. Simulation and event generation in high-energy physics [J]. Computer Physics Communications, 2002, 147(1): 488-493.</w:t>
      </w:r>
      <w:bookmarkEnd w:id="254"/>
    </w:p>
    <w:p w14:paraId="73FD6355" w14:textId="4B797DED" w:rsidR="00646B6B" w:rsidRDefault="00646B6B" w:rsidP="0050659D">
      <w:pPr>
        <w:pStyle w:val="a"/>
      </w:pPr>
      <w:bookmarkStart w:id="255" w:name="_Ref484256109"/>
      <w:r w:rsidRPr="00646B6B">
        <w:t>Denby B, Campbell M, Bedeschi F, et al. Neural networks for triggering [J]. Ieee T Nucl Sci, 1990, 37(2): 248-254.</w:t>
      </w:r>
      <w:bookmarkEnd w:id="255"/>
    </w:p>
    <w:p w14:paraId="0EE0D58D" w14:textId="2147C6BC" w:rsidR="00646B6B" w:rsidRPr="00CC20E0" w:rsidRDefault="00646B6B" w:rsidP="0050659D">
      <w:pPr>
        <w:pStyle w:val="a"/>
      </w:pPr>
      <w:bookmarkStart w:id="256" w:name="_Ref484256222"/>
      <w:r w:rsidRPr="00646B6B">
        <w:t>Neis E, Starr F W, Handler T, et al. Using neural networks as an event trigger in elementary particle physics experiments; proceedings of the 1994 IEEE International Conference on Neural Networks, F, 1994 [C].</w:t>
      </w:r>
      <w:bookmarkEnd w:id="256"/>
    </w:p>
    <w:p w14:paraId="75EC023D" w14:textId="370D747C" w:rsidR="007312E9" w:rsidRDefault="00075328" w:rsidP="0050659D">
      <w:pPr>
        <w:pStyle w:val="a"/>
        <w:rPr>
          <w:rStyle w:val="af8"/>
          <w:color w:val="auto"/>
          <w:u w:val="none"/>
        </w:rPr>
      </w:pPr>
      <w:hyperlink r:id="rId97" w:history="1">
        <w:bookmarkStart w:id="257" w:name="_Ref482166143"/>
        <w:r w:rsidR="007312E9" w:rsidRPr="00CC20E0">
          <w:rPr>
            <w:rStyle w:val="af8"/>
            <w:color w:val="auto"/>
            <w:u w:val="none"/>
          </w:rPr>
          <w:t>https://</w:t>
        </w:r>
        <w:r w:rsidR="009F6623" w:rsidRPr="009F6623">
          <w:rPr>
            <w:rFonts w:hint="eastAsia"/>
          </w:rPr>
          <w:t xml:space="preserve"> </w:t>
        </w:r>
        <w:r w:rsidR="009F6623" w:rsidRPr="009F6623">
          <w:rPr>
            <w:rStyle w:val="af8"/>
            <w:rFonts w:hint="eastAsia"/>
            <w:color w:val="auto"/>
            <w:u w:val="none"/>
          </w:rPr>
          <w:t>en</w:t>
        </w:r>
        <w:r w:rsidR="009F6623" w:rsidRPr="009F6623">
          <w:rPr>
            <w:rStyle w:val="af8"/>
            <w:color w:val="auto"/>
            <w:u w:val="none"/>
          </w:rPr>
          <w:t>.wikipedia.com/wiki/</w:t>
        </w:r>
        <w:r w:rsidR="007312E9" w:rsidRPr="00CC20E0">
          <w:rPr>
            <w:rStyle w:val="af8"/>
            <w:color w:val="auto"/>
            <w:u w:val="none"/>
          </w:rPr>
          <w:t>Event_generator</w:t>
        </w:r>
        <w:bookmarkEnd w:id="257"/>
      </w:hyperlink>
    </w:p>
    <w:bookmarkStart w:id="258" w:name="_Ref484256316"/>
    <w:p w14:paraId="6A858702" w14:textId="2ACDE673" w:rsidR="00B15C3B" w:rsidRDefault="009F6623" w:rsidP="0050659D">
      <w:pPr>
        <w:pStyle w:val="a"/>
        <w:rPr>
          <w:rStyle w:val="af8"/>
          <w:color w:val="auto"/>
          <w:u w:val="none"/>
        </w:rPr>
      </w:pPr>
      <w:r>
        <w:rPr>
          <w:rStyle w:val="af8"/>
          <w:color w:val="auto"/>
          <w:u w:val="none"/>
        </w:rPr>
        <w:fldChar w:fldCharType="begin"/>
      </w:r>
      <w:r>
        <w:rPr>
          <w:rStyle w:val="af8"/>
          <w:color w:val="auto"/>
          <w:u w:val="none"/>
        </w:rPr>
        <w:instrText xml:space="preserve"> HYPERLINK "</w:instrText>
      </w:r>
      <w:r w:rsidRPr="009F6623">
        <w:rPr>
          <w:rStyle w:val="af8"/>
          <w:color w:val="auto"/>
          <w:u w:val="none"/>
        </w:rPr>
        <w:instrText>http://geant4.cern.ch/</w:instrText>
      </w:r>
      <w:r>
        <w:rPr>
          <w:rStyle w:val="af8"/>
          <w:color w:val="auto"/>
          <w:u w:val="none"/>
        </w:rPr>
        <w:instrText xml:space="preserve">" </w:instrText>
      </w:r>
      <w:r>
        <w:rPr>
          <w:rStyle w:val="af8"/>
          <w:color w:val="auto"/>
          <w:u w:val="none"/>
        </w:rPr>
        <w:fldChar w:fldCharType="separate"/>
      </w:r>
      <w:r w:rsidRPr="00EB741A">
        <w:rPr>
          <w:rStyle w:val="af8"/>
        </w:rPr>
        <w:t>http://geant4.cern.ch/</w:t>
      </w:r>
      <w:bookmarkEnd w:id="258"/>
      <w:r>
        <w:rPr>
          <w:rStyle w:val="af8"/>
          <w:color w:val="auto"/>
          <w:u w:val="none"/>
        </w:rPr>
        <w:fldChar w:fldCharType="end"/>
      </w:r>
    </w:p>
    <w:p w14:paraId="6D02D4EC" w14:textId="7CC85F34" w:rsidR="009F6623" w:rsidRDefault="009F6623" w:rsidP="0050659D">
      <w:pPr>
        <w:pStyle w:val="a"/>
        <w:rPr>
          <w:rStyle w:val="af8"/>
          <w:color w:val="auto"/>
          <w:u w:val="none"/>
        </w:rPr>
      </w:pPr>
      <w:bookmarkStart w:id="259" w:name="_Ref484256455"/>
      <w:r>
        <w:rPr>
          <w:rStyle w:val="af8"/>
          <w:color w:val="auto"/>
          <w:u w:val="none"/>
        </w:rPr>
        <w:t xml:space="preserve">Joos M. </w:t>
      </w:r>
      <w:r w:rsidRPr="009F6623">
        <w:rPr>
          <w:rStyle w:val="af8"/>
          <w:color w:val="auto"/>
          <w:u w:val="none"/>
        </w:rPr>
        <w:t>A comparative discussion of bus</w:t>
      </w:r>
      <w:r>
        <w:rPr>
          <w:rStyle w:val="af8"/>
          <w:color w:val="auto"/>
          <w:u w:val="none"/>
        </w:rPr>
        <w:t xml:space="preserve">/crate standards and their use </w:t>
      </w:r>
      <w:r w:rsidRPr="009F6623">
        <w:rPr>
          <w:rStyle w:val="af8"/>
          <w:color w:val="auto"/>
          <w:u w:val="none"/>
        </w:rPr>
        <w:t>at CERN</w:t>
      </w:r>
      <w:r>
        <w:rPr>
          <w:rStyle w:val="af8"/>
          <w:color w:val="auto"/>
          <w:u w:val="none"/>
        </w:rPr>
        <w:t xml:space="preserve"> [R]. 2015</w:t>
      </w:r>
      <w:bookmarkEnd w:id="259"/>
    </w:p>
    <w:p w14:paraId="6AD017B2" w14:textId="00E92143" w:rsidR="009F6623" w:rsidRDefault="009F6623" w:rsidP="0050659D">
      <w:pPr>
        <w:pStyle w:val="a"/>
      </w:pPr>
      <w:bookmarkStart w:id="260" w:name="_Ref484256614"/>
      <w:r w:rsidRPr="009F6623">
        <w:t>https://en.wikipedia.org/wiki/Advanced_Telecommunications_Computing_Architecture</w:t>
      </w:r>
      <w:bookmarkEnd w:id="260"/>
    </w:p>
    <w:p w14:paraId="7CCD3AD0" w14:textId="77777777" w:rsidR="00D475E0" w:rsidRDefault="00D475E0" w:rsidP="00C52918">
      <w:pPr>
        <w:pStyle w:val="a2"/>
        <w:ind w:firstLine="480"/>
        <w:rPr>
          <w:rFonts w:ascii="微软雅黑 Light" w:eastAsia="微软雅黑 Light" w:hAnsi="微软雅黑 Light"/>
          <w:kern w:val="44"/>
          <w:sz w:val="36"/>
          <w:szCs w:val="44"/>
        </w:rPr>
      </w:pPr>
      <w:r>
        <w:br w:type="page"/>
      </w:r>
    </w:p>
    <w:p w14:paraId="4D8F063E" w14:textId="219AD03C" w:rsidR="00B172E8" w:rsidRDefault="008E3E08" w:rsidP="00383B4E">
      <w:pPr>
        <w:pStyle w:val="1"/>
        <w:spacing w:before="468" w:after="312"/>
      </w:pPr>
      <w:bookmarkStart w:id="261" w:name="_Toc476562954"/>
      <w:bookmarkStart w:id="262" w:name="_Toc484419125"/>
      <w:r>
        <w:rPr>
          <w:rFonts w:hint="eastAsia"/>
        </w:rPr>
        <w:lastRenderedPageBreak/>
        <w:t>训练与测试数据集</w:t>
      </w:r>
      <w:bookmarkEnd w:id="261"/>
      <w:bookmarkEnd w:id="262"/>
    </w:p>
    <w:p w14:paraId="6F61B3C1" w14:textId="60DB9C02" w:rsidR="00BE64BA" w:rsidRPr="00BE64BA" w:rsidRDefault="008853A8" w:rsidP="00BE64BA">
      <w:pPr>
        <w:pStyle w:val="2"/>
        <w:spacing w:before="156" w:after="156"/>
      </w:pPr>
      <w:bookmarkStart w:id="263" w:name="_Toc476562955"/>
      <w:bookmarkStart w:id="264" w:name="_Ref484257625"/>
      <w:bookmarkStart w:id="265" w:name="_Toc484419126"/>
      <w:r>
        <w:rPr>
          <w:rFonts w:hint="eastAsia"/>
        </w:rPr>
        <w:t>数据生成器</w:t>
      </w:r>
      <w:r w:rsidR="00A07D12">
        <w:rPr>
          <w:rFonts w:hint="eastAsia"/>
        </w:rPr>
        <w:t>模型</w:t>
      </w:r>
      <w:bookmarkEnd w:id="263"/>
      <w:bookmarkEnd w:id="264"/>
      <w:bookmarkEnd w:id="265"/>
    </w:p>
    <w:p w14:paraId="6028DB8E" w14:textId="15F8432C" w:rsidR="005C47AE" w:rsidRDefault="00024C3D" w:rsidP="005C47AE">
      <w:pPr>
        <w:pStyle w:val="a2"/>
        <w:ind w:firstLine="480"/>
      </w:pPr>
      <w:r>
        <w:rPr>
          <w:rFonts w:hint="eastAsia"/>
        </w:rPr>
        <w:t>在粒子物理实验中，读出系统负责将</w:t>
      </w:r>
      <w:r>
        <w:rPr>
          <w:rFonts w:hint="eastAsia"/>
        </w:rPr>
        <w:t>FEE</w:t>
      </w:r>
      <w:r w:rsidR="005C47AE">
        <w:rPr>
          <w:rFonts w:hint="eastAsia"/>
        </w:rPr>
        <w:t>采集到</w:t>
      </w:r>
      <w:r>
        <w:rPr>
          <w:rFonts w:hint="eastAsia"/>
        </w:rPr>
        <w:t>的数据进行分类。在</w:t>
      </w:r>
      <w:r w:rsidR="0072064B">
        <w:t>3.4.1</w:t>
      </w:r>
      <w:r>
        <w:rPr>
          <w:rFonts w:hint="eastAsia"/>
        </w:rPr>
        <w:t>节已经提到，目前没有真实的实验数据（前端电子学</w:t>
      </w:r>
      <w:r w:rsidR="009F6623">
        <w:rPr>
          <w:rFonts w:hint="eastAsia"/>
        </w:rPr>
        <w:t>产生</w:t>
      </w:r>
      <w:r>
        <w:rPr>
          <w:rFonts w:hint="eastAsia"/>
        </w:rPr>
        <w:t>的原始数据）</w:t>
      </w:r>
      <w:r w:rsidR="009F6623">
        <w:rPr>
          <w:rFonts w:hint="eastAsia"/>
        </w:rPr>
        <w:t>可以使用</w:t>
      </w:r>
      <w:r w:rsidR="00645EFB" w:rsidRPr="006E0173">
        <w:t>，</w:t>
      </w:r>
      <w:r>
        <w:rPr>
          <w:rFonts w:hint="eastAsia"/>
        </w:rPr>
        <w:t>所以我们采用仿真的方式</w:t>
      </w:r>
      <w:r w:rsidR="009F6623">
        <w:rPr>
          <w:rFonts w:hint="eastAsia"/>
        </w:rPr>
        <w:t>来</w:t>
      </w:r>
      <w:r>
        <w:rPr>
          <w:rFonts w:hint="eastAsia"/>
        </w:rPr>
        <w:t>产生</w:t>
      </w:r>
      <w:r w:rsidR="005C47AE">
        <w:rPr>
          <w:rFonts w:hint="eastAsia"/>
        </w:rPr>
        <w:t>数据集</w:t>
      </w:r>
      <w:r w:rsidR="009F6623">
        <w:rPr>
          <w:rFonts w:hint="eastAsia"/>
        </w:rPr>
        <w:t>，用于分类器的训练与测试</w:t>
      </w:r>
      <w:r w:rsidR="00645EFB" w:rsidRPr="006E0173">
        <w:t>。</w:t>
      </w:r>
    </w:p>
    <w:p w14:paraId="351649B3" w14:textId="4A0FB8FC" w:rsidR="00BC37A3" w:rsidRDefault="00413840" w:rsidP="00BC37A3">
      <w:pPr>
        <w:pStyle w:val="af7"/>
        <w:keepNext/>
        <w:spacing w:before="156"/>
      </w:pPr>
      <w:r>
        <w:object w:dxaOrig="8820" w:dyaOrig="8715" w14:anchorId="4CA96645">
          <v:shape id="_x0000_i1037" type="#_x0000_t75" style="width:144.3pt;height:143.7pt" o:ole="">
            <v:imagedata r:id="rId98" o:title=""/>
          </v:shape>
          <o:OLEObject Type="Embed" ProgID="Visio.Drawing.15" ShapeID="_x0000_i1037" DrawAspect="Content" ObjectID="_1558172533" r:id="rId99"/>
        </w:object>
      </w:r>
      <w:r>
        <w:object w:dxaOrig="10306" w:dyaOrig="7756" w14:anchorId="39B0F44E">
          <v:shape id="_x0000_i1038" type="#_x0000_t75" style="width:186.6pt;height:2in" o:ole="">
            <v:imagedata r:id="rId100" o:title=""/>
          </v:shape>
          <o:OLEObject Type="Embed" ProgID="Visio.Drawing.15" ShapeID="_x0000_i1038" DrawAspect="Content" ObjectID="_1558172534" r:id="rId101"/>
        </w:object>
      </w:r>
    </w:p>
    <w:p w14:paraId="010B1438" w14:textId="69AD22E4" w:rsidR="00645EFB" w:rsidRDefault="00BC37A3" w:rsidP="00BC37A3">
      <w:pPr>
        <w:pStyle w:val="aff0"/>
      </w:pPr>
      <w:bookmarkStart w:id="266" w:name="_Ref481839473"/>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4</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w:t>
      </w:r>
      <w:r w:rsidR="00CA3B33">
        <w:fldChar w:fldCharType="end"/>
      </w:r>
      <w:bookmarkEnd w:id="266"/>
      <w:r>
        <w:t xml:space="preserve">  </w:t>
      </w:r>
      <w:r w:rsidR="009F6623">
        <w:rPr>
          <w:rFonts w:hint="eastAsia"/>
        </w:rPr>
        <w:t>事例</w:t>
      </w:r>
      <w:r w:rsidR="00645EFB" w:rsidRPr="006E0173">
        <w:t>生成器的物理模型</w:t>
      </w:r>
      <w:r w:rsidR="00645EFB">
        <w:rPr>
          <w:rFonts w:hint="eastAsia"/>
        </w:rPr>
        <w:t>（左图）及</w:t>
      </w:r>
      <w:r w:rsidR="00645EFB">
        <w:t>好</w:t>
      </w:r>
      <w:r w:rsidR="00645EFB">
        <w:rPr>
          <w:rFonts w:hint="eastAsia"/>
        </w:rPr>
        <w:t>事例</w:t>
      </w:r>
      <w:r w:rsidR="00645EFB">
        <w:t>、坏事例</w:t>
      </w:r>
      <w:r w:rsidR="00645EFB">
        <w:rPr>
          <w:rFonts w:hint="eastAsia"/>
        </w:rPr>
        <w:t>（右图）</w:t>
      </w:r>
    </w:p>
    <w:p w14:paraId="7D016C9E" w14:textId="47E40BB4" w:rsidR="00645EFB" w:rsidRPr="006E0173" w:rsidRDefault="00851059" w:rsidP="00C52918">
      <w:pPr>
        <w:pStyle w:val="a2"/>
        <w:ind w:firstLine="480"/>
      </w:pPr>
      <w:r w:rsidRPr="00851059">
        <w:rPr>
          <w:rFonts w:hint="eastAsia"/>
        </w:rPr>
        <w:t>在本论文中，我们更关注读出方法的研究，而不是实际物理原理，所以我们通过构建一个玩偶模型来阐述研究思路，而没有使用复杂的仿真工具。</w:t>
      </w:r>
      <w:r w:rsidR="009F6623">
        <w:rPr>
          <w:rFonts w:hint="eastAsia"/>
        </w:rPr>
        <w:t>玩偶模型虽然简单，但足以支撑本</w:t>
      </w:r>
      <w:r>
        <w:rPr>
          <w:rFonts w:hint="eastAsia"/>
        </w:rPr>
        <w:t>文的讨论</w:t>
      </w:r>
      <w:r w:rsidR="009F6623">
        <w:rPr>
          <w:rFonts w:hint="eastAsia"/>
        </w:rPr>
        <w:t>，不影响方法和结论的有效性</w:t>
      </w:r>
      <w:r>
        <w:rPr>
          <w:rFonts w:hint="eastAsia"/>
        </w:rPr>
        <w:t>。如</w:t>
      </w:r>
      <w:r w:rsidR="009F6623">
        <w:fldChar w:fldCharType="begin"/>
      </w:r>
      <w:r w:rsidR="009F6623">
        <w:instrText xml:space="preserve"> </w:instrText>
      </w:r>
      <w:r w:rsidR="009F6623">
        <w:rPr>
          <w:rFonts w:hint="eastAsia"/>
        </w:rPr>
        <w:instrText>REF _Ref481839473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4</w:t>
      </w:r>
      <w:r w:rsidR="007033F6">
        <w:noBreakHyphen/>
      </w:r>
      <w:r w:rsidR="007033F6">
        <w:rPr>
          <w:noProof/>
        </w:rPr>
        <w:t>1</w:t>
      </w:r>
      <w:r w:rsidR="009F6623">
        <w:fldChar w:fldCharType="end"/>
      </w:r>
      <w:r>
        <w:rPr>
          <w:rFonts w:hint="eastAsia"/>
        </w:rPr>
        <w:t>所示</w:t>
      </w:r>
      <w:r w:rsidR="00645EFB">
        <w:rPr>
          <w:rFonts w:hint="eastAsia"/>
        </w:rPr>
        <w:t>，该模型</w:t>
      </w:r>
      <w:r w:rsidR="00645EFB">
        <w:t>只涉及通道</w:t>
      </w:r>
      <w:r w:rsidR="00645EFB">
        <w:rPr>
          <w:rFonts w:hint="eastAsia"/>
        </w:rPr>
        <w:t>是否</w:t>
      </w:r>
      <w:r w:rsidR="00645EFB">
        <w:t>被击中这一信息</w:t>
      </w:r>
      <w:r w:rsidR="00645EFB">
        <w:rPr>
          <w:rFonts w:hint="eastAsia"/>
        </w:rPr>
        <w:t>，不涉及其它过程</w:t>
      </w:r>
      <w:r w:rsidR="00645EFB">
        <w:t>。</w:t>
      </w:r>
      <w:r w:rsidR="00645EFB" w:rsidRPr="006E0173">
        <w:t>假设</w:t>
      </w:r>
      <w:r w:rsidR="00645EFB">
        <w:rPr>
          <w:rFonts w:hint="eastAsia"/>
        </w:rPr>
        <w:t>平面</w:t>
      </w:r>
      <w:r w:rsidR="00645EFB">
        <w:t>上</w:t>
      </w:r>
      <w:r w:rsidR="007753F3">
        <w:t>某个点（</w:t>
      </w:r>
      <w:r w:rsidR="009F6623">
        <w:fldChar w:fldCharType="begin"/>
      </w:r>
      <w:r w:rsidR="009F6623">
        <w:instrText xml:space="preserve"> REF _Ref481839473 \h </w:instrText>
      </w:r>
      <w:r w:rsidR="009F6623">
        <w:fldChar w:fldCharType="separate"/>
      </w:r>
      <w:r w:rsidR="007033F6">
        <w:rPr>
          <w:rFonts w:hint="eastAsia"/>
        </w:rPr>
        <w:t>图</w:t>
      </w:r>
      <w:r w:rsidR="007033F6">
        <w:rPr>
          <w:rFonts w:hint="eastAsia"/>
        </w:rPr>
        <w:t xml:space="preserve"> </w:t>
      </w:r>
      <w:r w:rsidR="007033F6">
        <w:rPr>
          <w:noProof/>
        </w:rPr>
        <w:t>4</w:t>
      </w:r>
      <w:r w:rsidR="007033F6">
        <w:noBreakHyphen/>
      </w:r>
      <w:r w:rsidR="007033F6">
        <w:rPr>
          <w:noProof/>
        </w:rPr>
        <w:t>1</w:t>
      </w:r>
      <w:r w:rsidR="009F6623">
        <w:fldChar w:fldCharType="end"/>
      </w:r>
      <w:r w:rsidR="00645EFB" w:rsidRPr="006E0173">
        <w:t>中的圆心）被</w:t>
      </w:r>
      <w:r w:rsidR="007753F3">
        <w:rPr>
          <w:rFonts w:hint="eastAsia"/>
        </w:rPr>
        <w:t>一个</w:t>
      </w:r>
      <w:r w:rsidR="00645EFB" w:rsidRPr="006E0173">
        <w:t>32</w:t>
      </w:r>
      <w:r w:rsidR="00645EFB" w:rsidRPr="006E0173">
        <w:t>个</w:t>
      </w:r>
      <w:r w:rsidR="007753F3">
        <w:rPr>
          <w:rFonts w:hint="eastAsia"/>
        </w:rPr>
        <w:t>通道的</w:t>
      </w:r>
      <w:r w:rsidR="00645EFB" w:rsidRPr="006E0173">
        <w:t>探测器</w:t>
      </w:r>
      <w:r w:rsidR="00BC2913">
        <w:rPr>
          <w:rFonts w:hint="eastAsia"/>
        </w:rPr>
        <w:t>（二维）</w:t>
      </w:r>
      <w:r w:rsidR="00645EFB" w:rsidRPr="006E0173">
        <w:t>包围，</w:t>
      </w:r>
      <w:r w:rsidR="00645EFB">
        <w:t>某一</w:t>
      </w:r>
      <w:r w:rsidR="00645EFB" w:rsidRPr="006E0173">
        <w:t>时刻</w:t>
      </w:r>
      <w:r w:rsidR="00645EFB" w:rsidRPr="006E0173">
        <w:t>t</w:t>
      </w:r>
      <w:r w:rsidR="00645EFB">
        <w:rPr>
          <w:rFonts w:hint="eastAsia"/>
        </w:rPr>
        <w:t>，</w:t>
      </w:r>
      <w:r w:rsidR="00645EFB">
        <w:t>位于</w:t>
      </w:r>
      <w:r w:rsidR="00645EFB" w:rsidRPr="006E0173">
        <w:t>该点</w:t>
      </w:r>
      <w:r w:rsidR="00645EFB">
        <w:t>的</w:t>
      </w:r>
      <w:r w:rsidR="00645EFB" w:rsidRPr="006E0173">
        <w:t>某个静止</w:t>
      </w:r>
      <w:r w:rsidR="00645EFB">
        <w:rPr>
          <w:rFonts w:hint="eastAsia"/>
        </w:rPr>
        <w:t>放射源</w:t>
      </w:r>
      <w:r w:rsidR="00645EFB">
        <w:t>开始发生衰变，产生两个次级粒子</w:t>
      </w:r>
      <w:r w:rsidR="00645EFB">
        <w:rPr>
          <w:rFonts w:hint="eastAsia"/>
        </w:rPr>
        <w:t>，</w:t>
      </w:r>
      <w:r w:rsidR="00645EFB">
        <w:t>并向探测器飞去</w:t>
      </w:r>
      <w:r w:rsidR="00645EFB">
        <w:rPr>
          <w:rFonts w:hint="eastAsia"/>
        </w:rPr>
        <w:t>，</w:t>
      </w:r>
      <w:r w:rsidR="00645EFB">
        <w:t>从而</w:t>
      </w:r>
      <w:r w:rsidR="00645EFB" w:rsidRPr="006E0173">
        <w:t>击中其</w:t>
      </w:r>
      <w:r w:rsidR="00645EFB">
        <w:t>中</w:t>
      </w:r>
      <w:r w:rsidR="00645EFB" w:rsidRPr="006E0173">
        <w:t>两个通道</w:t>
      </w:r>
      <w:r w:rsidR="00645EFB">
        <w:rPr>
          <w:rFonts w:hint="eastAsia"/>
        </w:rPr>
        <w:t>。</w:t>
      </w:r>
      <w:r w:rsidR="00645EFB">
        <w:t>下一时刻，衰变产生的次级粒子则击中另外的两个通道</w:t>
      </w:r>
      <w:r w:rsidR="00645EFB" w:rsidRPr="006E0173">
        <w:t>。</w:t>
      </w:r>
    </w:p>
    <w:p w14:paraId="3AB0DAE1" w14:textId="28E021DA" w:rsidR="00645EFB" w:rsidRPr="006E0173" w:rsidRDefault="00645EFB" w:rsidP="00C52918">
      <w:pPr>
        <w:pStyle w:val="a2"/>
        <w:ind w:firstLine="480"/>
      </w:pPr>
      <w:r>
        <w:rPr>
          <w:rFonts w:hint="eastAsia"/>
        </w:rPr>
        <w:t>由于初始</w:t>
      </w:r>
      <w:r>
        <w:t>系统动量为</w:t>
      </w:r>
      <w:r>
        <w:rPr>
          <w:rFonts w:hint="eastAsia"/>
        </w:rPr>
        <w:t>0</w:t>
      </w:r>
      <w:r>
        <w:rPr>
          <w:rFonts w:hint="eastAsia"/>
        </w:rPr>
        <w:t>，</w:t>
      </w:r>
      <w:r>
        <w:t>根据动量守恒，</w:t>
      </w:r>
      <w:r w:rsidR="00683301">
        <w:rPr>
          <w:rFonts w:hint="eastAsia"/>
        </w:rPr>
        <w:t>衰变的两个粒子速度相同，方向相反，击中的探测器通道符合背靠背关系</w:t>
      </w:r>
      <w:r>
        <w:rPr>
          <w:rFonts w:hint="eastAsia"/>
        </w:rPr>
        <w:t>。这两个击中通道的数据共同组成一个有效事例，即好事例；反之，不符合这个条件的可以</w:t>
      </w:r>
      <w:r w:rsidR="00683301">
        <w:rPr>
          <w:rFonts w:hint="eastAsia"/>
        </w:rPr>
        <w:t>认为</w:t>
      </w:r>
      <w:r w:rsidR="00BC2913">
        <w:rPr>
          <w:rFonts w:hint="eastAsia"/>
        </w:rPr>
        <w:t>为无效事例，即坏事例</w:t>
      </w:r>
      <w:r>
        <w:rPr>
          <w:rFonts w:hint="eastAsia"/>
        </w:rPr>
        <w:t>。具体</w:t>
      </w:r>
      <w:r w:rsidR="009F6623">
        <w:rPr>
          <w:rFonts w:hint="eastAsia"/>
        </w:rPr>
        <w:t>分为以下三种情况</w:t>
      </w:r>
      <w:r w:rsidRPr="006E0173">
        <w:t>：</w:t>
      </w:r>
    </w:p>
    <w:p w14:paraId="2DC9B425" w14:textId="56D50ADD" w:rsidR="00645EFB" w:rsidRPr="006E0173" w:rsidRDefault="00645EFB" w:rsidP="0025725B">
      <w:pPr>
        <w:pStyle w:val="a0"/>
      </w:pPr>
      <w:r>
        <w:rPr>
          <w:rFonts w:hint="eastAsia"/>
        </w:rPr>
        <w:t>背靠背</w:t>
      </w:r>
      <w:r w:rsidR="00683301">
        <w:rPr>
          <w:rFonts w:hint="eastAsia"/>
        </w:rPr>
        <w:t>的两个</w:t>
      </w:r>
      <w:r w:rsidRPr="006E0173">
        <w:t>通道</w:t>
      </w:r>
      <w:r>
        <w:t>同时</w:t>
      </w:r>
      <w:r w:rsidR="00DF6CF6">
        <w:rPr>
          <w:rFonts w:hint="eastAsia"/>
        </w:rPr>
        <w:t>被击中</w:t>
      </w:r>
      <w:r>
        <w:rPr>
          <w:rFonts w:hint="eastAsia"/>
        </w:rPr>
        <w:t>，</w:t>
      </w:r>
      <w:r w:rsidR="00683301">
        <w:rPr>
          <w:rFonts w:hint="eastAsia"/>
        </w:rPr>
        <w:t>在上述模型中就是通道</w:t>
      </w:r>
      <w:r w:rsidR="009F6623">
        <w:rPr>
          <w:rFonts w:hint="eastAsia"/>
        </w:rPr>
        <w:t>C</w:t>
      </w:r>
      <w:r w:rsidR="00683301">
        <w:rPr>
          <w:rFonts w:hint="eastAsia"/>
        </w:rPr>
        <w:t>和通道</w:t>
      </w:r>
      <w:r w:rsidR="009F6623">
        <w:t>C</w:t>
      </w:r>
      <w:r w:rsidR="00683301">
        <w:rPr>
          <w:rFonts w:hint="eastAsia"/>
        </w:rPr>
        <w:t>+16</w:t>
      </w:r>
      <w:r w:rsidR="00683301">
        <w:rPr>
          <w:rFonts w:hint="eastAsia"/>
        </w:rPr>
        <w:t>同时被击中，</w:t>
      </w:r>
      <w:r w:rsidR="009F6623">
        <w:rPr>
          <w:rFonts w:hint="eastAsia"/>
        </w:rPr>
        <w:t>视为</w:t>
      </w:r>
      <w:r>
        <w:t>一个好事例</w:t>
      </w:r>
      <w:r>
        <w:rPr>
          <w:rFonts w:hint="eastAsia"/>
        </w:rPr>
        <w:t>；</w:t>
      </w:r>
    </w:p>
    <w:p w14:paraId="2E10B114" w14:textId="7BF09019" w:rsidR="00645EFB" w:rsidRPr="006E0173" w:rsidRDefault="00645EFB" w:rsidP="0025725B">
      <w:pPr>
        <w:pStyle w:val="a0"/>
      </w:pPr>
      <w:r>
        <w:rPr>
          <w:rFonts w:hint="eastAsia"/>
        </w:rPr>
        <w:t>非背靠背</w:t>
      </w:r>
      <w:r w:rsidR="00DF6CF6">
        <w:rPr>
          <w:rFonts w:hint="eastAsia"/>
        </w:rPr>
        <w:t>的两个</w:t>
      </w:r>
      <w:r w:rsidRPr="006E0173">
        <w:t>通道</w:t>
      </w:r>
      <w:r>
        <w:t>同时</w:t>
      </w:r>
      <w:r w:rsidR="008E66A7">
        <w:rPr>
          <w:rFonts w:hint="eastAsia"/>
        </w:rPr>
        <w:t>被击中</w:t>
      </w:r>
      <w:r>
        <w:t>，</w:t>
      </w:r>
      <w:r w:rsidR="009F6623">
        <w:rPr>
          <w:rFonts w:hint="eastAsia"/>
        </w:rPr>
        <w:t>宇宙线事例，视为</w:t>
      </w:r>
      <w:r>
        <w:t>一个</w:t>
      </w:r>
      <w:r>
        <w:rPr>
          <w:rFonts w:hint="eastAsia"/>
        </w:rPr>
        <w:t>坏</w:t>
      </w:r>
      <w:r>
        <w:t>事例</w:t>
      </w:r>
      <w:r>
        <w:rPr>
          <w:rFonts w:hint="eastAsia"/>
        </w:rPr>
        <w:t>；</w:t>
      </w:r>
    </w:p>
    <w:p w14:paraId="51662A99" w14:textId="13914370" w:rsidR="00645EFB" w:rsidRDefault="00DF6CF6" w:rsidP="0025725B">
      <w:pPr>
        <w:pStyle w:val="a0"/>
      </w:pPr>
      <w:r>
        <w:rPr>
          <w:rFonts w:hint="eastAsia"/>
        </w:rPr>
        <w:t>只有</w:t>
      </w:r>
      <w:r>
        <w:t>一</w:t>
      </w:r>
      <w:r w:rsidR="00BB4F6E">
        <w:rPr>
          <w:rFonts w:hint="eastAsia"/>
        </w:rPr>
        <w:t>个</w:t>
      </w:r>
      <w:r>
        <w:t>通道</w:t>
      </w:r>
      <w:r>
        <w:rPr>
          <w:rFonts w:hint="eastAsia"/>
        </w:rPr>
        <w:t>被击中</w:t>
      </w:r>
      <w:r w:rsidR="00645EFB" w:rsidRPr="006E0173">
        <w:t>，</w:t>
      </w:r>
      <w:r w:rsidR="009F6623">
        <w:rPr>
          <w:rFonts w:hint="eastAsia"/>
        </w:rPr>
        <w:t>噪声，</w:t>
      </w:r>
      <w:r w:rsidR="00645EFB" w:rsidRPr="006E0173">
        <w:t>视为一个</w:t>
      </w:r>
      <w:r w:rsidR="00645EFB">
        <w:rPr>
          <w:rFonts w:hint="eastAsia"/>
        </w:rPr>
        <w:t>坏</w:t>
      </w:r>
      <w:r w:rsidR="00645EFB">
        <w:t>事例</w:t>
      </w:r>
      <w:r w:rsidR="009F6623">
        <w:rPr>
          <w:rFonts w:hint="eastAsia"/>
        </w:rPr>
        <w:t>。</w:t>
      </w:r>
    </w:p>
    <w:p w14:paraId="76D03883" w14:textId="77777777" w:rsidR="00645EFB" w:rsidRPr="006E0173" w:rsidRDefault="00645EFB" w:rsidP="00C52918">
      <w:pPr>
        <w:pStyle w:val="a2"/>
        <w:ind w:firstLine="480"/>
      </w:pPr>
    </w:p>
    <w:p w14:paraId="4F6C08FA" w14:textId="2754CD23" w:rsidR="005B7349" w:rsidRPr="005B7349" w:rsidRDefault="009F6623" w:rsidP="005B7349">
      <w:pPr>
        <w:pStyle w:val="a2"/>
        <w:ind w:firstLine="480"/>
      </w:pPr>
      <w:r>
        <w:rPr>
          <w:rFonts w:hint="eastAsia"/>
        </w:rPr>
        <w:t>我们将一个事例</w:t>
      </w:r>
      <w:r w:rsidR="005B7349">
        <w:rPr>
          <w:rFonts w:hint="eastAsia"/>
        </w:rPr>
        <w:t>记录为</w:t>
      </w:r>
      <m:oMath>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5B7349">
        <w:rPr>
          <w:rFonts w:hint="eastAsia"/>
        </w:rPr>
        <w:t>，</w:t>
      </w:r>
      <m:oMath>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hint="eastAsia"/>
          </w:rPr>
          <m:t>}</m:t>
        </m:r>
      </m:oMath>
      <w:r w:rsidR="005B7349">
        <w:rPr>
          <w:rFonts w:hint="eastAsia"/>
        </w:rPr>
        <w:t>是特征</w:t>
      </w:r>
      <w:r>
        <w:rPr>
          <w:rFonts w:hint="eastAsia"/>
        </w:rPr>
        <w:t>向量</w:t>
      </w:r>
      <w:r w:rsidR="005B7349">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B7349">
        <w:rPr>
          <w:rFonts w:hint="eastAsia"/>
        </w:rPr>
        <w:t>是标记。</w:t>
      </w:r>
      <w:r>
        <w:rPr>
          <w:rFonts w:hint="eastAsia"/>
        </w:rPr>
        <w:t>对于特征向量，</w:t>
      </w:r>
      <w:r w:rsidR="005B7349">
        <w:rPr>
          <w:rFonts w:hint="eastAsia"/>
        </w:rPr>
        <w:t>每个通道的击中信息均作为一个特征，也就是</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B7349">
        <w:rPr>
          <w:rFonts w:hint="eastAsia"/>
        </w:rPr>
        <w:t>对应通道</w:t>
      </w:r>
      <w:r w:rsidR="005B7349">
        <w:rPr>
          <w:rFonts w:hint="eastAsia"/>
        </w:rPr>
        <w:t>1</w:t>
      </w:r>
      <w:r w:rsidR="005B7349">
        <w:rPr>
          <w:rFonts w:hint="eastAsia"/>
        </w:rPr>
        <w:t>，</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2</m:t>
            </m:r>
          </m:sub>
        </m:sSub>
      </m:oMath>
      <w:r w:rsidR="005B7349">
        <w:rPr>
          <w:rFonts w:hint="eastAsia"/>
        </w:rPr>
        <w:lastRenderedPageBreak/>
        <w:t>对应通道</w:t>
      </w:r>
      <w:r w:rsidR="005B7349">
        <w:rPr>
          <w:rFonts w:hint="eastAsia"/>
        </w:rPr>
        <w:t>2</w:t>
      </w:r>
      <w:r w:rsidR="005B7349">
        <w:rPr>
          <w:rFonts w:hint="eastAsia"/>
        </w:rPr>
        <w:t>，依次类推，所以</w:t>
      </w:r>
      <w:r>
        <w:rPr>
          <w:rFonts w:hint="eastAsia"/>
        </w:rPr>
        <w:t>事例具</w:t>
      </w:r>
      <w:r w:rsidR="005B7349">
        <w:rPr>
          <w:rFonts w:hint="eastAsia"/>
        </w:rPr>
        <w:t>有</w:t>
      </w:r>
      <w:r w:rsidR="005B7349">
        <w:rPr>
          <w:rFonts w:hint="eastAsia"/>
        </w:rPr>
        <w:t>32</w:t>
      </w:r>
      <w:r w:rsidR="005B7349">
        <w:rPr>
          <w:rFonts w:hint="eastAsia"/>
        </w:rPr>
        <w:t>个特征。每个特征的取值为离散值</w:t>
      </w:r>
      <m:oMath>
        <m:r>
          <m:rPr>
            <m:sty m:val="p"/>
          </m:rPr>
          <w:rPr>
            <w:rFonts w:ascii="Cambria Math" w:hAnsi="Cambria Math"/>
          </w:rPr>
          <m:t>{0, 1}</m:t>
        </m:r>
      </m:oMath>
      <w:r w:rsidR="005B7349">
        <w:rPr>
          <w:rFonts w:hint="eastAsia"/>
        </w:rPr>
        <w:t>，</w:t>
      </w:r>
      <w:r w:rsidR="005B7349">
        <w:rPr>
          <w:rFonts w:hint="eastAsia"/>
        </w:rPr>
        <w:t>0</w:t>
      </w:r>
      <w:r w:rsidR="005B7349">
        <w:rPr>
          <w:rFonts w:hint="eastAsia"/>
        </w:rPr>
        <w:t>表示没有击中信号，</w:t>
      </w:r>
      <w:r w:rsidR="005B7349">
        <w:rPr>
          <w:rFonts w:hint="eastAsia"/>
        </w:rPr>
        <w:t>1</w:t>
      </w:r>
      <w:r w:rsidR="005B7349">
        <w:rPr>
          <w:rFonts w:hint="eastAsia"/>
        </w:rPr>
        <w:t>表示有击中信号。</w:t>
      </w:r>
      <w:r>
        <w:rPr>
          <w:rFonts w:hint="eastAsia"/>
        </w:rPr>
        <w:t>标记的取值同样有两个：</w:t>
      </w:r>
      <w:r w:rsidRPr="005B7349">
        <w:t>1</w:t>
      </w:r>
      <w:r>
        <w:rPr>
          <w:rFonts w:hint="eastAsia"/>
        </w:rPr>
        <w:t>表示好事例</w:t>
      </w:r>
      <w:r w:rsidRPr="005B7349">
        <w:t>，</w:t>
      </w:r>
      <w:r>
        <w:rPr>
          <w:rFonts w:hint="eastAsia"/>
        </w:rPr>
        <w:t>0</w:t>
      </w:r>
      <w:r>
        <w:rPr>
          <w:rFonts w:hint="eastAsia"/>
        </w:rPr>
        <w:t>表示坏事例。数据集的</w:t>
      </w:r>
      <w:r w:rsidR="005B7349">
        <w:rPr>
          <w:rFonts w:hint="eastAsia"/>
        </w:rPr>
        <w:t>格式</w:t>
      </w:r>
      <w:r>
        <w:rPr>
          <w:rFonts w:hint="eastAsia"/>
        </w:rPr>
        <w:t>的</w:t>
      </w:r>
      <w:r w:rsidR="005B7349">
        <w:rPr>
          <w:rFonts w:hint="eastAsia"/>
        </w:rPr>
        <w:t>定义如</w:t>
      </w:r>
      <w:r>
        <w:fldChar w:fldCharType="begin"/>
      </w:r>
      <w:r>
        <w:instrText xml:space="preserve"> </w:instrText>
      </w:r>
      <w:r>
        <w:rPr>
          <w:rFonts w:hint="eastAsia"/>
        </w:rPr>
        <w:instrText>REF _Ref481841896 \h</w:instrText>
      </w:r>
      <w:r>
        <w:instrText xml:space="preserve"> </w:instrText>
      </w:r>
      <w:r>
        <w:fldChar w:fldCharType="separate"/>
      </w:r>
      <w:r w:rsidR="007033F6">
        <w:rPr>
          <w:rFonts w:hint="eastAsia"/>
        </w:rPr>
        <w:t>图</w:t>
      </w:r>
      <w:r w:rsidR="007033F6">
        <w:rPr>
          <w:rFonts w:hint="eastAsia"/>
        </w:rPr>
        <w:t xml:space="preserve"> </w:t>
      </w:r>
      <w:r w:rsidR="007033F6">
        <w:rPr>
          <w:noProof/>
        </w:rPr>
        <w:t>4</w:t>
      </w:r>
      <w:r w:rsidR="007033F6">
        <w:noBreakHyphen/>
      </w:r>
      <w:r w:rsidR="007033F6">
        <w:rPr>
          <w:noProof/>
        </w:rPr>
        <w:t>2</w:t>
      </w:r>
      <w:r>
        <w:fldChar w:fldCharType="end"/>
      </w:r>
      <w:r w:rsidR="005B7349">
        <w:rPr>
          <w:rFonts w:hint="eastAsia"/>
        </w:rPr>
        <w:t>所示</w:t>
      </w:r>
      <w:r w:rsidR="005B7349" w:rsidRPr="005B7349">
        <w:t>。</w:t>
      </w:r>
    </w:p>
    <w:p w14:paraId="6B8A3D8B" w14:textId="10DF7D59" w:rsidR="00E92575" w:rsidRDefault="00413840" w:rsidP="00E92575">
      <w:pPr>
        <w:pStyle w:val="af7"/>
        <w:keepNext/>
        <w:spacing w:before="156"/>
      </w:pPr>
      <w:r>
        <w:object w:dxaOrig="4996" w:dyaOrig="1876" w14:anchorId="3B50A722">
          <v:shape id="_x0000_i1039" type="#_x0000_t75" style="width:180.85pt;height:65.95pt" o:ole="">
            <v:imagedata r:id="rId102" o:title=""/>
          </v:shape>
          <o:OLEObject Type="Embed" ProgID="Visio.Drawing.15" ShapeID="_x0000_i1039" DrawAspect="Content" ObjectID="_1558172535" r:id="rId103"/>
        </w:object>
      </w:r>
    </w:p>
    <w:p w14:paraId="14A0C1E2" w14:textId="7BD90678" w:rsidR="00645EFB" w:rsidRPr="006E0173" w:rsidRDefault="00E92575" w:rsidP="00E92575">
      <w:pPr>
        <w:pStyle w:val="aff0"/>
      </w:pPr>
      <w:bookmarkStart w:id="267" w:name="_Ref48184189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4</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w:t>
      </w:r>
      <w:r w:rsidR="00CA3B33">
        <w:fldChar w:fldCharType="end"/>
      </w:r>
      <w:bookmarkEnd w:id="267"/>
      <w:r>
        <w:t xml:space="preserve">  FEE</w:t>
      </w:r>
      <w:r>
        <w:rPr>
          <w:rFonts w:hint="eastAsia"/>
        </w:rPr>
        <w:t>数据格式</w:t>
      </w:r>
    </w:p>
    <w:p w14:paraId="31A84154" w14:textId="2AA785DE" w:rsidR="00A07D12" w:rsidRDefault="00A07D12" w:rsidP="00A07D12">
      <w:pPr>
        <w:pStyle w:val="2"/>
        <w:spacing w:before="156" w:after="156"/>
      </w:pPr>
      <w:bookmarkStart w:id="268" w:name="_Toc476562956"/>
      <w:bookmarkStart w:id="269" w:name="_Toc484419127"/>
      <w:r>
        <w:rPr>
          <w:rFonts w:hint="eastAsia"/>
        </w:rPr>
        <w:t>软硬件数据生成算法</w:t>
      </w:r>
      <w:bookmarkEnd w:id="268"/>
      <w:bookmarkEnd w:id="269"/>
    </w:p>
    <w:p w14:paraId="795303BE" w14:textId="434CCBA6" w:rsidR="0040686B" w:rsidRPr="0040686B" w:rsidRDefault="009F6623" w:rsidP="009F6623">
      <w:pPr>
        <w:pStyle w:val="a2"/>
        <w:ind w:firstLine="480"/>
      </w:pPr>
      <w:r>
        <w:rPr>
          <w:rFonts w:hint="eastAsia"/>
        </w:rPr>
        <w:t>生成的事例</w:t>
      </w:r>
      <w:r w:rsidR="00EF0E24">
        <w:rPr>
          <w:rFonts w:hint="eastAsia"/>
        </w:rPr>
        <w:t>可以分为三类：信号、</w:t>
      </w:r>
      <w:r>
        <w:rPr>
          <w:rFonts w:hint="eastAsia"/>
        </w:rPr>
        <w:t>宇宙线</w:t>
      </w:r>
      <w:r w:rsidR="00EF0E24">
        <w:rPr>
          <w:rFonts w:hint="eastAsia"/>
        </w:rPr>
        <w:t>和噪声。信号的标记为</w:t>
      </w:r>
      <w:r w:rsidR="00EF0E24">
        <w:rPr>
          <w:rFonts w:hint="eastAsia"/>
        </w:rPr>
        <w:t>1</w:t>
      </w:r>
      <w:r w:rsidR="00EF0E24">
        <w:rPr>
          <w:rFonts w:hint="eastAsia"/>
        </w:rPr>
        <w:t>，</w:t>
      </w:r>
      <w:r>
        <w:rPr>
          <w:rFonts w:hint="eastAsia"/>
        </w:rPr>
        <w:t>宇宙线</w:t>
      </w:r>
      <w:r w:rsidR="00EF0E24">
        <w:rPr>
          <w:rFonts w:hint="eastAsia"/>
        </w:rPr>
        <w:t>和噪声的标记为</w:t>
      </w:r>
      <w:r w:rsidR="00EF0E24">
        <w:rPr>
          <w:rFonts w:hint="eastAsia"/>
        </w:rPr>
        <w:t>0</w:t>
      </w:r>
      <w:r w:rsidR="00EF0E24">
        <w:rPr>
          <w:rFonts w:hint="eastAsia"/>
        </w:rPr>
        <w:t>。这三类样本的分布</w:t>
      </w:r>
      <w:r>
        <w:rPr>
          <w:rFonts w:hint="eastAsia"/>
        </w:rPr>
        <w:t>比例分别为：</w:t>
      </w:r>
      <w:r>
        <w:rPr>
          <w:rFonts w:hint="eastAsia"/>
        </w:rPr>
        <w:t>10%</w:t>
      </w:r>
      <w:r>
        <w:rPr>
          <w:rFonts w:hint="eastAsia"/>
        </w:rPr>
        <w:t>、</w:t>
      </w:r>
      <w:r>
        <w:rPr>
          <w:rFonts w:hint="eastAsia"/>
        </w:rPr>
        <w:t>40%</w:t>
      </w:r>
      <w:r>
        <w:rPr>
          <w:rFonts w:hint="eastAsia"/>
        </w:rPr>
        <w:t>、</w:t>
      </w:r>
      <w:r>
        <w:rPr>
          <w:rFonts w:hint="eastAsia"/>
        </w:rPr>
        <w:t>50%</w:t>
      </w:r>
      <w:r>
        <w:rPr>
          <w:rFonts w:hint="eastAsia"/>
        </w:rPr>
        <w:t>。</w:t>
      </w:r>
      <w:r w:rsidR="0040686B">
        <w:rPr>
          <w:rFonts w:hint="eastAsia"/>
        </w:rPr>
        <w:t>由于实际情况下，不同通道的击中率不完全相同，因此当随机获取通道的时候需要增加</w:t>
      </w:r>
      <w:r w:rsidR="007D1972">
        <w:rPr>
          <w:rFonts w:hint="eastAsia"/>
        </w:rPr>
        <w:t>偏好</w:t>
      </w:r>
      <w:r w:rsidR="0040686B">
        <w:rPr>
          <w:rFonts w:hint="eastAsia"/>
        </w:rPr>
        <w:t>。</w:t>
      </w:r>
    </w:p>
    <w:p w14:paraId="4EB77F94" w14:textId="542467EA" w:rsidR="00E54FFC" w:rsidRDefault="00E54FFC" w:rsidP="00E54FFC">
      <w:pPr>
        <w:pStyle w:val="3"/>
        <w:spacing w:before="156" w:after="156"/>
      </w:pPr>
      <w:bookmarkStart w:id="270" w:name="_Toc484419128"/>
      <w:r>
        <w:rPr>
          <w:rFonts w:hint="eastAsia"/>
        </w:rPr>
        <w:t>Py</w:t>
      </w:r>
      <w:r>
        <w:t>thon</w:t>
      </w:r>
      <w:r>
        <w:rPr>
          <w:rFonts w:hint="eastAsia"/>
        </w:rPr>
        <w:t>生成数据</w:t>
      </w:r>
      <w:bookmarkEnd w:id="270"/>
    </w:p>
    <w:p w14:paraId="5D3D6246" w14:textId="157120E2" w:rsidR="00E54FFC" w:rsidRDefault="00E54FFC" w:rsidP="00E54FFC">
      <w:pPr>
        <w:pStyle w:val="a2"/>
        <w:ind w:firstLine="480"/>
      </w:pPr>
      <w:r>
        <w:rPr>
          <w:rFonts w:hint="eastAsia"/>
        </w:rPr>
        <w:t>根据</w:t>
      </w:r>
      <w:r w:rsidR="009F6623">
        <w:fldChar w:fldCharType="begin"/>
      </w:r>
      <w:r w:rsidR="009F6623">
        <w:instrText xml:space="preserve"> </w:instrText>
      </w:r>
      <w:r w:rsidR="009F6623">
        <w:rPr>
          <w:rFonts w:hint="eastAsia"/>
        </w:rPr>
        <w:instrText>REF _Ref484257625 \r \h</w:instrText>
      </w:r>
      <w:r w:rsidR="009F6623">
        <w:instrText xml:space="preserve"> </w:instrText>
      </w:r>
      <w:r w:rsidR="009F6623">
        <w:fldChar w:fldCharType="separate"/>
      </w:r>
      <w:r w:rsidR="007033F6">
        <w:t>4.1</w:t>
      </w:r>
      <w:r w:rsidR="009F6623">
        <w:fldChar w:fldCharType="end"/>
      </w:r>
      <w:r w:rsidR="00686696">
        <w:rPr>
          <w:rFonts w:hint="eastAsia"/>
        </w:rPr>
        <w:t>节</w:t>
      </w:r>
      <w:r>
        <w:rPr>
          <w:rFonts w:hint="eastAsia"/>
        </w:rPr>
        <w:t>中提到的数据生成器模型，我们使用</w:t>
      </w:r>
      <w:r>
        <w:rPr>
          <w:rFonts w:hint="eastAsia"/>
        </w:rPr>
        <w:t>Py</w:t>
      </w:r>
      <w:r>
        <w:t>thon</w:t>
      </w:r>
      <w:r w:rsidR="009F6623">
        <w:t xml:space="preserve"> </w:t>
      </w:r>
      <w:r w:rsidR="00CF0F56">
        <w:fldChar w:fldCharType="begin"/>
      </w:r>
      <w:r w:rsidR="00CF0F56">
        <w:instrText xml:space="preserve"> REF _Ref482166394 \r \h </w:instrText>
      </w:r>
      <w:r w:rsidR="00CF0F56">
        <w:fldChar w:fldCharType="separate"/>
      </w:r>
      <w:r w:rsidR="007033F6">
        <w:t>[1]</w:t>
      </w:r>
      <w:r w:rsidR="00CF0F56">
        <w:fldChar w:fldCharType="end"/>
      </w:r>
      <w:r w:rsidR="00B65BE6">
        <w:rPr>
          <w:rFonts w:hint="eastAsia"/>
        </w:rPr>
        <w:t>来生成数据集</w:t>
      </w:r>
      <w:r w:rsidR="00E15C3B">
        <w:rPr>
          <w:rFonts w:hint="eastAsia"/>
        </w:rPr>
        <w:t>。数据生成的流程</w:t>
      </w:r>
      <w:r w:rsidR="00790DB0">
        <w:rPr>
          <w:rFonts w:hint="eastAsia"/>
        </w:rPr>
        <w:t>如</w:t>
      </w:r>
      <w:r w:rsidR="009F6623">
        <w:fldChar w:fldCharType="begin"/>
      </w:r>
      <w:r w:rsidR="009F6623">
        <w:instrText xml:space="preserve"> </w:instrText>
      </w:r>
      <w:r w:rsidR="009F6623">
        <w:rPr>
          <w:rFonts w:hint="eastAsia"/>
        </w:rPr>
        <w:instrText>REF _Ref481457502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4</w:t>
      </w:r>
      <w:r w:rsidR="007033F6">
        <w:noBreakHyphen/>
      </w:r>
      <w:r w:rsidR="007033F6">
        <w:rPr>
          <w:noProof/>
        </w:rPr>
        <w:t>3</w:t>
      </w:r>
      <w:r w:rsidR="009F6623">
        <w:fldChar w:fldCharType="end"/>
      </w:r>
      <w:r>
        <w:rPr>
          <w:rFonts w:hint="eastAsia"/>
        </w:rPr>
        <w:t>所示。</w:t>
      </w:r>
    </w:p>
    <w:p w14:paraId="26277783" w14:textId="3BEDBF56" w:rsidR="007E37D2" w:rsidRDefault="007E37D2" w:rsidP="007E37D2">
      <w:pPr>
        <w:pStyle w:val="a2"/>
        <w:numPr>
          <w:ilvl w:val="0"/>
          <w:numId w:val="20"/>
        </w:numPr>
        <w:ind w:firstLineChars="0"/>
      </w:pPr>
      <w:r>
        <w:rPr>
          <w:rFonts w:hint="eastAsia"/>
        </w:rPr>
        <w:t>指定数据集中样本数量</w:t>
      </w:r>
      <w:r>
        <w:rPr>
          <w:rFonts w:hint="eastAsia"/>
        </w:rPr>
        <w:t>N</w:t>
      </w:r>
    </w:p>
    <w:p w14:paraId="017192D2" w14:textId="0255D2F0" w:rsidR="00EF0E24" w:rsidRDefault="00EF0E24" w:rsidP="007E37D2">
      <w:pPr>
        <w:pStyle w:val="a2"/>
        <w:numPr>
          <w:ilvl w:val="0"/>
          <w:numId w:val="20"/>
        </w:numPr>
        <w:ind w:firstLineChars="0"/>
      </w:pPr>
      <w:r>
        <w:rPr>
          <w:rFonts w:hint="eastAsia"/>
        </w:rPr>
        <w:t>指定样本的类别：信号、宇宙线或者噪声。</w:t>
      </w:r>
    </w:p>
    <w:p w14:paraId="2AD22627" w14:textId="1209453A" w:rsidR="007E37D2" w:rsidRDefault="00EF0E24" w:rsidP="007E37D2">
      <w:pPr>
        <w:pStyle w:val="a2"/>
        <w:numPr>
          <w:ilvl w:val="0"/>
          <w:numId w:val="20"/>
        </w:numPr>
        <w:ind w:firstLineChars="0"/>
      </w:pPr>
      <w:r>
        <w:rPr>
          <w:rFonts w:hint="eastAsia"/>
        </w:rPr>
        <w:t>随机选择</w:t>
      </w:r>
      <w:r w:rsidR="00CF0F56">
        <w:rPr>
          <w:rFonts w:hint="eastAsia"/>
        </w:rPr>
        <w:t>两个</w:t>
      </w:r>
      <w:r w:rsidR="0040686B">
        <w:rPr>
          <w:rFonts w:hint="eastAsia"/>
        </w:rPr>
        <w:t>通道号</w:t>
      </w:r>
      <m:oMath>
        <m:r>
          <w:rPr>
            <w:rFonts w:ascii="Cambria Math" w:hAnsi="Cambria Math"/>
          </w:rPr>
          <m:t>c1</m:t>
        </m:r>
      </m:oMath>
      <w:r w:rsidR="00CF0F56">
        <w:rPr>
          <w:rFonts w:hint="eastAsia"/>
        </w:rPr>
        <w:t>和</w:t>
      </w:r>
      <m:oMath>
        <m:r>
          <w:rPr>
            <w:rFonts w:ascii="Cambria Math" w:hAnsi="Cambria Math" w:hint="eastAsia"/>
          </w:rPr>
          <m:t>c2</m:t>
        </m:r>
      </m:oMath>
      <w:r w:rsidR="0040686B">
        <w:rPr>
          <w:rFonts w:hint="eastAsia"/>
        </w:rPr>
        <w:t>，</w:t>
      </w:r>
      <w:r w:rsidR="00CF0F56">
        <w:rPr>
          <w:rFonts w:hint="eastAsia"/>
        </w:rPr>
        <w:t>且</w:t>
      </w:r>
      <m:oMath>
        <m:r>
          <w:rPr>
            <w:rFonts w:ascii="Cambria Math" w:hAnsi="Cambria Math"/>
          </w:rPr>
          <m:t>c1≠c2±16</m:t>
        </m:r>
      </m:oMath>
      <w:r w:rsidR="00CF0F56">
        <w:rPr>
          <w:rFonts w:hint="eastAsia"/>
        </w:rPr>
        <w:t>。</w:t>
      </w:r>
    </w:p>
    <w:p w14:paraId="069C94D7" w14:textId="342AB021" w:rsidR="0040686B" w:rsidRDefault="0040686B" w:rsidP="007E37D2">
      <w:pPr>
        <w:pStyle w:val="a2"/>
        <w:numPr>
          <w:ilvl w:val="0"/>
          <w:numId w:val="20"/>
        </w:numPr>
        <w:ind w:firstLineChars="0"/>
      </w:pPr>
      <w:r>
        <w:rPr>
          <w:rFonts w:hint="eastAsia"/>
        </w:rPr>
        <w:t>产生一个随机</w:t>
      </w:r>
      <w:r w:rsidR="00EF0E24">
        <w:rPr>
          <w:rFonts w:hint="eastAsia"/>
        </w:rPr>
        <w:t>数</w:t>
      </w:r>
      <m:oMath>
        <m:r>
          <w:rPr>
            <w:rFonts w:ascii="Cambria Math" w:hAnsi="Cambria Math" w:hint="eastAsia"/>
          </w:rPr>
          <m:t>r</m:t>
        </m:r>
      </m:oMath>
      <w:r>
        <w:rPr>
          <w:rFonts w:hint="eastAsia"/>
        </w:rPr>
        <w:t>，用来分配信号、噪声和宇宙线之间的比例。</w:t>
      </w:r>
    </w:p>
    <w:p w14:paraId="2DFBD3FA" w14:textId="464AADD7" w:rsidR="0040686B" w:rsidRDefault="0040686B" w:rsidP="007E37D2">
      <w:pPr>
        <w:pStyle w:val="a2"/>
        <w:numPr>
          <w:ilvl w:val="0"/>
          <w:numId w:val="20"/>
        </w:numPr>
        <w:ind w:firstLineChars="0"/>
      </w:pPr>
      <w:r>
        <w:rPr>
          <w:rFonts w:hint="eastAsia"/>
        </w:rPr>
        <w:t>如果</w:t>
      </w:r>
      <m:oMath>
        <m:r>
          <w:rPr>
            <w:rFonts w:ascii="Cambria Math" w:hAnsi="Cambria Math"/>
          </w:rPr>
          <m:t>r≤49</m:t>
        </m:r>
      </m:oMath>
      <w:r w:rsidR="001C73C1">
        <w:rPr>
          <w:rFonts w:hint="eastAsia"/>
        </w:rPr>
        <w:t>，那么</w:t>
      </w:r>
      <w:r w:rsidR="00BE1759">
        <w:rPr>
          <w:rFonts w:hint="eastAsia"/>
        </w:rPr>
        <w:t>这是一个噪声</w:t>
      </w:r>
      <w:r w:rsidR="00CF0F56">
        <w:rPr>
          <w:rFonts w:hint="eastAsia"/>
        </w:rPr>
        <w:t>事例</w:t>
      </w:r>
      <w:r w:rsidR="00BE1759">
        <w:rPr>
          <w:rFonts w:hint="eastAsia"/>
        </w:rPr>
        <w:t>，</w:t>
      </w:r>
      <w:r w:rsidR="001C73C1">
        <w:rPr>
          <w:rFonts w:hint="eastAsia"/>
        </w:rPr>
        <w:t>通道</w:t>
      </w:r>
      <m:oMath>
        <m:r>
          <w:rPr>
            <w:rFonts w:ascii="Cambria Math" w:hAnsi="Cambria Math"/>
          </w:rPr>
          <m:t>c1</m:t>
        </m:r>
      </m:oMath>
      <w:r w:rsidR="00BE1759">
        <w:rPr>
          <w:rFonts w:hint="eastAsia"/>
        </w:rPr>
        <w:t>等于</w:t>
      </w:r>
      <w:r w:rsidR="00BE1759">
        <w:rPr>
          <w:rFonts w:hint="eastAsia"/>
        </w:rPr>
        <w:t>1</w:t>
      </w:r>
      <w:r w:rsidR="008E1FDD">
        <w:rPr>
          <w:rFonts w:hint="eastAsia"/>
        </w:rPr>
        <w:t>，标签为</w:t>
      </w:r>
      <w:r w:rsidR="008E1FDD">
        <w:rPr>
          <w:rFonts w:hint="eastAsia"/>
        </w:rPr>
        <w:t>0</w:t>
      </w:r>
      <w:r w:rsidR="001C73C1">
        <w:rPr>
          <w:rFonts w:hint="eastAsia"/>
        </w:rPr>
        <w:t>；如果</w:t>
      </w:r>
      <m:oMath>
        <m:r>
          <w:rPr>
            <w:rFonts w:ascii="Cambria Math" w:hAnsi="Cambria Math"/>
          </w:rPr>
          <m:t>49&lt;r≤89</m:t>
        </m:r>
      </m:oMath>
      <w:r w:rsidR="001C73C1">
        <w:rPr>
          <w:rFonts w:hint="eastAsia"/>
        </w:rPr>
        <w:t>，</w:t>
      </w:r>
      <w:r w:rsidR="00BE1759">
        <w:rPr>
          <w:rFonts w:hint="eastAsia"/>
        </w:rPr>
        <w:t>那么这是一个宇宙线</w:t>
      </w:r>
      <w:r w:rsidR="00CF0F56">
        <w:rPr>
          <w:rFonts w:hint="eastAsia"/>
        </w:rPr>
        <w:t>事例</w:t>
      </w:r>
      <w:r w:rsidR="00BE1759">
        <w:rPr>
          <w:rFonts w:hint="eastAsia"/>
        </w:rPr>
        <w:t>，</w:t>
      </w:r>
      <w:r w:rsidR="005B3431">
        <w:rPr>
          <w:rFonts w:hint="eastAsia"/>
        </w:rPr>
        <w:t>通道</w:t>
      </w:r>
      <m:oMath>
        <m:r>
          <w:rPr>
            <w:rFonts w:ascii="Cambria Math" w:hAnsi="Cambria Math"/>
          </w:rPr>
          <m:t>c1</m:t>
        </m:r>
      </m:oMath>
      <w:r w:rsidR="00BE1759">
        <w:rPr>
          <w:rFonts w:hint="eastAsia"/>
        </w:rPr>
        <w:t>和通道</w:t>
      </w:r>
      <m:oMath>
        <m:r>
          <w:rPr>
            <w:rFonts w:ascii="Cambria Math" w:hAnsi="Cambria Math"/>
          </w:rPr>
          <m:t>c2</m:t>
        </m:r>
      </m:oMath>
      <w:r w:rsidR="00BE1759">
        <w:rPr>
          <w:rFonts w:hint="eastAsia"/>
        </w:rPr>
        <w:t>等于</w:t>
      </w:r>
      <w:r w:rsidR="00BE1759">
        <w:rPr>
          <w:rFonts w:hint="eastAsia"/>
        </w:rPr>
        <w:t>1</w:t>
      </w:r>
      <w:r w:rsidR="008E1FDD">
        <w:rPr>
          <w:rFonts w:hint="eastAsia"/>
        </w:rPr>
        <w:t>，标签为</w:t>
      </w:r>
      <w:r w:rsidR="008E1FDD">
        <w:rPr>
          <w:rFonts w:hint="eastAsia"/>
        </w:rPr>
        <w:t>0</w:t>
      </w:r>
      <w:r w:rsidR="00CF0F56">
        <w:rPr>
          <w:rFonts w:hint="eastAsia"/>
        </w:rPr>
        <w:t>；如果</w:t>
      </w:r>
      <m:oMath>
        <m:r>
          <m:rPr>
            <m:sty m:val="p"/>
          </m:rPr>
          <w:rPr>
            <w:rFonts w:ascii="Cambria Math" w:hAnsi="Cambria Math" w:hint="eastAsia"/>
          </w:rPr>
          <m:t>8</m:t>
        </m:r>
        <m:r>
          <w:rPr>
            <w:rFonts w:ascii="Cambria Math" w:hAnsi="Cambria Math"/>
          </w:rPr>
          <m:t>9&lt;r≤96</m:t>
        </m:r>
      </m:oMath>
      <w:r w:rsidR="00CF0F56">
        <w:rPr>
          <w:rFonts w:hint="eastAsia"/>
        </w:rPr>
        <w:t>，那么这是一个含噪声的信号，通道</w:t>
      </w:r>
      <m:oMath>
        <m:r>
          <w:rPr>
            <w:rFonts w:ascii="Cambria Math" w:hAnsi="Cambria Math"/>
          </w:rPr>
          <m:t>c1</m:t>
        </m:r>
        <m:r>
          <w:rPr>
            <w:rFonts w:ascii="Cambria Math" w:hAnsi="Cambria Math"/>
          </w:rPr>
          <m:t>、</m:t>
        </m:r>
        <m:r>
          <w:rPr>
            <w:rFonts w:ascii="Cambria Math" w:hAnsi="Cambria Math"/>
          </w:rPr>
          <m:t>c1±16</m:t>
        </m:r>
        <m:r>
          <w:rPr>
            <w:rFonts w:ascii="Cambria Math" w:hAnsi="Cambria Math"/>
          </w:rPr>
          <m:t>、</m:t>
        </m:r>
        <m:r>
          <w:rPr>
            <w:rFonts w:ascii="Cambria Math" w:hAnsi="Cambria Math" w:hint="eastAsia"/>
          </w:rPr>
          <m:t>c2</m:t>
        </m:r>
      </m:oMath>
      <w:r w:rsidR="00CF0F56">
        <w:rPr>
          <w:rFonts w:hint="eastAsia"/>
        </w:rPr>
        <w:t>等于</w:t>
      </w:r>
      <w:r w:rsidR="00CF0F56">
        <w:rPr>
          <w:rFonts w:hint="eastAsia"/>
        </w:rPr>
        <w:t>1</w:t>
      </w:r>
      <w:r w:rsidR="00CF0F56">
        <w:rPr>
          <w:rFonts w:hint="eastAsia"/>
        </w:rPr>
        <w:t>，标签为</w:t>
      </w:r>
      <w:r w:rsidR="00CF0F56">
        <w:rPr>
          <w:rFonts w:hint="eastAsia"/>
        </w:rPr>
        <w:t>1</w:t>
      </w:r>
      <w:r w:rsidR="00CF0F56">
        <w:rPr>
          <w:rFonts w:hint="eastAsia"/>
        </w:rPr>
        <w:t>；如果</w:t>
      </w:r>
      <m:oMath>
        <m:r>
          <w:rPr>
            <w:rFonts w:ascii="Cambria Math" w:hAnsi="Cambria Math"/>
          </w:rPr>
          <m:t>96&lt;r≤99</m:t>
        </m:r>
      </m:oMath>
      <w:r w:rsidR="00CF0F56">
        <w:rPr>
          <w:rFonts w:hint="eastAsia"/>
        </w:rPr>
        <w:t>，那么这是一个不含噪声的信号，通道</w:t>
      </w:r>
      <m:oMath>
        <m:r>
          <w:rPr>
            <w:rFonts w:ascii="Cambria Math" w:hAnsi="Cambria Math"/>
          </w:rPr>
          <m:t>c1</m:t>
        </m:r>
        <m:r>
          <w:rPr>
            <w:rFonts w:ascii="Cambria Math" w:hAnsi="Cambria Math"/>
          </w:rPr>
          <m:t>、</m:t>
        </m:r>
        <m:r>
          <w:rPr>
            <w:rFonts w:ascii="Cambria Math" w:hAnsi="Cambria Math"/>
          </w:rPr>
          <m:t>c1±16</m:t>
        </m:r>
      </m:oMath>
      <w:r w:rsidR="00CF0F56">
        <w:rPr>
          <w:rFonts w:hint="eastAsia"/>
        </w:rPr>
        <w:t>等于</w:t>
      </w:r>
      <w:r w:rsidR="00CF0F56">
        <w:rPr>
          <w:rFonts w:hint="eastAsia"/>
        </w:rPr>
        <w:t>1</w:t>
      </w:r>
      <w:r w:rsidR="00CF0F56">
        <w:rPr>
          <w:rFonts w:hint="eastAsia"/>
        </w:rPr>
        <w:t>，标签为</w:t>
      </w:r>
      <w:r w:rsidR="00CF0F56">
        <w:rPr>
          <w:rFonts w:hint="eastAsia"/>
        </w:rPr>
        <w:t>1</w:t>
      </w:r>
      <w:r w:rsidR="00CF0F56">
        <w:rPr>
          <w:rFonts w:hint="eastAsia"/>
        </w:rPr>
        <w:t>。</w:t>
      </w:r>
    </w:p>
    <w:p w14:paraId="3B335F12" w14:textId="409C5E58" w:rsidR="008E1FDD" w:rsidRDefault="00C82B11" w:rsidP="007E37D2">
      <w:pPr>
        <w:pStyle w:val="a2"/>
        <w:numPr>
          <w:ilvl w:val="0"/>
          <w:numId w:val="20"/>
        </w:numPr>
        <w:ind w:firstLineChars="0"/>
      </w:pPr>
      <w:r>
        <w:rPr>
          <w:rFonts w:hint="eastAsia"/>
        </w:rPr>
        <w:t>将产生的样本写入数据。</w:t>
      </w:r>
    </w:p>
    <w:p w14:paraId="5DE892DD" w14:textId="39E90350" w:rsidR="00C82B11" w:rsidRDefault="00C82B11" w:rsidP="007E37D2">
      <w:pPr>
        <w:pStyle w:val="a2"/>
        <w:numPr>
          <w:ilvl w:val="0"/>
          <w:numId w:val="20"/>
        </w:numPr>
        <w:ind w:firstLineChars="0"/>
      </w:pPr>
      <w:r>
        <w:rPr>
          <w:rFonts w:hint="eastAsia"/>
        </w:rPr>
        <w:t>重复步骤</w:t>
      </w:r>
      <w:r>
        <w:rPr>
          <w:rFonts w:hint="eastAsia"/>
        </w:rPr>
        <w:t>2~5</w:t>
      </w:r>
      <w:r>
        <w:rPr>
          <w:rFonts w:hint="eastAsia"/>
        </w:rPr>
        <w:t>，直至得到</w:t>
      </w:r>
      <w:r>
        <w:rPr>
          <w:rFonts w:hint="eastAsia"/>
        </w:rPr>
        <w:t>N</w:t>
      </w:r>
      <w:r>
        <w:rPr>
          <w:rFonts w:hint="eastAsia"/>
        </w:rPr>
        <w:t>个样本。</w:t>
      </w:r>
    </w:p>
    <w:p w14:paraId="711BC63C" w14:textId="03244CF1" w:rsidR="00E54FFC" w:rsidRDefault="00CF0F56" w:rsidP="00E54FFC">
      <w:pPr>
        <w:pStyle w:val="af7"/>
        <w:keepNext/>
        <w:spacing w:before="156"/>
      </w:pPr>
      <w:r>
        <w:object w:dxaOrig="16875" w:dyaOrig="14491" w14:anchorId="0125BCF8">
          <v:shape id="_x0000_i1040" type="#_x0000_t75" style="width:415pt;height:356.55pt" o:ole="">
            <v:imagedata r:id="rId104" o:title=""/>
          </v:shape>
          <o:OLEObject Type="Embed" ProgID="Visio.Drawing.15" ShapeID="_x0000_i1040" DrawAspect="Content" ObjectID="_1558172536" r:id="rId105"/>
        </w:object>
      </w:r>
    </w:p>
    <w:p w14:paraId="756053C2" w14:textId="688F9727" w:rsidR="00A07D12" w:rsidRDefault="00E54FFC" w:rsidP="00E54FFC">
      <w:pPr>
        <w:pStyle w:val="aff0"/>
      </w:pPr>
      <w:bookmarkStart w:id="271" w:name="_Ref48145750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4</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3</w:t>
      </w:r>
      <w:r w:rsidR="00CA3B33">
        <w:fldChar w:fldCharType="end"/>
      </w:r>
      <w:bookmarkEnd w:id="271"/>
      <w:r>
        <w:t xml:space="preserve">  </w:t>
      </w:r>
      <w:r>
        <w:rPr>
          <w:rFonts w:hint="eastAsia"/>
        </w:rPr>
        <w:t>训练和测试数据集生成流程</w:t>
      </w:r>
    </w:p>
    <w:p w14:paraId="66EDA388" w14:textId="2EB3759C" w:rsidR="00F95958" w:rsidRDefault="00782169" w:rsidP="00782169">
      <w:pPr>
        <w:pStyle w:val="3"/>
        <w:spacing w:before="156" w:after="156"/>
      </w:pPr>
      <w:bookmarkStart w:id="272" w:name="_Ref482975474"/>
      <w:bookmarkStart w:id="273" w:name="_Toc484419129"/>
      <w:r>
        <w:rPr>
          <w:rFonts w:hint="eastAsia"/>
        </w:rPr>
        <w:t>FPGA</w:t>
      </w:r>
      <w:r>
        <w:rPr>
          <w:rFonts w:hint="eastAsia"/>
        </w:rPr>
        <w:t>数据生成器</w:t>
      </w:r>
      <w:bookmarkEnd w:id="272"/>
      <w:bookmarkEnd w:id="273"/>
    </w:p>
    <w:p w14:paraId="60E09399" w14:textId="57D740A0" w:rsidR="002F5BF5" w:rsidRDefault="00E05918" w:rsidP="002F5BF5">
      <w:pPr>
        <w:pStyle w:val="a2"/>
        <w:ind w:firstLine="480"/>
      </w:pPr>
      <w:r>
        <w:rPr>
          <w:rFonts w:hint="eastAsia"/>
        </w:rPr>
        <w:t>如果在</w:t>
      </w:r>
      <w:r>
        <w:rPr>
          <w:rFonts w:hint="eastAsia"/>
        </w:rPr>
        <w:t>FPGA</w:t>
      </w:r>
      <w:r>
        <w:rPr>
          <w:rFonts w:hint="eastAsia"/>
        </w:rPr>
        <w:t>里实现数据生成器，那么首先我们要定义数据在</w:t>
      </w:r>
      <w:r>
        <w:rPr>
          <w:rFonts w:hint="eastAsia"/>
        </w:rPr>
        <w:t>FPGA</w:t>
      </w:r>
      <w:r>
        <w:rPr>
          <w:rFonts w:hint="eastAsia"/>
        </w:rPr>
        <w:t>里如何</w:t>
      </w:r>
      <w:r w:rsidR="002F5BF5">
        <w:rPr>
          <w:rFonts w:hint="eastAsia"/>
        </w:rPr>
        <w:t>表示</w:t>
      </w:r>
      <w:r>
        <w:rPr>
          <w:rFonts w:hint="eastAsia"/>
        </w:rPr>
        <w:t>。由于每个特征和标记均只有</w:t>
      </w:r>
      <w:r>
        <w:rPr>
          <w:rFonts w:hint="eastAsia"/>
        </w:rPr>
        <w:t>0</w:t>
      </w:r>
      <w:r>
        <w:rPr>
          <w:rFonts w:hint="eastAsia"/>
        </w:rPr>
        <w:t>和</w:t>
      </w:r>
      <w:r>
        <w:rPr>
          <w:rFonts w:hint="eastAsia"/>
        </w:rPr>
        <w:t>1</w:t>
      </w:r>
      <w:r>
        <w:rPr>
          <w:rFonts w:hint="eastAsia"/>
        </w:rPr>
        <w:t>两个取值，所以只需要</w:t>
      </w:r>
      <w:r>
        <w:rPr>
          <w:rFonts w:hint="eastAsia"/>
        </w:rPr>
        <w:t>1</w:t>
      </w:r>
      <w:r>
        <w:rPr>
          <w:rFonts w:hint="eastAsia"/>
        </w:rPr>
        <w:t>个</w:t>
      </w:r>
      <w:r>
        <w:rPr>
          <w:rFonts w:hint="eastAsia"/>
        </w:rPr>
        <w:t>bit</w:t>
      </w:r>
      <w:r>
        <w:rPr>
          <w:rFonts w:hint="eastAsia"/>
        </w:rPr>
        <w:t>就可以表示一个样本</w:t>
      </w:r>
      <w:r w:rsidR="002F5BF5">
        <w:rPr>
          <w:rFonts w:hint="eastAsia"/>
        </w:rPr>
        <w:t>。也就是说我们需要生成一</w:t>
      </w:r>
      <w:r w:rsidR="00F833F2">
        <w:rPr>
          <w:rFonts w:hint="eastAsia"/>
        </w:rPr>
        <w:t>系列</w:t>
      </w:r>
      <w:r w:rsidR="002F5BF5">
        <w:rPr>
          <w:rFonts w:hint="eastAsia"/>
        </w:rPr>
        <w:t>位宽</w:t>
      </w:r>
      <w:r w:rsidR="00D47037">
        <w:rPr>
          <w:rFonts w:hint="eastAsia"/>
        </w:rPr>
        <w:t>为</w:t>
      </w:r>
      <w:r w:rsidR="002F5BF5">
        <w:rPr>
          <w:rFonts w:hint="eastAsia"/>
        </w:rPr>
        <w:t>33-bit</w:t>
      </w:r>
      <w:r w:rsidR="002F5BF5">
        <w:rPr>
          <w:rFonts w:hint="eastAsia"/>
        </w:rPr>
        <w:t>的数据。</w:t>
      </w:r>
    </w:p>
    <w:p w14:paraId="1792D61A" w14:textId="2072DC04" w:rsidR="002F5BF5" w:rsidRDefault="002F5BF5" w:rsidP="002F5BF5">
      <w:pPr>
        <w:pStyle w:val="a2"/>
        <w:ind w:firstLine="480"/>
        <w:rPr>
          <w:color w:val="000000" w:themeColor="text1"/>
          <w:kern w:val="0"/>
          <w:szCs w:val="24"/>
        </w:rPr>
      </w:pPr>
      <w:r>
        <w:rPr>
          <w:rFonts w:hint="eastAsia"/>
        </w:rPr>
        <w:t>其次，我们需要在</w:t>
      </w:r>
      <w:r>
        <w:rPr>
          <w:rFonts w:hint="eastAsia"/>
        </w:rPr>
        <w:t>FPGA</w:t>
      </w:r>
      <w:r>
        <w:rPr>
          <w:rFonts w:hint="eastAsia"/>
        </w:rPr>
        <w:t>里实现随机数。</w:t>
      </w:r>
      <w:r w:rsidR="005A53FC">
        <w:rPr>
          <w:rFonts w:hint="eastAsia"/>
        </w:rPr>
        <w:t>PRBS</w:t>
      </w:r>
      <w:r w:rsidR="005A53FC">
        <w:rPr>
          <w:rFonts w:hint="eastAsia"/>
        </w:rPr>
        <w:t>（</w:t>
      </w:r>
      <w:r w:rsidR="005A53FC">
        <w:rPr>
          <w:rFonts w:hint="eastAsia"/>
        </w:rPr>
        <w:t>P</w:t>
      </w:r>
      <w:r w:rsidR="005A53FC">
        <w:t>seudo Random Binary Sequency</w:t>
      </w:r>
      <w:r w:rsidR="005A53FC">
        <w:rPr>
          <w:rFonts w:hint="eastAsia"/>
        </w:rPr>
        <w:t>）是一种常见的伪随机二进制序列发生器，常见的类型有</w:t>
      </w:r>
      <w:r w:rsidR="005A53FC">
        <w:rPr>
          <w:rFonts w:hint="eastAsia"/>
        </w:rPr>
        <w:t>PRBS7</w:t>
      </w:r>
      <w:r w:rsidR="005A53FC">
        <w:rPr>
          <w:rFonts w:hint="eastAsia"/>
        </w:rPr>
        <w:t>、</w:t>
      </w:r>
      <w:r w:rsidR="005A53FC" w:rsidRPr="002477AB">
        <w:rPr>
          <w:color w:val="000000" w:themeColor="text1"/>
          <w:kern w:val="0"/>
          <w:szCs w:val="24"/>
        </w:rPr>
        <w:t>PRBS9</w:t>
      </w:r>
      <w:r w:rsidR="005A53FC" w:rsidRPr="002477AB">
        <w:rPr>
          <w:rFonts w:ascii="宋体" w:hAnsi="宋体" w:cs="宋体" w:hint="eastAsia"/>
          <w:color w:val="000000" w:themeColor="text1"/>
          <w:kern w:val="0"/>
          <w:szCs w:val="24"/>
        </w:rPr>
        <w:t>、</w:t>
      </w:r>
      <w:r w:rsidR="005A53FC" w:rsidRPr="002477AB">
        <w:rPr>
          <w:color w:val="000000" w:themeColor="text1"/>
          <w:kern w:val="0"/>
          <w:szCs w:val="24"/>
        </w:rPr>
        <w:t>PRBS11</w:t>
      </w:r>
      <w:r w:rsidR="005A53FC" w:rsidRPr="002477AB">
        <w:rPr>
          <w:rFonts w:ascii="宋体" w:hAnsi="宋体" w:cs="宋体" w:hint="eastAsia"/>
          <w:color w:val="000000" w:themeColor="text1"/>
          <w:kern w:val="0"/>
          <w:szCs w:val="24"/>
        </w:rPr>
        <w:t>、</w:t>
      </w:r>
      <w:r w:rsidR="005A53FC" w:rsidRPr="002477AB">
        <w:rPr>
          <w:color w:val="000000" w:themeColor="text1"/>
          <w:kern w:val="0"/>
          <w:szCs w:val="24"/>
        </w:rPr>
        <w:t>PRBS15</w:t>
      </w:r>
      <w:r w:rsidR="005A53FC" w:rsidRPr="002477AB">
        <w:rPr>
          <w:rFonts w:ascii="宋体" w:hAnsi="宋体" w:cs="宋体" w:hint="eastAsia"/>
          <w:color w:val="000000" w:themeColor="text1"/>
          <w:kern w:val="0"/>
          <w:szCs w:val="24"/>
        </w:rPr>
        <w:t>、</w:t>
      </w:r>
      <w:r w:rsidR="005A53FC" w:rsidRPr="002477AB">
        <w:rPr>
          <w:color w:val="000000" w:themeColor="text1"/>
          <w:kern w:val="0"/>
          <w:szCs w:val="24"/>
        </w:rPr>
        <w:t>PRBS20</w:t>
      </w:r>
      <w:r w:rsidR="005A53FC" w:rsidRPr="002477AB">
        <w:rPr>
          <w:rFonts w:ascii="宋体" w:hAnsi="宋体" w:cs="宋体" w:hint="eastAsia"/>
          <w:color w:val="000000" w:themeColor="text1"/>
          <w:kern w:val="0"/>
          <w:szCs w:val="24"/>
        </w:rPr>
        <w:t>、</w:t>
      </w:r>
      <w:r w:rsidR="005A53FC" w:rsidRPr="002477AB">
        <w:rPr>
          <w:color w:val="000000" w:themeColor="text1"/>
          <w:kern w:val="0"/>
          <w:szCs w:val="24"/>
        </w:rPr>
        <w:t>PRBS23</w:t>
      </w:r>
      <w:r w:rsidR="005A53FC" w:rsidRPr="002477AB">
        <w:rPr>
          <w:rFonts w:ascii="宋体" w:hAnsi="宋体" w:cs="宋体" w:hint="eastAsia"/>
          <w:color w:val="000000" w:themeColor="text1"/>
          <w:kern w:val="0"/>
          <w:szCs w:val="24"/>
        </w:rPr>
        <w:t>、</w:t>
      </w:r>
      <w:r w:rsidR="005A53FC" w:rsidRPr="002477AB">
        <w:rPr>
          <w:color w:val="000000" w:themeColor="text1"/>
          <w:kern w:val="0"/>
          <w:szCs w:val="24"/>
        </w:rPr>
        <w:t>PRBS31</w:t>
      </w:r>
      <w:r w:rsidR="005A53FC">
        <w:rPr>
          <w:rFonts w:hint="eastAsia"/>
          <w:color w:val="000000" w:themeColor="text1"/>
          <w:kern w:val="0"/>
          <w:szCs w:val="24"/>
        </w:rPr>
        <w:t>等</w:t>
      </w:r>
      <w:r w:rsidR="00CF0F56">
        <w:rPr>
          <w:color w:val="000000" w:themeColor="text1"/>
          <w:kern w:val="0"/>
          <w:szCs w:val="24"/>
        </w:rPr>
        <w:fldChar w:fldCharType="begin"/>
      </w:r>
      <w:r w:rsidR="00CF0F56">
        <w:rPr>
          <w:color w:val="000000" w:themeColor="text1"/>
          <w:kern w:val="0"/>
          <w:szCs w:val="24"/>
        </w:rPr>
        <w:instrText xml:space="preserve"> </w:instrText>
      </w:r>
      <w:r w:rsidR="00CF0F56">
        <w:rPr>
          <w:rFonts w:hint="eastAsia"/>
          <w:color w:val="000000" w:themeColor="text1"/>
          <w:kern w:val="0"/>
          <w:szCs w:val="24"/>
        </w:rPr>
        <w:instrText>REF _Ref482166426 \r \h</w:instrText>
      </w:r>
      <w:r w:rsidR="00CF0F56">
        <w:rPr>
          <w:color w:val="000000" w:themeColor="text1"/>
          <w:kern w:val="0"/>
          <w:szCs w:val="24"/>
        </w:rPr>
        <w:instrText xml:space="preserve"> </w:instrText>
      </w:r>
      <w:r w:rsidR="00CF0F56">
        <w:rPr>
          <w:color w:val="000000" w:themeColor="text1"/>
          <w:kern w:val="0"/>
          <w:szCs w:val="24"/>
        </w:rPr>
      </w:r>
      <w:r w:rsidR="00CF0F56">
        <w:rPr>
          <w:color w:val="000000" w:themeColor="text1"/>
          <w:kern w:val="0"/>
          <w:szCs w:val="24"/>
        </w:rPr>
        <w:fldChar w:fldCharType="separate"/>
      </w:r>
      <w:r w:rsidR="007033F6">
        <w:rPr>
          <w:color w:val="000000" w:themeColor="text1"/>
          <w:kern w:val="0"/>
          <w:szCs w:val="24"/>
        </w:rPr>
        <w:t>[2]</w:t>
      </w:r>
      <w:r w:rsidR="00CF0F56">
        <w:rPr>
          <w:color w:val="000000" w:themeColor="text1"/>
          <w:kern w:val="0"/>
          <w:szCs w:val="24"/>
        </w:rPr>
        <w:fldChar w:fldCharType="end"/>
      </w:r>
      <w:r w:rsidR="005A53FC">
        <w:rPr>
          <w:rFonts w:hint="eastAsia"/>
          <w:color w:val="000000" w:themeColor="text1"/>
          <w:kern w:val="0"/>
          <w:szCs w:val="24"/>
        </w:rPr>
        <w:t>。</w:t>
      </w:r>
      <w:r w:rsidR="00F833F2">
        <w:rPr>
          <w:rFonts w:hint="eastAsia"/>
          <w:color w:val="000000" w:themeColor="text1"/>
          <w:kern w:val="0"/>
          <w:szCs w:val="24"/>
        </w:rPr>
        <w:t>一些常见的</w:t>
      </w:r>
      <w:r w:rsidR="00F833F2">
        <w:rPr>
          <w:rFonts w:hint="eastAsia"/>
          <w:color w:val="000000" w:themeColor="text1"/>
          <w:kern w:val="0"/>
          <w:szCs w:val="24"/>
        </w:rPr>
        <w:t>PRBS</w:t>
      </w:r>
      <w:r w:rsidR="00F833F2">
        <w:rPr>
          <w:rFonts w:hint="eastAsia"/>
          <w:color w:val="000000" w:themeColor="text1"/>
          <w:kern w:val="0"/>
          <w:szCs w:val="24"/>
        </w:rPr>
        <w:t>的多项式表达如下：</w:t>
      </w:r>
    </w:p>
    <w:p w14:paraId="7A65C0E4" w14:textId="58C4011C" w:rsidR="00F833F2" w:rsidRPr="00F833F2" w:rsidRDefault="00F833F2" w:rsidP="002F5BF5">
      <w:pPr>
        <w:pStyle w:val="a2"/>
        <w:ind w:firstLine="480"/>
        <w:rPr>
          <w:i/>
        </w:rPr>
      </w:pPr>
      <m:oMathPara>
        <m:oMath>
          <m:r>
            <w:rPr>
              <w:rFonts w:ascii="Cambria Math" w:hAnsi="Cambria Math"/>
            </w:rPr>
            <m:t>PRBS7=</m:t>
          </m:r>
          <m:sSup>
            <m:sSupPr>
              <m:ctrlPr>
                <w:rPr>
                  <w:rFonts w:ascii="Cambria Math" w:hAnsi="Cambria Math"/>
                  <w:i/>
                </w:rPr>
              </m:ctrlPr>
            </m:sSupPr>
            <m:e>
              <m:r>
                <w:rPr>
                  <w:rFonts w:ascii="Cambria Math" w:hAnsi="Cambria Math"/>
                </w:rPr>
                <m:t>x</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+1</m:t>
          </m:r>
          <m:r>
            <m:rPr>
              <m:sty m:val="p"/>
            </m:rPr>
            <w:rPr>
              <w:rFonts w:ascii="Cambria Math" w:hAnsi="Cambria Math"/>
            </w:rPr>
            <w:br/>
          </m:r>
        </m:oMath>
        <m:oMath>
          <m:r>
            <w:rPr>
              <w:rFonts w:ascii="Cambria Math" w:hAnsi="Cambria Math"/>
            </w:rPr>
            <m:t>PRBS15=</m:t>
          </m:r>
          <m:sSup>
            <m:sSupPr>
              <m:ctrlPr>
                <w:rPr>
                  <w:rFonts w:ascii="Cambria Math" w:hAnsi="Cambria Math"/>
                  <w:i/>
                </w:rPr>
              </m:ctrlPr>
            </m:sSupPr>
            <m:e>
              <m:r>
                <w:rPr>
                  <w:rFonts w:ascii="Cambria Math" w:hAnsi="Cambria Math"/>
                </w:rPr>
                <m:t>x</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14</m:t>
              </m:r>
            </m:sup>
          </m:sSup>
          <m:r>
            <w:rPr>
              <w:rFonts w:ascii="Cambria Math" w:hAnsi="Cambria Math"/>
            </w:rPr>
            <m:t>+1</m:t>
          </m:r>
          <m:r>
            <m:rPr>
              <m:sty m:val="p"/>
            </m:rPr>
            <w:rPr>
              <w:rFonts w:ascii="Cambria Math" w:hAnsi="Cambria Math"/>
            </w:rPr>
            <w:br/>
          </m:r>
        </m:oMath>
        <m:oMath>
          <m:r>
            <w:rPr>
              <w:rFonts w:ascii="Cambria Math" w:hAnsi="Cambria Math"/>
            </w:rPr>
            <m:t>PRBS23=</m:t>
          </m:r>
          <m:sSup>
            <m:sSupPr>
              <m:ctrlPr>
                <w:rPr>
                  <w:rFonts w:ascii="Cambria Math" w:hAnsi="Cambria Math"/>
                  <w:i/>
                </w:rPr>
              </m:ctrlPr>
            </m:sSupPr>
            <m:e>
              <m:r>
                <w:rPr>
                  <w:rFonts w:ascii="Cambria Math" w:hAnsi="Cambria Math"/>
                </w:rPr>
                <m:t>x</m:t>
              </m:r>
            </m:e>
            <m:sup>
              <m:r>
                <w:rPr>
                  <w:rFonts w:ascii="Cambria Math" w:hAnsi="Cambria Math"/>
                </w:rPr>
                <m:t>23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18</m:t>
              </m:r>
            </m:sup>
          </m:sSup>
          <m:r>
            <w:rPr>
              <w:rFonts w:ascii="Cambria Math" w:hAnsi="Cambria Math"/>
            </w:rPr>
            <m:t>+1</m:t>
          </m:r>
          <m:r>
            <m:rPr>
              <m:sty m:val="p"/>
            </m:rPr>
            <w:rPr>
              <w:rFonts w:ascii="Cambria Math" w:hAnsi="Cambria Math"/>
            </w:rPr>
            <w:br/>
          </m:r>
        </m:oMath>
        <m:oMath>
          <m:r>
            <w:rPr>
              <w:rFonts w:ascii="Cambria Math" w:hAnsi="Cambria Math"/>
            </w:rPr>
            <m:t>PRBS31=</m:t>
          </m:r>
          <m:sSup>
            <m:sSupPr>
              <m:ctrlPr>
                <w:rPr>
                  <w:rFonts w:ascii="Cambria Math" w:hAnsi="Cambria Math"/>
                  <w:i/>
                </w:rPr>
              </m:ctrlPr>
            </m:sSupPr>
            <m:e>
              <m:r>
                <w:rPr>
                  <w:rFonts w:ascii="Cambria Math" w:hAnsi="Cambria Math"/>
                </w:rPr>
                <m:t>x</m:t>
              </m:r>
            </m:e>
            <m:sup>
              <m:r>
                <w:rPr>
                  <w:rFonts w:ascii="Cambria Math" w:hAnsi="Cambria Math"/>
                </w:rPr>
                <m:t>31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28</m:t>
              </m:r>
            </m:sup>
          </m:sSup>
          <m:r>
            <w:rPr>
              <w:rFonts w:ascii="Cambria Math" w:hAnsi="Cambria Math"/>
            </w:rPr>
            <m:t>+1</m:t>
          </m:r>
        </m:oMath>
      </m:oMathPara>
    </w:p>
    <w:p w14:paraId="6919B67C" w14:textId="37722EE0" w:rsidR="00F833F2" w:rsidRDefault="00F833F2" w:rsidP="002F5BF5">
      <w:pPr>
        <w:pStyle w:val="a2"/>
        <w:ind w:firstLine="480"/>
        <w:rPr>
          <w:color w:val="000000" w:themeColor="text1"/>
          <w:kern w:val="0"/>
          <w:szCs w:val="24"/>
        </w:rPr>
      </w:pPr>
      <w:r>
        <w:rPr>
          <w:rFonts w:hint="eastAsia"/>
          <w:color w:val="000000" w:themeColor="text1"/>
          <w:kern w:val="0"/>
          <w:szCs w:val="24"/>
        </w:rPr>
        <w:t>PRBS</w:t>
      </w:r>
      <w:r>
        <w:rPr>
          <w:rFonts w:hint="eastAsia"/>
          <w:color w:val="000000" w:themeColor="text1"/>
          <w:kern w:val="0"/>
          <w:szCs w:val="24"/>
        </w:rPr>
        <w:t>使用可以使用线性反馈移位寄存器产生，非常容易在</w:t>
      </w:r>
      <w:r>
        <w:rPr>
          <w:rFonts w:hint="eastAsia"/>
          <w:color w:val="000000" w:themeColor="text1"/>
          <w:kern w:val="0"/>
          <w:szCs w:val="24"/>
        </w:rPr>
        <w:t>FPGA</w:t>
      </w:r>
      <w:r>
        <w:rPr>
          <w:rFonts w:hint="eastAsia"/>
          <w:color w:val="000000" w:themeColor="text1"/>
          <w:kern w:val="0"/>
          <w:szCs w:val="24"/>
        </w:rPr>
        <w:t>里用硬件实现，</w:t>
      </w:r>
      <w:r w:rsidR="00F31036">
        <w:rPr>
          <w:rFonts w:hint="eastAsia"/>
          <w:color w:val="000000" w:themeColor="text1"/>
          <w:kern w:val="0"/>
          <w:szCs w:val="24"/>
        </w:rPr>
        <w:t>而且占用资源量也非常少。</w:t>
      </w:r>
      <w:r w:rsidR="001A0F09">
        <w:rPr>
          <w:rFonts w:hint="eastAsia"/>
          <w:color w:val="000000" w:themeColor="text1"/>
          <w:kern w:val="0"/>
          <w:szCs w:val="24"/>
        </w:rPr>
        <w:t>PRBS31</w:t>
      </w:r>
      <w:r>
        <w:rPr>
          <w:rFonts w:hint="eastAsia"/>
          <w:color w:val="000000" w:themeColor="text1"/>
          <w:kern w:val="0"/>
          <w:szCs w:val="24"/>
        </w:rPr>
        <w:t>的实现如</w:t>
      </w:r>
      <w:r w:rsidR="009F6623">
        <w:fldChar w:fldCharType="begin"/>
      </w:r>
      <w:r w:rsidR="009F6623">
        <w:rPr>
          <w:color w:val="000000" w:themeColor="text1"/>
          <w:kern w:val="0"/>
          <w:szCs w:val="24"/>
        </w:rPr>
        <w:instrText xml:space="preserve"> </w:instrText>
      </w:r>
      <w:r w:rsidR="009F6623">
        <w:rPr>
          <w:rFonts w:hint="eastAsia"/>
          <w:color w:val="000000" w:themeColor="text1"/>
          <w:kern w:val="0"/>
          <w:szCs w:val="24"/>
        </w:rPr>
        <w:instrText>REF _Ref481845955 \h</w:instrText>
      </w:r>
      <w:r w:rsidR="009F6623">
        <w:rPr>
          <w:color w:val="000000" w:themeColor="text1"/>
          <w:kern w:val="0"/>
          <w:szCs w:val="24"/>
        </w:rPr>
        <w:instrText xml:space="preserve"> </w:instrText>
      </w:r>
      <w:r w:rsidR="009F6623">
        <w:fldChar w:fldCharType="separate"/>
      </w:r>
      <w:r w:rsidR="007033F6">
        <w:rPr>
          <w:rFonts w:hint="eastAsia"/>
        </w:rPr>
        <w:t>图</w:t>
      </w:r>
      <w:r w:rsidR="007033F6">
        <w:rPr>
          <w:rFonts w:hint="eastAsia"/>
        </w:rPr>
        <w:t xml:space="preserve"> </w:t>
      </w:r>
      <w:r w:rsidR="007033F6">
        <w:rPr>
          <w:noProof/>
        </w:rPr>
        <w:t>4</w:t>
      </w:r>
      <w:r w:rsidR="007033F6">
        <w:noBreakHyphen/>
      </w:r>
      <w:r w:rsidR="007033F6">
        <w:rPr>
          <w:noProof/>
        </w:rPr>
        <w:t>4</w:t>
      </w:r>
      <w:r w:rsidR="009F6623">
        <w:fldChar w:fldCharType="end"/>
      </w:r>
      <w:r>
        <w:rPr>
          <w:rFonts w:hint="eastAsia"/>
          <w:color w:val="000000" w:themeColor="text1"/>
          <w:kern w:val="0"/>
          <w:szCs w:val="24"/>
        </w:rPr>
        <w:t>所示。</w:t>
      </w:r>
    </w:p>
    <w:p w14:paraId="2D0E9017" w14:textId="3415EF47" w:rsidR="00F833F2" w:rsidRDefault="001A0F09" w:rsidP="00F833F2">
      <w:pPr>
        <w:pStyle w:val="af7"/>
        <w:keepNext/>
        <w:spacing w:before="156"/>
      </w:pPr>
      <w:r>
        <w:object w:dxaOrig="9480" w:dyaOrig="1801" w14:anchorId="3D611EE9">
          <v:shape id="_x0000_i1041" type="#_x0000_t75" style="width:352.5pt;height:66.8pt" o:ole="">
            <v:imagedata r:id="rId106" o:title=""/>
          </v:shape>
          <o:OLEObject Type="Embed" ProgID="Visio.Drawing.15" ShapeID="_x0000_i1041" DrawAspect="Content" ObjectID="_1558172537" r:id="rId107"/>
        </w:object>
      </w:r>
    </w:p>
    <w:p w14:paraId="1A7A95F4" w14:textId="40E703FC" w:rsidR="00F833F2" w:rsidRDefault="00F833F2" w:rsidP="00F833F2">
      <w:pPr>
        <w:pStyle w:val="aff0"/>
      </w:pPr>
      <w:bookmarkStart w:id="274" w:name="_Ref481845955"/>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4</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4</w:t>
      </w:r>
      <w:r w:rsidR="00CA3B33">
        <w:fldChar w:fldCharType="end"/>
      </w:r>
      <w:bookmarkEnd w:id="274"/>
      <w:r>
        <w:t xml:space="preserve">  </w:t>
      </w:r>
      <w:r>
        <w:rPr>
          <w:rFonts w:hint="eastAsia"/>
        </w:rPr>
        <w:t>使用反馈移位寄存器实现</w:t>
      </w:r>
      <w:r>
        <w:t>PRBS</w:t>
      </w:r>
      <w:r w:rsidR="001A0F09">
        <w:t>31</w:t>
      </w:r>
    </w:p>
    <w:p w14:paraId="726B810F" w14:textId="4F3967E2" w:rsidR="00F833F2" w:rsidRDefault="004F45DC" w:rsidP="002F5BF5">
      <w:pPr>
        <w:pStyle w:val="a2"/>
        <w:ind w:firstLine="480"/>
      </w:pPr>
      <w:r>
        <w:rPr>
          <w:rFonts w:hint="eastAsia"/>
        </w:rPr>
        <w:t>在</w:t>
      </w:r>
      <w:r>
        <w:rPr>
          <w:rFonts w:hint="eastAsia"/>
        </w:rPr>
        <w:t>PRBS</w:t>
      </w:r>
      <w:r>
        <w:rPr>
          <w:rFonts w:hint="eastAsia"/>
        </w:rPr>
        <w:t>码流中，当码流的初始码确定了，那么码流的顺序也就固定下来，而且呈现周期性重复。对于</w:t>
      </w:r>
      <w:r>
        <w:rPr>
          <w:rFonts w:hint="eastAsia"/>
        </w:rPr>
        <w:t>n</w:t>
      </w:r>
      <w:r>
        <w:rPr>
          <w:rFonts w:hint="eastAsia"/>
        </w:rPr>
        <w:t>阶</w:t>
      </w:r>
      <w:r>
        <w:rPr>
          <w:rFonts w:hint="eastAsia"/>
        </w:rPr>
        <w:t>PR</w:t>
      </w:r>
      <w:r>
        <w:t>BS</w:t>
      </w:r>
      <w:r>
        <w:rPr>
          <w:rFonts w:hint="eastAsia"/>
        </w:rPr>
        <w:t>来说，周期长度为</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r>
        <w:rPr>
          <w:rFonts w:hint="eastAsia"/>
        </w:rPr>
        <w:t>。</w:t>
      </w:r>
      <w:r w:rsidR="00B90FCB">
        <w:rPr>
          <w:rFonts w:hint="eastAsia"/>
        </w:rPr>
        <w:t>为了能够获得不同的概率分布，可以使用多个</w:t>
      </w:r>
      <w:r w:rsidR="00B90FCB">
        <w:rPr>
          <w:rFonts w:hint="eastAsia"/>
        </w:rPr>
        <w:t>PRBS</w:t>
      </w:r>
      <w:r w:rsidR="00B90FCB">
        <w:rPr>
          <w:rFonts w:hint="eastAsia"/>
        </w:rPr>
        <w:t>码流，它们的初始码不同。</w:t>
      </w:r>
    </w:p>
    <w:p w14:paraId="6273A0EF" w14:textId="1CDB69EF" w:rsidR="00120153" w:rsidRDefault="00B90FCB" w:rsidP="00120153">
      <w:pPr>
        <w:pStyle w:val="a2"/>
        <w:ind w:firstLine="480"/>
      </w:pPr>
      <w:r>
        <w:rPr>
          <w:rFonts w:hint="eastAsia"/>
        </w:rPr>
        <w:t>为了分配信号、宇宙线和噪声的比例，我们使用</w:t>
      </w:r>
      <w:r>
        <w:rPr>
          <w:rFonts w:hint="eastAsia"/>
        </w:rPr>
        <w:t>7</w:t>
      </w:r>
      <w:r>
        <w:rPr>
          <w:rFonts w:hint="eastAsia"/>
        </w:rPr>
        <w:t>个</w:t>
      </w:r>
      <w:r>
        <w:t>PRBS</w:t>
      </w:r>
      <w:r>
        <w:rPr>
          <w:rFonts w:hint="eastAsia"/>
        </w:rPr>
        <w:t>码流作为输入，记为</w:t>
      </w:r>
      <w:r>
        <w:rPr>
          <w:rFonts w:hint="eastAsia"/>
        </w:rPr>
        <w:t>prbs[6:0]</w:t>
      </w:r>
      <w:r>
        <w:rPr>
          <w:rFonts w:hint="eastAsia"/>
        </w:rPr>
        <w:t>，范围为</w:t>
      </w:r>
      <w:r>
        <w:rPr>
          <w:rFonts w:hint="eastAsia"/>
        </w:rPr>
        <w:t>0~127</w:t>
      </w:r>
      <w:r>
        <w:rPr>
          <w:rFonts w:hint="eastAsia"/>
        </w:rPr>
        <w:t>，使用两个数</w:t>
      </w:r>
      <w:r>
        <w:t>m</w:t>
      </w:r>
      <w:r>
        <w:rPr>
          <w:rFonts w:hint="eastAsia"/>
        </w:rPr>
        <w:t>和</w:t>
      </w:r>
      <w:r>
        <w:rPr>
          <w:rFonts w:hint="eastAsia"/>
        </w:rPr>
        <w:t>n</w:t>
      </w:r>
      <w:r w:rsidR="00B04249">
        <w:rPr>
          <w:rFonts w:hint="eastAsia"/>
        </w:rPr>
        <w:t>将其分段，如</w:t>
      </w:r>
      <w:r w:rsidR="009F6623">
        <w:fldChar w:fldCharType="begin"/>
      </w:r>
      <w:r w:rsidR="009F6623">
        <w:instrText xml:space="preserve"> </w:instrText>
      </w:r>
      <w:r w:rsidR="009F6623">
        <w:rPr>
          <w:rFonts w:hint="eastAsia"/>
        </w:rPr>
        <w:instrText>REF _Ref482976511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4</w:t>
      </w:r>
      <w:r w:rsidR="007033F6">
        <w:noBreakHyphen/>
      </w:r>
      <w:r w:rsidR="007033F6">
        <w:rPr>
          <w:noProof/>
        </w:rPr>
        <w:t>5</w:t>
      </w:r>
      <w:r w:rsidR="009F6623">
        <w:fldChar w:fldCharType="end"/>
      </w:r>
      <w:r>
        <w:rPr>
          <w:rFonts w:hint="eastAsia"/>
        </w:rPr>
        <w:t>所示。通过调整</w:t>
      </w:r>
      <w:r>
        <w:rPr>
          <w:rFonts w:hint="eastAsia"/>
        </w:rPr>
        <w:t>m</w:t>
      </w:r>
      <w:r>
        <w:rPr>
          <w:rFonts w:hint="eastAsia"/>
        </w:rPr>
        <w:t>和</w:t>
      </w:r>
      <w:r>
        <w:rPr>
          <w:rFonts w:hint="eastAsia"/>
        </w:rPr>
        <w:t>n</w:t>
      </w:r>
      <w:r>
        <w:rPr>
          <w:rFonts w:hint="eastAsia"/>
        </w:rPr>
        <w:t>来改变</w:t>
      </w:r>
      <w:r w:rsidR="00281929">
        <w:rPr>
          <w:rFonts w:hint="eastAsia"/>
        </w:rPr>
        <w:t>不同类型样本的分布。</w:t>
      </w:r>
      <w:r w:rsidR="00120153">
        <w:rPr>
          <w:rFonts w:hint="eastAsia"/>
        </w:rPr>
        <w:t>为了获取通道号，我们使用</w:t>
      </w:r>
      <w:r w:rsidR="00120153">
        <w:rPr>
          <w:rFonts w:hint="eastAsia"/>
        </w:rPr>
        <w:t>6</w:t>
      </w:r>
      <w:r w:rsidR="00120153">
        <w:rPr>
          <w:rFonts w:hint="eastAsia"/>
        </w:rPr>
        <w:t>个</w:t>
      </w:r>
      <w:r w:rsidR="00120153">
        <w:rPr>
          <w:rFonts w:hint="eastAsia"/>
        </w:rPr>
        <w:t>PRBS</w:t>
      </w:r>
      <w:r w:rsidR="00120153">
        <w:rPr>
          <w:rFonts w:hint="eastAsia"/>
        </w:rPr>
        <w:t>码流作为输入。对于宇宙线，我们需要</w:t>
      </w:r>
      <w:r w:rsidR="00120153">
        <w:rPr>
          <w:rFonts w:hint="eastAsia"/>
        </w:rPr>
        <w:t>12</w:t>
      </w:r>
      <w:r w:rsidR="00120153">
        <w:rPr>
          <w:rFonts w:hint="eastAsia"/>
        </w:rPr>
        <w:t>个</w:t>
      </w:r>
      <w:r w:rsidR="00120153">
        <w:rPr>
          <w:rFonts w:hint="eastAsia"/>
        </w:rPr>
        <w:t>PRBS</w:t>
      </w:r>
      <w:r w:rsidR="00120153">
        <w:rPr>
          <w:rFonts w:hint="eastAsia"/>
        </w:rPr>
        <w:t>作为输入。</w:t>
      </w:r>
    </w:p>
    <w:p w14:paraId="68531C1F" w14:textId="390A122C" w:rsidR="00B90FCB" w:rsidRDefault="00B90FCB" w:rsidP="002F5BF5">
      <w:pPr>
        <w:pStyle w:val="a2"/>
        <w:ind w:firstLine="480"/>
      </w:pPr>
    </w:p>
    <w:p w14:paraId="71F625B5" w14:textId="77777777" w:rsidR="00120153" w:rsidRDefault="00F751B0" w:rsidP="00120153">
      <w:pPr>
        <w:pStyle w:val="af7"/>
        <w:keepNext/>
        <w:spacing w:before="156"/>
      </w:pPr>
      <w:r>
        <w:object w:dxaOrig="6271" w:dyaOrig="1035" w14:anchorId="7C990290">
          <v:shape id="_x0000_i1042" type="#_x0000_t75" style="width:245.4pt;height:36.3pt" o:ole="">
            <v:imagedata r:id="rId108" o:title=""/>
          </v:shape>
          <o:OLEObject Type="Embed" ProgID="Visio.Drawing.15" ShapeID="_x0000_i1042" DrawAspect="Content" ObjectID="_1558172538" r:id="rId109"/>
        </w:object>
      </w:r>
    </w:p>
    <w:p w14:paraId="1534D8E0" w14:textId="4B96DAC1" w:rsidR="00B90FCB" w:rsidRDefault="00120153" w:rsidP="00120153">
      <w:pPr>
        <w:pStyle w:val="aff0"/>
      </w:pPr>
      <w:bookmarkStart w:id="275" w:name="_Ref482976511"/>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4</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5</w:t>
      </w:r>
      <w:r w:rsidR="00CA3B33">
        <w:fldChar w:fldCharType="end"/>
      </w:r>
      <w:bookmarkEnd w:id="275"/>
      <w:r>
        <w:t xml:space="preserve">  </w:t>
      </w:r>
      <w:r>
        <w:rPr>
          <w:rFonts w:hint="eastAsia"/>
        </w:rPr>
        <w:t>分配不同类别样本比例</w:t>
      </w:r>
    </w:p>
    <w:p w14:paraId="6C470AD8" w14:textId="46EC5B55" w:rsidR="00B04249" w:rsidRDefault="00CA6ED8" w:rsidP="00B04249">
      <w:pPr>
        <w:pStyle w:val="af7"/>
        <w:keepNext/>
        <w:spacing w:before="156"/>
      </w:pPr>
      <w:r>
        <w:object w:dxaOrig="10096" w:dyaOrig="4156" w14:anchorId="5F0C0C77">
          <v:shape id="_x0000_i1043" type="#_x0000_t75" style="width:295.2pt;height:108pt" o:ole="">
            <v:imagedata r:id="rId110" o:title=""/>
          </v:shape>
          <o:OLEObject Type="Embed" ProgID="Visio.Drawing.15" ShapeID="_x0000_i1043" DrawAspect="Content" ObjectID="_1558172539" r:id="rId111"/>
        </w:object>
      </w:r>
    </w:p>
    <w:p w14:paraId="7C77E398" w14:textId="55067CE1" w:rsidR="00B04249" w:rsidRPr="00120153" w:rsidRDefault="00B04249" w:rsidP="00B04249">
      <w:pPr>
        <w:pStyle w:val="aff0"/>
      </w:pPr>
      <w:bookmarkStart w:id="276" w:name="_Ref48297655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4</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6</w:t>
      </w:r>
      <w:r w:rsidR="00CA3B33">
        <w:fldChar w:fldCharType="end"/>
      </w:r>
      <w:bookmarkEnd w:id="276"/>
      <w:r>
        <w:t xml:space="preserve">  FPGA</w:t>
      </w:r>
      <w:r>
        <w:rPr>
          <w:rFonts w:hint="eastAsia"/>
        </w:rPr>
        <w:t>里实现样本生成器</w:t>
      </w:r>
    </w:p>
    <w:p w14:paraId="7F49BEEA" w14:textId="664F2780" w:rsidR="00B04249" w:rsidRDefault="00B04249" w:rsidP="00B04249">
      <w:pPr>
        <w:pStyle w:val="a2"/>
        <w:ind w:firstLine="480"/>
      </w:pPr>
      <w:r>
        <w:rPr>
          <w:rFonts w:hint="eastAsia"/>
        </w:rPr>
        <w:t>样本生成器的结构如</w:t>
      </w:r>
      <w:r w:rsidR="009F6623">
        <w:fldChar w:fldCharType="begin"/>
      </w:r>
      <w:r w:rsidR="009F6623">
        <w:instrText xml:space="preserve"> </w:instrText>
      </w:r>
      <w:r w:rsidR="009F6623">
        <w:rPr>
          <w:rFonts w:hint="eastAsia"/>
        </w:rPr>
        <w:instrText>REF _Ref482976552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4</w:t>
      </w:r>
      <w:r w:rsidR="007033F6">
        <w:noBreakHyphen/>
      </w:r>
      <w:r w:rsidR="007033F6">
        <w:rPr>
          <w:noProof/>
        </w:rPr>
        <w:t>6</w:t>
      </w:r>
      <w:r w:rsidR="009F6623">
        <w:fldChar w:fldCharType="end"/>
      </w:r>
      <w:r>
        <w:rPr>
          <w:rFonts w:hint="eastAsia"/>
        </w:rPr>
        <w:t>所示。在每个时钟上升沿，读取随机数</w:t>
      </w:r>
      <w:r>
        <w:rPr>
          <w:rFonts w:hint="eastAsia"/>
        </w:rPr>
        <w:t>RA/RB/</w:t>
      </w:r>
      <w:r>
        <w:t>RC</w:t>
      </w:r>
      <w:r w:rsidR="00A0458D">
        <w:rPr>
          <w:rFonts w:hint="eastAsia"/>
        </w:rPr>
        <w:t>，然后</w:t>
      </w:r>
      <w:r>
        <w:rPr>
          <w:rFonts w:hint="eastAsia"/>
        </w:rPr>
        <w:t>根据</w:t>
      </w:r>
      <w:r>
        <w:rPr>
          <w:rFonts w:hint="eastAsia"/>
        </w:rPr>
        <w:t>RA/RB/RC</w:t>
      </w:r>
      <w:r>
        <w:rPr>
          <w:rFonts w:hint="eastAsia"/>
        </w:rPr>
        <w:t>的值，得到输出</w:t>
      </w:r>
      <w:r>
        <w:t>D</w:t>
      </w:r>
      <w:r>
        <w:rPr>
          <w:rFonts w:hint="eastAsia"/>
        </w:rPr>
        <w:t>[32:0]</w:t>
      </w:r>
      <w:r>
        <w:rPr>
          <w:rFonts w:hint="eastAsia"/>
        </w:rPr>
        <w:t>。具体分配如</w:t>
      </w:r>
      <w:r w:rsidR="003249B4">
        <w:fldChar w:fldCharType="begin"/>
      </w:r>
      <w:r w:rsidR="003249B4">
        <w:instrText xml:space="preserve"> </w:instrText>
      </w:r>
      <w:r w:rsidR="003249B4">
        <w:rPr>
          <w:rFonts w:hint="eastAsia"/>
        </w:rPr>
        <w:instrText>REF _Ref484259422 \h</w:instrText>
      </w:r>
      <w:r w:rsidR="003249B4">
        <w:instrText xml:space="preserve"> </w:instrText>
      </w:r>
      <w:r w:rsidR="003249B4">
        <w:fldChar w:fldCharType="separate"/>
      </w:r>
      <w:r w:rsidR="007033F6">
        <w:rPr>
          <w:rFonts w:hint="eastAsia"/>
        </w:rPr>
        <w:t>表</w:t>
      </w:r>
      <w:r w:rsidR="007033F6">
        <w:rPr>
          <w:rFonts w:hint="eastAsia"/>
        </w:rPr>
        <w:t xml:space="preserve"> </w:t>
      </w:r>
      <w:r w:rsidR="007033F6">
        <w:rPr>
          <w:noProof/>
        </w:rPr>
        <w:t>4</w:t>
      </w:r>
      <w:r w:rsidR="007033F6">
        <w:noBreakHyphen/>
      </w:r>
      <w:r w:rsidR="007033F6">
        <w:rPr>
          <w:noProof/>
        </w:rPr>
        <w:t>1</w:t>
      </w:r>
      <w:r w:rsidR="003249B4">
        <w:fldChar w:fldCharType="end"/>
      </w:r>
      <w:r>
        <w:rPr>
          <w:rFonts w:hint="eastAsia"/>
        </w:rPr>
        <w:t>所示。</w:t>
      </w:r>
      <w:r w:rsidR="00A0458D">
        <w:rPr>
          <w:rFonts w:hint="eastAsia"/>
        </w:rPr>
        <w:t>这个事例生成器生成事例的速度与时钟频率一致。</w:t>
      </w:r>
    </w:p>
    <w:p w14:paraId="3D7C5BF6" w14:textId="6159D3C7" w:rsidR="00B04249" w:rsidRDefault="00B04249" w:rsidP="00B04249">
      <w:pPr>
        <w:pStyle w:val="aff0"/>
        <w:keepNext/>
      </w:pPr>
      <w:bookmarkStart w:id="277" w:name="_Ref484259422"/>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4</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1</w:t>
      </w:r>
      <w:r w:rsidR="005F5086">
        <w:fldChar w:fldCharType="end"/>
      </w:r>
      <w:bookmarkEnd w:id="277"/>
      <w:r>
        <w:t xml:space="preserve">  </w:t>
      </w:r>
      <w:r>
        <w:rPr>
          <w:rFonts w:hint="eastAsia"/>
        </w:rPr>
        <w:t>样本生成器与随机数关系</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7"/>
        <w:gridCol w:w="929"/>
        <w:gridCol w:w="1194"/>
        <w:gridCol w:w="2429"/>
        <w:gridCol w:w="2227"/>
      </w:tblGrid>
      <w:tr w:rsidR="00B04249" w:rsidRPr="00CF0F56" w14:paraId="6C2E89F7" w14:textId="7FB00AB4" w:rsidTr="00CF0F56">
        <w:trPr>
          <w:jc w:val="center"/>
        </w:trPr>
        <w:tc>
          <w:tcPr>
            <w:tcW w:w="1509" w:type="dxa"/>
            <w:tcBorders>
              <w:top w:val="single" w:sz="8" w:space="0" w:color="auto"/>
              <w:bottom w:val="single" w:sz="8" w:space="0" w:color="auto"/>
            </w:tcBorders>
            <w:vAlign w:val="center"/>
          </w:tcPr>
          <w:p w14:paraId="5D942D40" w14:textId="48252264" w:rsidR="00B04249" w:rsidRPr="00CF0F56" w:rsidRDefault="00B04249" w:rsidP="00B04249">
            <w:pPr>
              <w:pStyle w:val="afe"/>
              <w:jc w:val="center"/>
              <w:rPr>
                <w:b/>
              </w:rPr>
            </w:pPr>
            <w:r w:rsidRPr="00CF0F56">
              <w:rPr>
                <w:b/>
              </w:rPr>
              <w:t>RA</w:t>
            </w:r>
          </w:p>
        </w:tc>
        <w:tc>
          <w:tcPr>
            <w:tcW w:w="930" w:type="dxa"/>
            <w:tcBorders>
              <w:top w:val="single" w:sz="8" w:space="0" w:color="auto"/>
              <w:bottom w:val="single" w:sz="8" w:space="0" w:color="auto"/>
            </w:tcBorders>
            <w:vAlign w:val="center"/>
          </w:tcPr>
          <w:p w14:paraId="1898E7D7" w14:textId="037205CF" w:rsidR="00B04249" w:rsidRPr="00CF0F56" w:rsidRDefault="00B04249" w:rsidP="00B04249">
            <w:pPr>
              <w:pStyle w:val="afe"/>
              <w:jc w:val="center"/>
              <w:rPr>
                <w:b/>
              </w:rPr>
            </w:pPr>
            <w:r w:rsidRPr="00CF0F56">
              <w:rPr>
                <w:b/>
              </w:rPr>
              <w:t>RB</w:t>
            </w:r>
          </w:p>
        </w:tc>
        <w:tc>
          <w:tcPr>
            <w:tcW w:w="1195" w:type="dxa"/>
            <w:tcBorders>
              <w:top w:val="single" w:sz="8" w:space="0" w:color="auto"/>
              <w:bottom w:val="single" w:sz="8" w:space="0" w:color="auto"/>
            </w:tcBorders>
            <w:vAlign w:val="center"/>
          </w:tcPr>
          <w:p w14:paraId="3D02D2AF" w14:textId="4855991C" w:rsidR="00B04249" w:rsidRPr="00CF0F56" w:rsidRDefault="00B04249" w:rsidP="00B04249">
            <w:pPr>
              <w:pStyle w:val="afe"/>
              <w:jc w:val="center"/>
              <w:rPr>
                <w:b/>
              </w:rPr>
            </w:pPr>
            <w:r w:rsidRPr="00CF0F56">
              <w:rPr>
                <w:rFonts w:hint="eastAsia"/>
                <w:b/>
              </w:rPr>
              <w:t>RC</w:t>
            </w:r>
          </w:p>
        </w:tc>
        <w:tc>
          <w:tcPr>
            <w:tcW w:w="2432" w:type="dxa"/>
            <w:tcBorders>
              <w:top w:val="single" w:sz="8" w:space="0" w:color="auto"/>
              <w:bottom w:val="single" w:sz="8" w:space="0" w:color="auto"/>
            </w:tcBorders>
            <w:vAlign w:val="center"/>
          </w:tcPr>
          <w:p w14:paraId="30596A87" w14:textId="23F93D2C" w:rsidR="00B04249" w:rsidRPr="00CF0F56" w:rsidRDefault="00B04249" w:rsidP="00B04249">
            <w:pPr>
              <w:pStyle w:val="afe"/>
              <w:jc w:val="center"/>
              <w:rPr>
                <w:b/>
              </w:rPr>
            </w:pPr>
            <w:r w:rsidRPr="00CF0F56">
              <w:rPr>
                <w:rFonts w:hint="eastAsia"/>
                <w:b/>
              </w:rPr>
              <w:t>D</w:t>
            </w:r>
          </w:p>
        </w:tc>
        <w:tc>
          <w:tcPr>
            <w:tcW w:w="2230" w:type="dxa"/>
            <w:tcBorders>
              <w:top w:val="single" w:sz="8" w:space="0" w:color="auto"/>
              <w:bottom w:val="single" w:sz="8" w:space="0" w:color="auto"/>
            </w:tcBorders>
            <w:vAlign w:val="center"/>
          </w:tcPr>
          <w:p w14:paraId="1F978E8F" w14:textId="7FA5808E" w:rsidR="00B04249" w:rsidRPr="00CF0F56" w:rsidRDefault="00B04249" w:rsidP="00B04249">
            <w:pPr>
              <w:pStyle w:val="afe"/>
              <w:jc w:val="center"/>
              <w:rPr>
                <w:b/>
              </w:rPr>
            </w:pPr>
            <w:r w:rsidRPr="00CF0F56">
              <w:rPr>
                <w:b/>
              </w:rPr>
              <w:t>Type</w:t>
            </w:r>
          </w:p>
        </w:tc>
      </w:tr>
      <w:tr w:rsidR="00B04249" w14:paraId="3B0BE214" w14:textId="1444BE79" w:rsidTr="00CF0F56">
        <w:trPr>
          <w:jc w:val="center"/>
        </w:trPr>
        <w:tc>
          <w:tcPr>
            <w:tcW w:w="1509" w:type="dxa"/>
            <w:tcBorders>
              <w:top w:val="single" w:sz="8" w:space="0" w:color="auto"/>
            </w:tcBorders>
            <w:vAlign w:val="center"/>
          </w:tcPr>
          <w:p w14:paraId="506FB227" w14:textId="7B4B3D70" w:rsidR="00B04249" w:rsidRDefault="00B04249" w:rsidP="00B04249">
            <w:pPr>
              <w:pStyle w:val="afe"/>
              <w:jc w:val="center"/>
            </w:pPr>
            <w:r>
              <w:rPr>
                <w:rFonts w:hint="eastAsia"/>
              </w:rPr>
              <w:t>0~m</w:t>
            </w:r>
          </w:p>
        </w:tc>
        <w:tc>
          <w:tcPr>
            <w:tcW w:w="930" w:type="dxa"/>
            <w:tcBorders>
              <w:top w:val="single" w:sz="8" w:space="0" w:color="auto"/>
            </w:tcBorders>
            <w:vAlign w:val="center"/>
          </w:tcPr>
          <w:p w14:paraId="681271E2" w14:textId="658F7B27" w:rsidR="00B04249" w:rsidRDefault="00B04249" w:rsidP="00B04249">
            <w:pPr>
              <w:pStyle w:val="afe"/>
              <w:jc w:val="center"/>
            </w:pPr>
            <w:r>
              <w:t>-</w:t>
            </w:r>
          </w:p>
        </w:tc>
        <w:tc>
          <w:tcPr>
            <w:tcW w:w="1195" w:type="dxa"/>
            <w:tcBorders>
              <w:top w:val="single" w:sz="8" w:space="0" w:color="auto"/>
            </w:tcBorders>
            <w:vAlign w:val="center"/>
          </w:tcPr>
          <w:p w14:paraId="26A7E4A3" w14:textId="2BC24CF9" w:rsidR="00B04249" w:rsidRDefault="00B04249" w:rsidP="00B04249">
            <w:pPr>
              <w:pStyle w:val="afe"/>
              <w:jc w:val="center"/>
            </w:pPr>
            <w:r>
              <w:t>-</w:t>
            </w:r>
          </w:p>
        </w:tc>
        <w:tc>
          <w:tcPr>
            <w:tcW w:w="2432" w:type="dxa"/>
            <w:tcBorders>
              <w:top w:val="single" w:sz="8" w:space="0" w:color="auto"/>
            </w:tcBorders>
            <w:vAlign w:val="center"/>
          </w:tcPr>
          <w:p w14:paraId="7741EC0F" w14:textId="77777777" w:rsidR="00CA6ED8" w:rsidRDefault="00B04249" w:rsidP="00B04249">
            <w:pPr>
              <w:pStyle w:val="afe"/>
              <w:jc w:val="center"/>
            </w:pPr>
            <w:r>
              <w:rPr>
                <w:rFonts w:hint="eastAsia"/>
              </w:rPr>
              <w:t>D[RB]=1</w:t>
            </w:r>
          </w:p>
          <w:p w14:paraId="11FB0C85" w14:textId="106E4F07" w:rsidR="00B04249" w:rsidRDefault="00B04249" w:rsidP="00B04249">
            <w:pPr>
              <w:pStyle w:val="afe"/>
              <w:jc w:val="center"/>
            </w:pPr>
            <w:r>
              <w:rPr>
                <w:rFonts w:hint="eastAsia"/>
              </w:rPr>
              <w:t>Other</w:t>
            </w:r>
            <w:r>
              <w:t>s=0</w:t>
            </w:r>
          </w:p>
        </w:tc>
        <w:tc>
          <w:tcPr>
            <w:tcW w:w="2230" w:type="dxa"/>
            <w:tcBorders>
              <w:top w:val="single" w:sz="8" w:space="0" w:color="auto"/>
            </w:tcBorders>
            <w:vAlign w:val="center"/>
          </w:tcPr>
          <w:p w14:paraId="2C4BD61D" w14:textId="632822FC" w:rsidR="00B04249" w:rsidRDefault="00B04249" w:rsidP="00B04249">
            <w:pPr>
              <w:pStyle w:val="afe"/>
              <w:jc w:val="center"/>
            </w:pPr>
            <w:r>
              <w:rPr>
                <w:rFonts w:hint="eastAsia"/>
              </w:rPr>
              <w:t>Noise</w:t>
            </w:r>
          </w:p>
        </w:tc>
      </w:tr>
      <w:tr w:rsidR="00B04249" w14:paraId="38C7D23A" w14:textId="77777777" w:rsidTr="00CF0F56">
        <w:trPr>
          <w:jc w:val="center"/>
        </w:trPr>
        <w:tc>
          <w:tcPr>
            <w:tcW w:w="1509" w:type="dxa"/>
            <w:vMerge w:val="restart"/>
            <w:vAlign w:val="center"/>
          </w:tcPr>
          <w:p w14:paraId="082BF9C3" w14:textId="4CCBA7C5" w:rsidR="00B04249" w:rsidRDefault="00B04249" w:rsidP="00B04249">
            <w:pPr>
              <w:pStyle w:val="afe"/>
              <w:jc w:val="center"/>
            </w:pPr>
            <w:r>
              <w:t>m~n</w:t>
            </w:r>
          </w:p>
        </w:tc>
        <w:tc>
          <w:tcPr>
            <w:tcW w:w="930" w:type="dxa"/>
            <w:vAlign w:val="center"/>
          </w:tcPr>
          <w:p w14:paraId="1A1957A7" w14:textId="164CD8BB" w:rsidR="00B04249" w:rsidRDefault="00CA6ED8" w:rsidP="00B04249">
            <w:pPr>
              <w:pStyle w:val="afe"/>
              <w:jc w:val="center"/>
            </w:pPr>
            <w:r>
              <w:rPr>
                <w:rFonts w:hint="eastAsia"/>
              </w:rPr>
              <w:t>-</w:t>
            </w:r>
          </w:p>
        </w:tc>
        <w:tc>
          <w:tcPr>
            <w:tcW w:w="1195" w:type="dxa"/>
            <w:vAlign w:val="center"/>
          </w:tcPr>
          <w:p w14:paraId="594462C8" w14:textId="17013A81" w:rsidR="00B04249" w:rsidRDefault="00B04249" w:rsidP="00B04249">
            <w:pPr>
              <w:pStyle w:val="afe"/>
              <w:jc w:val="center"/>
            </w:pPr>
            <w:r w:rsidRPr="00B04249">
              <w:rPr>
                <w:rFonts w:hint="eastAsia"/>
              </w:rPr>
              <w:t>≠</w:t>
            </w:r>
            <w:r>
              <w:rPr>
                <w:rFonts w:hint="eastAsia"/>
              </w:rPr>
              <w:t>RB</w:t>
            </w:r>
            <w:r>
              <w:t>+16</w:t>
            </w:r>
          </w:p>
        </w:tc>
        <w:tc>
          <w:tcPr>
            <w:tcW w:w="2432" w:type="dxa"/>
            <w:vAlign w:val="center"/>
          </w:tcPr>
          <w:p w14:paraId="04EAA829" w14:textId="77777777" w:rsidR="00B04249" w:rsidRDefault="00B04249" w:rsidP="00B04249">
            <w:pPr>
              <w:pStyle w:val="afe"/>
              <w:jc w:val="center"/>
            </w:pPr>
            <w:r>
              <w:rPr>
                <w:rFonts w:hint="eastAsia"/>
              </w:rPr>
              <w:t>D[RB</w:t>
            </w:r>
            <w:r>
              <w:t>]=1</w:t>
            </w:r>
          </w:p>
          <w:p w14:paraId="3941ED55" w14:textId="77777777" w:rsidR="00B04249" w:rsidRDefault="00B04249" w:rsidP="00B04249">
            <w:pPr>
              <w:pStyle w:val="afe"/>
              <w:jc w:val="center"/>
            </w:pPr>
            <w:r>
              <w:t>D[RC]=1</w:t>
            </w:r>
          </w:p>
          <w:p w14:paraId="2F8E6694" w14:textId="313AB7D0" w:rsidR="00B04249" w:rsidRDefault="00B04249" w:rsidP="00B04249">
            <w:pPr>
              <w:pStyle w:val="afe"/>
              <w:jc w:val="center"/>
            </w:pPr>
            <w:r>
              <w:t>Others=0</w:t>
            </w:r>
          </w:p>
        </w:tc>
        <w:tc>
          <w:tcPr>
            <w:tcW w:w="2230" w:type="dxa"/>
            <w:vAlign w:val="center"/>
          </w:tcPr>
          <w:p w14:paraId="05020007" w14:textId="70578ED7" w:rsidR="00B04249" w:rsidRDefault="00B04249" w:rsidP="00B04249">
            <w:pPr>
              <w:pStyle w:val="afe"/>
              <w:jc w:val="center"/>
            </w:pPr>
            <w:r>
              <w:rPr>
                <w:rFonts w:hint="eastAsia"/>
              </w:rPr>
              <w:t>Cosmic</w:t>
            </w:r>
          </w:p>
        </w:tc>
      </w:tr>
      <w:tr w:rsidR="00B04249" w14:paraId="34878148" w14:textId="77777777" w:rsidTr="00CF0F56">
        <w:trPr>
          <w:jc w:val="center"/>
        </w:trPr>
        <w:tc>
          <w:tcPr>
            <w:tcW w:w="1509" w:type="dxa"/>
            <w:vMerge/>
            <w:vAlign w:val="center"/>
          </w:tcPr>
          <w:p w14:paraId="3868896A" w14:textId="77777777" w:rsidR="00B04249" w:rsidRDefault="00B04249" w:rsidP="00B04249">
            <w:pPr>
              <w:pStyle w:val="afe"/>
              <w:jc w:val="center"/>
            </w:pPr>
          </w:p>
        </w:tc>
        <w:tc>
          <w:tcPr>
            <w:tcW w:w="930" w:type="dxa"/>
            <w:vAlign w:val="center"/>
          </w:tcPr>
          <w:p w14:paraId="1D6C695F" w14:textId="1D232BA4" w:rsidR="00B04249" w:rsidRDefault="00CA6ED8" w:rsidP="00B04249">
            <w:pPr>
              <w:pStyle w:val="afe"/>
              <w:jc w:val="center"/>
            </w:pPr>
            <w:r>
              <w:rPr>
                <w:rFonts w:hint="eastAsia"/>
              </w:rPr>
              <w:t>-</w:t>
            </w:r>
          </w:p>
        </w:tc>
        <w:tc>
          <w:tcPr>
            <w:tcW w:w="1195" w:type="dxa"/>
            <w:vAlign w:val="center"/>
          </w:tcPr>
          <w:p w14:paraId="63132E63" w14:textId="252E36AA" w:rsidR="00B04249" w:rsidRDefault="00B04249" w:rsidP="00B04249">
            <w:pPr>
              <w:pStyle w:val="afe"/>
              <w:jc w:val="center"/>
            </w:pPr>
            <w:r>
              <w:rPr>
                <w:rFonts w:hint="eastAsia"/>
              </w:rPr>
              <w:t>=RB+16</w:t>
            </w:r>
          </w:p>
        </w:tc>
        <w:tc>
          <w:tcPr>
            <w:tcW w:w="2432" w:type="dxa"/>
            <w:vAlign w:val="center"/>
          </w:tcPr>
          <w:p w14:paraId="0DD79059" w14:textId="77777777" w:rsidR="00B04249" w:rsidRDefault="00B04249" w:rsidP="00B04249">
            <w:pPr>
              <w:pStyle w:val="afe"/>
              <w:jc w:val="center"/>
            </w:pPr>
            <w:r>
              <w:rPr>
                <w:rFonts w:hint="eastAsia"/>
              </w:rPr>
              <w:t>D[RB</w:t>
            </w:r>
            <w:r>
              <w:t>]=1</w:t>
            </w:r>
          </w:p>
          <w:p w14:paraId="21C94F9F" w14:textId="77777777" w:rsidR="00B04249" w:rsidRDefault="00B04249" w:rsidP="00B04249">
            <w:pPr>
              <w:pStyle w:val="afe"/>
              <w:jc w:val="center"/>
            </w:pPr>
            <w:r>
              <w:lastRenderedPageBreak/>
              <w:t>D[RC]=1</w:t>
            </w:r>
          </w:p>
          <w:p w14:paraId="7B42A245" w14:textId="46581911" w:rsidR="00B04249" w:rsidRDefault="00B04249" w:rsidP="00B04249">
            <w:pPr>
              <w:pStyle w:val="afe"/>
              <w:jc w:val="center"/>
            </w:pPr>
            <w:r>
              <w:t>D[32]=1</w:t>
            </w:r>
          </w:p>
          <w:p w14:paraId="71E773BD" w14:textId="43003D76" w:rsidR="00B04249" w:rsidRDefault="00B04249" w:rsidP="00B04249">
            <w:pPr>
              <w:pStyle w:val="afe"/>
              <w:jc w:val="center"/>
            </w:pPr>
            <w:r>
              <w:t>Others=0</w:t>
            </w:r>
          </w:p>
        </w:tc>
        <w:tc>
          <w:tcPr>
            <w:tcW w:w="2230" w:type="dxa"/>
            <w:vAlign w:val="center"/>
          </w:tcPr>
          <w:p w14:paraId="57500974" w14:textId="4AF9E874" w:rsidR="00B04249" w:rsidRDefault="00B04249" w:rsidP="00B04249">
            <w:pPr>
              <w:pStyle w:val="afe"/>
              <w:jc w:val="center"/>
            </w:pPr>
            <w:r>
              <w:rPr>
                <w:rFonts w:hint="eastAsia"/>
              </w:rPr>
              <w:lastRenderedPageBreak/>
              <w:t>Signal</w:t>
            </w:r>
            <w:r>
              <w:t xml:space="preserve"> </w:t>
            </w:r>
            <w:r>
              <w:rPr>
                <w:rFonts w:hint="eastAsia"/>
              </w:rPr>
              <w:t>with</w:t>
            </w:r>
            <w:r>
              <w:t>out noise</w:t>
            </w:r>
          </w:p>
        </w:tc>
      </w:tr>
      <w:tr w:rsidR="00B04249" w14:paraId="3F455352" w14:textId="7461EC2D" w:rsidTr="00CF0F56">
        <w:trPr>
          <w:jc w:val="center"/>
        </w:trPr>
        <w:tc>
          <w:tcPr>
            <w:tcW w:w="1509" w:type="dxa"/>
            <w:vMerge w:val="restart"/>
            <w:vAlign w:val="center"/>
          </w:tcPr>
          <w:p w14:paraId="51ECEB89" w14:textId="11ABC984" w:rsidR="00B04249" w:rsidRDefault="00B04249" w:rsidP="00B04249">
            <w:pPr>
              <w:pStyle w:val="afe"/>
              <w:jc w:val="center"/>
            </w:pPr>
            <w:r>
              <w:rPr>
                <w:rFonts w:hint="eastAsia"/>
              </w:rPr>
              <w:t>n~127</w:t>
            </w:r>
          </w:p>
        </w:tc>
        <w:tc>
          <w:tcPr>
            <w:tcW w:w="930" w:type="dxa"/>
            <w:vAlign w:val="center"/>
          </w:tcPr>
          <w:p w14:paraId="0914D18C" w14:textId="6CE7296E" w:rsidR="00B04249" w:rsidRDefault="00B04249" w:rsidP="00B04249">
            <w:pPr>
              <w:pStyle w:val="afe"/>
              <w:jc w:val="center"/>
            </w:pPr>
            <w:r>
              <w:t>-</w:t>
            </w:r>
          </w:p>
        </w:tc>
        <w:tc>
          <w:tcPr>
            <w:tcW w:w="1195" w:type="dxa"/>
            <w:vAlign w:val="center"/>
          </w:tcPr>
          <w:p w14:paraId="7EB7951D" w14:textId="4A2B58B5" w:rsidR="00B04249" w:rsidRDefault="00B04249" w:rsidP="00B04249">
            <w:pPr>
              <w:pStyle w:val="afe"/>
              <w:jc w:val="center"/>
            </w:pPr>
            <w:r>
              <w:rPr>
                <w:rFonts w:hint="eastAsia"/>
              </w:rPr>
              <w:t>0~</w:t>
            </w:r>
            <w:r>
              <w:t>25</w:t>
            </w:r>
          </w:p>
        </w:tc>
        <w:tc>
          <w:tcPr>
            <w:tcW w:w="2432" w:type="dxa"/>
            <w:vAlign w:val="center"/>
          </w:tcPr>
          <w:p w14:paraId="2621AFD7" w14:textId="77777777" w:rsidR="00B04249" w:rsidRDefault="00B04249" w:rsidP="00B04249">
            <w:pPr>
              <w:pStyle w:val="afe"/>
              <w:jc w:val="center"/>
            </w:pPr>
            <w:r>
              <w:rPr>
                <w:rFonts w:hint="eastAsia"/>
              </w:rPr>
              <w:t>D[RB]=1</w:t>
            </w:r>
          </w:p>
          <w:p w14:paraId="060A1FA6" w14:textId="77777777" w:rsidR="00B04249" w:rsidRDefault="00B04249" w:rsidP="00B04249">
            <w:pPr>
              <w:pStyle w:val="afe"/>
              <w:jc w:val="center"/>
            </w:pPr>
            <w:r>
              <w:t>D[RB+16]=1</w:t>
            </w:r>
          </w:p>
          <w:p w14:paraId="02ABAE08" w14:textId="666B2067" w:rsidR="00B04249" w:rsidRDefault="00B04249" w:rsidP="00B04249">
            <w:pPr>
              <w:pStyle w:val="afe"/>
              <w:jc w:val="center"/>
            </w:pPr>
            <w:r>
              <w:t>D[32]=1</w:t>
            </w:r>
          </w:p>
          <w:p w14:paraId="63E06EA5" w14:textId="36C6F16D" w:rsidR="00B04249" w:rsidRDefault="00B04249" w:rsidP="00B04249">
            <w:pPr>
              <w:pStyle w:val="afe"/>
              <w:jc w:val="center"/>
            </w:pPr>
            <w:r>
              <w:t>Others=0</w:t>
            </w:r>
          </w:p>
        </w:tc>
        <w:tc>
          <w:tcPr>
            <w:tcW w:w="2230" w:type="dxa"/>
            <w:vAlign w:val="center"/>
          </w:tcPr>
          <w:p w14:paraId="6BAE6BC9" w14:textId="3F116BB2" w:rsidR="00B04249" w:rsidRDefault="00B04249" w:rsidP="00B04249">
            <w:pPr>
              <w:pStyle w:val="afe"/>
              <w:jc w:val="center"/>
            </w:pPr>
            <w:r>
              <w:rPr>
                <w:rFonts w:hint="eastAsia"/>
              </w:rPr>
              <w:t>Signal</w:t>
            </w:r>
            <w:r>
              <w:t xml:space="preserve"> </w:t>
            </w:r>
            <w:r>
              <w:rPr>
                <w:rFonts w:hint="eastAsia"/>
              </w:rPr>
              <w:t>with</w:t>
            </w:r>
            <w:r>
              <w:t>out noise</w:t>
            </w:r>
          </w:p>
        </w:tc>
      </w:tr>
      <w:tr w:rsidR="00B04249" w14:paraId="7E450905" w14:textId="1D69FE86" w:rsidTr="00CF0F56">
        <w:trPr>
          <w:jc w:val="center"/>
        </w:trPr>
        <w:tc>
          <w:tcPr>
            <w:tcW w:w="1509" w:type="dxa"/>
            <w:vMerge/>
            <w:vAlign w:val="center"/>
          </w:tcPr>
          <w:p w14:paraId="619A502C" w14:textId="4D6CD295" w:rsidR="00B04249" w:rsidRDefault="00B04249" w:rsidP="00B04249">
            <w:pPr>
              <w:pStyle w:val="afe"/>
              <w:jc w:val="center"/>
            </w:pPr>
          </w:p>
        </w:tc>
        <w:tc>
          <w:tcPr>
            <w:tcW w:w="930" w:type="dxa"/>
            <w:vAlign w:val="center"/>
          </w:tcPr>
          <w:p w14:paraId="78028A96" w14:textId="6A0FD31A" w:rsidR="00B04249" w:rsidRDefault="00B04249" w:rsidP="00B04249">
            <w:pPr>
              <w:pStyle w:val="afe"/>
              <w:jc w:val="center"/>
            </w:pPr>
            <w:r>
              <w:rPr>
                <w:rFonts w:hint="eastAsia"/>
              </w:rPr>
              <w:t>-</w:t>
            </w:r>
          </w:p>
        </w:tc>
        <w:tc>
          <w:tcPr>
            <w:tcW w:w="1195" w:type="dxa"/>
            <w:vAlign w:val="center"/>
          </w:tcPr>
          <w:p w14:paraId="148B9E32" w14:textId="54EAA057" w:rsidR="00B04249" w:rsidRDefault="00B04249" w:rsidP="00B04249">
            <w:pPr>
              <w:pStyle w:val="afe"/>
              <w:jc w:val="center"/>
            </w:pPr>
            <w:r>
              <w:rPr>
                <w:rFonts w:hint="eastAsia"/>
              </w:rPr>
              <w:t>2</w:t>
            </w:r>
            <w:r>
              <w:t>5~31</w:t>
            </w:r>
          </w:p>
        </w:tc>
        <w:tc>
          <w:tcPr>
            <w:tcW w:w="2432" w:type="dxa"/>
            <w:vAlign w:val="center"/>
          </w:tcPr>
          <w:p w14:paraId="2353EE3A" w14:textId="77777777" w:rsidR="00B04249" w:rsidRDefault="00B04249" w:rsidP="00B04249">
            <w:pPr>
              <w:pStyle w:val="afe"/>
              <w:jc w:val="center"/>
            </w:pPr>
            <w:r>
              <w:rPr>
                <w:rFonts w:hint="eastAsia"/>
              </w:rPr>
              <w:t>D[RB]=1</w:t>
            </w:r>
          </w:p>
          <w:p w14:paraId="65E6F13F" w14:textId="77777777" w:rsidR="00B04249" w:rsidRDefault="00B04249" w:rsidP="00B04249">
            <w:pPr>
              <w:pStyle w:val="afe"/>
              <w:jc w:val="center"/>
            </w:pPr>
            <w:r>
              <w:t>D[RB+16]=1</w:t>
            </w:r>
          </w:p>
          <w:p w14:paraId="4723CDC6" w14:textId="4399F7CD" w:rsidR="00B04249" w:rsidRDefault="00B04249" w:rsidP="00B04249">
            <w:pPr>
              <w:pStyle w:val="afe"/>
              <w:jc w:val="center"/>
            </w:pPr>
            <w:r>
              <w:t>D[RC]=1</w:t>
            </w:r>
          </w:p>
          <w:p w14:paraId="67C1F758" w14:textId="77777777" w:rsidR="00B04249" w:rsidRDefault="00B04249" w:rsidP="00B04249">
            <w:pPr>
              <w:pStyle w:val="afe"/>
              <w:jc w:val="center"/>
            </w:pPr>
            <w:r>
              <w:t>D[32]=1</w:t>
            </w:r>
          </w:p>
          <w:p w14:paraId="4B40A7D3" w14:textId="173AD5AB" w:rsidR="00B04249" w:rsidRDefault="00B04249" w:rsidP="00B04249">
            <w:pPr>
              <w:pStyle w:val="afe"/>
              <w:jc w:val="center"/>
            </w:pPr>
            <w:r>
              <w:t>Others=0</w:t>
            </w:r>
          </w:p>
        </w:tc>
        <w:tc>
          <w:tcPr>
            <w:tcW w:w="2230" w:type="dxa"/>
            <w:vAlign w:val="center"/>
          </w:tcPr>
          <w:p w14:paraId="065621F1" w14:textId="1A5D692D" w:rsidR="00B04249" w:rsidRDefault="00B04249" w:rsidP="00B04249">
            <w:pPr>
              <w:pStyle w:val="afe"/>
              <w:jc w:val="center"/>
            </w:pPr>
            <w:r>
              <w:rPr>
                <w:rFonts w:hint="eastAsia"/>
              </w:rPr>
              <w:t>Signal with noise</w:t>
            </w:r>
          </w:p>
        </w:tc>
      </w:tr>
    </w:tbl>
    <w:p w14:paraId="43E31098" w14:textId="44585B9D" w:rsidR="00B04249" w:rsidRPr="00B04249" w:rsidRDefault="00B04249" w:rsidP="00B04249">
      <w:pPr>
        <w:pStyle w:val="a0"/>
        <w:numPr>
          <w:ilvl w:val="0"/>
          <w:numId w:val="0"/>
        </w:numPr>
        <w:ind w:left="902" w:hanging="420"/>
      </w:pPr>
    </w:p>
    <w:p w14:paraId="71AD4827" w14:textId="65FAF9BA" w:rsidR="0004363A" w:rsidRPr="006E0173" w:rsidRDefault="00A07D12" w:rsidP="0004363A">
      <w:pPr>
        <w:pStyle w:val="2"/>
        <w:spacing w:before="156" w:after="156"/>
      </w:pPr>
      <w:bookmarkStart w:id="278" w:name="_Toc476562957"/>
      <w:bookmarkStart w:id="279" w:name="_Toc484419130"/>
      <w:r>
        <w:rPr>
          <w:rFonts w:hint="eastAsia"/>
        </w:rPr>
        <w:t>分类性能评估标准</w:t>
      </w:r>
      <w:bookmarkEnd w:id="278"/>
      <w:bookmarkEnd w:id="279"/>
    </w:p>
    <w:p w14:paraId="3D394883" w14:textId="5EA4058B" w:rsidR="00D32B1F" w:rsidRDefault="006962D5" w:rsidP="004B303D">
      <w:pPr>
        <w:pStyle w:val="a2"/>
        <w:ind w:firstLine="480"/>
      </w:pPr>
      <w:r>
        <w:rPr>
          <w:rFonts w:hint="eastAsia"/>
        </w:rPr>
        <w:t>对于一个分类器性能的评估，</w:t>
      </w:r>
      <w:r w:rsidR="004B303D">
        <w:rPr>
          <w:rFonts w:hint="eastAsia"/>
        </w:rPr>
        <w:t>最直观的就是错误率，也就是分类错误的样本占总样本的比例。然而对于很多问题，分类错误的代价是不一样的，我们更关注其中某一个分类结果。以</w:t>
      </w:r>
      <w:r w:rsidR="008E79B8">
        <w:rPr>
          <w:rFonts w:hint="eastAsia"/>
        </w:rPr>
        <w:t>二</w:t>
      </w:r>
      <w:r w:rsidR="004B303D">
        <w:rPr>
          <w:rFonts w:hint="eastAsia"/>
        </w:rPr>
        <w:t>分类问题为例</w:t>
      </w:r>
      <w:r w:rsidR="008E79B8">
        <w:rPr>
          <w:rFonts w:hint="eastAsia"/>
        </w:rPr>
        <w:t>，根据其真实类别和学习器预测类别的组合，可以划分为真正例（</w:t>
      </w:r>
      <w:r w:rsidR="008E79B8">
        <w:rPr>
          <w:rFonts w:hint="eastAsia"/>
        </w:rPr>
        <w:t>true</w:t>
      </w:r>
      <w:r w:rsidR="008E79B8">
        <w:t xml:space="preserve"> positive</w:t>
      </w:r>
      <w:r w:rsidR="008E79B8">
        <w:rPr>
          <w:rFonts w:hint="eastAsia"/>
        </w:rPr>
        <w:t>）、假正例（</w:t>
      </w:r>
      <w:r w:rsidR="008E79B8">
        <w:rPr>
          <w:rFonts w:hint="eastAsia"/>
        </w:rPr>
        <w:t>false</w:t>
      </w:r>
      <w:r w:rsidR="008E79B8">
        <w:t xml:space="preserve"> positive</w:t>
      </w:r>
      <w:r w:rsidR="008E79B8">
        <w:rPr>
          <w:rFonts w:hint="eastAsia"/>
        </w:rPr>
        <w:t>）、真反例（</w:t>
      </w:r>
      <w:r w:rsidR="008E79B8">
        <w:rPr>
          <w:rFonts w:hint="eastAsia"/>
        </w:rPr>
        <w:t>true</w:t>
      </w:r>
      <w:r w:rsidR="008E79B8">
        <w:t xml:space="preserve"> </w:t>
      </w:r>
      <w:r w:rsidR="00C779FF">
        <w:t>negative</w:t>
      </w:r>
      <w:r w:rsidR="008E79B8">
        <w:rPr>
          <w:rFonts w:hint="eastAsia"/>
        </w:rPr>
        <w:t>）、假反例（</w:t>
      </w:r>
      <w:r w:rsidR="008E79B8">
        <w:rPr>
          <w:rFonts w:hint="eastAsia"/>
        </w:rPr>
        <w:t>false</w:t>
      </w:r>
      <w:r w:rsidR="008E79B8">
        <w:t xml:space="preserve"> </w:t>
      </w:r>
      <w:r w:rsidR="00C779FF">
        <w:t>negative</w:t>
      </w:r>
      <w:r w:rsidR="008E79B8">
        <w:rPr>
          <w:rFonts w:hint="eastAsia"/>
        </w:rPr>
        <w:t>）四种情形</w:t>
      </w:r>
      <w:r w:rsidR="004B303D">
        <w:rPr>
          <w:rFonts w:hint="eastAsia"/>
        </w:rPr>
        <w:t>，如</w:t>
      </w:r>
      <w:r w:rsidR="003249B4">
        <w:fldChar w:fldCharType="begin"/>
      </w:r>
      <w:r w:rsidR="003249B4">
        <w:instrText xml:space="preserve"> </w:instrText>
      </w:r>
      <w:r w:rsidR="003249B4">
        <w:rPr>
          <w:rFonts w:hint="eastAsia"/>
        </w:rPr>
        <w:instrText>REF _Ref484259447 \h</w:instrText>
      </w:r>
      <w:r w:rsidR="003249B4">
        <w:instrText xml:space="preserve"> </w:instrText>
      </w:r>
      <w:r w:rsidR="003249B4">
        <w:fldChar w:fldCharType="separate"/>
      </w:r>
      <w:r w:rsidR="007033F6">
        <w:rPr>
          <w:rFonts w:hint="eastAsia"/>
        </w:rPr>
        <w:t>表</w:t>
      </w:r>
      <w:r w:rsidR="007033F6">
        <w:rPr>
          <w:rFonts w:hint="eastAsia"/>
        </w:rPr>
        <w:t xml:space="preserve"> </w:t>
      </w:r>
      <w:r w:rsidR="007033F6">
        <w:rPr>
          <w:noProof/>
        </w:rPr>
        <w:t>4</w:t>
      </w:r>
      <w:r w:rsidR="007033F6">
        <w:noBreakHyphen/>
      </w:r>
      <w:r w:rsidR="007033F6">
        <w:rPr>
          <w:noProof/>
        </w:rPr>
        <w:t>2</w:t>
      </w:r>
      <w:r w:rsidR="003249B4">
        <w:fldChar w:fldCharType="end"/>
      </w:r>
      <w:r w:rsidR="004B303D">
        <w:rPr>
          <w:rFonts w:hint="eastAsia"/>
        </w:rPr>
        <w:t>所示</w:t>
      </w:r>
      <w:r w:rsidR="008E79B8">
        <w:rPr>
          <w:rFonts w:hint="eastAsia"/>
        </w:rPr>
        <w:t>。</w:t>
      </w:r>
      <w:r w:rsidR="004B303D">
        <w:rPr>
          <w:rFonts w:hint="eastAsia"/>
        </w:rPr>
        <w:t>如果正例的重要性程度更高，那么我们往往关注的是两个问题：预测为正例的样本中有多少是真正例</w:t>
      </w:r>
      <w:r w:rsidR="00A421B3">
        <w:rPr>
          <w:rFonts w:hint="eastAsia"/>
        </w:rPr>
        <w:t>；实际为正例的样本有多少被正确分类。前者可以用查准率（</w:t>
      </w:r>
      <w:r w:rsidR="00A421B3">
        <w:rPr>
          <w:rFonts w:hint="eastAsia"/>
        </w:rPr>
        <w:t>Precision</w:t>
      </w:r>
      <w:r w:rsidR="00A421B3">
        <w:rPr>
          <w:rFonts w:hint="eastAsia"/>
        </w:rPr>
        <w:t>）来表示，后者可以用查全率（</w:t>
      </w:r>
      <w:r w:rsidR="00A421B3">
        <w:rPr>
          <w:rFonts w:hint="eastAsia"/>
        </w:rPr>
        <w:t>Recall</w:t>
      </w:r>
      <w:r w:rsidR="00A421B3">
        <w:rPr>
          <w:rFonts w:hint="eastAsia"/>
        </w:rPr>
        <w:t>）来表示</w:t>
      </w:r>
      <w:r w:rsidR="00CF0F56">
        <w:fldChar w:fldCharType="begin"/>
      </w:r>
      <w:r w:rsidR="00CF0F56">
        <w:instrText xml:space="preserve"> </w:instrText>
      </w:r>
      <w:r w:rsidR="00CF0F56">
        <w:rPr>
          <w:rFonts w:hint="eastAsia"/>
        </w:rPr>
        <w:instrText>REF _Ref482166461 \r \h</w:instrText>
      </w:r>
      <w:r w:rsidR="00CF0F56">
        <w:instrText xml:space="preserve"> </w:instrText>
      </w:r>
      <w:r w:rsidR="00CF0F56">
        <w:fldChar w:fldCharType="separate"/>
      </w:r>
      <w:r w:rsidR="007033F6">
        <w:t>[3]</w:t>
      </w:r>
      <w:r w:rsidR="00CF0F56">
        <w:fldChar w:fldCharType="end"/>
      </w:r>
      <w:r w:rsidR="00A421B3">
        <w:rPr>
          <w:rFonts w:hint="eastAsia"/>
        </w:rPr>
        <w:t>。</w:t>
      </w:r>
    </w:p>
    <w:p w14:paraId="089CEC23" w14:textId="78DD19B3" w:rsidR="00B97C98" w:rsidRDefault="00B97C98" w:rsidP="00B97C98">
      <w:pPr>
        <w:pStyle w:val="aff0"/>
        <w:keepNext/>
      </w:pPr>
      <w:bookmarkStart w:id="280" w:name="_Ref484259447"/>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4</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2</w:t>
      </w:r>
      <w:r w:rsidR="005F5086">
        <w:fldChar w:fldCharType="end"/>
      </w:r>
      <w:bookmarkEnd w:id="280"/>
      <w:r>
        <w:t xml:space="preserve">  </w:t>
      </w:r>
      <w:r>
        <w:rPr>
          <w:rFonts w:hint="eastAsia"/>
        </w:rPr>
        <w:t>二分类问题四种情况</w:t>
      </w:r>
    </w:p>
    <w:tbl>
      <w:tblPr>
        <w:tblStyle w:val="afd"/>
        <w:tblW w:w="0" w:type="auto"/>
        <w:jc w:val="center"/>
        <w:tblLook w:val="04A0" w:firstRow="1" w:lastRow="0" w:firstColumn="1" w:lastColumn="0" w:noHBand="0" w:noVBand="1"/>
      </w:tblPr>
      <w:tblGrid>
        <w:gridCol w:w="846"/>
        <w:gridCol w:w="1056"/>
        <w:gridCol w:w="1056"/>
      </w:tblGrid>
      <w:tr w:rsidR="00696B57" w14:paraId="248544AC" w14:textId="77777777" w:rsidTr="00F326FF">
        <w:trPr>
          <w:jc w:val="center"/>
        </w:trPr>
        <w:tc>
          <w:tcPr>
            <w:tcW w:w="0" w:type="auto"/>
          </w:tcPr>
          <w:p w14:paraId="75C50FAD" w14:textId="77777777" w:rsidR="00696B57" w:rsidRDefault="00696B57" w:rsidP="00696B57">
            <w:pPr>
              <w:pStyle w:val="afe"/>
            </w:pPr>
          </w:p>
        </w:tc>
        <w:tc>
          <w:tcPr>
            <w:tcW w:w="0" w:type="auto"/>
          </w:tcPr>
          <w:p w14:paraId="7E8293B1" w14:textId="505F5ECF" w:rsidR="00696B57" w:rsidRDefault="00696B57" w:rsidP="00696B57">
            <w:pPr>
              <w:pStyle w:val="afe"/>
            </w:pPr>
            <w:r>
              <w:rPr>
                <w:rFonts w:hint="eastAsia"/>
              </w:rPr>
              <w:t>真实结果</w:t>
            </w:r>
          </w:p>
        </w:tc>
        <w:tc>
          <w:tcPr>
            <w:tcW w:w="0" w:type="auto"/>
          </w:tcPr>
          <w:p w14:paraId="7268F298" w14:textId="3CE0E9AA" w:rsidR="00696B57" w:rsidRDefault="00696B57" w:rsidP="00696B57">
            <w:pPr>
              <w:pStyle w:val="afe"/>
            </w:pPr>
            <w:r>
              <w:rPr>
                <w:rFonts w:hint="eastAsia"/>
              </w:rPr>
              <w:t>预测结果</w:t>
            </w:r>
          </w:p>
        </w:tc>
      </w:tr>
      <w:tr w:rsidR="00696B57" w14:paraId="499A2E9F" w14:textId="77777777" w:rsidTr="00F326FF">
        <w:trPr>
          <w:jc w:val="center"/>
        </w:trPr>
        <w:tc>
          <w:tcPr>
            <w:tcW w:w="0" w:type="auto"/>
          </w:tcPr>
          <w:p w14:paraId="61C2A033" w14:textId="6B881C40" w:rsidR="00696B57" w:rsidRDefault="00696B57" w:rsidP="00696B57">
            <w:pPr>
              <w:pStyle w:val="afe"/>
            </w:pPr>
            <w:r>
              <w:rPr>
                <w:rFonts w:hint="eastAsia"/>
              </w:rPr>
              <w:t>真正例</w:t>
            </w:r>
          </w:p>
        </w:tc>
        <w:tc>
          <w:tcPr>
            <w:tcW w:w="0" w:type="auto"/>
          </w:tcPr>
          <w:p w14:paraId="27A83EAC" w14:textId="23F74FF1" w:rsidR="00696B57" w:rsidRDefault="00696B57" w:rsidP="00696B57">
            <w:pPr>
              <w:pStyle w:val="afe"/>
            </w:pPr>
            <w:r>
              <w:rPr>
                <w:rFonts w:hint="eastAsia"/>
              </w:rPr>
              <w:t>正例</w:t>
            </w:r>
          </w:p>
        </w:tc>
        <w:tc>
          <w:tcPr>
            <w:tcW w:w="0" w:type="auto"/>
          </w:tcPr>
          <w:p w14:paraId="7C790B32" w14:textId="22851C51" w:rsidR="00696B57" w:rsidRDefault="00696B57" w:rsidP="00696B57">
            <w:pPr>
              <w:pStyle w:val="afe"/>
            </w:pPr>
            <w:r>
              <w:rPr>
                <w:rFonts w:hint="eastAsia"/>
              </w:rPr>
              <w:t>正例</w:t>
            </w:r>
          </w:p>
        </w:tc>
      </w:tr>
      <w:tr w:rsidR="00696B57" w14:paraId="44927E70" w14:textId="77777777" w:rsidTr="00F326FF">
        <w:trPr>
          <w:jc w:val="center"/>
        </w:trPr>
        <w:tc>
          <w:tcPr>
            <w:tcW w:w="0" w:type="auto"/>
          </w:tcPr>
          <w:p w14:paraId="4EABE842" w14:textId="5FB0A4E1" w:rsidR="00696B57" w:rsidRDefault="00696B57" w:rsidP="00696B57">
            <w:pPr>
              <w:pStyle w:val="afe"/>
            </w:pPr>
            <w:r>
              <w:rPr>
                <w:rFonts w:hint="eastAsia"/>
              </w:rPr>
              <w:t>假正例</w:t>
            </w:r>
          </w:p>
        </w:tc>
        <w:tc>
          <w:tcPr>
            <w:tcW w:w="0" w:type="auto"/>
          </w:tcPr>
          <w:p w14:paraId="3AFB69D2" w14:textId="0288A198" w:rsidR="00696B57" w:rsidRDefault="00696B57" w:rsidP="00696B57">
            <w:pPr>
              <w:pStyle w:val="afe"/>
            </w:pPr>
            <w:r>
              <w:rPr>
                <w:rFonts w:hint="eastAsia"/>
              </w:rPr>
              <w:t>反例</w:t>
            </w:r>
          </w:p>
        </w:tc>
        <w:tc>
          <w:tcPr>
            <w:tcW w:w="0" w:type="auto"/>
          </w:tcPr>
          <w:p w14:paraId="5A1771E2" w14:textId="3CD0861D" w:rsidR="00696B57" w:rsidRDefault="00696B57" w:rsidP="00696B57">
            <w:pPr>
              <w:pStyle w:val="afe"/>
            </w:pPr>
            <w:r>
              <w:rPr>
                <w:rFonts w:hint="eastAsia"/>
              </w:rPr>
              <w:t>正例</w:t>
            </w:r>
          </w:p>
        </w:tc>
      </w:tr>
      <w:tr w:rsidR="00696B57" w14:paraId="1160EFA9" w14:textId="77777777" w:rsidTr="00F326FF">
        <w:trPr>
          <w:jc w:val="center"/>
        </w:trPr>
        <w:tc>
          <w:tcPr>
            <w:tcW w:w="0" w:type="auto"/>
          </w:tcPr>
          <w:p w14:paraId="1BDD5329" w14:textId="16B23FA8" w:rsidR="00696B57" w:rsidRDefault="00696B57" w:rsidP="00696B57">
            <w:pPr>
              <w:pStyle w:val="afe"/>
            </w:pPr>
            <w:r>
              <w:rPr>
                <w:rFonts w:hint="eastAsia"/>
              </w:rPr>
              <w:t>真反例</w:t>
            </w:r>
          </w:p>
        </w:tc>
        <w:tc>
          <w:tcPr>
            <w:tcW w:w="0" w:type="auto"/>
          </w:tcPr>
          <w:p w14:paraId="4309690D" w14:textId="33FA13FB" w:rsidR="00696B57" w:rsidRDefault="00696B57" w:rsidP="00696B57">
            <w:pPr>
              <w:pStyle w:val="afe"/>
            </w:pPr>
            <w:r>
              <w:rPr>
                <w:rFonts w:hint="eastAsia"/>
              </w:rPr>
              <w:t>反例</w:t>
            </w:r>
          </w:p>
        </w:tc>
        <w:tc>
          <w:tcPr>
            <w:tcW w:w="0" w:type="auto"/>
          </w:tcPr>
          <w:p w14:paraId="5B0FF3CF" w14:textId="31EE63BC" w:rsidR="00696B57" w:rsidRDefault="00696B57" w:rsidP="00696B57">
            <w:pPr>
              <w:pStyle w:val="afe"/>
            </w:pPr>
            <w:r>
              <w:rPr>
                <w:rFonts w:hint="eastAsia"/>
              </w:rPr>
              <w:t>反例</w:t>
            </w:r>
          </w:p>
        </w:tc>
      </w:tr>
      <w:tr w:rsidR="00696B57" w14:paraId="6D46BE40" w14:textId="77777777" w:rsidTr="00F326FF">
        <w:trPr>
          <w:jc w:val="center"/>
        </w:trPr>
        <w:tc>
          <w:tcPr>
            <w:tcW w:w="0" w:type="auto"/>
          </w:tcPr>
          <w:p w14:paraId="73A5D370" w14:textId="4F40C36E" w:rsidR="00696B57" w:rsidRDefault="00696B57" w:rsidP="00696B57">
            <w:pPr>
              <w:pStyle w:val="afe"/>
            </w:pPr>
            <w:r>
              <w:rPr>
                <w:rFonts w:hint="eastAsia"/>
              </w:rPr>
              <w:t>假反例</w:t>
            </w:r>
          </w:p>
        </w:tc>
        <w:tc>
          <w:tcPr>
            <w:tcW w:w="0" w:type="auto"/>
          </w:tcPr>
          <w:p w14:paraId="30E523F1" w14:textId="14CC109B" w:rsidR="00696B57" w:rsidRDefault="00696B57" w:rsidP="00696B57">
            <w:pPr>
              <w:pStyle w:val="afe"/>
            </w:pPr>
            <w:r>
              <w:rPr>
                <w:rFonts w:hint="eastAsia"/>
              </w:rPr>
              <w:t>正例</w:t>
            </w:r>
          </w:p>
        </w:tc>
        <w:tc>
          <w:tcPr>
            <w:tcW w:w="0" w:type="auto"/>
          </w:tcPr>
          <w:p w14:paraId="61A0B1E9" w14:textId="3BFCEACF" w:rsidR="00696B57" w:rsidRDefault="00696B57" w:rsidP="00696B57">
            <w:pPr>
              <w:pStyle w:val="afe"/>
            </w:pPr>
            <w:r>
              <w:rPr>
                <w:rFonts w:hint="eastAsia"/>
              </w:rPr>
              <w:t>反例</w:t>
            </w:r>
          </w:p>
        </w:tc>
      </w:tr>
    </w:tbl>
    <w:p w14:paraId="470F0BD5" w14:textId="285C86DF" w:rsidR="00A421B3" w:rsidRDefault="00A421B3" w:rsidP="00C52918">
      <w:pPr>
        <w:pStyle w:val="a2"/>
        <w:ind w:firstLine="480"/>
      </w:pPr>
      <w:r>
        <w:rPr>
          <w:rFonts w:hint="eastAsia"/>
        </w:rPr>
        <w:t>假定真正例、假正例、真反例、假反例的样本数量分别为</w:t>
      </w:r>
      <w:r>
        <w:rPr>
          <w:rFonts w:hint="eastAsia"/>
        </w:rPr>
        <w:t>TP</w:t>
      </w:r>
      <w:r>
        <w:rPr>
          <w:rFonts w:hint="eastAsia"/>
        </w:rPr>
        <w:t>、</w:t>
      </w:r>
      <w:r>
        <w:rPr>
          <w:rFonts w:hint="eastAsia"/>
        </w:rPr>
        <w:t>F</w:t>
      </w:r>
      <w:r>
        <w:t>P</w:t>
      </w:r>
      <w:r>
        <w:rPr>
          <w:rFonts w:hint="eastAsia"/>
        </w:rPr>
        <w:t>、</w:t>
      </w:r>
      <w:r>
        <w:t>TN</w:t>
      </w:r>
      <w:r>
        <w:rPr>
          <w:rFonts w:hint="eastAsia"/>
        </w:rPr>
        <w:t>、</w:t>
      </w:r>
      <w:r>
        <w:rPr>
          <w:rFonts w:hint="eastAsia"/>
        </w:rPr>
        <w:t>F</w:t>
      </w:r>
      <w:r>
        <w:t>N</w:t>
      </w:r>
      <w:r>
        <w:rPr>
          <w:rFonts w:hint="eastAsia"/>
        </w:rPr>
        <w:t>，那么查准率</w:t>
      </w:r>
      <w:r>
        <w:rPr>
          <w:rFonts w:hint="eastAsia"/>
        </w:rPr>
        <w:t>P</w:t>
      </w:r>
      <w:r>
        <w:rPr>
          <w:rFonts w:hint="eastAsia"/>
        </w:rPr>
        <w:t>和查全率</w:t>
      </w:r>
      <w:r>
        <w:rPr>
          <w:rFonts w:hint="eastAsia"/>
        </w:rPr>
        <w:t>R</w:t>
      </w:r>
      <w:r>
        <w:rPr>
          <w:rFonts w:hint="eastAsia"/>
        </w:rPr>
        <w:t>可以通过下面的公式计算。</w:t>
      </w:r>
    </w:p>
    <w:p w14:paraId="0D60B8DC" w14:textId="3DADFC2C" w:rsidR="00D32B1F" w:rsidRPr="00C779FF" w:rsidRDefault="00D32B1F" w:rsidP="00C52918">
      <w:pPr>
        <w:pStyle w:val="a2"/>
        <w:ind w:firstLine="480"/>
      </w:pPr>
      <m:oMathPara>
        <m:oMath>
          <m:r>
            <m:rPr>
              <m:sty m:val="p"/>
            </m:rPr>
            <w:rPr>
              <w:rFonts w:ascii="Cambria Math" w:hAnsi="Cambria Math"/>
            </w:rPr>
            <m:t>P=</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r>
            <m:rPr>
              <m:sty m:val="p"/>
            </m:rPr>
            <w:rPr>
              <w:rFonts w:ascii="Cambria Math" w:hAnsi="Cambria Math"/>
            </w:rPr>
            <w:br/>
          </m:r>
        </m:oMath>
        <m:oMath>
          <m:r>
            <m:rPr>
              <m:sty m:val="p"/>
            </m:rPr>
            <w:rPr>
              <w:rFonts w:ascii="Cambria Math" w:hAnsi="Cambria Math"/>
            </w:rPr>
            <m:t>R=</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13D3FA37" w14:textId="5CC128BC" w:rsidR="00AA2115" w:rsidRDefault="00C779FF" w:rsidP="00A421B3">
      <w:pPr>
        <w:pStyle w:val="a2"/>
        <w:ind w:firstLine="480"/>
      </w:pPr>
      <w:r>
        <w:rPr>
          <w:rFonts w:hint="eastAsia"/>
        </w:rPr>
        <w:t>查准率和查全率是一对矛盾的度量。一般来说，查准率越高时，查全率往往偏低；而查全率高时，查准率往往偏低。</w:t>
      </w:r>
      <w:r w:rsidR="006962D5">
        <w:rPr>
          <w:rFonts w:hint="eastAsia"/>
        </w:rPr>
        <w:t>以</w:t>
      </w:r>
      <w:r w:rsidR="006962D5">
        <w:rPr>
          <w:rFonts w:hint="eastAsia"/>
        </w:rPr>
        <w:t>R</w:t>
      </w:r>
      <w:r w:rsidR="006962D5">
        <w:rPr>
          <w:rFonts w:hint="eastAsia"/>
        </w:rPr>
        <w:t>为横坐标、</w:t>
      </w:r>
      <w:r w:rsidR="006962D5">
        <w:rPr>
          <w:rFonts w:hint="eastAsia"/>
        </w:rPr>
        <w:t>P</w:t>
      </w:r>
      <w:r w:rsidR="006962D5">
        <w:rPr>
          <w:rFonts w:hint="eastAsia"/>
        </w:rPr>
        <w:t>为纵坐标进行</w:t>
      </w:r>
      <w:r w:rsidR="003249B4">
        <w:rPr>
          <w:rFonts w:hint="eastAsia"/>
        </w:rPr>
        <w:t>作</w:t>
      </w:r>
      <w:r w:rsidR="006962D5">
        <w:rPr>
          <w:rFonts w:hint="eastAsia"/>
        </w:rPr>
        <w:t>图，就可以得到</w:t>
      </w:r>
      <w:r>
        <w:rPr>
          <w:rFonts w:hint="eastAsia"/>
        </w:rPr>
        <w:t>“</w:t>
      </w:r>
      <w:r>
        <w:rPr>
          <w:rFonts w:hint="eastAsia"/>
        </w:rPr>
        <w:t>P-R</w:t>
      </w:r>
      <w:r>
        <w:rPr>
          <w:rFonts w:hint="eastAsia"/>
        </w:rPr>
        <w:t>曲线”</w:t>
      </w:r>
      <w:r w:rsidR="007A7FCB">
        <w:rPr>
          <w:rFonts w:hint="eastAsia"/>
        </w:rPr>
        <w:t>。</w:t>
      </w:r>
      <w:r w:rsidR="006962D5">
        <w:t>P-R</w:t>
      </w:r>
      <w:r w:rsidR="006962D5">
        <w:rPr>
          <w:rFonts w:hint="eastAsia"/>
        </w:rPr>
        <w:t>曲线与</w:t>
      </w:r>
      <m:oMath>
        <m:r>
          <w:rPr>
            <w:rFonts w:ascii="Cambria Math" w:hAnsi="Cambria Math"/>
          </w:rPr>
          <m:t>y=x</m:t>
        </m:r>
      </m:oMath>
      <w:r w:rsidR="006962D5">
        <w:rPr>
          <w:rFonts w:hint="eastAsia"/>
        </w:rPr>
        <w:t>相交的点</w:t>
      </w:r>
      <w:r w:rsidR="00A421B3">
        <w:rPr>
          <w:rFonts w:hint="eastAsia"/>
        </w:rPr>
        <w:t>称为</w:t>
      </w:r>
      <w:r w:rsidR="006962D5">
        <w:rPr>
          <w:rFonts w:hint="eastAsia"/>
        </w:rPr>
        <w:t>平衡点</w:t>
      </w:r>
      <w:r w:rsidR="00EF3A83">
        <w:rPr>
          <w:rFonts w:hint="eastAsia"/>
        </w:rPr>
        <w:t>（</w:t>
      </w:r>
      <w:r w:rsidR="00EF3A83">
        <w:rPr>
          <w:rFonts w:hint="eastAsia"/>
        </w:rPr>
        <w:t>Breadk-Even</w:t>
      </w:r>
      <w:r w:rsidR="00EF3A83">
        <w:t xml:space="preserve"> </w:t>
      </w:r>
      <w:r w:rsidR="00EF3A83">
        <w:rPr>
          <w:rFonts w:hint="eastAsia"/>
        </w:rPr>
        <w:t>Point</w:t>
      </w:r>
      <w:r w:rsidR="00EF3A83">
        <w:t xml:space="preserve">, </w:t>
      </w:r>
      <w:r w:rsidR="00EF3A83">
        <w:lastRenderedPageBreak/>
        <w:t>BEP</w:t>
      </w:r>
      <w:r w:rsidR="00EF3A83">
        <w:rPr>
          <w:rFonts w:hint="eastAsia"/>
        </w:rPr>
        <w:t>）</w:t>
      </w:r>
      <w:r w:rsidR="006962D5">
        <w:rPr>
          <w:rFonts w:hint="eastAsia"/>
        </w:rPr>
        <w:t>，</w:t>
      </w:r>
      <w:r w:rsidR="00EF3A83">
        <w:rPr>
          <w:rFonts w:hint="eastAsia"/>
        </w:rPr>
        <w:t>也就是</w:t>
      </w:r>
      <w:r w:rsidR="00EF3A83">
        <w:rPr>
          <w:rFonts w:hint="eastAsia"/>
        </w:rPr>
        <w:t>P=R</w:t>
      </w:r>
      <w:r w:rsidR="00EF3A83">
        <w:rPr>
          <w:rFonts w:hint="eastAsia"/>
        </w:rPr>
        <w:t>时的取值。</w:t>
      </w:r>
      <w:r w:rsidR="006962D5">
        <w:rPr>
          <w:rFonts w:hint="eastAsia"/>
        </w:rPr>
        <w:t>一般可以通过平衡点的位置来比较两个分类器的性能。</w:t>
      </w:r>
      <w:r w:rsidR="0074089A">
        <w:rPr>
          <w:rFonts w:hint="eastAsia"/>
        </w:rPr>
        <w:t>然而</w:t>
      </w:r>
      <w:r w:rsidR="0074089A">
        <w:rPr>
          <w:rFonts w:hint="eastAsia"/>
        </w:rPr>
        <w:t>BEP</w:t>
      </w:r>
      <w:r w:rsidR="0074089A">
        <w:rPr>
          <w:rFonts w:hint="eastAsia"/>
        </w:rPr>
        <w:t>过于简化，而且有时候</w:t>
      </w:r>
      <w:r w:rsidR="0074089A">
        <w:rPr>
          <w:rFonts w:hint="eastAsia"/>
        </w:rPr>
        <w:t>P-R</w:t>
      </w:r>
      <w:r w:rsidR="0074089A">
        <w:rPr>
          <w:rFonts w:hint="eastAsia"/>
        </w:rPr>
        <w:t>曲线并不是十分容易获取，所以更常用的是使用</w:t>
      </w:r>
      <w:r w:rsidR="00AA2115">
        <w:rPr>
          <w:rFonts w:hint="eastAsia"/>
        </w:rPr>
        <w:t>F1</w:t>
      </w:r>
      <w:r w:rsidR="00AA2115">
        <w:rPr>
          <w:rFonts w:hint="eastAsia"/>
        </w:rPr>
        <w:t>值（</w:t>
      </w:r>
      <w:r w:rsidR="00AA2115">
        <w:rPr>
          <w:rFonts w:hint="eastAsia"/>
        </w:rPr>
        <w:t>F1</w:t>
      </w:r>
      <w:r w:rsidR="00AA2115">
        <w:t xml:space="preserve"> </w:t>
      </w:r>
      <w:r w:rsidR="00AA2115">
        <w:rPr>
          <w:rFonts w:hint="eastAsia"/>
        </w:rPr>
        <w:t>s</w:t>
      </w:r>
      <w:r w:rsidR="00AA2115">
        <w:t>core</w:t>
      </w:r>
      <w:r w:rsidR="0074089A">
        <w:rPr>
          <w:rFonts w:hint="eastAsia"/>
        </w:rPr>
        <w:t>）来判断</w:t>
      </w:r>
      <w:r w:rsidR="00AA2115">
        <w:rPr>
          <w:rFonts w:hint="eastAsia"/>
        </w:rPr>
        <w:t>。</w:t>
      </w:r>
      <w:r w:rsidR="00AA2115">
        <w:rPr>
          <w:rFonts w:hint="eastAsia"/>
        </w:rPr>
        <w:t>F1</w:t>
      </w:r>
      <w:r w:rsidR="00AA2115">
        <w:rPr>
          <w:rFonts w:hint="eastAsia"/>
        </w:rPr>
        <w:t>值是查准率和查全率的调和均值：</w:t>
      </w:r>
    </w:p>
    <w:p w14:paraId="37D9AFB7" w14:textId="0BF0D034" w:rsidR="00AA2115" w:rsidRPr="00AA2115" w:rsidRDefault="00AA2115" w:rsidP="00EF3A83">
      <w:pPr>
        <w:pStyle w:val="a2"/>
        <w:ind w:firstLine="480"/>
      </w:pPr>
      <m:oMathPara>
        <m:oMath>
          <m:r>
            <m:rPr>
              <m:sty m:val="p"/>
            </m:rPr>
            <w:rPr>
              <w:rFonts w:ascii="Cambria Math" w:hAnsi="Cambria Math"/>
            </w:rPr>
            <m:t>F1=</m:t>
          </m:r>
          <m:f>
            <m:fPr>
              <m:ctrlPr>
                <w:rPr>
                  <w:rFonts w:ascii="Cambria Math" w:hAnsi="Cambria Math"/>
                </w:rPr>
              </m:ctrlPr>
            </m:fPr>
            <m:num>
              <m:r>
                <m:rPr>
                  <m:sty m:val="p"/>
                </m:rPr>
                <w:rPr>
                  <w:rFonts w:ascii="Cambria Math" w:hAnsi="Cambria Math"/>
                </w:rPr>
                <m:t>2×P×R</m:t>
              </m:r>
            </m:num>
            <m:den>
              <m:r>
                <m:rPr>
                  <m:sty m:val="p"/>
                </m:rPr>
                <w:rPr>
                  <w:rFonts w:ascii="Cambria Math" w:hAnsi="Cambria Math"/>
                </w:rPr>
                <m:t>P+R</m:t>
              </m:r>
            </m:den>
          </m:f>
        </m:oMath>
      </m:oMathPara>
    </w:p>
    <w:p w14:paraId="5D143FDE" w14:textId="55D4154E" w:rsidR="007E37D2" w:rsidRDefault="006F583C" w:rsidP="00C47111">
      <w:pPr>
        <w:pStyle w:val="a2"/>
        <w:ind w:firstLine="480"/>
      </w:pPr>
      <w:r>
        <w:rPr>
          <w:rFonts w:hint="eastAsia"/>
        </w:rPr>
        <w:t>对于粒子物理实验，如果实验目标是对某个</w:t>
      </w:r>
      <w:r w:rsidR="007E37D2">
        <w:rPr>
          <w:rFonts w:hint="eastAsia"/>
        </w:rPr>
        <w:t>物理量测量（</w:t>
      </w:r>
      <w:r w:rsidR="007E37D2">
        <w:rPr>
          <w:rFonts w:hint="eastAsia"/>
        </w:rPr>
        <w:t>Measurement</w:t>
      </w:r>
      <w:r>
        <w:rPr>
          <w:rFonts w:hint="eastAsia"/>
        </w:rPr>
        <w:t>）进行测量</w:t>
      </w:r>
      <w:r w:rsidR="007E37D2">
        <w:rPr>
          <w:rFonts w:hint="eastAsia"/>
        </w:rPr>
        <w:t>，</w:t>
      </w:r>
      <w:r>
        <w:rPr>
          <w:rFonts w:hint="eastAsia"/>
        </w:rPr>
        <w:t>那么</w:t>
      </w:r>
      <w:r w:rsidR="007E37D2">
        <w:rPr>
          <w:rFonts w:hint="eastAsia"/>
        </w:rPr>
        <w:t>优先保证查准率</w:t>
      </w:r>
      <w:r w:rsidR="007E37D2">
        <w:rPr>
          <w:rFonts w:hint="eastAsia"/>
        </w:rPr>
        <w:t>P</w:t>
      </w:r>
      <w:r w:rsidR="007E37D2">
        <w:rPr>
          <w:rFonts w:hint="eastAsia"/>
        </w:rPr>
        <w:t>。这类实验</w:t>
      </w:r>
      <w:r>
        <w:rPr>
          <w:rFonts w:hint="eastAsia"/>
        </w:rPr>
        <w:t>只要能够累积到足够统计量即可；而且，如果假正例数量太多</w:t>
      </w:r>
      <w:r w:rsidR="007E37D2">
        <w:rPr>
          <w:rFonts w:hint="eastAsia"/>
        </w:rPr>
        <w:t>，会影响最终的统计结果。例如在用</w:t>
      </w:r>
      <w:r w:rsidR="007E37D2">
        <w:rPr>
          <w:rFonts w:hint="eastAsia"/>
        </w:rPr>
        <w:t>Ba</w:t>
      </w:r>
      <w:r w:rsidR="007E37D2">
        <w:t>F</w:t>
      </w:r>
      <w:r w:rsidR="007E37D2">
        <w:rPr>
          <w:vertAlign w:val="subscript"/>
        </w:rPr>
        <w:t>2</w:t>
      </w:r>
      <w:r w:rsidR="007E37D2">
        <w:rPr>
          <w:rFonts w:hint="eastAsia"/>
        </w:rPr>
        <w:t>测量中子俘获截面时，如果将过多的</w:t>
      </w:r>
      <w:r w:rsidR="007E37D2">
        <w:t>α</w:t>
      </w:r>
      <w:r w:rsidR="007E37D2">
        <w:rPr>
          <w:rFonts w:hint="eastAsia"/>
        </w:rPr>
        <w:t>粒子响应分类成</w:t>
      </w:r>
      <w:r w:rsidR="007E37D2">
        <w:t>γ</w:t>
      </w:r>
      <w:r>
        <w:rPr>
          <w:rFonts w:hint="eastAsia"/>
        </w:rPr>
        <w:t>涉嫌</w:t>
      </w:r>
      <w:r w:rsidR="00043DCA">
        <w:rPr>
          <w:rFonts w:hint="eastAsia"/>
        </w:rPr>
        <w:t>响应，必然会影响到中子能量测</w:t>
      </w:r>
      <w:r w:rsidR="007E37D2">
        <w:rPr>
          <w:rFonts w:hint="eastAsia"/>
        </w:rPr>
        <w:t>量。</w:t>
      </w:r>
      <w:r w:rsidR="00043DCA">
        <w:rPr>
          <w:rFonts w:hint="eastAsia"/>
        </w:rPr>
        <w:t>如果实验目标是</w:t>
      </w:r>
      <w:r w:rsidR="007E37D2">
        <w:rPr>
          <w:rFonts w:hint="eastAsia"/>
        </w:rPr>
        <w:t>发现新物理</w:t>
      </w:r>
      <w:r w:rsidR="00B92D87">
        <w:rPr>
          <w:rFonts w:hint="eastAsia"/>
        </w:rPr>
        <w:t>现象</w:t>
      </w:r>
      <w:r w:rsidR="007E37D2">
        <w:rPr>
          <w:rFonts w:hint="eastAsia"/>
        </w:rPr>
        <w:t>（</w:t>
      </w:r>
      <w:r w:rsidR="007E37D2">
        <w:rPr>
          <w:rFonts w:hint="eastAsia"/>
        </w:rPr>
        <w:t>Discovery</w:t>
      </w:r>
      <w:r w:rsidR="00043DCA">
        <w:rPr>
          <w:rFonts w:hint="eastAsia"/>
        </w:rPr>
        <w:t>）</w:t>
      </w:r>
      <w:r w:rsidR="007E37D2">
        <w:rPr>
          <w:rFonts w:hint="eastAsia"/>
        </w:rPr>
        <w:t>，</w:t>
      </w:r>
      <w:r w:rsidR="00043DCA">
        <w:rPr>
          <w:rFonts w:hint="eastAsia"/>
        </w:rPr>
        <w:t>那么</w:t>
      </w:r>
      <w:r w:rsidR="007E37D2">
        <w:rPr>
          <w:rFonts w:hint="eastAsia"/>
        </w:rPr>
        <w:t>优先保证查全率</w:t>
      </w:r>
      <w:r w:rsidR="007E37D2">
        <w:rPr>
          <w:rFonts w:hint="eastAsia"/>
        </w:rPr>
        <w:t>R</w:t>
      </w:r>
      <w:r w:rsidR="007E37D2">
        <w:rPr>
          <w:rFonts w:hint="eastAsia"/>
        </w:rPr>
        <w:t>。在这类试验中，新的物理现象往往十分罕见，</w:t>
      </w:r>
      <w:r w:rsidR="00043DCA">
        <w:rPr>
          <w:rFonts w:hint="eastAsia"/>
        </w:rPr>
        <w:t>生产</w:t>
      </w:r>
      <w:r w:rsidR="007E37D2">
        <w:rPr>
          <w:rFonts w:hint="eastAsia"/>
        </w:rPr>
        <w:t>截面很低，</w:t>
      </w:r>
      <w:r w:rsidR="00C47111">
        <w:rPr>
          <w:rFonts w:hint="eastAsia"/>
        </w:rPr>
        <w:t>而同时实验设备的建造和运行极其昂贵，所以需要保证包含新的物理现象的数据尽可能多的被保存下来。</w:t>
      </w:r>
      <w:r w:rsidR="007E37D2">
        <w:rPr>
          <w:rFonts w:hint="eastAsia"/>
        </w:rPr>
        <w:t>例如</w:t>
      </w:r>
      <w:r w:rsidR="00DE0802">
        <w:rPr>
          <w:rFonts w:hint="eastAsia"/>
        </w:rPr>
        <w:t>为了发现</w:t>
      </w:r>
      <w:r w:rsidR="00DE0802">
        <w:rPr>
          <w:rFonts w:hint="eastAsia"/>
        </w:rPr>
        <w:t>Higgs</w:t>
      </w:r>
      <w:r w:rsidR="00DE0802">
        <w:rPr>
          <w:rFonts w:hint="eastAsia"/>
        </w:rPr>
        <w:t>粒子的</w:t>
      </w:r>
      <w:r w:rsidR="007E37D2">
        <w:rPr>
          <w:rFonts w:hint="eastAsia"/>
        </w:rPr>
        <w:t>ATLAS</w:t>
      </w:r>
      <w:r w:rsidR="00DE0802">
        <w:t>/CBM</w:t>
      </w:r>
      <w:r w:rsidR="007E37D2">
        <w:rPr>
          <w:rFonts w:hint="eastAsia"/>
        </w:rPr>
        <w:t>实验。</w:t>
      </w:r>
    </w:p>
    <w:p w14:paraId="43214D80" w14:textId="2C0ED8E7" w:rsidR="004F1B01" w:rsidRDefault="007D6E87" w:rsidP="001F4060">
      <w:pPr>
        <w:pStyle w:val="4-"/>
        <w:spacing w:before="156"/>
      </w:pPr>
      <w:r>
        <w:rPr>
          <w:rFonts w:hint="eastAsia"/>
        </w:rPr>
        <w:t>评估方法</w:t>
      </w:r>
    </w:p>
    <w:p w14:paraId="56123ED4" w14:textId="35434510" w:rsidR="007D6E87" w:rsidRDefault="007D6E87" w:rsidP="00C52918">
      <w:pPr>
        <w:pStyle w:val="a2"/>
        <w:ind w:firstLine="480"/>
      </w:pPr>
      <w:r>
        <w:rPr>
          <w:rFonts w:hint="eastAsia"/>
        </w:rPr>
        <w:t>通常，我们可通过实验测试来对学习器的泛化误差进行评估而做出选择。为此，需要使用一个测试集（</w:t>
      </w:r>
      <w:r>
        <w:rPr>
          <w:rFonts w:hint="eastAsia"/>
        </w:rPr>
        <w:t>testing</w:t>
      </w:r>
      <w:r>
        <w:t xml:space="preserve"> </w:t>
      </w:r>
      <w:r>
        <w:rPr>
          <w:rFonts w:hint="eastAsia"/>
        </w:rPr>
        <w:t>set</w:t>
      </w:r>
      <w:r>
        <w:rPr>
          <w:rFonts w:hint="eastAsia"/>
        </w:rPr>
        <w:t>）来测试学习器对新样本的判别能力，然后以测试集上的测试误差（</w:t>
      </w:r>
      <w:r>
        <w:rPr>
          <w:rFonts w:hint="eastAsia"/>
        </w:rPr>
        <w:t>testing</w:t>
      </w:r>
      <w:r>
        <w:t xml:space="preserve"> err</w:t>
      </w:r>
      <w:r>
        <w:rPr>
          <w:rFonts w:hint="eastAsia"/>
        </w:rPr>
        <w:t>or</w:t>
      </w:r>
      <w:r>
        <w:rPr>
          <w:rFonts w:hint="eastAsia"/>
        </w:rPr>
        <w:t>）作为泛化误差的近似。通常我们假设测试样本也是从样本真实分布中独立同分布采样而得。但需要注意的是，测试集应该尽可能与训练集互斥，即测试样本尽量不在训练集中出现。</w:t>
      </w:r>
    </w:p>
    <w:p w14:paraId="70BD4556" w14:textId="25AAE0F2" w:rsidR="007D6E87" w:rsidRDefault="007D6E87" w:rsidP="00C52918">
      <w:pPr>
        <w:pStyle w:val="a2"/>
        <w:ind w:firstLine="480"/>
      </w:pPr>
      <w:r>
        <w:rPr>
          <w:rFonts w:hint="eastAsia"/>
        </w:rPr>
        <w:t>通常情况下我们只有一个包含</w:t>
      </w:r>
      <w:r>
        <w:rPr>
          <w:rFonts w:hint="eastAsia"/>
        </w:rPr>
        <w:t>m</w:t>
      </w:r>
      <w:r>
        <w:rPr>
          <w:rFonts w:hint="eastAsia"/>
        </w:rPr>
        <w:t>个样例</w:t>
      </w:r>
      <w:r w:rsidR="004D5775">
        <w:rPr>
          <w:rFonts w:hint="eastAsia"/>
        </w:rPr>
        <w:t>的</w:t>
      </w:r>
      <w:r>
        <w:rPr>
          <w:rFonts w:hint="eastAsia"/>
        </w:rPr>
        <w:t>数据集</w:t>
      </w:r>
      <m:oMath>
        <m:r>
          <m:rPr>
            <m:sty m:val="p"/>
          </m:rP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rPr>
          <w:rFonts w:hint="eastAsia"/>
        </w:rPr>
        <w:t>，既要</w:t>
      </w:r>
      <w:r w:rsidR="003F4785">
        <w:rPr>
          <w:rFonts w:hint="eastAsia"/>
        </w:rPr>
        <w:t>用于</w:t>
      </w:r>
      <w:r>
        <w:rPr>
          <w:rFonts w:hint="eastAsia"/>
        </w:rPr>
        <w:t>训练，又要</w:t>
      </w:r>
      <w:r w:rsidR="003F4785">
        <w:rPr>
          <w:rFonts w:hint="eastAsia"/>
        </w:rPr>
        <w:t>用于</w:t>
      </w:r>
      <w:r>
        <w:rPr>
          <w:rFonts w:hint="eastAsia"/>
        </w:rPr>
        <w:t>测试。所以我们需要对</w:t>
      </w:r>
      <w:r>
        <w:rPr>
          <w:rFonts w:hint="eastAsia"/>
        </w:rPr>
        <w:t>D</w:t>
      </w:r>
      <w:r>
        <w:rPr>
          <w:rFonts w:hint="eastAsia"/>
        </w:rPr>
        <w:t>进行适当</w:t>
      </w:r>
      <w:r w:rsidR="00184584">
        <w:rPr>
          <w:rFonts w:hint="eastAsia"/>
        </w:rPr>
        <w:t>的</w:t>
      </w:r>
      <w:r>
        <w:rPr>
          <w:rFonts w:hint="eastAsia"/>
        </w:rPr>
        <w:t>处理，从中产生出训练</w:t>
      </w:r>
      <w:r w:rsidR="00184584">
        <w:rPr>
          <w:rFonts w:hint="eastAsia"/>
        </w:rPr>
        <w:t>子</w:t>
      </w:r>
      <w:r>
        <w:rPr>
          <w:rFonts w:hint="eastAsia"/>
        </w:rPr>
        <w:t>集</w:t>
      </w:r>
      <w:r>
        <w:rPr>
          <w:rFonts w:hint="eastAsia"/>
        </w:rPr>
        <w:t>S</w:t>
      </w:r>
      <w:r>
        <w:rPr>
          <w:rFonts w:hint="eastAsia"/>
        </w:rPr>
        <w:t>和测试</w:t>
      </w:r>
      <w:r w:rsidR="00184584">
        <w:rPr>
          <w:rFonts w:hint="eastAsia"/>
        </w:rPr>
        <w:t>子</w:t>
      </w:r>
      <w:r>
        <w:rPr>
          <w:rFonts w:hint="eastAsia"/>
        </w:rPr>
        <w:t>集</w:t>
      </w:r>
      <w:r>
        <w:rPr>
          <w:rFonts w:hint="eastAsia"/>
        </w:rPr>
        <w:t>T</w:t>
      </w:r>
      <w:r>
        <w:rPr>
          <w:rFonts w:hint="eastAsia"/>
        </w:rPr>
        <w:t>。通常的做法包括：留出法（</w:t>
      </w:r>
      <w:r>
        <w:rPr>
          <w:rFonts w:hint="eastAsia"/>
        </w:rPr>
        <w:t>hold</w:t>
      </w:r>
      <w:r>
        <w:t>-out</w:t>
      </w:r>
      <w:r>
        <w:rPr>
          <w:rFonts w:hint="eastAsia"/>
        </w:rPr>
        <w:t>）、交叉验证发（</w:t>
      </w:r>
      <w:r>
        <w:t>cross validation</w:t>
      </w:r>
      <w:r>
        <w:rPr>
          <w:rFonts w:hint="eastAsia"/>
        </w:rPr>
        <w:t>）、自助法（</w:t>
      </w:r>
      <w:r>
        <w:rPr>
          <w:rFonts w:hint="eastAsia"/>
        </w:rPr>
        <w:t>bootstrapping</w:t>
      </w:r>
      <w:r>
        <w:rPr>
          <w:rFonts w:hint="eastAsia"/>
        </w:rPr>
        <w:t>）等</w:t>
      </w:r>
      <w:r w:rsidR="004234A6">
        <w:rPr>
          <w:rFonts w:hint="eastAsia"/>
        </w:rPr>
        <w:t>。</w:t>
      </w:r>
    </w:p>
    <w:p w14:paraId="278465C7" w14:textId="4376C0C8" w:rsidR="00184584" w:rsidRDefault="00184584" w:rsidP="00C52918">
      <w:pPr>
        <w:pStyle w:val="a2"/>
        <w:ind w:firstLine="480"/>
      </w:pPr>
      <w:r>
        <w:rPr>
          <w:rFonts w:hint="eastAsia"/>
        </w:rPr>
        <w:t>留出法直接将数据集</w:t>
      </w:r>
      <w:r>
        <w:rPr>
          <w:rFonts w:hint="eastAsia"/>
        </w:rPr>
        <w:t>D</w:t>
      </w:r>
      <w:r>
        <w:rPr>
          <w:rFonts w:hint="eastAsia"/>
        </w:rPr>
        <w:t>划分为两个互斥的子集作为训练集</w:t>
      </w:r>
      <w:r>
        <w:rPr>
          <w:rFonts w:hint="eastAsia"/>
        </w:rPr>
        <w:t>S</w:t>
      </w:r>
      <w:r>
        <w:rPr>
          <w:rFonts w:hint="eastAsia"/>
        </w:rPr>
        <w:t>和测试集</w:t>
      </w:r>
      <w:r>
        <w:rPr>
          <w:rFonts w:hint="eastAsia"/>
        </w:rPr>
        <w:t>T</w:t>
      </w:r>
      <w:r>
        <w:rPr>
          <w:rFonts w:hint="eastAsia"/>
        </w:rPr>
        <w:t>，通常情况下</w:t>
      </w:r>
      <w:r>
        <w:rPr>
          <w:rFonts w:hint="eastAsia"/>
        </w:rPr>
        <w:t>S</w:t>
      </w:r>
      <w:r>
        <w:rPr>
          <w:rFonts w:hint="eastAsia"/>
        </w:rPr>
        <w:t>占</w:t>
      </w:r>
      <w:r>
        <w:rPr>
          <w:rFonts w:hint="eastAsia"/>
        </w:rPr>
        <w:t>70%</w:t>
      </w:r>
      <w:r>
        <w:rPr>
          <w:rFonts w:hint="eastAsia"/>
        </w:rPr>
        <w:t>，</w:t>
      </w:r>
      <w:r>
        <w:rPr>
          <w:rFonts w:hint="eastAsia"/>
        </w:rPr>
        <w:t>T</w:t>
      </w:r>
      <w:r>
        <w:rPr>
          <w:rFonts w:hint="eastAsia"/>
        </w:rPr>
        <w:t>占</w:t>
      </w:r>
      <w:r>
        <w:rPr>
          <w:rFonts w:hint="eastAsia"/>
        </w:rPr>
        <w:t>30%</w:t>
      </w:r>
      <w:r>
        <w:rPr>
          <w:rFonts w:hint="eastAsia"/>
        </w:rPr>
        <w:t>。单次使用留出法得到的估计结果往往不够稳定可靠，所以一般会重复多次，每次都将</w:t>
      </w:r>
      <w:r>
        <w:rPr>
          <w:rFonts w:hint="eastAsia"/>
        </w:rPr>
        <w:t>D</w:t>
      </w:r>
      <w:r>
        <w:rPr>
          <w:rFonts w:hint="eastAsia"/>
        </w:rPr>
        <w:t>随机划分，得到一个测试结果。最后将所有的测试结果的平均值作为最终的结果。</w:t>
      </w:r>
    </w:p>
    <w:p w14:paraId="61C621D7" w14:textId="001C2E92" w:rsidR="00613FC8" w:rsidRDefault="00184584" w:rsidP="00613FC8">
      <w:pPr>
        <w:pStyle w:val="a2"/>
        <w:ind w:firstLine="480"/>
      </w:pPr>
      <w:r>
        <w:rPr>
          <w:rFonts w:hint="eastAsia"/>
        </w:rPr>
        <w:t>交叉验证发是将数据集</w:t>
      </w:r>
      <w:r>
        <w:rPr>
          <w:rFonts w:hint="eastAsia"/>
        </w:rPr>
        <w:t>D</w:t>
      </w:r>
      <w:r>
        <w:rPr>
          <w:rFonts w:hint="eastAsia"/>
        </w:rPr>
        <w:t>划分为</w:t>
      </w:r>
      <w:r w:rsidR="00613FC8">
        <w:rPr>
          <w:rFonts w:hint="eastAsia"/>
        </w:rPr>
        <w:t>k</w:t>
      </w:r>
      <w:r w:rsidR="00613FC8">
        <w:rPr>
          <w:rFonts w:hint="eastAsia"/>
        </w:rPr>
        <w:t>个大小相似的互斥子集，每次选出一个作为测试子集</w:t>
      </w:r>
      <w:r w:rsidR="00613FC8">
        <w:rPr>
          <w:rFonts w:hint="eastAsia"/>
        </w:rPr>
        <w:t>T</w:t>
      </w:r>
      <w:r w:rsidR="00613FC8">
        <w:rPr>
          <w:rFonts w:hint="eastAsia"/>
        </w:rPr>
        <w:t>，其余</w:t>
      </w:r>
      <w:r w:rsidR="00613FC8">
        <w:rPr>
          <w:rFonts w:hint="eastAsia"/>
        </w:rPr>
        <w:t>k-1</w:t>
      </w:r>
      <w:r w:rsidR="00613FC8">
        <w:rPr>
          <w:rFonts w:hint="eastAsia"/>
        </w:rPr>
        <w:t>个作为训练子集</w:t>
      </w:r>
      <w:r w:rsidR="00613FC8">
        <w:rPr>
          <w:rFonts w:hint="eastAsia"/>
        </w:rPr>
        <w:t>S</w:t>
      </w:r>
      <w:r w:rsidR="00613FC8">
        <w:rPr>
          <w:rFonts w:hint="eastAsia"/>
        </w:rPr>
        <w:t>。如此可以得到</w:t>
      </w:r>
      <w:r w:rsidR="00613FC8">
        <w:rPr>
          <w:rFonts w:hint="eastAsia"/>
        </w:rPr>
        <w:t>k</w:t>
      </w:r>
      <w:r w:rsidR="00613FC8">
        <w:rPr>
          <w:rFonts w:hint="eastAsia"/>
        </w:rPr>
        <w:t>个测试结果，取其平均值作为最终结果。与留出法类似，交叉验证同样可以重复多次，每次都随机划分成</w:t>
      </w:r>
      <w:r w:rsidR="00613FC8">
        <w:rPr>
          <w:rFonts w:hint="eastAsia"/>
        </w:rPr>
        <w:t>k</w:t>
      </w:r>
      <w:r w:rsidR="00613FC8">
        <w:rPr>
          <w:rFonts w:hint="eastAsia"/>
        </w:rPr>
        <w:t>个大小相似的互斥子集。</w:t>
      </w:r>
    </w:p>
    <w:p w14:paraId="543338E8" w14:textId="20D8073C" w:rsidR="00613FC8" w:rsidRDefault="00613FC8" w:rsidP="00613FC8">
      <w:pPr>
        <w:pStyle w:val="a2"/>
        <w:ind w:firstLine="480"/>
      </w:pPr>
      <w:r>
        <w:rPr>
          <w:rFonts w:hint="eastAsia"/>
        </w:rPr>
        <w:t>自助法是对数据进行有放回的采样，也就是每次随机从数据集</w:t>
      </w:r>
      <w:r>
        <w:rPr>
          <w:rFonts w:hint="eastAsia"/>
        </w:rPr>
        <w:t>D</w:t>
      </w:r>
      <w:r>
        <w:rPr>
          <w:rFonts w:hint="eastAsia"/>
        </w:rPr>
        <w:t>中抽取一个样本，重复</w:t>
      </w:r>
      <w:r>
        <w:rPr>
          <w:rFonts w:hint="eastAsia"/>
        </w:rPr>
        <w:t>m</w:t>
      </w:r>
      <w:r>
        <w:rPr>
          <w:rFonts w:hint="eastAsia"/>
        </w:rPr>
        <w:t>次。有放回指的是同一个样本可能会被重复抽取。所以</w:t>
      </w:r>
      <w:r>
        <w:rPr>
          <w:rFonts w:hint="eastAsia"/>
        </w:rPr>
        <w:t>D</w:t>
      </w:r>
      <w:r>
        <w:rPr>
          <w:rFonts w:hint="eastAsia"/>
        </w:rPr>
        <w:t>中有</w:t>
      </w:r>
      <w:r>
        <w:rPr>
          <w:rFonts w:hint="eastAsia"/>
        </w:rPr>
        <w:lastRenderedPageBreak/>
        <w:t>一部分样本不会在子集中出现，有一部分样本会在子集中出现多次。不在子集中出现的样本的比例为</w:t>
      </w:r>
      <m:oMath>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e>
            </m:d>
          </m:e>
          <m:sup>
            <m:r>
              <m:rPr>
                <m:sty m:val="p"/>
              </m:rPr>
              <w:rPr>
                <w:rFonts w:ascii="Cambria Math" w:hAnsi="Cambria Math"/>
              </w:rPr>
              <m:t>m</m:t>
            </m:r>
          </m:sup>
        </m:sSup>
      </m:oMath>
      <w:r>
        <w:rPr>
          <w:rFonts w:hint="eastAsia"/>
        </w:rPr>
        <w:t>，一般</w:t>
      </w:r>
      <w:r>
        <w:rPr>
          <w:rFonts w:hint="eastAsia"/>
        </w:rPr>
        <w:t>m</w:t>
      </w:r>
      <w:r>
        <w:rPr>
          <w:rFonts w:hint="eastAsia"/>
        </w:rPr>
        <w:t>是一个很大的值，所以取极限可以得到：</w:t>
      </w:r>
    </w:p>
    <w:p w14:paraId="1A9A3AC7" w14:textId="6028CC8E" w:rsidR="00613FC8" w:rsidRDefault="00075328" w:rsidP="00613FC8">
      <w:pPr>
        <w:pStyle w:val="a2"/>
        <w:ind w:firstLine="480"/>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m→∞</m:t>
                  </m:r>
                </m:lim>
              </m:limLow>
            </m:fName>
            <m:e>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e>
                  </m:d>
                </m:e>
                <m:sup>
                  <m:r>
                    <m:rPr>
                      <m:sty m:val="p"/>
                    </m:rPr>
                    <w:rPr>
                      <w:rFonts w:ascii="Cambria Math" w:hAnsi="Cambria Math"/>
                    </w:rPr>
                    <m:t>m</m:t>
                  </m:r>
                </m:sup>
              </m:sSup>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r>
            <w:rPr>
              <w:rFonts w:ascii="Cambria Math" w:hAnsi="Cambria Math"/>
            </w:rPr>
            <m:t>≈0.368</m:t>
          </m:r>
        </m:oMath>
      </m:oMathPara>
    </w:p>
    <w:p w14:paraId="4C4027C0" w14:textId="77777777" w:rsidR="006A4D9D" w:rsidRDefault="006A4D9D" w:rsidP="00C52918">
      <w:pPr>
        <w:pStyle w:val="a2"/>
        <w:ind w:firstLine="480"/>
      </w:pPr>
    </w:p>
    <w:p w14:paraId="5441CDBC" w14:textId="7B7E8F18" w:rsidR="006A4D9D" w:rsidRDefault="006A4D9D">
      <w:pPr>
        <w:widowControl/>
        <w:jc w:val="left"/>
      </w:pPr>
      <w:r>
        <w:br w:type="page"/>
      </w:r>
    </w:p>
    <w:p w14:paraId="414477D7" w14:textId="4C314277" w:rsidR="006A4D9D" w:rsidRDefault="006A4D9D" w:rsidP="006A4D9D">
      <w:pPr>
        <w:pStyle w:val="-"/>
        <w:spacing w:before="468" w:after="312"/>
      </w:pPr>
      <w:bookmarkStart w:id="281" w:name="_Toc484419131"/>
      <w:r>
        <w:rPr>
          <w:rFonts w:hint="eastAsia"/>
        </w:rPr>
        <w:lastRenderedPageBreak/>
        <w:t>参考文献</w:t>
      </w:r>
      <w:bookmarkEnd w:id="281"/>
    </w:p>
    <w:p w14:paraId="315351B8" w14:textId="55758720" w:rsidR="00183310" w:rsidRPr="00CC20E0" w:rsidRDefault="00075328" w:rsidP="0050659D">
      <w:pPr>
        <w:pStyle w:val="a"/>
        <w:numPr>
          <w:ilvl w:val="0"/>
          <w:numId w:val="21"/>
        </w:numPr>
      </w:pPr>
      <w:hyperlink r:id="rId112" w:history="1">
        <w:bookmarkStart w:id="282" w:name="_Ref482166394"/>
        <w:r w:rsidR="00B65BE6" w:rsidRPr="0050659D">
          <w:rPr>
            <w:rStyle w:val="af8"/>
            <w:color w:val="auto"/>
            <w:u w:val="none"/>
          </w:rPr>
          <w:t>https://www.python.org/</w:t>
        </w:r>
        <w:bookmarkEnd w:id="282"/>
      </w:hyperlink>
    </w:p>
    <w:p w14:paraId="16A4E8EC" w14:textId="18CDCA78" w:rsidR="00B65BE6" w:rsidRPr="00CC20E0" w:rsidRDefault="00075328" w:rsidP="0050659D">
      <w:pPr>
        <w:pStyle w:val="a"/>
      </w:pPr>
      <w:hyperlink r:id="rId113" w:history="1">
        <w:bookmarkStart w:id="283" w:name="_Ref482166426"/>
        <w:r w:rsidR="00F751B0" w:rsidRPr="00CC20E0">
          <w:rPr>
            <w:rStyle w:val="af8"/>
            <w:color w:val="auto"/>
            <w:u w:val="none"/>
          </w:rPr>
          <w:t>https://en.wikipedia.org/wiki/Pseudorandom_binary_sequence</w:t>
        </w:r>
        <w:bookmarkEnd w:id="283"/>
      </w:hyperlink>
    </w:p>
    <w:p w14:paraId="28A445AD" w14:textId="2FB87511" w:rsidR="00F751B0" w:rsidRPr="00183310" w:rsidRDefault="004E5CB1" w:rsidP="0050659D">
      <w:pPr>
        <w:pStyle w:val="a"/>
        <w:numPr>
          <w:ilvl w:val="0"/>
          <w:numId w:val="21"/>
        </w:numPr>
      </w:pPr>
      <w:bookmarkStart w:id="284" w:name="_Ref482166461"/>
      <w:r w:rsidRPr="004E5CB1">
        <w:rPr>
          <w:rFonts w:hint="eastAsia"/>
        </w:rPr>
        <w:t>周志华</w:t>
      </w:r>
      <w:r w:rsidRPr="004E5CB1">
        <w:rPr>
          <w:rFonts w:hint="eastAsia"/>
        </w:rPr>
        <w:t xml:space="preserve">. </w:t>
      </w:r>
      <w:r w:rsidRPr="004E5CB1">
        <w:rPr>
          <w:rFonts w:hint="eastAsia"/>
        </w:rPr>
        <w:t>机器学习</w:t>
      </w:r>
      <w:r w:rsidRPr="004E5CB1">
        <w:rPr>
          <w:rFonts w:hint="eastAsia"/>
        </w:rPr>
        <w:t xml:space="preserve">[M]. </w:t>
      </w:r>
      <w:r w:rsidRPr="004E5CB1">
        <w:rPr>
          <w:rFonts w:hint="eastAsia"/>
        </w:rPr>
        <w:t>清华大学出版社</w:t>
      </w:r>
      <w:r w:rsidRPr="004E5CB1">
        <w:rPr>
          <w:rFonts w:hint="eastAsia"/>
        </w:rPr>
        <w:t>, 2016.</w:t>
      </w:r>
      <w:bookmarkEnd w:id="284"/>
    </w:p>
    <w:p w14:paraId="4E2DA9BA" w14:textId="77777777" w:rsidR="00D475E0" w:rsidRDefault="00D475E0" w:rsidP="00C52918">
      <w:pPr>
        <w:pStyle w:val="a2"/>
        <w:ind w:firstLine="480"/>
        <w:rPr>
          <w:rFonts w:ascii="微软雅黑 Light" w:eastAsia="微软雅黑 Light" w:hAnsi="微软雅黑 Light"/>
          <w:kern w:val="44"/>
          <w:sz w:val="36"/>
          <w:szCs w:val="44"/>
        </w:rPr>
      </w:pPr>
      <w:r>
        <w:br w:type="page"/>
      </w:r>
    </w:p>
    <w:p w14:paraId="6940C589" w14:textId="6053262B" w:rsidR="00F6490B" w:rsidRDefault="009148D1" w:rsidP="00383B4E">
      <w:pPr>
        <w:pStyle w:val="1"/>
        <w:spacing w:before="468" w:after="312"/>
      </w:pPr>
      <w:bookmarkStart w:id="285" w:name="_Toc476562961"/>
      <w:bookmarkStart w:id="286" w:name="_Toc484419132"/>
      <w:r>
        <w:rPr>
          <w:rFonts w:hint="eastAsia"/>
        </w:rPr>
        <w:lastRenderedPageBreak/>
        <w:t>新型</w:t>
      </w:r>
      <w:r w:rsidR="00925E4D">
        <w:rPr>
          <w:rFonts w:hint="eastAsia"/>
        </w:rPr>
        <w:t>读出系统原型</w:t>
      </w:r>
      <w:r>
        <w:rPr>
          <w:rFonts w:hint="eastAsia"/>
        </w:rPr>
        <w:t>电路</w:t>
      </w:r>
      <w:r w:rsidR="00D84A08">
        <w:rPr>
          <w:rFonts w:hint="eastAsia"/>
        </w:rPr>
        <w:t>研制</w:t>
      </w:r>
      <w:bookmarkEnd w:id="285"/>
      <w:bookmarkEnd w:id="286"/>
    </w:p>
    <w:p w14:paraId="74E7117A" w14:textId="3118A2BA" w:rsidR="00F6490B" w:rsidRDefault="0060580E" w:rsidP="006002C4">
      <w:pPr>
        <w:pStyle w:val="2"/>
        <w:spacing w:before="156" w:after="156"/>
      </w:pPr>
      <w:bookmarkStart w:id="287" w:name="_Toc476562962"/>
      <w:bookmarkStart w:id="288" w:name="_Toc484419133"/>
      <w:r>
        <w:rPr>
          <w:rFonts w:hint="eastAsia"/>
        </w:rPr>
        <w:t>原型</w:t>
      </w:r>
      <w:r>
        <w:t>电路结构</w:t>
      </w:r>
      <w:bookmarkEnd w:id="287"/>
      <w:bookmarkEnd w:id="288"/>
    </w:p>
    <w:p w14:paraId="701C346B" w14:textId="29B50FB3" w:rsidR="00EE3E5E" w:rsidRDefault="00EB05AF" w:rsidP="00C52918">
      <w:pPr>
        <w:pStyle w:val="a2"/>
        <w:ind w:firstLine="480"/>
      </w:pPr>
      <w:r>
        <w:rPr>
          <w:rFonts w:hint="eastAsia"/>
        </w:rPr>
        <w:t>第三章提出了基于机器学习的读出方法的框架，并讨论了其中几个关键问题</w:t>
      </w:r>
      <w:r w:rsidR="00A45C4D">
        <w:rPr>
          <w:rFonts w:hint="eastAsia"/>
        </w:rPr>
        <w:t>，给出了解决问题的思路。</w:t>
      </w:r>
      <w:r w:rsidR="007F4C85">
        <w:rPr>
          <w:rFonts w:hint="eastAsia"/>
        </w:rPr>
        <w:t>在这一章节，我们将</w:t>
      </w:r>
      <w:r w:rsidR="00A45C4D">
        <w:rPr>
          <w:rFonts w:hint="eastAsia"/>
        </w:rPr>
        <w:t>根据前面提出的框架，</w:t>
      </w:r>
      <w:r w:rsidR="007F4C85">
        <w:rPr>
          <w:rFonts w:hint="eastAsia"/>
        </w:rPr>
        <w:t>设计</w:t>
      </w:r>
      <w:r w:rsidR="00D32B1F">
        <w:rPr>
          <w:rFonts w:hint="eastAsia"/>
        </w:rPr>
        <w:t>一个读出系统原型电路，用于验证基于机器学习的读出方法的可行性。</w:t>
      </w:r>
      <w:r w:rsidR="00A45C4D">
        <w:rPr>
          <w:rFonts w:hint="eastAsia"/>
        </w:rPr>
        <w:t>该原型电路</w:t>
      </w:r>
      <w:r w:rsidR="009410CD">
        <w:rPr>
          <w:rFonts w:hint="eastAsia"/>
        </w:rPr>
        <w:t>依托于实验室正在进行的</w:t>
      </w:r>
      <w:r w:rsidR="009410CD">
        <w:rPr>
          <w:rFonts w:hint="eastAsia"/>
        </w:rPr>
        <w:t>CBM</w:t>
      </w:r>
      <w:r w:rsidR="009410CD">
        <w:t>-973</w:t>
      </w:r>
      <w:r w:rsidR="009410CD">
        <w:rPr>
          <w:rFonts w:hint="eastAsia"/>
        </w:rPr>
        <w:t>项目。</w:t>
      </w:r>
    </w:p>
    <w:p w14:paraId="4FEE97AC" w14:textId="775D34CF" w:rsidR="00A45C4D" w:rsidRDefault="00597044" w:rsidP="00C52918">
      <w:pPr>
        <w:pStyle w:val="a2"/>
        <w:ind w:firstLine="480"/>
      </w:pPr>
      <w:r>
        <w:rPr>
          <w:rFonts w:hint="eastAsia"/>
        </w:rPr>
        <w:t>本论文主要研究的是数据读出方法，所以更关注数据的流动。</w:t>
      </w:r>
      <w:r w:rsidR="00A45C4D">
        <w:rPr>
          <w:rFonts w:hint="eastAsia"/>
        </w:rPr>
        <w:t>原型电路的数据链路如</w:t>
      </w:r>
      <w:r w:rsidR="009F6623">
        <w:fldChar w:fldCharType="begin"/>
      </w:r>
      <w:r w:rsidR="009F6623">
        <w:instrText xml:space="preserve"> </w:instrText>
      </w:r>
      <w:r w:rsidR="009F6623">
        <w:rPr>
          <w:rFonts w:hint="eastAsia"/>
        </w:rPr>
        <w:instrText>REF _Ref481138139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w:t>
      </w:r>
      <w:r w:rsidR="009F6623">
        <w:fldChar w:fldCharType="end"/>
      </w:r>
      <w:r w:rsidR="00A45C4D">
        <w:rPr>
          <w:rFonts w:hint="eastAsia"/>
        </w:rPr>
        <w:t>所示，主要包含以下几个节点：</w:t>
      </w:r>
    </w:p>
    <w:p w14:paraId="61BFED6A" w14:textId="5AE14BE4" w:rsidR="008522EA" w:rsidRDefault="00DA5FE6" w:rsidP="0061403F">
      <w:pPr>
        <w:pStyle w:val="a0"/>
      </w:pPr>
      <w:r>
        <w:rPr>
          <w:rFonts w:hint="eastAsia"/>
        </w:rPr>
        <w:t>前端电子学模块</w:t>
      </w:r>
      <w:r w:rsidR="000D1E52">
        <w:t>FEB</w:t>
      </w:r>
      <w:r w:rsidR="000D1E52">
        <w:rPr>
          <w:rFonts w:hint="eastAsia"/>
        </w:rPr>
        <w:t>（</w:t>
      </w:r>
      <w:r w:rsidR="000D1E52">
        <w:rPr>
          <w:rFonts w:hint="eastAsia"/>
        </w:rPr>
        <w:t>Front</w:t>
      </w:r>
      <w:r w:rsidR="000D1E52">
        <w:t>-end Electronics Borad</w:t>
      </w:r>
      <w:r w:rsidR="000D1E52">
        <w:rPr>
          <w:rFonts w:hint="eastAsia"/>
        </w:rPr>
        <w:t>）</w:t>
      </w:r>
      <w:r w:rsidR="00A45C4D">
        <w:rPr>
          <w:rFonts w:hint="eastAsia"/>
        </w:rPr>
        <w:t>。</w:t>
      </w:r>
      <w:r w:rsidR="002E33FD">
        <w:rPr>
          <w:rFonts w:hint="eastAsia"/>
        </w:rPr>
        <w:t>FE</w:t>
      </w:r>
      <w:r w:rsidR="009410CD">
        <w:rPr>
          <w:rFonts w:hint="eastAsia"/>
        </w:rPr>
        <w:t>B</w:t>
      </w:r>
      <w:r w:rsidR="002E33FD">
        <w:rPr>
          <w:rFonts w:hint="eastAsia"/>
        </w:rPr>
        <w:t>作为</w:t>
      </w:r>
      <w:r w:rsidR="00FC2F32">
        <w:rPr>
          <w:rFonts w:hint="eastAsia"/>
        </w:rPr>
        <w:t>数据源</w:t>
      </w:r>
      <w:r w:rsidR="002E33FD">
        <w:rPr>
          <w:rFonts w:hint="eastAsia"/>
        </w:rPr>
        <w:t>，</w:t>
      </w:r>
      <w:r w:rsidR="00D36DC4">
        <w:rPr>
          <w:rFonts w:hint="eastAsia"/>
        </w:rPr>
        <w:t>在</w:t>
      </w:r>
      <w:r w:rsidR="008522EA">
        <w:rPr>
          <w:rFonts w:hint="eastAsia"/>
        </w:rPr>
        <w:t>FPGA</w:t>
      </w:r>
      <w:r w:rsidR="008522EA">
        <w:rPr>
          <w:rFonts w:hint="eastAsia"/>
        </w:rPr>
        <w:t>内</w:t>
      </w:r>
      <w:r w:rsidR="001F388B">
        <w:rPr>
          <w:rFonts w:hint="eastAsia"/>
        </w:rPr>
        <w:t>通过算法</w:t>
      </w:r>
      <w:r w:rsidR="00D36DC4">
        <w:rPr>
          <w:rFonts w:hint="eastAsia"/>
        </w:rPr>
        <w:t>生成测试数据，发送给</w:t>
      </w:r>
      <w:r w:rsidR="00D36DC4">
        <w:rPr>
          <w:rFonts w:hint="eastAsia"/>
        </w:rPr>
        <w:t>ROB</w:t>
      </w:r>
      <w:r w:rsidR="00D36DC4">
        <w:t>。</w:t>
      </w:r>
    </w:p>
    <w:p w14:paraId="30330EF8" w14:textId="225B7CBC" w:rsidR="00A52285" w:rsidRDefault="00DA5FE6" w:rsidP="002E33FD">
      <w:pPr>
        <w:pStyle w:val="a0"/>
      </w:pPr>
      <w:r>
        <w:rPr>
          <w:rFonts w:hint="eastAsia"/>
        </w:rPr>
        <w:t>数据读出模块</w:t>
      </w:r>
      <w:r>
        <w:rPr>
          <w:rFonts w:hint="eastAsia"/>
        </w:rPr>
        <w:t>ROB</w:t>
      </w:r>
      <w:r>
        <w:rPr>
          <w:rFonts w:hint="eastAsia"/>
        </w:rPr>
        <w:t>（</w:t>
      </w:r>
      <w:r>
        <w:rPr>
          <w:rFonts w:hint="eastAsia"/>
        </w:rPr>
        <w:t>Read</w:t>
      </w:r>
      <w:r>
        <w:t>out Board</w:t>
      </w:r>
      <w:r>
        <w:rPr>
          <w:rFonts w:hint="eastAsia"/>
        </w:rPr>
        <w:t>）。</w:t>
      </w:r>
      <w:r w:rsidR="002E33FD">
        <w:rPr>
          <w:rFonts w:hint="eastAsia"/>
        </w:rPr>
        <w:t>作为快处理节点，一方面接收</w:t>
      </w:r>
      <w:r w:rsidR="00740A32">
        <w:rPr>
          <w:rFonts w:hint="eastAsia"/>
        </w:rPr>
        <w:t>从</w:t>
      </w:r>
      <w:r w:rsidR="00740A32">
        <w:t>FE</w:t>
      </w:r>
      <w:r w:rsidR="009410CD">
        <w:t>B</w:t>
      </w:r>
      <w:r w:rsidR="00740A32">
        <w:rPr>
          <w:rFonts w:hint="eastAsia"/>
        </w:rPr>
        <w:t>发送过来的数据</w:t>
      </w:r>
      <w:r w:rsidR="002E33FD">
        <w:rPr>
          <w:rFonts w:hint="eastAsia"/>
        </w:rPr>
        <w:t>，从数据中提取元数据，然后将数据发送到慢处理节点</w:t>
      </w:r>
      <w:r w:rsidR="00740A32">
        <w:rPr>
          <w:rFonts w:hint="eastAsia"/>
        </w:rPr>
        <w:t>。</w:t>
      </w:r>
      <w:r w:rsidR="00D36DC4">
        <w:rPr>
          <w:rFonts w:hint="eastAsia"/>
        </w:rPr>
        <w:t>在</w:t>
      </w:r>
      <w:r w:rsidR="00D36DC4">
        <w:rPr>
          <w:rFonts w:hint="eastAsia"/>
        </w:rPr>
        <w:t>ROB</w:t>
      </w:r>
      <w:r w:rsidR="00D36DC4">
        <w:rPr>
          <w:rFonts w:hint="eastAsia"/>
        </w:rPr>
        <w:t>的</w:t>
      </w:r>
      <w:r w:rsidR="00D36DC4">
        <w:rPr>
          <w:rFonts w:hint="eastAsia"/>
        </w:rPr>
        <w:t>FPGA</w:t>
      </w:r>
      <w:r w:rsidR="00D36DC4">
        <w:rPr>
          <w:rFonts w:hint="eastAsia"/>
        </w:rPr>
        <w:t>里实现分类器。</w:t>
      </w:r>
    </w:p>
    <w:p w14:paraId="69449A52" w14:textId="1F9439AA" w:rsidR="00DF1B6D" w:rsidRDefault="00DA5FE6" w:rsidP="002E33FD">
      <w:pPr>
        <w:pStyle w:val="a0"/>
      </w:pPr>
      <w:r>
        <w:rPr>
          <w:rFonts w:hint="eastAsia"/>
        </w:rPr>
        <w:t>数据处理模块</w:t>
      </w:r>
      <w:r>
        <w:rPr>
          <w:rFonts w:hint="eastAsia"/>
        </w:rPr>
        <w:t>DP</w:t>
      </w:r>
      <w:r>
        <w:t>B</w:t>
      </w:r>
      <w:r>
        <w:rPr>
          <w:rFonts w:hint="eastAsia"/>
        </w:rPr>
        <w:t>（</w:t>
      </w:r>
      <w:r>
        <w:rPr>
          <w:rFonts w:hint="eastAsia"/>
        </w:rPr>
        <w:t>Data</w:t>
      </w:r>
      <w:r>
        <w:t xml:space="preserve"> Processing Board</w:t>
      </w:r>
      <w:r>
        <w:rPr>
          <w:rFonts w:hint="eastAsia"/>
        </w:rPr>
        <w:t>）。</w:t>
      </w:r>
      <w:r w:rsidR="00DF1B6D">
        <w:rPr>
          <w:rFonts w:hint="eastAsia"/>
        </w:rPr>
        <w:t>作为慢处理节点，缓存</w:t>
      </w:r>
      <w:r w:rsidR="00D36DC4">
        <w:rPr>
          <w:rFonts w:hint="eastAsia"/>
        </w:rPr>
        <w:t>ROB</w:t>
      </w:r>
      <w:r w:rsidR="00D36DC4">
        <w:rPr>
          <w:rFonts w:hint="eastAsia"/>
        </w:rPr>
        <w:t>发</w:t>
      </w:r>
      <w:r w:rsidR="00746884">
        <w:rPr>
          <w:rFonts w:hint="eastAsia"/>
        </w:rPr>
        <w:t>送过来的</w:t>
      </w:r>
      <w:r w:rsidR="002E33FD">
        <w:rPr>
          <w:rFonts w:hint="eastAsia"/>
        </w:rPr>
        <w:t>数据，并根据</w:t>
      </w:r>
      <w:r w:rsidR="00D36DC4">
        <w:t>ROB</w:t>
      </w:r>
      <w:r w:rsidR="00D15945">
        <w:rPr>
          <w:rFonts w:hint="eastAsia"/>
        </w:rPr>
        <w:t>分类结果进行初步的事例筛选。</w:t>
      </w:r>
      <w:r w:rsidR="00A76BC0">
        <w:rPr>
          <w:rFonts w:hint="eastAsia"/>
        </w:rPr>
        <w:t>然后将数据通过万兆以太网送到</w:t>
      </w:r>
      <w:r w:rsidR="00D236CF">
        <w:rPr>
          <w:rFonts w:hint="eastAsia"/>
        </w:rPr>
        <w:t>计算机群</w:t>
      </w:r>
      <w:r w:rsidR="007A7635">
        <w:rPr>
          <w:rFonts w:hint="eastAsia"/>
        </w:rPr>
        <w:t>。</w:t>
      </w:r>
    </w:p>
    <w:p w14:paraId="27EC8835" w14:textId="22FAEF17" w:rsidR="00D236CF" w:rsidRDefault="009410CD" w:rsidP="002E33FD">
      <w:pPr>
        <w:pStyle w:val="a0"/>
      </w:pPr>
      <w:r>
        <w:rPr>
          <w:rFonts w:hint="eastAsia"/>
        </w:rPr>
        <w:t>计算机</w:t>
      </w:r>
      <w:r w:rsidR="00D236CF">
        <w:rPr>
          <w:rFonts w:hint="eastAsia"/>
        </w:rPr>
        <w:t>。</w:t>
      </w:r>
      <w:r>
        <w:rPr>
          <w:rFonts w:hint="eastAsia"/>
        </w:rPr>
        <w:t>在原型电路里，没有使用交换机和计算机群，仅使用安装了万兆网卡的计算机。</w:t>
      </w:r>
    </w:p>
    <w:p w14:paraId="3C54171E" w14:textId="77777777" w:rsidR="00D236CF" w:rsidRDefault="00D236CF" w:rsidP="00C52918">
      <w:pPr>
        <w:pStyle w:val="a2"/>
        <w:ind w:firstLine="480"/>
      </w:pPr>
    </w:p>
    <w:p w14:paraId="344E8E33" w14:textId="77777777" w:rsidR="00D36DC4" w:rsidRDefault="00D36DC4" w:rsidP="00D36DC4">
      <w:pPr>
        <w:pStyle w:val="af7"/>
        <w:keepNext/>
        <w:spacing w:before="156"/>
      </w:pPr>
      <w:r>
        <w:object w:dxaOrig="12945" w:dyaOrig="2310" w14:anchorId="0D9F5362">
          <v:shape id="_x0000_i1044" type="#_x0000_t75" style="width:332.65pt;height:59.35pt" o:ole="">
            <v:imagedata r:id="rId114" o:title=""/>
          </v:shape>
          <o:OLEObject Type="Embed" ProgID="Visio.Drawing.15" ShapeID="_x0000_i1044" DrawAspect="Content" ObjectID="_1558172540" r:id="rId115"/>
        </w:object>
      </w:r>
    </w:p>
    <w:p w14:paraId="44B20BD3" w14:textId="0E3D8078" w:rsidR="00D36DC4" w:rsidRDefault="00D36DC4" w:rsidP="00D36DC4">
      <w:pPr>
        <w:pStyle w:val="aff0"/>
        <w:spacing w:before="156" w:after="156"/>
      </w:pPr>
      <w:bookmarkStart w:id="289" w:name="_Ref481138139"/>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w:t>
      </w:r>
      <w:r w:rsidR="00CA3B33">
        <w:fldChar w:fldCharType="end"/>
      </w:r>
      <w:bookmarkEnd w:id="289"/>
      <w:r>
        <w:t xml:space="preserve">  </w:t>
      </w:r>
      <w:r>
        <w:rPr>
          <w:rFonts w:hint="eastAsia"/>
        </w:rPr>
        <w:t>读出系统原型电路数据链路</w:t>
      </w:r>
    </w:p>
    <w:p w14:paraId="3042CC2B" w14:textId="77777777" w:rsidR="00D36DC4" w:rsidRPr="00D36DC4" w:rsidRDefault="00D36DC4" w:rsidP="00C52918">
      <w:pPr>
        <w:pStyle w:val="a2"/>
        <w:ind w:firstLine="480"/>
      </w:pPr>
    </w:p>
    <w:p w14:paraId="5D39A6F8" w14:textId="77777777" w:rsidR="00F435E0" w:rsidRDefault="00F435E0" w:rsidP="00C52918">
      <w:pPr>
        <w:pStyle w:val="a2"/>
        <w:ind w:firstLine="480"/>
      </w:pPr>
      <w:r>
        <w:rPr>
          <w:rFonts w:hint="eastAsia"/>
        </w:rPr>
        <w:t>原型电路的设计主要遵循以下几个方面的原则：</w:t>
      </w:r>
    </w:p>
    <w:p w14:paraId="07EA29EB" w14:textId="440496BF" w:rsidR="00FE1F48" w:rsidRDefault="00F435E0" w:rsidP="00F435E0">
      <w:pPr>
        <w:pStyle w:val="a0"/>
      </w:pPr>
      <w:r>
        <w:rPr>
          <w:rFonts w:hint="eastAsia"/>
        </w:rPr>
        <w:t>数据带宽足够高。由于本文提出基于机器学习的读出方法的出发点是针对数据率越来越高的粒子物理实验读出系统，所以一方面，</w:t>
      </w:r>
      <w:r w:rsidR="0028462D">
        <w:t>FEB</w:t>
      </w:r>
      <w:r>
        <w:rPr>
          <w:rFonts w:hint="eastAsia"/>
        </w:rPr>
        <w:t>需要能够产生足够的数据率，另一方面，各个节点之间的数据传输速率足够高。</w:t>
      </w:r>
    </w:p>
    <w:p w14:paraId="26F583E1" w14:textId="510F346C" w:rsidR="00F435E0" w:rsidRPr="00FE1F48" w:rsidRDefault="00F435E0" w:rsidP="00F435E0">
      <w:pPr>
        <w:pStyle w:val="a0"/>
      </w:pPr>
      <w:r>
        <w:rPr>
          <w:rFonts w:hint="eastAsia"/>
        </w:rPr>
        <w:t>快处理节点的实时性要好。由于本文提出的基于机器学习的读出方法是针对实时数据读出，用以取代传统的触发电路的功能，所以要求快处理节点具有良好的实时性，以保证能够及时的对缓存的数据进行判选。</w:t>
      </w:r>
    </w:p>
    <w:p w14:paraId="5486B802" w14:textId="77777777" w:rsidR="00167215" w:rsidRDefault="00167215" w:rsidP="00C52918">
      <w:pPr>
        <w:pStyle w:val="a2"/>
        <w:ind w:firstLine="480"/>
      </w:pPr>
    </w:p>
    <w:p w14:paraId="04AED11E" w14:textId="5AA53941" w:rsidR="00E25CFA" w:rsidRPr="00006B1C" w:rsidRDefault="000D1E52" w:rsidP="00C52918">
      <w:pPr>
        <w:pStyle w:val="a2"/>
        <w:ind w:firstLine="480"/>
      </w:pPr>
      <w:r>
        <w:rPr>
          <w:rFonts w:hint="eastAsia"/>
        </w:rPr>
        <w:t>下面分别介绍各个节点。</w:t>
      </w:r>
    </w:p>
    <w:p w14:paraId="5F96670F" w14:textId="3291481C" w:rsidR="00E16D66" w:rsidRDefault="00781C01" w:rsidP="002673F2">
      <w:pPr>
        <w:pStyle w:val="2"/>
        <w:spacing w:before="156" w:after="156"/>
      </w:pPr>
      <w:r>
        <w:rPr>
          <w:rFonts w:hint="eastAsia"/>
        </w:rPr>
        <w:t>FEB</w:t>
      </w:r>
      <w:r>
        <w:rPr>
          <w:rFonts w:hint="eastAsia"/>
        </w:rPr>
        <w:t>和</w:t>
      </w:r>
      <w:r>
        <w:rPr>
          <w:rFonts w:hint="eastAsia"/>
        </w:rPr>
        <w:t>ROB</w:t>
      </w:r>
    </w:p>
    <w:p w14:paraId="2B31EAE8" w14:textId="2F7F5CE4" w:rsidR="00AE0E30" w:rsidRPr="00AE0E30" w:rsidRDefault="00AA1DD9" w:rsidP="00183C20">
      <w:pPr>
        <w:pStyle w:val="a2"/>
        <w:ind w:firstLine="480"/>
      </w:pPr>
      <w:r>
        <w:t>FEB</w:t>
      </w:r>
      <w:r>
        <w:rPr>
          <w:rFonts w:hint="eastAsia"/>
        </w:rPr>
        <w:t>和</w:t>
      </w:r>
      <w:r>
        <w:rPr>
          <w:rFonts w:hint="eastAsia"/>
        </w:rPr>
        <w:t>ROB</w:t>
      </w:r>
      <w:r>
        <w:rPr>
          <w:rFonts w:hint="eastAsia"/>
        </w:rPr>
        <w:t>使用的是</w:t>
      </w:r>
      <w:r>
        <w:rPr>
          <w:rFonts w:hint="eastAsia"/>
        </w:rPr>
        <w:t>CBM</w:t>
      </w:r>
      <w:r>
        <w:rPr>
          <w:rFonts w:hint="eastAsia"/>
        </w:rPr>
        <w:t>项目已有的硬件电路，二者均由郑佳俊同学设计。</w:t>
      </w:r>
      <w:r w:rsidR="0096465D">
        <w:t>FEB</w:t>
      </w:r>
      <w:r w:rsidR="007D4DB4">
        <w:rPr>
          <w:rFonts w:hint="eastAsia"/>
        </w:rPr>
        <w:t>设计成插卡的</w:t>
      </w:r>
      <w:r w:rsidR="00AE0E30">
        <w:rPr>
          <w:rFonts w:hint="eastAsia"/>
        </w:rPr>
        <w:t>形式</w:t>
      </w:r>
      <w:r w:rsidR="007D4DB4">
        <w:rPr>
          <w:rFonts w:hint="eastAsia"/>
        </w:rPr>
        <w:t>，与前端</w:t>
      </w:r>
      <w:r w:rsidR="00AE0E30">
        <w:rPr>
          <w:rFonts w:hint="eastAsia"/>
        </w:rPr>
        <w:t>（左侧）</w:t>
      </w:r>
      <w:r w:rsidR="007D4DB4">
        <w:rPr>
          <w:rFonts w:hint="eastAsia"/>
        </w:rPr>
        <w:t>和后端</w:t>
      </w:r>
      <w:r w:rsidR="00AE0E30">
        <w:rPr>
          <w:rFonts w:hint="eastAsia"/>
        </w:rPr>
        <w:t>（右侧）</w:t>
      </w:r>
      <w:r w:rsidR="007D4DB4">
        <w:rPr>
          <w:rFonts w:hint="eastAsia"/>
        </w:rPr>
        <w:t>均使用金手指进行连接，</w:t>
      </w:r>
      <w:r w:rsidR="00E06E02">
        <w:rPr>
          <w:rFonts w:hint="eastAsia"/>
        </w:rPr>
        <w:t>如</w:t>
      </w:r>
      <w:r w:rsidR="009F6623">
        <w:fldChar w:fldCharType="begin"/>
      </w:r>
      <w:r w:rsidR="009F6623">
        <w:instrText xml:space="preserve"> </w:instrText>
      </w:r>
      <w:r w:rsidR="009F6623">
        <w:rPr>
          <w:rFonts w:hint="eastAsia"/>
        </w:rPr>
        <w:instrText>REF _Ref481881295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2</w:t>
      </w:r>
      <w:r w:rsidR="009F6623">
        <w:fldChar w:fldCharType="end"/>
      </w:r>
      <w:r w:rsidR="00075D6C">
        <w:rPr>
          <w:rFonts w:hint="eastAsia"/>
        </w:rPr>
        <w:t>所示。</w:t>
      </w:r>
      <w:r>
        <w:rPr>
          <w:rFonts w:hint="eastAsia"/>
        </w:rPr>
        <w:t>FEB</w:t>
      </w:r>
      <w:r>
        <w:rPr>
          <w:rFonts w:hint="eastAsia"/>
        </w:rPr>
        <w:t>核心是一片</w:t>
      </w:r>
      <w:r>
        <w:rPr>
          <w:rFonts w:hint="eastAsia"/>
        </w:rPr>
        <w:t>FPGA</w:t>
      </w:r>
      <w:r>
        <w:rPr>
          <w:rFonts w:hint="eastAsia"/>
        </w:rPr>
        <w:t>，型号为</w:t>
      </w:r>
      <w:r>
        <w:rPr>
          <w:rFonts w:hint="eastAsia"/>
        </w:rPr>
        <w:t>Xilinx</w:t>
      </w:r>
      <w:r>
        <w:t xml:space="preserve"> </w:t>
      </w:r>
      <w:r w:rsidRPr="007942B7">
        <w:t>XC7A100T-1FGG484</w:t>
      </w:r>
      <w:r>
        <w:t xml:space="preserve"> </w:t>
      </w:r>
      <w:r>
        <w:fldChar w:fldCharType="begin"/>
      </w:r>
      <w:r>
        <w:instrText xml:space="preserve"> REF _Ref484264879 \r \h </w:instrText>
      </w:r>
      <w:r>
        <w:fldChar w:fldCharType="separate"/>
      </w:r>
      <w:r>
        <w:t>[1]</w:t>
      </w:r>
      <w:r>
        <w:fldChar w:fldCharType="end"/>
      </w:r>
      <w:r>
        <w:rPr>
          <w:rFonts w:hint="eastAsia"/>
        </w:rPr>
        <w:t>。</w:t>
      </w:r>
      <w:r w:rsidR="007E2AF5">
        <w:rPr>
          <w:rFonts w:hint="eastAsia"/>
        </w:rPr>
        <w:t>在</w:t>
      </w:r>
      <w:r w:rsidR="007E2AF5">
        <w:rPr>
          <w:rFonts w:hint="eastAsia"/>
        </w:rPr>
        <w:t>CBM</w:t>
      </w:r>
      <w:r w:rsidR="007E2AF5">
        <w:rPr>
          <w:rFonts w:hint="eastAsia"/>
        </w:rPr>
        <w:t>项目中，</w:t>
      </w:r>
      <w:r w:rsidR="007E2AF5">
        <w:t>FEB</w:t>
      </w:r>
      <w:r w:rsidR="007E2AF5">
        <w:rPr>
          <w:rFonts w:hint="eastAsia"/>
        </w:rPr>
        <w:t>用于实现</w:t>
      </w:r>
      <w:r w:rsidR="007E2AF5">
        <w:rPr>
          <w:rFonts w:hint="eastAsia"/>
        </w:rPr>
        <w:t>32</w:t>
      </w:r>
      <w:r w:rsidR="007E2AF5">
        <w:rPr>
          <w:rFonts w:hint="eastAsia"/>
        </w:rPr>
        <w:t>通道</w:t>
      </w:r>
      <w:r w:rsidR="007E2AF5">
        <w:rPr>
          <w:rFonts w:hint="eastAsia"/>
        </w:rPr>
        <w:t>FPGA TDC</w:t>
      </w:r>
      <w:r w:rsidR="007E2AF5">
        <w:rPr>
          <w:rFonts w:hint="eastAsia"/>
        </w:rPr>
        <w:t>。</w:t>
      </w:r>
      <w:r w:rsidR="00AE0E30">
        <w:rPr>
          <w:rFonts w:hint="eastAsia"/>
        </w:rPr>
        <w:t>探测器信号经过前置放大器</w:t>
      </w:r>
      <w:r w:rsidR="007E2AF5">
        <w:rPr>
          <w:rFonts w:hint="eastAsia"/>
        </w:rPr>
        <w:t>放大</w:t>
      </w:r>
      <w:r w:rsidR="00AE0E30">
        <w:rPr>
          <w:rFonts w:hint="eastAsia"/>
        </w:rPr>
        <w:t>后，通过前端金手指输入。输入的探测器信号经过</w:t>
      </w:r>
      <w:r w:rsidR="00AE0E30">
        <w:rPr>
          <w:rFonts w:hint="eastAsia"/>
        </w:rPr>
        <w:t>TDC</w:t>
      </w:r>
      <w:r w:rsidR="00AE0E30">
        <w:rPr>
          <w:rFonts w:hint="eastAsia"/>
        </w:rPr>
        <w:t>数字化后，通过后端金手指</w:t>
      </w:r>
      <w:r w:rsidR="00155AE2">
        <w:rPr>
          <w:rFonts w:hint="eastAsia"/>
        </w:rPr>
        <w:t>传输到下一个节点。</w:t>
      </w:r>
      <w:r w:rsidR="007E2AF5">
        <w:rPr>
          <w:rFonts w:hint="eastAsia"/>
        </w:rPr>
        <w:t>在原型电路中，我们用之生成</w:t>
      </w:r>
      <w:r w:rsidR="00183C20" w:rsidRPr="00183C20">
        <w:rPr>
          <w:rFonts w:hint="eastAsia"/>
        </w:rPr>
        <w:t>测试数据集。</w:t>
      </w:r>
    </w:p>
    <w:p w14:paraId="3DCEEF1C" w14:textId="77777777" w:rsidR="0096465D" w:rsidRDefault="00505545" w:rsidP="0096465D">
      <w:pPr>
        <w:pStyle w:val="af7"/>
        <w:keepNext/>
        <w:spacing w:before="156"/>
      </w:pPr>
      <w:r w:rsidRPr="00505545">
        <w:drawing>
          <wp:inline distT="0" distB="0" distL="0" distR="0" wp14:anchorId="0C72AEAC" wp14:editId="49CAFC88">
            <wp:extent cx="3119755" cy="1976755"/>
            <wp:effectExtent l="0" t="0" r="4445" b="4445"/>
            <wp:docPr id="34" name="图片 34" descr="C:\Users\Jiang\Documents\Tencent Files\913773128\FileRecv\新建 Microsoft Visio 绘图\visio\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C:\Users\Jiang\Documents\Tencent Files\913773128\FileRecv\新建 Microsoft Visio 绘图\visio\media\image1.jpe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19755" cy="1976755"/>
                    </a:xfrm>
                    <a:prstGeom prst="rect">
                      <a:avLst/>
                    </a:prstGeom>
                    <a:noFill/>
                    <a:ln>
                      <a:noFill/>
                    </a:ln>
                  </pic:spPr>
                </pic:pic>
              </a:graphicData>
            </a:graphic>
          </wp:inline>
        </w:drawing>
      </w:r>
    </w:p>
    <w:p w14:paraId="5F4E9435" w14:textId="63B56113" w:rsidR="00075D6C" w:rsidRDefault="0096465D" w:rsidP="0096465D">
      <w:pPr>
        <w:pStyle w:val="aff0"/>
        <w:spacing w:before="156" w:after="156"/>
      </w:pPr>
      <w:bookmarkStart w:id="290" w:name="_Ref481881295"/>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w:t>
      </w:r>
      <w:r w:rsidR="00CA3B33">
        <w:fldChar w:fldCharType="end"/>
      </w:r>
      <w:bookmarkEnd w:id="290"/>
      <w:r>
        <w:t xml:space="preserve">  FEB</w:t>
      </w:r>
      <w:r w:rsidR="00E06E02">
        <w:rPr>
          <w:rFonts w:hint="eastAsia"/>
        </w:rPr>
        <w:t xml:space="preserve"> PCB</w:t>
      </w:r>
    </w:p>
    <w:p w14:paraId="190BD323" w14:textId="77777777" w:rsidR="00AA1DD9" w:rsidRDefault="00AA1DD9" w:rsidP="00AA1DD9">
      <w:pPr>
        <w:pStyle w:val="af7"/>
        <w:keepNext/>
        <w:spacing w:before="156"/>
      </w:pPr>
      <w:r w:rsidRPr="00505545">
        <w:drawing>
          <wp:inline distT="0" distB="0" distL="0" distR="0" wp14:anchorId="6CB45D0C" wp14:editId="5E628E38">
            <wp:extent cx="4552950" cy="1165919"/>
            <wp:effectExtent l="0" t="0" r="0" b="0"/>
            <wp:docPr id="35" name="图片 35" descr="C:\Users\Jiang\Documents\Tencent Files\913773128\FileRecv\新建 Microsoft Visio 绘图\visio\media\image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C:\Users\Jiang\Documents\Tencent Files\913773128\FileRecv\新建 Microsoft Visio 绘图\visio\media\image4.bm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351" cy="1170887"/>
                    </a:xfrm>
                    <a:prstGeom prst="rect">
                      <a:avLst/>
                    </a:prstGeom>
                    <a:noFill/>
                    <a:ln>
                      <a:noFill/>
                    </a:ln>
                  </pic:spPr>
                </pic:pic>
              </a:graphicData>
            </a:graphic>
          </wp:inline>
        </w:drawing>
      </w:r>
    </w:p>
    <w:p w14:paraId="75AF9A03" w14:textId="77777777" w:rsidR="00AA1DD9" w:rsidRPr="007B5CED" w:rsidRDefault="00AA1DD9" w:rsidP="00AA1DD9">
      <w:pPr>
        <w:pStyle w:val="af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ROB PCB</w:t>
      </w:r>
    </w:p>
    <w:p w14:paraId="4059FC54" w14:textId="77777777" w:rsidR="00AA1DD9" w:rsidRPr="00AA1DD9" w:rsidRDefault="00AA1DD9" w:rsidP="00AA1DD9">
      <w:pPr>
        <w:pStyle w:val="a2"/>
        <w:ind w:firstLine="480"/>
      </w:pPr>
    </w:p>
    <w:p w14:paraId="250116C7" w14:textId="42BA2865" w:rsidR="007942B7" w:rsidRDefault="007D4DB4" w:rsidP="00C52918">
      <w:pPr>
        <w:pStyle w:val="a2"/>
        <w:ind w:firstLine="480"/>
      </w:pPr>
      <w:r w:rsidRPr="007D4DB4">
        <w:rPr>
          <w:rFonts w:hint="eastAsia"/>
        </w:rPr>
        <w:t>FE</w:t>
      </w:r>
      <w:r w:rsidR="00E82B30">
        <w:t>B</w:t>
      </w:r>
      <w:r w:rsidR="00155AE2">
        <w:rPr>
          <w:rFonts w:hint="eastAsia"/>
        </w:rPr>
        <w:t>的下一个节点是快处理节点</w:t>
      </w:r>
      <w:r w:rsidR="00426EFA">
        <w:t>ROB</w:t>
      </w:r>
      <w:r w:rsidRPr="007D4DB4">
        <w:rPr>
          <w:rFonts w:hint="eastAsia"/>
        </w:rPr>
        <w:t>。</w:t>
      </w:r>
      <w:r w:rsidRPr="007D4DB4">
        <w:rPr>
          <w:rFonts w:hint="eastAsia"/>
        </w:rPr>
        <w:t>FE</w:t>
      </w:r>
      <w:r w:rsidR="00426EFA">
        <w:rPr>
          <w:rFonts w:hint="eastAsia"/>
        </w:rPr>
        <w:t>B</w:t>
      </w:r>
      <w:r w:rsidRPr="007D4DB4">
        <w:rPr>
          <w:rFonts w:hint="eastAsia"/>
        </w:rPr>
        <w:t>和</w:t>
      </w:r>
      <w:r w:rsidR="00426EFA">
        <w:t>ROB</w:t>
      </w:r>
      <w:r w:rsidRPr="007D4DB4">
        <w:rPr>
          <w:rFonts w:hint="eastAsia"/>
        </w:rPr>
        <w:t>均使用</w:t>
      </w:r>
      <w:r w:rsidRPr="007D4DB4">
        <w:rPr>
          <w:rFonts w:hint="eastAsia"/>
        </w:rPr>
        <w:t>Xilinx FPGA</w:t>
      </w:r>
      <w:r w:rsidRPr="007D4DB4">
        <w:rPr>
          <w:rFonts w:hint="eastAsia"/>
        </w:rPr>
        <w:t>作为控制芯片，</w:t>
      </w:r>
      <w:r w:rsidR="00D85993">
        <w:rPr>
          <w:rFonts w:hint="eastAsia"/>
        </w:rPr>
        <w:t>它们之间的数据传输直接</w:t>
      </w:r>
      <w:r w:rsidRPr="007D4DB4">
        <w:rPr>
          <w:rFonts w:hint="eastAsia"/>
        </w:rPr>
        <w:t>使用</w:t>
      </w:r>
      <w:r w:rsidRPr="007D4DB4">
        <w:rPr>
          <w:rFonts w:hint="eastAsia"/>
        </w:rPr>
        <w:t>FPGA</w:t>
      </w:r>
      <w:r w:rsidRPr="007D4DB4">
        <w:rPr>
          <w:rFonts w:hint="eastAsia"/>
        </w:rPr>
        <w:t>集成的高速收发器</w:t>
      </w:r>
      <w:r w:rsidR="00D36DC4">
        <w:rPr>
          <w:rFonts w:hint="eastAsia"/>
        </w:rPr>
        <w:t>GTP/GTX</w:t>
      </w:r>
      <w:r w:rsidR="00D36DC4">
        <w:rPr>
          <w:rFonts w:hint="eastAsia"/>
        </w:rPr>
        <w:t>来进行数据</w:t>
      </w:r>
      <w:r w:rsidR="00D758BC">
        <w:rPr>
          <w:rFonts w:hint="eastAsia"/>
        </w:rPr>
        <w:t>传输，这将在下一小节详细介绍。</w:t>
      </w:r>
    </w:p>
    <w:p w14:paraId="1EAD9FD6" w14:textId="3E732A53" w:rsidR="00F351B9" w:rsidRDefault="00CE1A9F" w:rsidP="00C52918">
      <w:pPr>
        <w:pStyle w:val="a2"/>
        <w:ind w:firstLine="480"/>
      </w:pPr>
      <w:r>
        <w:t>ROB</w:t>
      </w:r>
      <w:r w:rsidR="00DC7C0B">
        <w:rPr>
          <w:rFonts w:hint="eastAsia"/>
        </w:rPr>
        <w:t>同样安装在探测器前端，与</w:t>
      </w:r>
      <w:r w:rsidR="00DC7C0B">
        <w:rPr>
          <w:rFonts w:hint="eastAsia"/>
        </w:rPr>
        <w:t>FE</w:t>
      </w:r>
      <w:r w:rsidR="00D36DC4">
        <w:rPr>
          <w:rFonts w:hint="eastAsia"/>
        </w:rPr>
        <w:t>B</w:t>
      </w:r>
      <w:r w:rsidR="00DC7C0B">
        <w:rPr>
          <w:rFonts w:hint="eastAsia"/>
        </w:rPr>
        <w:t>之间使用金手指连接。他们之间</w:t>
      </w:r>
      <w:r w:rsidR="009374EF">
        <w:rPr>
          <w:rFonts w:hint="eastAsia"/>
        </w:rPr>
        <w:t>构成</w:t>
      </w:r>
      <w:r w:rsidR="00DC7C0B">
        <w:rPr>
          <w:rFonts w:hint="eastAsia"/>
        </w:rPr>
        <w:t>一个</w:t>
      </w:r>
      <w:r w:rsidR="00F351B9">
        <w:rPr>
          <w:rFonts w:hint="eastAsia"/>
        </w:rPr>
        <w:t>“</w:t>
      </w:r>
      <w:r w:rsidR="00DC7C0B">
        <w:rPr>
          <w:rFonts w:hint="eastAsia"/>
        </w:rPr>
        <w:t>三明治结构</w:t>
      </w:r>
      <w:r w:rsidR="00F351B9">
        <w:rPr>
          <w:rFonts w:hint="eastAsia"/>
        </w:rPr>
        <w:t>”</w:t>
      </w:r>
      <w:r w:rsidR="00DC7C0B">
        <w:rPr>
          <w:rFonts w:hint="eastAsia"/>
        </w:rPr>
        <w:t>（</w:t>
      </w:r>
      <w:r w:rsidR="00DC7C0B">
        <w:rPr>
          <w:rFonts w:hint="eastAsia"/>
        </w:rPr>
        <w:t>Sandwich</w:t>
      </w:r>
      <w:r w:rsidR="00DC7C0B">
        <w:t xml:space="preserve"> </w:t>
      </w:r>
      <w:r w:rsidR="00DC7C0B">
        <w:rPr>
          <w:rFonts w:hint="eastAsia"/>
        </w:rPr>
        <w:t>Structure</w:t>
      </w:r>
      <w:r w:rsidR="00F16792">
        <w:rPr>
          <w:rFonts w:hint="eastAsia"/>
        </w:rPr>
        <w:t>）</w:t>
      </w:r>
      <w:r w:rsidR="001C16C9">
        <w:rPr>
          <w:rFonts w:hint="eastAsia"/>
        </w:rPr>
        <w:t>，如</w:t>
      </w:r>
      <w:r w:rsidR="009F6623">
        <w:fldChar w:fldCharType="begin"/>
      </w:r>
      <w:r w:rsidR="009F6623">
        <w:instrText xml:space="preserve"> </w:instrText>
      </w:r>
      <w:r w:rsidR="009F6623">
        <w:rPr>
          <w:rFonts w:hint="eastAsia"/>
        </w:rPr>
        <w:instrText>REF _Ref481889089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3</w:t>
      </w:r>
      <w:r w:rsidR="009F6623">
        <w:fldChar w:fldCharType="end"/>
      </w:r>
      <w:r w:rsidR="001C16C9">
        <w:rPr>
          <w:rFonts w:hint="eastAsia"/>
        </w:rPr>
        <w:t>所示</w:t>
      </w:r>
      <w:r w:rsidR="00F16792">
        <w:rPr>
          <w:rFonts w:hint="eastAsia"/>
        </w:rPr>
        <w:t>。</w:t>
      </w:r>
      <w:r w:rsidR="00426EFA">
        <w:rPr>
          <w:rFonts w:hint="eastAsia"/>
        </w:rPr>
        <w:t>左侧的</w:t>
      </w:r>
      <w:r w:rsidR="00426EFA">
        <w:rPr>
          <w:rFonts w:hint="eastAsia"/>
        </w:rPr>
        <w:t>TFB</w:t>
      </w:r>
      <w:r w:rsidR="00426EFA">
        <w:rPr>
          <w:rFonts w:hint="eastAsia"/>
        </w:rPr>
        <w:t>仅用于支撑和</w:t>
      </w:r>
      <w:r w:rsidR="001C16C9">
        <w:rPr>
          <w:rFonts w:hint="eastAsia"/>
        </w:rPr>
        <w:t>电气</w:t>
      </w:r>
      <w:r w:rsidR="00426EFA">
        <w:rPr>
          <w:rFonts w:hint="eastAsia"/>
        </w:rPr>
        <w:t>连接。</w:t>
      </w:r>
    </w:p>
    <w:p w14:paraId="3AF147D1" w14:textId="57185E62" w:rsidR="001C16C9" w:rsidRDefault="00D36DC4" w:rsidP="001C16C9">
      <w:pPr>
        <w:pStyle w:val="af7"/>
        <w:keepNext/>
        <w:spacing w:before="156"/>
      </w:pPr>
      <w:r>
        <w:object w:dxaOrig="11100" w:dyaOrig="10246" w14:anchorId="0056CE01">
          <v:shape id="_x0000_i1045" type="#_x0000_t75" style="width:208.8pt;height:193.55pt" o:ole="">
            <v:imagedata r:id="rId118" o:title=""/>
          </v:shape>
          <o:OLEObject Type="Embed" ProgID="Visio.Drawing.15" ShapeID="_x0000_i1045" DrawAspect="Content" ObjectID="_1558172541" r:id="rId119"/>
        </w:object>
      </w:r>
    </w:p>
    <w:p w14:paraId="27C564A3" w14:textId="0F96973F" w:rsidR="006D2539" w:rsidRDefault="001C16C9" w:rsidP="001C16C9">
      <w:pPr>
        <w:pStyle w:val="aff0"/>
      </w:pPr>
      <w:bookmarkStart w:id="291" w:name="_Ref481889089"/>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3</w:t>
      </w:r>
      <w:r w:rsidR="00CA3B33">
        <w:fldChar w:fldCharType="end"/>
      </w:r>
      <w:bookmarkEnd w:id="291"/>
      <w:r>
        <w:t xml:space="preserve">  </w:t>
      </w:r>
      <w:r>
        <w:rPr>
          <w:rFonts w:hint="eastAsia"/>
        </w:rPr>
        <w:t>三明治结构</w:t>
      </w:r>
    </w:p>
    <w:p w14:paraId="676375BD" w14:textId="46038927" w:rsidR="009374EF" w:rsidRDefault="009374EF" w:rsidP="009374EF">
      <w:pPr>
        <w:pStyle w:val="a2"/>
        <w:ind w:firstLine="480"/>
      </w:pPr>
      <w:r>
        <w:t>ROB</w:t>
      </w:r>
      <w:r>
        <w:rPr>
          <w:rFonts w:hint="eastAsia"/>
        </w:rPr>
        <w:t>作为快处理节点，主要功能包括：数据汇集、快控制和慢控制、时钟和触发信号扇出。数据汇集指的是</w:t>
      </w:r>
      <w:r>
        <w:rPr>
          <w:rFonts w:hint="eastAsia"/>
        </w:rPr>
        <w:t>ROB</w:t>
      </w:r>
      <w:r>
        <w:rPr>
          <w:rFonts w:hint="eastAsia"/>
        </w:rPr>
        <w:t>作为数据链路的一个中间节点，负责接收</w:t>
      </w:r>
      <w:r>
        <w:rPr>
          <w:rFonts w:hint="eastAsia"/>
        </w:rPr>
        <w:t>FEB</w:t>
      </w:r>
      <w:r>
        <w:rPr>
          <w:rFonts w:hint="eastAsia"/>
        </w:rPr>
        <w:t>的数据，在对数据进行必要的处理之后，发送到下一级</w:t>
      </w:r>
      <w:r>
        <w:rPr>
          <w:rFonts w:hint="eastAsia"/>
        </w:rPr>
        <w:t>DPB</w:t>
      </w:r>
      <w:r>
        <w:rPr>
          <w:rFonts w:hint="eastAsia"/>
        </w:rPr>
        <w:t>。对数据的处理包括</w:t>
      </w:r>
      <w:r w:rsidR="00D36DC4">
        <w:rPr>
          <w:rFonts w:hint="eastAsia"/>
        </w:rPr>
        <w:t>：</w:t>
      </w:r>
      <w:r>
        <w:rPr>
          <w:rFonts w:hint="eastAsia"/>
        </w:rPr>
        <w:t>打包、压缩以及提取特征信息。</w:t>
      </w:r>
      <w:r w:rsidR="008A1809">
        <w:rPr>
          <w:rFonts w:hint="eastAsia"/>
        </w:rPr>
        <w:t>ROB</w:t>
      </w:r>
      <w:r w:rsidR="008A1809">
        <w:rPr>
          <w:rFonts w:hint="eastAsia"/>
        </w:rPr>
        <w:t>与</w:t>
      </w:r>
      <w:r w:rsidR="007B5CED">
        <w:rPr>
          <w:rFonts w:hint="eastAsia"/>
        </w:rPr>
        <w:t>前端的</w:t>
      </w:r>
      <w:r w:rsidR="008A1809">
        <w:t>FEB</w:t>
      </w:r>
      <w:r w:rsidR="008A1809">
        <w:rPr>
          <w:rFonts w:hint="eastAsia"/>
        </w:rPr>
        <w:t>之间使用金手指连接，它们之间直接使用</w:t>
      </w:r>
      <w:r w:rsidR="008A1809">
        <w:rPr>
          <w:rFonts w:hint="eastAsia"/>
        </w:rPr>
        <w:t>Xilinx</w:t>
      </w:r>
      <w:r w:rsidR="008A1809">
        <w:rPr>
          <w:rFonts w:hint="eastAsia"/>
        </w:rPr>
        <w:t>提供的高速串行收发器进行通信。</w:t>
      </w:r>
      <w:r w:rsidR="007B5CED">
        <w:rPr>
          <w:rFonts w:hint="eastAsia"/>
        </w:rPr>
        <w:t>ROB</w:t>
      </w:r>
      <w:r w:rsidR="007B5CED">
        <w:rPr>
          <w:rFonts w:hint="eastAsia"/>
        </w:rPr>
        <w:t>与后端的</w:t>
      </w:r>
      <w:r w:rsidR="007B5CED">
        <w:rPr>
          <w:rFonts w:hint="eastAsia"/>
        </w:rPr>
        <w:t>DPB</w:t>
      </w:r>
      <w:r w:rsidR="007B5CED">
        <w:rPr>
          <w:rFonts w:hint="eastAsia"/>
        </w:rPr>
        <w:t>之间是</w:t>
      </w:r>
      <w:r w:rsidR="007B5CED">
        <w:rPr>
          <w:rFonts w:hint="eastAsia"/>
        </w:rPr>
        <w:t>FPGA</w:t>
      </w:r>
      <w:r w:rsidR="007B5CED">
        <w:rPr>
          <w:rFonts w:hint="eastAsia"/>
        </w:rPr>
        <w:t>系统与</w:t>
      </w:r>
      <w:r w:rsidR="007B5CED">
        <w:rPr>
          <w:rFonts w:hint="eastAsia"/>
        </w:rPr>
        <w:t>CPU</w:t>
      </w:r>
      <w:r w:rsidR="007B5CED">
        <w:rPr>
          <w:rFonts w:hint="eastAsia"/>
        </w:rPr>
        <w:t>系统之间互联，最终方案是采用</w:t>
      </w:r>
      <w:r w:rsidR="007B5CED">
        <w:rPr>
          <w:rFonts w:hint="eastAsia"/>
        </w:rPr>
        <w:t>PCI</w:t>
      </w:r>
      <w:r w:rsidR="007E2AF5">
        <w:rPr>
          <w:rFonts w:hint="eastAsia"/>
        </w:rPr>
        <w:t>e</w:t>
      </w:r>
      <w:r w:rsidR="007B5CED">
        <w:t xml:space="preserve"> </w:t>
      </w:r>
      <w:r w:rsidR="009F6623">
        <w:t xml:space="preserve">x2 </w:t>
      </w:r>
      <w:r w:rsidR="007B5CED">
        <w:rPr>
          <w:rFonts w:hint="eastAsia"/>
        </w:rPr>
        <w:t>Ge</w:t>
      </w:r>
      <w:r w:rsidR="009F6623">
        <w:t>n 2</w:t>
      </w:r>
      <w:r w:rsidR="007B5CED">
        <w:rPr>
          <w:rFonts w:hint="eastAsia"/>
        </w:rPr>
        <w:t>，并且使用光纤连接，这一部分将在下一节详细介绍。</w:t>
      </w:r>
    </w:p>
    <w:p w14:paraId="39B91A10" w14:textId="7D9A29E7" w:rsidR="00F351B9" w:rsidRDefault="00CE1A9F" w:rsidP="00C52918">
      <w:pPr>
        <w:pStyle w:val="a2"/>
        <w:ind w:firstLine="480"/>
      </w:pPr>
      <w:r>
        <w:t>ROB</w:t>
      </w:r>
      <w:r w:rsidR="009374EF">
        <w:rPr>
          <w:rFonts w:hint="eastAsia"/>
        </w:rPr>
        <w:t>可以支持接收</w:t>
      </w:r>
      <w:r w:rsidR="009374EF">
        <w:rPr>
          <w:rFonts w:hint="eastAsia"/>
        </w:rPr>
        <w:t>10</w:t>
      </w:r>
      <w:r w:rsidR="009374EF">
        <w:rPr>
          <w:rFonts w:hint="eastAsia"/>
        </w:rPr>
        <w:t>块</w:t>
      </w:r>
      <w:r>
        <w:rPr>
          <w:rFonts w:hint="eastAsia"/>
        </w:rPr>
        <w:t>FEB</w:t>
      </w:r>
      <w:r w:rsidR="009374EF">
        <w:rPr>
          <w:rFonts w:hint="eastAsia"/>
        </w:rPr>
        <w:t>的数据，</w:t>
      </w:r>
      <w:r>
        <w:rPr>
          <w:rFonts w:hint="eastAsia"/>
        </w:rPr>
        <w:t>也就是说</w:t>
      </w:r>
      <w:r>
        <w:rPr>
          <w:rFonts w:hint="eastAsia"/>
        </w:rPr>
        <w:t>ROB</w:t>
      </w:r>
      <w:r>
        <w:rPr>
          <w:rFonts w:hint="eastAsia"/>
        </w:rPr>
        <w:t>需要</w:t>
      </w:r>
      <w:r>
        <w:rPr>
          <w:rFonts w:hint="eastAsia"/>
        </w:rPr>
        <w:t>10</w:t>
      </w:r>
      <w:r>
        <w:rPr>
          <w:rFonts w:hint="eastAsia"/>
        </w:rPr>
        <w:t>个高速串行收发器来与</w:t>
      </w:r>
      <w:r>
        <w:rPr>
          <w:rFonts w:hint="eastAsia"/>
        </w:rPr>
        <w:t>FEB</w:t>
      </w:r>
      <w:r>
        <w:rPr>
          <w:rFonts w:hint="eastAsia"/>
        </w:rPr>
        <w:t>进行通信。</w:t>
      </w:r>
      <w:r w:rsidR="007B5CED">
        <w:t>ROB</w:t>
      </w:r>
      <w:r w:rsidR="007B5CED">
        <w:rPr>
          <w:rFonts w:hint="eastAsia"/>
        </w:rPr>
        <w:t>和</w:t>
      </w:r>
      <w:r w:rsidR="007B5CED">
        <w:t>DPB</w:t>
      </w:r>
      <w:r w:rsidR="007B5CED">
        <w:rPr>
          <w:rFonts w:hint="eastAsia"/>
        </w:rPr>
        <w:t>之间则</w:t>
      </w:r>
      <w:r>
        <w:rPr>
          <w:rFonts w:hint="eastAsia"/>
        </w:rPr>
        <w:t>需要</w:t>
      </w:r>
      <w:r>
        <w:rPr>
          <w:rFonts w:hint="eastAsia"/>
        </w:rPr>
        <w:t>2</w:t>
      </w:r>
      <w:r w:rsidR="007B5CED">
        <w:rPr>
          <w:rFonts w:hint="eastAsia"/>
        </w:rPr>
        <w:t>个</w:t>
      </w:r>
      <w:r w:rsidR="007B5CED">
        <w:rPr>
          <w:rFonts w:hint="eastAsia"/>
        </w:rPr>
        <w:t>GTX</w:t>
      </w:r>
      <w:r w:rsidR="007B5CED">
        <w:rPr>
          <w:rFonts w:hint="eastAsia"/>
        </w:rPr>
        <w:t>用于实现</w:t>
      </w:r>
      <w:r w:rsidR="007B5CED">
        <w:rPr>
          <w:rFonts w:hint="eastAsia"/>
        </w:rPr>
        <w:t>PCI</w:t>
      </w:r>
      <w:r w:rsidR="009F6623">
        <w:rPr>
          <w:rFonts w:hint="eastAsia"/>
        </w:rPr>
        <w:t>e</w:t>
      </w:r>
      <w:r w:rsidR="007B5CED">
        <w:rPr>
          <w:rFonts w:hint="eastAsia"/>
        </w:rPr>
        <w:t>。</w:t>
      </w:r>
      <w:r>
        <w:rPr>
          <w:rFonts w:hint="eastAsia"/>
        </w:rPr>
        <w:t>所以</w:t>
      </w:r>
      <w:r>
        <w:rPr>
          <w:rFonts w:hint="eastAsia"/>
        </w:rPr>
        <w:t>ROB</w:t>
      </w:r>
      <w:r>
        <w:rPr>
          <w:rFonts w:hint="eastAsia"/>
        </w:rPr>
        <w:t>上高速串行收发器的数量至少要大于</w:t>
      </w:r>
      <w:r>
        <w:rPr>
          <w:rFonts w:hint="eastAsia"/>
        </w:rPr>
        <w:t>12</w:t>
      </w:r>
      <w:r>
        <w:rPr>
          <w:rFonts w:hint="eastAsia"/>
        </w:rPr>
        <w:t>。</w:t>
      </w:r>
      <w:r w:rsidR="007628E8">
        <w:rPr>
          <w:rFonts w:hint="eastAsia"/>
        </w:rPr>
        <w:t>而</w:t>
      </w:r>
      <w:r w:rsidR="007628E8">
        <w:rPr>
          <w:rFonts w:hint="eastAsia"/>
        </w:rPr>
        <w:t>Kintex</w:t>
      </w:r>
      <w:r w:rsidR="007628E8">
        <w:t>-</w:t>
      </w:r>
      <w:r w:rsidR="007628E8">
        <w:rPr>
          <w:rFonts w:hint="eastAsia"/>
        </w:rPr>
        <w:t>7</w:t>
      </w:r>
      <w:r w:rsidR="007628E8">
        <w:rPr>
          <w:rFonts w:hint="eastAsia"/>
        </w:rPr>
        <w:t>小容量版本基本都只集成了</w:t>
      </w:r>
      <w:r w:rsidR="007628E8">
        <w:rPr>
          <w:rFonts w:hint="eastAsia"/>
        </w:rPr>
        <w:t>8</w:t>
      </w:r>
      <w:r w:rsidR="007628E8">
        <w:rPr>
          <w:rFonts w:hint="eastAsia"/>
        </w:rPr>
        <w:t>个</w:t>
      </w:r>
      <w:r w:rsidR="007628E8">
        <w:rPr>
          <w:rFonts w:hint="eastAsia"/>
        </w:rPr>
        <w:t>G</w:t>
      </w:r>
      <w:r w:rsidR="007628E8">
        <w:t>TX</w:t>
      </w:r>
      <w:r w:rsidR="007628E8">
        <w:rPr>
          <w:rFonts w:hint="eastAsia"/>
        </w:rPr>
        <w:t>，集成了</w:t>
      </w:r>
      <w:r w:rsidR="007628E8">
        <w:rPr>
          <w:rFonts w:hint="eastAsia"/>
        </w:rPr>
        <w:t>16</w:t>
      </w:r>
      <w:r w:rsidR="007628E8">
        <w:rPr>
          <w:rFonts w:hint="eastAsia"/>
        </w:rPr>
        <w:t>个</w:t>
      </w:r>
      <w:r w:rsidR="007628E8">
        <w:rPr>
          <w:rFonts w:hint="eastAsia"/>
        </w:rPr>
        <w:t>GTX</w:t>
      </w:r>
      <w:r w:rsidR="007628E8">
        <w:rPr>
          <w:rFonts w:hint="eastAsia"/>
        </w:rPr>
        <w:t>的</w:t>
      </w:r>
      <w:r w:rsidR="007628E8">
        <w:rPr>
          <w:rFonts w:hint="eastAsia"/>
        </w:rPr>
        <w:t>FPGA</w:t>
      </w:r>
      <w:r w:rsidR="007628E8">
        <w:rPr>
          <w:rFonts w:hint="eastAsia"/>
        </w:rPr>
        <w:t>价格上会高出很多。所以</w:t>
      </w:r>
      <w:r w:rsidR="00BB7ABD">
        <w:rPr>
          <w:rFonts w:hint="eastAsia"/>
        </w:rPr>
        <w:t>在综合了成本、资源量等方面的考虑，最终选择使用两片</w:t>
      </w:r>
      <w:r w:rsidR="00BB7ABD">
        <w:rPr>
          <w:rFonts w:hint="eastAsia"/>
        </w:rPr>
        <w:t>FPGA</w:t>
      </w:r>
      <w:r w:rsidR="00BB7ABD">
        <w:rPr>
          <w:rFonts w:hint="eastAsia"/>
        </w:rPr>
        <w:t>，每片</w:t>
      </w:r>
      <w:r w:rsidR="00BB7ABD">
        <w:rPr>
          <w:rFonts w:hint="eastAsia"/>
        </w:rPr>
        <w:t>FPGA</w:t>
      </w:r>
      <w:r w:rsidR="00BB7ABD">
        <w:rPr>
          <w:rFonts w:hint="eastAsia"/>
        </w:rPr>
        <w:t>集成了</w:t>
      </w:r>
      <w:r w:rsidR="00BB7ABD">
        <w:rPr>
          <w:rFonts w:hint="eastAsia"/>
        </w:rPr>
        <w:t>8</w:t>
      </w:r>
      <w:r w:rsidR="00BB7ABD">
        <w:rPr>
          <w:rFonts w:hint="eastAsia"/>
        </w:rPr>
        <w:t>个</w:t>
      </w:r>
      <w:r w:rsidR="00BB7ABD">
        <w:t>GTX</w:t>
      </w:r>
      <w:r w:rsidR="00BB7ABD">
        <w:rPr>
          <w:rFonts w:hint="eastAsia"/>
        </w:rPr>
        <w:t>模块</w:t>
      </w:r>
      <w:r w:rsidR="00F351B9">
        <w:rPr>
          <w:rFonts w:hint="eastAsia"/>
        </w:rPr>
        <w:t>，具体型号为</w:t>
      </w:r>
      <w:r w:rsidR="00F351B9" w:rsidRPr="0008313E">
        <w:t>XC7K160T-2FFG676C</w:t>
      </w:r>
      <w:r w:rsidR="00D76836">
        <w:rPr>
          <w:rFonts w:hint="eastAsia"/>
        </w:rPr>
        <w:t>。</w:t>
      </w:r>
    </w:p>
    <w:p w14:paraId="5B162A8C" w14:textId="38278D00" w:rsidR="00451506" w:rsidRDefault="00451506" w:rsidP="00B43FBC">
      <w:pPr>
        <w:pStyle w:val="3"/>
        <w:spacing w:before="156" w:after="156"/>
      </w:pPr>
      <w:bookmarkStart w:id="292" w:name="_Toc484419136"/>
      <w:r>
        <w:rPr>
          <w:rFonts w:hint="eastAsia"/>
        </w:rPr>
        <w:t>Xilinx</w:t>
      </w:r>
      <w:r w:rsidR="00633609">
        <w:rPr>
          <w:rFonts w:hint="eastAsia"/>
        </w:rPr>
        <w:t xml:space="preserve"> GTP/GTX</w:t>
      </w:r>
      <w:bookmarkEnd w:id="292"/>
    </w:p>
    <w:p w14:paraId="2C3876D1" w14:textId="1044BBDC" w:rsidR="00D922AD" w:rsidRDefault="00D06F95" w:rsidP="00D922AD">
      <w:pPr>
        <w:pStyle w:val="a2"/>
        <w:ind w:firstLine="480"/>
      </w:pPr>
      <w:r>
        <w:rPr>
          <w:rFonts w:hint="eastAsia"/>
        </w:rPr>
        <w:t>目前的</w:t>
      </w:r>
      <w:r>
        <w:rPr>
          <w:rFonts w:hint="eastAsia"/>
        </w:rPr>
        <w:t>FPGA</w:t>
      </w:r>
      <w:r>
        <w:rPr>
          <w:rFonts w:hint="eastAsia"/>
        </w:rPr>
        <w:t>普遍都集成了高速串行收发器，可以</w:t>
      </w:r>
      <w:r w:rsidR="00D922AD">
        <w:rPr>
          <w:rFonts w:hint="eastAsia"/>
        </w:rPr>
        <w:t>用于</w:t>
      </w:r>
      <w:r>
        <w:rPr>
          <w:rFonts w:hint="eastAsia"/>
        </w:rPr>
        <w:t>实现多种不同的协议</w:t>
      </w:r>
      <w:r w:rsidR="00D922AD">
        <w:rPr>
          <w:rFonts w:hint="eastAsia"/>
        </w:rPr>
        <w:t>，如</w:t>
      </w:r>
      <w:r w:rsidR="00D922AD">
        <w:rPr>
          <w:rFonts w:hint="eastAsia"/>
        </w:rPr>
        <w:t>PCI</w:t>
      </w:r>
      <w:r w:rsidR="007E2AF5">
        <w:rPr>
          <w:rFonts w:hint="eastAsia"/>
        </w:rPr>
        <w:t>e</w:t>
      </w:r>
      <w:r w:rsidR="00D922AD">
        <w:rPr>
          <w:rFonts w:hint="eastAsia"/>
        </w:rPr>
        <w:t>、</w:t>
      </w:r>
      <w:r w:rsidR="00D922AD">
        <w:rPr>
          <w:rFonts w:hint="eastAsia"/>
        </w:rPr>
        <w:t>Rapid</w:t>
      </w:r>
      <w:r w:rsidR="00D922AD">
        <w:t>IO</w:t>
      </w:r>
      <w:r w:rsidR="00D922AD">
        <w:rPr>
          <w:rFonts w:hint="eastAsia"/>
        </w:rPr>
        <w:t>、</w:t>
      </w:r>
      <w:r w:rsidR="00D922AD">
        <w:rPr>
          <w:rFonts w:hint="eastAsia"/>
        </w:rPr>
        <w:t>SATA</w:t>
      </w:r>
      <w:r w:rsidR="00D922AD">
        <w:rPr>
          <w:rFonts w:hint="eastAsia"/>
        </w:rPr>
        <w:t>等</w:t>
      </w:r>
      <w:r w:rsidR="000022BF">
        <w:rPr>
          <w:rFonts w:hint="eastAsia"/>
        </w:rPr>
        <w:t>。</w:t>
      </w:r>
      <w:r w:rsidR="00F326FF">
        <w:rPr>
          <w:rFonts w:hint="eastAsia"/>
        </w:rPr>
        <w:t>Xilinx</w:t>
      </w:r>
      <w:r w:rsidR="00F326FF">
        <w:rPr>
          <w:rFonts w:hint="eastAsia"/>
        </w:rPr>
        <w:t>公司的高速串行收发器</w:t>
      </w:r>
      <w:r w:rsidR="00D922AD">
        <w:rPr>
          <w:rFonts w:hint="eastAsia"/>
        </w:rPr>
        <w:t>按照速度的不同分为几个等级：</w:t>
      </w:r>
      <w:r w:rsidR="00F326FF">
        <w:rPr>
          <w:rFonts w:hint="eastAsia"/>
        </w:rPr>
        <w:t>GTP/GTX/GTH</w:t>
      </w:r>
      <w:r w:rsidR="00F326FF">
        <w:t>/GTZ</w:t>
      </w:r>
      <w:r w:rsidR="007E2AF5">
        <w:t xml:space="preserve"> </w:t>
      </w:r>
      <w:r w:rsidR="007E2AF5">
        <w:fldChar w:fldCharType="begin"/>
      </w:r>
      <w:r w:rsidR="007E2AF5">
        <w:instrText xml:space="preserve"> REF _Ref484265039 \r \h </w:instrText>
      </w:r>
      <w:r w:rsidR="007E2AF5">
        <w:fldChar w:fldCharType="separate"/>
      </w:r>
      <w:r w:rsidR="007033F6">
        <w:t>[4]</w:t>
      </w:r>
      <w:r w:rsidR="007E2AF5">
        <w:fldChar w:fldCharType="end"/>
      </w:r>
      <w:r w:rsidR="00D922AD">
        <w:rPr>
          <w:rFonts w:hint="eastAsia"/>
        </w:rPr>
        <w:t>。</w:t>
      </w:r>
      <w:r w:rsidR="00D922AD">
        <w:rPr>
          <w:rFonts w:hint="eastAsia"/>
        </w:rPr>
        <w:t>FEB</w:t>
      </w:r>
      <w:r w:rsidR="00D922AD">
        <w:rPr>
          <w:rFonts w:hint="eastAsia"/>
        </w:rPr>
        <w:t>板上的使用的</w:t>
      </w:r>
      <w:r w:rsidR="00D922AD">
        <w:rPr>
          <w:rFonts w:hint="eastAsia"/>
        </w:rPr>
        <w:t>Ar</w:t>
      </w:r>
      <w:r w:rsidR="00D922AD">
        <w:t>tix-7</w:t>
      </w:r>
      <w:r w:rsidR="00D922AD">
        <w:rPr>
          <w:rFonts w:hint="eastAsia"/>
        </w:rPr>
        <w:t>系列</w:t>
      </w:r>
      <w:r w:rsidR="00D922AD">
        <w:rPr>
          <w:rFonts w:hint="eastAsia"/>
        </w:rPr>
        <w:t>FPGA</w:t>
      </w:r>
      <w:r w:rsidR="00D922AD">
        <w:rPr>
          <w:rFonts w:hint="eastAsia"/>
        </w:rPr>
        <w:t>集成了</w:t>
      </w:r>
      <w:r w:rsidR="00D922AD">
        <w:rPr>
          <w:rFonts w:hint="eastAsia"/>
        </w:rPr>
        <w:t>GTP</w:t>
      </w:r>
      <w:r w:rsidR="00451506" w:rsidRPr="000D1E52">
        <w:rPr>
          <w:rFonts w:hint="eastAsia"/>
        </w:rPr>
        <w:t>，最高</w:t>
      </w:r>
      <w:r w:rsidR="00D922AD">
        <w:rPr>
          <w:rFonts w:hint="eastAsia"/>
        </w:rPr>
        <w:t>速度</w:t>
      </w:r>
      <w:r w:rsidR="00451506" w:rsidRPr="000D1E52">
        <w:rPr>
          <w:rFonts w:hint="eastAsia"/>
        </w:rPr>
        <w:t>支持</w:t>
      </w:r>
      <w:r w:rsidR="00D922AD">
        <w:rPr>
          <w:rFonts w:hint="eastAsia"/>
        </w:rPr>
        <w:t>到</w:t>
      </w:r>
      <w:r w:rsidR="006A385E">
        <w:t>6.6</w:t>
      </w:r>
      <w:r w:rsidR="00451506">
        <w:t xml:space="preserve"> </w:t>
      </w:r>
      <w:r w:rsidR="00451506" w:rsidRPr="000D1E52">
        <w:rPr>
          <w:rFonts w:hint="eastAsia"/>
        </w:rPr>
        <w:t>Gb</w:t>
      </w:r>
      <w:r w:rsidR="00451506">
        <w:t>ps</w:t>
      </w:r>
      <w:r w:rsidR="00451506" w:rsidRPr="000D1E52">
        <w:rPr>
          <w:rFonts w:hint="eastAsia"/>
        </w:rPr>
        <w:t>。</w:t>
      </w:r>
      <w:r w:rsidR="00D922AD">
        <w:rPr>
          <w:rFonts w:hint="eastAsia"/>
        </w:rPr>
        <w:t>R</w:t>
      </w:r>
      <w:r w:rsidR="00D922AD">
        <w:t>OB</w:t>
      </w:r>
      <w:r w:rsidR="00D922AD">
        <w:rPr>
          <w:rFonts w:hint="eastAsia"/>
        </w:rPr>
        <w:t>板上使用的</w:t>
      </w:r>
      <w:r w:rsidR="00D922AD">
        <w:rPr>
          <w:rFonts w:hint="eastAsia"/>
        </w:rPr>
        <w:t>Kintex</w:t>
      </w:r>
      <w:r w:rsidR="00D922AD">
        <w:t>-7</w:t>
      </w:r>
      <w:r w:rsidR="00D922AD">
        <w:rPr>
          <w:rFonts w:hint="eastAsia"/>
        </w:rPr>
        <w:t>系列</w:t>
      </w:r>
      <w:r w:rsidR="00D922AD">
        <w:rPr>
          <w:rFonts w:hint="eastAsia"/>
        </w:rPr>
        <w:t>FPGA</w:t>
      </w:r>
      <w:r w:rsidR="00D922AD">
        <w:rPr>
          <w:rFonts w:hint="eastAsia"/>
        </w:rPr>
        <w:t>集成了</w:t>
      </w:r>
      <w:r w:rsidR="00D922AD">
        <w:rPr>
          <w:rFonts w:hint="eastAsia"/>
        </w:rPr>
        <w:t>GTX</w:t>
      </w:r>
      <w:r w:rsidR="00D922AD">
        <w:rPr>
          <w:rFonts w:hint="eastAsia"/>
        </w:rPr>
        <w:t>，最高速度支持到</w:t>
      </w:r>
      <w:r w:rsidR="006A385E">
        <w:t>12.5</w:t>
      </w:r>
      <w:r w:rsidR="00D922AD">
        <w:t xml:space="preserve"> </w:t>
      </w:r>
      <w:r w:rsidR="00D922AD">
        <w:rPr>
          <w:rFonts w:hint="eastAsia"/>
        </w:rPr>
        <w:t>Gbps</w:t>
      </w:r>
      <w:r w:rsidR="00D922AD">
        <w:rPr>
          <w:rFonts w:hint="eastAsia"/>
        </w:rPr>
        <w:t>。</w:t>
      </w:r>
    </w:p>
    <w:p w14:paraId="34350993" w14:textId="00B568CF" w:rsidR="000524AD" w:rsidRDefault="00451506" w:rsidP="00451506">
      <w:pPr>
        <w:pStyle w:val="a2"/>
        <w:ind w:firstLine="480"/>
      </w:pPr>
      <w:r w:rsidRPr="000D1E52">
        <w:rPr>
          <w:rFonts w:hint="eastAsia"/>
        </w:rPr>
        <w:t>7</w:t>
      </w:r>
      <w:r w:rsidRPr="000D1E52">
        <w:rPr>
          <w:rFonts w:hint="eastAsia"/>
        </w:rPr>
        <w:t>系列</w:t>
      </w:r>
      <w:r w:rsidRPr="000D1E52">
        <w:rPr>
          <w:rFonts w:hint="eastAsia"/>
        </w:rPr>
        <w:t>FPGA</w:t>
      </w:r>
      <w:r w:rsidRPr="000D1E52">
        <w:rPr>
          <w:rFonts w:hint="eastAsia"/>
        </w:rPr>
        <w:t>中的每</w:t>
      </w:r>
      <w:r w:rsidRPr="000D1E52">
        <w:rPr>
          <w:rFonts w:hint="eastAsia"/>
        </w:rPr>
        <w:t>4</w:t>
      </w:r>
      <w:r w:rsidRPr="000D1E52">
        <w:rPr>
          <w:rFonts w:hint="eastAsia"/>
        </w:rPr>
        <w:t>个高速串行收发器称为一个集合（</w:t>
      </w:r>
      <w:r w:rsidRPr="000D1E52">
        <w:rPr>
          <w:rFonts w:hint="eastAsia"/>
        </w:rPr>
        <w:t>Quad</w:t>
      </w:r>
      <w:r w:rsidR="000524AD">
        <w:rPr>
          <w:rFonts w:hint="eastAsia"/>
        </w:rPr>
        <w:t>），</w:t>
      </w:r>
      <w:r w:rsidR="009F6623">
        <w:fldChar w:fldCharType="begin"/>
      </w:r>
      <w:r w:rsidR="009F6623">
        <w:instrText xml:space="preserve"> </w:instrText>
      </w:r>
      <w:r w:rsidR="009F6623">
        <w:rPr>
          <w:rFonts w:hint="eastAsia"/>
        </w:rPr>
        <w:instrText>REF _Ref481887190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5</w:t>
      </w:r>
      <w:r w:rsidR="009F6623">
        <w:fldChar w:fldCharType="end"/>
      </w:r>
      <w:r w:rsidRPr="000D1E52">
        <w:rPr>
          <w:rFonts w:hint="eastAsia"/>
        </w:rPr>
        <w:t>显示了一个</w:t>
      </w:r>
      <w:r w:rsidRPr="000D1E52">
        <w:rPr>
          <w:rFonts w:hint="eastAsia"/>
        </w:rPr>
        <w:t>GTP Quad</w:t>
      </w:r>
      <w:r w:rsidR="000524AD">
        <w:rPr>
          <w:rFonts w:hint="eastAsia"/>
        </w:rPr>
        <w:t>的结构</w:t>
      </w:r>
      <w:r w:rsidR="007E2AF5">
        <w:fldChar w:fldCharType="begin"/>
      </w:r>
      <w:r w:rsidR="007E2AF5">
        <w:instrText xml:space="preserve"> </w:instrText>
      </w:r>
      <w:r w:rsidR="007E2AF5">
        <w:rPr>
          <w:rFonts w:hint="eastAsia"/>
        </w:rPr>
        <w:instrText>REF _Ref484264965 \r \h</w:instrText>
      </w:r>
      <w:r w:rsidR="007E2AF5">
        <w:instrText xml:space="preserve"> </w:instrText>
      </w:r>
      <w:r w:rsidR="007E2AF5">
        <w:fldChar w:fldCharType="separate"/>
      </w:r>
      <w:r w:rsidR="007033F6">
        <w:t>[3]</w:t>
      </w:r>
      <w:r w:rsidR="007E2AF5">
        <w:fldChar w:fldCharType="end"/>
      </w:r>
      <w:r w:rsidRPr="000D1E52">
        <w:rPr>
          <w:rFonts w:hint="eastAsia"/>
        </w:rPr>
        <w:t>，包括参考时钟分配模块、</w:t>
      </w:r>
      <w:r w:rsidRPr="000D1E52">
        <w:rPr>
          <w:rFonts w:hint="eastAsia"/>
        </w:rPr>
        <w:t>GTPE2_COMMON</w:t>
      </w:r>
      <w:r w:rsidRPr="000D1E52">
        <w:rPr>
          <w:rFonts w:hint="eastAsia"/>
        </w:rPr>
        <w:t>原语和</w:t>
      </w:r>
      <w:r w:rsidRPr="000D1E52">
        <w:rPr>
          <w:rFonts w:hint="eastAsia"/>
        </w:rPr>
        <w:t>4</w:t>
      </w:r>
      <w:r w:rsidRPr="000D1E52">
        <w:rPr>
          <w:rFonts w:hint="eastAsia"/>
        </w:rPr>
        <w:t>个</w:t>
      </w:r>
      <w:r w:rsidRPr="000D1E52">
        <w:rPr>
          <w:rFonts w:hint="eastAsia"/>
        </w:rPr>
        <w:t>GTPE2_CHANNEL</w:t>
      </w:r>
      <w:r w:rsidRPr="000D1E52">
        <w:rPr>
          <w:rFonts w:hint="eastAsia"/>
        </w:rPr>
        <w:t>原语。</w:t>
      </w:r>
      <w:r w:rsidR="000524AD">
        <w:rPr>
          <w:rFonts w:hint="eastAsia"/>
        </w:rPr>
        <w:t>GTX Quad</w:t>
      </w:r>
      <w:r w:rsidR="000524AD">
        <w:rPr>
          <w:rFonts w:hint="eastAsia"/>
        </w:rPr>
        <w:t>的结构与之类似，主要区别在于：</w:t>
      </w:r>
      <w:r w:rsidR="000524AD">
        <w:rPr>
          <w:rFonts w:hint="eastAsia"/>
        </w:rPr>
        <w:lastRenderedPageBreak/>
        <w:t>GTP</w:t>
      </w:r>
      <w:r w:rsidR="000524AD">
        <w:rPr>
          <w:rFonts w:hint="eastAsia"/>
        </w:rPr>
        <w:t>只有两个</w:t>
      </w:r>
      <w:r w:rsidR="000524AD">
        <w:rPr>
          <w:rFonts w:hint="eastAsia"/>
        </w:rPr>
        <w:t>PLL</w:t>
      </w:r>
      <w:r w:rsidR="000524AD">
        <w:rPr>
          <w:rFonts w:hint="eastAsia"/>
        </w:rPr>
        <w:t>，</w:t>
      </w:r>
      <w:r w:rsidR="000524AD">
        <w:rPr>
          <w:rFonts w:hint="eastAsia"/>
        </w:rPr>
        <w:t>4</w:t>
      </w:r>
      <w:r w:rsidR="000524AD">
        <w:rPr>
          <w:rFonts w:hint="eastAsia"/>
        </w:rPr>
        <w:t>个收发器共用；</w:t>
      </w:r>
      <w:r w:rsidR="000524AD">
        <w:rPr>
          <w:rFonts w:hint="eastAsia"/>
        </w:rPr>
        <w:t>GTX</w:t>
      </w:r>
      <w:r w:rsidR="000524AD">
        <w:rPr>
          <w:rFonts w:hint="eastAsia"/>
        </w:rPr>
        <w:t>共有</w:t>
      </w:r>
      <w:r w:rsidR="000524AD">
        <w:rPr>
          <w:rFonts w:hint="eastAsia"/>
        </w:rPr>
        <w:t>5</w:t>
      </w:r>
      <w:r w:rsidR="000524AD">
        <w:rPr>
          <w:rFonts w:hint="eastAsia"/>
        </w:rPr>
        <w:t>个</w:t>
      </w:r>
      <w:r w:rsidR="000524AD">
        <w:rPr>
          <w:rFonts w:hint="eastAsia"/>
        </w:rPr>
        <w:t>PLL</w:t>
      </w:r>
      <w:r w:rsidR="000524AD">
        <w:rPr>
          <w:rFonts w:hint="eastAsia"/>
        </w:rPr>
        <w:t>，</w:t>
      </w:r>
      <w:r w:rsidR="00F10533">
        <w:rPr>
          <w:rFonts w:hint="eastAsia"/>
        </w:rPr>
        <w:t>4</w:t>
      </w:r>
      <w:r w:rsidR="00F10533">
        <w:rPr>
          <w:rFonts w:hint="eastAsia"/>
        </w:rPr>
        <w:t>个</w:t>
      </w:r>
      <w:r w:rsidR="000524AD">
        <w:rPr>
          <w:rFonts w:hint="eastAsia"/>
        </w:rPr>
        <w:t>收发器共用</w:t>
      </w:r>
      <w:r w:rsidR="00F10533">
        <w:rPr>
          <w:rFonts w:hint="eastAsia"/>
        </w:rPr>
        <w:t>一个</w:t>
      </w:r>
      <w:r w:rsidR="007E2AF5">
        <w:rPr>
          <w:rFonts w:hint="eastAsia"/>
        </w:rPr>
        <w:t>性能更好的</w:t>
      </w:r>
      <w:r w:rsidR="00F10533">
        <w:rPr>
          <w:rFonts w:hint="eastAsia"/>
        </w:rPr>
        <w:t>QPLL</w:t>
      </w:r>
      <w:r w:rsidR="00F10533">
        <w:rPr>
          <w:rFonts w:hint="eastAsia"/>
        </w:rPr>
        <w:t>（</w:t>
      </w:r>
      <w:r w:rsidR="00F10533">
        <w:rPr>
          <w:rFonts w:hint="eastAsia"/>
        </w:rPr>
        <w:t>LC</w:t>
      </w:r>
      <w:r w:rsidR="00F10533">
        <w:t xml:space="preserve"> </w:t>
      </w:r>
      <w:r w:rsidR="00F10533">
        <w:rPr>
          <w:rFonts w:hint="eastAsia"/>
        </w:rPr>
        <w:t>tank</w:t>
      </w:r>
      <w:r w:rsidR="00F10533">
        <w:rPr>
          <w:rFonts w:hint="eastAsia"/>
        </w:rPr>
        <w:t>）</w:t>
      </w:r>
      <w:r w:rsidR="000524AD">
        <w:rPr>
          <w:rFonts w:hint="eastAsia"/>
        </w:rPr>
        <w:t>，除此之外，每个收发器还集成了一个单独的</w:t>
      </w:r>
      <w:r w:rsidR="000524AD">
        <w:rPr>
          <w:rFonts w:hint="eastAsia"/>
        </w:rPr>
        <w:t>CPLL</w:t>
      </w:r>
      <w:r w:rsidR="00F10533">
        <w:rPr>
          <w:rFonts w:hint="eastAsia"/>
        </w:rPr>
        <w:t>（</w:t>
      </w:r>
      <w:r w:rsidR="00EA4133">
        <w:rPr>
          <w:rFonts w:hint="eastAsia"/>
        </w:rPr>
        <w:t>ring</w:t>
      </w:r>
      <w:r w:rsidR="00EA4133">
        <w:t xml:space="preserve"> oscillator</w:t>
      </w:r>
      <w:r w:rsidR="00F10533">
        <w:rPr>
          <w:rFonts w:hint="eastAsia"/>
        </w:rPr>
        <w:t>）</w:t>
      </w:r>
      <w:r w:rsidR="000524AD">
        <w:rPr>
          <w:rFonts w:hint="eastAsia"/>
        </w:rPr>
        <w:t>。</w:t>
      </w:r>
    </w:p>
    <w:p w14:paraId="3EE088EE" w14:textId="77777777" w:rsidR="000524AD" w:rsidRDefault="000524AD" w:rsidP="000524AD">
      <w:pPr>
        <w:pStyle w:val="af7"/>
        <w:keepNext/>
        <w:spacing w:before="156"/>
      </w:pPr>
      <w:r w:rsidRPr="000524AD">
        <w:drawing>
          <wp:inline distT="0" distB="0" distL="0" distR="0" wp14:anchorId="4E49AC6D" wp14:editId="3E9B293B">
            <wp:extent cx="3722400" cy="3380400"/>
            <wp:effectExtent l="0" t="0" r="0" b="0"/>
            <wp:docPr id="23" name="图片 23" descr="E:\Work\Documents\Pictures\gtp_transceiver_quad_configuration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Work\Documents\Pictures\gtp_transceiver_quad_configuration_1.tif"/>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4640"/>
                    <a:stretch/>
                  </pic:blipFill>
                  <pic:spPr bwMode="auto">
                    <a:xfrm>
                      <a:off x="0" y="0"/>
                      <a:ext cx="3722400" cy="3380400"/>
                    </a:xfrm>
                    <a:prstGeom prst="rect">
                      <a:avLst/>
                    </a:prstGeom>
                    <a:noFill/>
                    <a:ln>
                      <a:noFill/>
                    </a:ln>
                    <a:extLst>
                      <a:ext uri="{53640926-AAD7-44D8-BBD7-CCE9431645EC}">
                        <a14:shadowObscured xmlns:a14="http://schemas.microsoft.com/office/drawing/2010/main"/>
                      </a:ext>
                    </a:extLst>
                  </pic:spPr>
                </pic:pic>
              </a:graphicData>
            </a:graphic>
          </wp:inline>
        </w:drawing>
      </w:r>
    </w:p>
    <w:p w14:paraId="6F3666F2" w14:textId="5457309A" w:rsidR="000524AD" w:rsidRDefault="000524AD" w:rsidP="000524AD">
      <w:pPr>
        <w:pStyle w:val="aff0"/>
      </w:pPr>
      <w:bookmarkStart w:id="293" w:name="_Ref481887190"/>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5</w:t>
      </w:r>
      <w:r w:rsidR="00CA3B33">
        <w:fldChar w:fldCharType="end"/>
      </w:r>
      <w:bookmarkEnd w:id="293"/>
      <w:r>
        <w:t xml:space="preserve">  GTP Quad</w:t>
      </w:r>
      <w:r>
        <w:rPr>
          <w:rFonts w:hint="eastAsia"/>
        </w:rPr>
        <w:t>结构</w:t>
      </w:r>
    </w:p>
    <w:p w14:paraId="32F50B19" w14:textId="71BD0DF6" w:rsidR="00451506" w:rsidRDefault="00451506" w:rsidP="00451506">
      <w:pPr>
        <w:pStyle w:val="a2"/>
        <w:ind w:firstLine="480"/>
      </w:pPr>
      <w:r w:rsidRPr="000D1E52">
        <w:rPr>
          <w:rFonts w:hint="eastAsia"/>
        </w:rPr>
        <w:t>参考时钟分配模块具有两个专用的差分时钟输入端，实际使用时可选择其中任意一个。</w:t>
      </w:r>
      <w:r w:rsidRPr="000D1E52">
        <w:rPr>
          <w:rFonts w:hint="eastAsia"/>
        </w:rPr>
        <w:t>GTPE2_COMMON</w:t>
      </w:r>
      <w:r w:rsidRPr="000D1E52">
        <w:rPr>
          <w:rFonts w:hint="eastAsia"/>
        </w:rPr>
        <w:t>原语包含了收发器内部使用的两个</w:t>
      </w:r>
      <w:r w:rsidRPr="000D1E52">
        <w:rPr>
          <w:rFonts w:hint="eastAsia"/>
        </w:rPr>
        <w:t>PLL</w:t>
      </w:r>
      <w:r w:rsidRPr="000D1E52">
        <w:rPr>
          <w:rFonts w:hint="eastAsia"/>
        </w:rPr>
        <w:t>，其功能是根据收发器工作时的线速率需求对输入的参考时钟进行倍频，获得的高频时钟用于</w:t>
      </w:r>
      <w:r w:rsidRPr="000D1E52">
        <w:rPr>
          <w:rFonts w:hint="eastAsia"/>
        </w:rPr>
        <w:t>GTP</w:t>
      </w:r>
      <w:r w:rsidRPr="000D1E52">
        <w:rPr>
          <w:rFonts w:hint="eastAsia"/>
        </w:rPr>
        <w:t>收发器发送或接收串行数据，具体使用时也只需要选择其中给一个即可。每个</w:t>
      </w:r>
      <w:r w:rsidRPr="000D1E52">
        <w:rPr>
          <w:rFonts w:hint="eastAsia"/>
        </w:rPr>
        <w:t>GTPE2_CHANNEL</w:t>
      </w:r>
      <w:r w:rsidRPr="000D1E52">
        <w:rPr>
          <w:rFonts w:hint="eastAsia"/>
        </w:rPr>
        <w:t>原语则实现了具体的串行收发器功能。</w:t>
      </w:r>
    </w:p>
    <w:p w14:paraId="7DB77EE4" w14:textId="1ECB043D" w:rsidR="00451506" w:rsidRDefault="00B524FC" w:rsidP="00451506">
      <w:pPr>
        <w:pStyle w:val="a2"/>
        <w:ind w:firstLine="480"/>
      </w:pPr>
      <w:r>
        <w:rPr>
          <w:rFonts w:hint="eastAsia"/>
        </w:rPr>
        <w:t>G</w:t>
      </w:r>
      <w:r>
        <w:t>TP</w:t>
      </w:r>
      <w:r>
        <w:rPr>
          <w:rFonts w:hint="eastAsia"/>
        </w:rPr>
        <w:t>和</w:t>
      </w:r>
      <w:r>
        <w:rPr>
          <w:rFonts w:hint="eastAsia"/>
        </w:rPr>
        <w:t>GTX</w:t>
      </w:r>
      <w:r>
        <w:rPr>
          <w:rFonts w:hint="eastAsia"/>
        </w:rPr>
        <w:t>的</w:t>
      </w:r>
      <w:r>
        <w:rPr>
          <w:rFonts w:hint="eastAsia"/>
        </w:rPr>
        <w:t>Ser</w:t>
      </w:r>
      <w:r>
        <w:t>Des</w:t>
      </w:r>
      <w:r>
        <w:rPr>
          <w:rFonts w:hint="eastAsia"/>
        </w:rPr>
        <w:t>模块是一样的，</w:t>
      </w:r>
      <w:r w:rsidR="0082457D">
        <w:rPr>
          <w:rFonts w:hint="eastAsia"/>
        </w:rPr>
        <w:t>如</w:t>
      </w:r>
      <w:r w:rsidR="009F6623">
        <w:fldChar w:fldCharType="begin"/>
      </w:r>
      <w:r w:rsidR="009F6623">
        <w:instrText xml:space="preserve"> </w:instrText>
      </w:r>
      <w:r w:rsidR="009F6623">
        <w:rPr>
          <w:rFonts w:hint="eastAsia"/>
        </w:rPr>
        <w:instrText>REF _Ref481888246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6</w:t>
      </w:r>
      <w:r w:rsidR="009F6623">
        <w:fldChar w:fldCharType="end"/>
      </w:r>
      <w:r>
        <w:rPr>
          <w:rFonts w:hint="eastAsia"/>
        </w:rPr>
        <w:t>所示</w:t>
      </w:r>
      <w:r w:rsidR="00451506" w:rsidRPr="000D1E52">
        <w:rPr>
          <w:rFonts w:hint="eastAsia"/>
        </w:rPr>
        <w:t>。发送或接收通道可分为物理编码子层（</w:t>
      </w:r>
      <w:r w:rsidR="0082457D">
        <w:rPr>
          <w:rFonts w:hint="eastAsia"/>
        </w:rPr>
        <w:t>Physical</w:t>
      </w:r>
      <w:r w:rsidR="0082457D">
        <w:t xml:space="preserve"> Coding Sublayer, </w:t>
      </w:r>
      <w:r w:rsidR="00451506" w:rsidRPr="000D1E52">
        <w:rPr>
          <w:rFonts w:hint="eastAsia"/>
        </w:rPr>
        <w:t>PCS</w:t>
      </w:r>
      <w:r w:rsidR="00451506" w:rsidRPr="000D1E52">
        <w:rPr>
          <w:rFonts w:hint="eastAsia"/>
        </w:rPr>
        <w:t>）和物理媒介适配层（</w:t>
      </w:r>
      <w:r w:rsidR="0082457D" w:rsidRPr="0082457D">
        <w:t>Physical Medium Attachment</w:t>
      </w:r>
      <w:r w:rsidR="00451506" w:rsidRPr="000D1E52">
        <w:rPr>
          <w:rFonts w:hint="eastAsia"/>
        </w:rPr>
        <w:t>）两部分</w:t>
      </w:r>
      <w:r w:rsidR="0082457D">
        <w:rPr>
          <w:rFonts w:hint="eastAsia"/>
        </w:rPr>
        <w:t>。</w:t>
      </w:r>
      <w:r w:rsidR="00451506" w:rsidRPr="000D1E52">
        <w:rPr>
          <w:rFonts w:hint="eastAsia"/>
        </w:rPr>
        <w:t>PCS</w:t>
      </w:r>
      <w:r w:rsidR="00451506" w:rsidRPr="000D1E52">
        <w:rPr>
          <w:rFonts w:hint="eastAsia"/>
        </w:rPr>
        <w:t>为模数混合层，包括</w:t>
      </w:r>
      <w:r w:rsidR="00451506" w:rsidRPr="000D1E52">
        <w:rPr>
          <w:rFonts w:hint="eastAsia"/>
        </w:rPr>
        <w:t>8B/10B</w:t>
      </w:r>
      <w:r w:rsidR="00451506" w:rsidRPr="000D1E52">
        <w:rPr>
          <w:rFonts w:hint="eastAsia"/>
        </w:rPr>
        <w:t>编解码、缓冲区、通道绑定和时钟修正等电路</w:t>
      </w:r>
      <w:r w:rsidR="00B93568">
        <w:rPr>
          <w:rFonts w:hint="eastAsia"/>
        </w:rPr>
        <w:t>。</w:t>
      </w:r>
      <w:r w:rsidR="00451506" w:rsidRPr="000D1E52">
        <w:rPr>
          <w:rFonts w:hint="eastAsia"/>
        </w:rPr>
        <w:t>PMA</w:t>
      </w:r>
      <w:r w:rsidR="00451506" w:rsidRPr="000D1E52">
        <w:rPr>
          <w:rFonts w:hint="eastAsia"/>
        </w:rPr>
        <w:t>为模拟信号层，包含高速串并转换、预加重、接收均衡、时钟发生器及时钟恢复（</w:t>
      </w:r>
      <w:r w:rsidR="00451506" w:rsidRPr="000D1E52">
        <w:rPr>
          <w:rFonts w:hint="eastAsia"/>
        </w:rPr>
        <w:t>CDR</w:t>
      </w:r>
      <w:r w:rsidR="00451506" w:rsidRPr="000D1E52">
        <w:rPr>
          <w:rFonts w:hint="eastAsia"/>
        </w:rPr>
        <w:t>）等电路。其中接收通道的</w:t>
      </w:r>
      <w:r w:rsidR="00451506" w:rsidRPr="000D1E52">
        <w:rPr>
          <w:rFonts w:hint="eastAsia"/>
        </w:rPr>
        <w:t>CDR</w:t>
      </w:r>
      <w:r w:rsidR="00451506" w:rsidRPr="000D1E52">
        <w:rPr>
          <w:rFonts w:hint="eastAsia"/>
        </w:rPr>
        <w:t>电路可从接收到的串行数据流中恢复出与数据同步的高频时钟，经过分频处理即可作为并行数据的接收时钟。</w:t>
      </w:r>
    </w:p>
    <w:p w14:paraId="36681E9E" w14:textId="77777777" w:rsidR="00B524FC" w:rsidRDefault="00B524FC" w:rsidP="00B524FC">
      <w:pPr>
        <w:pStyle w:val="af7"/>
        <w:keepNext/>
        <w:spacing w:before="156"/>
      </w:pPr>
      <w:r w:rsidRPr="00B524FC">
        <w:lastRenderedPageBreak/>
        <w:drawing>
          <wp:inline distT="0" distB="0" distL="0" distR="0" wp14:anchorId="210FD9F2" wp14:editId="4657513C">
            <wp:extent cx="4503600" cy="4824000"/>
            <wp:effectExtent l="0" t="0" r="0" b="0"/>
            <wp:docPr id="36" name="图片 36" descr="E:\Work\Documents\Pictures\gtp_gtpe2_channel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Work\Documents\Pictures\gtp_gtpe2_channel_1.tif"/>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03600" cy="4824000"/>
                    </a:xfrm>
                    <a:prstGeom prst="rect">
                      <a:avLst/>
                    </a:prstGeom>
                    <a:noFill/>
                    <a:ln>
                      <a:noFill/>
                    </a:ln>
                  </pic:spPr>
                </pic:pic>
              </a:graphicData>
            </a:graphic>
          </wp:inline>
        </w:drawing>
      </w:r>
    </w:p>
    <w:p w14:paraId="7C32130C" w14:textId="591CA1DC" w:rsidR="00B524FC" w:rsidRDefault="00B524FC" w:rsidP="00B524FC">
      <w:pPr>
        <w:pStyle w:val="aff0"/>
      </w:pPr>
      <w:bookmarkStart w:id="294" w:name="_Ref48188824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6</w:t>
      </w:r>
      <w:r w:rsidR="00CA3B33">
        <w:fldChar w:fldCharType="end"/>
      </w:r>
      <w:bookmarkEnd w:id="294"/>
      <w:r>
        <w:t xml:space="preserve">  GTP S</w:t>
      </w:r>
      <w:r>
        <w:rPr>
          <w:rFonts w:hint="eastAsia"/>
        </w:rPr>
        <w:t>er</w:t>
      </w:r>
      <w:r>
        <w:t>Des</w:t>
      </w:r>
      <w:r w:rsidR="00045779">
        <w:rPr>
          <w:rFonts w:hint="eastAsia"/>
        </w:rPr>
        <w:t>结构</w:t>
      </w:r>
    </w:p>
    <w:p w14:paraId="4ABEB6B8" w14:textId="0CB64D5E" w:rsidR="00175904" w:rsidRDefault="00175904" w:rsidP="00C52918">
      <w:pPr>
        <w:pStyle w:val="a2"/>
        <w:ind w:firstLine="480"/>
      </w:pPr>
      <w:r>
        <w:rPr>
          <w:rFonts w:hint="eastAsia"/>
        </w:rPr>
        <w:t>ROB</w:t>
      </w:r>
      <w:r>
        <w:rPr>
          <w:rFonts w:hint="eastAsia"/>
        </w:rPr>
        <w:t>上</w:t>
      </w:r>
      <w:r w:rsidR="00B93568">
        <w:rPr>
          <w:rFonts w:hint="eastAsia"/>
        </w:rPr>
        <w:t>使用了两片</w:t>
      </w:r>
      <w:r w:rsidR="00B93568">
        <w:rPr>
          <w:rFonts w:hint="eastAsia"/>
        </w:rPr>
        <w:t>Kintex-7</w:t>
      </w:r>
      <w:r w:rsidR="00B93568">
        <w:t xml:space="preserve"> FPGA</w:t>
      </w:r>
      <w:r w:rsidR="00B93568">
        <w:rPr>
          <w:rFonts w:hint="eastAsia"/>
        </w:rPr>
        <w:t>，一片作为主</w:t>
      </w:r>
      <w:r w:rsidR="00B93568">
        <w:rPr>
          <w:rFonts w:hint="eastAsia"/>
        </w:rPr>
        <w:t>FPGA</w:t>
      </w:r>
      <w:r w:rsidR="00B93568">
        <w:rPr>
          <w:rFonts w:hint="eastAsia"/>
        </w:rPr>
        <w:t>，另一片作为从</w:t>
      </w:r>
      <w:r w:rsidR="00B93568">
        <w:rPr>
          <w:rFonts w:hint="eastAsia"/>
        </w:rPr>
        <w:t>FPGA</w:t>
      </w:r>
      <w:r w:rsidR="00B93568">
        <w:rPr>
          <w:rFonts w:hint="eastAsia"/>
        </w:rPr>
        <w:t>。每片</w:t>
      </w:r>
      <w:r w:rsidR="00B93568">
        <w:rPr>
          <w:rFonts w:hint="eastAsia"/>
        </w:rPr>
        <w:t>FPGA</w:t>
      </w:r>
      <w:r w:rsidR="00B93568">
        <w:rPr>
          <w:rFonts w:hint="eastAsia"/>
        </w:rPr>
        <w:t>集成了</w:t>
      </w:r>
      <w:r w:rsidR="00B93568">
        <w:rPr>
          <w:rFonts w:hint="eastAsia"/>
        </w:rPr>
        <w:t>8</w:t>
      </w:r>
      <w:r w:rsidR="00B93568">
        <w:rPr>
          <w:rFonts w:hint="eastAsia"/>
        </w:rPr>
        <w:t>个</w:t>
      </w:r>
      <w:r w:rsidR="00B93568">
        <w:rPr>
          <w:rFonts w:hint="eastAsia"/>
        </w:rPr>
        <w:t>GTX</w:t>
      </w:r>
      <w:r w:rsidR="00B93568">
        <w:rPr>
          <w:rFonts w:hint="eastAsia"/>
        </w:rPr>
        <w:t>模块，其具体设计如</w:t>
      </w:r>
      <w:r w:rsidR="009F6623">
        <w:fldChar w:fldCharType="begin"/>
      </w:r>
      <w:r w:rsidR="009F6623">
        <w:instrText xml:space="preserve"> </w:instrText>
      </w:r>
      <w:r w:rsidR="009F6623">
        <w:rPr>
          <w:rFonts w:hint="eastAsia"/>
        </w:rPr>
        <w:instrText>REF _Ref481888463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7</w:t>
      </w:r>
      <w:r w:rsidR="009F6623">
        <w:fldChar w:fldCharType="end"/>
      </w:r>
      <w:r w:rsidR="00B93568">
        <w:rPr>
          <w:rFonts w:hint="eastAsia"/>
        </w:rPr>
        <w:t>所示。对于主</w:t>
      </w:r>
      <w:r w:rsidR="00B93568">
        <w:rPr>
          <w:rFonts w:hint="eastAsia"/>
        </w:rPr>
        <w:t>FPGA</w:t>
      </w:r>
      <w:r w:rsidR="00B93568">
        <w:rPr>
          <w:rFonts w:hint="eastAsia"/>
        </w:rPr>
        <w:t>，</w:t>
      </w:r>
      <w:r w:rsidR="00B93568">
        <w:rPr>
          <w:rFonts w:hint="eastAsia"/>
        </w:rPr>
        <w:t>5</w:t>
      </w:r>
      <w:r w:rsidR="00B93568">
        <w:rPr>
          <w:rFonts w:hint="eastAsia"/>
        </w:rPr>
        <w:t>个收发器用于与</w:t>
      </w:r>
      <w:r w:rsidR="00B93568">
        <w:rPr>
          <w:rFonts w:hint="eastAsia"/>
        </w:rPr>
        <w:t>FEB</w:t>
      </w:r>
      <w:r w:rsidR="00B93568">
        <w:rPr>
          <w:rFonts w:hint="eastAsia"/>
        </w:rPr>
        <w:t>连接，</w:t>
      </w:r>
      <w:r w:rsidR="00B93568">
        <w:rPr>
          <w:rFonts w:hint="eastAsia"/>
        </w:rPr>
        <w:t>2</w:t>
      </w:r>
      <w:r w:rsidR="00B93568">
        <w:rPr>
          <w:rFonts w:hint="eastAsia"/>
        </w:rPr>
        <w:t>个用于</w:t>
      </w:r>
      <w:r w:rsidR="00B93568">
        <w:rPr>
          <w:rFonts w:hint="eastAsia"/>
        </w:rPr>
        <w:t>PCI</w:t>
      </w:r>
      <w:r w:rsidR="007E2AF5">
        <w:rPr>
          <w:rFonts w:hint="eastAsia"/>
        </w:rPr>
        <w:t>e</w:t>
      </w:r>
      <w:r w:rsidR="00B93568">
        <w:rPr>
          <w:rFonts w:hint="eastAsia"/>
        </w:rPr>
        <w:t>，</w:t>
      </w:r>
      <w:r w:rsidR="00B93568">
        <w:rPr>
          <w:rFonts w:hint="eastAsia"/>
        </w:rPr>
        <w:t>1</w:t>
      </w:r>
      <w:r w:rsidR="00B93568">
        <w:rPr>
          <w:rFonts w:hint="eastAsia"/>
        </w:rPr>
        <w:t>个用于与从</w:t>
      </w:r>
      <w:r w:rsidR="00B93568">
        <w:rPr>
          <w:rFonts w:hint="eastAsia"/>
        </w:rPr>
        <w:t>FPGA</w:t>
      </w:r>
      <w:r w:rsidR="00B93568">
        <w:rPr>
          <w:rFonts w:hint="eastAsia"/>
        </w:rPr>
        <w:t>通信。</w:t>
      </w:r>
      <w:r w:rsidR="00986D95">
        <w:rPr>
          <w:rFonts w:hint="eastAsia"/>
        </w:rPr>
        <w:t>对于从</w:t>
      </w:r>
      <w:r w:rsidR="00986D95">
        <w:rPr>
          <w:rFonts w:hint="eastAsia"/>
        </w:rPr>
        <w:t>FPGA</w:t>
      </w:r>
      <w:r w:rsidR="00986D95">
        <w:rPr>
          <w:rFonts w:hint="eastAsia"/>
        </w:rPr>
        <w:t>，</w:t>
      </w:r>
      <w:r w:rsidR="00986D95">
        <w:rPr>
          <w:rFonts w:hint="eastAsia"/>
        </w:rPr>
        <w:t>5</w:t>
      </w:r>
      <w:r w:rsidR="00986D95">
        <w:rPr>
          <w:rFonts w:hint="eastAsia"/>
        </w:rPr>
        <w:t>个收发器用于与</w:t>
      </w:r>
      <w:r w:rsidR="00986D95">
        <w:rPr>
          <w:rFonts w:hint="eastAsia"/>
        </w:rPr>
        <w:t>F</w:t>
      </w:r>
      <w:r w:rsidR="00986D95">
        <w:t>EB</w:t>
      </w:r>
      <w:r w:rsidR="00986D95">
        <w:rPr>
          <w:rFonts w:hint="eastAsia"/>
        </w:rPr>
        <w:t>连接，</w:t>
      </w:r>
      <w:r w:rsidR="00986D95">
        <w:rPr>
          <w:rFonts w:hint="eastAsia"/>
        </w:rPr>
        <w:t>1</w:t>
      </w:r>
      <w:r w:rsidR="00986D95">
        <w:rPr>
          <w:rFonts w:hint="eastAsia"/>
        </w:rPr>
        <w:t>个用于与主</w:t>
      </w:r>
      <w:r w:rsidR="00986D95">
        <w:rPr>
          <w:rFonts w:hint="eastAsia"/>
        </w:rPr>
        <w:t>FPGA</w:t>
      </w:r>
      <w:r w:rsidR="00986D95">
        <w:rPr>
          <w:rFonts w:hint="eastAsia"/>
        </w:rPr>
        <w:t>通信，剩下的用于时钟和触发信号。</w:t>
      </w:r>
    </w:p>
    <w:p w14:paraId="6103AA66" w14:textId="0CE678A8" w:rsidR="00C4013C" w:rsidRDefault="005D4EC0" w:rsidP="00C4013C">
      <w:pPr>
        <w:pStyle w:val="af7"/>
        <w:keepNext/>
        <w:spacing w:before="156"/>
      </w:pPr>
      <w:r>
        <w:object w:dxaOrig="8851" w:dyaOrig="4576" w14:anchorId="786571D6">
          <v:shape id="_x0000_i1046" type="#_x0000_t75" style="width:310.2pt;height:158.7pt" o:ole="">
            <v:imagedata r:id="rId122" o:title=""/>
          </v:shape>
          <o:OLEObject Type="Embed" ProgID="Visio.Drawing.15" ShapeID="_x0000_i1046" DrawAspect="Content" ObjectID="_1558172542" r:id="rId123"/>
        </w:object>
      </w:r>
    </w:p>
    <w:p w14:paraId="14215586" w14:textId="7D4F5CA0" w:rsidR="00175904" w:rsidRDefault="00C4013C" w:rsidP="00C4013C">
      <w:pPr>
        <w:pStyle w:val="aff0"/>
      </w:pPr>
      <w:bookmarkStart w:id="295" w:name="_Ref481888463"/>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7</w:t>
      </w:r>
      <w:r w:rsidR="00CA3B33">
        <w:fldChar w:fldCharType="end"/>
      </w:r>
      <w:bookmarkEnd w:id="295"/>
      <w:r>
        <w:t xml:space="preserve">  ROB</w:t>
      </w:r>
      <w:r>
        <w:rPr>
          <w:rFonts w:hint="eastAsia"/>
        </w:rPr>
        <w:t>上</w:t>
      </w:r>
      <w:r>
        <w:rPr>
          <w:rFonts w:hint="eastAsia"/>
        </w:rPr>
        <w:t>16</w:t>
      </w:r>
      <w:r>
        <w:rPr>
          <w:rFonts w:hint="eastAsia"/>
        </w:rPr>
        <w:t>个</w:t>
      </w:r>
      <w:r>
        <w:rPr>
          <w:rFonts w:hint="eastAsia"/>
        </w:rPr>
        <w:t>GTX</w:t>
      </w:r>
      <w:r w:rsidR="00B24E0B">
        <w:rPr>
          <w:rFonts w:hint="eastAsia"/>
        </w:rPr>
        <w:t>具体设计</w:t>
      </w:r>
    </w:p>
    <w:p w14:paraId="0E7CE137" w14:textId="29763CE8" w:rsidR="00275180" w:rsidRDefault="001057A3" w:rsidP="00275180">
      <w:pPr>
        <w:pStyle w:val="3"/>
        <w:spacing w:before="156" w:after="156"/>
      </w:pPr>
      <w:bookmarkStart w:id="296" w:name="_Toc484419137"/>
      <w:r>
        <w:rPr>
          <w:rFonts w:hint="eastAsia"/>
        </w:rPr>
        <w:t>Xilinx</w:t>
      </w:r>
      <w:r>
        <w:t xml:space="preserve"> </w:t>
      </w:r>
      <w:r>
        <w:rPr>
          <w:rFonts w:hint="eastAsia"/>
        </w:rPr>
        <w:t>PCIe</w:t>
      </w:r>
      <w:bookmarkEnd w:id="296"/>
    </w:p>
    <w:p w14:paraId="65499614" w14:textId="7721D2CB" w:rsidR="00CF42AF" w:rsidRDefault="00CF42AF" w:rsidP="009400EE">
      <w:pPr>
        <w:pStyle w:val="a2"/>
        <w:ind w:firstLine="480"/>
      </w:pPr>
      <w:r w:rsidRPr="00CF42AF">
        <w:rPr>
          <w:rFonts w:hint="eastAsia"/>
        </w:rPr>
        <w:t>PCI</w:t>
      </w:r>
      <w:r w:rsidR="007E2AF5">
        <w:t>e</w:t>
      </w:r>
      <w:r w:rsidRPr="00CF42AF">
        <w:rPr>
          <w:rFonts w:hint="eastAsia"/>
        </w:rPr>
        <w:t>是</w:t>
      </w:r>
      <w:r w:rsidRPr="00CF42AF">
        <w:rPr>
          <w:rFonts w:hint="eastAsia"/>
        </w:rPr>
        <w:t>Intel</w:t>
      </w:r>
      <w:r w:rsidR="00091D0C">
        <w:rPr>
          <w:rFonts w:hint="eastAsia"/>
        </w:rPr>
        <w:t>支持</w:t>
      </w:r>
      <w:r w:rsidRPr="00CF42AF">
        <w:rPr>
          <w:rFonts w:hint="eastAsia"/>
        </w:rPr>
        <w:t>开发</w:t>
      </w:r>
      <w:r w:rsidR="00091D0C">
        <w:rPr>
          <w:rFonts w:hint="eastAsia"/>
        </w:rPr>
        <w:t>的高速串行接口</w:t>
      </w:r>
      <w:r w:rsidR="002415C1">
        <w:rPr>
          <w:rFonts w:hint="eastAsia"/>
        </w:rPr>
        <w:t>总线</w:t>
      </w:r>
      <w:r w:rsidRPr="00CF42AF">
        <w:rPr>
          <w:rFonts w:hint="eastAsia"/>
        </w:rPr>
        <w:t>，用以取代</w:t>
      </w:r>
      <w:r w:rsidR="00091D0C">
        <w:rPr>
          <w:rFonts w:hint="eastAsia"/>
        </w:rPr>
        <w:t>并兼容</w:t>
      </w:r>
      <w:r w:rsidRPr="00CF42AF">
        <w:rPr>
          <w:rFonts w:hint="eastAsia"/>
        </w:rPr>
        <w:t>PCI</w:t>
      </w:r>
      <w:r w:rsidRPr="00CF42AF">
        <w:rPr>
          <w:rFonts w:hint="eastAsia"/>
        </w:rPr>
        <w:t>总线</w:t>
      </w:r>
      <w:r w:rsidR="007E2AF5">
        <w:fldChar w:fldCharType="begin"/>
      </w:r>
      <w:r w:rsidR="007E2AF5">
        <w:instrText xml:space="preserve"> </w:instrText>
      </w:r>
      <w:r w:rsidR="007E2AF5">
        <w:rPr>
          <w:rFonts w:hint="eastAsia"/>
        </w:rPr>
        <w:instrText>REF _Ref484265304 \r \h</w:instrText>
      </w:r>
      <w:r w:rsidR="007E2AF5">
        <w:instrText xml:space="preserve"> </w:instrText>
      </w:r>
      <w:r w:rsidR="007E2AF5">
        <w:fldChar w:fldCharType="separate"/>
      </w:r>
      <w:r w:rsidR="007033F6">
        <w:t>[5]</w:t>
      </w:r>
      <w:r w:rsidR="007E2AF5">
        <w:fldChar w:fldCharType="end"/>
      </w:r>
      <w:r w:rsidRPr="00CF42AF">
        <w:rPr>
          <w:rFonts w:hint="eastAsia"/>
        </w:rPr>
        <w:t>。</w:t>
      </w:r>
      <w:r w:rsidR="002415C1">
        <w:rPr>
          <w:rFonts w:hint="eastAsia"/>
        </w:rPr>
        <w:t>P</w:t>
      </w:r>
      <w:r w:rsidR="002415C1">
        <w:t>CIe</w:t>
      </w:r>
      <w:r w:rsidR="002415C1">
        <w:rPr>
          <w:rFonts w:hint="eastAsia"/>
        </w:rPr>
        <w:t>总线广泛用于处理器系统中，</w:t>
      </w:r>
      <w:r w:rsidRPr="00CF42AF">
        <w:rPr>
          <w:rFonts w:hint="eastAsia"/>
        </w:rPr>
        <w:t>对于</w:t>
      </w:r>
      <w:r w:rsidRPr="00CF42AF">
        <w:rPr>
          <w:rFonts w:hint="eastAsia"/>
        </w:rPr>
        <w:t>x86</w:t>
      </w:r>
      <w:r w:rsidRPr="00CF42AF">
        <w:rPr>
          <w:rFonts w:hint="eastAsia"/>
        </w:rPr>
        <w:t>架构</w:t>
      </w:r>
      <w:r w:rsidRPr="00CF42AF">
        <w:rPr>
          <w:rFonts w:hint="eastAsia"/>
        </w:rPr>
        <w:t>CPU</w:t>
      </w:r>
      <w:r w:rsidRPr="00CF42AF">
        <w:rPr>
          <w:rFonts w:hint="eastAsia"/>
        </w:rPr>
        <w:t>来说，</w:t>
      </w:r>
      <w:r w:rsidRPr="00CF42AF">
        <w:rPr>
          <w:rFonts w:hint="eastAsia"/>
        </w:rPr>
        <w:t>PCIe</w:t>
      </w:r>
      <w:r w:rsidRPr="00CF42AF">
        <w:rPr>
          <w:rFonts w:hint="eastAsia"/>
        </w:rPr>
        <w:t>作为系统总线，连接</w:t>
      </w:r>
      <w:r w:rsidRPr="00CF42AF">
        <w:rPr>
          <w:rFonts w:hint="eastAsia"/>
        </w:rPr>
        <w:t>CPU</w:t>
      </w:r>
      <w:r w:rsidRPr="00CF42AF">
        <w:rPr>
          <w:rFonts w:hint="eastAsia"/>
        </w:rPr>
        <w:t>和所有外设。</w:t>
      </w:r>
      <w:r w:rsidR="002415C1">
        <w:rPr>
          <w:rFonts w:hint="eastAsia"/>
        </w:rPr>
        <w:t>PCI</w:t>
      </w:r>
      <w:r w:rsidR="002415C1">
        <w:t>e</w:t>
      </w:r>
      <w:r w:rsidR="002415C1">
        <w:rPr>
          <w:rFonts w:hint="eastAsia"/>
        </w:rPr>
        <w:t>采用端对端传输，两个</w:t>
      </w:r>
      <w:r w:rsidR="002415C1">
        <w:rPr>
          <w:rFonts w:hint="eastAsia"/>
        </w:rPr>
        <w:t>PCIe</w:t>
      </w:r>
      <w:r w:rsidR="0052795B">
        <w:rPr>
          <w:rFonts w:hint="eastAsia"/>
        </w:rPr>
        <w:t>设备之间可以使用多条</w:t>
      </w:r>
      <w:r w:rsidR="0052795B">
        <w:rPr>
          <w:rFonts w:hint="eastAsia"/>
        </w:rPr>
        <w:t>Lane</w:t>
      </w:r>
      <w:r w:rsidR="0052795B">
        <w:rPr>
          <w:rFonts w:hint="eastAsia"/>
        </w:rPr>
        <w:t>构成一个</w:t>
      </w:r>
      <w:r w:rsidR="0052795B">
        <w:rPr>
          <w:rFonts w:hint="eastAsia"/>
        </w:rPr>
        <w:t>Link</w:t>
      </w:r>
      <w:r w:rsidR="0052795B">
        <w:rPr>
          <w:rFonts w:hint="eastAsia"/>
        </w:rPr>
        <w:t>，目前支持</w:t>
      </w:r>
      <w:r w:rsidR="0052795B">
        <w:rPr>
          <w:rFonts w:hint="eastAsia"/>
        </w:rPr>
        <w:t>x1/</w:t>
      </w:r>
      <w:r w:rsidR="0052795B">
        <w:t>x</w:t>
      </w:r>
      <w:r w:rsidR="0052795B">
        <w:rPr>
          <w:rFonts w:hint="eastAsia"/>
        </w:rPr>
        <w:t>2/</w:t>
      </w:r>
      <w:r w:rsidR="0052795B">
        <w:t>x</w:t>
      </w:r>
      <w:r w:rsidR="0052795B">
        <w:rPr>
          <w:rFonts w:hint="eastAsia"/>
        </w:rPr>
        <w:t>4/</w:t>
      </w:r>
      <w:r w:rsidR="0052795B">
        <w:t>x</w:t>
      </w:r>
      <w:r w:rsidR="0052795B">
        <w:rPr>
          <w:rFonts w:hint="eastAsia"/>
        </w:rPr>
        <w:t>8/</w:t>
      </w:r>
      <w:r w:rsidR="0052795B">
        <w:t>x</w:t>
      </w:r>
      <w:r w:rsidR="0052795B">
        <w:rPr>
          <w:rFonts w:hint="eastAsia"/>
        </w:rPr>
        <w:t>12/</w:t>
      </w:r>
      <w:r w:rsidR="0052795B">
        <w:t>x</w:t>
      </w:r>
      <w:r w:rsidR="0052795B">
        <w:rPr>
          <w:rFonts w:hint="eastAsia"/>
        </w:rPr>
        <w:t>16/</w:t>
      </w:r>
      <w:r w:rsidR="0052795B">
        <w:t>x</w:t>
      </w:r>
      <w:r w:rsidR="0052795B">
        <w:rPr>
          <w:rFonts w:hint="eastAsia"/>
        </w:rPr>
        <w:t>32</w:t>
      </w:r>
      <w:r w:rsidR="002415C1">
        <w:rPr>
          <w:rFonts w:hint="eastAsia"/>
        </w:rPr>
        <w:t>。</w:t>
      </w:r>
      <w:r w:rsidRPr="00CF42AF">
        <w:rPr>
          <w:rFonts w:hint="eastAsia"/>
        </w:rPr>
        <w:t>PCIe</w:t>
      </w:r>
      <w:r w:rsidRPr="00CF42AF">
        <w:rPr>
          <w:rFonts w:hint="eastAsia"/>
        </w:rPr>
        <w:t>已经发展到第三代，单条</w:t>
      </w:r>
      <w:r w:rsidRPr="00CF42AF">
        <w:rPr>
          <w:rFonts w:hint="eastAsia"/>
        </w:rPr>
        <w:t>Lane</w:t>
      </w:r>
      <w:r w:rsidRPr="00CF42AF">
        <w:rPr>
          <w:rFonts w:hint="eastAsia"/>
        </w:rPr>
        <w:t>的线速度可以达到</w:t>
      </w:r>
      <w:r w:rsidRPr="00CF42AF">
        <w:rPr>
          <w:rFonts w:hint="eastAsia"/>
        </w:rPr>
        <w:t>8 Gbps</w:t>
      </w:r>
      <w:r w:rsidR="0052795B">
        <w:rPr>
          <w:rFonts w:hint="eastAsia"/>
        </w:rPr>
        <w:t>，如</w:t>
      </w:r>
      <w:r w:rsidR="003249B4">
        <w:fldChar w:fldCharType="begin"/>
      </w:r>
      <w:r w:rsidR="003249B4">
        <w:instrText xml:space="preserve"> </w:instrText>
      </w:r>
      <w:r w:rsidR="003249B4">
        <w:rPr>
          <w:rFonts w:hint="eastAsia"/>
        </w:rPr>
        <w:instrText>REF _Ref481964641 \h</w:instrText>
      </w:r>
      <w:r w:rsidR="003249B4">
        <w:instrText xml:space="preserve"> </w:instrText>
      </w:r>
      <w:r w:rsidR="003249B4">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1</w:t>
      </w:r>
      <w:r w:rsidR="003249B4">
        <w:fldChar w:fldCharType="end"/>
      </w:r>
      <w:r w:rsidR="0052795B">
        <w:rPr>
          <w:rFonts w:hint="eastAsia"/>
        </w:rPr>
        <w:t>所示</w:t>
      </w:r>
      <w:r w:rsidRPr="00CF42AF">
        <w:rPr>
          <w:rFonts w:hint="eastAsia"/>
        </w:rPr>
        <w:t>。</w:t>
      </w:r>
    </w:p>
    <w:p w14:paraId="64381845" w14:textId="34A56677" w:rsidR="0052795B" w:rsidRDefault="0052795B" w:rsidP="0052795B">
      <w:pPr>
        <w:pStyle w:val="aff0"/>
        <w:keepNext/>
      </w:pPr>
      <w:bookmarkStart w:id="297" w:name="_Ref481964641"/>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5</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1</w:t>
      </w:r>
      <w:r w:rsidR="005F5086">
        <w:fldChar w:fldCharType="end"/>
      </w:r>
      <w:bookmarkEnd w:id="297"/>
      <w:r>
        <w:t xml:space="preserve">  </w:t>
      </w:r>
      <w:r>
        <w:rPr>
          <w:rFonts w:hint="eastAsia"/>
        </w:rPr>
        <w:t>PCI</w:t>
      </w:r>
      <w:r>
        <w:t xml:space="preserve">e </w:t>
      </w:r>
      <w:r>
        <w:rPr>
          <w:rFonts w:hint="eastAsia"/>
        </w:rPr>
        <w:t>G</w:t>
      </w:r>
      <w:r>
        <w:t>en 1/2/3</w:t>
      </w:r>
      <w:r>
        <w:rPr>
          <w:rFonts w:hint="eastAsia"/>
        </w:rPr>
        <w:t>编码和线速度</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430"/>
        <w:gridCol w:w="1109"/>
        <w:gridCol w:w="1119"/>
      </w:tblGrid>
      <w:tr w:rsidR="00091D0C" w14:paraId="2AB67436" w14:textId="77777777" w:rsidTr="003B0CBC">
        <w:trPr>
          <w:jc w:val="center"/>
        </w:trPr>
        <w:tc>
          <w:tcPr>
            <w:tcW w:w="0" w:type="auto"/>
            <w:tcBorders>
              <w:top w:val="single" w:sz="8" w:space="0" w:color="auto"/>
              <w:bottom w:val="single" w:sz="8" w:space="0" w:color="auto"/>
            </w:tcBorders>
            <w:vAlign w:val="center"/>
          </w:tcPr>
          <w:p w14:paraId="6D35F479" w14:textId="7AAC8B92" w:rsidR="00091D0C" w:rsidRPr="003B0CBC" w:rsidRDefault="00091D0C" w:rsidP="003B0CBC">
            <w:pPr>
              <w:pStyle w:val="afe"/>
              <w:jc w:val="center"/>
              <w:rPr>
                <w:b/>
              </w:rPr>
            </w:pPr>
            <w:r w:rsidRPr="003B0CBC">
              <w:rPr>
                <w:rFonts w:hint="eastAsia"/>
                <w:b/>
              </w:rPr>
              <w:t>PCI</w:t>
            </w:r>
            <w:r w:rsidRPr="003B0CBC">
              <w:rPr>
                <w:b/>
              </w:rPr>
              <w:t>e</w:t>
            </w:r>
            <w:r w:rsidR="003B0CBC">
              <w:rPr>
                <w:b/>
              </w:rPr>
              <w:t xml:space="preserve"> Version</w:t>
            </w:r>
          </w:p>
        </w:tc>
        <w:tc>
          <w:tcPr>
            <w:tcW w:w="0" w:type="auto"/>
            <w:tcBorders>
              <w:top w:val="single" w:sz="8" w:space="0" w:color="auto"/>
              <w:bottom w:val="single" w:sz="8" w:space="0" w:color="auto"/>
            </w:tcBorders>
            <w:vAlign w:val="center"/>
          </w:tcPr>
          <w:p w14:paraId="49F0B586" w14:textId="02B4A2F8" w:rsidR="00091D0C" w:rsidRPr="003B0CBC" w:rsidRDefault="00091D0C" w:rsidP="003B0CBC">
            <w:pPr>
              <w:pStyle w:val="afe"/>
              <w:jc w:val="center"/>
              <w:rPr>
                <w:b/>
              </w:rPr>
            </w:pPr>
            <w:r w:rsidRPr="003B0CBC">
              <w:rPr>
                <w:rFonts w:hint="eastAsia"/>
                <w:b/>
              </w:rPr>
              <w:t>Encoding</w:t>
            </w:r>
          </w:p>
        </w:tc>
        <w:tc>
          <w:tcPr>
            <w:tcW w:w="0" w:type="auto"/>
            <w:tcBorders>
              <w:top w:val="single" w:sz="8" w:space="0" w:color="auto"/>
              <w:bottom w:val="single" w:sz="8" w:space="0" w:color="auto"/>
            </w:tcBorders>
            <w:vAlign w:val="center"/>
          </w:tcPr>
          <w:p w14:paraId="3270C15A" w14:textId="49083516" w:rsidR="00091D0C" w:rsidRPr="003B0CBC" w:rsidRDefault="00091D0C" w:rsidP="003B0CBC">
            <w:pPr>
              <w:pStyle w:val="afe"/>
              <w:jc w:val="center"/>
              <w:rPr>
                <w:b/>
              </w:rPr>
            </w:pPr>
            <w:r w:rsidRPr="003B0CBC">
              <w:rPr>
                <w:rFonts w:hint="eastAsia"/>
                <w:b/>
              </w:rPr>
              <w:t>Line</w:t>
            </w:r>
            <w:r w:rsidRPr="003B0CBC">
              <w:rPr>
                <w:b/>
              </w:rPr>
              <w:t xml:space="preserve"> </w:t>
            </w:r>
            <w:r w:rsidRPr="003B0CBC">
              <w:rPr>
                <w:rFonts w:hint="eastAsia"/>
                <w:b/>
              </w:rPr>
              <w:t>Rate</w:t>
            </w:r>
          </w:p>
        </w:tc>
      </w:tr>
      <w:tr w:rsidR="00091D0C" w14:paraId="310C52DE" w14:textId="77777777" w:rsidTr="003B0CBC">
        <w:trPr>
          <w:jc w:val="center"/>
        </w:trPr>
        <w:tc>
          <w:tcPr>
            <w:tcW w:w="0" w:type="auto"/>
            <w:tcBorders>
              <w:top w:val="single" w:sz="8" w:space="0" w:color="auto"/>
            </w:tcBorders>
            <w:vAlign w:val="center"/>
          </w:tcPr>
          <w:p w14:paraId="3494FF47" w14:textId="5F665829" w:rsidR="00091D0C" w:rsidRDefault="00091D0C" w:rsidP="003B0CBC">
            <w:pPr>
              <w:pStyle w:val="afe"/>
              <w:jc w:val="center"/>
            </w:pPr>
            <w:r>
              <w:rPr>
                <w:rFonts w:hint="eastAsia"/>
              </w:rPr>
              <w:t>1.0</w:t>
            </w:r>
          </w:p>
        </w:tc>
        <w:tc>
          <w:tcPr>
            <w:tcW w:w="0" w:type="auto"/>
            <w:tcBorders>
              <w:top w:val="single" w:sz="8" w:space="0" w:color="auto"/>
            </w:tcBorders>
            <w:vAlign w:val="center"/>
          </w:tcPr>
          <w:p w14:paraId="53122175" w14:textId="0AA3FFC0" w:rsidR="00091D0C" w:rsidRDefault="00091D0C" w:rsidP="003B0CBC">
            <w:pPr>
              <w:pStyle w:val="afe"/>
              <w:jc w:val="center"/>
            </w:pPr>
            <w:r>
              <w:rPr>
                <w:rFonts w:hint="eastAsia"/>
              </w:rPr>
              <w:t>8</w:t>
            </w:r>
            <w:r>
              <w:t>B/10B</w:t>
            </w:r>
          </w:p>
        </w:tc>
        <w:tc>
          <w:tcPr>
            <w:tcW w:w="0" w:type="auto"/>
            <w:tcBorders>
              <w:top w:val="single" w:sz="8" w:space="0" w:color="auto"/>
            </w:tcBorders>
            <w:vAlign w:val="center"/>
          </w:tcPr>
          <w:p w14:paraId="799A5719" w14:textId="5AE95AFE" w:rsidR="00091D0C" w:rsidRDefault="00091D0C" w:rsidP="003B0CBC">
            <w:pPr>
              <w:pStyle w:val="afe"/>
              <w:jc w:val="center"/>
            </w:pPr>
            <w:r>
              <w:rPr>
                <w:rFonts w:hint="eastAsia"/>
              </w:rPr>
              <w:t>2.5</w:t>
            </w:r>
            <w:r>
              <w:t xml:space="preserve"> Gbps</w:t>
            </w:r>
          </w:p>
        </w:tc>
      </w:tr>
      <w:tr w:rsidR="00091D0C" w14:paraId="592A19C4" w14:textId="77777777" w:rsidTr="003B0CBC">
        <w:trPr>
          <w:jc w:val="center"/>
        </w:trPr>
        <w:tc>
          <w:tcPr>
            <w:tcW w:w="0" w:type="auto"/>
            <w:vAlign w:val="center"/>
          </w:tcPr>
          <w:p w14:paraId="40D3E0FF" w14:textId="42B2DCD8" w:rsidR="00091D0C" w:rsidRDefault="00091D0C" w:rsidP="003B0CBC">
            <w:pPr>
              <w:pStyle w:val="afe"/>
              <w:jc w:val="center"/>
            </w:pPr>
            <w:r>
              <w:rPr>
                <w:rFonts w:hint="eastAsia"/>
              </w:rPr>
              <w:t>2.0</w:t>
            </w:r>
          </w:p>
        </w:tc>
        <w:tc>
          <w:tcPr>
            <w:tcW w:w="0" w:type="auto"/>
            <w:vAlign w:val="center"/>
          </w:tcPr>
          <w:p w14:paraId="1B6B6204" w14:textId="4DE935EE" w:rsidR="00091D0C" w:rsidRDefault="00091D0C" w:rsidP="003B0CBC">
            <w:pPr>
              <w:pStyle w:val="afe"/>
              <w:jc w:val="center"/>
            </w:pPr>
            <w:r>
              <w:rPr>
                <w:rFonts w:hint="eastAsia"/>
              </w:rPr>
              <w:t>8</w:t>
            </w:r>
            <w:r>
              <w:t>B/10B</w:t>
            </w:r>
          </w:p>
        </w:tc>
        <w:tc>
          <w:tcPr>
            <w:tcW w:w="0" w:type="auto"/>
            <w:vAlign w:val="center"/>
          </w:tcPr>
          <w:p w14:paraId="019C02F5" w14:textId="671C094A" w:rsidR="00091D0C" w:rsidRDefault="00091D0C" w:rsidP="003B0CBC">
            <w:pPr>
              <w:pStyle w:val="afe"/>
              <w:jc w:val="center"/>
            </w:pPr>
            <w:r>
              <w:rPr>
                <w:rFonts w:hint="eastAsia"/>
              </w:rPr>
              <w:t>5</w:t>
            </w:r>
            <w:r>
              <w:t xml:space="preserve"> Gbps</w:t>
            </w:r>
          </w:p>
        </w:tc>
      </w:tr>
      <w:tr w:rsidR="00091D0C" w14:paraId="344523C6" w14:textId="77777777" w:rsidTr="003B0CBC">
        <w:trPr>
          <w:jc w:val="center"/>
        </w:trPr>
        <w:tc>
          <w:tcPr>
            <w:tcW w:w="0" w:type="auto"/>
            <w:vAlign w:val="center"/>
          </w:tcPr>
          <w:p w14:paraId="468EC119" w14:textId="3583E90C" w:rsidR="00091D0C" w:rsidRDefault="00091D0C" w:rsidP="003B0CBC">
            <w:pPr>
              <w:pStyle w:val="afe"/>
              <w:jc w:val="center"/>
            </w:pPr>
            <w:r>
              <w:rPr>
                <w:rFonts w:hint="eastAsia"/>
              </w:rPr>
              <w:t>3.0</w:t>
            </w:r>
          </w:p>
        </w:tc>
        <w:tc>
          <w:tcPr>
            <w:tcW w:w="0" w:type="auto"/>
            <w:vAlign w:val="center"/>
          </w:tcPr>
          <w:p w14:paraId="6D92C5F4" w14:textId="274FB7CA" w:rsidR="00091D0C" w:rsidRDefault="00091D0C" w:rsidP="003B0CBC">
            <w:pPr>
              <w:pStyle w:val="afe"/>
              <w:jc w:val="center"/>
            </w:pPr>
            <w:r>
              <w:rPr>
                <w:rFonts w:hint="eastAsia"/>
              </w:rPr>
              <w:t>64</w:t>
            </w:r>
            <w:r>
              <w:t>B/66B</w:t>
            </w:r>
          </w:p>
        </w:tc>
        <w:tc>
          <w:tcPr>
            <w:tcW w:w="0" w:type="auto"/>
            <w:vAlign w:val="center"/>
          </w:tcPr>
          <w:p w14:paraId="32C114BB" w14:textId="62058AA4" w:rsidR="00091D0C" w:rsidRDefault="00091D0C" w:rsidP="003B0CBC">
            <w:pPr>
              <w:pStyle w:val="afe"/>
              <w:jc w:val="center"/>
            </w:pPr>
            <w:r>
              <w:rPr>
                <w:rFonts w:hint="eastAsia"/>
              </w:rPr>
              <w:t>8</w:t>
            </w:r>
            <w:r>
              <w:t xml:space="preserve"> Gbps</w:t>
            </w:r>
          </w:p>
        </w:tc>
      </w:tr>
    </w:tbl>
    <w:p w14:paraId="75B9A11F" w14:textId="4D001CF1" w:rsidR="004614A0" w:rsidRDefault="0052795B" w:rsidP="0052795B">
      <w:pPr>
        <w:pStyle w:val="a2"/>
        <w:ind w:firstLine="480"/>
      </w:pPr>
      <w:r>
        <w:rPr>
          <w:rFonts w:hint="eastAsia"/>
        </w:rPr>
        <w:t>由于</w:t>
      </w:r>
      <w:r>
        <w:rPr>
          <w:rFonts w:hint="eastAsia"/>
        </w:rPr>
        <w:t>PCI</w:t>
      </w:r>
      <w:r>
        <w:t>e</w:t>
      </w:r>
      <w:r>
        <w:rPr>
          <w:rFonts w:hint="eastAsia"/>
        </w:rPr>
        <w:t>总线的广泛使用，所以</w:t>
      </w:r>
      <w:r w:rsidR="00426526">
        <w:rPr>
          <w:rFonts w:hint="eastAsia"/>
        </w:rPr>
        <w:t>Xilinx Artix-7</w:t>
      </w:r>
      <w:r w:rsidR="00426526">
        <w:rPr>
          <w:rFonts w:hint="eastAsia"/>
        </w:rPr>
        <w:t>和</w:t>
      </w:r>
      <w:r w:rsidR="00426526">
        <w:rPr>
          <w:rFonts w:hint="eastAsia"/>
        </w:rPr>
        <w:t>Kintex</w:t>
      </w:r>
      <w:r w:rsidR="00426526">
        <w:t>-7</w:t>
      </w:r>
      <w:r w:rsidR="00426526">
        <w:rPr>
          <w:rFonts w:hint="eastAsia"/>
        </w:rPr>
        <w:t>系列</w:t>
      </w:r>
      <w:r w:rsidR="00426526">
        <w:rPr>
          <w:rFonts w:hint="eastAsia"/>
        </w:rPr>
        <w:t>FPGA</w:t>
      </w:r>
      <w:r w:rsidR="00426526">
        <w:rPr>
          <w:rFonts w:hint="eastAsia"/>
        </w:rPr>
        <w:t>均集成了一个</w:t>
      </w:r>
      <w:r w:rsidR="00426526">
        <w:rPr>
          <w:rFonts w:hint="eastAsia"/>
        </w:rPr>
        <w:t>PCI</w:t>
      </w:r>
      <w:r w:rsidR="007E2AF5">
        <w:t>e</w:t>
      </w:r>
      <w:r w:rsidR="00426526">
        <w:rPr>
          <w:rFonts w:hint="eastAsia"/>
        </w:rPr>
        <w:t>硬核，用于实现</w:t>
      </w:r>
      <w:r w:rsidR="00426526">
        <w:rPr>
          <w:rFonts w:hint="eastAsia"/>
        </w:rPr>
        <w:t>PCI</w:t>
      </w:r>
      <w:r w:rsidR="00426526">
        <w:t xml:space="preserve"> </w:t>
      </w:r>
      <w:r w:rsidR="00426526">
        <w:rPr>
          <w:rFonts w:hint="eastAsia"/>
        </w:rPr>
        <w:t>Express</w:t>
      </w:r>
      <w:r w:rsidR="00426526">
        <w:rPr>
          <w:rFonts w:hint="eastAsia"/>
        </w:rPr>
        <w:t>协议。</w:t>
      </w:r>
      <w:r w:rsidR="00426526">
        <w:rPr>
          <w:rFonts w:hint="eastAsia"/>
        </w:rPr>
        <w:t>Artix</w:t>
      </w:r>
      <w:r w:rsidR="00426526">
        <w:t>-7</w:t>
      </w:r>
      <w:r w:rsidR="00426526">
        <w:rPr>
          <w:rFonts w:hint="eastAsia"/>
        </w:rPr>
        <w:t>支持</w:t>
      </w:r>
      <w:r w:rsidR="00426526">
        <w:rPr>
          <w:rFonts w:hint="eastAsia"/>
        </w:rPr>
        <w:t>PCI</w:t>
      </w:r>
      <w:r w:rsidR="00426526">
        <w:t xml:space="preserve">e </w:t>
      </w:r>
      <w:r w:rsidR="009400EE">
        <w:t xml:space="preserve">x4 </w:t>
      </w:r>
      <w:r w:rsidR="00426526">
        <w:rPr>
          <w:rFonts w:hint="eastAsia"/>
        </w:rPr>
        <w:t>Gen</w:t>
      </w:r>
      <w:r w:rsidR="00426526">
        <w:t xml:space="preserve"> </w:t>
      </w:r>
      <w:r w:rsidR="00426526">
        <w:rPr>
          <w:rFonts w:hint="eastAsia"/>
        </w:rPr>
        <w:t>2</w:t>
      </w:r>
      <w:r w:rsidR="00426526">
        <w:rPr>
          <w:rFonts w:hint="eastAsia"/>
        </w:rPr>
        <w:t>，</w:t>
      </w:r>
      <w:r w:rsidR="00426526">
        <w:rPr>
          <w:rFonts w:hint="eastAsia"/>
        </w:rPr>
        <w:t>Kintex</w:t>
      </w:r>
      <w:r w:rsidR="00426526">
        <w:t>-7</w:t>
      </w:r>
      <w:r w:rsidR="00426526">
        <w:rPr>
          <w:rFonts w:hint="eastAsia"/>
        </w:rPr>
        <w:t>支持</w:t>
      </w:r>
      <w:r w:rsidR="00426526">
        <w:rPr>
          <w:rFonts w:hint="eastAsia"/>
        </w:rPr>
        <w:t>PCI</w:t>
      </w:r>
      <w:r w:rsidR="00426526">
        <w:t>e</w:t>
      </w:r>
      <w:r w:rsidR="009400EE">
        <w:t xml:space="preserve"> x8</w:t>
      </w:r>
      <w:r w:rsidR="005955FC">
        <w:t xml:space="preserve"> Gen 2</w:t>
      </w:r>
      <w:r w:rsidR="005955FC">
        <w:rPr>
          <w:rFonts w:hint="eastAsia"/>
        </w:rPr>
        <w:t>。</w:t>
      </w:r>
      <w:r w:rsidR="001057A3">
        <w:rPr>
          <w:rFonts w:hint="eastAsia"/>
        </w:rPr>
        <w:t>我们可以使用</w:t>
      </w:r>
      <w:r w:rsidR="001057A3">
        <w:rPr>
          <w:rFonts w:hint="eastAsia"/>
        </w:rPr>
        <w:t>Vivado</w:t>
      </w:r>
      <w:r w:rsidR="001057A3">
        <w:rPr>
          <w:rFonts w:hint="eastAsia"/>
        </w:rPr>
        <w:t>（</w:t>
      </w:r>
      <w:r w:rsidR="001057A3">
        <w:rPr>
          <w:rFonts w:hint="eastAsia"/>
        </w:rPr>
        <w:t>Xilinx</w:t>
      </w:r>
      <w:r w:rsidR="001057A3">
        <w:rPr>
          <w:rFonts w:hint="eastAsia"/>
        </w:rPr>
        <w:t>提供的集成开发环境）中的</w:t>
      </w:r>
      <w:r w:rsidR="001057A3">
        <w:rPr>
          <w:rFonts w:hint="eastAsia"/>
        </w:rPr>
        <w:t>IP</w:t>
      </w:r>
      <w:r w:rsidR="001057A3">
        <w:t xml:space="preserve"> </w:t>
      </w:r>
      <w:r w:rsidR="001057A3">
        <w:rPr>
          <w:rFonts w:hint="eastAsia"/>
        </w:rPr>
        <w:t>Catalog</w:t>
      </w:r>
      <w:r w:rsidR="001057A3">
        <w:rPr>
          <w:rFonts w:hint="eastAsia"/>
        </w:rPr>
        <w:t>来使用</w:t>
      </w:r>
      <w:r w:rsidR="001057A3">
        <w:rPr>
          <w:rFonts w:hint="eastAsia"/>
        </w:rPr>
        <w:t>PCI</w:t>
      </w:r>
      <w:r w:rsidR="001057A3">
        <w:t>e</w:t>
      </w:r>
      <w:r w:rsidR="001057A3">
        <w:rPr>
          <w:rFonts w:hint="eastAsia"/>
        </w:rPr>
        <w:t>硬核，</w:t>
      </w:r>
      <w:r w:rsidR="006D043D">
        <w:rPr>
          <w:rFonts w:hint="eastAsia"/>
        </w:rPr>
        <w:t>将</w:t>
      </w:r>
      <w:r w:rsidR="006D043D">
        <w:rPr>
          <w:rFonts w:hint="eastAsia"/>
        </w:rPr>
        <w:t>FPGA</w:t>
      </w:r>
      <w:r w:rsidR="006D043D">
        <w:rPr>
          <w:rFonts w:hint="eastAsia"/>
        </w:rPr>
        <w:t>配置成一个</w:t>
      </w:r>
      <w:r w:rsidR="006D043D">
        <w:rPr>
          <w:rFonts w:hint="eastAsia"/>
        </w:rPr>
        <w:t>End</w:t>
      </w:r>
      <w:r w:rsidR="006D043D">
        <w:t>point</w:t>
      </w:r>
      <w:r w:rsidR="005D4EC0">
        <w:rPr>
          <w:rFonts w:hint="eastAsia"/>
        </w:rPr>
        <w:t>设备</w:t>
      </w:r>
      <w:r w:rsidR="007E2AF5">
        <w:fldChar w:fldCharType="begin"/>
      </w:r>
      <w:r w:rsidR="007E2AF5">
        <w:instrText xml:space="preserve"> </w:instrText>
      </w:r>
      <w:r w:rsidR="007E2AF5">
        <w:rPr>
          <w:rFonts w:hint="eastAsia"/>
        </w:rPr>
        <w:instrText>REF _Ref484265337 \r \h</w:instrText>
      </w:r>
      <w:r w:rsidR="007E2AF5">
        <w:instrText xml:space="preserve"> </w:instrText>
      </w:r>
      <w:r w:rsidR="007E2AF5">
        <w:fldChar w:fldCharType="separate"/>
      </w:r>
      <w:r w:rsidR="007033F6">
        <w:t>[6]</w:t>
      </w:r>
      <w:r w:rsidR="007E2AF5">
        <w:fldChar w:fldCharType="end"/>
      </w:r>
      <w:r w:rsidR="001057A3">
        <w:rPr>
          <w:rFonts w:hint="eastAsia"/>
        </w:rPr>
        <w:t>。</w:t>
      </w:r>
    </w:p>
    <w:p w14:paraId="393267DB" w14:textId="402275B4" w:rsidR="006002C4" w:rsidRDefault="007E2AF5" w:rsidP="006002C4">
      <w:pPr>
        <w:pStyle w:val="2"/>
        <w:spacing w:before="156" w:after="156"/>
      </w:pPr>
      <w:bookmarkStart w:id="298" w:name="_Toc484419138"/>
      <w:r>
        <w:t>D</w:t>
      </w:r>
      <w:bookmarkEnd w:id="298"/>
      <w:r w:rsidR="00781C01">
        <w:t>PB</w:t>
      </w:r>
      <w:r w:rsidR="00781C01">
        <w:rPr>
          <w:rFonts w:hint="eastAsia"/>
        </w:rPr>
        <w:t>设计</w:t>
      </w:r>
    </w:p>
    <w:p w14:paraId="043959D6" w14:textId="77777777" w:rsidR="00BF433D" w:rsidRDefault="00BF433D" w:rsidP="00BF433D">
      <w:pPr>
        <w:pStyle w:val="a2"/>
        <w:ind w:firstLine="480"/>
      </w:pPr>
      <w:r>
        <w:t>DPB</w:t>
      </w:r>
      <w:r>
        <w:rPr>
          <w:rFonts w:hint="eastAsia"/>
        </w:rPr>
        <w:t>作为慢处理节点，需要满足以下几个要求：</w:t>
      </w:r>
    </w:p>
    <w:p w14:paraId="0A635BEA" w14:textId="0C9F60FA" w:rsidR="00BF433D" w:rsidRDefault="00BF433D" w:rsidP="00BF433D">
      <w:pPr>
        <w:pStyle w:val="a0"/>
      </w:pPr>
      <w:r>
        <w:rPr>
          <w:rFonts w:hint="eastAsia"/>
        </w:rPr>
        <w:t>具有极高的数据带宽。</w:t>
      </w:r>
      <w:r>
        <w:rPr>
          <w:rFonts w:hint="eastAsia"/>
        </w:rPr>
        <w:t>DPB</w:t>
      </w:r>
      <w:r>
        <w:rPr>
          <w:rFonts w:hint="eastAsia"/>
        </w:rPr>
        <w:t>作为数据汇聚的节点，应该具有足够的带宽，以支持足够多的通道数</w:t>
      </w:r>
      <w:r w:rsidR="00317F8F">
        <w:rPr>
          <w:rFonts w:hint="eastAsia"/>
        </w:rPr>
        <w:t>，减少</w:t>
      </w:r>
      <w:r w:rsidR="00317F8F">
        <w:t>DPB</w:t>
      </w:r>
      <w:r w:rsidR="00317F8F">
        <w:rPr>
          <w:rFonts w:hint="eastAsia"/>
        </w:rPr>
        <w:t>的数量。</w:t>
      </w:r>
    </w:p>
    <w:p w14:paraId="41FCDECF" w14:textId="64059383" w:rsidR="00BF433D" w:rsidRDefault="00BF433D" w:rsidP="00BF433D">
      <w:pPr>
        <w:pStyle w:val="a0"/>
      </w:pPr>
      <w:r>
        <w:rPr>
          <w:rFonts w:hint="eastAsia"/>
        </w:rPr>
        <w:t>丰富的缓存资源。</w:t>
      </w:r>
      <w:r>
        <w:t>DPB</w:t>
      </w:r>
      <w:r>
        <w:rPr>
          <w:rFonts w:hint="eastAsia"/>
        </w:rPr>
        <w:t>作为慢处理节点，需要缓存前端数据，以等待</w:t>
      </w:r>
      <w:r w:rsidR="00A95E84">
        <w:rPr>
          <w:rFonts w:hint="eastAsia"/>
        </w:rPr>
        <w:t>数据分类的</w:t>
      </w:r>
      <w:r>
        <w:rPr>
          <w:rFonts w:hint="eastAsia"/>
        </w:rPr>
        <w:t>结果。</w:t>
      </w:r>
    </w:p>
    <w:p w14:paraId="59581310" w14:textId="2BA532FA" w:rsidR="00317F8F" w:rsidRDefault="00317F8F" w:rsidP="00BF433D">
      <w:pPr>
        <w:pStyle w:val="a0"/>
      </w:pPr>
      <w:r>
        <w:rPr>
          <w:rFonts w:hint="eastAsia"/>
        </w:rPr>
        <w:lastRenderedPageBreak/>
        <w:t>丰富的计算资源。</w:t>
      </w:r>
      <w:r>
        <w:rPr>
          <w:rFonts w:hint="eastAsia"/>
        </w:rPr>
        <w:t>DPB</w:t>
      </w:r>
      <w:r>
        <w:rPr>
          <w:rFonts w:hint="eastAsia"/>
        </w:rPr>
        <w:t>需要对事例进行初步的判选和组装，对数据处理能力要求较高。</w:t>
      </w:r>
    </w:p>
    <w:p w14:paraId="58ACFC25" w14:textId="77777777" w:rsidR="00424978" w:rsidRDefault="00424978" w:rsidP="00B84EC8">
      <w:pPr>
        <w:pStyle w:val="3"/>
        <w:spacing w:before="156" w:after="156"/>
      </w:pPr>
      <w:bookmarkStart w:id="299" w:name="_Toc476562966"/>
      <w:bookmarkStart w:id="300" w:name="_Toc484419139"/>
      <w:r>
        <w:rPr>
          <w:rFonts w:hint="eastAsia"/>
        </w:rPr>
        <w:t>整体方案</w:t>
      </w:r>
      <w:bookmarkEnd w:id="299"/>
      <w:bookmarkEnd w:id="300"/>
    </w:p>
    <w:p w14:paraId="62F2C61E" w14:textId="4A0109B2" w:rsidR="00887070" w:rsidRDefault="00887070" w:rsidP="00C15F74">
      <w:pPr>
        <w:pStyle w:val="a2"/>
        <w:ind w:firstLine="480"/>
      </w:pPr>
      <w:r>
        <w:rPr>
          <w:rFonts w:hint="eastAsia"/>
        </w:rPr>
        <w:t>DPB</w:t>
      </w:r>
      <w:r w:rsidR="00473891">
        <w:rPr>
          <w:rFonts w:hint="eastAsia"/>
        </w:rPr>
        <w:t>的整体方案如</w:t>
      </w:r>
      <w:r w:rsidR="009F6623">
        <w:fldChar w:fldCharType="begin"/>
      </w:r>
      <w:r w:rsidR="009F6623">
        <w:instrText xml:space="preserve"> </w:instrText>
      </w:r>
      <w:r w:rsidR="009F6623">
        <w:rPr>
          <w:rFonts w:hint="eastAsia"/>
        </w:rPr>
        <w:instrText>REF _Ref481486935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8</w:t>
      </w:r>
      <w:r w:rsidR="009F6623">
        <w:fldChar w:fldCharType="end"/>
      </w:r>
      <w:r>
        <w:rPr>
          <w:rFonts w:hint="eastAsia"/>
        </w:rPr>
        <w:t>所示。从整个读出系统来看，</w:t>
      </w:r>
      <w:r>
        <w:rPr>
          <w:rFonts w:hint="eastAsia"/>
        </w:rPr>
        <w:t>DPB</w:t>
      </w:r>
      <w:r>
        <w:rPr>
          <w:rFonts w:hint="eastAsia"/>
        </w:rPr>
        <w:t>主要实现的功能就是：从前端接收数据、向后端发送数据以及对数据进行处理。当然，为了实现这几个功能，还需要其他模块的支持，如电源模块、时钟模块等。</w:t>
      </w:r>
    </w:p>
    <w:p w14:paraId="4AA96280" w14:textId="77777777" w:rsidR="00502970" w:rsidRDefault="00502970" w:rsidP="00502970">
      <w:pPr>
        <w:pStyle w:val="af7"/>
        <w:keepNext/>
        <w:spacing w:before="156"/>
      </w:pPr>
      <w:r>
        <w:object w:dxaOrig="11551" w:dyaOrig="5160" w14:anchorId="1A140DC7">
          <v:shape id="_x0000_i1047" type="#_x0000_t75" style="width:338.4pt;height:150.6pt" o:ole="">
            <v:imagedata r:id="rId124" o:title=""/>
          </v:shape>
          <o:OLEObject Type="Embed" ProgID="Visio.Drawing.15" ShapeID="_x0000_i1047" DrawAspect="Content" ObjectID="_1558172543" r:id="rId125"/>
        </w:object>
      </w:r>
    </w:p>
    <w:p w14:paraId="3403A38A" w14:textId="7DF7B4A1" w:rsidR="00873A6F" w:rsidRDefault="00502970" w:rsidP="00502970">
      <w:pPr>
        <w:pStyle w:val="aff0"/>
        <w:spacing w:before="156" w:after="156"/>
      </w:pPr>
      <w:bookmarkStart w:id="301" w:name="_Ref481486935"/>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8</w:t>
      </w:r>
      <w:r w:rsidR="00CA3B33">
        <w:fldChar w:fldCharType="end"/>
      </w:r>
      <w:bookmarkEnd w:id="301"/>
      <w:r>
        <w:t xml:space="preserve">  DPB</w:t>
      </w:r>
      <w:r>
        <w:rPr>
          <w:rFonts w:hint="eastAsia"/>
        </w:rPr>
        <w:t>整体框架</w:t>
      </w:r>
    </w:p>
    <w:p w14:paraId="36578AEC" w14:textId="6EDA22BE" w:rsidR="0011227E" w:rsidRDefault="0011227E" w:rsidP="00473891">
      <w:pPr>
        <w:pStyle w:val="a2"/>
        <w:ind w:firstLine="480"/>
      </w:pPr>
      <w:r w:rsidRPr="0011227E">
        <w:rPr>
          <w:rFonts w:hint="eastAsia"/>
        </w:rPr>
        <w:t>DPB</w:t>
      </w:r>
      <w:r w:rsidRPr="0011227E">
        <w:rPr>
          <w:rFonts w:hint="eastAsia"/>
        </w:rPr>
        <w:t>采用高性能通信</w:t>
      </w:r>
      <w:r w:rsidR="007E2AF5">
        <w:rPr>
          <w:rFonts w:hint="eastAsia"/>
        </w:rPr>
        <w:t>处理器</w:t>
      </w:r>
      <w:r w:rsidRPr="0011227E">
        <w:rPr>
          <w:rFonts w:hint="eastAsia"/>
        </w:rPr>
        <w:t>T4240</w:t>
      </w:r>
      <w:r w:rsidR="007E2AF5">
        <w:rPr>
          <w:rFonts w:hint="eastAsia"/>
        </w:rPr>
        <w:t xml:space="preserve"> </w:t>
      </w:r>
      <w:r w:rsidR="007E2AF5">
        <w:fldChar w:fldCharType="begin"/>
      </w:r>
      <w:r w:rsidR="007E2AF5">
        <w:instrText xml:space="preserve"> </w:instrText>
      </w:r>
      <w:r w:rsidR="007E2AF5">
        <w:rPr>
          <w:rFonts w:hint="eastAsia"/>
        </w:rPr>
        <w:instrText>REF _Ref484265557 \r \h</w:instrText>
      </w:r>
      <w:r w:rsidR="007E2AF5">
        <w:instrText xml:space="preserve"> </w:instrText>
      </w:r>
      <w:r w:rsidR="007E2AF5">
        <w:fldChar w:fldCharType="separate"/>
      </w:r>
      <w:r w:rsidR="007033F6">
        <w:t>[10]</w:t>
      </w:r>
      <w:r w:rsidR="007E2AF5">
        <w:fldChar w:fldCharType="end"/>
      </w:r>
      <w:r w:rsidRPr="0011227E">
        <w:rPr>
          <w:rFonts w:hint="eastAsia"/>
        </w:rPr>
        <w:t>，集成了两个</w:t>
      </w:r>
      <w:r w:rsidRPr="0011227E">
        <w:rPr>
          <w:rFonts w:hint="eastAsia"/>
        </w:rPr>
        <w:t>2</w:t>
      </w:r>
      <w:r w:rsidRPr="0011227E">
        <w:rPr>
          <w:rFonts w:hint="eastAsia"/>
        </w:rPr>
        <w:t>个</w:t>
      </w:r>
      <w:r w:rsidRPr="0011227E">
        <w:rPr>
          <w:rFonts w:hint="eastAsia"/>
        </w:rPr>
        <w:t>DIMM DDR3</w:t>
      </w:r>
      <w:r w:rsidRPr="0011227E">
        <w:rPr>
          <w:rFonts w:hint="eastAsia"/>
        </w:rPr>
        <w:t>插槽、</w:t>
      </w:r>
      <w:r w:rsidRPr="0011227E">
        <w:rPr>
          <w:rFonts w:hint="eastAsia"/>
        </w:rPr>
        <w:t>1</w:t>
      </w:r>
      <w:r w:rsidRPr="0011227E">
        <w:rPr>
          <w:rFonts w:hint="eastAsia"/>
        </w:rPr>
        <w:t>个</w:t>
      </w:r>
      <w:r w:rsidRPr="0011227E">
        <w:rPr>
          <w:rFonts w:hint="eastAsia"/>
        </w:rPr>
        <w:t>128 GB</w:t>
      </w:r>
      <w:r w:rsidRPr="0011227E">
        <w:rPr>
          <w:rFonts w:hint="eastAsia"/>
        </w:rPr>
        <w:t>的</w:t>
      </w:r>
      <w:r w:rsidRPr="0011227E">
        <w:rPr>
          <w:rFonts w:hint="eastAsia"/>
        </w:rPr>
        <w:t>NOR Flash</w:t>
      </w:r>
      <w:r w:rsidRPr="0011227E">
        <w:rPr>
          <w:rFonts w:hint="eastAsia"/>
        </w:rPr>
        <w:t>、</w:t>
      </w:r>
      <w:r w:rsidRPr="0011227E">
        <w:rPr>
          <w:rFonts w:hint="eastAsia"/>
        </w:rPr>
        <w:t>1</w:t>
      </w:r>
      <w:r w:rsidRPr="0011227E">
        <w:rPr>
          <w:rFonts w:hint="eastAsia"/>
        </w:rPr>
        <w:t>个</w:t>
      </w:r>
      <w:r w:rsidRPr="0011227E">
        <w:rPr>
          <w:rFonts w:hint="eastAsia"/>
        </w:rPr>
        <w:t>2 GB</w:t>
      </w:r>
      <w:r w:rsidRPr="0011227E">
        <w:rPr>
          <w:rFonts w:hint="eastAsia"/>
        </w:rPr>
        <w:t>的</w:t>
      </w:r>
      <w:r w:rsidRPr="0011227E">
        <w:rPr>
          <w:rFonts w:hint="eastAsia"/>
        </w:rPr>
        <w:t>NAND Flash</w:t>
      </w:r>
      <w:r w:rsidRPr="0011227E">
        <w:rPr>
          <w:rFonts w:hint="eastAsia"/>
        </w:rPr>
        <w:t>、</w:t>
      </w:r>
      <w:r w:rsidRPr="0011227E">
        <w:rPr>
          <w:rFonts w:hint="eastAsia"/>
        </w:rPr>
        <w:t>4</w:t>
      </w:r>
      <w:r w:rsidRPr="0011227E">
        <w:rPr>
          <w:rFonts w:hint="eastAsia"/>
        </w:rPr>
        <w:t>个万兆以太网以及两个</w:t>
      </w:r>
      <w:r w:rsidRPr="0011227E">
        <w:rPr>
          <w:rFonts w:hint="eastAsia"/>
        </w:rPr>
        <w:t>FMC</w:t>
      </w:r>
      <w:r w:rsidRPr="0011227E">
        <w:rPr>
          <w:rFonts w:hint="eastAsia"/>
        </w:rPr>
        <w:t>连接器。两个</w:t>
      </w:r>
      <w:r w:rsidRPr="0011227E">
        <w:rPr>
          <w:rFonts w:hint="eastAsia"/>
        </w:rPr>
        <w:t>FMC</w:t>
      </w:r>
      <w:r w:rsidRPr="0011227E">
        <w:rPr>
          <w:rFonts w:hint="eastAsia"/>
        </w:rPr>
        <w:t>用于与安装扣板</w:t>
      </w:r>
      <w:r w:rsidRPr="0011227E">
        <w:rPr>
          <w:rFonts w:hint="eastAsia"/>
        </w:rPr>
        <w:t>POMB</w:t>
      </w:r>
      <w:r w:rsidRPr="0011227E">
        <w:rPr>
          <w:rFonts w:hint="eastAsia"/>
        </w:rPr>
        <w:t>（</w:t>
      </w:r>
      <w:r w:rsidRPr="0011227E">
        <w:rPr>
          <w:rFonts w:hint="eastAsia"/>
        </w:rPr>
        <w:t>PCIe Optical Mezzanine Borad</w:t>
      </w:r>
      <w:r w:rsidRPr="0011227E">
        <w:rPr>
          <w:rFonts w:hint="eastAsia"/>
        </w:rPr>
        <w:t>）。</w:t>
      </w:r>
      <w:r w:rsidR="00543ED2">
        <w:rPr>
          <w:rFonts w:hint="eastAsia"/>
        </w:rPr>
        <w:t>POMB</w:t>
      </w:r>
      <w:r w:rsidR="00543ED2">
        <w:rPr>
          <w:rFonts w:hint="eastAsia"/>
        </w:rPr>
        <w:t>主要实现</w:t>
      </w:r>
      <w:r w:rsidR="00543ED2">
        <w:rPr>
          <w:rFonts w:hint="eastAsia"/>
        </w:rPr>
        <w:t>PCIe</w:t>
      </w:r>
      <w:r w:rsidR="00543ED2">
        <w:rPr>
          <w:rFonts w:hint="eastAsia"/>
        </w:rPr>
        <w:t>光信号到电信号的转换。</w:t>
      </w:r>
    </w:p>
    <w:p w14:paraId="3A9906D0" w14:textId="77221A51" w:rsidR="00473891" w:rsidRPr="00473891" w:rsidRDefault="00473891" w:rsidP="00473891">
      <w:pPr>
        <w:pStyle w:val="a2"/>
        <w:ind w:firstLine="480"/>
      </w:pPr>
      <w:r>
        <w:rPr>
          <w:rFonts w:hint="eastAsia"/>
        </w:rPr>
        <w:t>DPB</w:t>
      </w:r>
      <w:r>
        <w:rPr>
          <w:rFonts w:hint="eastAsia"/>
        </w:rPr>
        <w:t>按照</w:t>
      </w:r>
      <w:r>
        <w:rPr>
          <w:rFonts w:hint="eastAsia"/>
        </w:rPr>
        <w:t>PXI 6U</w:t>
      </w:r>
      <w:r w:rsidR="001626E0">
        <w:t xml:space="preserve"> </w:t>
      </w:r>
      <w:r w:rsidR="001626E0">
        <w:fldChar w:fldCharType="begin"/>
      </w:r>
      <w:r w:rsidR="001626E0">
        <w:instrText xml:space="preserve"> </w:instrText>
      </w:r>
      <w:r w:rsidR="001626E0">
        <w:rPr>
          <w:rFonts w:hint="eastAsia"/>
        </w:rPr>
        <w:instrText>REF _Ref484265650 \r \h</w:instrText>
      </w:r>
      <w:r w:rsidR="001626E0">
        <w:instrText xml:space="preserve"> </w:instrText>
      </w:r>
      <w:r w:rsidR="001626E0">
        <w:fldChar w:fldCharType="separate"/>
      </w:r>
      <w:r w:rsidR="007033F6">
        <w:t>[7]</w:t>
      </w:r>
      <w:r w:rsidR="001626E0">
        <w:fldChar w:fldCharType="end"/>
      </w:r>
      <w:r>
        <w:rPr>
          <w:rFonts w:hint="eastAsia"/>
        </w:rPr>
        <w:t>规格进行设计，然而由于电路过于复杂，再加上这是第一版，首要任务是进行功能验证，所以最终采用延长的</w:t>
      </w:r>
      <w:r>
        <w:rPr>
          <w:rFonts w:hint="eastAsia"/>
        </w:rPr>
        <w:t>PXI</w:t>
      </w:r>
      <w:r>
        <w:t xml:space="preserve"> </w:t>
      </w:r>
      <w:r>
        <w:rPr>
          <w:rFonts w:hint="eastAsia"/>
        </w:rPr>
        <w:t>6</w:t>
      </w:r>
      <w:r>
        <w:t>U</w:t>
      </w:r>
      <w:r>
        <w:rPr>
          <w:rFonts w:hint="eastAsia"/>
        </w:rPr>
        <w:t>规格，</w:t>
      </w:r>
      <w:r w:rsidR="0011227E">
        <w:rPr>
          <w:rFonts w:hint="eastAsia"/>
        </w:rPr>
        <w:t>以缓解布板上的压力。</w:t>
      </w:r>
      <w:r>
        <w:rPr>
          <w:rFonts w:hint="eastAsia"/>
        </w:rPr>
        <w:t>与正常相比，</w:t>
      </w:r>
      <w:r w:rsidR="0011227E">
        <w:rPr>
          <w:rFonts w:hint="eastAsia"/>
        </w:rPr>
        <w:t>DPB</w:t>
      </w:r>
      <w:r w:rsidR="0011227E">
        <w:rPr>
          <w:rFonts w:hint="eastAsia"/>
        </w:rPr>
        <w:t>板</w:t>
      </w:r>
      <w:r>
        <w:rPr>
          <w:rFonts w:hint="eastAsia"/>
        </w:rPr>
        <w:t>延长了</w:t>
      </w:r>
      <w:r>
        <w:rPr>
          <w:rFonts w:hint="eastAsia"/>
        </w:rPr>
        <w:t>11</w:t>
      </w:r>
      <w:r>
        <w:t>0 mm</w:t>
      </w:r>
      <w:r w:rsidR="0011227E">
        <w:rPr>
          <w:rFonts w:hint="eastAsia"/>
        </w:rPr>
        <w:t>，并在安装把手的位置处留了</w:t>
      </w:r>
      <w:r w:rsidR="0011227E">
        <w:rPr>
          <w:rFonts w:hint="eastAsia"/>
        </w:rPr>
        <w:t>50x20 cm</w:t>
      </w:r>
      <w:r w:rsidR="0011227E">
        <w:rPr>
          <w:rFonts w:hint="eastAsia"/>
        </w:rPr>
        <w:t>的空间。</w:t>
      </w:r>
      <w:r w:rsidR="00D01F78">
        <w:rPr>
          <w:rFonts w:hint="eastAsia"/>
        </w:rPr>
        <w:t>最终的</w:t>
      </w:r>
      <w:r w:rsidR="00D01F78">
        <w:rPr>
          <w:rFonts w:hint="eastAsia"/>
        </w:rPr>
        <w:t>PCB</w:t>
      </w:r>
      <w:r w:rsidR="009A17F1">
        <w:rPr>
          <w:rFonts w:hint="eastAsia"/>
        </w:rPr>
        <w:t>如</w:t>
      </w:r>
      <w:r w:rsidR="009F6623">
        <w:fldChar w:fldCharType="begin"/>
      </w:r>
      <w:r w:rsidR="009F6623">
        <w:instrText xml:space="preserve"> </w:instrText>
      </w:r>
      <w:r w:rsidR="009F6623">
        <w:rPr>
          <w:rFonts w:hint="eastAsia"/>
        </w:rPr>
        <w:instrText>REF _Ref481487140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9</w:t>
      </w:r>
      <w:r w:rsidR="009F6623">
        <w:fldChar w:fldCharType="end"/>
      </w:r>
      <w:r w:rsidR="009A17F1">
        <w:rPr>
          <w:rFonts w:hint="eastAsia"/>
        </w:rPr>
        <w:t>所示。</w:t>
      </w:r>
    </w:p>
    <w:p w14:paraId="66F58268" w14:textId="77777777" w:rsidR="000C602D" w:rsidRDefault="00A67F64" w:rsidP="000C602D">
      <w:pPr>
        <w:pStyle w:val="af7"/>
        <w:keepNext/>
        <w:spacing w:before="156"/>
      </w:pPr>
      <w:r w:rsidRPr="00A67F64">
        <w:lastRenderedPageBreak/>
        <w:drawing>
          <wp:inline distT="0" distB="0" distL="0" distR="0" wp14:anchorId="650DA09C" wp14:editId="46FED6C4">
            <wp:extent cx="3332480" cy="2556413"/>
            <wp:effectExtent l="0" t="0" r="1270" b="0"/>
            <wp:docPr id="27" name="图片 27" descr="E:\Work\Documents\Pictures\xdrm_photo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Work\Documents\Pictures\xdrm_photograph.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34185" cy="2557721"/>
                    </a:xfrm>
                    <a:prstGeom prst="rect">
                      <a:avLst/>
                    </a:prstGeom>
                    <a:noFill/>
                    <a:ln>
                      <a:noFill/>
                    </a:ln>
                  </pic:spPr>
                </pic:pic>
              </a:graphicData>
            </a:graphic>
          </wp:inline>
        </w:drawing>
      </w:r>
    </w:p>
    <w:p w14:paraId="3D61F7D9" w14:textId="1BA9A6DC" w:rsidR="004B63E5" w:rsidRPr="001D4350" w:rsidRDefault="000C602D" w:rsidP="00F842BE">
      <w:pPr>
        <w:pStyle w:val="aff0"/>
      </w:pPr>
      <w:bookmarkStart w:id="302" w:name="_Ref481487140"/>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9</w:t>
      </w:r>
      <w:r w:rsidR="00CA3B33">
        <w:fldChar w:fldCharType="end"/>
      </w:r>
      <w:bookmarkEnd w:id="302"/>
      <w:r>
        <w:t xml:space="preserve">  DPB</w:t>
      </w:r>
      <w:r w:rsidR="00BC199F">
        <w:rPr>
          <w:rFonts w:hint="eastAsia"/>
        </w:rPr>
        <w:t xml:space="preserve"> PCB</w:t>
      </w:r>
    </w:p>
    <w:p w14:paraId="47E1188C" w14:textId="31BEA486" w:rsidR="00AD66E0" w:rsidRDefault="00850A92" w:rsidP="00AD66E0">
      <w:pPr>
        <w:pStyle w:val="3"/>
        <w:spacing w:before="156" w:after="156"/>
      </w:pPr>
      <w:bookmarkStart w:id="303" w:name="_Toc484419140"/>
      <w:bookmarkStart w:id="304" w:name="_Toc476562967"/>
      <w:r>
        <w:t>T4240</w:t>
      </w:r>
      <w:r w:rsidR="00AD66E0">
        <w:rPr>
          <w:rFonts w:hint="eastAsia"/>
        </w:rPr>
        <w:t>设计</w:t>
      </w:r>
      <w:bookmarkEnd w:id="303"/>
    </w:p>
    <w:p w14:paraId="64F697BB" w14:textId="56350125" w:rsidR="00543ED2" w:rsidRDefault="00850A92" w:rsidP="008015B6">
      <w:pPr>
        <w:pStyle w:val="a2"/>
        <w:ind w:firstLine="480"/>
      </w:pPr>
      <w:r>
        <w:rPr>
          <w:rFonts w:hint="eastAsia"/>
        </w:rPr>
        <w:t>为了方便后面的讨论，首先我们明确几个概念。</w:t>
      </w:r>
    </w:p>
    <w:p w14:paraId="4D6255FB" w14:textId="4AE159B3" w:rsidR="00B34369" w:rsidRDefault="00B34369" w:rsidP="00B34369">
      <w:pPr>
        <w:pStyle w:val="a0"/>
      </w:pPr>
      <w:r>
        <w:rPr>
          <w:rFonts w:hint="eastAsia"/>
        </w:rPr>
        <w:t>S</w:t>
      </w:r>
      <w:r>
        <w:t>oC</w:t>
      </w:r>
      <w:r>
        <w:rPr>
          <w:rFonts w:hint="eastAsia"/>
        </w:rPr>
        <w:t>。</w:t>
      </w:r>
      <w:r>
        <w:rPr>
          <w:rFonts w:hint="eastAsia"/>
        </w:rPr>
        <w:t>SoC</w:t>
      </w:r>
      <w:r>
        <w:rPr>
          <w:rFonts w:hint="eastAsia"/>
        </w:rPr>
        <w:t>全称是</w:t>
      </w:r>
      <w:r>
        <w:rPr>
          <w:rFonts w:hint="eastAsia"/>
        </w:rPr>
        <w:t>System</w:t>
      </w:r>
      <w:r>
        <w:t xml:space="preserve"> on Chip</w:t>
      </w:r>
      <w:r>
        <w:rPr>
          <w:rFonts w:hint="eastAsia"/>
        </w:rPr>
        <w:t>，即片上系统</w:t>
      </w:r>
      <w:r w:rsidR="001626E0">
        <w:fldChar w:fldCharType="begin"/>
      </w:r>
      <w:r w:rsidR="001626E0">
        <w:instrText xml:space="preserve"> </w:instrText>
      </w:r>
      <w:r w:rsidR="001626E0">
        <w:rPr>
          <w:rFonts w:hint="eastAsia"/>
        </w:rPr>
        <w:instrText>REF _Ref484265741 \r \h</w:instrText>
      </w:r>
      <w:r w:rsidR="001626E0">
        <w:instrText xml:space="preserve"> </w:instrText>
      </w:r>
      <w:r w:rsidR="001626E0">
        <w:fldChar w:fldCharType="separate"/>
      </w:r>
      <w:r w:rsidR="007033F6">
        <w:t>[8]</w:t>
      </w:r>
      <w:r w:rsidR="001626E0">
        <w:fldChar w:fldCharType="end"/>
      </w:r>
      <w:r>
        <w:rPr>
          <w:rFonts w:hint="eastAsia"/>
        </w:rPr>
        <w:t>。在本文中</w:t>
      </w:r>
      <w:r>
        <w:rPr>
          <w:rFonts w:hint="eastAsia"/>
        </w:rPr>
        <w:t>SoC</w:t>
      </w:r>
      <w:r>
        <w:rPr>
          <w:rFonts w:hint="eastAsia"/>
        </w:rPr>
        <w:t>指的是整个芯片</w:t>
      </w:r>
      <w:r w:rsidR="00F664F7">
        <w:rPr>
          <w:rFonts w:hint="eastAsia"/>
        </w:rPr>
        <w:t>，也就是</w:t>
      </w:r>
      <w:r w:rsidR="00F664F7">
        <w:rPr>
          <w:rFonts w:hint="eastAsia"/>
        </w:rPr>
        <w:t>T4240</w:t>
      </w:r>
      <w:r w:rsidR="00F664F7">
        <w:rPr>
          <w:rFonts w:hint="eastAsia"/>
        </w:rPr>
        <w:t>，包括</w:t>
      </w:r>
      <w:r w:rsidR="00F664F7">
        <w:rPr>
          <w:rFonts w:hint="eastAsia"/>
        </w:rPr>
        <w:t>CPU</w:t>
      </w:r>
      <w:r w:rsidR="00F664F7">
        <w:rPr>
          <w:rFonts w:hint="eastAsia"/>
        </w:rPr>
        <w:t>、</w:t>
      </w:r>
      <w:r w:rsidR="00B016E4">
        <w:rPr>
          <w:rFonts w:hint="eastAsia"/>
        </w:rPr>
        <w:t>各种接口、各种控制器等</w:t>
      </w:r>
      <w:r>
        <w:rPr>
          <w:rFonts w:hint="eastAsia"/>
        </w:rPr>
        <w:t>。</w:t>
      </w:r>
    </w:p>
    <w:p w14:paraId="6D9D116E" w14:textId="3C50E024" w:rsidR="00C931CF" w:rsidRDefault="00850A92" w:rsidP="00C931CF">
      <w:pPr>
        <w:pStyle w:val="a0"/>
      </w:pPr>
      <w:r>
        <w:rPr>
          <w:rFonts w:hint="eastAsia"/>
        </w:rPr>
        <w:t>CPU</w:t>
      </w:r>
      <w:r>
        <w:rPr>
          <w:rFonts w:hint="eastAsia"/>
        </w:rPr>
        <w:t>。</w:t>
      </w:r>
      <w:r>
        <w:rPr>
          <w:rFonts w:hint="eastAsia"/>
        </w:rPr>
        <w:t>CPU</w:t>
      </w:r>
      <w:r>
        <w:rPr>
          <w:rFonts w:hint="eastAsia"/>
        </w:rPr>
        <w:t>全称是</w:t>
      </w:r>
      <w:r w:rsidRPr="00850A92">
        <w:t>Central Processing Unit</w:t>
      </w:r>
      <w:r>
        <w:rPr>
          <w:rFonts w:hint="eastAsia"/>
        </w:rPr>
        <w:t>，即中央处理器。在本论文中</w:t>
      </w:r>
      <w:r>
        <w:rPr>
          <w:rFonts w:hint="eastAsia"/>
        </w:rPr>
        <w:t>CPU</w:t>
      </w:r>
      <w:r>
        <w:rPr>
          <w:rFonts w:hint="eastAsia"/>
        </w:rPr>
        <w:t>指的是</w:t>
      </w:r>
      <w:r w:rsidR="00B34369">
        <w:rPr>
          <w:rFonts w:hint="eastAsia"/>
        </w:rPr>
        <w:t>T4240</w:t>
      </w:r>
      <w:r w:rsidR="00B34369">
        <w:rPr>
          <w:rFonts w:hint="eastAsia"/>
        </w:rPr>
        <w:t>中的</w:t>
      </w:r>
      <w:r w:rsidR="001D69E5">
        <w:rPr>
          <w:rFonts w:hint="eastAsia"/>
        </w:rPr>
        <w:t>用于执行指令的</w:t>
      </w:r>
      <w:r w:rsidR="00B34369">
        <w:rPr>
          <w:rFonts w:hint="eastAsia"/>
        </w:rPr>
        <w:t>部分，包括</w:t>
      </w:r>
      <w:r w:rsidR="00B40C2E">
        <w:rPr>
          <w:rFonts w:hint="eastAsia"/>
        </w:rPr>
        <w:t>CPU</w:t>
      </w:r>
      <w:r w:rsidR="00B40C2E">
        <w:t xml:space="preserve"> </w:t>
      </w:r>
      <w:r w:rsidR="00B40C2E">
        <w:rPr>
          <w:rFonts w:hint="eastAsia"/>
        </w:rPr>
        <w:t>Core</w:t>
      </w:r>
      <w:r w:rsidR="00C931CF">
        <w:rPr>
          <w:rFonts w:hint="eastAsia"/>
        </w:rPr>
        <w:t>、</w:t>
      </w:r>
      <w:r w:rsidR="00B40C2E">
        <w:rPr>
          <w:rFonts w:hint="eastAsia"/>
        </w:rPr>
        <w:t>多级</w:t>
      </w:r>
      <w:r w:rsidR="00B34369">
        <w:rPr>
          <w:rFonts w:hint="eastAsia"/>
        </w:rPr>
        <w:t>缓存等。</w:t>
      </w:r>
    </w:p>
    <w:p w14:paraId="63DB4906" w14:textId="6E38ACFA" w:rsidR="00BF540F" w:rsidRDefault="00C931CF" w:rsidP="00C931CF">
      <w:pPr>
        <w:pStyle w:val="a0"/>
      </w:pPr>
      <w:r>
        <w:rPr>
          <w:rFonts w:hint="eastAsia"/>
        </w:rPr>
        <w:t>C</w:t>
      </w:r>
      <w:r>
        <w:t>ore</w:t>
      </w:r>
      <w:r>
        <w:rPr>
          <w:rFonts w:hint="eastAsia"/>
        </w:rPr>
        <w:t>。</w:t>
      </w:r>
      <w:r w:rsidR="00BF540F">
        <w:rPr>
          <w:rFonts w:hint="eastAsia"/>
        </w:rPr>
        <w:t>现在的</w:t>
      </w:r>
      <w:r w:rsidR="00BF540F">
        <w:rPr>
          <w:rFonts w:hint="eastAsia"/>
        </w:rPr>
        <w:t>CPU</w:t>
      </w:r>
      <w:r w:rsidR="00BF540F">
        <w:rPr>
          <w:rFonts w:hint="eastAsia"/>
        </w:rPr>
        <w:t>大多是</w:t>
      </w:r>
      <w:r>
        <w:rPr>
          <w:rFonts w:hint="eastAsia"/>
        </w:rPr>
        <w:t>由多个核心（</w:t>
      </w:r>
      <w:r>
        <w:rPr>
          <w:rFonts w:hint="eastAsia"/>
        </w:rPr>
        <w:t>Core</w:t>
      </w:r>
      <w:r>
        <w:rPr>
          <w:rFonts w:hint="eastAsia"/>
        </w:rPr>
        <w:t>）组成。在本论文中</w:t>
      </w:r>
      <w:r>
        <w:rPr>
          <w:rFonts w:hint="eastAsia"/>
        </w:rPr>
        <w:t>T</w:t>
      </w:r>
      <w:r>
        <w:t>4240</w:t>
      </w:r>
      <w:r>
        <w:rPr>
          <w:rFonts w:hint="eastAsia"/>
        </w:rPr>
        <w:t>使用的</w:t>
      </w:r>
      <w:r>
        <w:rPr>
          <w:rFonts w:hint="eastAsia"/>
        </w:rPr>
        <w:t>CPU</w:t>
      </w:r>
      <w:r>
        <w:t xml:space="preserve"> </w:t>
      </w:r>
      <w:r>
        <w:rPr>
          <w:rFonts w:hint="eastAsia"/>
        </w:rPr>
        <w:t>Core</w:t>
      </w:r>
      <w:r>
        <w:rPr>
          <w:rFonts w:hint="eastAsia"/>
        </w:rPr>
        <w:t>是</w:t>
      </w:r>
      <w:r>
        <w:rPr>
          <w:rFonts w:hint="eastAsia"/>
        </w:rPr>
        <w:t>e</w:t>
      </w:r>
      <w:r>
        <w:t>6500</w:t>
      </w:r>
      <w:r w:rsidR="00BF540F">
        <w:rPr>
          <w:rFonts w:hint="eastAsia"/>
        </w:rPr>
        <w:t>。</w:t>
      </w:r>
    </w:p>
    <w:p w14:paraId="4B9BA6F7" w14:textId="77777777" w:rsidR="001D69E5" w:rsidRDefault="001D69E5" w:rsidP="008015B6">
      <w:pPr>
        <w:pStyle w:val="a2"/>
        <w:ind w:firstLine="480"/>
      </w:pPr>
    </w:p>
    <w:p w14:paraId="7696F5AA" w14:textId="2CD64FC2" w:rsidR="001D69E5" w:rsidRDefault="006A35EC" w:rsidP="008015B6">
      <w:pPr>
        <w:pStyle w:val="a2"/>
        <w:ind w:firstLine="480"/>
      </w:pPr>
      <w:r>
        <w:rPr>
          <w:rFonts w:hint="eastAsia"/>
        </w:rPr>
        <w:t>T</w:t>
      </w:r>
      <w:r>
        <w:t>4240</w:t>
      </w:r>
      <w:r w:rsidR="00B016E4">
        <w:rPr>
          <w:rFonts w:hint="eastAsia"/>
        </w:rPr>
        <w:t>是</w:t>
      </w:r>
      <w:r w:rsidR="00B016E4">
        <w:rPr>
          <w:rFonts w:hint="eastAsia"/>
        </w:rPr>
        <w:t>Free</w:t>
      </w:r>
      <w:r w:rsidR="00B016E4">
        <w:t>scale</w:t>
      </w:r>
      <w:r w:rsidR="00C931CF">
        <w:rPr>
          <w:rFonts w:hint="eastAsia"/>
        </w:rPr>
        <w:t>公司（已被</w:t>
      </w:r>
      <w:r w:rsidR="00C931CF">
        <w:rPr>
          <w:rFonts w:hint="eastAsia"/>
        </w:rPr>
        <w:t>NXP</w:t>
      </w:r>
      <w:r w:rsidR="00C931CF">
        <w:rPr>
          <w:rFonts w:hint="eastAsia"/>
        </w:rPr>
        <w:t>公司收购）</w:t>
      </w:r>
      <w:r w:rsidR="00B016E4">
        <w:rPr>
          <w:rFonts w:hint="eastAsia"/>
        </w:rPr>
        <w:t>推出的一款高性能通信</w:t>
      </w:r>
      <w:r w:rsidR="0036248F">
        <w:rPr>
          <w:rFonts w:hint="eastAsia"/>
        </w:rPr>
        <w:t>SoC</w:t>
      </w:r>
      <w:r w:rsidR="0036248F">
        <w:rPr>
          <w:rFonts w:hint="eastAsia"/>
        </w:rPr>
        <w:t>，基于</w:t>
      </w:r>
      <w:r w:rsidR="0036248F">
        <w:rPr>
          <w:rFonts w:hint="eastAsia"/>
        </w:rPr>
        <w:t>Power</w:t>
      </w:r>
      <w:r w:rsidR="0036248F">
        <w:t xml:space="preserve"> </w:t>
      </w:r>
      <w:r w:rsidR="0036248F">
        <w:rPr>
          <w:rFonts w:hint="eastAsia"/>
        </w:rPr>
        <w:t>Architecture</w:t>
      </w:r>
      <w:r w:rsidR="0036248F">
        <w:rPr>
          <w:rFonts w:hint="eastAsia"/>
        </w:rPr>
        <w:t>架构</w:t>
      </w:r>
      <w:r w:rsidR="001626E0">
        <w:fldChar w:fldCharType="begin"/>
      </w:r>
      <w:r w:rsidR="001626E0">
        <w:instrText xml:space="preserve"> </w:instrText>
      </w:r>
      <w:r w:rsidR="001626E0">
        <w:rPr>
          <w:rFonts w:hint="eastAsia"/>
        </w:rPr>
        <w:instrText>REF _Ref484266307 \r \h</w:instrText>
      </w:r>
      <w:r w:rsidR="001626E0">
        <w:instrText xml:space="preserve"> </w:instrText>
      </w:r>
      <w:r w:rsidR="001626E0">
        <w:fldChar w:fldCharType="separate"/>
      </w:r>
      <w:r w:rsidR="007033F6">
        <w:t>[9]</w:t>
      </w:r>
      <w:r w:rsidR="001626E0">
        <w:fldChar w:fldCharType="end"/>
      </w:r>
      <w:r w:rsidR="00B016E4">
        <w:rPr>
          <w:rFonts w:hint="eastAsia"/>
        </w:rPr>
        <w:t>，其</w:t>
      </w:r>
      <w:r w:rsidR="001D69E5">
        <w:rPr>
          <w:rFonts w:hint="eastAsia"/>
        </w:rPr>
        <w:t>结构如</w:t>
      </w:r>
      <w:r w:rsidR="009F6623">
        <w:fldChar w:fldCharType="begin"/>
      </w:r>
      <w:r w:rsidR="009F6623">
        <w:instrText xml:space="preserve"> </w:instrText>
      </w:r>
      <w:r w:rsidR="009F6623">
        <w:rPr>
          <w:rFonts w:hint="eastAsia"/>
        </w:rPr>
        <w:instrText>REF _Ref481892174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10</w:t>
      </w:r>
      <w:r w:rsidR="009F6623">
        <w:fldChar w:fldCharType="end"/>
      </w:r>
      <w:r w:rsidR="001D69E5">
        <w:rPr>
          <w:rFonts w:hint="eastAsia"/>
        </w:rPr>
        <w:t>所示</w:t>
      </w:r>
      <w:r w:rsidR="007E2AF5">
        <w:fldChar w:fldCharType="begin"/>
      </w:r>
      <w:r w:rsidR="007E2AF5">
        <w:instrText xml:space="preserve"> </w:instrText>
      </w:r>
      <w:r w:rsidR="007E2AF5">
        <w:rPr>
          <w:rFonts w:hint="eastAsia"/>
        </w:rPr>
        <w:instrText>REF _Ref484265557 \r \h</w:instrText>
      </w:r>
      <w:r w:rsidR="007E2AF5">
        <w:instrText xml:space="preserve"> </w:instrText>
      </w:r>
      <w:r w:rsidR="007E2AF5">
        <w:fldChar w:fldCharType="separate"/>
      </w:r>
      <w:r w:rsidR="007033F6">
        <w:t>[10]</w:t>
      </w:r>
      <w:r w:rsidR="007E2AF5">
        <w:fldChar w:fldCharType="end"/>
      </w:r>
      <w:r>
        <w:rPr>
          <w:rFonts w:hint="eastAsia"/>
        </w:rPr>
        <w:t>，</w:t>
      </w:r>
      <w:r w:rsidR="0036248F">
        <w:rPr>
          <w:rFonts w:hint="eastAsia"/>
        </w:rPr>
        <w:t>主要集成了以下功能</w:t>
      </w:r>
      <w:r w:rsidR="001D69E5">
        <w:rPr>
          <w:rFonts w:hint="eastAsia"/>
        </w:rPr>
        <w:t>：</w:t>
      </w:r>
    </w:p>
    <w:p w14:paraId="062456F2" w14:textId="0249EB64" w:rsidR="001D69E5" w:rsidRDefault="005F02D6" w:rsidP="001D69E5">
      <w:pPr>
        <w:pStyle w:val="a2"/>
        <w:numPr>
          <w:ilvl w:val="0"/>
          <w:numId w:val="28"/>
        </w:numPr>
        <w:ind w:firstLineChars="0"/>
      </w:pPr>
      <w:r>
        <w:rPr>
          <w:rFonts w:hint="eastAsia"/>
        </w:rPr>
        <w:t>多核</w:t>
      </w:r>
      <w:r w:rsidR="001D69E5">
        <w:rPr>
          <w:rFonts w:hint="eastAsia"/>
        </w:rPr>
        <w:t>CPU</w:t>
      </w:r>
      <w:r w:rsidR="003A2175">
        <w:rPr>
          <w:rFonts w:hint="eastAsia"/>
        </w:rPr>
        <w:t>。</w:t>
      </w:r>
      <w:r w:rsidR="00BF540F">
        <w:rPr>
          <w:rFonts w:hint="eastAsia"/>
        </w:rPr>
        <w:t>CPU</w:t>
      </w:r>
      <w:r w:rsidR="00BF540F">
        <w:rPr>
          <w:rFonts w:hint="eastAsia"/>
        </w:rPr>
        <w:t>包含</w:t>
      </w:r>
      <w:r w:rsidR="00BF540F">
        <w:rPr>
          <w:rFonts w:hint="eastAsia"/>
        </w:rPr>
        <w:t>12</w:t>
      </w:r>
      <w:r w:rsidR="00BF540F">
        <w:rPr>
          <w:rFonts w:hint="eastAsia"/>
        </w:rPr>
        <w:t>个双线程核心（</w:t>
      </w:r>
      <w:r w:rsidR="00BF540F">
        <w:rPr>
          <w:rFonts w:hint="eastAsia"/>
        </w:rPr>
        <w:t>e</w:t>
      </w:r>
      <w:r w:rsidR="00BF540F">
        <w:t>6500</w:t>
      </w:r>
      <w:r w:rsidR="00BF540F">
        <w:rPr>
          <w:rFonts w:hint="eastAsia"/>
        </w:rPr>
        <w:t>）</w:t>
      </w:r>
      <w:r w:rsidR="003A2175">
        <w:rPr>
          <w:rFonts w:hint="eastAsia"/>
        </w:rPr>
        <w:t>，</w:t>
      </w:r>
      <w:r w:rsidR="006A35EC">
        <w:rPr>
          <w:rFonts w:hint="eastAsia"/>
        </w:rPr>
        <w:t>运行频率高达</w:t>
      </w:r>
      <w:r w:rsidR="006A35EC">
        <w:rPr>
          <w:rFonts w:hint="eastAsia"/>
        </w:rPr>
        <w:t>1.8</w:t>
      </w:r>
      <w:r w:rsidR="006A35EC">
        <w:t xml:space="preserve"> </w:t>
      </w:r>
      <w:r w:rsidR="006A35EC">
        <w:rPr>
          <w:rFonts w:hint="eastAsia"/>
        </w:rPr>
        <w:t>GHz</w:t>
      </w:r>
      <w:r w:rsidR="006A35EC">
        <w:rPr>
          <w:rFonts w:hint="eastAsia"/>
        </w:rPr>
        <w:t>。</w:t>
      </w:r>
    </w:p>
    <w:p w14:paraId="10ED1381" w14:textId="012B3D60" w:rsidR="001D69E5" w:rsidRDefault="001D69E5" w:rsidP="001D69E5">
      <w:pPr>
        <w:pStyle w:val="a2"/>
        <w:numPr>
          <w:ilvl w:val="0"/>
          <w:numId w:val="28"/>
        </w:numPr>
        <w:ind w:firstLineChars="0"/>
      </w:pPr>
      <w:r>
        <w:rPr>
          <w:rFonts w:hint="eastAsia"/>
        </w:rPr>
        <w:t>3</w:t>
      </w:r>
      <w:r>
        <w:rPr>
          <w:rFonts w:hint="eastAsia"/>
        </w:rPr>
        <w:t>个</w:t>
      </w:r>
      <w:r>
        <w:rPr>
          <w:rFonts w:hint="eastAsia"/>
        </w:rPr>
        <w:t>DDR3/</w:t>
      </w:r>
      <w:r>
        <w:t>DDR3L</w:t>
      </w:r>
      <w:r>
        <w:rPr>
          <w:rFonts w:hint="eastAsia"/>
        </w:rPr>
        <w:t>内存控制器</w:t>
      </w:r>
      <w:r w:rsidR="00BF540F">
        <w:rPr>
          <w:rFonts w:hint="eastAsia"/>
        </w:rPr>
        <w:t>。每个控制器速度最高支持到</w:t>
      </w:r>
      <w:r w:rsidR="00BF540F">
        <w:rPr>
          <w:rFonts w:hint="eastAsia"/>
        </w:rPr>
        <w:t>1.867</w:t>
      </w:r>
      <w:r w:rsidR="00BF540F">
        <w:t xml:space="preserve"> </w:t>
      </w:r>
      <w:r w:rsidR="00BF540F">
        <w:rPr>
          <w:rFonts w:hint="eastAsia"/>
        </w:rPr>
        <w:t>GT/s</w:t>
      </w:r>
      <w:r w:rsidR="00BF540F">
        <w:rPr>
          <w:rFonts w:hint="eastAsia"/>
        </w:rPr>
        <w:t>，容量最高支持到</w:t>
      </w:r>
      <w:r w:rsidR="00BF540F">
        <w:rPr>
          <w:rFonts w:hint="eastAsia"/>
        </w:rPr>
        <w:t>64</w:t>
      </w:r>
      <w:r w:rsidR="00BF540F">
        <w:t xml:space="preserve"> </w:t>
      </w:r>
      <w:r w:rsidR="00BF540F">
        <w:rPr>
          <w:rFonts w:hint="eastAsia"/>
        </w:rPr>
        <w:t>GB</w:t>
      </w:r>
    </w:p>
    <w:p w14:paraId="250C482C" w14:textId="2A19CD92" w:rsidR="006A35EC" w:rsidRDefault="006A35EC" w:rsidP="001D69E5">
      <w:pPr>
        <w:pStyle w:val="a2"/>
        <w:numPr>
          <w:ilvl w:val="0"/>
          <w:numId w:val="28"/>
        </w:numPr>
        <w:ind w:firstLineChars="0"/>
      </w:pPr>
      <w:r>
        <w:rPr>
          <w:rFonts w:hint="eastAsia"/>
        </w:rPr>
        <w:t>32</w:t>
      </w:r>
      <w:r>
        <w:rPr>
          <w:rFonts w:hint="eastAsia"/>
        </w:rPr>
        <w:t>条</w:t>
      </w:r>
      <w:r>
        <w:rPr>
          <w:rFonts w:hint="eastAsia"/>
        </w:rPr>
        <w:t>SerDes</w:t>
      </w:r>
      <w:r>
        <w:rPr>
          <w:rFonts w:hint="eastAsia"/>
        </w:rPr>
        <w:t>链路</w:t>
      </w:r>
      <w:r w:rsidR="00BF540F">
        <w:rPr>
          <w:rFonts w:hint="eastAsia"/>
        </w:rPr>
        <w:t>（</w:t>
      </w:r>
      <w:r w:rsidR="00BF540F">
        <w:rPr>
          <w:rFonts w:hint="eastAsia"/>
        </w:rPr>
        <w:t>Lane</w:t>
      </w:r>
      <w:r w:rsidR="00BF540F">
        <w:rPr>
          <w:rFonts w:hint="eastAsia"/>
        </w:rPr>
        <w:t>）。每条</w:t>
      </w:r>
      <w:r w:rsidR="00BF540F">
        <w:rPr>
          <w:rFonts w:hint="eastAsia"/>
        </w:rPr>
        <w:t>Lane</w:t>
      </w:r>
      <w:r>
        <w:rPr>
          <w:rFonts w:hint="eastAsia"/>
        </w:rPr>
        <w:t>速度最高可达</w:t>
      </w:r>
      <w:r>
        <w:rPr>
          <w:rFonts w:hint="eastAsia"/>
        </w:rPr>
        <w:t>10.3125</w:t>
      </w:r>
      <w:r>
        <w:t xml:space="preserve"> </w:t>
      </w:r>
      <w:r>
        <w:rPr>
          <w:rFonts w:hint="eastAsia"/>
        </w:rPr>
        <w:t>G</w:t>
      </w:r>
      <w:r>
        <w:t>bps</w:t>
      </w:r>
      <w:r w:rsidR="00BF540F">
        <w:rPr>
          <w:rFonts w:hint="eastAsia"/>
        </w:rPr>
        <w:t>。</w:t>
      </w:r>
      <w:r w:rsidR="00AF316B">
        <w:rPr>
          <w:rFonts w:hint="eastAsia"/>
        </w:rPr>
        <w:t>其中</w:t>
      </w:r>
      <w:r w:rsidR="00AF316B">
        <w:rPr>
          <w:rFonts w:hint="eastAsia"/>
        </w:rPr>
        <w:t>16</w:t>
      </w:r>
      <w:r w:rsidR="00AF316B">
        <w:rPr>
          <w:rFonts w:hint="eastAsia"/>
        </w:rPr>
        <w:t>条用于实现与网络相关的协议，如</w:t>
      </w:r>
      <w:r w:rsidR="00AF316B">
        <w:rPr>
          <w:rFonts w:hint="eastAsia"/>
        </w:rPr>
        <w:t>1/10</w:t>
      </w:r>
      <w:r w:rsidR="00AF316B">
        <w:t xml:space="preserve"> </w:t>
      </w:r>
      <w:r w:rsidR="00AF316B">
        <w:rPr>
          <w:rFonts w:hint="eastAsia"/>
        </w:rPr>
        <w:t>G</w:t>
      </w:r>
      <w:r w:rsidR="00AF316B">
        <w:t>igabit Ethernet</w:t>
      </w:r>
      <w:r w:rsidR="00AF316B">
        <w:rPr>
          <w:rFonts w:hint="eastAsia"/>
        </w:rPr>
        <w:t>；</w:t>
      </w:r>
      <w:r w:rsidR="00AF316B">
        <w:rPr>
          <w:rFonts w:hint="eastAsia"/>
        </w:rPr>
        <w:t>16</w:t>
      </w:r>
      <w:r w:rsidR="00AF316B">
        <w:rPr>
          <w:rFonts w:hint="eastAsia"/>
        </w:rPr>
        <w:t>条用于实现与网络无关的协议，如</w:t>
      </w:r>
      <w:r w:rsidR="00BF540F">
        <w:rPr>
          <w:rFonts w:hint="eastAsia"/>
        </w:rPr>
        <w:t>PCIe</w:t>
      </w:r>
      <w:r w:rsidR="00AF316B">
        <w:rPr>
          <w:rFonts w:hint="eastAsia"/>
        </w:rPr>
        <w:t>、</w:t>
      </w:r>
      <w:r w:rsidR="00AF316B">
        <w:rPr>
          <w:rFonts w:hint="eastAsia"/>
        </w:rPr>
        <w:t>Rapid</w:t>
      </w:r>
      <w:r w:rsidR="00AF316B">
        <w:t>IO</w:t>
      </w:r>
      <w:r w:rsidR="008B42A1">
        <w:rPr>
          <w:rFonts w:hint="eastAsia"/>
        </w:rPr>
        <w:t>、</w:t>
      </w:r>
      <w:r w:rsidR="008B42A1">
        <w:rPr>
          <w:rFonts w:hint="eastAsia"/>
        </w:rPr>
        <w:t>SATA</w:t>
      </w:r>
      <w:r w:rsidR="00BF540F">
        <w:rPr>
          <w:rFonts w:hint="eastAsia"/>
        </w:rPr>
        <w:t>等</w:t>
      </w:r>
      <w:r>
        <w:rPr>
          <w:rFonts w:hint="eastAsia"/>
        </w:rPr>
        <w:t>。</w:t>
      </w:r>
    </w:p>
    <w:p w14:paraId="2A3FFDA9" w14:textId="1021D581" w:rsidR="00BF540F" w:rsidRDefault="00BF540F" w:rsidP="001D69E5">
      <w:pPr>
        <w:pStyle w:val="a2"/>
        <w:numPr>
          <w:ilvl w:val="0"/>
          <w:numId w:val="28"/>
        </w:numPr>
        <w:ind w:firstLineChars="0"/>
      </w:pPr>
      <w:r>
        <w:rPr>
          <w:rFonts w:hint="eastAsia"/>
        </w:rPr>
        <w:t>其他</w:t>
      </w:r>
      <w:r w:rsidR="00AE1C61">
        <w:rPr>
          <w:rFonts w:hint="eastAsia"/>
        </w:rPr>
        <w:t>功能</w:t>
      </w:r>
      <w:r>
        <w:rPr>
          <w:rFonts w:hint="eastAsia"/>
        </w:rPr>
        <w:t>如</w:t>
      </w:r>
      <w:r>
        <w:rPr>
          <w:rFonts w:hint="eastAsia"/>
        </w:rPr>
        <w:t>USB</w:t>
      </w:r>
      <w:r>
        <w:rPr>
          <w:rFonts w:hint="eastAsia"/>
        </w:rPr>
        <w:t>控制器、</w:t>
      </w:r>
      <w:r w:rsidR="00B87B0B">
        <w:rPr>
          <w:rFonts w:hint="eastAsia"/>
        </w:rPr>
        <w:t>Flash</w:t>
      </w:r>
      <w:r w:rsidR="00B87B0B">
        <w:rPr>
          <w:rFonts w:hint="eastAsia"/>
        </w:rPr>
        <w:t>控制器、</w:t>
      </w:r>
      <w:r w:rsidR="00B87B0B">
        <w:rPr>
          <w:rFonts w:hint="eastAsia"/>
        </w:rPr>
        <w:t>SD/MMC</w:t>
      </w:r>
      <w:r w:rsidR="00B87B0B">
        <w:rPr>
          <w:rFonts w:hint="eastAsia"/>
        </w:rPr>
        <w:t>接口等</w:t>
      </w:r>
    </w:p>
    <w:p w14:paraId="0E046A2A" w14:textId="0FFFE670" w:rsidR="006A35EC" w:rsidRDefault="00F842BE" w:rsidP="006A35EC">
      <w:pPr>
        <w:pStyle w:val="af7"/>
        <w:keepNext/>
        <w:spacing w:before="156"/>
      </w:pPr>
      <w:r w:rsidRPr="00F842BE">
        <w:lastRenderedPageBreak/>
        <w:drawing>
          <wp:inline distT="0" distB="0" distL="0" distR="0" wp14:anchorId="17CDBB85" wp14:editId="5CADBB86">
            <wp:extent cx="4519930" cy="2628900"/>
            <wp:effectExtent l="0" t="0" r="0" b="0"/>
            <wp:docPr id="47" name="图片 47" descr="E:\Work\Documents\Pictures\t4240_architect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Work\Documents\Pictures\t4240_architecture.tif"/>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19930" cy="2628900"/>
                    </a:xfrm>
                    <a:prstGeom prst="rect">
                      <a:avLst/>
                    </a:prstGeom>
                    <a:noFill/>
                    <a:ln>
                      <a:noFill/>
                    </a:ln>
                  </pic:spPr>
                </pic:pic>
              </a:graphicData>
            </a:graphic>
          </wp:inline>
        </w:drawing>
      </w:r>
    </w:p>
    <w:p w14:paraId="735843F1" w14:textId="0501769D" w:rsidR="006A35EC" w:rsidRDefault="006A35EC" w:rsidP="006A35EC">
      <w:pPr>
        <w:pStyle w:val="aff0"/>
      </w:pPr>
      <w:bookmarkStart w:id="305" w:name="_Ref481892174"/>
      <w:bookmarkStart w:id="306" w:name="_Ref484370763"/>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10</w:t>
      </w:r>
      <w:r w:rsidR="00CA3B33">
        <w:fldChar w:fldCharType="end"/>
      </w:r>
      <w:bookmarkEnd w:id="305"/>
      <w:r>
        <w:t xml:space="preserve">  </w:t>
      </w:r>
      <w:r>
        <w:rPr>
          <w:rFonts w:hint="eastAsia"/>
        </w:rPr>
        <w:t>T</w:t>
      </w:r>
      <w:r>
        <w:t>4240</w:t>
      </w:r>
      <w:r w:rsidR="008E018A">
        <w:rPr>
          <w:rFonts w:hint="eastAsia"/>
        </w:rPr>
        <w:t>结构</w:t>
      </w:r>
      <w:r w:rsidR="003A2175">
        <w:rPr>
          <w:rFonts w:hint="eastAsia"/>
        </w:rPr>
        <w:t>框图</w:t>
      </w:r>
      <w:bookmarkEnd w:id="306"/>
    </w:p>
    <w:p w14:paraId="4D6BA653" w14:textId="77777777" w:rsidR="00AD66E0" w:rsidRPr="0056278E" w:rsidRDefault="00AD66E0" w:rsidP="0056278E">
      <w:pPr>
        <w:pStyle w:val="4-"/>
        <w:spacing w:before="156" w:after="156"/>
      </w:pPr>
      <w:r w:rsidRPr="0056278E">
        <w:t>CPU</w:t>
      </w:r>
      <w:r w:rsidRPr="0056278E">
        <w:rPr>
          <w:rFonts w:hint="eastAsia"/>
        </w:rPr>
        <w:t>启动过程</w:t>
      </w:r>
    </w:p>
    <w:p w14:paraId="69F7D412" w14:textId="35CCAAD3" w:rsidR="008015B6" w:rsidRDefault="000D20C7" w:rsidP="00AD66E0">
      <w:pPr>
        <w:pStyle w:val="a2"/>
        <w:ind w:firstLine="480"/>
      </w:pPr>
      <w:r>
        <w:t>FPGA</w:t>
      </w:r>
      <w:r>
        <w:rPr>
          <w:rFonts w:hint="eastAsia"/>
        </w:rPr>
        <w:t>上电后，自动从</w:t>
      </w:r>
      <w:r>
        <w:rPr>
          <w:rFonts w:hint="eastAsia"/>
        </w:rPr>
        <w:t>Flash</w:t>
      </w:r>
      <w:r>
        <w:rPr>
          <w:rFonts w:hint="eastAsia"/>
        </w:rPr>
        <w:t>里读取配置文件，</w:t>
      </w:r>
      <w:r>
        <w:rPr>
          <w:rFonts w:hint="eastAsia"/>
        </w:rPr>
        <w:t>Flash</w:t>
      </w:r>
      <w:r>
        <w:rPr>
          <w:rFonts w:hint="eastAsia"/>
        </w:rPr>
        <w:t>与</w:t>
      </w:r>
      <w:r w:rsidR="0056278E">
        <w:rPr>
          <w:rFonts w:hint="eastAsia"/>
        </w:rPr>
        <w:t>FP</w:t>
      </w:r>
      <w:r>
        <w:rPr>
          <w:rFonts w:hint="eastAsia"/>
        </w:rPr>
        <w:t>GA</w:t>
      </w:r>
      <w:r>
        <w:rPr>
          <w:rFonts w:hint="eastAsia"/>
        </w:rPr>
        <w:t>之间连接是固定的。</w:t>
      </w:r>
      <w:r>
        <w:t>CPU</w:t>
      </w:r>
      <w:r>
        <w:rPr>
          <w:rFonts w:hint="eastAsia"/>
        </w:rPr>
        <w:t>的启动过程与</w:t>
      </w:r>
      <w:r w:rsidR="008015B6">
        <w:rPr>
          <w:rFonts w:hint="eastAsia"/>
        </w:rPr>
        <w:t>FPGA</w:t>
      </w:r>
      <w:r w:rsidR="008015B6">
        <w:rPr>
          <w:rFonts w:hint="eastAsia"/>
        </w:rPr>
        <w:t>完全不同</w:t>
      </w:r>
      <w:r>
        <w:rPr>
          <w:rFonts w:hint="eastAsia"/>
        </w:rPr>
        <w:t>。</w:t>
      </w:r>
      <w:r w:rsidR="008015B6">
        <w:rPr>
          <w:rFonts w:hint="eastAsia"/>
        </w:rPr>
        <w:t>CPU</w:t>
      </w:r>
      <w:r w:rsidR="008015B6">
        <w:rPr>
          <w:rFonts w:hint="eastAsia"/>
        </w:rPr>
        <w:t>必须按照顺序执行指令</w:t>
      </w:r>
      <w:r>
        <w:rPr>
          <w:rFonts w:hint="eastAsia"/>
        </w:rPr>
        <w:t>，</w:t>
      </w:r>
      <w:r w:rsidR="008015B6">
        <w:rPr>
          <w:rFonts w:hint="eastAsia"/>
        </w:rPr>
        <w:t>所以</w:t>
      </w:r>
      <w:r w:rsidR="008015B6">
        <w:t>CPU</w:t>
      </w:r>
      <w:r w:rsidR="008015B6">
        <w:rPr>
          <w:rFonts w:hint="eastAsia"/>
        </w:rPr>
        <w:t>的启动过程就是读取命令的过程。</w:t>
      </w:r>
      <w:r w:rsidR="00EC5F6F">
        <w:rPr>
          <w:rFonts w:hint="eastAsia"/>
        </w:rPr>
        <w:t>指令存储在非易失性存储器里。关键在于</w:t>
      </w:r>
      <w:r w:rsidR="008015B6">
        <w:rPr>
          <w:rFonts w:hint="eastAsia"/>
        </w:rPr>
        <w:t>CPU</w:t>
      </w:r>
      <w:r w:rsidR="0056278E">
        <w:rPr>
          <w:rFonts w:hint="eastAsia"/>
        </w:rPr>
        <w:t>从哪里读取第一条指令。</w:t>
      </w:r>
    </w:p>
    <w:p w14:paraId="390F36E9" w14:textId="1FC61596" w:rsidR="008015B6" w:rsidRDefault="008015B6" w:rsidP="00AD66E0">
      <w:pPr>
        <w:pStyle w:val="a2"/>
        <w:ind w:firstLine="480"/>
      </w:pPr>
      <w:r>
        <w:rPr>
          <w:rFonts w:hint="eastAsia"/>
        </w:rPr>
        <w:t>对于</w:t>
      </w:r>
      <w:r>
        <w:rPr>
          <w:rFonts w:hint="eastAsia"/>
        </w:rPr>
        <w:t>Power</w:t>
      </w:r>
      <w:r>
        <w:t>PC</w:t>
      </w:r>
      <w:r>
        <w:rPr>
          <w:rFonts w:hint="eastAsia"/>
        </w:rPr>
        <w:t>架构的</w:t>
      </w:r>
      <w:r>
        <w:rPr>
          <w:rFonts w:hint="eastAsia"/>
        </w:rPr>
        <w:t>CPU</w:t>
      </w:r>
      <w:r>
        <w:rPr>
          <w:rFonts w:hint="eastAsia"/>
        </w:rPr>
        <w:t>来说，当</w:t>
      </w:r>
      <w:r>
        <w:rPr>
          <w:rFonts w:hint="eastAsia"/>
        </w:rPr>
        <w:t>Core</w:t>
      </w:r>
      <w:r>
        <w:rPr>
          <w:rFonts w:hint="eastAsia"/>
        </w:rPr>
        <w:t>结束复位开始启动时，从固定的</w:t>
      </w:r>
      <w:r w:rsidR="00EC5F6F">
        <w:rPr>
          <w:rFonts w:hint="eastAsia"/>
        </w:rPr>
        <w:t>地址</w:t>
      </w:r>
      <w:r w:rsidRPr="007E2AF5">
        <w:rPr>
          <w:rFonts w:hint="eastAsia"/>
          <w:i/>
        </w:rPr>
        <w:t>0xFFFF_FFF</w:t>
      </w:r>
      <w:r w:rsidRPr="007E2AF5">
        <w:rPr>
          <w:i/>
        </w:rPr>
        <w:t>C</w:t>
      </w:r>
      <w:r>
        <w:rPr>
          <w:rFonts w:hint="eastAsia"/>
        </w:rPr>
        <w:t>读取第一条指令。</w:t>
      </w:r>
      <w:r w:rsidR="00653A5D">
        <w:rPr>
          <w:rFonts w:hint="eastAsia"/>
        </w:rPr>
        <w:t>对于早期的</w:t>
      </w:r>
      <w:r w:rsidR="00653A5D">
        <w:rPr>
          <w:rFonts w:hint="eastAsia"/>
        </w:rPr>
        <w:t>CPU</w:t>
      </w:r>
      <w:r w:rsidR="00653A5D">
        <w:rPr>
          <w:rFonts w:hint="eastAsia"/>
        </w:rPr>
        <w:t>系统，存储器只有一个，与</w:t>
      </w:r>
      <w:r w:rsidR="00653A5D">
        <w:rPr>
          <w:rFonts w:hint="eastAsia"/>
        </w:rPr>
        <w:t>CPU</w:t>
      </w:r>
      <w:r w:rsidR="00653A5D">
        <w:rPr>
          <w:rFonts w:hint="eastAsia"/>
        </w:rPr>
        <w:t>连接也是固定的，只是大小有区别，</w:t>
      </w:r>
      <w:r w:rsidR="00653A5D">
        <w:rPr>
          <w:rFonts w:hint="eastAsia"/>
        </w:rPr>
        <w:t>Core</w:t>
      </w:r>
      <w:r w:rsidR="00653A5D">
        <w:rPr>
          <w:rFonts w:hint="eastAsia"/>
        </w:rPr>
        <w:t>启动后，从固定的存储器地址读取第一条指令。然而随着系统复杂度的提高，往往会存在多个非易失存储器，而且为了保证系统的稳定性，要求可以从不同位置启动。这时候就要求</w:t>
      </w:r>
      <w:r w:rsidR="000A3A7C">
        <w:rPr>
          <w:rFonts w:hint="eastAsia"/>
        </w:rPr>
        <w:t>在</w:t>
      </w:r>
      <w:r w:rsidR="000A3A7C">
        <w:rPr>
          <w:rFonts w:hint="eastAsia"/>
        </w:rPr>
        <w:t>Core</w:t>
      </w:r>
      <w:r w:rsidR="000A3A7C">
        <w:rPr>
          <w:rFonts w:hint="eastAsia"/>
        </w:rPr>
        <w:t>启动之前指定启动存储器。</w:t>
      </w:r>
    </w:p>
    <w:p w14:paraId="35D8A22F" w14:textId="6E2A1FD0" w:rsidR="00AD66E0" w:rsidRDefault="000A3A7C" w:rsidP="00AD66E0">
      <w:pPr>
        <w:pStyle w:val="a2"/>
        <w:ind w:firstLine="480"/>
      </w:pPr>
      <w:r>
        <w:rPr>
          <w:rFonts w:hint="eastAsia"/>
        </w:rPr>
        <w:t>对于</w:t>
      </w:r>
      <w:r>
        <w:rPr>
          <w:rFonts w:hint="eastAsia"/>
        </w:rPr>
        <w:t>T4240</w:t>
      </w:r>
      <w:r>
        <w:rPr>
          <w:rFonts w:hint="eastAsia"/>
        </w:rPr>
        <w:t>来说，</w:t>
      </w:r>
      <w:r w:rsidR="00AD66E0">
        <w:rPr>
          <w:rFonts w:hint="eastAsia"/>
        </w:rPr>
        <w:t>从整体上看，启动过程分为三步。</w:t>
      </w:r>
    </w:p>
    <w:p w14:paraId="3DDC3345" w14:textId="46FF1961" w:rsidR="000A3A7C" w:rsidRDefault="000A3A7C" w:rsidP="005D5C5B">
      <w:pPr>
        <w:pStyle w:val="a2"/>
        <w:numPr>
          <w:ilvl w:val="0"/>
          <w:numId w:val="32"/>
        </w:numPr>
        <w:ind w:firstLineChars="0"/>
      </w:pPr>
      <w:r>
        <w:rPr>
          <w:rFonts w:hint="eastAsia"/>
        </w:rPr>
        <w:t>告诉</w:t>
      </w:r>
      <w:r w:rsidR="004B39CC">
        <w:t>T4240</w:t>
      </w:r>
      <w:r>
        <w:rPr>
          <w:rFonts w:hint="eastAsia"/>
        </w:rPr>
        <w:t>配置文件（</w:t>
      </w:r>
      <w:r>
        <w:rPr>
          <w:rFonts w:hint="eastAsia"/>
        </w:rPr>
        <w:t>Reset Configuration Word, RCW</w:t>
      </w:r>
      <w:r>
        <w:rPr>
          <w:rFonts w:hint="eastAsia"/>
        </w:rPr>
        <w:t>）存放位置</w:t>
      </w:r>
      <w:r w:rsidR="00DC17C6">
        <w:rPr>
          <w:rFonts w:hint="eastAsia"/>
        </w:rPr>
        <w:t>；</w:t>
      </w:r>
    </w:p>
    <w:p w14:paraId="49D3E282" w14:textId="25450E92" w:rsidR="000A3A7C" w:rsidRDefault="004B39CC" w:rsidP="005D5C5B">
      <w:pPr>
        <w:pStyle w:val="a2"/>
        <w:numPr>
          <w:ilvl w:val="0"/>
          <w:numId w:val="32"/>
        </w:numPr>
        <w:ind w:firstLineChars="0"/>
      </w:pPr>
      <w:r>
        <w:t>T4240</w:t>
      </w:r>
      <w:r>
        <w:rPr>
          <w:rFonts w:hint="eastAsia"/>
        </w:rPr>
        <w:t>从第</w:t>
      </w:r>
      <w:r>
        <w:rPr>
          <w:rFonts w:hint="eastAsia"/>
        </w:rPr>
        <w:t>1</w:t>
      </w:r>
      <w:r>
        <w:rPr>
          <w:rFonts w:hint="eastAsia"/>
        </w:rPr>
        <w:t>步指定的位置</w:t>
      </w:r>
      <w:r w:rsidR="000A3A7C">
        <w:rPr>
          <w:rFonts w:hint="eastAsia"/>
        </w:rPr>
        <w:t>加载</w:t>
      </w:r>
      <w:r w:rsidR="000A3A7C">
        <w:rPr>
          <w:rFonts w:hint="eastAsia"/>
        </w:rPr>
        <w:t>RCW</w:t>
      </w:r>
      <w:r w:rsidR="000A3A7C">
        <w:rPr>
          <w:rFonts w:hint="eastAsia"/>
        </w:rPr>
        <w:t>，</w:t>
      </w:r>
      <w:r w:rsidR="00446EEC">
        <w:rPr>
          <w:rFonts w:hint="eastAsia"/>
        </w:rPr>
        <w:t>对</w:t>
      </w:r>
      <w:r>
        <w:t>T4240</w:t>
      </w:r>
      <w:r w:rsidR="00446EEC">
        <w:rPr>
          <w:rFonts w:hint="eastAsia"/>
        </w:rPr>
        <w:t>进行必要的配置，包括</w:t>
      </w:r>
      <w:r w:rsidR="00446EEC">
        <w:rPr>
          <w:rFonts w:hint="eastAsia"/>
        </w:rPr>
        <w:t>CPU</w:t>
      </w:r>
      <w:r w:rsidR="00446EEC">
        <w:rPr>
          <w:rFonts w:hint="eastAsia"/>
        </w:rPr>
        <w:t>从</w:t>
      </w:r>
      <w:r w:rsidR="0033418C">
        <w:rPr>
          <w:rFonts w:hint="eastAsia"/>
        </w:rPr>
        <w:t>哪里</w:t>
      </w:r>
      <w:r w:rsidR="000A3A7C">
        <w:rPr>
          <w:rFonts w:hint="eastAsia"/>
        </w:rPr>
        <w:t>开始启动，也就是从哪一个存储器读出第一条指令</w:t>
      </w:r>
      <w:r w:rsidR="00DC17C6">
        <w:rPr>
          <w:rFonts w:hint="eastAsia"/>
        </w:rPr>
        <w:t>；</w:t>
      </w:r>
    </w:p>
    <w:p w14:paraId="6C5C775D" w14:textId="1B171E9A" w:rsidR="000A3A7C" w:rsidRDefault="004B39CC" w:rsidP="005D5C5B">
      <w:pPr>
        <w:pStyle w:val="a2"/>
        <w:numPr>
          <w:ilvl w:val="0"/>
          <w:numId w:val="32"/>
        </w:numPr>
        <w:ind w:firstLineChars="0"/>
      </w:pPr>
      <w:r>
        <w:rPr>
          <w:rFonts w:hint="eastAsia"/>
        </w:rPr>
        <w:t>CPU</w:t>
      </w:r>
      <w:r>
        <w:t xml:space="preserve"> </w:t>
      </w:r>
      <w:r>
        <w:rPr>
          <w:rFonts w:hint="eastAsia"/>
        </w:rPr>
        <w:t>Core</w:t>
      </w:r>
      <w:r w:rsidR="000A3A7C">
        <w:rPr>
          <w:rFonts w:hint="eastAsia"/>
        </w:rPr>
        <w:t>从地址</w:t>
      </w:r>
      <w:r w:rsidR="007E2AF5" w:rsidRPr="007E2AF5">
        <w:rPr>
          <w:rFonts w:hint="eastAsia"/>
          <w:i/>
        </w:rPr>
        <w:t>0x</w:t>
      </w:r>
      <w:r w:rsidR="000A3A7C" w:rsidRPr="007E2AF5">
        <w:rPr>
          <w:rFonts w:hint="eastAsia"/>
          <w:i/>
        </w:rPr>
        <w:t>FFFF_FFFC</w:t>
      </w:r>
      <w:r w:rsidR="000A3A7C">
        <w:rPr>
          <w:rFonts w:hint="eastAsia"/>
        </w:rPr>
        <w:t>读取第一条指令，开始启动</w:t>
      </w:r>
      <w:r w:rsidR="00DC17C6">
        <w:rPr>
          <w:rFonts w:hint="eastAsia"/>
        </w:rPr>
        <w:t>。</w:t>
      </w:r>
    </w:p>
    <w:p w14:paraId="61135A88" w14:textId="1C4E3C7F" w:rsidR="00DC17C6" w:rsidRPr="00DC17C6" w:rsidRDefault="00DC17C6" w:rsidP="00DC17C6">
      <w:pPr>
        <w:pStyle w:val="a2"/>
        <w:ind w:firstLine="480"/>
      </w:pPr>
      <w:r>
        <w:rPr>
          <w:rFonts w:hint="eastAsia"/>
        </w:rPr>
        <w:t>下面详细介绍这三个步骤。</w:t>
      </w:r>
    </w:p>
    <w:p w14:paraId="0976BE6F" w14:textId="5EC47F90" w:rsidR="00AD66E0" w:rsidRPr="004628A0" w:rsidRDefault="00DC17C6" w:rsidP="009957C7">
      <w:pPr>
        <w:pStyle w:val="a2"/>
        <w:ind w:firstLine="480"/>
      </w:pPr>
      <w:r>
        <w:rPr>
          <w:rFonts w:hint="eastAsia"/>
        </w:rPr>
        <w:t>刚开始上电时，整个系统处于复位状态。然后释放复位引脚，</w:t>
      </w:r>
      <w:r w:rsidR="00AD66E0" w:rsidRPr="004628A0">
        <w:rPr>
          <w:rFonts w:hint="eastAsia"/>
        </w:rPr>
        <w:t>T4240</w:t>
      </w:r>
      <w:r>
        <w:rPr>
          <w:rFonts w:hint="eastAsia"/>
        </w:rPr>
        <w:t>开始</w:t>
      </w:r>
      <w:r w:rsidR="00AD66E0" w:rsidRPr="004628A0">
        <w:rPr>
          <w:rFonts w:hint="eastAsia"/>
        </w:rPr>
        <w:t>采样配置引脚</w:t>
      </w:r>
      <w:r w:rsidR="00AD66E0" w:rsidRPr="00446EEC">
        <w:rPr>
          <w:rFonts w:hint="eastAsia"/>
          <w:i/>
        </w:rPr>
        <w:t>c</w:t>
      </w:r>
      <w:r w:rsidR="00AD66E0" w:rsidRPr="00446EEC">
        <w:rPr>
          <w:i/>
        </w:rPr>
        <w:t>fg_rcw_src[0:8</w:t>
      </w:r>
      <w:r w:rsidR="00AD66E0" w:rsidRPr="00446EEC">
        <w:rPr>
          <w:rFonts w:hint="eastAsia"/>
          <w:i/>
        </w:rPr>
        <w:t>]</w:t>
      </w:r>
      <w:r w:rsidR="00AD66E0" w:rsidRPr="004628A0">
        <w:t>，</w:t>
      </w:r>
      <w:r w:rsidR="00AD66E0" w:rsidRPr="004628A0">
        <w:rPr>
          <w:rFonts w:hint="eastAsia"/>
        </w:rPr>
        <w:t>得到</w:t>
      </w:r>
      <w:r w:rsidR="00AD66E0" w:rsidRPr="004628A0">
        <w:rPr>
          <w:rFonts w:hint="eastAsia"/>
        </w:rPr>
        <w:t>RCW</w:t>
      </w:r>
      <w:r w:rsidR="00446EEC">
        <w:rPr>
          <w:rFonts w:hint="eastAsia"/>
        </w:rPr>
        <w:t>存放位置（</w:t>
      </w:r>
      <w:r w:rsidR="00446EEC">
        <w:rPr>
          <w:rFonts w:hint="eastAsia"/>
        </w:rPr>
        <w:t>RCW source</w:t>
      </w:r>
      <w:r w:rsidR="00446EEC">
        <w:rPr>
          <w:rFonts w:hint="eastAsia"/>
        </w:rPr>
        <w:t>）</w:t>
      </w:r>
      <w:r w:rsidR="00AD66E0" w:rsidRPr="004628A0">
        <w:rPr>
          <w:rFonts w:hint="eastAsia"/>
        </w:rPr>
        <w:t>。</w:t>
      </w:r>
      <w:r w:rsidR="00446EEC">
        <w:rPr>
          <w:rFonts w:hint="eastAsia"/>
        </w:rPr>
        <w:t>配置引脚</w:t>
      </w:r>
      <w:r w:rsidR="00AD66E0" w:rsidRPr="00446EEC">
        <w:rPr>
          <w:i/>
        </w:rPr>
        <w:t>cfg_rcw_src[0:8]</w:t>
      </w:r>
      <w:r w:rsidR="00AD66E0" w:rsidRPr="004628A0">
        <w:rPr>
          <w:rFonts w:hint="eastAsia"/>
        </w:rPr>
        <w:t>与</w:t>
      </w:r>
      <w:r w:rsidR="00AD66E0">
        <w:rPr>
          <w:rFonts w:hint="eastAsia"/>
        </w:rPr>
        <w:t>引脚</w:t>
      </w:r>
      <w:r w:rsidR="00AD66E0" w:rsidRPr="00446EEC">
        <w:rPr>
          <w:rFonts w:hint="eastAsia"/>
          <w:i/>
        </w:rPr>
        <w:t>{IFC_AD[</w:t>
      </w:r>
      <w:r w:rsidR="00AD66E0" w:rsidRPr="00446EEC">
        <w:rPr>
          <w:i/>
        </w:rPr>
        <w:t>8:15</w:t>
      </w:r>
      <w:r w:rsidR="00AD66E0" w:rsidRPr="00446EEC">
        <w:rPr>
          <w:rFonts w:hint="eastAsia"/>
          <w:i/>
        </w:rPr>
        <w:t xml:space="preserve">], </w:t>
      </w:r>
      <w:r w:rsidR="00477759">
        <w:rPr>
          <w:i/>
        </w:rPr>
        <w:t>IFC_CLE</w:t>
      </w:r>
      <w:r w:rsidR="00AD66E0" w:rsidRPr="00446EEC">
        <w:rPr>
          <w:i/>
        </w:rPr>
        <w:t>}</w:t>
      </w:r>
      <w:r w:rsidR="00AD66E0" w:rsidRPr="004628A0">
        <w:rPr>
          <w:rFonts w:hint="eastAsia"/>
        </w:rPr>
        <w:t>复用。默认使用</w:t>
      </w:r>
      <w:r w:rsidR="00AD66E0" w:rsidRPr="004628A0">
        <w:rPr>
          <w:rFonts w:hint="eastAsia"/>
        </w:rPr>
        <w:t>I2C1</w:t>
      </w:r>
      <w:r w:rsidR="00AD66E0" w:rsidRPr="004628A0">
        <w:rPr>
          <w:rFonts w:hint="eastAsia"/>
        </w:rPr>
        <w:t>接口</w:t>
      </w:r>
      <w:r w:rsidR="00AD66E0">
        <w:rPr>
          <w:rFonts w:hint="eastAsia"/>
        </w:rPr>
        <w:t>从</w:t>
      </w:r>
      <w:r w:rsidR="00AD66E0">
        <w:rPr>
          <w:rFonts w:hint="eastAsia"/>
        </w:rPr>
        <w:t>EEPROM</w:t>
      </w:r>
      <w:r w:rsidR="00AD66E0">
        <w:rPr>
          <w:rFonts w:hint="eastAsia"/>
        </w:rPr>
        <w:t>读取</w:t>
      </w:r>
      <w:r w:rsidR="00AD66E0" w:rsidRPr="004628A0">
        <w:rPr>
          <w:rFonts w:hint="eastAsia"/>
        </w:rPr>
        <w:t>，</w:t>
      </w:r>
      <w:r w:rsidR="009957C7">
        <w:rPr>
          <w:rFonts w:hint="eastAsia"/>
        </w:rPr>
        <w:t>也</w:t>
      </w:r>
      <w:r w:rsidR="00AD66E0" w:rsidRPr="004628A0">
        <w:rPr>
          <w:rFonts w:hint="eastAsia"/>
        </w:rPr>
        <w:t>可以</w:t>
      </w:r>
      <w:r w:rsidR="00AD66E0">
        <w:rPr>
          <w:rFonts w:hint="eastAsia"/>
        </w:rPr>
        <w:t>使用</w:t>
      </w:r>
      <w:r w:rsidR="00AD66E0" w:rsidRPr="004628A0">
        <w:rPr>
          <w:rFonts w:hint="eastAsia"/>
        </w:rPr>
        <w:t>e</w:t>
      </w:r>
      <w:r w:rsidR="00AD66E0" w:rsidRPr="004628A0">
        <w:t>SDHC</w:t>
      </w:r>
      <w:r w:rsidR="00AD66E0" w:rsidRPr="004628A0">
        <w:rPr>
          <w:rFonts w:hint="eastAsia"/>
        </w:rPr>
        <w:t>接口</w:t>
      </w:r>
      <w:r w:rsidR="00AD66E0">
        <w:rPr>
          <w:rFonts w:hint="eastAsia"/>
        </w:rPr>
        <w:t>从</w:t>
      </w:r>
      <w:r w:rsidR="00AD66E0">
        <w:rPr>
          <w:rFonts w:hint="eastAsia"/>
        </w:rPr>
        <w:t>S</w:t>
      </w:r>
      <w:r w:rsidR="00AD66E0">
        <w:t>D</w:t>
      </w:r>
      <w:r w:rsidR="00AD66E0">
        <w:rPr>
          <w:rFonts w:hint="eastAsia"/>
        </w:rPr>
        <w:t>卡读取</w:t>
      </w:r>
      <w:r w:rsidR="00AD66E0" w:rsidRPr="004628A0">
        <w:rPr>
          <w:rFonts w:hint="eastAsia"/>
        </w:rPr>
        <w:t>。如果</w:t>
      </w:r>
      <w:r w:rsidR="00AD66E0" w:rsidRPr="004628A0">
        <w:rPr>
          <w:rFonts w:hint="eastAsia"/>
        </w:rPr>
        <w:t>CPU</w:t>
      </w:r>
      <w:r w:rsidR="00477759">
        <w:rPr>
          <w:rFonts w:hint="eastAsia"/>
        </w:rPr>
        <w:t>无法</w:t>
      </w:r>
      <w:r w:rsidR="00AD66E0" w:rsidRPr="004628A0">
        <w:rPr>
          <w:rFonts w:hint="eastAsia"/>
        </w:rPr>
        <w:t>从</w:t>
      </w:r>
      <w:r w:rsidR="00AD66E0" w:rsidRPr="004628A0">
        <w:rPr>
          <w:rFonts w:hint="eastAsia"/>
        </w:rPr>
        <w:t>RCW source</w:t>
      </w:r>
      <w:r w:rsidR="00AD66E0" w:rsidRPr="004628A0">
        <w:rPr>
          <w:rFonts w:hint="eastAsia"/>
        </w:rPr>
        <w:t>加载</w:t>
      </w:r>
      <w:r w:rsidR="00AD66E0" w:rsidRPr="004628A0">
        <w:rPr>
          <w:rFonts w:hint="eastAsia"/>
        </w:rPr>
        <w:t>RCW data</w:t>
      </w:r>
      <w:r w:rsidR="00AD66E0" w:rsidRPr="004628A0">
        <w:rPr>
          <w:rFonts w:hint="eastAsia"/>
        </w:rPr>
        <w:t>，</w:t>
      </w:r>
      <w:r w:rsidR="00477759">
        <w:rPr>
          <w:rFonts w:hint="eastAsia"/>
        </w:rPr>
        <w:t>可以</w:t>
      </w:r>
      <w:r w:rsidR="00AD66E0" w:rsidRPr="004628A0">
        <w:rPr>
          <w:rFonts w:hint="eastAsia"/>
        </w:rPr>
        <w:t>将</w:t>
      </w:r>
      <w:r w:rsidR="00AD66E0" w:rsidRPr="009957C7">
        <w:rPr>
          <w:i/>
        </w:rPr>
        <w:t>cfg_rcw_src</w:t>
      </w:r>
      <w:r w:rsidR="00AD66E0" w:rsidRPr="004628A0">
        <w:rPr>
          <w:rFonts w:hint="eastAsia"/>
        </w:rPr>
        <w:t>设置为</w:t>
      </w:r>
      <w:r w:rsidR="00AD66E0" w:rsidRPr="004628A0">
        <w:rPr>
          <w:rFonts w:hint="eastAsia"/>
        </w:rPr>
        <w:t>Hard-Coded</w:t>
      </w:r>
      <w:r w:rsidR="00AD66E0" w:rsidRPr="004628A0">
        <w:rPr>
          <w:rFonts w:hint="eastAsia"/>
        </w:rPr>
        <w:t>模式，</w:t>
      </w:r>
      <w:r w:rsidR="00477759">
        <w:rPr>
          <w:rFonts w:hint="eastAsia"/>
        </w:rPr>
        <w:t>此时</w:t>
      </w:r>
      <w:r w:rsidR="00AD66E0" w:rsidRPr="004628A0">
        <w:rPr>
          <w:rFonts w:hint="eastAsia"/>
        </w:rPr>
        <w:t>CPU</w:t>
      </w:r>
      <w:r w:rsidR="00477759">
        <w:rPr>
          <w:rFonts w:hint="eastAsia"/>
        </w:rPr>
        <w:lastRenderedPageBreak/>
        <w:t>就会跳过</w:t>
      </w:r>
      <w:r w:rsidR="00AD66E0" w:rsidRPr="004628A0">
        <w:rPr>
          <w:rFonts w:hint="eastAsia"/>
        </w:rPr>
        <w:t>加载</w:t>
      </w:r>
      <w:r w:rsidR="00AD66E0" w:rsidRPr="004628A0">
        <w:rPr>
          <w:rFonts w:hint="eastAsia"/>
        </w:rPr>
        <w:t>RCW data</w:t>
      </w:r>
      <w:r w:rsidR="00AD66E0" w:rsidRPr="004628A0">
        <w:rPr>
          <w:rFonts w:hint="eastAsia"/>
        </w:rPr>
        <w:t>这一阶段，直接使用</w:t>
      </w:r>
      <w:r w:rsidR="00AD66E0" w:rsidRPr="004628A0">
        <w:rPr>
          <w:rFonts w:hint="eastAsia"/>
        </w:rPr>
        <w:t>Hard-Coded RCW</w:t>
      </w:r>
      <w:r w:rsidR="00AD66E0" w:rsidRPr="004628A0">
        <w:rPr>
          <w:rFonts w:hint="eastAsia"/>
        </w:rPr>
        <w:t>，也就是默认的</w:t>
      </w:r>
      <w:r w:rsidR="00AD66E0" w:rsidRPr="004628A0">
        <w:rPr>
          <w:rFonts w:hint="eastAsia"/>
        </w:rPr>
        <w:t>RCW data</w:t>
      </w:r>
      <w:r w:rsidR="00AD66E0" w:rsidRPr="004628A0">
        <w:rPr>
          <w:rFonts w:hint="eastAsia"/>
        </w:rPr>
        <w:t>。</w:t>
      </w:r>
    </w:p>
    <w:p w14:paraId="1628BFAD" w14:textId="105DD36B" w:rsidR="00AD66E0" w:rsidRPr="004628A0" w:rsidRDefault="00AD66E0" w:rsidP="009957C7">
      <w:pPr>
        <w:pStyle w:val="a2"/>
        <w:ind w:firstLine="480"/>
      </w:pPr>
      <w:r w:rsidRPr="004628A0">
        <w:rPr>
          <w:rFonts w:hint="eastAsia"/>
        </w:rPr>
        <w:t>T4240</w:t>
      </w:r>
      <w:r w:rsidRPr="004628A0">
        <w:rPr>
          <w:rFonts w:hint="eastAsia"/>
        </w:rPr>
        <w:t>从</w:t>
      </w:r>
      <w:r w:rsidRPr="004628A0">
        <w:rPr>
          <w:rFonts w:hint="eastAsia"/>
        </w:rPr>
        <w:t>R</w:t>
      </w:r>
      <w:r w:rsidRPr="004628A0">
        <w:t>CW_SRC</w:t>
      </w:r>
      <w:r w:rsidRPr="004628A0">
        <w:rPr>
          <w:rFonts w:hint="eastAsia"/>
        </w:rPr>
        <w:t>读取</w:t>
      </w:r>
      <w:r w:rsidRPr="004628A0">
        <w:t xml:space="preserve">RCW </w:t>
      </w:r>
      <w:r w:rsidRPr="004628A0">
        <w:rPr>
          <w:rFonts w:hint="eastAsia"/>
        </w:rPr>
        <w:t>data</w:t>
      </w:r>
      <w:r w:rsidRPr="004628A0">
        <w:rPr>
          <w:rFonts w:hint="eastAsia"/>
        </w:rPr>
        <w:t>和</w:t>
      </w:r>
      <w:r w:rsidRPr="004628A0">
        <w:rPr>
          <w:rFonts w:hint="eastAsia"/>
        </w:rPr>
        <w:t>PBI</w:t>
      </w:r>
      <w:r w:rsidRPr="004628A0">
        <w:t xml:space="preserve"> </w:t>
      </w:r>
      <w:r w:rsidRPr="004628A0">
        <w:rPr>
          <w:rFonts w:hint="eastAsia"/>
        </w:rPr>
        <w:t>command</w:t>
      </w:r>
      <w:r w:rsidRPr="004628A0">
        <w:rPr>
          <w:rFonts w:hint="eastAsia"/>
        </w:rPr>
        <w:t>。</w:t>
      </w:r>
      <w:r w:rsidRPr="004628A0">
        <w:t xml:space="preserve">RCW </w:t>
      </w:r>
      <w:r w:rsidRPr="004628A0">
        <w:rPr>
          <w:rFonts w:hint="eastAsia"/>
        </w:rPr>
        <w:t>data</w:t>
      </w:r>
      <w:r w:rsidRPr="004628A0">
        <w:rPr>
          <w:rFonts w:hint="eastAsia"/>
        </w:rPr>
        <w:t>中定义了与启动相关的一些信息</w:t>
      </w:r>
      <w:r w:rsidR="007E2AF5">
        <w:rPr>
          <w:rFonts w:hint="eastAsia"/>
        </w:rPr>
        <w:t>，如</w:t>
      </w:r>
      <w:r w:rsidRPr="004628A0">
        <w:rPr>
          <w:rFonts w:hint="eastAsia"/>
        </w:rPr>
        <w:t>启动位置</w:t>
      </w:r>
      <w:r w:rsidR="007E2AF5">
        <w:rPr>
          <w:rFonts w:hint="eastAsia"/>
        </w:rPr>
        <w:t>（</w:t>
      </w:r>
      <w:r w:rsidR="007E2AF5">
        <w:rPr>
          <w:rFonts w:hint="eastAsia"/>
        </w:rPr>
        <w:t>BOOT_LOC</w:t>
      </w:r>
      <w:r w:rsidR="007E2AF5">
        <w:rPr>
          <w:rFonts w:hint="eastAsia"/>
        </w:rPr>
        <w:t>）</w:t>
      </w:r>
      <w:r w:rsidRPr="004628A0">
        <w:rPr>
          <w:rFonts w:hint="eastAsia"/>
        </w:rPr>
        <w:t>，一般情况下是</w:t>
      </w:r>
      <w:r w:rsidRPr="004628A0">
        <w:rPr>
          <w:rFonts w:hint="eastAsia"/>
        </w:rPr>
        <w:t>IF</w:t>
      </w:r>
      <w:r w:rsidRPr="004628A0">
        <w:t>C</w:t>
      </w:r>
      <w:r w:rsidRPr="004628A0">
        <w:t>。</w:t>
      </w:r>
      <w:r w:rsidRPr="004628A0">
        <w:rPr>
          <w:rFonts w:hint="eastAsia"/>
        </w:rPr>
        <w:t>PBI command</w:t>
      </w:r>
      <w:r w:rsidRPr="004628A0">
        <w:rPr>
          <w:rFonts w:hint="eastAsia"/>
        </w:rPr>
        <w:t>一般用于配置相关接口的控制寄存器（</w:t>
      </w:r>
      <w:r w:rsidRPr="004628A0">
        <w:rPr>
          <w:rFonts w:hint="eastAsia"/>
        </w:rPr>
        <w:t>CCSR</w:t>
      </w:r>
      <w:r w:rsidRPr="004628A0">
        <w:rPr>
          <w:rFonts w:hint="eastAsia"/>
        </w:rPr>
        <w:t>），如配置</w:t>
      </w:r>
      <w:r w:rsidRPr="004628A0">
        <w:rPr>
          <w:rFonts w:hint="eastAsia"/>
        </w:rPr>
        <w:t>NOR</w:t>
      </w:r>
      <w:r w:rsidRPr="004628A0">
        <w:t xml:space="preserve"> F</w:t>
      </w:r>
      <w:r w:rsidRPr="004628A0">
        <w:rPr>
          <w:rFonts w:hint="eastAsia"/>
        </w:rPr>
        <w:t>SM</w:t>
      </w:r>
      <w:r w:rsidRPr="004628A0">
        <w:rPr>
          <w:rFonts w:hint="eastAsia"/>
        </w:rPr>
        <w:t>时序等。</w:t>
      </w:r>
    </w:p>
    <w:p w14:paraId="3CFC015D" w14:textId="148A117B" w:rsidR="00AD66E0" w:rsidRPr="004628A0" w:rsidRDefault="00AD66E0" w:rsidP="009957C7">
      <w:pPr>
        <w:pStyle w:val="a2"/>
        <w:ind w:firstLine="480"/>
      </w:pPr>
      <w:r w:rsidRPr="004628A0">
        <w:rPr>
          <w:rFonts w:hint="eastAsia"/>
        </w:rPr>
        <w:t>Core</w:t>
      </w:r>
      <w:r w:rsidRPr="004628A0">
        <w:rPr>
          <w:rFonts w:hint="eastAsia"/>
        </w:rPr>
        <w:t>启动后从有效地址</w:t>
      </w:r>
      <w:r w:rsidR="007E2AF5" w:rsidRPr="007E2AF5">
        <w:rPr>
          <w:rFonts w:hint="eastAsia"/>
          <w:i/>
        </w:rPr>
        <w:t>0xFFFF_FFFC</w:t>
      </w:r>
      <w:r w:rsidRPr="004628A0">
        <w:rPr>
          <w:rFonts w:hint="eastAsia"/>
        </w:rPr>
        <w:t>处加载第一条指令。根据</w:t>
      </w:r>
      <w:r w:rsidRPr="004628A0">
        <w:rPr>
          <w:rFonts w:hint="eastAsia"/>
        </w:rPr>
        <w:t>B</w:t>
      </w:r>
      <w:r w:rsidRPr="004628A0">
        <w:t>OOT_LOC</w:t>
      </w:r>
      <w:r w:rsidRPr="004628A0">
        <w:rPr>
          <w:rFonts w:hint="eastAsia"/>
        </w:rPr>
        <w:t>决定</w:t>
      </w:r>
      <w:r w:rsidR="007E2AF5" w:rsidRPr="007E2AF5">
        <w:rPr>
          <w:rFonts w:hint="eastAsia"/>
          <w:i/>
        </w:rPr>
        <w:t>0xFFFF_FFFC</w:t>
      </w:r>
      <w:r w:rsidRPr="004628A0">
        <w:rPr>
          <w:rFonts w:hint="eastAsia"/>
        </w:rPr>
        <w:t>的物理地址。如果</w:t>
      </w:r>
      <w:r w:rsidRPr="004628A0">
        <w:rPr>
          <w:rFonts w:hint="eastAsia"/>
        </w:rPr>
        <w:t>BOOT_LOC</w:t>
      </w:r>
      <w:r w:rsidRPr="004628A0">
        <w:rPr>
          <w:rFonts w:hint="eastAsia"/>
        </w:rPr>
        <w:t>是</w:t>
      </w:r>
      <w:r w:rsidRPr="004628A0">
        <w:rPr>
          <w:rFonts w:hint="eastAsia"/>
        </w:rPr>
        <w:t>IFC</w:t>
      </w:r>
      <w:r w:rsidRPr="004628A0">
        <w:rPr>
          <w:rFonts w:hint="eastAsia"/>
        </w:rPr>
        <w:t>的</w:t>
      </w:r>
      <w:r w:rsidRPr="004628A0">
        <w:rPr>
          <w:rFonts w:hint="eastAsia"/>
        </w:rPr>
        <w:t>NOR Flash</w:t>
      </w:r>
      <w:r w:rsidRPr="004628A0">
        <w:rPr>
          <w:rFonts w:hint="eastAsia"/>
        </w:rPr>
        <w:t>，则</w:t>
      </w:r>
      <w:r w:rsidR="007E2AF5" w:rsidRPr="007E2AF5">
        <w:rPr>
          <w:rFonts w:hint="eastAsia"/>
          <w:i/>
        </w:rPr>
        <w:t>0xFFFF_FFFC</w:t>
      </w:r>
      <w:r w:rsidRPr="004628A0">
        <w:rPr>
          <w:rFonts w:hint="eastAsia"/>
        </w:rPr>
        <w:t>被映射到</w:t>
      </w:r>
      <w:r w:rsidRPr="004628A0">
        <w:rPr>
          <w:rFonts w:hint="eastAsia"/>
        </w:rPr>
        <w:t xml:space="preserve">NOR </w:t>
      </w:r>
      <w:r w:rsidRPr="004628A0">
        <w:t>Flash</w:t>
      </w:r>
      <w:r w:rsidRPr="004628A0">
        <w:rPr>
          <w:rFonts w:hint="eastAsia"/>
        </w:rPr>
        <w:t>的</w:t>
      </w:r>
      <w:r w:rsidR="007E2AF5" w:rsidRPr="007E2AF5">
        <w:rPr>
          <w:rFonts w:hint="eastAsia"/>
          <w:i/>
        </w:rPr>
        <w:t>0xFFFF_FFFC</w:t>
      </w:r>
      <w:r w:rsidRPr="004628A0">
        <w:t>，</w:t>
      </w:r>
      <w:r w:rsidRPr="004628A0">
        <w:rPr>
          <w:rFonts w:hint="eastAsia"/>
        </w:rPr>
        <w:t>从这里开始加载第一条命令，也就是</w:t>
      </w:r>
      <w:r w:rsidRPr="004628A0">
        <w:rPr>
          <w:rFonts w:hint="eastAsia"/>
        </w:rPr>
        <w:t>NOR</w:t>
      </w:r>
      <w:r w:rsidRPr="004628A0">
        <w:t xml:space="preserve"> F</w:t>
      </w:r>
      <w:r w:rsidRPr="004628A0">
        <w:rPr>
          <w:rFonts w:hint="eastAsia"/>
        </w:rPr>
        <w:t>lash</w:t>
      </w:r>
      <w:r w:rsidRPr="004628A0">
        <w:rPr>
          <w:rFonts w:hint="eastAsia"/>
        </w:rPr>
        <w:t>的最后</w:t>
      </w:r>
      <w:r w:rsidRPr="004628A0">
        <w:rPr>
          <w:rFonts w:hint="eastAsia"/>
        </w:rPr>
        <w:t>4</w:t>
      </w:r>
      <w:r w:rsidRPr="004628A0">
        <w:rPr>
          <w:rFonts w:hint="eastAsia"/>
        </w:rPr>
        <w:t>个字节。第一条命令是一条跳转命令，跳转到</w:t>
      </w:r>
      <w:r w:rsidRPr="004628A0">
        <w:rPr>
          <w:rFonts w:hint="eastAsia"/>
        </w:rPr>
        <w:t>U-boot</w:t>
      </w:r>
      <w:r w:rsidRPr="004628A0">
        <w:rPr>
          <w:rFonts w:hint="eastAsia"/>
        </w:rPr>
        <w:t>的起始地址。如果</w:t>
      </w:r>
      <w:r w:rsidRPr="004628A0">
        <w:rPr>
          <w:rFonts w:hint="eastAsia"/>
        </w:rPr>
        <w:t>BOOT_LOC</w:t>
      </w:r>
      <w:r w:rsidRPr="004628A0">
        <w:rPr>
          <w:rFonts w:hint="eastAsia"/>
        </w:rPr>
        <w:t>是</w:t>
      </w:r>
      <w:r w:rsidRPr="004628A0">
        <w:rPr>
          <w:rFonts w:hint="eastAsia"/>
        </w:rPr>
        <w:t>IFC</w:t>
      </w:r>
      <w:r w:rsidRPr="004628A0">
        <w:rPr>
          <w:rFonts w:hint="eastAsia"/>
        </w:rPr>
        <w:t>的</w:t>
      </w:r>
      <w:r w:rsidRPr="004628A0">
        <w:rPr>
          <w:rFonts w:hint="eastAsia"/>
        </w:rPr>
        <w:t>NAND Flash</w:t>
      </w:r>
      <w:r w:rsidRPr="004628A0">
        <w:t>，</w:t>
      </w:r>
      <w:r w:rsidRPr="004628A0">
        <w:rPr>
          <w:rFonts w:hint="eastAsia"/>
        </w:rPr>
        <w:t>则从</w:t>
      </w:r>
      <w:r w:rsidRPr="004628A0">
        <w:t>NAND FC</w:t>
      </w:r>
      <w:r w:rsidRPr="004628A0">
        <w:rPr>
          <w:rFonts w:hint="eastAsia"/>
        </w:rPr>
        <w:t>M</w:t>
      </w:r>
      <w:r w:rsidRPr="004628A0">
        <w:rPr>
          <w:rFonts w:hint="eastAsia"/>
        </w:rPr>
        <w:t>自动搜索第一个</w:t>
      </w:r>
      <w:r w:rsidR="007E2AF5">
        <w:rPr>
          <w:rFonts w:hint="eastAsia"/>
        </w:rPr>
        <w:t>好块（</w:t>
      </w:r>
      <w:r w:rsidRPr="004628A0">
        <w:rPr>
          <w:rFonts w:hint="eastAsia"/>
        </w:rPr>
        <w:t>good</w:t>
      </w:r>
      <w:r w:rsidRPr="004628A0">
        <w:t xml:space="preserve"> </w:t>
      </w:r>
      <w:r w:rsidRPr="004628A0">
        <w:rPr>
          <w:rFonts w:hint="eastAsia"/>
        </w:rPr>
        <w:t>block</w:t>
      </w:r>
      <w:r w:rsidR="007E2AF5">
        <w:rPr>
          <w:rFonts w:hint="eastAsia"/>
        </w:rPr>
        <w:t>）</w:t>
      </w:r>
      <w:r w:rsidRPr="004628A0">
        <w:t>，</w:t>
      </w:r>
      <w:r w:rsidRPr="004628A0">
        <w:rPr>
          <w:rFonts w:hint="eastAsia"/>
        </w:rPr>
        <w:t>并加载</w:t>
      </w:r>
      <w:r w:rsidRPr="004628A0">
        <w:t>8</w:t>
      </w:r>
      <w:r w:rsidR="007E2AF5">
        <w:t xml:space="preserve"> </w:t>
      </w:r>
      <w:r w:rsidRPr="004628A0">
        <w:t>KB</w:t>
      </w:r>
      <w:r w:rsidRPr="004628A0">
        <w:rPr>
          <w:rFonts w:hint="eastAsia"/>
        </w:rPr>
        <w:t>数据到</w:t>
      </w:r>
      <w:r w:rsidRPr="004628A0">
        <w:rPr>
          <w:rFonts w:hint="eastAsia"/>
        </w:rPr>
        <w:t>FCM</w:t>
      </w:r>
      <w:r w:rsidRPr="004628A0">
        <w:rPr>
          <w:rFonts w:hint="eastAsia"/>
        </w:rPr>
        <w:t>内部的</w:t>
      </w:r>
      <w:r w:rsidR="007E2AF5">
        <w:rPr>
          <w:rFonts w:hint="eastAsia"/>
        </w:rPr>
        <w:t>缓存</w:t>
      </w:r>
      <w:r w:rsidRPr="004628A0">
        <w:rPr>
          <w:rFonts w:hint="eastAsia"/>
        </w:rPr>
        <w:t>RAM</w:t>
      </w:r>
      <w:r w:rsidRPr="004628A0">
        <w:rPr>
          <w:rFonts w:hint="eastAsia"/>
        </w:rPr>
        <w:t>。这个</w:t>
      </w:r>
      <w:r w:rsidR="007E2AF5">
        <w:rPr>
          <w:rFonts w:hint="eastAsia"/>
        </w:rPr>
        <w:t>缓存</w:t>
      </w:r>
      <w:r w:rsidRPr="004628A0">
        <w:t>RAM</w:t>
      </w:r>
      <w:r w:rsidRPr="004628A0">
        <w:rPr>
          <w:rFonts w:hint="eastAsia"/>
        </w:rPr>
        <w:t>对应的地址空间是</w:t>
      </w:r>
      <w:r w:rsidR="007E2AF5" w:rsidRPr="007E2AF5">
        <w:rPr>
          <w:rFonts w:hint="eastAsia"/>
          <w:i/>
        </w:rPr>
        <w:t>0x</w:t>
      </w:r>
      <w:r w:rsidR="00D70ABD" w:rsidRPr="007E2AF5">
        <w:rPr>
          <w:i/>
        </w:rPr>
        <w:t>FFFF_F000~</w:t>
      </w:r>
      <w:r w:rsidRPr="007E2AF5">
        <w:rPr>
          <w:i/>
        </w:rPr>
        <w:t>FFFF_FFFF</w:t>
      </w:r>
      <w:r w:rsidRPr="004628A0">
        <w:t>，</w:t>
      </w:r>
      <w:r w:rsidRPr="004628A0">
        <w:rPr>
          <w:rFonts w:hint="eastAsia"/>
        </w:rPr>
        <w:t>CPU</w:t>
      </w:r>
      <w:r w:rsidRPr="004628A0">
        <w:t xml:space="preserve"> C</w:t>
      </w:r>
      <w:r w:rsidRPr="004628A0">
        <w:rPr>
          <w:rFonts w:hint="eastAsia"/>
        </w:rPr>
        <w:t>ore</w:t>
      </w:r>
      <w:r w:rsidRPr="004628A0">
        <w:rPr>
          <w:rFonts w:hint="eastAsia"/>
        </w:rPr>
        <w:t>从</w:t>
      </w:r>
      <w:r w:rsidR="007E2AF5" w:rsidRPr="007E2AF5">
        <w:rPr>
          <w:rFonts w:hint="eastAsia"/>
          <w:i/>
        </w:rPr>
        <w:t>0x</w:t>
      </w:r>
      <w:r w:rsidRPr="007E2AF5">
        <w:rPr>
          <w:rFonts w:hint="eastAsia"/>
          <w:i/>
        </w:rPr>
        <w:t>FFFF_FFFC</w:t>
      </w:r>
      <w:r w:rsidRPr="004628A0">
        <w:rPr>
          <w:rFonts w:hint="eastAsia"/>
        </w:rPr>
        <w:t>加载第一条指令。同样第一条指令应该是跳转指令。</w:t>
      </w:r>
    </w:p>
    <w:p w14:paraId="1C49AE8C" w14:textId="77777777" w:rsidR="00AD66E0" w:rsidRDefault="00AD66E0" w:rsidP="00AD66E0">
      <w:pPr>
        <w:pStyle w:val="4"/>
        <w:spacing w:before="156" w:after="156"/>
      </w:pPr>
      <w:bookmarkStart w:id="307" w:name="_Toc476562968"/>
      <w:r w:rsidRPr="00166288">
        <w:rPr>
          <w:rFonts w:hint="eastAsia"/>
        </w:rPr>
        <w:t>嵌入式</w:t>
      </w:r>
      <w:r w:rsidRPr="00166288">
        <w:rPr>
          <w:rFonts w:hint="eastAsia"/>
        </w:rPr>
        <w:t>Linux</w:t>
      </w:r>
      <w:bookmarkEnd w:id="307"/>
    </w:p>
    <w:p w14:paraId="35BD658A" w14:textId="44593C11" w:rsidR="00A941C7" w:rsidRDefault="00CF278C" w:rsidP="00AD66E0">
      <w:pPr>
        <w:pStyle w:val="a2"/>
        <w:ind w:firstLine="480"/>
      </w:pPr>
      <w:r>
        <w:rPr>
          <w:rFonts w:hint="eastAsia"/>
        </w:rPr>
        <w:t>对于</w:t>
      </w:r>
      <w:r w:rsidR="00A31451">
        <w:rPr>
          <w:rFonts w:hint="eastAsia"/>
        </w:rPr>
        <w:t>嵌入式硬件来说</w:t>
      </w:r>
      <w:r>
        <w:rPr>
          <w:rFonts w:hint="eastAsia"/>
        </w:rPr>
        <w:t>，必须要有</w:t>
      </w:r>
      <w:r w:rsidR="00A31451">
        <w:rPr>
          <w:rFonts w:hint="eastAsia"/>
        </w:rPr>
        <w:t>相应的嵌入式</w:t>
      </w:r>
      <w:r w:rsidR="00AD66E0">
        <w:rPr>
          <w:rFonts w:hint="eastAsia"/>
        </w:rPr>
        <w:t>操作系统</w:t>
      </w:r>
      <w:r w:rsidR="00A31451">
        <w:rPr>
          <w:rFonts w:hint="eastAsia"/>
        </w:rPr>
        <w:t>（</w:t>
      </w:r>
      <w:r w:rsidR="00266264">
        <w:rPr>
          <w:rFonts w:hint="eastAsia"/>
        </w:rPr>
        <w:t>Embedded</w:t>
      </w:r>
      <w:r w:rsidR="00A31451">
        <w:rPr>
          <w:rFonts w:hint="eastAsia"/>
        </w:rPr>
        <w:t xml:space="preserve"> Operation System</w:t>
      </w:r>
      <w:r w:rsidR="00A31451">
        <w:rPr>
          <w:rFonts w:hint="eastAsia"/>
        </w:rPr>
        <w:t>）</w:t>
      </w:r>
      <w:r w:rsidR="00AD66E0">
        <w:rPr>
          <w:rFonts w:hint="eastAsia"/>
        </w:rPr>
        <w:t>才能正常工作</w:t>
      </w:r>
      <w:r w:rsidR="008238F9">
        <w:rPr>
          <w:rFonts w:hint="eastAsia"/>
        </w:rPr>
        <w:t>。</w:t>
      </w:r>
      <w:r w:rsidR="00AD66E0">
        <w:rPr>
          <w:rFonts w:hint="eastAsia"/>
        </w:rPr>
        <w:t>嵌入式</w:t>
      </w:r>
      <w:r w:rsidR="00AD66E0">
        <w:rPr>
          <w:rFonts w:hint="eastAsia"/>
        </w:rPr>
        <w:t>Linux</w:t>
      </w:r>
      <w:r w:rsidR="008238F9">
        <w:rPr>
          <w:rFonts w:hint="eastAsia"/>
        </w:rPr>
        <w:t>（</w:t>
      </w:r>
      <w:r w:rsidR="00266264">
        <w:rPr>
          <w:rFonts w:hint="eastAsia"/>
        </w:rPr>
        <w:t>Embedded</w:t>
      </w:r>
      <w:r w:rsidR="008238F9">
        <w:t xml:space="preserve"> </w:t>
      </w:r>
      <w:r w:rsidR="008238F9">
        <w:rPr>
          <w:rFonts w:hint="eastAsia"/>
        </w:rPr>
        <w:t>Linux</w:t>
      </w:r>
      <w:r w:rsidR="008238F9">
        <w:rPr>
          <w:rFonts w:hint="eastAsia"/>
        </w:rPr>
        <w:t>）是目前使用最广泛的嵌入式操作系统，</w:t>
      </w:r>
      <w:r w:rsidR="009D3F9B">
        <w:rPr>
          <w:rFonts w:hint="eastAsia"/>
        </w:rPr>
        <w:t>可以分为</w:t>
      </w:r>
      <w:r w:rsidR="009D3F9B">
        <w:rPr>
          <w:rFonts w:hint="eastAsia"/>
        </w:rPr>
        <w:t>4</w:t>
      </w:r>
      <w:r w:rsidR="009D3F9B">
        <w:rPr>
          <w:rFonts w:hint="eastAsia"/>
        </w:rPr>
        <w:t>个部分：启动引导（</w:t>
      </w:r>
      <w:r w:rsidR="009D3F9B">
        <w:rPr>
          <w:rFonts w:hint="eastAsia"/>
        </w:rPr>
        <w:t>Bootloader</w:t>
      </w:r>
      <w:r w:rsidR="009D3F9B">
        <w:rPr>
          <w:rFonts w:hint="eastAsia"/>
        </w:rPr>
        <w:t>）、</w:t>
      </w:r>
      <w:r w:rsidR="009D3F9B">
        <w:rPr>
          <w:rFonts w:hint="eastAsia"/>
        </w:rPr>
        <w:t>Linux</w:t>
      </w:r>
      <w:r w:rsidR="009D3F9B">
        <w:rPr>
          <w:rFonts w:hint="eastAsia"/>
        </w:rPr>
        <w:t>内核（</w:t>
      </w:r>
      <w:r w:rsidR="009D3F9B">
        <w:rPr>
          <w:rFonts w:hint="eastAsia"/>
        </w:rPr>
        <w:t>Linux</w:t>
      </w:r>
      <w:r w:rsidR="009D3F9B">
        <w:t xml:space="preserve"> </w:t>
      </w:r>
      <w:r w:rsidR="009D3F9B">
        <w:rPr>
          <w:rFonts w:hint="eastAsia"/>
        </w:rPr>
        <w:t>Kernel</w:t>
      </w:r>
      <w:r w:rsidR="009D3F9B">
        <w:rPr>
          <w:rFonts w:hint="eastAsia"/>
        </w:rPr>
        <w:t>）、根文件系统（</w:t>
      </w:r>
      <w:r w:rsidR="009D3F9B">
        <w:rPr>
          <w:rFonts w:hint="eastAsia"/>
        </w:rPr>
        <w:t>Root</w:t>
      </w:r>
      <w:r w:rsidR="009D3F9B">
        <w:t xml:space="preserve"> </w:t>
      </w:r>
      <w:r w:rsidR="009D3F9B">
        <w:rPr>
          <w:rFonts w:hint="eastAsia"/>
        </w:rPr>
        <w:t>File System</w:t>
      </w:r>
      <w:r w:rsidR="009D3F9B">
        <w:rPr>
          <w:rFonts w:hint="eastAsia"/>
        </w:rPr>
        <w:t>）以及用户应用程序（</w:t>
      </w:r>
      <w:r w:rsidR="009D3F9B">
        <w:rPr>
          <w:rFonts w:hint="eastAsia"/>
        </w:rPr>
        <w:t>User</w:t>
      </w:r>
      <w:r w:rsidR="009D3F9B">
        <w:t xml:space="preserve"> </w:t>
      </w:r>
      <w:r w:rsidR="009D3F9B">
        <w:rPr>
          <w:rFonts w:hint="eastAsia"/>
        </w:rPr>
        <w:t>Applications</w:t>
      </w:r>
      <w:r w:rsidR="009D3F9B">
        <w:rPr>
          <w:rFonts w:hint="eastAsia"/>
        </w:rPr>
        <w:t>）</w:t>
      </w:r>
      <w:r w:rsidR="00AD66E0">
        <w:rPr>
          <w:rFonts w:hint="eastAsia"/>
        </w:rPr>
        <w:t>。</w:t>
      </w:r>
    </w:p>
    <w:p w14:paraId="73CA05CA" w14:textId="2C695CB6" w:rsidR="00F351D6" w:rsidRDefault="00F351D6" w:rsidP="00841D38">
      <w:pPr>
        <w:pStyle w:val="a0"/>
      </w:pPr>
      <w:r>
        <w:rPr>
          <w:rFonts w:hint="eastAsia"/>
        </w:rPr>
        <w:t>Boo</w:t>
      </w:r>
      <w:r>
        <w:t>tloader</w:t>
      </w:r>
    </w:p>
    <w:p w14:paraId="0104686E" w14:textId="0CB3FD7A" w:rsidR="00AD66E0" w:rsidRDefault="00AD66E0" w:rsidP="00AD66E0">
      <w:pPr>
        <w:pStyle w:val="a2"/>
        <w:ind w:firstLine="480"/>
      </w:pPr>
      <w:r w:rsidRPr="000B7260">
        <w:rPr>
          <w:rFonts w:hint="eastAsia"/>
        </w:rPr>
        <w:t>U-Boot</w:t>
      </w:r>
      <w:r w:rsidR="009D3F9B">
        <w:rPr>
          <w:rFonts w:hint="eastAsia"/>
        </w:rPr>
        <w:t>（</w:t>
      </w:r>
      <w:r w:rsidRPr="000B7260">
        <w:rPr>
          <w:rFonts w:hint="eastAsia"/>
        </w:rPr>
        <w:t>Universal Boot Loader</w:t>
      </w:r>
      <w:r w:rsidR="009D3F9B">
        <w:rPr>
          <w:rFonts w:hint="eastAsia"/>
        </w:rPr>
        <w:t>）</w:t>
      </w:r>
      <w:r w:rsidR="008238F9">
        <w:rPr>
          <w:rFonts w:hint="eastAsia"/>
        </w:rPr>
        <w:t>是最</w:t>
      </w:r>
      <w:r w:rsidR="009D3F9B">
        <w:rPr>
          <w:rFonts w:hint="eastAsia"/>
        </w:rPr>
        <w:t>流行</w:t>
      </w:r>
      <w:r w:rsidR="008238F9">
        <w:rPr>
          <w:rFonts w:hint="eastAsia"/>
        </w:rPr>
        <w:t>的嵌入式系统引导程序，</w:t>
      </w:r>
      <w:r w:rsidRPr="000B7260">
        <w:rPr>
          <w:rFonts w:hint="eastAsia"/>
        </w:rPr>
        <w:t>遵循</w:t>
      </w:r>
      <w:r w:rsidRPr="000B7260">
        <w:rPr>
          <w:rFonts w:hint="eastAsia"/>
        </w:rPr>
        <w:t>GPL</w:t>
      </w:r>
      <w:r w:rsidR="009D3F9B">
        <w:rPr>
          <w:rFonts w:hint="eastAsia"/>
        </w:rPr>
        <w:t>协议开源</w:t>
      </w:r>
      <w:r w:rsidR="001626E0">
        <w:fldChar w:fldCharType="begin"/>
      </w:r>
      <w:r w:rsidR="001626E0">
        <w:instrText xml:space="preserve"> </w:instrText>
      </w:r>
      <w:r w:rsidR="001626E0">
        <w:rPr>
          <w:rFonts w:hint="eastAsia"/>
        </w:rPr>
        <w:instrText>REF _Ref484266102 \r \h</w:instrText>
      </w:r>
      <w:r w:rsidR="001626E0">
        <w:instrText xml:space="preserve"> </w:instrText>
      </w:r>
      <w:r w:rsidR="001626E0">
        <w:fldChar w:fldCharType="separate"/>
      </w:r>
      <w:r w:rsidR="007033F6">
        <w:t>[12]</w:t>
      </w:r>
      <w:r w:rsidR="001626E0">
        <w:fldChar w:fldCharType="end"/>
      </w:r>
      <w:r w:rsidRPr="000B7260">
        <w:rPr>
          <w:rFonts w:hint="eastAsia"/>
        </w:rPr>
        <w:t>。</w:t>
      </w:r>
      <w:r w:rsidRPr="000B7260">
        <w:rPr>
          <w:rFonts w:hint="eastAsia"/>
        </w:rPr>
        <w:t>U-Boot</w:t>
      </w:r>
      <w:r w:rsidRPr="000B7260">
        <w:rPr>
          <w:rFonts w:hint="eastAsia"/>
        </w:rPr>
        <w:t>源码</w:t>
      </w:r>
      <w:r w:rsidR="00750207">
        <w:rPr>
          <w:rFonts w:hint="eastAsia"/>
        </w:rPr>
        <w:t>的文件结构</w:t>
      </w:r>
      <w:r w:rsidRPr="000B7260">
        <w:rPr>
          <w:rFonts w:hint="eastAsia"/>
        </w:rPr>
        <w:t>、编译形式与</w:t>
      </w:r>
      <w:r w:rsidRPr="000B7260">
        <w:rPr>
          <w:rFonts w:hint="eastAsia"/>
        </w:rPr>
        <w:t>Linux</w:t>
      </w:r>
      <w:r w:rsidRPr="000B7260">
        <w:rPr>
          <w:rFonts w:hint="eastAsia"/>
        </w:rPr>
        <w:t>内核很相似，事实上，不少</w:t>
      </w:r>
      <w:r w:rsidRPr="000B7260">
        <w:rPr>
          <w:rFonts w:hint="eastAsia"/>
        </w:rPr>
        <w:t>U-Boot</w:t>
      </w:r>
      <w:r w:rsidRPr="000B7260">
        <w:rPr>
          <w:rFonts w:hint="eastAsia"/>
        </w:rPr>
        <w:t>源码就是根据相应的</w:t>
      </w:r>
      <w:r w:rsidRPr="000B7260">
        <w:rPr>
          <w:rFonts w:hint="eastAsia"/>
        </w:rPr>
        <w:t>Linux</w:t>
      </w:r>
      <w:r w:rsidRPr="000B7260">
        <w:rPr>
          <w:rFonts w:hint="eastAsia"/>
        </w:rPr>
        <w:t>内核源程序进行简化而形成的，尤其是一些设备的驱动程序</w:t>
      </w:r>
      <w:r w:rsidR="00750207">
        <w:rPr>
          <w:rFonts w:hint="eastAsia"/>
        </w:rPr>
        <w:t>，这极大的降低了</w:t>
      </w:r>
      <w:r w:rsidR="00750207">
        <w:rPr>
          <w:rFonts w:hint="eastAsia"/>
        </w:rPr>
        <w:t>U-Boot</w:t>
      </w:r>
      <w:r w:rsidR="00750207">
        <w:rPr>
          <w:rFonts w:hint="eastAsia"/>
        </w:rPr>
        <w:t>的移植难度</w:t>
      </w:r>
      <w:r w:rsidRPr="000B7260">
        <w:rPr>
          <w:rFonts w:hint="eastAsia"/>
        </w:rPr>
        <w:t>。</w:t>
      </w:r>
    </w:p>
    <w:p w14:paraId="4D7FBD9E" w14:textId="09522B7B" w:rsidR="00841D38" w:rsidRDefault="00EE32C8" w:rsidP="00AD66E0">
      <w:pPr>
        <w:pStyle w:val="a2"/>
        <w:ind w:firstLine="480"/>
      </w:pPr>
      <w:r>
        <w:rPr>
          <w:rFonts w:hint="eastAsia"/>
        </w:rPr>
        <w:t>T4240</w:t>
      </w:r>
      <w:r>
        <w:rPr>
          <w:rFonts w:hint="eastAsia"/>
        </w:rPr>
        <w:t>支持从多种路径启动，包括：</w:t>
      </w:r>
      <w:r>
        <w:rPr>
          <w:rFonts w:hint="eastAsia"/>
        </w:rPr>
        <w:t>NOR Flash</w:t>
      </w:r>
      <w:r>
        <w:rPr>
          <w:rFonts w:hint="eastAsia"/>
        </w:rPr>
        <w:t>、</w:t>
      </w:r>
      <w:r>
        <w:rPr>
          <w:rFonts w:hint="eastAsia"/>
        </w:rPr>
        <w:t>NAND</w:t>
      </w:r>
      <w:r>
        <w:t xml:space="preserve"> </w:t>
      </w:r>
      <w:r>
        <w:rPr>
          <w:rFonts w:hint="eastAsia"/>
        </w:rPr>
        <w:t>Flash</w:t>
      </w:r>
      <w:r>
        <w:rPr>
          <w:rFonts w:hint="eastAsia"/>
        </w:rPr>
        <w:t>、</w:t>
      </w:r>
      <w:r>
        <w:rPr>
          <w:rFonts w:hint="eastAsia"/>
        </w:rPr>
        <w:t>PCI</w:t>
      </w:r>
      <w:r>
        <w:t xml:space="preserve"> </w:t>
      </w:r>
      <w:r>
        <w:rPr>
          <w:rFonts w:hint="eastAsia"/>
        </w:rPr>
        <w:t>Express</w:t>
      </w:r>
      <w:r>
        <w:rPr>
          <w:rFonts w:hint="eastAsia"/>
        </w:rPr>
        <w:t>等。如果是从</w:t>
      </w:r>
      <w:r>
        <w:rPr>
          <w:rFonts w:hint="eastAsia"/>
        </w:rPr>
        <w:t>NOR Flash</w:t>
      </w:r>
      <w:r>
        <w:rPr>
          <w:rFonts w:hint="eastAsia"/>
        </w:rPr>
        <w:t>启动，那么代码可以直接在</w:t>
      </w:r>
      <w:r>
        <w:rPr>
          <w:rFonts w:hint="eastAsia"/>
        </w:rPr>
        <w:t>NOR Flash</w:t>
      </w:r>
      <w:r>
        <w:rPr>
          <w:rFonts w:hint="eastAsia"/>
        </w:rPr>
        <w:t>里运行，因为</w:t>
      </w:r>
      <w:r>
        <w:rPr>
          <w:rFonts w:hint="eastAsia"/>
        </w:rPr>
        <w:t>NOR Flash</w:t>
      </w:r>
      <w:r>
        <w:rPr>
          <w:rFonts w:hint="eastAsia"/>
        </w:rPr>
        <w:t>支持</w:t>
      </w:r>
      <w:r w:rsidRPr="00EE32C8">
        <w:rPr>
          <w:rFonts w:hint="eastAsia"/>
        </w:rPr>
        <w:t>（</w:t>
      </w:r>
      <w:r w:rsidRPr="00EE32C8">
        <w:rPr>
          <w:rFonts w:hint="eastAsia"/>
        </w:rPr>
        <w:t>Execute in place, XIP</w:t>
      </w:r>
      <w:r w:rsidRPr="00EE32C8">
        <w:rPr>
          <w:rFonts w:hint="eastAsia"/>
        </w:rPr>
        <w:t>）</w:t>
      </w:r>
      <w:r>
        <w:rPr>
          <w:rFonts w:hint="eastAsia"/>
        </w:rPr>
        <w:t>。</w:t>
      </w:r>
      <w:r>
        <w:rPr>
          <w:rFonts w:hint="eastAsia"/>
        </w:rPr>
        <w:t>NOR Flash</w:t>
      </w:r>
      <w:r>
        <w:rPr>
          <w:rFonts w:hint="eastAsia"/>
        </w:rPr>
        <w:t>启动是最常用也是结构相对较为简单的一种启动方式。</w:t>
      </w:r>
      <w:r>
        <w:rPr>
          <w:rFonts w:hint="eastAsia"/>
        </w:rPr>
        <w:t>T</w:t>
      </w:r>
      <w:r>
        <w:t>4240</w:t>
      </w:r>
      <w:r>
        <w:rPr>
          <w:rFonts w:hint="eastAsia"/>
        </w:rPr>
        <w:t>启动时</w:t>
      </w:r>
      <w:r w:rsidR="00445A94">
        <w:rPr>
          <w:rFonts w:hint="eastAsia"/>
        </w:rPr>
        <w:t>，</w:t>
      </w:r>
      <w:r w:rsidR="00445A94">
        <w:rPr>
          <w:rFonts w:hint="eastAsia"/>
        </w:rPr>
        <w:t>CPU</w:t>
      </w:r>
      <w:r w:rsidR="00445A94">
        <w:rPr>
          <w:rFonts w:hint="eastAsia"/>
        </w:rPr>
        <w:t>只能识别</w:t>
      </w:r>
      <w:r w:rsidR="00445A94">
        <w:rPr>
          <w:rFonts w:hint="eastAsia"/>
        </w:rPr>
        <w:t>4</w:t>
      </w:r>
      <w:r w:rsidR="00445A94">
        <w:t xml:space="preserve"> </w:t>
      </w:r>
      <w:r w:rsidR="00445A94">
        <w:rPr>
          <w:rFonts w:hint="eastAsia"/>
        </w:rPr>
        <w:t>k</w:t>
      </w:r>
      <w:r w:rsidR="00445A94">
        <w:t>B</w:t>
      </w:r>
      <w:r w:rsidR="00445A94">
        <w:rPr>
          <w:rFonts w:hint="eastAsia"/>
        </w:rPr>
        <w:t>大小的内存，范围从</w:t>
      </w:r>
      <w:r w:rsidR="00445A94" w:rsidRPr="001626E0">
        <w:rPr>
          <w:rFonts w:hint="eastAsia"/>
          <w:i/>
        </w:rPr>
        <w:t>FFFF_F000~FFFF_FFFF</w:t>
      </w:r>
      <w:r w:rsidR="00445A94">
        <w:rPr>
          <w:rFonts w:hint="eastAsia"/>
        </w:rPr>
        <w:t>。映射到</w:t>
      </w:r>
      <w:r w:rsidR="00445A94">
        <w:rPr>
          <w:rFonts w:hint="eastAsia"/>
        </w:rPr>
        <w:t>NOR Flash</w:t>
      </w:r>
      <w:r w:rsidR="00445A94">
        <w:rPr>
          <w:rFonts w:hint="eastAsia"/>
        </w:rPr>
        <w:t>里的地址就是</w:t>
      </w:r>
      <w:r w:rsidR="00445A94" w:rsidRPr="001626E0">
        <w:rPr>
          <w:rFonts w:hint="eastAsia"/>
          <w:i/>
        </w:rPr>
        <w:t>EFF</w:t>
      </w:r>
      <w:r w:rsidR="00445A94" w:rsidRPr="001626E0">
        <w:rPr>
          <w:i/>
        </w:rPr>
        <w:t>F_F000~EFFF_FFFF</w:t>
      </w:r>
      <w:r w:rsidR="00445A94">
        <w:rPr>
          <w:rFonts w:hint="eastAsia"/>
        </w:rPr>
        <w:t>。</w:t>
      </w:r>
      <w:r w:rsidR="00D43642">
        <w:t>U</w:t>
      </w:r>
      <w:r w:rsidR="00D43642">
        <w:rPr>
          <w:rFonts w:hint="eastAsia"/>
        </w:rPr>
        <w:t>-</w:t>
      </w:r>
      <w:r w:rsidR="00D43642">
        <w:t>B</w:t>
      </w:r>
      <w:r w:rsidR="00D43642">
        <w:rPr>
          <w:rFonts w:hint="eastAsia"/>
        </w:rPr>
        <w:t>oot</w:t>
      </w:r>
      <w:r w:rsidR="00D43642">
        <w:rPr>
          <w:rFonts w:hint="eastAsia"/>
        </w:rPr>
        <w:t>启动时地址跳转如图所示。当</w:t>
      </w:r>
      <w:r w:rsidR="00D43642">
        <w:rPr>
          <w:rFonts w:hint="eastAsia"/>
        </w:rPr>
        <w:t>CPU</w:t>
      </w:r>
      <w:r w:rsidR="00D43642">
        <w:rPr>
          <w:rFonts w:hint="eastAsia"/>
        </w:rPr>
        <w:t>从</w:t>
      </w:r>
      <w:r w:rsidR="00D43642" w:rsidRPr="001626E0">
        <w:rPr>
          <w:rFonts w:hint="eastAsia"/>
          <w:i/>
        </w:rPr>
        <w:t>EFFF_FFFC</w:t>
      </w:r>
      <w:r w:rsidR="00442F0E">
        <w:rPr>
          <w:rFonts w:hint="eastAsia"/>
        </w:rPr>
        <w:t>（</w:t>
      </w:r>
      <w:r w:rsidR="00442F0E">
        <w:rPr>
          <w:rFonts w:hint="eastAsia"/>
        </w:rPr>
        <w:t>resetvec</w:t>
      </w:r>
      <w:r w:rsidR="00442F0E">
        <w:rPr>
          <w:rFonts w:hint="eastAsia"/>
        </w:rPr>
        <w:t>）</w:t>
      </w:r>
      <w:r w:rsidR="00D43642">
        <w:rPr>
          <w:rFonts w:hint="eastAsia"/>
        </w:rPr>
        <w:t>读取第一条指令时，这是一条跳转指令，会跳转到</w:t>
      </w:r>
      <w:r w:rsidR="00D43642">
        <w:rPr>
          <w:rFonts w:hint="eastAsia"/>
        </w:rPr>
        <w:t>4</w:t>
      </w:r>
      <w:r w:rsidR="00D43642">
        <w:t xml:space="preserve"> kB</w:t>
      </w:r>
      <w:r w:rsidR="00D43642">
        <w:rPr>
          <w:rFonts w:hint="eastAsia"/>
        </w:rPr>
        <w:t>地址的起始处</w:t>
      </w:r>
      <w:r w:rsidR="00D43642" w:rsidRPr="001626E0">
        <w:rPr>
          <w:rFonts w:hint="eastAsia"/>
          <w:i/>
        </w:rPr>
        <w:t>EFFF</w:t>
      </w:r>
      <w:r w:rsidR="00442F0E" w:rsidRPr="001626E0">
        <w:rPr>
          <w:i/>
        </w:rPr>
        <w:t>F</w:t>
      </w:r>
      <w:r w:rsidR="00D43642" w:rsidRPr="001626E0">
        <w:rPr>
          <w:rFonts w:hint="eastAsia"/>
          <w:i/>
        </w:rPr>
        <w:t>_</w:t>
      </w:r>
      <w:r w:rsidR="00442F0E" w:rsidRPr="001626E0">
        <w:rPr>
          <w:i/>
        </w:rPr>
        <w:t>F</w:t>
      </w:r>
      <w:r w:rsidR="00D43642" w:rsidRPr="001626E0">
        <w:rPr>
          <w:rFonts w:hint="eastAsia"/>
          <w:i/>
        </w:rPr>
        <w:t>000</w:t>
      </w:r>
      <w:r w:rsidR="00D43642">
        <w:rPr>
          <w:rFonts w:hint="eastAsia"/>
        </w:rPr>
        <w:t>（</w:t>
      </w:r>
      <w:r w:rsidR="00D43642">
        <w:rPr>
          <w:rFonts w:hint="eastAsia"/>
        </w:rPr>
        <w:t>_start</w:t>
      </w:r>
      <w:r w:rsidR="00D43642">
        <w:rPr>
          <w:rFonts w:hint="eastAsia"/>
        </w:rPr>
        <w:t>）</w:t>
      </w:r>
      <w:r w:rsidR="00442F0E">
        <w:rPr>
          <w:rFonts w:hint="eastAsia"/>
        </w:rPr>
        <w:t>，然后设置中断向量表，设置</w:t>
      </w:r>
      <w:r w:rsidR="00442F0E">
        <w:t>TLB</w:t>
      </w:r>
      <w:r w:rsidR="00442F0E">
        <w:rPr>
          <w:rFonts w:hint="eastAsia"/>
        </w:rPr>
        <w:t>，这样</w:t>
      </w:r>
      <w:r w:rsidR="00442F0E">
        <w:rPr>
          <w:rFonts w:hint="eastAsia"/>
        </w:rPr>
        <w:t>CPU</w:t>
      </w:r>
      <w:r w:rsidR="00442F0E">
        <w:rPr>
          <w:rFonts w:hint="eastAsia"/>
        </w:rPr>
        <w:t>就能够识别更大的地址空间，然后跳转到</w:t>
      </w:r>
      <w:r w:rsidR="00442F0E">
        <w:rPr>
          <w:rFonts w:hint="eastAsia"/>
        </w:rPr>
        <w:t>U-Boot</w:t>
      </w:r>
      <w:r w:rsidR="0085601F">
        <w:rPr>
          <w:rFonts w:hint="eastAsia"/>
        </w:rPr>
        <w:t>起始</w:t>
      </w:r>
      <w:r w:rsidR="00442F0E">
        <w:rPr>
          <w:rFonts w:hint="eastAsia"/>
        </w:rPr>
        <w:t>地址</w:t>
      </w:r>
      <w:r w:rsidR="00442F0E" w:rsidRPr="001626E0">
        <w:rPr>
          <w:rFonts w:hint="eastAsia"/>
          <w:i/>
        </w:rPr>
        <w:t>EFF4_0000</w:t>
      </w:r>
      <w:r w:rsidR="00442F0E">
        <w:rPr>
          <w:rFonts w:hint="eastAsia"/>
        </w:rPr>
        <w:lastRenderedPageBreak/>
        <w:t>（</w:t>
      </w:r>
      <w:r w:rsidR="00442F0E">
        <w:rPr>
          <w:rFonts w:hint="eastAsia"/>
        </w:rPr>
        <w:t>_start_e6500</w:t>
      </w:r>
      <w:r w:rsidR="00442F0E">
        <w:rPr>
          <w:rFonts w:hint="eastAsia"/>
        </w:rPr>
        <w:t>）处，开始初始化硬件等操作</w:t>
      </w:r>
      <w:r w:rsidR="007A1FA8">
        <w:rPr>
          <w:rFonts w:hint="eastAsia"/>
        </w:rPr>
        <w:t>，并将</w:t>
      </w:r>
      <w:r w:rsidR="007A1FA8">
        <w:rPr>
          <w:rFonts w:hint="eastAsia"/>
        </w:rPr>
        <w:t>U</w:t>
      </w:r>
      <w:r w:rsidR="007A1FA8">
        <w:t>-Boot</w:t>
      </w:r>
      <w:r w:rsidR="007A1FA8">
        <w:rPr>
          <w:rFonts w:hint="eastAsia"/>
        </w:rPr>
        <w:t>代码搬移到内存里继续执行。</w:t>
      </w:r>
      <w:r w:rsidR="009F6623">
        <w:rPr>
          <w:rFonts w:hint="eastAsia"/>
        </w:rPr>
        <w:t>U-Boot</w:t>
      </w:r>
      <w:r w:rsidR="009F6623">
        <w:rPr>
          <w:rFonts w:hint="eastAsia"/>
        </w:rPr>
        <w:t>地址跳转过程如</w:t>
      </w:r>
      <w:r w:rsidR="009F6623">
        <w:fldChar w:fldCharType="begin"/>
      </w:r>
      <w:r w:rsidR="009F6623">
        <w:instrText xml:space="preserve"> </w:instrText>
      </w:r>
      <w:r w:rsidR="009F6623">
        <w:rPr>
          <w:rFonts w:hint="eastAsia"/>
        </w:rPr>
        <w:instrText>REF _Ref484257901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11</w:t>
      </w:r>
      <w:r w:rsidR="009F6623">
        <w:fldChar w:fldCharType="end"/>
      </w:r>
      <w:r w:rsidR="009F6623">
        <w:rPr>
          <w:rFonts w:hint="eastAsia"/>
        </w:rPr>
        <w:t>所示。</w:t>
      </w:r>
    </w:p>
    <w:p w14:paraId="2E4FBA8E" w14:textId="4EEE1CF7" w:rsidR="00D43642" w:rsidRDefault="00E05822" w:rsidP="00D43642">
      <w:pPr>
        <w:pStyle w:val="af7"/>
        <w:keepNext/>
        <w:spacing w:before="156"/>
      </w:pPr>
      <w:r>
        <w:object w:dxaOrig="10246" w:dyaOrig="7126" w14:anchorId="7849796A">
          <v:shape id="_x0000_i1048" type="#_x0000_t75" style="width:230.1pt;height:156.65pt" o:ole="">
            <v:imagedata r:id="rId128" o:title=""/>
          </v:shape>
          <o:OLEObject Type="Embed" ProgID="Visio.Drawing.15" ShapeID="_x0000_i1048" DrawAspect="Content" ObjectID="_1558172544" r:id="rId129"/>
        </w:object>
      </w:r>
    </w:p>
    <w:p w14:paraId="13229C77" w14:textId="68D75779" w:rsidR="00841D38" w:rsidRDefault="00D43642" w:rsidP="00D43642">
      <w:pPr>
        <w:pStyle w:val="aff0"/>
      </w:pPr>
      <w:bookmarkStart w:id="308" w:name="_Ref484257901"/>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11</w:t>
      </w:r>
      <w:r w:rsidR="00CA3B33">
        <w:fldChar w:fldCharType="end"/>
      </w:r>
      <w:bookmarkEnd w:id="308"/>
      <w:r>
        <w:t xml:space="preserve">  T4240 U-Boot</w:t>
      </w:r>
      <w:r>
        <w:rPr>
          <w:rFonts w:hint="eastAsia"/>
        </w:rPr>
        <w:t>地址跳转</w:t>
      </w:r>
    </w:p>
    <w:p w14:paraId="3FEA91AA" w14:textId="25326DC0" w:rsidR="00750207" w:rsidRDefault="00750207" w:rsidP="00750207">
      <w:pPr>
        <w:pStyle w:val="a2"/>
        <w:ind w:firstLine="480"/>
      </w:pPr>
      <w:r w:rsidRPr="00750207">
        <w:rPr>
          <w:rFonts w:hint="eastAsia"/>
        </w:rPr>
        <w:t>Freescale</w:t>
      </w:r>
      <w:r w:rsidRPr="00750207">
        <w:rPr>
          <w:rFonts w:hint="eastAsia"/>
        </w:rPr>
        <w:t>公司提供了</w:t>
      </w:r>
      <w:r w:rsidRPr="00750207">
        <w:rPr>
          <w:rFonts w:hint="eastAsia"/>
        </w:rPr>
        <w:t xml:space="preserve"> Linux</w:t>
      </w:r>
      <w:r w:rsidRPr="00750207">
        <w:rPr>
          <w:rFonts w:hint="eastAsia"/>
        </w:rPr>
        <w:t>软件开发工具包（</w:t>
      </w:r>
      <w:r w:rsidRPr="00750207">
        <w:rPr>
          <w:rFonts w:hint="eastAsia"/>
        </w:rPr>
        <w:t>Software Development Kit, SDK</w:t>
      </w:r>
      <w:r w:rsidRPr="00750207">
        <w:rPr>
          <w:rFonts w:hint="eastAsia"/>
        </w:rPr>
        <w:t>）</w:t>
      </w:r>
      <w:r w:rsidR="001626E0">
        <w:fldChar w:fldCharType="begin"/>
      </w:r>
      <w:r w:rsidR="001626E0">
        <w:instrText xml:space="preserve"> </w:instrText>
      </w:r>
      <w:r w:rsidR="001626E0">
        <w:rPr>
          <w:rFonts w:hint="eastAsia"/>
        </w:rPr>
        <w:instrText>REF _Ref484266205 \r \h</w:instrText>
      </w:r>
      <w:r w:rsidR="001626E0">
        <w:instrText xml:space="preserve"> </w:instrText>
      </w:r>
      <w:r w:rsidR="001626E0">
        <w:fldChar w:fldCharType="separate"/>
      </w:r>
      <w:r w:rsidR="007033F6">
        <w:t>[13]</w:t>
      </w:r>
      <w:r w:rsidR="001626E0">
        <w:fldChar w:fldCharType="end"/>
      </w:r>
      <w:r w:rsidRPr="00750207">
        <w:rPr>
          <w:rFonts w:hint="eastAsia"/>
        </w:rPr>
        <w:t>，支持</w:t>
      </w:r>
      <w:r w:rsidRPr="00750207">
        <w:rPr>
          <w:rFonts w:hint="eastAsia"/>
        </w:rPr>
        <w:t>QorIQ</w:t>
      </w:r>
      <w:r w:rsidRPr="00750207">
        <w:rPr>
          <w:rFonts w:hint="eastAsia"/>
        </w:rPr>
        <w:t>系列</w:t>
      </w:r>
      <w:r w:rsidRPr="00750207">
        <w:rPr>
          <w:rFonts w:hint="eastAsia"/>
        </w:rPr>
        <w:t>SoC</w:t>
      </w:r>
      <w:r w:rsidRPr="00750207">
        <w:rPr>
          <w:rFonts w:hint="eastAsia"/>
        </w:rPr>
        <w:t>以及相应的开发板，包括</w:t>
      </w:r>
      <w:r w:rsidRPr="00750207">
        <w:rPr>
          <w:rFonts w:hint="eastAsia"/>
        </w:rPr>
        <w:t>T4240</w:t>
      </w:r>
      <w:r w:rsidRPr="00750207">
        <w:rPr>
          <w:rFonts w:hint="eastAsia"/>
        </w:rPr>
        <w:t>开发板</w:t>
      </w:r>
      <w:r w:rsidRPr="00750207">
        <w:rPr>
          <w:rFonts w:hint="eastAsia"/>
        </w:rPr>
        <w:t>T4240RDB</w:t>
      </w:r>
      <w:r w:rsidRPr="00750207">
        <w:rPr>
          <w:rFonts w:hint="eastAsia"/>
        </w:rPr>
        <w:t>。</w:t>
      </w:r>
      <w:r w:rsidRPr="00750207">
        <w:rPr>
          <w:rFonts w:hint="eastAsia"/>
        </w:rPr>
        <w:t>DPB</w:t>
      </w:r>
      <w:r w:rsidRPr="00750207">
        <w:rPr>
          <w:rFonts w:hint="eastAsia"/>
        </w:rPr>
        <w:t>可以在此基础上进行嵌入式系统的移植，从而简化任务，提高效率。</w:t>
      </w:r>
    </w:p>
    <w:p w14:paraId="54977AF2" w14:textId="28935790" w:rsidR="00275905" w:rsidRDefault="00A03417" w:rsidP="007A62E2">
      <w:pPr>
        <w:pStyle w:val="3"/>
        <w:spacing w:before="156" w:after="156"/>
      </w:pPr>
      <w:bookmarkStart w:id="309" w:name="_Toc484419141"/>
      <w:r>
        <w:rPr>
          <w:rFonts w:hint="eastAsia"/>
        </w:rPr>
        <w:t>与前端互联</w:t>
      </w:r>
      <w:bookmarkEnd w:id="309"/>
    </w:p>
    <w:p w14:paraId="534F0125" w14:textId="3C69214A" w:rsidR="00275905" w:rsidRDefault="00AF4A1D" w:rsidP="00B32A2D">
      <w:pPr>
        <w:pStyle w:val="a2"/>
        <w:ind w:firstLine="480"/>
      </w:pPr>
      <w:r>
        <w:t>DPB</w:t>
      </w:r>
      <w:r w:rsidR="00275905">
        <w:rPr>
          <w:rFonts w:hint="eastAsia"/>
        </w:rPr>
        <w:t>作为事例分类组装节点，从前端接收数据，并将数据经过预处理后，发送到后端的计算机群里。首先</w:t>
      </w:r>
      <w:r w:rsidR="00B32A2D">
        <w:rPr>
          <w:rFonts w:hint="eastAsia"/>
        </w:rPr>
        <w:t>我们</w:t>
      </w:r>
      <w:r w:rsidR="00275905">
        <w:rPr>
          <w:rFonts w:hint="eastAsia"/>
        </w:rPr>
        <w:t>考虑</w:t>
      </w:r>
      <w:r>
        <w:t>DPB</w:t>
      </w:r>
      <w:r w:rsidR="00275905">
        <w:rPr>
          <w:rFonts w:hint="eastAsia"/>
        </w:rPr>
        <w:t>与</w:t>
      </w:r>
      <w:r>
        <w:rPr>
          <w:rFonts w:hint="eastAsia"/>
        </w:rPr>
        <w:t>前端也就是</w:t>
      </w:r>
      <w:r>
        <w:t>ROB</w:t>
      </w:r>
      <w:r w:rsidR="00275905">
        <w:rPr>
          <w:rFonts w:hint="eastAsia"/>
        </w:rPr>
        <w:t>之间的互联。</w:t>
      </w:r>
      <w:r>
        <w:rPr>
          <w:rFonts w:hint="eastAsia"/>
        </w:rPr>
        <w:t>由于在前端电子学里（这里指</w:t>
      </w:r>
      <w:r>
        <w:rPr>
          <w:rFonts w:hint="eastAsia"/>
        </w:rPr>
        <w:t>ROB</w:t>
      </w:r>
      <w:r>
        <w:rPr>
          <w:rFonts w:hint="eastAsia"/>
        </w:rPr>
        <w:t>），</w:t>
      </w:r>
      <w:r w:rsidR="00275905">
        <w:rPr>
          <w:rFonts w:hint="eastAsia"/>
        </w:rPr>
        <w:t>一般使用</w:t>
      </w:r>
      <w:r w:rsidR="00275905">
        <w:rPr>
          <w:rFonts w:hint="eastAsia"/>
        </w:rPr>
        <w:t>FPGA</w:t>
      </w:r>
      <w:r w:rsidR="00275905">
        <w:rPr>
          <w:rFonts w:hint="eastAsia"/>
        </w:rPr>
        <w:t>作为处理芯片</w:t>
      </w:r>
      <w:r w:rsidR="002A6420">
        <w:rPr>
          <w:rFonts w:hint="eastAsia"/>
        </w:rPr>
        <w:t>，而后端</w:t>
      </w:r>
      <w:r w:rsidR="002A6420">
        <w:rPr>
          <w:rFonts w:hint="eastAsia"/>
        </w:rPr>
        <w:t>DPB</w:t>
      </w:r>
      <w:r w:rsidR="002A6420">
        <w:rPr>
          <w:rFonts w:hint="eastAsia"/>
        </w:rPr>
        <w:t>往往使用</w:t>
      </w:r>
      <w:r w:rsidR="002A6420">
        <w:rPr>
          <w:rFonts w:hint="eastAsia"/>
        </w:rPr>
        <w:t>CPU</w:t>
      </w:r>
      <w:r w:rsidR="002A6420">
        <w:rPr>
          <w:rFonts w:hint="eastAsia"/>
        </w:rPr>
        <w:t>作为处理芯片</w:t>
      </w:r>
      <w:r w:rsidR="00275905">
        <w:rPr>
          <w:rFonts w:hint="eastAsia"/>
        </w:rPr>
        <w:t>。所以</w:t>
      </w:r>
      <w:r w:rsidR="00275905">
        <w:rPr>
          <w:rFonts w:hint="eastAsia"/>
        </w:rPr>
        <w:t>FPGA</w:t>
      </w:r>
      <w:r w:rsidR="00275905">
        <w:rPr>
          <w:rFonts w:hint="eastAsia"/>
        </w:rPr>
        <w:t>与</w:t>
      </w:r>
      <w:r w:rsidR="00275905">
        <w:rPr>
          <w:rFonts w:hint="eastAsia"/>
        </w:rPr>
        <w:t>CPU</w:t>
      </w:r>
      <w:r w:rsidR="00275905">
        <w:rPr>
          <w:rFonts w:hint="eastAsia"/>
        </w:rPr>
        <w:t>之间的</w:t>
      </w:r>
      <w:r w:rsidR="00180364">
        <w:rPr>
          <w:rFonts w:hint="eastAsia"/>
        </w:rPr>
        <w:t>高速</w:t>
      </w:r>
      <w:r w:rsidR="00275905">
        <w:rPr>
          <w:rFonts w:hint="eastAsia"/>
        </w:rPr>
        <w:t>互联问题</w:t>
      </w:r>
      <w:r w:rsidR="008C34C8">
        <w:rPr>
          <w:rFonts w:hint="eastAsia"/>
        </w:rPr>
        <w:t>十分关键</w:t>
      </w:r>
      <w:r w:rsidR="00275905">
        <w:rPr>
          <w:rFonts w:hint="eastAsia"/>
        </w:rPr>
        <w:t>。</w:t>
      </w:r>
    </w:p>
    <w:p w14:paraId="4A87D29B" w14:textId="70940857" w:rsidR="00150DF9" w:rsidRDefault="00150DF9" w:rsidP="00C52918">
      <w:pPr>
        <w:pStyle w:val="a2"/>
        <w:ind w:firstLine="480"/>
      </w:pPr>
      <w:r>
        <w:rPr>
          <w:rFonts w:hint="eastAsia"/>
        </w:rPr>
        <w:t>对于</w:t>
      </w:r>
      <w:r w:rsidR="00205D11">
        <w:rPr>
          <w:rFonts w:hint="eastAsia"/>
        </w:rPr>
        <w:t>CPU</w:t>
      </w:r>
      <w:r w:rsidR="00205D11">
        <w:rPr>
          <w:rFonts w:hint="eastAsia"/>
        </w:rPr>
        <w:t>系统</w:t>
      </w:r>
      <w:r>
        <w:rPr>
          <w:rFonts w:hint="eastAsia"/>
        </w:rPr>
        <w:t>来说，比较常见的通信协议包括：</w:t>
      </w:r>
      <w:r>
        <w:rPr>
          <w:rFonts w:hint="eastAsia"/>
        </w:rPr>
        <w:t>USB</w:t>
      </w:r>
      <w:r>
        <w:rPr>
          <w:rFonts w:hint="eastAsia"/>
        </w:rPr>
        <w:t>、</w:t>
      </w:r>
      <w:r>
        <w:rPr>
          <w:rFonts w:hint="eastAsia"/>
        </w:rPr>
        <w:t>PCIe</w:t>
      </w:r>
      <w:r>
        <w:rPr>
          <w:rFonts w:hint="eastAsia"/>
        </w:rPr>
        <w:t>以及以太网。</w:t>
      </w:r>
    </w:p>
    <w:p w14:paraId="6945243B" w14:textId="3FF46A5F" w:rsidR="00150DF9" w:rsidRDefault="00403801" w:rsidP="00C52918">
      <w:pPr>
        <w:pStyle w:val="a2"/>
        <w:ind w:firstLine="482"/>
      </w:pPr>
      <w:r w:rsidRPr="00403801">
        <w:rPr>
          <w:b/>
        </w:rPr>
        <w:t>USB</w:t>
      </w:r>
      <w:r w:rsidRPr="00403801">
        <w:rPr>
          <w:rFonts w:hint="eastAsia"/>
          <w:b/>
        </w:rPr>
        <w:t>。</w:t>
      </w:r>
      <w:r w:rsidR="00150DF9">
        <w:rPr>
          <w:rFonts w:hint="eastAsia"/>
        </w:rPr>
        <w:t>对于</w:t>
      </w:r>
      <w:r w:rsidR="00150DF9">
        <w:rPr>
          <w:rFonts w:hint="eastAsia"/>
        </w:rPr>
        <w:t>FPGA</w:t>
      </w:r>
      <w:r w:rsidR="00150DF9">
        <w:rPr>
          <w:rFonts w:hint="eastAsia"/>
        </w:rPr>
        <w:t>系统来说，实现</w:t>
      </w:r>
      <w:r w:rsidR="00150DF9">
        <w:rPr>
          <w:rFonts w:hint="eastAsia"/>
        </w:rPr>
        <w:t>USB</w:t>
      </w:r>
      <w:r w:rsidR="00150DF9">
        <w:rPr>
          <w:rFonts w:hint="eastAsia"/>
        </w:rPr>
        <w:t>需要额外的</w:t>
      </w:r>
      <w:r w:rsidR="00150DF9">
        <w:rPr>
          <w:rFonts w:hint="eastAsia"/>
        </w:rPr>
        <w:t>USB</w:t>
      </w:r>
      <w:r w:rsidR="00150DF9">
        <w:t xml:space="preserve"> PHY</w:t>
      </w:r>
      <w:r w:rsidR="00150DF9">
        <w:rPr>
          <w:rFonts w:hint="eastAsia"/>
        </w:rPr>
        <w:t>，而且需要自定义</w:t>
      </w:r>
      <w:r w:rsidR="00150DF9">
        <w:rPr>
          <w:rFonts w:hint="eastAsia"/>
        </w:rPr>
        <w:t>FPGA</w:t>
      </w:r>
      <w:r w:rsidR="00150DF9">
        <w:rPr>
          <w:rFonts w:hint="eastAsia"/>
        </w:rPr>
        <w:t>逻辑来操作</w:t>
      </w:r>
      <w:r w:rsidR="00150DF9">
        <w:rPr>
          <w:rFonts w:hint="eastAsia"/>
        </w:rPr>
        <w:t>PHY</w:t>
      </w:r>
      <w:r w:rsidR="00150DF9">
        <w:rPr>
          <w:rFonts w:hint="eastAsia"/>
        </w:rPr>
        <w:t>，增加了系统的复杂度和成本，不可取。而且</w:t>
      </w:r>
      <w:r w:rsidR="00150DF9">
        <w:rPr>
          <w:rFonts w:hint="eastAsia"/>
        </w:rPr>
        <w:t>USB</w:t>
      </w:r>
      <w:r w:rsidR="00150DF9">
        <w:rPr>
          <w:rFonts w:hint="eastAsia"/>
        </w:rPr>
        <w:t>并不适用于长距离的传输。</w:t>
      </w:r>
      <w:r w:rsidR="00150DF9">
        <w:rPr>
          <w:rFonts w:hint="eastAsia"/>
        </w:rPr>
        <w:t>USB 2.0</w:t>
      </w:r>
      <w:r w:rsidR="00150DF9">
        <w:rPr>
          <w:rFonts w:hint="eastAsia"/>
        </w:rPr>
        <w:t>的速率仅</w:t>
      </w:r>
      <w:r w:rsidR="00150DF9">
        <w:rPr>
          <w:rFonts w:hint="eastAsia"/>
        </w:rPr>
        <w:t>480</w:t>
      </w:r>
      <w:r w:rsidR="00150DF9">
        <w:t xml:space="preserve"> </w:t>
      </w:r>
      <w:r w:rsidR="00150DF9">
        <w:rPr>
          <w:rFonts w:hint="eastAsia"/>
        </w:rPr>
        <w:t>Mbps</w:t>
      </w:r>
      <w:r w:rsidR="00150DF9">
        <w:rPr>
          <w:rFonts w:hint="eastAsia"/>
        </w:rPr>
        <w:t>，太低，不予考虑。</w:t>
      </w:r>
      <w:r w:rsidR="00150DF9">
        <w:rPr>
          <w:rFonts w:hint="eastAsia"/>
        </w:rPr>
        <w:t>USB 3.0</w:t>
      </w:r>
      <w:r w:rsidR="00150DF9">
        <w:rPr>
          <w:rFonts w:hint="eastAsia"/>
        </w:rPr>
        <w:t>的速率可达</w:t>
      </w:r>
      <w:r w:rsidR="00150DF9">
        <w:rPr>
          <w:rFonts w:hint="eastAsia"/>
        </w:rPr>
        <w:t>5</w:t>
      </w:r>
      <w:r w:rsidR="00150DF9">
        <w:t xml:space="preserve"> </w:t>
      </w:r>
      <w:r w:rsidR="00150DF9">
        <w:rPr>
          <w:rFonts w:hint="eastAsia"/>
        </w:rPr>
        <w:t>Gbps</w:t>
      </w:r>
      <w:r w:rsidR="00150DF9">
        <w:rPr>
          <w:rFonts w:hint="eastAsia"/>
        </w:rPr>
        <w:t>，但是最大传输距离为</w:t>
      </w:r>
      <w:r w:rsidR="00150DF9">
        <w:rPr>
          <w:rFonts w:hint="eastAsia"/>
        </w:rPr>
        <w:t>3</w:t>
      </w:r>
      <w:r w:rsidR="00150DF9">
        <w:rPr>
          <w:rFonts w:hint="eastAsia"/>
        </w:rPr>
        <w:t>米。</w:t>
      </w:r>
    </w:p>
    <w:p w14:paraId="72103692" w14:textId="3412A6C1" w:rsidR="00150DF9" w:rsidRDefault="00403801" w:rsidP="00C52918">
      <w:pPr>
        <w:pStyle w:val="a2"/>
        <w:ind w:firstLine="482"/>
      </w:pPr>
      <w:r w:rsidRPr="00403801">
        <w:rPr>
          <w:rFonts w:hint="eastAsia"/>
          <w:b/>
        </w:rPr>
        <w:t>以太网。</w:t>
      </w:r>
      <w:r w:rsidR="00150DF9">
        <w:rPr>
          <w:rFonts w:hint="eastAsia"/>
        </w:rPr>
        <w:t>考虑到传输速率，</w:t>
      </w:r>
      <w:r>
        <w:rPr>
          <w:rFonts w:hint="eastAsia"/>
        </w:rPr>
        <w:t>我们</w:t>
      </w:r>
      <w:r w:rsidR="001626E0">
        <w:rPr>
          <w:rFonts w:hint="eastAsia"/>
        </w:rPr>
        <w:t>仅考虑万兆以太网，使用光纤</w:t>
      </w:r>
      <w:r w:rsidR="00150DF9">
        <w:rPr>
          <w:rFonts w:hint="eastAsia"/>
        </w:rPr>
        <w:t>进行传输。</w:t>
      </w:r>
      <w:r w:rsidR="00D15737">
        <w:rPr>
          <w:rFonts w:hint="eastAsia"/>
        </w:rPr>
        <w:t>万兆以太网作为工业标准，需要实现物理层、链路层和协议层。对于物理层来说，一般可以使用</w:t>
      </w:r>
      <w:r w:rsidR="00D15737">
        <w:rPr>
          <w:rFonts w:hint="eastAsia"/>
        </w:rPr>
        <w:t>FPGA</w:t>
      </w:r>
      <w:r w:rsidR="00D15737">
        <w:rPr>
          <w:rFonts w:hint="eastAsia"/>
        </w:rPr>
        <w:t>提供的高速收发器，有两种方案可选，使用</w:t>
      </w:r>
      <w:r w:rsidR="00D15737">
        <w:rPr>
          <w:rFonts w:hint="eastAsia"/>
        </w:rPr>
        <w:t>1</w:t>
      </w:r>
      <w:r w:rsidR="00D15737">
        <w:rPr>
          <w:rFonts w:hint="eastAsia"/>
        </w:rPr>
        <w:t>个收发器工作在</w:t>
      </w:r>
      <w:r w:rsidR="00D15737">
        <w:rPr>
          <w:rFonts w:hint="eastAsia"/>
        </w:rPr>
        <w:t>10.3125</w:t>
      </w:r>
      <w:r w:rsidR="00D15737">
        <w:t xml:space="preserve"> </w:t>
      </w:r>
      <w:r w:rsidR="00D15737">
        <w:rPr>
          <w:rFonts w:hint="eastAsia"/>
        </w:rPr>
        <w:t>Gbps</w:t>
      </w:r>
      <w:r w:rsidR="00D15737">
        <w:rPr>
          <w:rFonts w:hint="eastAsia"/>
        </w:rPr>
        <w:t>，使用</w:t>
      </w:r>
      <w:r w:rsidR="00D15737">
        <w:rPr>
          <w:rFonts w:hint="eastAsia"/>
        </w:rPr>
        <w:t>4</w:t>
      </w:r>
      <w:r w:rsidR="00D15737">
        <w:rPr>
          <w:rFonts w:hint="eastAsia"/>
        </w:rPr>
        <w:t>个收发器，工作在</w:t>
      </w:r>
      <w:r w:rsidR="00D15737">
        <w:rPr>
          <w:rFonts w:hint="eastAsia"/>
        </w:rPr>
        <w:t>3.25</w:t>
      </w:r>
      <w:r w:rsidR="00D15737">
        <w:t xml:space="preserve"> </w:t>
      </w:r>
      <w:r w:rsidR="00D15737">
        <w:rPr>
          <w:rFonts w:hint="eastAsia"/>
        </w:rPr>
        <w:t>Gbps</w:t>
      </w:r>
      <w:r w:rsidR="00D15737">
        <w:rPr>
          <w:rFonts w:hint="eastAsia"/>
        </w:rPr>
        <w:t>。如果最终连接到</w:t>
      </w:r>
      <w:r w:rsidR="00D15737">
        <w:rPr>
          <w:rFonts w:hint="eastAsia"/>
        </w:rPr>
        <w:t>SFP+</w:t>
      </w:r>
      <w:r w:rsidR="00D15737">
        <w:rPr>
          <w:rFonts w:hint="eastAsia"/>
        </w:rPr>
        <w:t>上，那么</w:t>
      </w:r>
      <w:r w:rsidR="00150DF9">
        <w:rPr>
          <w:rFonts w:hint="eastAsia"/>
        </w:rPr>
        <w:t>仍需</w:t>
      </w:r>
      <w:r w:rsidR="00D15737">
        <w:rPr>
          <w:rFonts w:hint="eastAsia"/>
        </w:rPr>
        <w:t>使用</w:t>
      </w:r>
      <w:r w:rsidR="00150DF9">
        <w:rPr>
          <w:rFonts w:hint="eastAsia"/>
        </w:rPr>
        <w:t>外部</w:t>
      </w:r>
      <w:r w:rsidR="00150DF9">
        <w:rPr>
          <w:rFonts w:hint="eastAsia"/>
        </w:rPr>
        <w:t>PHY</w:t>
      </w:r>
      <w:r w:rsidR="001626E0">
        <w:rPr>
          <w:rFonts w:hint="eastAsia"/>
        </w:rPr>
        <w:t>。对于</w:t>
      </w:r>
      <w:r w:rsidR="00D15737">
        <w:rPr>
          <w:rFonts w:hint="eastAsia"/>
        </w:rPr>
        <w:t>链路层</w:t>
      </w:r>
      <w:r w:rsidR="001626E0">
        <w:rPr>
          <w:rFonts w:hint="eastAsia"/>
        </w:rPr>
        <w:t>来说</w:t>
      </w:r>
      <w:r w:rsidR="00D15737">
        <w:rPr>
          <w:rFonts w:hint="eastAsia"/>
        </w:rPr>
        <w:t>，</w:t>
      </w:r>
      <w:r w:rsidR="00D15737">
        <w:t>FPGA</w:t>
      </w:r>
      <w:r w:rsidR="00D15737">
        <w:rPr>
          <w:rFonts w:hint="eastAsia"/>
        </w:rPr>
        <w:t>提供</w:t>
      </w:r>
      <w:r w:rsidR="00D15737">
        <w:rPr>
          <w:rFonts w:hint="eastAsia"/>
        </w:rPr>
        <w:t>IP</w:t>
      </w:r>
      <w:r w:rsidR="00D15737">
        <w:t xml:space="preserve"> </w:t>
      </w:r>
      <w:r w:rsidR="00D15737">
        <w:rPr>
          <w:rFonts w:hint="eastAsia"/>
        </w:rPr>
        <w:t>Core</w:t>
      </w:r>
      <w:r w:rsidR="00D15737">
        <w:rPr>
          <w:rFonts w:hint="eastAsia"/>
        </w:rPr>
        <w:t>用以实现万兆以太网</w:t>
      </w:r>
      <w:r w:rsidR="00D15737">
        <w:rPr>
          <w:rFonts w:hint="eastAsia"/>
        </w:rPr>
        <w:t>MAC</w:t>
      </w:r>
      <w:r w:rsidR="001626E0">
        <w:rPr>
          <w:rFonts w:hint="eastAsia"/>
        </w:rPr>
        <w:t>。但是协议层的实现则比较困难</w:t>
      </w:r>
      <w:r w:rsidR="00D15737">
        <w:rPr>
          <w:rFonts w:hint="eastAsia"/>
        </w:rPr>
        <w:t>。对于可靠传输来说，</w:t>
      </w:r>
      <w:r w:rsidR="00D15737">
        <w:rPr>
          <w:rFonts w:hint="eastAsia"/>
        </w:rPr>
        <w:t>TCP/IP</w:t>
      </w:r>
      <w:r w:rsidR="00D15737">
        <w:rPr>
          <w:rFonts w:hint="eastAsia"/>
        </w:rPr>
        <w:t>是最常见的，但是在</w:t>
      </w:r>
      <w:r w:rsidR="00D15737">
        <w:rPr>
          <w:rFonts w:hint="eastAsia"/>
        </w:rPr>
        <w:t>FPGA</w:t>
      </w:r>
      <w:r w:rsidR="00D15737">
        <w:rPr>
          <w:rFonts w:hint="eastAsia"/>
        </w:rPr>
        <w:t>内实现</w:t>
      </w:r>
      <w:r w:rsidR="00D15737">
        <w:rPr>
          <w:rFonts w:hint="eastAsia"/>
        </w:rPr>
        <w:t>TCP/IP</w:t>
      </w:r>
      <w:r w:rsidR="00D15737">
        <w:rPr>
          <w:rFonts w:hint="eastAsia"/>
        </w:rPr>
        <w:t>是非常消耗资源，而且稳定性有待验证。</w:t>
      </w:r>
      <w:r w:rsidR="001626E0">
        <w:rPr>
          <w:rFonts w:hint="eastAsia"/>
        </w:rPr>
        <w:t>有</w:t>
      </w:r>
      <w:r w:rsidR="001626E0">
        <w:rPr>
          <w:rFonts w:hint="eastAsia"/>
        </w:rPr>
        <w:lastRenderedPageBreak/>
        <w:t>些厂商提供</w:t>
      </w:r>
      <w:r w:rsidR="001626E0" w:rsidRPr="001626E0">
        <w:rPr>
          <w:rFonts w:hint="eastAsia"/>
        </w:rPr>
        <w:t>商用的</w:t>
      </w:r>
      <w:r w:rsidR="001626E0" w:rsidRPr="001626E0">
        <w:rPr>
          <w:rFonts w:hint="eastAsia"/>
        </w:rPr>
        <w:t>10G TCP/IP</w:t>
      </w:r>
      <w:r w:rsidR="001626E0">
        <w:rPr>
          <w:rFonts w:hint="eastAsia"/>
        </w:rPr>
        <w:t>协议栈的实现</w:t>
      </w:r>
      <w:r w:rsidR="001626E0">
        <w:fldChar w:fldCharType="begin"/>
      </w:r>
      <w:r w:rsidR="001626E0">
        <w:instrText xml:space="preserve"> </w:instrText>
      </w:r>
      <w:r w:rsidR="001626E0">
        <w:rPr>
          <w:rFonts w:hint="eastAsia"/>
        </w:rPr>
        <w:instrText>REF _Ref484266605 \r \h</w:instrText>
      </w:r>
      <w:r w:rsidR="001626E0">
        <w:instrText xml:space="preserve"> </w:instrText>
      </w:r>
      <w:r w:rsidR="001626E0">
        <w:fldChar w:fldCharType="separate"/>
      </w:r>
      <w:r w:rsidR="007033F6">
        <w:t>[14]</w:t>
      </w:r>
      <w:r w:rsidR="001626E0">
        <w:fldChar w:fldCharType="end"/>
      </w:r>
      <w:r w:rsidR="001626E0">
        <w:fldChar w:fldCharType="begin"/>
      </w:r>
      <w:r w:rsidR="001626E0">
        <w:instrText xml:space="preserve"> REF _Ref484266607 \r \h </w:instrText>
      </w:r>
      <w:r w:rsidR="001626E0">
        <w:fldChar w:fldCharType="separate"/>
      </w:r>
      <w:r w:rsidR="007033F6">
        <w:t>[15]</w:t>
      </w:r>
      <w:r w:rsidR="001626E0">
        <w:fldChar w:fldCharType="end"/>
      </w:r>
      <w:r w:rsidR="001626E0">
        <w:rPr>
          <w:rFonts w:hint="eastAsia"/>
        </w:rPr>
        <w:t>，但是他们</w:t>
      </w:r>
      <w:r w:rsidR="001626E0" w:rsidRPr="001626E0">
        <w:rPr>
          <w:rFonts w:hint="eastAsia"/>
        </w:rPr>
        <w:t>不开源而且价格昂贵。</w:t>
      </w:r>
      <w:r w:rsidR="001B6034">
        <w:rPr>
          <w:rFonts w:hint="eastAsia"/>
        </w:rPr>
        <w:t>至于</w:t>
      </w:r>
      <w:r w:rsidR="001B6034">
        <w:rPr>
          <w:rFonts w:hint="eastAsia"/>
        </w:rPr>
        <w:t>UDP/IP</w:t>
      </w:r>
      <w:r w:rsidR="001B6034">
        <w:rPr>
          <w:rFonts w:hint="eastAsia"/>
        </w:rPr>
        <w:t>，则无法保证数据的正确传输。当然从另一个方面来说，原型电路中</w:t>
      </w:r>
      <w:r w:rsidR="001B6034">
        <w:rPr>
          <w:rFonts w:hint="eastAsia"/>
        </w:rPr>
        <w:t>FPGA</w:t>
      </w:r>
      <w:r w:rsidR="001B6034">
        <w:rPr>
          <w:rFonts w:hint="eastAsia"/>
        </w:rPr>
        <w:t>与</w:t>
      </w:r>
      <w:r w:rsidR="001B6034">
        <w:rPr>
          <w:rFonts w:hint="eastAsia"/>
        </w:rPr>
        <w:t>CPU</w:t>
      </w:r>
      <w:r w:rsidR="001B6034">
        <w:rPr>
          <w:rFonts w:hint="eastAsia"/>
        </w:rPr>
        <w:t>是点到点传输，没有中间的路由过程，所以使用</w:t>
      </w:r>
      <w:r w:rsidR="001B6034">
        <w:rPr>
          <w:rFonts w:hint="eastAsia"/>
        </w:rPr>
        <w:t>TCP/IP</w:t>
      </w:r>
      <w:r w:rsidR="001B6034">
        <w:rPr>
          <w:rFonts w:hint="eastAsia"/>
        </w:rPr>
        <w:t>是一种资源上的浪费。</w:t>
      </w:r>
    </w:p>
    <w:p w14:paraId="2967C0E4" w14:textId="757D7F88" w:rsidR="00BA3441" w:rsidRDefault="00C07374" w:rsidP="00BA3441">
      <w:pPr>
        <w:pStyle w:val="a2"/>
        <w:ind w:firstLine="482"/>
      </w:pPr>
      <w:r w:rsidRPr="00C07374">
        <w:rPr>
          <w:rFonts w:hint="eastAsia"/>
          <w:b/>
        </w:rPr>
        <w:t>PCI</w:t>
      </w:r>
      <w:r w:rsidRPr="00C07374">
        <w:rPr>
          <w:b/>
        </w:rPr>
        <w:t>e</w:t>
      </w:r>
      <w:r w:rsidRPr="00C07374">
        <w:rPr>
          <w:rFonts w:hint="eastAsia"/>
          <w:b/>
        </w:rPr>
        <w:t>。</w:t>
      </w:r>
      <w:r w:rsidR="003A3B57">
        <w:rPr>
          <w:rFonts w:hint="eastAsia"/>
        </w:rPr>
        <w:t>考虑到这些，最终选择</w:t>
      </w:r>
      <w:r w:rsidR="003A3B57">
        <w:rPr>
          <w:rFonts w:hint="eastAsia"/>
        </w:rPr>
        <w:t>PCIe</w:t>
      </w:r>
      <w:r w:rsidR="003A3B57">
        <w:rPr>
          <w:rFonts w:hint="eastAsia"/>
        </w:rPr>
        <w:t>作为</w:t>
      </w:r>
      <w:r w:rsidR="003A3B57">
        <w:rPr>
          <w:rFonts w:hint="eastAsia"/>
        </w:rPr>
        <w:t>FPGA</w:t>
      </w:r>
      <w:r w:rsidR="003A3B57">
        <w:rPr>
          <w:rFonts w:hint="eastAsia"/>
        </w:rPr>
        <w:t>与</w:t>
      </w:r>
      <w:r w:rsidR="003A3B57">
        <w:rPr>
          <w:rFonts w:hint="eastAsia"/>
        </w:rPr>
        <w:t>CPU</w:t>
      </w:r>
      <w:r w:rsidR="003A3B57">
        <w:rPr>
          <w:rFonts w:hint="eastAsia"/>
        </w:rPr>
        <w:t>之间数据的传输协议比较合适。但是</w:t>
      </w:r>
      <w:r w:rsidR="003A3B57">
        <w:rPr>
          <w:rFonts w:hint="eastAsia"/>
        </w:rPr>
        <w:t>PCIe</w:t>
      </w:r>
      <w:r w:rsidR="003A3B57">
        <w:rPr>
          <w:rFonts w:hint="eastAsia"/>
        </w:rPr>
        <w:t>从设计上就是针对</w:t>
      </w:r>
      <w:r w:rsidR="003A3B57">
        <w:rPr>
          <w:rFonts w:hint="eastAsia"/>
        </w:rPr>
        <w:t>Board</w:t>
      </w:r>
      <w:r w:rsidR="003A3B57">
        <w:t>-to-Board</w:t>
      </w:r>
      <w:r w:rsidR="003A3B57">
        <w:rPr>
          <w:rFonts w:hint="eastAsia"/>
        </w:rPr>
        <w:t>传输，并不适合电缆传输，尤其是长距离电缆。长距离电缆</w:t>
      </w:r>
      <w:r w:rsidR="00B170F2">
        <w:rPr>
          <w:rFonts w:hint="eastAsia"/>
        </w:rPr>
        <w:t>（几十米甚至上百米）</w:t>
      </w:r>
      <w:r w:rsidR="003A3B57">
        <w:rPr>
          <w:rFonts w:hint="eastAsia"/>
        </w:rPr>
        <w:t>无法保证信号的</w:t>
      </w:r>
      <w:r w:rsidR="00B170F2">
        <w:rPr>
          <w:rFonts w:hint="eastAsia"/>
        </w:rPr>
        <w:t>质量，而且前端环境恶劣，容易干扰电信号传输，所以必须使用光纤来传输。至于使用光纤来传输</w:t>
      </w:r>
      <w:r w:rsidR="00B170F2">
        <w:rPr>
          <w:rFonts w:hint="eastAsia"/>
        </w:rPr>
        <w:t>PCIe</w:t>
      </w:r>
      <w:r w:rsidR="00B170F2">
        <w:rPr>
          <w:rFonts w:hint="eastAsia"/>
        </w:rPr>
        <w:t>，已经</w:t>
      </w:r>
      <w:r w:rsidR="008D4F73">
        <w:rPr>
          <w:rFonts w:hint="eastAsia"/>
        </w:rPr>
        <w:t>有</w:t>
      </w:r>
      <w:r w:rsidR="00B170F2">
        <w:rPr>
          <w:rFonts w:hint="eastAsia"/>
        </w:rPr>
        <w:t>厂商</w:t>
      </w:r>
      <w:r w:rsidR="008D4F73">
        <w:rPr>
          <w:rFonts w:hint="eastAsia"/>
        </w:rPr>
        <w:t>提供类似的</w:t>
      </w:r>
      <w:r w:rsidR="00BB65E8">
        <w:rPr>
          <w:rFonts w:hint="eastAsia"/>
        </w:rPr>
        <w:t>产品，</w:t>
      </w:r>
      <w:r w:rsidR="008D4F73">
        <w:rPr>
          <w:rFonts w:hint="eastAsia"/>
        </w:rPr>
        <w:t>例如</w:t>
      </w:r>
      <w:r w:rsidR="008D4F73">
        <w:rPr>
          <w:rFonts w:hint="eastAsia"/>
        </w:rPr>
        <w:t>Samtec</w:t>
      </w:r>
      <w:r w:rsidR="008D4F73">
        <w:rPr>
          <w:rFonts w:hint="eastAsia"/>
        </w:rPr>
        <w:t>公司</w:t>
      </w:r>
      <w:r w:rsidR="00BB65E8">
        <w:rPr>
          <w:rFonts w:hint="eastAsia"/>
        </w:rPr>
        <w:t>推出了</w:t>
      </w:r>
      <w:r w:rsidR="008D4F73" w:rsidRPr="008D4F73">
        <w:t>PCI</w:t>
      </w:r>
      <w:r w:rsidR="008D4F73">
        <w:rPr>
          <w:rFonts w:hint="eastAsia"/>
        </w:rPr>
        <w:t>e</w:t>
      </w:r>
      <w:r w:rsidR="008D4F73" w:rsidRPr="008D4F73">
        <w:t xml:space="preserve"> Active Optical Cable System</w:t>
      </w:r>
      <w:r w:rsidR="001626E0">
        <w:t xml:space="preserve"> </w:t>
      </w:r>
      <w:r w:rsidR="001626E0">
        <w:fldChar w:fldCharType="begin"/>
      </w:r>
      <w:r w:rsidR="001626E0">
        <w:instrText xml:space="preserve"> REF _Ref484266693 \r \h </w:instrText>
      </w:r>
      <w:r w:rsidR="001626E0">
        <w:fldChar w:fldCharType="separate"/>
      </w:r>
      <w:r w:rsidR="007033F6">
        <w:t>[16]</w:t>
      </w:r>
      <w:r w:rsidR="001626E0">
        <w:fldChar w:fldCharType="end"/>
      </w:r>
      <w:r w:rsidR="008D4F73">
        <w:rPr>
          <w:rFonts w:hint="eastAsia"/>
        </w:rPr>
        <w:t>，</w:t>
      </w:r>
      <w:r w:rsidR="008D4F73">
        <w:rPr>
          <w:rFonts w:hint="eastAsia"/>
        </w:rPr>
        <w:t>Avago</w:t>
      </w:r>
      <w:r w:rsidR="008D4F73">
        <w:rPr>
          <w:rFonts w:hint="eastAsia"/>
        </w:rPr>
        <w:t>公司验证了使用光纤传输</w:t>
      </w:r>
      <w:r w:rsidR="008D4F73">
        <w:rPr>
          <w:rFonts w:hint="eastAsia"/>
        </w:rPr>
        <w:t>PCI</w:t>
      </w:r>
      <w:r w:rsidR="008D4F73">
        <w:t>e Gen 3</w:t>
      </w:r>
      <w:r w:rsidR="008D4F73">
        <w:rPr>
          <w:rFonts w:hint="eastAsia"/>
        </w:rPr>
        <w:t>的可行性</w:t>
      </w:r>
      <w:r w:rsidR="001626E0">
        <w:fldChar w:fldCharType="begin"/>
      </w:r>
      <w:r w:rsidR="001626E0">
        <w:instrText xml:space="preserve"> </w:instrText>
      </w:r>
      <w:r w:rsidR="001626E0">
        <w:rPr>
          <w:rFonts w:hint="eastAsia"/>
        </w:rPr>
        <w:instrText>REF _Ref484266775 \r \h</w:instrText>
      </w:r>
      <w:r w:rsidR="001626E0">
        <w:instrText xml:space="preserve"> </w:instrText>
      </w:r>
      <w:r w:rsidR="001626E0">
        <w:fldChar w:fldCharType="separate"/>
      </w:r>
      <w:r w:rsidR="007033F6">
        <w:t>[17]</w:t>
      </w:r>
      <w:r w:rsidR="001626E0">
        <w:fldChar w:fldCharType="end"/>
      </w:r>
      <w:r w:rsidR="00BB65E8">
        <w:rPr>
          <w:rFonts w:hint="eastAsia"/>
        </w:rPr>
        <w:t>，如</w:t>
      </w:r>
      <w:r w:rsidR="009F6623">
        <w:fldChar w:fldCharType="begin"/>
      </w:r>
      <w:r w:rsidR="009F6623">
        <w:instrText xml:space="preserve"> </w:instrText>
      </w:r>
      <w:r w:rsidR="009F6623">
        <w:rPr>
          <w:rFonts w:hint="eastAsia"/>
        </w:rPr>
        <w:instrText>REF _Ref481953423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12</w:t>
      </w:r>
      <w:r w:rsidR="009F6623">
        <w:fldChar w:fldCharType="end"/>
      </w:r>
      <w:r w:rsidR="00BB65E8">
        <w:rPr>
          <w:rFonts w:hint="eastAsia"/>
        </w:rPr>
        <w:t>所示</w:t>
      </w:r>
      <w:r w:rsidR="008D4F73">
        <w:rPr>
          <w:rFonts w:hint="eastAsia"/>
        </w:rPr>
        <w:t>。</w:t>
      </w:r>
      <w:r w:rsidR="006056EA">
        <w:rPr>
          <w:rFonts w:hint="eastAsia"/>
        </w:rPr>
        <w:t>然而</w:t>
      </w:r>
      <w:r w:rsidR="00271990">
        <w:rPr>
          <w:rFonts w:hint="eastAsia"/>
        </w:rPr>
        <w:t>这两种方案均</w:t>
      </w:r>
      <w:r w:rsidR="00746BFD">
        <w:rPr>
          <w:rFonts w:hint="eastAsia"/>
        </w:rPr>
        <w:t>不常见，且价格昂贵，采购不易。</w:t>
      </w:r>
      <w:r w:rsidR="00315E0F">
        <w:rPr>
          <w:rFonts w:hint="eastAsia"/>
        </w:rPr>
        <w:t>所以我们最终选择使用最常见的</w:t>
      </w:r>
      <w:r w:rsidR="00315E0F">
        <w:rPr>
          <w:rFonts w:hint="eastAsia"/>
        </w:rPr>
        <w:t>SFP/SFP</w:t>
      </w:r>
      <w:r w:rsidR="00315E0F">
        <w:t>+</w:t>
      </w:r>
      <w:r w:rsidR="00315E0F">
        <w:rPr>
          <w:rFonts w:hint="eastAsia"/>
        </w:rPr>
        <w:t>（</w:t>
      </w:r>
      <w:r w:rsidR="00315E0F" w:rsidRPr="00315E0F">
        <w:t xml:space="preserve">Small </w:t>
      </w:r>
      <w:r w:rsidR="00315E0F">
        <w:t>F</w:t>
      </w:r>
      <w:r w:rsidR="00315E0F" w:rsidRPr="00315E0F">
        <w:t xml:space="preserve">orm-factor </w:t>
      </w:r>
      <w:r w:rsidR="00315E0F">
        <w:t>P</w:t>
      </w:r>
      <w:r w:rsidR="00315E0F" w:rsidRPr="00315E0F">
        <w:t xml:space="preserve">luggable </w:t>
      </w:r>
      <w:r w:rsidR="00315E0F">
        <w:t>T</w:t>
      </w:r>
      <w:r w:rsidR="00315E0F" w:rsidRPr="00315E0F">
        <w:t>ransceiver</w:t>
      </w:r>
      <w:r w:rsidR="00315E0F">
        <w:rPr>
          <w:rFonts w:hint="eastAsia"/>
        </w:rPr>
        <w:t>）</w:t>
      </w:r>
      <w:r w:rsidR="001626E0">
        <w:fldChar w:fldCharType="begin"/>
      </w:r>
      <w:r w:rsidR="001626E0">
        <w:instrText xml:space="preserve"> </w:instrText>
      </w:r>
      <w:r w:rsidR="001626E0">
        <w:rPr>
          <w:rFonts w:hint="eastAsia"/>
        </w:rPr>
        <w:instrText>REF _Ref484266816 \r \h</w:instrText>
      </w:r>
      <w:r w:rsidR="001626E0">
        <w:instrText xml:space="preserve"> </w:instrText>
      </w:r>
      <w:r w:rsidR="001626E0">
        <w:fldChar w:fldCharType="separate"/>
      </w:r>
      <w:r w:rsidR="007033F6">
        <w:t>[18]</w:t>
      </w:r>
      <w:r w:rsidR="001626E0">
        <w:fldChar w:fldCharType="end"/>
      </w:r>
      <w:r w:rsidR="00315E0F">
        <w:rPr>
          <w:rFonts w:hint="eastAsia"/>
        </w:rPr>
        <w:t>来实现</w:t>
      </w:r>
      <w:r w:rsidR="00315E0F">
        <w:rPr>
          <w:rFonts w:hint="eastAsia"/>
        </w:rPr>
        <w:t>PCI</w:t>
      </w:r>
      <w:r w:rsidR="001626E0">
        <w:t>e</w:t>
      </w:r>
      <w:r w:rsidR="00315E0F">
        <w:rPr>
          <w:rFonts w:hint="eastAsia"/>
        </w:rPr>
        <w:t>的光纤传输。</w:t>
      </w:r>
    </w:p>
    <w:p w14:paraId="54ED3DD4" w14:textId="77777777" w:rsidR="00E65E10" w:rsidRDefault="008D4F73" w:rsidP="00E65E10">
      <w:pPr>
        <w:pStyle w:val="af7"/>
        <w:keepNext/>
        <w:spacing w:before="156"/>
      </w:pPr>
      <w:r w:rsidRPr="008D4F73">
        <w:drawing>
          <wp:inline distT="0" distB="0" distL="0" distR="0" wp14:anchorId="342673CE" wp14:editId="7E56685A">
            <wp:extent cx="2181600" cy="1440000"/>
            <wp:effectExtent l="0" t="0" r="0" b="8255"/>
            <wp:docPr id="18" name="图片 18" descr="D:\Downloads\Pages from pcie_user_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wnloads\Pages from pcie_user_manual.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150" t="9527" b="2532"/>
                    <a:stretch/>
                  </pic:blipFill>
                  <pic:spPr bwMode="auto">
                    <a:xfrm>
                      <a:off x="0" y="0"/>
                      <a:ext cx="2181600" cy="1440000"/>
                    </a:xfrm>
                    <a:prstGeom prst="rect">
                      <a:avLst/>
                    </a:prstGeom>
                    <a:noFill/>
                    <a:ln>
                      <a:noFill/>
                    </a:ln>
                    <a:extLst>
                      <a:ext uri="{53640926-AAD7-44D8-BBD7-CCE9431645EC}">
                        <a14:shadowObscured xmlns:a14="http://schemas.microsoft.com/office/drawing/2010/main"/>
                      </a:ext>
                    </a:extLst>
                  </pic:spPr>
                </pic:pic>
              </a:graphicData>
            </a:graphic>
          </wp:inline>
        </w:drawing>
      </w:r>
      <w:r w:rsidRPr="008D4F73">
        <w:rPr>
          <w:rFonts w:hint="eastAsia"/>
        </w:rPr>
        <w:drawing>
          <wp:inline distT="0" distB="0" distL="0" distR="0" wp14:anchorId="4EC0E6ED" wp14:editId="3683EE36">
            <wp:extent cx="2952000" cy="1440000"/>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52000" cy="1440000"/>
                    </a:xfrm>
                    <a:prstGeom prst="rect">
                      <a:avLst/>
                    </a:prstGeom>
                    <a:noFill/>
                    <a:ln>
                      <a:noFill/>
                    </a:ln>
                  </pic:spPr>
                </pic:pic>
              </a:graphicData>
            </a:graphic>
          </wp:inline>
        </w:drawing>
      </w:r>
    </w:p>
    <w:p w14:paraId="5FF5311F" w14:textId="3C9ADEF8" w:rsidR="00B170F2" w:rsidRDefault="00E65E10" w:rsidP="00E65E10">
      <w:pPr>
        <w:pStyle w:val="aff0"/>
      </w:pPr>
      <w:bookmarkStart w:id="310" w:name="_Ref481953423"/>
      <w:bookmarkStart w:id="311" w:name="_Ref48195340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12</w:t>
      </w:r>
      <w:r w:rsidR="00CA3B33">
        <w:fldChar w:fldCharType="end"/>
      </w:r>
      <w:bookmarkEnd w:id="310"/>
      <w:r>
        <w:t xml:space="preserve">  </w:t>
      </w:r>
      <w:r w:rsidR="009F6623">
        <w:rPr>
          <w:rFonts w:hint="eastAsia"/>
        </w:rPr>
        <w:t>商用</w:t>
      </w:r>
      <w:r w:rsidR="00BB65E8">
        <w:rPr>
          <w:rFonts w:hint="eastAsia"/>
        </w:rPr>
        <w:t>光纤</w:t>
      </w:r>
      <w:r w:rsidR="00BB65E8">
        <w:rPr>
          <w:rFonts w:hint="eastAsia"/>
        </w:rPr>
        <w:t>PCIe</w:t>
      </w:r>
      <w:r w:rsidR="00BB65E8">
        <w:rPr>
          <w:rFonts w:hint="eastAsia"/>
        </w:rPr>
        <w:t>解决方案：</w:t>
      </w:r>
      <w:r>
        <w:rPr>
          <w:rFonts w:hint="eastAsia"/>
        </w:rPr>
        <w:t>Samtec</w:t>
      </w:r>
      <w:r>
        <w:rPr>
          <w:rFonts w:hint="eastAsia"/>
        </w:rPr>
        <w:t>（左）和</w:t>
      </w:r>
      <w:r>
        <w:rPr>
          <w:rFonts w:hint="eastAsia"/>
        </w:rPr>
        <w:t>Avago</w:t>
      </w:r>
      <w:r>
        <w:rPr>
          <w:rFonts w:hint="eastAsia"/>
        </w:rPr>
        <w:t>（右）</w:t>
      </w:r>
      <w:bookmarkEnd w:id="311"/>
    </w:p>
    <w:p w14:paraId="67488DE1" w14:textId="589653E4" w:rsidR="00BA3441" w:rsidRDefault="00D23339" w:rsidP="00766589">
      <w:pPr>
        <w:pStyle w:val="a2"/>
        <w:ind w:firstLine="480"/>
      </w:pPr>
      <w:r>
        <w:rPr>
          <w:rFonts w:hint="eastAsia"/>
        </w:rPr>
        <w:t>如果需要</w:t>
      </w:r>
      <w:r w:rsidR="00D26A28">
        <w:rPr>
          <w:rFonts w:hint="eastAsia"/>
        </w:rPr>
        <w:t>将</w:t>
      </w:r>
      <w:r>
        <w:rPr>
          <w:rFonts w:hint="eastAsia"/>
        </w:rPr>
        <w:t>FPGA</w:t>
      </w:r>
      <w:r w:rsidR="00D26A28">
        <w:rPr>
          <w:rFonts w:hint="eastAsia"/>
        </w:rPr>
        <w:t>作为</w:t>
      </w:r>
      <w:r w:rsidR="00D26A28">
        <w:rPr>
          <w:rFonts w:hint="eastAsia"/>
        </w:rPr>
        <w:t>PCIe</w:t>
      </w:r>
      <w:r w:rsidR="00D26A28">
        <w:rPr>
          <w:rFonts w:hint="eastAsia"/>
        </w:rPr>
        <w:t>端点设备（</w:t>
      </w:r>
      <w:r w:rsidR="00D26A28">
        <w:t>E</w:t>
      </w:r>
      <w:r w:rsidR="00D26A28">
        <w:rPr>
          <w:rFonts w:hint="eastAsia"/>
        </w:rPr>
        <w:t>ndpoint</w:t>
      </w:r>
      <w:r w:rsidR="00D26A28">
        <w:t xml:space="preserve"> </w:t>
      </w:r>
      <w:r w:rsidR="00D26A28">
        <w:rPr>
          <w:rFonts w:hint="eastAsia"/>
        </w:rPr>
        <w:t>device</w:t>
      </w:r>
      <w:r w:rsidR="00D26A28">
        <w:rPr>
          <w:rFonts w:hint="eastAsia"/>
        </w:rPr>
        <w:t>）</w:t>
      </w:r>
      <w:r>
        <w:rPr>
          <w:rFonts w:hint="eastAsia"/>
        </w:rPr>
        <w:t>，通常的做法是将电路板设计成标准的</w:t>
      </w:r>
      <w:r>
        <w:rPr>
          <w:rFonts w:hint="eastAsia"/>
        </w:rPr>
        <w:t>PCIe</w:t>
      </w:r>
      <w:r>
        <w:rPr>
          <w:rFonts w:hint="eastAsia"/>
        </w:rPr>
        <w:t>插卡形式，</w:t>
      </w:r>
      <w:r>
        <w:rPr>
          <w:rFonts w:hint="eastAsia"/>
        </w:rPr>
        <w:t>Altera</w:t>
      </w:r>
      <w:r>
        <w:rPr>
          <w:rFonts w:hint="eastAsia"/>
        </w:rPr>
        <w:t>和</w:t>
      </w:r>
      <w:r>
        <w:rPr>
          <w:rFonts w:hint="eastAsia"/>
        </w:rPr>
        <w:t>Xilinx</w:t>
      </w:r>
      <w:r w:rsidR="00D26A28">
        <w:rPr>
          <w:rFonts w:hint="eastAsia"/>
        </w:rPr>
        <w:t>均</w:t>
      </w:r>
      <w:r>
        <w:rPr>
          <w:rFonts w:hint="eastAsia"/>
        </w:rPr>
        <w:t>提供了不少官方的参考设计，如基于</w:t>
      </w:r>
      <w:r>
        <w:rPr>
          <w:rFonts w:hint="eastAsia"/>
        </w:rPr>
        <w:t>Artix-7</w:t>
      </w:r>
      <w:r>
        <w:rPr>
          <w:rFonts w:hint="eastAsia"/>
        </w:rPr>
        <w:t>的开发</w:t>
      </w:r>
      <w:r w:rsidR="002344CC">
        <w:rPr>
          <w:rFonts w:hint="eastAsia"/>
        </w:rPr>
        <w:t>套件</w:t>
      </w:r>
      <w:r>
        <w:rPr>
          <w:rFonts w:hint="eastAsia"/>
        </w:rPr>
        <w:t>AC</w:t>
      </w:r>
      <w:r>
        <w:t>701</w:t>
      </w:r>
      <w:r w:rsidR="002344CC">
        <w:t xml:space="preserve"> </w:t>
      </w:r>
      <w:r w:rsidR="002344CC">
        <w:fldChar w:fldCharType="begin"/>
      </w:r>
      <w:r w:rsidR="002344CC">
        <w:instrText xml:space="preserve"> REF _Ref484352792 \r \h </w:instrText>
      </w:r>
      <w:r w:rsidR="002344CC">
        <w:fldChar w:fldCharType="separate"/>
      </w:r>
      <w:r w:rsidR="007033F6">
        <w:t>[19]</w:t>
      </w:r>
      <w:r w:rsidR="002344CC">
        <w:fldChar w:fldCharType="end"/>
      </w:r>
      <w:r>
        <w:t>、</w:t>
      </w:r>
      <w:r>
        <w:rPr>
          <w:rFonts w:hint="eastAsia"/>
        </w:rPr>
        <w:t>基于</w:t>
      </w:r>
      <w:r w:rsidR="002344CC">
        <w:rPr>
          <w:rFonts w:hint="eastAsia"/>
        </w:rPr>
        <w:t>Stratix</w:t>
      </w:r>
      <w:r w:rsidR="002344CC">
        <w:t xml:space="preserve"> </w:t>
      </w:r>
      <w:r w:rsidR="002344CC">
        <w:rPr>
          <w:rFonts w:hint="eastAsia"/>
        </w:rPr>
        <w:t>V</w:t>
      </w:r>
      <w:r w:rsidR="002344CC">
        <w:t xml:space="preserve"> </w:t>
      </w:r>
      <w:r w:rsidR="002344CC">
        <w:rPr>
          <w:rFonts w:hint="eastAsia"/>
        </w:rPr>
        <w:t>GX</w:t>
      </w:r>
      <w:r w:rsidR="002344CC">
        <w:rPr>
          <w:rFonts w:hint="eastAsia"/>
        </w:rPr>
        <w:t>的开发套件</w:t>
      </w:r>
      <w:r w:rsidR="002344CC" w:rsidRPr="002344CC">
        <w:t>DK-DEV-5SGXEA7N</w:t>
      </w:r>
      <w:r w:rsidR="002344CC">
        <w:t xml:space="preserve"> </w:t>
      </w:r>
      <w:r w:rsidR="002344CC">
        <w:fldChar w:fldCharType="begin"/>
      </w:r>
      <w:r w:rsidR="002344CC">
        <w:instrText xml:space="preserve"> REF _Ref484352925 \r \h </w:instrText>
      </w:r>
      <w:r w:rsidR="002344CC">
        <w:fldChar w:fldCharType="separate"/>
      </w:r>
      <w:r w:rsidR="007033F6">
        <w:t>[20]</w:t>
      </w:r>
      <w:r w:rsidR="002344CC">
        <w:fldChar w:fldCharType="end"/>
      </w:r>
      <w:r>
        <w:rPr>
          <w:rFonts w:hint="eastAsia"/>
        </w:rPr>
        <w:t>。</w:t>
      </w:r>
      <w:r w:rsidR="002344CC">
        <w:rPr>
          <w:rFonts w:hint="eastAsia"/>
        </w:rPr>
        <w:t>首先我们了解一下他们之间的电气连接。对于一个标准的</w:t>
      </w:r>
      <w:r w:rsidR="002344CC">
        <w:rPr>
          <w:rFonts w:hint="eastAsia"/>
        </w:rPr>
        <w:t>PCI</w:t>
      </w:r>
      <w:r w:rsidR="002344CC">
        <w:t>e x4</w:t>
      </w:r>
      <w:r w:rsidR="002344CC">
        <w:rPr>
          <w:rFonts w:hint="eastAsia"/>
        </w:rPr>
        <w:t>插槽，其引脚定义如</w:t>
      </w:r>
      <w:r w:rsidR="002344CC">
        <w:fldChar w:fldCharType="begin"/>
      </w:r>
      <w:r w:rsidR="002344CC">
        <w:instrText xml:space="preserve"> </w:instrText>
      </w:r>
      <w:r w:rsidR="002344CC">
        <w:rPr>
          <w:rFonts w:hint="eastAsia"/>
        </w:rPr>
        <w:instrText>REF _Ref484353018 \h</w:instrText>
      </w:r>
      <w:r w:rsidR="002344CC">
        <w:instrText xml:space="preserve"> </w:instrText>
      </w:r>
      <w:r w:rsidR="002344CC">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2</w:t>
      </w:r>
      <w:r w:rsidR="002344CC">
        <w:fldChar w:fldCharType="end"/>
      </w:r>
      <w:r w:rsidR="002344CC">
        <w:rPr>
          <w:rFonts w:hint="eastAsia"/>
        </w:rPr>
        <w:t>所示</w:t>
      </w:r>
      <w:r w:rsidR="00D26A28">
        <w:fldChar w:fldCharType="begin"/>
      </w:r>
      <w:r w:rsidR="00D26A28">
        <w:instrText xml:space="preserve"> </w:instrText>
      </w:r>
      <w:r w:rsidR="00D26A28">
        <w:rPr>
          <w:rFonts w:hint="eastAsia"/>
        </w:rPr>
        <w:instrText>REF _Ref484265304 \r \h</w:instrText>
      </w:r>
      <w:r w:rsidR="00D26A28">
        <w:instrText xml:space="preserve"> </w:instrText>
      </w:r>
      <w:r w:rsidR="00D26A28">
        <w:fldChar w:fldCharType="separate"/>
      </w:r>
      <w:r w:rsidR="007033F6">
        <w:t>[5]</w:t>
      </w:r>
      <w:r w:rsidR="00D26A28">
        <w:fldChar w:fldCharType="end"/>
      </w:r>
      <w:r w:rsidR="002344CC">
        <w:rPr>
          <w:rFonts w:hint="eastAsia"/>
        </w:rPr>
        <w:t>。</w:t>
      </w:r>
      <w:r w:rsidR="00D26A28">
        <w:rPr>
          <w:rFonts w:hint="eastAsia"/>
        </w:rPr>
        <w:t>其中关键的信号为：复位信号、参考时钟信号以及高速数据信号。</w:t>
      </w:r>
    </w:p>
    <w:p w14:paraId="6F53489F" w14:textId="24183A28" w:rsidR="005F5086" w:rsidRDefault="005F5086" w:rsidP="005F5086">
      <w:pPr>
        <w:pStyle w:val="aff0"/>
        <w:keepNext/>
      </w:pPr>
      <w:bookmarkStart w:id="312" w:name="_Ref48435301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033F6">
        <w:rPr>
          <w:noProof/>
        </w:rPr>
        <w:t>2</w:t>
      </w:r>
      <w:r>
        <w:fldChar w:fldCharType="end"/>
      </w:r>
      <w:bookmarkEnd w:id="312"/>
      <w:r>
        <w:t xml:space="preserve">  </w:t>
      </w:r>
      <w:r>
        <w:rPr>
          <w:rFonts w:hint="eastAsia"/>
        </w:rPr>
        <w:t>标准</w:t>
      </w:r>
      <w:r>
        <w:rPr>
          <w:rFonts w:hint="eastAsia"/>
        </w:rPr>
        <w:t>PCI</w:t>
      </w:r>
      <w:r>
        <w:t>e x4</w:t>
      </w:r>
      <w:r>
        <w:rPr>
          <w:rFonts w:hint="eastAsia"/>
        </w:rPr>
        <w:t>插槽引脚说明</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989"/>
        <w:gridCol w:w="1896"/>
      </w:tblGrid>
      <w:tr w:rsidR="005F5086" w14:paraId="4B8B0B42" w14:textId="77777777" w:rsidTr="009D4D1D">
        <w:trPr>
          <w:jc w:val="center"/>
        </w:trPr>
        <w:tc>
          <w:tcPr>
            <w:tcW w:w="0" w:type="auto"/>
            <w:tcBorders>
              <w:top w:val="single" w:sz="8" w:space="0" w:color="auto"/>
              <w:left w:val="single" w:sz="8" w:space="0" w:color="auto"/>
              <w:bottom w:val="single" w:sz="8" w:space="0" w:color="auto"/>
            </w:tcBorders>
          </w:tcPr>
          <w:p w14:paraId="39546B7C" w14:textId="0256D326" w:rsidR="005F5086" w:rsidRPr="005F5086" w:rsidRDefault="005F5086" w:rsidP="005F5086">
            <w:pPr>
              <w:pStyle w:val="afe"/>
              <w:jc w:val="center"/>
              <w:rPr>
                <w:b/>
              </w:rPr>
            </w:pPr>
            <w:r w:rsidRPr="005F5086">
              <w:rPr>
                <w:rFonts w:hint="eastAsia"/>
                <w:b/>
              </w:rPr>
              <w:t>引脚</w:t>
            </w:r>
          </w:p>
        </w:tc>
        <w:tc>
          <w:tcPr>
            <w:tcW w:w="0" w:type="auto"/>
            <w:tcBorders>
              <w:top w:val="single" w:sz="8" w:space="0" w:color="auto"/>
              <w:bottom w:val="single" w:sz="8" w:space="0" w:color="auto"/>
              <w:right w:val="single" w:sz="8" w:space="0" w:color="auto"/>
            </w:tcBorders>
          </w:tcPr>
          <w:p w14:paraId="76AC5021" w14:textId="57EEFA4C" w:rsidR="005F5086" w:rsidRPr="005F5086" w:rsidRDefault="005F5086" w:rsidP="005F5086">
            <w:pPr>
              <w:pStyle w:val="afe"/>
              <w:jc w:val="center"/>
              <w:rPr>
                <w:b/>
              </w:rPr>
            </w:pPr>
            <w:r w:rsidRPr="005F5086">
              <w:rPr>
                <w:rFonts w:hint="eastAsia"/>
                <w:b/>
              </w:rPr>
              <w:t>说明</w:t>
            </w:r>
          </w:p>
        </w:tc>
      </w:tr>
      <w:tr w:rsidR="005F5086" w14:paraId="6561E7A7" w14:textId="77777777" w:rsidTr="009D4D1D">
        <w:trPr>
          <w:jc w:val="center"/>
        </w:trPr>
        <w:tc>
          <w:tcPr>
            <w:tcW w:w="0" w:type="auto"/>
            <w:tcBorders>
              <w:top w:val="single" w:sz="8" w:space="0" w:color="auto"/>
              <w:left w:val="single" w:sz="8" w:space="0" w:color="auto"/>
            </w:tcBorders>
          </w:tcPr>
          <w:p w14:paraId="2B9D933F" w14:textId="77777777" w:rsidR="005F5086" w:rsidRDefault="005F5086" w:rsidP="005F5086">
            <w:pPr>
              <w:pStyle w:val="afe"/>
            </w:pPr>
            <w:r>
              <w:rPr>
                <w:rFonts w:hint="eastAsia"/>
              </w:rPr>
              <w:t>+12V</w:t>
            </w:r>
            <w:r>
              <w:t>, +3.3V, G</w:t>
            </w:r>
            <w:r>
              <w:rPr>
                <w:rFonts w:hint="eastAsia"/>
              </w:rPr>
              <w:t>round</w:t>
            </w:r>
          </w:p>
        </w:tc>
        <w:tc>
          <w:tcPr>
            <w:tcW w:w="0" w:type="auto"/>
            <w:tcBorders>
              <w:top w:val="single" w:sz="8" w:space="0" w:color="auto"/>
              <w:right w:val="single" w:sz="8" w:space="0" w:color="auto"/>
            </w:tcBorders>
          </w:tcPr>
          <w:p w14:paraId="57269D58" w14:textId="043460C6" w:rsidR="005F5086" w:rsidRDefault="005F5086" w:rsidP="005F5086">
            <w:pPr>
              <w:pStyle w:val="afe"/>
            </w:pPr>
            <w:r>
              <w:rPr>
                <w:rFonts w:hint="eastAsia"/>
              </w:rPr>
              <w:t>电源和地</w:t>
            </w:r>
          </w:p>
        </w:tc>
      </w:tr>
      <w:tr w:rsidR="005F5086" w14:paraId="69E3A999" w14:textId="77777777" w:rsidTr="009D4D1D">
        <w:trPr>
          <w:jc w:val="center"/>
        </w:trPr>
        <w:tc>
          <w:tcPr>
            <w:tcW w:w="0" w:type="auto"/>
            <w:tcBorders>
              <w:left w:val="single" w:sz="8" w:space="0" w:color="auto"/>
            </w:tcBorders>
            <w:shd w:val="clear" w:color="auto" w:fill="D9E2F3" w:themeFill="accent5" w:themeFillTint="33"/>
          </w:tcPr>
          <w:p w14:paraId="7800CD27" w14:textId="77777777" w:rsidR="005F5086" w:rsidRDefault="005F5086" w:rsidP="005F5086">
            <w:pPr>
              <w:pStyle w:val="afe"/>
            </w:pPr>
            <w:r>
              <w:rPr>
                <w:rFonts w:hint="eastAsia"/>
              </w:rPr>
              <w:t>HSIp, HSIn, HSOp, HSOn</w:t>
            </w:r>
          </w:p>
        </w:tc>
        <w:tc>
          <w:tcPr>
            <w:tcW w:w="0" w:type="auto"/>
            <w:tcBorders>
              <w:right w:val="single" w:sz="8" w:space="0" w:color="auto"/>
            </w:tcBorders>
            <w:shd w:val="clear" w:color="auto" w:fill="D9E2F3" w:themeFill="accent5" w:themeFillTint="33"/>
          </w:tcPr>
          <w:p w14:paraId="51CB490D" w14:textId="37F6C147" w:rsidR="005F5086" w:rsidRDefault="005F5086" w:rsidP="005F5086">
            <w:pPr>
              <w:pStyle w:val="afe"/>
            </w:pPr>
            <w:r>
              <w:rPr>
                <w:rFonts w:hint="eastAsia"/>
              </w:rPr>
              <w:t>高速信号输入输出</w:t>
            </w:r>
          </w:p>
        </w:tc>
      </w:tr>
      <w:tr w:rsidR="005F5086" w14:paraId="7DBF79C8" w14:textId="77777777" w:rsidTr="009D4D1D">
        <w:trPr>
          <w:jc w:val="center"/>
        </w:trPr>
        <w:tc>
          <w:tcPr>
            <w:tcW w:w="0" w:type="auto"/>
            <w:tcBorders>
              <w:left w:val="single" w:sz="8" w:space="0" w:color="auto"/>
            </w:tcBorders>
            <w:shd w:val="clear" w:color="auto" w:fill="D9E2F3" w:themeFill="accent5" w:themeFillTint="33"/>
          </w:tcPr>
          <w:p w14:paraId="5DEE4419" w14:textId="77777777" w:rsidR="005F5086" w:rsidRDefault="005F5086" w:rsidP="005F5086">
            <w:pPr>
              <w:pStyle w:val="afe"/>
            </w:pPr>
            <w:r>
              <w:t>REFCLK+, REFCLK-</w:t>
            </w:r>
          </w:p>
        </w:tc>
        <w:tc>
          <w:tcPr>
            <w:tcW w:w="0" w:type="auto"/>
            <w:tcBorders>
              <w:right w:val="single" w:sz="8" w:space="0" w:color="auto"/>
            </w:tcBorders>
            <w:shd w:val="clear" w:color="auto" w:fill="D9E2F3" w:themeFill="accent5" w:themeFillTint="33"/>
          </w:tcPr>
          <w:p w14:paraId="18B7540B" w14:textId="77777777" w:rsidR="005F5086" w:rsidRDefault="005F5086" w:rsidP="005F5086">
            <w:pPr>
              <w:pStyle w:val="afe"/>
            </w:pPr>
            <w:r>
              <w:rPr>
                <w:rFonts w:hint="eastAsia"/>
              </w:rPr>
              <w:t>参考时钟</w:t>
            </w:r>
          </w:p>
        </w:tc>
      </w:tr>
      <w:tr w:rsidR="005F5086" w14:paraId="25CF03DC" w14:textId="77777777" w:rsidTr="009D4D1D">
        <w:trPr>
          <w:jc w:val="center"/>
        </w:trPr>
        <w:tc>
          <w:tcPr>
            <w:tcW w:w="0" w:type="auto"/>
            <w:tcBorders>
              <w:left w:val="single" w:sz="8" w:space="0" w:color="auto"/>
            </w:tcBorders>
          </w:tcPr>
          <w:p w14:paraId="35AFDF79" w14:textId="77777777" w:rsidR="005F5086" w:rsidRDefault="005F5086" w:rsidP="005F5086">
            <w:pPr>
              <w:pStyle w:val="afe"/>
            </w:pPr>
            <w:r>
              <w:rPr>
                <w:rFonts w:hint="eastAsia"/>
              </w:rPr>
              <w:t>SMCLK, SMDAT</w:t>
            </w:r>
          </w:p>
        </w:tc>
        <w:tc>
          <w:tcPr>
            <w:tcW w:w="0" w:type="auto"/>
            <w:tcBorders>
              <w:right w:val="single" w:sz="8" w:space="0" w:color="auto"/>
            </w:tcBorders>
          </w:tcPr>
          <w:p w14:paraId="371CFB80" w14:textId="6652B172" w:rsidR="005F5086" w:rsidRDefault="005F5086" w:rsidP="005F5086">
            <w:pPr>
              <w:pStyle w:val="afe"/>
            </w:pPr>
            <w:r>
              <w:rPr>
                <w:rFonts w:hint="eastAsia"/>
              </w:rPr>
              <w:t>SMBus</w:t>
            </w:r>
            <w:r>
              <w:rPr>
                <w:rFonts w:hint="eastAsia"/>
              </w:rPr>
              <w:t>接口</w:t>
            </w:r>
          </w:p>
        </w:tc>
      </w:tr>
      <w:tr w:rsidR="005F5086" w14:paraId="6864F392" w14:textId="77777777" w:rsidTr="009D4D1D">
        <w:trPr>
          <w:jc w:val="center"/>
        </w:trPr>
        <w:tc>
          <w:tcPr>
            <w:tcW w:w="0" w:type="auto"/>
            <w:tcBorders>
              <w:left w:val="single" w:sz="8" w:space="0" w:color="auto"/>
            </w:tcBorders>
          </w:tcPr>
          <w:p w14:paraId="11D3CCBE" w14:textId="77777777" w:rsidR="005F5086" w:rsidRDefault="005F5086" w:rsidP="005F5086">
            <w:pPr>
              <w:pStyle w:val="afe"/>
            </w:pPr>
            <w:r>
              <w:rPr>
                <w:rFonts w:hint="eastAsia"/>
              </w:rPr>
              <w:t>TCK, TDI, TDO, TMS, TRST#</w:t>
            </w:r>
          </w:p>
        </w:tc>
        <w:tc>
          <w:tcPr>
            <w:tcW w:w="0" w:type="auto"/>
            <w:tcBorders>
              <w:right w:val="single" w:sz="8" w:space="0" w:color="auto"/>
            </w:tcBorders>
          </w:tcPr>
          <w:p w14:paraId="056242E2" w14:textId="4E9E559D" w:rsidR="005F5086" w:rsidRPr="00866FE4" w:rsidRDefault="005F5086" w:rsidP="005F5086">
            <w:pPr>
              <w:pStyle w:val="afe"/>
            </w:pPr>
            <w:r>
              <w:t>JTAG</w:t>
            </w:r>
            <w:r>
              <w:rPr>
                <w:rFonts w:hint="eastAsia"/>
              </w:rPr>
              <w:t>接口</w:t>
            </w:r>
          </w:p>
        </w:tc>
      </w:tr>
      <w:tr w:rsidR="005F5086" w14:paraId="28BFD13D" w14:textId="77777777" w:rsidTr="009D4D1D">
        <w:trPr>
          <w:jc w:val="center"/>
        </w:trPr>
        <w:tc>
          <w:tcPr>
            <w:tcW w:w="0" w:type="auto"/>
            <w:tcBorders>
              <w:left w:val="single" w:sz="8" w:space="0" w:color="auto"/>
            </w:tcBorders>
          </w:tcPr>
          <w:p w14:paraId="03E126E6" w14:textId="77777777" w:rsidR="005F5086" w:rsidRDefault="005F5086" w:rsidP="005F5086">
            <w:pPr>
              <w:pStyle w:val="afe"/>
            </w:pPr>
            <w:r>
              <w:rPr>
                <w:rFonts w:hint="eastAsia"/>
              </w:rPr>
              <w:t>PRSNT1#, PRSNT2#</w:t>
            </w:r>
            <w:r>
              <w:t xml:space="preserve">, </w:t>
            </w:r>
            <w:r w:rsidRPr="00866FE4">
              <w:t>PRSNT2#</w:t>
            </w:r>
          </w:p>
        </w:tc>
        <w:tc>
          <w:tcPr>
            <w:tcW w:w="0" w:type="auto"/>
            <w:tcBorders>
              <w:right w:val="single" w:sz="8" w:space="0" w:color="auto"/>
            </w:tcBorders>
          </w:tcPr>
          <w:p w14:paraId="6F9DE685" w14:textId="77777777" w:rsidR="005F5086" w:rsidRDefault="005F5086" w:rsidP="005F5086">
            <w:pPr>
              <w:pStyle w:val="afe"/>
            </w:pPr>
            <w:r>
              <w:rPr>
                <w:rFonts w:hint="eastAsia"/>
              </w:rPr>
              <w:t>热插拔检测</w:t>
            </w:r>
          </w:p>
        </w:tc>
      </w:tr>
      <w:tr w:rsidR="005F5086" w14:paraId="735A4B3E" w14:textId="77777777" w:rsidTr="009D4D1D">
        <w:trPr>
          <w:jc w:val="center"/>
        </w:trPr>
        <w:tc>
          <w:tcPr>
            <w:tcW w:w="0" w:type="auto"/>
            <w:tcBorders>
              <w:left w:val="single" w:sz="8" w:space="0" w:color="auto"/>
            </w:tcBorders>
            <w:shd w:val="clear" w:color="auto" w:fill="D9E2F3" w:themeFill="accent5" w:themeFillTint="33"/>
          </w:tcPr>
          <w:p w14:paraId="61CAD68B" w14:textId="77777777" w:rsidR="005F5086" w:rsidRDefault="005F5086" w:rsidP="005F5086">
            <w:pPr>
              <w:pStyle w:val="afe"/>
            </w:pPr>
            <w:r w:rsidRPr="00866FE4">
              <w:lastRenderedPageBreak/>
              <w:t>PERST#</w:t>
            </w:r>
          </w:p>
        </w:tc>
        <w:tc>
          <w:tcPr>
            <w:tcW w:w="0" w:type="auto"/>
            <w:tcBorders>
              <w:right w:val="single" w:sz="8" w:space="0" w:color="auto"/>
            </w:tcBorders>
            <w:shd w:val="clear" w:color="auto" w:fill="D9E2F3" w:themeFill="accent5" w:themeFillTint="33"/>
          </w:tcPr>
          <w:p w14:paraId="3D9573FA" w14:textId="27A68F8A" w:rsidR="005F5086" w:rsidRDefault="00D26A28" w:rsidP="005F5086">
            <w:pPr>
              <w:pStyle w:val="afe"/>
            </w:pPr>
            <w:r>
              <w:rPr>
                <w:rFonts w:hint="eastAsia"/>
              </w:rPr>
              <w:t>复位</w:t>
            </w:r>
          </w:p>
        </w:tc>
      </w:tr>
      <w:tr w:rsidR="005F5086" w14:paraId="4EEFE054" w14:textId="77777777" w:rsidTr="009D4D1D">
        <w:trPr>
          <w:jc w:val="center"/>
        </w:trPr>
        <w:tc>
          <w:tcPr>
            <w:tcW w:w="0" w:type="auto"/>
            <w:tcBorders>
              <w:left w:val="single" w:sz="8" w:space="0" w:color="auto"/>
            </w:tcBorders>
          </w:tcPr>
          <w:p w14:paraId="6A057DF6" w14:textId="77777777" w:rsidR="005F5086" w:rsidRPr="00866FE4" w:rsidRDefault="005F5086" w:rsidP="005F5086">
            <w:pPr>
              <w:pStyle w:val="afe"/>
            </w:pPr>
            <w:r>
              <w:rPr>
                <w:rFonts w:hint="eastAsia"/>
              </w:rPr>
              <w:t>WAKE#</w:t>
            </w:r>
          </w:p>
        </w:tc>
        <w:tc>
          <w:tcPr>
            <w:tcW w:w="0" w:type="auto"/>
            <w:tcBorders>
              <w:right w:val="single" w:sz="8" w:space="0" w:color="auto"/>
            </w:tcBorders>
          </w:tcPr>
          <w:p w14:paraId="6FBE2AB2" w14:textId="16B0E6C0" w:rsidR="005F5086" w:rsidRDefault="00D26A28" w:rsidP="005F5086">
            <w:pPr>
              <w:pStyle w:val="afe"/>
            </w:pPr>
            <w:r>
              <w:rPr>
                <w:rFonts w:hint="eastAsia"/>
              </w:rPr>
              <w:t>唤醒</w:t>
            </w:r>
          </w:p>
        </w:tc>
      </w:tr>
      <w:tr w:rsidR="005F5086" w14:paraId="7C4F814B" w14:textId="77777777" w:rsidTr="009D4D1D">
        <w:trPr>
          <w:jc w:val="center"/>
        </w:trPr>
        <w:tc>
          <w:tcPr>
            <w:tcW w:w="0" w:type="auto"/>
            <w:tcBorders>
              <w:left w:val="single" w:sz="8" w:space="0" w:color="auto"/>
              <w:bottom w:val="single" w:sz="8" w:space="0" w:color="auto"/>
            </w:tcBorders>
          </w:tcPr>
          <w:p w14:paraId="77940963" w14:textId="4F02E674" w:rsidR="005F5086" w:rsidRDefault="005F5086" w:rsidP="005F5086">
            <w:pPr>
              <w:pStyle w:val="afe"/>
            </w:pPr>
            <w:r>
              <w:t>Reserved</w:t>
            </w:r>
          </w:p>
        </w:tc>
        <w:tc>
          <w:tcPr>
            <w:tcW w:w="0" w:type="auto"/>
            <w:tcBorders>
              <w:bottom w:val="single" w:sz="8" w:space="0" w:color="auto"/>
              <w:right w:val="single" w:sz="8" w:space="0" w:color="auto"/>
            </w:tcBorders>
          </w:tcPr>
          <w:p w14:paraId="05392510" w14:textId="2C2233EB" w:rsidR="005F5086" w:rsidRDefault="005F5086" w:rsidP="005F5086">
            <w:pPr>
              <w:pStyle w:val="afe"/>
            </w:pPr>
            <w:r>
              <w:rPr>
                <w:rFonts w:hint="eastAsia"/>
              </w:rPr>
              <w:t>保留</w:t>
            </w:r>
          </w:p>
        </w:tc>
      </w:tr>
    </w:tbl>
    <w:p w14:paraId="7019DF6F" w14:textId="3C92FB88" w:rsidR="005F5086" w:rsidRPr="00455569" w:rsidRDefault="00D26A28" w:rsidP="00766589">
      <w:pPr>
        <w:pStyle w:val="a2"/>
        <w:ind w:firstLine="480"/>
      </w:pPr>
      <w:r>
        <w:rPr>
          <w:rFonts w:hint="eastAsia"/>
        </w:rPr>
        <w:t>在光纤</w:t>
      </w:r>
      <w:r>
        <w:rPr>
          <w:rFonts w:hint="eastAsia"/>
        </w:rPr>
        <w:t>PCIe</w:t>
      </w:r>
      <w:r>
        <w:rPr>
          <w:rFonts w:hint="eastAsia"/>
        </w:rPr>
        <w:t>的方案中，主要针对的就是高速数据信号，也就是一条</w:t>
      </w:r>
      <w:r>
        <w:rPr>
          <w:rFonts w:hint="eastAsia"/>
        </w:rPr>
        <w:t>Lane</w:t>
      </w:r>
      <w:r>
        <w:rPr>
          <w:rFonts w:hint="eastAsia"/>
        </w:rPr>
        <w:t>使用一对</w:t>
      </w:r>
      <w:r>
        <w:rPr>
          <w:rFonts w:hint="eastAsia"/>
        </w:rPr>
        <w:t>SFP</w:t>
      </w:r>
      <w:r>
        <w:t>+</w:t>
      </w:r>
      <w:r>
        <w:rPr>
          <w:rFonts w:hint="eastAsia"/>
        </w:rPr>
        <w:t>来传输。</w:t>
      </w:r>
      <w:r w:rsidRPr="00D26A28">
        <w:rPr>
          <w:rFonts w:hint="eastAsia"/>
        </w:rPr>
        <w:t>然而，</w:t>
      </w:r>
      <w:r w:rsidRPr="00D26A28">
        <w:rPr>
          <w:rFonts w:hint="eastAsia"/>
        </w:rPr>
        <w:t>SFP+</w:t>
      </w:r>
      <w:r w:rsidRPr="00D26A28">
        <w:rPr>
          <w:rFonts w:hint="eastAsia"/>
        </w:rPr>
        <w:t>与</w:t>
      </w:r>
      <w:r w:rsidRPr="00D26A28">
        <w:rPr>
          <w:rFonts w:hint="eastAsia"/>
        </w:rPr>
        <w:t>PCIe</w:t>
      </w:r>
      <w:r w:rsidRPr="00D26A28">
        <w:rPr>
          <w:rFonts w:hint="eastAsia"/>
        </w:rPr>
        <w:t>规范里对信号质量的要求是不兼容的，所以我们需要在</w:t>
      </w:r>
      <w:r w:rsidRPr="00D26A28">
        <w:rPr>
          <w:rFonts w:hint="eastAsia"/>
        </w:rPr>
        <w:t>SFP+</w:t>
      </w:r>
      <w:r w:rsidRPr="00D26A28">
        <w:rPr>
          <w:rFonts w:hint="eastAsia"/>
        </w:rPr>
        <w:t>接收端增加</w:t>
      </w:r>
      <w:r w:rsidRPr="00D26A28">
        <w:rPr>
          <w:rFonts w:hint="eastAsia"/>
        </w:rPr>
        <w:t>PCIe</w:t>
      </w:r>
      <w:r w:rsidRPr="00D26A28">
        <w:rPr>
          <w:rFonts w:hint="eastAsia"/>
        </w:rPr>
        <w:t>中继芯片（</w:t>
      </w:r>
      <w:r w:rsidRPr="00D26A28">
        <w:rPr>
          <w:rFonts w:hint="eastAsia"/>
        </w:rPr>
        <w:t>PCIe Repeater</w:t>
      </w:r>
      <w:r w:rsidRPr="00D26A28">
        <w:rPr>
          <w:rFonts w:hint="eastAsia"/>
        </w:rPr>
        <w:t>）来调理</w:t>
      </w:r>
      <w:r w:rsidRPr="00D26A28">
        <w:rPr>
          <w:rFonts w:hint="eastAsia"/>
        </w:rPr>
        <w:t>PCIe</w:t>
      </w:r>
      <w:r w:rsidRPr="00D26A28">
        <w:rPr>
          <w:rFonts w:hint="eastAsia"/>
        </w:rPr>
        <w:t>信号。</w:t>
      </w:r>
      <w:r>
        <w:rPr>
          <w:rFonts w:hint="eastAsia"/>
        </w:rPr>
        <w:t>在实际设计中，我们使用的是</w:t>
      </w:r>
      <w:r>
        <w:t>TI</w:t>
      </w:r>
      <w:r>
        <w:rPr>
          <w:rFonts w:hint="eastAsia"/>
        </w:rPr>
        <w:t>公司的</w:t>
      </w:r>
      <w:r>
        <w:t>SN65LVPE501</w:t>
      </w:r>
      <w:r w:rsidR="00A20506">
        <w:t xml:space="preserve"> </w:t>
      </w:r>
      <w:r w:rsidR="00AA1DD9">
        <w:fldChar w:fldCharType="begin"/>
      </w:r>
      <w:r w:rsidR="00AA1DD9">
        <w:instrText xml:space="preserve"> REF _Ref484428788 \r \h </w:instrText>
      </w:r>
      <w:r w:rsidR="00AA1DD9">
        <w:fldChar w:fldCharType="separate"/>
      </w:r>
      <w:r w:rsidR="00AA1DD9">
        <w:t>[21]</w:t>
      </w:r>
      <w:r w:rsidR="00AA1DD9">
        <w:fldChar w:fldCharType="end"/>
      </w:r>
      <w:r w:rsidR="00A20506">
        <w:t>，</w:t>
      </w:r>
      <w:r w:rsidR="00A20506">
        <w:rPr>
          <w:rFonts w:hint="eastAsia"/>
        </w:rPr>
        <w:t>支持</w:t>
      </w:r>
      <w:r w:rsidR="00A20506">
        <w:rPr>
          <w:rFonts w:hint="eastAsia"/>
        </w:rPr>
        <w:t>Gen</w:t>
      </w:r>
      <w:r w:rsidR="00A20506">
        <w:t xml:space="preserve"> 1</w:t>
      </w:r>
      <w:r w:rsidR="00A20506">
        <w:rPr>
          <w:rFonts w:hint="eastAsia"/>
        </w:rPr>
        <w:t>和</w:t>
      </w:r>
      <w:r w:rsidR="00A20506">
        <w:rPr>
          <w:rFonts w:hint="eastAsia"/>
        </w:rPr>
        <w:t>Gen 2</w:t>
      </w:r>
      <w:r>
        <w:t>。</w:t>
      </w:r>
      <w:r w:rsidR="009D4D1D">
        <w:rPr>
          <w:rFonts w:hint="eastAsia"/>
        </w:rPr>
        <w:t>对于时钟信号，也可以使用</w:t>
      </w:r>
      <w:r w:rsidR="009D4D1D">
        <w:rPr>
          <w:rFonts w:hint="eastAsia"/>
        </w:rPr>
        <w:t>SFP</w:t>
      </w:r>
      <w:r w:rsidR="009D4D1D">
        <w:rPr>
          <w:rFonts w:hint="eastAsia"/>
        </w:rPr>
        <w:t>来进行传输。同样</w:t>
      </w:r>
      <w:r w:rsidR="009D4D1D">
        <w:rPr>
          <w:rFonts w:hint="eastAsia"/>
        </w:rPr>
        <w:t>SFP</w:t>
      </w:r>
      <w:r w:rsidR="009D4D1D">
        <w:rPr>
          <w:rFonts w:hint="eastAsia"/>
        </w:rPr>
        <w:t>传输时钟信号无法满足</w:t>
      </w:r>
      <w:r w:rsidR="009D4D1D">
        <w:rPr>
          <w:rFonts w:hint="eastAsia"/>
        </w:rPr>
        <w:t>PCIe</w:t>
      </w:r>
      <w:r w:rsidR="009D4D1D">
        <w:rPr>
          <w:rFonts w:hint="eastAsia"/>
        </w:rPr>
        <w:t>需求，需要使用额外的</w:t>
      </w:r>
      <w:r w:rsidR="009D4D1D">
        <w:rPr>
          <w:rFonts w:hint="eastAsia"/>
        </w:rPr>
        <w:t>Jitter</w:t>
      </w:r>
      <w:r w:rsidR="009D4D1D">
        <w:t xml:space="preserve"> </w:t>
      </w:r>
      <w:r w:rsidR="009D4D1D">
        <w:rPr>
          <w:rFonts w:hint="eastAsia"/>
        </w:rPr>
        <w:t>Cleaner</w:t>
      </w:r>
      <w:r w:rsidR="009D4D1D">
        <w:rPr>
          <w:rFonts w:hint="eastAsia"/>
        </w:rPr>
        <w:t>芯片来提高时钟信号质量。对于高速串行通信来说，大部分实际上是不需要使用同步的参考时钟的，接收端通过</w:t>
      </w:r>
      <w:r w:rsidR="009D4D1D">
        <w:rPr>
          <w:rFonts w:hint="eastAsia"/>
        </w:rPr>
        <w:t>CDR</w:t>
      </w:r>
      <w:r w:rsidR="009D4D1D">
        <w:rPr>
          <w:rFonts w:hint="eastAsia"/>
        </w:rPr>
        <w:t>电路从数据中恢复出时钟。</w:t>
      </w:r>
      <w:r w:rsidR="00455569">
        <w:rPr>
          <w:rFonts w:hint="eastAsia"/>
        </w:rPr>
        <w:t>在某些设计中复位信号也是必不可少的，然而单独增加一条电缆用于传输复位信号显然是不划算的。所以在光纤</w:t>
      </w:r>
      <w:r w:rsidR="00455569">
        <w:rPr>
          <w:rFonts w:hint="eastAsia"/>
        </w:rPr>
        <w:t>PCIe</w:t>
      </w:r>
      <w:r w:rsidR="00455569">
        <w:rPr>
          <w:rFonts w:hint="eastAsia"/>
        </w:rPr>
        <w:t>方案里，我们利用</w:t>
      </w:r>
      <w:r w:rsidR="00455569">
        <w:rPr>
          <w:rFonts w:hint="eastAsia"/>
        </w:rPr>
        <w:t>SFP+</w:t>
      </w:r>
      <w:r w:rsidR="00455569">
        <w:rPr>
          <w:rFonts w:hint="eastAsia"/>
        </w:rPr>
        <w:t>的控制信号</w:t>
      </w:r>
      <w:r w:rsidR="00455569">
        <w:rPr>
          <w:rFonts w:hint="eastAsia"/>
        </w:rPr>
        <w:t>TX_DIS</w:t>
      </w:r>
      <w:r w:rsidR="00455569">
        <w:rPr>
          <w:rFonts w:hint="eastAsia"/>
        </w:rPr>
        <w:t>和状态信号</w:t>
      </w:r>
      <w:r w:rsidR="00455569">
        <w:t>RX_LOS</w:t>
      </w:r>
      <w:r w:rsidR="00455569">
        <w:rPr>
          <w:rFonts w:hint="eastAsia"/>
        </w:rPr>
        <w:t>来实现复位信号的传输，如</w:t>
      </w:r>
      <w:r w:rsidR="00455569">
        <w:fldChar w:fldCharType="begin"/>
      </w:r>
      <w:r w:rsidR="00455569">
        <w:instrText xml:space="preserve"> </w:instrText>
      </w:r>
      <w:r w:rsidR="00455569">
        <w:rPr>
          <w:rFonts w:hint="eastAsia"/>
        </w:rPr>
        <w:instrText>REF _Ref484356042 \h</w:instrText>
      </w:r>
      <w:r w:rsidR="00455569">
        <w:instrText xml:space="preserve"> </w:instrText>
      </w:r>
      <w:r w:rsidR="00455569">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13</w:t>
      </w:r>
      <w:r w:rsidR="00455569">
        <w:fldChar w:fldCharType="end"/>
      </w:r>
      <w:r w:rsidR="00455569">
        <w:rPr>
          <w:rFonts w:hint="eastAsia"/>
        </w:rPr>
        <w:t>所示。</w:t>
      </w:r>
      <w:r w:rsidR="00455569">
        <w:t>TX_DIS</w:t>
      </w:r>
      <w:r w:rsidR="00455569">
        <w:rPr>
          <w:rFonts w:hint="eastAsia"/>
        </w:rPr>
        <w:t>是</w:t>
      </w:r>
      <w:r w:rsidR="0073683E">
        <w:rPr>
          <w:rFonts w:hint="eastAsia"/>
        </w:rPr>
        <w:t>控制信号，用于控制</w:t>
      </w:r>
      <w:r w:rsidR="0073683E">
        <w:t>SFP+</w:t>
      </w:r>
      <w:r w:rsidR="0073683E">
        <w:rPr>
          <w:rFonts w:hint="eastAsia"/>
        </w:rPr>
        <w:t>发送端输出</w:t>
      </w:r>
      <w:r w:rsidR="00455569">
        <w:rPr>
          <w:rFonts w:hint="eastAsia"/>
        </w:rPr>
        <w:t>，当</w:t>
      </w:r>
      <w:r w:rsidR="00455569">
        <w:rPr>
          <w:rFonts w:hint="eastAsia"/>
        </w:rPr>
        <w:t>TX_DIS</w:t>
      </w:r>
      <w:r w:rsidR="00455569">
        <w:rPr>
          <w:rFonts w:hint="eastAsia"/>
        </w:rPr>
        <w:t>为高电平时，</w:t>
      </w:r>
      <w:r w:rsidR="00455569">
        <w:rPr>
          <w:rFonts w:hint="eastAsia"/>
        </w:rPr>
        <w:t>SFP+</w:t>
      </w:r>
      <w:r w:rsidR="00455569">
        <w:rPr>
          <w:rFonts w:hint="eastAsia"/>
        </w:rPr>
        <w:t>发送端</w:t>
      </w:r>
      <w:r w:rsidR="0073683E">
        <w:rPr>
          <w:rFonts w:hint="eastAsia"/>
        </w:rPr>
        <w:t>则没有输出</w:t>
      </w:r>
      <w:r w:rsidR="00455569">
        <w:rPr>
          <w:rFonts w:hint="eastAsia"/>
        </w:rPr>
        <w:t>；</w:t>
      </w:r>
      <w:r w:rsidR="00455569">
        <w:rPr>
          <w:rFonts w:hint="eastAsia"/>
        </w:rPr>
        <w:t>RX_LOS</w:t>
      </w:r>
      <w:r w:rsidR="0073683E">
        <w:rPr>
          <w:rFonts w:hint="eastAsia"/>
        </w:rPr>
        <w:t>是状态信号，用于检测</w:t>
      </w:r>
      <w:r w:rsidR="0073683E">
        <w:rPr>
          <w:rFonts w:hint="eastAsia"/>
        </w:rPr>
        <w:t>SFP</w:t>
      </w:r>
      <w:r w:rsidR="0073683E">
        <w:t>+</w:t>
      </w:r>
      <w:r w:rsidR="0073683E">
        <w:rPr>
          <w:rFonts w:hint="eastAsia"/>
        </w:rPr>
        <w:t>接收端状态，当接收端光信号低于一定标准，则认为没有输入信号，</w:t>
      </w:r>
      <w:r w:rsidR="0073683E">
        <w:rPr>
          <w:rFonts w:hint="eastAsia"/>
        </w:rPr>
        <w:t>RX</w:t>
      </w:r>
      <w:r w:rsidR="0073683E">
        <w:t>_LOS</w:t>
      </w:r>
      <w:r w:rsidR="0073683E">
        <w:rPr>
          <w:rFonts w:hint="eastAsia"/>
        </w:rPr>
        <w:t>为高电平。</w:t>
      </w:r>
    </w:p>
    <w:p w14:paraId="67B6A118" w14:textId="0B928A2F" w:rsidR="009D4D1D" w:rsidRDefault="00B73678" w:rsidP="009D4D1D">
      <w:pPr>
        <w:pStyle w:val="af7"/>
        <w:keepNext/>
        <w:spacing w:before="156"/>
      </w:pPr>
      <w:r>
        <w:object w:dxaOrig="19906" w:dyaOrig="3166" w14:anchorId="59A4C356">
          <v:shape id="_x0000_i1049" type="#_x0000_t75" style="width:415pt;height:65.95pt" o:ole="">
            <v:imagedata r:id="rId132" o:title=""/>
          </v:shape>
          <o:OLEObject Type="Embed" ProgID="Visio.Drawing.15" ShapeID="_x0000_i1049" DrawAspect="Content" ObjectID="_1558172545" r:id="rId133"/>
        </w:object>
      </w:r>
    </w:p>
    <w:p w14:paraId="7C653EC0" w14:textId="79BED974" w:rsidR="005F5086" w:rsidRPr="00766589" w:rsidRDefault="009D4D1D" w:rsidP="009D4D1D">
      <w:pPr>
        <w:pStyle w:val="aff0"/>
      </w:pPr>
      <w:bookmarkStart w:id="313" w:name="_Ref48435604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13</w:t>
      </w:r>
      <w:r w:rsidR="00CA3B33">
        <w:fldChar w:fldCharType="end"/>
      </w:r>
      <w:bookmarkEnd w:id="313"/>
      <w:r>
        <w:t xml:space="preserve">  </w:t>
      </w:r>
      <w:r>
        <w:rPr>
          <w:rFonts w:hint="eastAsia"/>
        </w:rPr>
        <w:t>光纤</w:t>
      </w:r>
      <w:r>
        <w:rPr>
          <w:rFonts w:hint="eastAsia"/>
        </w:rPr>
        <w:t>PCI</w:t>
      </w:r>
      <w:r>
        <w:t>e</w:t>
      </w:r>
      <w:r>
        <w:rPr>
          <w:rFonts w:hint="eastAsia"/>
        </w:rPr>
        <w:t>复位信号传输方案</w:t>
      </w:r>
    </w:p>
    <w:p w14:paraId="38C56D6F" w14:textId="2F3DF538" w:rsidR="008C68AA" w:rsidRDefault="007A62E2" w:rsidP="007A62E2">
      <w:pPr>
        <w:pStyle w:val="3"/>
        <w:spacing w:before="156" w:after="156"/>
      </w:pPr>
      <w:bookmarkStart w:id="314" w:name="_Toc484419142"/>
      <w:r>
        <w:rPr>
          <w:rFonts w:hint="eastAsia"/>
        </w:rPr>
        <w:t>与后端互联</w:t>
      </w:r>
      <w:bookmarkEnd w:id="314"/>
    </w:p>
    <w:p w14:paraId="1A35D0F1" w14:textId="4AF9CD65" w:rsidR="00BA629B" w:rsidRDefault="00BA629B" w:rsidP="00785983">
      <w:pPr>
        <w:pStyle w:val="a2"/>
        <w:ind w:firstLine="480"/>
      </w:pPr>
      <w:r>
        <w:rPr>
          <w:rFonts w:hint="eastAsia"/>
        </w:rPr>
        <w:t>DPB</w:t>
      </w:r>
      <w:r w:rsidR="0087404E">
        <w:rPr>
          <w:rFonts w:hint="eastAsia"/>
        </w:rPr>
        <w:t>后端</w:t>
      </w:r>
      <w:r>
        <w:rPr>
          <w:rFonts w:hint="eastAsia"/>
        </w:rPr>
        <w:t>是计算机</w:t>
      </w:r>
      <w:r w:rsidR="0087404E">
        <w:rPr>
          <w:rFonts w:hint="eastAsia"/>
        </w:rPr>
        <w:t>（</w:t>
      </w:r>
      <w:r>
        <w:rPr>
          <w:rFonts w:hint="eastAsia"/>
        </w:rPr>
        <w:t>群</w:t>
      </w:r>
      <w:r w:rsidR="0087404E">
        <w:rPr>
          <w:rFonts w:hint="eastAsia"/>
        </w:rPr>
        <w:t>）</w:t>
      </w:r>
      <w:r>
        <w:rPr>
          <w:rFonts w:hint="eastAsia"/>
        </w:rPr>
        <w:t>，</w:t>
      </w:r>
      <w:r w:rsidR="003B3027">
        <w:rPr>
          <w:rFonts w:hint="eastAsia"/>
        </w:rPr>
        <w:t>它们之间构成局域网（</w:t>
      </w:r>
      <w:r>
        <w:rPr>
          <w:rFonts w:hint="eastAsia"/>
        </w:rPr>
        <w:t>Local</w:t>
      </w:r>
      <w:r>
        <w:t xml:space="preserve"> </w:t>
      </w:r>
      <w:r>
        <w:rPr>
          <w:rFonts w:hint="eastAsia"/>
        </w:rPr>
        <w:t>Area</w:t>
      </w:r>
      <w:r>
        <w:t xml:space="preserve"> </w:t>
      </w:r>
      <w:r>
        <w:rPr>
          <w:rFonts w:hint="eastAsia"/>
        </w:rPr>
        <w:t>Net</w:t>
      </w:r>
      <w:r w:rsidR="003B3027">
        <w:t>work</w:t>
      </w:r>
      <w:r w:rsidR="003B3027">
        <w:rPr>
          <w:rFonts w:hint="eastAsia"/>
        </w:rPr>
        <w:t xml:space="preserve">, </w:t>
      </w:r>
      <w:r>
        <w:t>LAN</w:t>
      </w:r>
      <w:r w:rsidR="003B3027">
        <w:rPr>
          <w:rFonts w:hint="eastAsia"/>
        </w:rPr>
        <w:t>），而在局域网中以太网占据绝对优势。所以</w:t>
      </w:r>
      <w:r w:rsidR="003B3027">
        <w:rPr>
          <w:rFonts w:hint="eastAsia"/>
        </w:rPr>
        <w:t>DPB</w:t>
      </w:r>
      <w:r w:rsidR="003B3027">
        <w:rPr>
          <w:rFonts w:hint="eastAsia"/>
        </w:rPr>
        <w:t>与后端连接采用万兆以太网</w:t>
      </w:r>
      <w:r w:rsidR="00377A9B">
        <w:rPr>
          <w:rFonts w:hint="eastAsia"/>
        </w:rPr>
        <w:t>（</w:t>
      </w:r>
      <w:r w:rsidR="00377A9B">
        <w:rPr>
          <w:rFonts w:hint="eastAsia"/>
        </w:rPr>
        <w:t>10</w:t>
      </w:r>
      <w:r w:rsidR="00377A9B">
        <w:t xml:space="preserve"> </w:t>
      </w:r>
      <w:r w:rsidR="00377A9B">
        <w:rPr>
          <w:rFonts w:hint="eastAsia"/>
        </w:rPr>
        <w:t>Gi</w:t>
      </w:r>
      <w:r w:rsidR="00377A9B">
        <w:t>gabit Ethernet, 10G</w:t>
      </w:r>
      <w:r w:rsidR="00F174A9">
        <w:rPr>
          <w:rFonts w:hint="eastAsia"/>
        </w:rPr>
        <w:t>b</w:t>
      </w:r>
      <w:r w:rsidR="00377A9B">
        <w:t>E</w:t>
      </w:r>
      <w:r w:rsidR="00377A9B">
        <w:rPr>
          <w:rFonts w:hint="eastAsia"/>
        </w:rPr>
        <w:t>）</w:t>
      </w:r>
      <w:r w:rsidR="003B3027">
        <w:rPr>
          <w:rFonts w:hint="eastAsia"/>
        </w:rPr>
        <w:t>的方案。</w:t>
      </w:r>
    </w:p>
    <w:p w14:paraId="33403188" w14:textId="40E82C3A" w:rsidR="003B3027" w:rsidRDefault="003B3027" w:rsidP="003B3027">
      <w:pPr>
        <w:pStyle w:val="4"/>
        <w:spacing w:before="156" w:after="156"/>
      </w:pPr>
      <w:r>
        <w:rPr>
          <w:rFonts w:hint="eastAsia"/>
        </w:rPr>
        <w:t>万兆以太网</w:t>
      </w:r>
      <w:r w:rsidR="0048586D">
        <w:rPr>
          <w:rFonts w:hint="eastAsia"/>
        </w:rPr>
        <w:t>规范</w:t>
      </w:r>
    </w:p>
    <w:p w14:paraId="541C2885" w14:textId="4E63F2E2" w:rsidR="00DF5EA7" w:rsidRDefault="00B91CBE" w:rsidP="00B91CBE">
      <w:pPr>
        <w:pStyle w:val="a2"/>
        <w:ind w:firstLine="480"/>
      </w:pPr>
      <w:r>
        <w:rPr>
          <w:rFonts w:hint="eastAsia"/>
        </w:rPr>
        <w:t>10G</w:t>
      </w:r>
      <w:r>
        <w:t>bE</w:t>
      </w:r>
      <w:r w:rsidR="00377A9B">
        <w:rPr>
          <w:rFonts w:hint="eastAsia"/>
        </w:rPr>
        <w:t>遵循</w:t>
      </w:r>
      <w:r w:rsidR="00377A9B" w:rsidRPr="00377A9B">
        <w:rPr>
          <w:rFonts w:hint="eastAsia"/>
        </w:rPr>
        <w:t>开放式系统互联通信参考模型</w:t>
      </w:r>
      <w:r w:rsidR="00377A9B">
        <w:rPr>
          <w:rFonts w:hint="eastAsia"/>
        </w:rPr>
        <w:t>（</w:t>
      </w:r>
      <w:r w:rsidR="00377A9B" w:rsidRPr="00377A9B">
        <w:rPr>
          <w:rFonts w:hint="eastAsia"/>
        </w:rPr>
        <w:t>Open System Interconnection Reference Model</w:t>
      </w:r>
      <w:r w:rsidR="00377A9B">
        <w:rPr>
          <w:rFonts w:hint="eastAsia"/>
        </w:rPr>
        <w:t xml:space="preserve">, </w:t>
      </w:r>
      <w:r w:rsidR="00377A9B" w:rsidRPr="00377A9B">
        <w:rPr>
          <w:rFonts w:hint="eastAsia"/>
        </w:rPr>
        <w:t>OSI</w:t>
      </w:r>
      <w:r w:rsidR="00377A9B">
        <w:rPr>
          <w:rFonts w:hint="eastAsia"/>
        </w:rPr>
        <w:t>）</w:t>
      </w:r>
      <w:r w:rsidR="001626E0">
        <w:fldChar w:fldCharType="begin"/>
      </w:r>
      <w:r w:rsidR="001626E0">
        <w:instrText xml:space="preserve"> </w:instrText>
      </w:r>
      <w:r w:rsidR="001626E0">
        <w:rPr>
          <w:rFonts w:hint="eastAsia"/>
        </w:rPr>
        <w:instrText>REF _Ref484266851 \r \h</w:instrText>
      </w:r>
      <w:r w:rsidR="001626E0">
        <w:instrText xml:space="preserve"> </w:instrText>
      </w:r>
      <w:r w:rsidR="001626E0">
        <w:fldChar w:fldCharType="separate"/>
      </w:r>
      <w:r w:rsidR="007033F6">
        <w:t>[22]</w:t>
      </w:r>
      <w:r w:rsidR="001626E0">
        <w:fldChar w:fldCharType="end"/>
      </w:r>
      <w:r w:rsidR="00377A9B">
        <w:rPr>
          <w:rFonts w:hint="eastAsia"/>
        </w:rPr>
        <w:t>。</w:t>
      </w:r>
      <w:r w:rsidR="00DF5EA7">
        <w:rPr>
          <w:rFonts w:hint="eastAsia"/>
        </w:rPr>
        <w:t>OSI</w:t>
      </w:r>
      <w:r w:rsidR="00E86F20">
        <w:rPr>
          <w:rFonts w:hint="eastAsia"/>
        </w:rPr>
        <w:t>模型将计算机网络体系</w:t>
      </w:r>
      <w:r w:rsidR="009F2F1F">
        <w:rPr>
          <w:rFonts w:hint="eastAsia"/>
        </w:rPr>
        <w:t>结构</w:t>
      </w:r>
      <w:r w:rsidR="00E86F20">
        <w:rPr>
          <w:rFonts w:hint="eastAsia"/>
        </w:rPr>
        <w:t>划分为七层，每层都提供抽象良好的接口，以实现</w:t>
      </w:r>
      <w:r w:rsidR="009F2F1F">
        <w:rPr>
          <w:rFonts w:hint="eastAsia"/>
        </w:rPr>
        <w:t>不同</w:t>
      </w:r>
      <w:r w:rsidR="00DF5EA7" w:rsidRPr="00DF5EA7">
        <w:rPr>
          <w:rFonts w:hint="eastAsia"/>
        </w:rPr>
        <w:t>系统</w:t>
      </w:r>
      <w:r w:rsidR="009F2F1F">
        <w:rPr>
          <w:rFonts w:hint="eastAsia"/>
        </w:rPr>
        <w:t>、不同</w:t>
      </w:r>
      <w:r w:rsidR="00DF5EA7" w:rsidRPr="00DF5EA7">
        <w:rPr>
          <w:rFonts w:hint="eastAsia"/>
        </w:rPr>
        <w:t>网络之</w:t>
      </w:r>
      <w:r>
        <w:rPr>
          <w:rFonts w:hint="eastAsia"/>
        </w:rPr>
        <w:t>间可靠的</w:t>
      </w:r>
      <w:r w:rsidR="009F2F1F">
        <w:rPr>
          <w:rFonts w:hint="eastAsia"/>
        </w:rPr>
        <w:t>通信</w:t>
      </w:r>
      <w:r w:rsidR="00DF5EA7" w:rsidRPr="00DF5EA7">
        <w:rPr>
          <w:rFonts w:hint="eastAsia"/>
        </w:rPr>
        <w:t>。</w:t>
      </w:r>
      <w:r w:rsidRPr="00B91CBE">
        <w:rPr>
          <w:rFonts w:hint="eastAsia"/>
        </w:rPr>
        <w:t>在</w:t>
      </w:r>
      <w:r>
        <w:rPr>
          <w:rFonts w:hint="eastAsia"/>
        </w:rPr>
        <w:t>进行</w:t>
      </w:r>
      <w:r>
        <w:t>10GbE</w:t>
      </w:r>
      <w:r w:rsidRPr="00B91CBE">
        <w:rPr>
          <w:rFonts w:hint="eastAsia"/>
        </w:rPr>
        <w:t>硬件设计的时候，我们只关注物理层</w:t>
      </w:r>
      <w:r>
        <w:rPr>
          <w:rFonts w:hint="eastAsia"/>
        </w:rPr>
        <w:t>（</w:t>
      </w:r>
      <w:r>
        <w:rPr>
          <w:rFonts w:hint="eastAsia"/>
        </w:rPr>
        <w:t>Physical</w:t>
      </w:r>
      <w:r>
        <w:t xml:space="preserve"> </w:t>
      </w:r>
      <w:r>
        <w:rPr>
          <w:rFonts w:hint="eastAsia"/>
        </w:rPr>
        <w:t>Layer</w:t>
      </w:r>
      <w:r>
        <w:rPr>
          <w:rFonts w:hint="eastAsia"/>
        </w:rPr>
        <w:t>）</w:t>
      </w:r>
      <w:r w:rsidRPr="00B91CBE">
        <w:rPr>
          <w:rFonts w:hint="eastAsia"/>
        </w:rPr>
        <w:t>和链路层</w:t>
      </w:r>
      <w:r>
        <w:rPr>
          <w:rFonts w:hint="eastAsia"/>
        </w:rPr>
        <w:t>（</w:t>
      </w:r>
      <w:r>
        <w:rPr>
          <w:rFonts w:hint="eastAsia"/>
        </w:rPr>
        <w:t>Data</w:t>
      </w:r>
      <w:r>
        <w:t xml:space="preserve"> </w:t>
      </w:r>
      <w:r>
        <w:rPr>
          <w:rFonts w:hint="eastAsia"/>
        </w:rPr>
        <w:t>Link</w:t>
      </w:r>
      <w:r>
        <w:t xml:space="preserve"> </w:t>
      </w:r>
      <w:r>
        <w:rPr>
          <w:rFonts w:hint="eastAsia"/>
        </w:rPr>
        <w:t>Layer</w:t>
      </w:r>
      <w:r>
        <w:rPr>
          <w:rFonts w:hint="eastAsia"/>
        </w:rPr>
        <w:t>）</w:t>
      </w:r>
      <w:r w:rsidRPr="00B91CBE">
        <w:rPr>
          <w:rFonts w:hint="eastAsia"/>
        </w:rPr>
        <w:t>。</w:t>
      </w:r>
      <w:r w:rsidR="00DF5EA7">
        <w:rPr>
          <w:rFonts w:hint="eastAsia"/>
        </w:rPr>
        <w:t>物理层的主要功能</w:t>
      </w:r>
      <w:r>
        <w:rPr>
          <w:rFonts w:hint="eastAsia"/>
        </w:rPr>
        <w:t>是：利用传输介质为数据链路层提供物理连接，实现比特流的透明传输，使上层的数据链路层无需考虑网络的传输介质。</w:t>
      </w:r>
      <w:r w:rsidR="00DF5EA7">
        <w:rPr>
          <w:rFonts w:hint="eastAsia"/>
        </w:rPr>
        <w:t>数</w:t>
      </w:r>
      <w:r>
        <w:rPr>
          <w:rFonts w:hint="eastAsia"/>
        </w:rPr>
        <w:t>据链路层</w:t>
      </w:r>
      <w:r w:rsidR="00DF5EA7">
        <w:rPr>
          <w:rFonts w:hint="eastAsia"/>
        </w:rPr>
        <w:lastRenderedPageBreak/>
        <w:t>的主要功能是：通过各种控制协议，将有差错的物理信道变为无差错的、能可靠传输数据帧的数据链路。</w:t>
      </w:r>
    </w:p>
    <w:p w14:paraId="2FE8B4D5" w14:textId="45E56F40" w:rsidR="00F93C57" w:rsidRPr="00F93C57" w:rsidRDefault="00F93C57" w:rsidP="00F93C57">
      <w:pPr>
        <w:pStyle w:val="a2"/>
        <w:ind w:firstLine="480"/>
      </w:pPr>
      <w:r w:rsidRPr="00F74790">
        <w:rPr>
          <w:rFonts w:hint="eastAsia"/>
        </w:rPr>
        <w:t>万兆</w:t>
      </w:r>
      <w:r>
        <w:rPr>
          <w:rFonts w:hint="eastAsia"/>
        </w:rPr>
        <w:t>以太</w:t>
      </w:r>
      <w:r w:rsidRPr="00F74790">
        <w:rPr>
          <w:rFonts w:hint="eastAsia"/>
        </w:rPr>
        <w:t>网</w:t>
      </w:r>
      <w:r w:rsidR="002D5753">
        <w:rPr>
          <w:rFonts w:hint="eastAsia"/>
        </w:rPr>
        <w:t>规范</w:t>
      </w:r>
      <w:r w:rsidRPr="00F74790">
        <w:rPr>
          <w:rFonts w:hint="eastAsia"/>
        </w:rPr>
        <w:t>可分为</w:t>
      </w:r>
      <w:r w:rsidRPr="00F74790">
        <w:rPr>
          <w:rFonts w:hint="eastAsia"/>
        </w:rPr>
        <w:t>4</w:t>
      </w:r>
      <w:r w:rsidRPr="00F74790">
        <w:rPr>
          <w:rFonts w:hint="eastAsia"/>
        </w:rPr>
        <w:t>大类：</w:t>
      </w:r>
      <w:r w:rsidRPr="00F74790">
        <w:rPr>
          <w:rFonts w:hint="eastAsia"/>
        </w:rPr>
        <w:t>10</w:t>
      </w:r>
      <w:r w:rsidRPr="00F74790">
        <w:t>GBASE-W</w:t>
      </w:r>
      <w:r w:rsidRPr="00F74790">
        <w:t>、</w:t>
      </w:r>
      <w:r w:rsidRPr="00F74790">
        <w:rPr>
          <w:rFonts w:hint="eastAsia"/>
        </w:rPr>
        <w:t>10GBASE-R</w:t>
      </w:r>
      <w:r w:rsidRPr="00F74790">
        <w:rPr>
          <w:rFonts w:hint="eastAsia"/>
        </w:rPr>
        <w:t>、</w:t>
      </w:r>
      <w:r w:rsidRPr="00F74790">
        <w:rPr>
          <w:rFonts w:hint="eastAsia"/>
        </w:rPr>
        <w:t>10GBASE-X</w:t>
      </w:r>
      <w:r w:rsidRPr="00F74790">
        <w:rPr>
          <w:rFonts w:hint="eastAsia"/>
        </w:rPr>
        <w:t>以及</w:t>
      </w:r>
      <w:r w:rsidRPr="00F74790">
        <w:rPr>
          <w:rFonts w:hint="eastAsia"/>
        </w:rPr>
        <w:t>10</w:t>
      </w:r>
      <w:r w:rsidRPr="00F74790">
        <w:t>GBASE-T</w:t>
      </w:r>
      <w:r w:rsidR="0087404E">
        <w:rPr>
          <w:rFonts w:hint="eastAsia"/>
        </w:rPr>
        <w:t>。</w:t>
      </w:r>
      <w:r>
        <w:rPr>
          <w:rFonts w:hint="eastAsia"/>
        </w:rPr>
        <w:t>它们与</w:t>
      </w:r>
      <w:r>
        <w:rPr>
          <w:rFonts w:hint="eastAsia"/>
        </w:rPr>
        <w:t>OSI</w:t>
      </w:r>
      <w:r>
        <w:rPr>
          <w:rFonts w:hint="eastAsia"/>
        </w:rPr>
        <w:t>模型的对应关系如</w:t>
      </w:r>
      <w:r>
        <w:fldChar w:fldCharType="begin"/>
      </w:r>
      <w:r>
        <w:instrText xml:space="preserve"> </w:instrText>
      </w:r>
      <w:r>
        <w:rPr>
          <w:rFonts w:hint="eastAsia"/>
        </w:rPr>
        <w:instrText>REF _Ref481493173 \h</w:instrText>
      </w:r>
      <w:r>
        <w:instrText xml:space="preserve"> </w:instrText>
      </w:r>
      <w:r>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14</w:t>
      </w:r>
      <w:r>
        <w:fldChar w:fldCharType="end"/>
      </w:r>
      <w:r>
        <w:rPr>
          <w:rFonts w:hint="eastAsia"/>
        </w:rPr>
        <w:t>所示</w:t>
      </w:r>
      <w:r>
        <w:fldChar w:fldCharType="begin"/>
      </w:r>
      <w:r>
        <w:instrText xml:space="preserve"> </w:instrText>
      </w:r>
      <w:r>
        <w:rPr>
          <w:rFonts w:hint="eastAsia"/>
        </w:rPr>
        <w:instrText>REF _Ref484365973 \r \h</w:instrText>
      </w:r>
      <w:r>
        <w:instrText xml:space="preserve"> </w:instrText>
      </w:r>
      <w:r>
        <w:fldChar w:fldCharType="separate"/>
      </w:r>
      <w:r w:rsidR="007033F6">
        <w:t>[23]</w:t>
      </w:r>
      <w:r>
        <w:fldChar w:fldCharType="end"/>
      </w:r>
      <w:r>
        <w:rPr>
          <w:rFonts w:hint="eastAsia"/>
        </w:rPr>
        <w:t>。</w:t>
      </w:r>
    </w:p>
    <w:p w14:paraId="0D6E0E9F" w14:textId="77777777" w:rsidR="00F93C57" w:rsidRPr="00F74790" w:rsidRDefault="00F93C57" w:rsidP="00F93C57">
      <w:pPr>
        <w:pStyle w:val="a0"/>
      </w:pPr>
      <w:r w:rsidRPr="00F74790">
        <w:rPr>
          <w:rFonts w:hint="eastAsia"/>
        </w:rPr>
        <w:t>10</w:t>
      </w:r>
      <w:r w:rsidRPr="00F74790">
        <w:t>GBASE-R</w:t>
      </w:r>
      <w:r w:rsidRPr="00F74790">
        <w:rPr>
          <w:rFonts w:hint="eastAsia"/>
        </w:rPr>
        <w:t>基于</w:t>
      </w:r>
      <w:r w:rsidRPr="00F74790">
        <w:rPr>
          <w:rFonts w:hint="eastAsia"/>
        </w:rPr>
        <w:t>1</w:t>
      </w:r>
      <w:r w:rsidRPr="00F74790">
        <w:rPr>
          <w:rFonts w:hint="eastAsia"/>
        </w:rPr>
        <w:t>对信号线，也就是说</w:t>
      </w:r>
      <w:r w:rsidRPr="00F74790">
        <w:rPr>
          <w:rFonts w:hint="eastAsia"/>
        </w:rPr>
        <w:t>PMD</w:t>
      </w:r>
      <w:r w:rsidRPr="00F74790">
        <w:rPr>
          <w:rFonts w:hint="eastAsia"/>
        </w:rPr>
        <w:t>与</w:t>
      </w:r>
      <w:r w:rsidRPr="00F74790">
        <w:rPr>
          <w:rFonts w:hint="eastAsia"/>
        </w:rPr>
        <w:t>PMA</w:t>
      </w:r>
      <w:r w:rsidRPr="00F74790">
        <w:rPr>
          <w:rFonts w:hint="eastAsia"/>
        </w:rPr>
        <w:t>之间只有</w:t>
      </w:r>
      <w:r w:rsidRPr="00F74790">
        <w:rPr>
          <w:rFonts w:hint="eastAsia"/>
        </w:rPr>
        <w:t>1</w:t>
      </w:r>
      <w:r w:rsidRPr="00F74790">
        <w:rPr>
          <w:rFonts w:hint="eastAsia"/>
        </w:rPr>
        <w:t>对</w:t>
      </w:r>
      <w:r w:rsidRPr="00F74790">
        <w:rPr>
          <w:rFonts w:hint="eastAsia"/>
        </w:rPr>
        <w:t>10.3125 Gbps</w:t>
      </w:r>
      <w:r w:rsidRPr="00F74790">
        <w:rPr>
          <w:rFonts w:hint="eastAsia"/>
        </w:rPr>
        <w:t>的信号。采用</w:t>
      </w:r>
      <w:r w:rsidRPr="00F74790">
        <w:rPr>
          <w:rFonts w:hint="eastAsia"/>
        </w:rPr>
        <w:t>64B/66B</w:t>
      </w:r>
      <w:r w:rsidRPr="00F74790">
        <w:rPr>
          <w:rFonts w:hint="eastAsia"/>
        </w:rPr>
        <w:t>编码</w:t>
      </w:r>
      <w:r>
        <w:rPr>
          <w:rFonts w:hint="eastAsia"/>
        </w:rPr>
        <w:t>。</w:t>
      </w:r>
    </w:p>
    <w:p w14:paraId="5233A8ED" w14:textId="377BF48B" w:rsidR="00F93C57" w:rsidRPr="00F74790" w:rsidRDefault="00F93C57" w:rsidP="00F93C57">
      <w:pPr>
        <w:pStyle w:val="a0"/>
      </w:pPr>
      <w:r w:rsidRPr="00F74790">
        <w:rPr>
          <w:rFonts w:hint="eastAsia"/>
        </w:rPr>
        <w:t>10</w:t>
      </w:r>
      <w:r w:rsidRPr="00F74790">
        <w:t>GBASE-W</w:t>
      </w:r>
      <w:r w:rsidRPr="00F74790">
        <w:rPr>
          <w:rFonts w:hint="eastAsia"/>
        </w:rPr>
        <w:t>与</w:t>
      </w:r>
      <w:r w:rsidRPr="00F74790">
        <w:rPr>
          <w:rFonts w:hint="eastAsia"/>
        </w:rPr>
        <w:t>10</w:t>
      </w:r>
      <w:r w:rsidRPr="00F74790">
        <w:t>GBASE-R</w:t>
      </w:r>
      <w:r w:rsidRPr="00F74790">
        <w:rPr>
          <w:rFonts w:hint="eastAsia"/>
        </w:rPr>
        <w:t>相比，多了一个</w:t>
      </w:r>
      <w:r w:rsidRPr="00F74790">
        <w:rPr>
          <w:rFonts w:hint="eastAsia"/>
        </w:rPr>
        <w:t>WIS</w:t>
      </w:r>
      <w:r w:rsidRPr="00F74790">
        <w:rPr>
          <w:rFonts w:hint="eastAsia"/>
        </w:rPr>
        <w:t>子层，用于广域网传输，</w:t>
      </w:r>
      <w:r w:rsidR="0087404E">
        <w:rPr>
          <w:rFonts w:hint="eastAsia"/>
        </w:rPr>
        <w:t>速度也降低为</w:t>
      </w:r>
      <w:r w:rsidR="0087404E">
        <w:rPr>
          <w:rFonts w:hint="eastAsia"/>
        </w:rPr>
        <w:t>9.95</w:t>
      </w:r>
      <w:r w:rsidR="0087404E">
        <w:t xml:space="preserve"> </w:t>
      </w:r>
      <w:r w:rsidR="0087404E">
        <w:rPr>
          <w:rFonts w:hint="eastAsia"/>
        </w:rPr>
        <w:t>Gbps</w:t>
      </w:r>
      <w:r w:rsidR="0087404E">
        <w:rPr>
          <w:rFonts w:hint="eastAsia"/>
        </w:rPr>
        <w:t>，这是为了与</w:t>
      </w:r>
      <w:r w:rsidR="0087404E">
        <w:rPr>
          <w:rFonts w:hint="eastAsia"/>
        </w:rPr>
        <w:t>SONET</w:t>
      </w:r>
      <w:r w:rsidR="0087404E">
        <w:rPr>
          <w:rFonts w:hint="eastAsia"/>
        </w:rPr>
        <w:t>和</w:t>
      </w:r>
      <w:r w:rsidR="0087404E">
        <w:rPr>
          <w:rFonts w:hint="eastAsia"/>
        </w:rPr>
        <w:t>SDH</w:t>
      </w:r>
      <w:r w:rsidR="0087404E">
        <w:rPr>
          <w:rFonts w:hint="eastAsia"/>
        </w:rPr>
        <w:t>兼容。</w:t>
      </w:r>
      <w:r w:rsidRPr="00F74790">
        <w:rPr>
          <w:rFonts w:hint="eastAsia"/>
        </w:rPr>
        <w:t>其他与</w:t>
      </w:r>
      <w:r w:rsidRPr="00F74790">
        <w:rPr>
          <w:rFonts w:hint="eastAsia"/>
        </w:rPr>
        <w:t>10</w:t>
      </w:r>
      <w:r w:rsidRPr="00F74790">
        <w:t>GBASE-R</w:t>
      </w:r>
      <w:r w:rsidRPr="00F74790">
        <w:rPr>
          <w:rFonts w:hint="eastAsia"/>
        </w:rPr>
        <w:t>一样。</w:t>
      </w:r>
    </w:p>
    <w:p w14:paraId="22E46AA9" w14:textId="77777777" w:rsidR="00F93C57" w:rsidRPr="00F74790" w:rsidRDefault="00F93C57" w:rsidP="00F93C57">
      <w:pPr>
        <w:pStyle w:val="a0"/>
      </w:pPr>
      <w:r w:rsidRPr="00F74790">
        <w:rPr>
          <w:rFonts w:hint="eastAsia"/>
        </w:rPr>
        <w:t>10GBASE-X</w:t>
      </w:r>
      <w:r w:rsidRPr="00F74790">
        <w:rPr>
          <w:rFonts w:hint="eastAsia"/>
        </w:rPr>
        <w:t>基于</w:t>
      </w:r>
      <w:r w:rsidRPr="00F74790">
        <w:rPr>
          <w:rFonts w:hint="eastAsia"/>
        </w:rPr>
        <w:t>4</w:t>
      </w:r>
      <w:r w:rsidRPr="00F74790">
        <w:rPr>
          <w:rFonts w:hint="eastAsia"/>
        </w:rPr>
        <w:t>对信号线，也就是说</w:t>
      </w:r>
      <w:r w:rsidRPr="00F74790">
        <w:rPr>
          <w:rFonts w:hint="eastAsia"/>
        </w:rPr>
        <w:t>PMD</w:t>
      </w:r>
      <w:r w:rsidRPr="00F74790">
        <w:rPr>
          <w:rFonts w:hint="eastAsia"/>
        </w:rPr>
        <w:t>与</w:t>
      </w:r>
      <w:r w:rsidRPr="00F74790">
        <w:rPr>
          <w:rFonts w:hint="eastAsia"/>
        </w:rPr>
        <w:t>PMA</w:t>
      </w:r>
      <w:r w:rsidRPr="00F74790">
        <w:rPr>
          <w:rFonts w:hint="eastAsia"/>
        </w:rPr>
        <w:t>之间使用</w:t>
      </w:r>
      <w:r w:rsidRPr="00F74790">
        <w:rPr>
          <w:rFonts w:hint="eastAsia"/>
        </w:rPr>
        <w:t>4</w:t>
      </w:r>
      <w:r w:rsidRPr="00F74790">
        <w:rPr>
          <w:rFonts w:hint="eastAsia"/>
        </w:rPr>
        <w:t>对</w:t>
      </w:r>
      <w:r w:rsidRPr="00F74790">
        <w:rPr>
          <w:rFonts w:hint="eastAsia"/>
        </w:rPr>
        <w:t>3.125</w:t>
      </w:r>
      <w:r w:rsidRPr="00F74790">
        <w:t xml:space="preserve"> G</w:t>
      </w:r>
      <w:r w:rsidRPr="00F74790">
        <w:rPr>
          <w:rFonts w:hint="eastAsia"/>
        </w:rPr>
        <w:t>bps</w:t>
      </w:r>
      <w:r w:rsidRPr="00F74790">
        <w:rPr>
          <w:rFonts w:hint="eastAsia"/>
        </w:rPr>
        <w:t>的信号。采用</w:t>
      </w:r>
      <w:r w:rsidRPr="00F74790">
        <w:t>8B/10B</w:t>
      </w:r>
      <w:r w:rsidRPr="00F74790">
        <w:rPr>
          <w:rFonts w:hint="eastAsia"/>
        </w:rPr>
        <w:t>编码。</w:t>
      </w:r>
    </w:p>
    <w:p w14:paraId="2FDC91B7" w14:textId="77777777" w:rsidR="00F93C57" w:rsidRDefault="00F93C57" w:rsidP="00F93C57">
      <w:pPr>
        <w:pStyle w:val="a0"/>
      </w:pPr>
      <w:r w:rsidRPr="00F74790">
        <w:rPr>
          <w:rFonts w:hint="eastAsia"/>
        </w:rPr>
        <w:t>10GBASE-T</w:t>
      </w:r>
      <w:r w:rsidRPr="00F74790">
        <w:rPr>
          <w:rFonts w:hint="eastAsia"/>
        </w:rPr>
        <w:t>则是基于屏蔽双绞线（六类线和七类线）的万兆网</w:t>
      </w:r>
      <w:r w:rsidRPr="00F74790">
        <w:rPr>
          <w:rFonts w:hint="eastAsia"/>
        </w:rPr>
        <w:t>PHY</w:t>
      </w:r>
      <w:r w:rsidRPr="00F74790">
        <w:rPr>
          <w:rFonts w:hint="eastAsia"/>
        </w:rPr>
        <w:t>标准。</w:t>
      </w:r>
    </w:p>
    <w:p w14:paraId="37AF85A3" w14:textId="3A329558" w:rsidR="002824A1" w:rsidRDefault="00E52646" w:rsidP="002824A1">
      <w:pPr>
        <w:pStyle w:val="af7"/>
        <w:keepNext/>
        <w:spacing w:before="156"/>
      </w:pPr>
      <w:r w:rsidRPr="00E52646">
        <w:drawing>
          <wp:inline distT="0" distB="0" distL="0" distR="0" wp14:anchorId="7E84A070" wp14:editId="4638BFA3">
            <wp:extent cx="5273718" cy="3013862"/>
            <wp:effectExtent l="0" t="0" r="3175" b="0"/>
            <wp:docPr id="7" name="图片 7" descr="D:\Downloads\Pictures\10GbE_OSI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Downloads\Pictures\10GbE_OSI_1.tif"/>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23262"/>
                    <a:stretch/>
                  </pic:blipFill>
                  <pic:spPr bwMode="auto">
                    <a:xfrm>
                      <a:off x="0" y="0"/>
                      <a:ext cx="5274310" cy="3014200"/>
                    </a:xfrm>
                    <a:prstGeom prst="rect">
                      <a:avLst/>
                    </a:prstGeom>
                    <a:noFill/>
                    <a:ln>
                      <a:noFill/>
                    </a:ln>
                    <a:extLst>
                      <a:ext uri="{53640926-AAD7-44D8-BBD7-CCE9431645EC}">
                        <a14:shadowObscured xmlns:a14="http://schemas.microsoft.com/office/drawing/2010/main"/>
                      </a:ext>
                    </a:extLst>
                  </pic:spPr>
                </pic:pic>
              </a:graphicData>
            </a:graphic>
          </wp:inline>
        </w:drawing>
      </w:r>
    </w:p>
    <w:p w14:paraId="781A946F" w14:textId="70F4DAFE" w:rsidR="00785983" w:rsidRPr="00785983" w:rsidRDefault="002824A1" w:rsidP="002824A1">
      <w:pPr>
        <w:pStyle w:val="aff0"/>
      </w:pPr>
      <w:bookmarkStart w:id="315" w:name="_Ref481493173"/>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14</w:t>
      </w:r>
      <w:r w:rsidR="00CA3B33">
        <w:fldChar w:fldCharType="end"/>
      </w:r>
      <w:bookmarkEnd w:id="315"/>
      <w:r>
        <w:t xml:space="preserve">  </w:t>
      </w:r>
      <w:r>
        <w:rPr>
          <w:rFonts w:hint="eastAsia"/>
        </w:rPr>
        <w:t>万兆以太网</w:t>
      </w:r>
      <w:r w:rsidR="002D5753">
        <w:rPr>
          <w:rFonts w:hint="eastAsia"/>
        </w:rPr>
        <w:t>规范</w:t>
      </w:r>
      <w:r>
        <w:rPr>
          <w:rFonts w:hint="eastAsia"/>
        </w:rPr>
        <w:t>与</w:t>
      </w:r>
      <w:r>
        <w:rPr>
          <w:rFonts w:hint="eastAsia"/>
        </w:rPr>
        <w:t>OSI</w:t>
      </w:r>
      <w:r>
        <w:rPr>
          <w:rFonts w:hint="eastAsia"/>
        </w:rPr>
        <w:t>模型</w:t>
      </w:r>
    </w:p>
    <w:p w14:paraId="617B77E1" w14:textId="77777777" w:rsidR="009F2F1F" w:rsidRPr="009F2F1F" w:rsidRDefault="009F2F1F" w:rsidP="00785983">
      <w:pPr>
        <w:pStyle w:val="a2"/>
        <w:ind w:firstLine="480"/>
      </w:pPr>
    </w:p>
    <w:p w14:paraId="54969C91" w14:textId="3DE59FB4" w:rsidR="00ED2C30" w:rsidRPr="00785983" w:rsidRDefault="00785983" w:rsidP="0048586D">
      <w:pPr>
        <w:pStyle w:val="a2"/>
        <w:ind w:firstLine="480"/>
      </w:pPr>
      <w:r w:rsidRPr="00785983">
        <w:rPr>
          <w:rFonts w:hint="eastAsia"/>
        </w:rPr>
        <w:t>10</w:t>
      </w:r>
      <w:r w:rsidRPr="00785983">
        <w:t>GBASE-W/R/X</w:t>
      </w:r>
      <w:r w:rsidR="00492344">
        <w:rPr>
          <w:rFonts w:hint="eastAsia"/>
        </w:rPr>
        <w:t>都是</w:t>
      </w:r>
      <w:r w:rsidR="00492344">
        <w:rPr>
          <w:rFonts w:hint="eastAsia"/>
        </w:rPr>
        <w:t>PCS</w:t>
      </w:r>
      <w:r w:rsidR="00492344">
        <w:rPr>
          <w:rFonts w:hint="eastAsia"/>
        </w:rPr>
        <w:t>层规范，</w:t>
      </w:r>
      <w:r w:rsidRPr="00785983">
        <w:rPr>
          <w:rFonts w:hint="eastAsia"/>
        </w:rPr>
        <w:t>与媒介无关，也就是</w:t>
      </w:r>
      <w:r w:rsidRPr="00785983">
        <w:rPr>
          <w:rFonts w:hint="eastAsia"/>
        </w:rPr>
        <w:t>PMD</w:t>
      </w:r>
      <w:r w:rsidR="0048586D">
        <w:rPr>
          <w:rFonts w:hint="eastAsia"/>
        </w:rPr>
        <w:t>可以是光纤、背板走线或者电缆。</w:t>
      </w:r>
      <w:r w:rsidR="0048586D">
        <w:rPr>
          <w:rFonts w:hint="eastAsia"/>
        </w:rPr>
        <w:t>PCS</w:t>
      </w:r>
      <w:r w:rsidR="0048586D">
        <w:rPr>
          <w:rFonts w:hint="eastAsia"/>
        </w:rPr>
        <w:t>层与</w:t>
      </w:r>
      <w:r w:rsidR="0048586D">
        <w:rPr>
          <w:rFonts w:hint="eastAsia"/>
        </w:rPr>
        <w:t>MAC</w:t>
      </w:r>
      <w:r w:rsidR="0048586D">
        <w:rPr>
          <w:rFonts w:hint="eastAsia"/>
        </w:rPr>
        <w:t>层之间是统一的</w:t>
      </w:r>
      <w:r w:rsidR="0048586D">
        <w:rPr>
          <w:rFonts w:hint="eastAsia"/>
        </w:rPr>
        <w:t>XGMII</w:t>
      </w:r>
      <w:r w:rsidR="0048586D">
        <w:rPr>
          <w:rFonts w:hint="eastAsia"/>
        </w:rPr>
        <w:t>接口。由于</w:t>
      </w:r>
      <w:r w:rsidR="0048586D">
        <w:rPr>
          <w:rFonts w:hint="eastAsia"/>
        </w:rPr>
        <w:t>XGMII</w:t>
      </w:r>
      <w:r w:rsidR="0048586D">
        <w:rPr>
          <w:rFonts w:hint="eastAsia"/>
        </w:rPr>
        <w:t>接口的信号数量太多，所以一般只用于芯片内部。</w:t>
      </w:r>
      <w:r w:rsidR="00ED2C30" w:rsidRPr="00785983">
        <w:rPr>
          <w:rFonts w:hint="eastAsia"/>
        </w:rPr>
        <w:t>XAUI</w:t>
      </w:r>
      <w:r w:rsidR="00ED2C30" w:rsidRPr="00785983">
        <w:rPr>
          <w:rFonts w:hint="eastAsia"/>
        </w:rPr>
        <w:t>是对</w:t>
      </w:r>
      <w:r w:rsidR="00ED2C30" w:rsidRPr="00785983">
        <w:rPr>
          <w:rFonts w:hint="eastAsia"/>
        </w:rPr>
        <w:t>XGMII</w:t>
      </w:r>
      <w:r w:rsidR="00ED2C30" w:rsidRPr="00785983">
        <w:rPr>
          <w:rFonts w:hint="eastAsia"/>
        </w:rPr>
        <w:t>进行重新封装后的接口</w:t>
      </w:r>
      <w:r w:rsidR="0048586D">
        <w:rPr>
          <w:rFonts w:hint="eastAsia"/>
        </w:rPr>
        <w:t>，如</w:t>
      </w:r>
      <w:r w:rsidR="0048586D">
        <w:fldChar w:fldCharType="begin"/>
      </w:r>
      <w:r w:rsidR="0048586D">
        <w:instrText xml:space="preserve"> </w:instrText>
      </w:r>
      <w:r w:rsidR="0048586D">
        <w:rPr>
          <w:rFonts w:hint="eastAsia"/>
        </w:rPr>
        <w:instrText>REF _Ref481564572 \h</w:instrText>
      </w:r>
      <w:r w:rsidR="0048586D">
        <w:instrText xml:space="preserve"> </w:instrText>
      </w:r>
      <w:r w:rsidR="0048586D">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15</w:t>
      </w:r>
      <w:r w:rsidR="0048586D">
        <w:fldChar w:fldCharType="end"/>
      </w:r>
      <w:r w:rsidR="0048586D">
        <w:rPr>
          <w:rFonts w:hint="eastAsia"/>
        </w:rPr>
        <w:t>所示</w:t>
      </w:r>
      <w:r w:rsidR="0048586D">
        <w:fldChar w:fldCharType="begin"/>
      </w:r>
      <w:r w:rsidR="0048586D">
        <w:instrText xml:space="preserve"> </w:instrText>
      </w:r>
      <w:r w:rsidR="0048586D">
        <w:rPr>
          <w:rFonts w:hint="eastAsia"/>
        </w:rPr>
        <w:instrText>REF _Ref484365973 \r \h</w:instrText>
      </w:r>
      <w:r w:rsidR="0048586D">
        <w:instrText xml:space="preserve"> </w:instrText>
      </w:r>
      <w:r w:rsidR="0048586D">
        <w:fldChar w:fldCharType="separate"/>
      </w:r>
      <w:r w:rsidR="007033F6">
        <w:t>[23]</w:t>
      </w:r>
      <w:r w:rsidR="0048586D">
        <w:fldChar w:fldCharType="end"/>
      </w:r>
      <w:r w:rsidR="00ED2C30" w:rsidRPr="00785983">
        <w:rPr>
          <w:rFonts w:hint="eastAsia"/>
        </w:rPr>
        <w:t>，</w:t>
      </w:r>
      <w:r w:rsidR="0048586D">
        <w:rPr>
          <w:rFonts w:hint="eastAsia"/>
        </w:rPr>
        <w:t>信号数量大大减少，可以用于芯片之间或电路板之间互联。</w:t>
      </w:r>
      <w:r w:rsidR="0048586D">
        <w:rPr>
          <w:rFonts w:hint="eastAsia"/>
        </w:rPr>
        <w:t>XAUI</w:t>
      </w:r>
      <w:r w:rsidR="00ED2C30" w:rsidRPr="00785983">
        <w:rPr>
          <w:rFonts w:hint="eastAsia"/>
        </w:rPr>
        <w:t>使用</w:t>
      </w:r>
      <w:r w:rsidR="00ED2C30">
        <w:rPr>
          <w:rFonts w:hint="eastAsia"/>
        </w:rPr>
        <w:t>4</w:t>
      </w:r>
      <w:r w:rsidR="00ED2C30">
        <w:rPr>
          <w:rFonts w:hint="eastAsia"/>
        </w:rPr>
        <w:t>条</w:t>
      </w:r>
      <w:r w:rsidR="00ED2C30">
        <w:rPr>
          <w:rFonts w:hint="eastAsia"/>
        </w:rPr>
        <w:t>Lane</w:t>
      </w:r>
      <w:r w:rsidR="00ED2C30">
        <w:rPr>
          <w:rFonts w:hint="eastAsia"/>
        </w:rPr>
        <w:t>，每条</w:t>
      </w:r>
      <w:r w:rsidR="00ED2C30">
        <w:rPr>
          <w:rFonts w:hint="eastAsia"/>
        </w:rPr>
        <w:t>Lane</w:t>
      </w:r>
      <w:r w:rsidR="00ED2C30">
        <w:rPr>
          <w:rFonts w:hint="eastAsia"/>
        </w:rPr>
        <w:t>的线速率为</w:t>
      </w:r>
      <w:r w:rsidR="00ED2C30" w:rsidRPr="00785983">
        <w:t>3.125 G</w:t>
      </w:r>
      <w:r w:rsidR="00ED2C30" w:rsidRPr="00785983">
        <w:rPr>
          <w:rFonts w:hint="eastAsia"/>
        </w:rPr>
        <w:t>bps</w:t>
      </w:r>
      <w:r w:rsidR="0048586D">
        <w:rPr>
          <w:rFonts w:hint="eastAsia"/>
        </w:rPr>
        <w:t>，编码方式为</w:t>
      </w:r>
      <w:r w:rsidR="0048586D">
        <w:rPr>
          <w:rFonts w:hint="eastAsia"/>
        </w:rPr>
        <w:t>8B/</w:t>
      </w:r>
      <w:r w:rsidR="0048586D">
        <w:t>10B</w:t>
      </w:r>
      <w:r w:rsidR="00ED2C30" w:rsidRPr="00785983">
        <w:rPr>
          <w:rFonts w:hint="eastAsia"/>
        </w:rPr>
        <w:t>。</w:t>
      </w:r>
    </w:p>
    <w:p w14:paraId="31015439" w14:textId="3313C1F3" w:rsidR="00ED2C30" w:rsidRDefault="00ED2C30" w:rsidP="00ED2C30">
      <w:pPr>
        <w:pStyle w:val="af7"/>
        <w:keepNext/>
        <w:spacing w:before="156"/>
      </w:pPr>
      <w:r w:rsidRPr="00ED2C30">
        <w:lastRenderedPageBreak/>
        <w:drawing>
          <wp:inline distT="0" distB="0" distL="0" distR="0" wp14:anchorId="3F97CC45" wp14:editId="030235FC">
            <wp:extent cx="3460090" cy="3086100"/>
            <wp:effectExtent l="0" t="0" r="7620" b="0"/>
            <wp:docPr id="10" name="图片 10" descr="D:\Downloads\Pictures\10GbE_OSI_XAUI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Downloads\Pictures\10GbE_OSI_XAUI_1.tif"/>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8171" r="16206" b="24052"/>
                    <a:stretch/>
                  </pic:blipFill>
                  <pic:spPr bwMode="auto">
                    <a:xfrm>
                      <a:off x="0" y="0"/>
                      <a:ext cx="3461170" cy="3087063"/>
                    </a:xfrm>
                    <a:prstGeom prst="rect">
                      <a:avLst/>
                    </a:prstGeom>
                    <a:noFill/>
                    <a:ln>
                      <a:noFill/>
                    </a:ln>
                    <a:extLst>
                      <a:ext uri="{53640926-AAD7-44D8-BBD7-CCE9431645EC}">
                        <a14:shadowObscured xmlns:a14="http://schemas.microsoft.com/office/drawing/2010/main"/>
                      </a:ext>
                    </a:extLst>
                  </pic:spPr>
                </pic:pic>
              </a:graphicData>
            </a:graphic>
          </wp:inline>
        </w:drawing>
      </w:r>
    </w:p>
    <w:p w14:paraId="6A886D5F" w14:textId="2CEE535C" w:rsidR="00ED2C30" w:rsidRDefault="00ED2C30" w:rsidP="00ED2C30">
      <w:pPr>
        <w:pStyle w:val="aff0"/>
      </w:pPr>
      <w:bookmarkStart w:id="316" w:name="_Ref481564572"/>
      <w:bookmarkStart w:id="317" w:name="_Ref48156455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15</w:t>
      </w:r>
      <w:r w:rsidR="00CA3B33">
        <w:fldChar w:fldCharType="end"/>
      </w:r>
      <w:bookmarkEnd w:id="316"/>
      <w:r>
        <w:t xml:space="preserve">  XAUI</w:t>
      </w:r>
      <w:r>
        <w:rPr>
          <w:rFonts w:hint="eastAsia"/>
        </w:rPr>
        <w:t>/X</w:t>
      </w:r>
      <w:r>
        <w:t>GXS</w:t>
      </w:r>
      <w:r>
        <w:rPr>
          <w:rFonts w:hint="eastAsia"/>
        </w:rPr>
        <w:t>与</w:t>
      </w:r>
      <w:r>
        <w:rPr>
          <w:rFonts w:hint="eastAsia"/>
        </w:rPr>
        <w:t>O</w:t>
      </w:r>
      <w:r>
        <w:t>SI</w:t>
      </w:r>
      <w:r>
        <w:rPr>
          <w:rFonts w:hint="eastAsia"/>
        </w:rPr>
        <w:t>模型对应关系</w:t>
      </w:r>
      <w:bookmarkEnd w:id="317"/>
    </w:p>
    <w:p w14:paraId="02B4828C" w14:textId="600F2B74" w:rsidR="00ED023D" w:rsidRDefault="007D2FC9" w:rsidP="007D2FC9">
      <w:pPr>
        <w:pStyle w:val="4"/>
        <w:spacing w:before="156" w:after="156"/>
      </w:pPr>
      <w:r>
        <w:rPr>
          <w:rFonts w:hint="eastAsia"/>
        </w:rPr>
        <w:t>T4240</w:t>
      </w:r>
      <w:r>
        <w:rPr>
          <w:rFonts w:hint="eastAsia"/>
        </w:rPr>
        <w:t>万兆以太网设计</w:t>
      </w:r>
    </w:p>
    <w:p w14:paraId="5BE3C4E0" w14:textId="6EF7022A" w:rsidR="00A77A56" w:rsidRDefault="00A77A56" w:rsidP="00DC7062">
      <w:pPr>
        <w:pStyle w:val="a2"/>
        <w:ind w:firstLine="480"/>
      </w:pPr>
      <w:r>
        <w:rPr>
          <w:rFonts w:hint="eastAsia"/>
        </w:rPr>
        <w:t>T4240</w:t>
      </w:r>
      <w:r>
        <w:rPr>
          <w:rFonts w:hint="eastAsia"/>
        </w:rPr>
        <w:t>内部集成了</w:t>
      </w:r>
      <w:r>
        <w:rPr>
          <w:rFonts w:hint="eastAsia"/>
        </w:rPr>
        <w:t>12</w:t>
      </w:r>
      <w:r>
        <w:rPr>
          <w:rFonts w:hint="eastAsia"/>
        </w:rPr>
        <w:t>个</w:t>
      </w:r>
      <w:r w:rsidR="00DC7062">
        <w:rPr>
          <w:rFonts w:hint="eastAsia"/>
        </w:rPr>
        <w:t xml:space="preserve">1GE </w:t>
      </w:r>
      <w:r>
        <w:rPr>
          <w:rFonts w:hint="eastAsia"/>
        </w:rPr>
        <w:t>MAC</w:t>
      </w:r>
      <w:r>
        <w:rPr>
          <w:rFonts w:hint="eastAsia"/>
        </w:rPr>
        <w:t>和</w:t>
      </w:r>
      <w:r>
        <w:rPr>
          <w:rFonts w:hint="eastAsia"/>
        </w:rPr>
        <w:t>4</w:t>
      </w:r>
      <w:r>
        <w:rPr>
          <w:rFonts w:hint="eastAsia"/>
        </w:rPr>
        <w:t>个</w:t>
      </w:r>
      <w:r w:rsidR="00DC7062">
        <w:rPr>
          <w:rFonts w:hint="eastAsia"/>
        </w:rPr>
        <w:t xml:space="preserve">1/10GE </w:t>
      </w:r>
      <w:r>
        <w:rPr>
          <w:rFonts w:hint="eastAsia"/>
        </w:rPr>
        <w:t>MAC</w:t>
      </w:r>
      <w:r w:rsidR="00DC7062">
        <w:t>，</w:t>
      </w:r>
      <w:r w:rsidR="00DC7062">
        <w:rPr>
          <w:rFonts w:hint="eastAsia"/>
        </w:rPr>
        <w:t>如</w:t>
      </w:r>
      <w:r w:rsidR="00DC7062">
        <w:fldChar w:fldCharType="begin"/>
      </w:r>
      <w:r w:rsidR="00DC7062">
        <w:instrText xml:space="preserve"> REF _Ref481892174 \h </w:instrText>
      </w:r>
      <w:r w:rsidR="00DC7062">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10</w:t>
      </w:r>
      <w:r w:rsidR="00DC7062">
        <w:fldChar w:fldCharType="end"/>
      </w:r>
      <w:r w:rsidR="00DC7062">
        <w:rPr>
          <w:rFonts w:hint="eastAsia"/>
        </w:rPr>
        <w:t>所示。与之对应的，</w:t>
      </w:r>
      <w:r w:rsidR="00DC7062">
        <w:rPr>
          <w:rFonts w:hint="eastAsia"/>
        </w:rPr>
        <w:t>T4240</w:t>
      </w:r>
      <w:r w:rsidR="00DC7062">
        <w:rPr>
          <w:rFonts w:hint="eastAsia"/>
        </w:rPr>
        <w:t>提供了两个</w:t>
      </w:r>
      <w:r w:rsidR="00DC7062">
        <w:rPr>
          <w:rFonts w:hint="eastAsia"/>
        </w:rPr>
        <w:t>SerDes</w:t>
      </w:r>
      <w:r w:rsidR="00DC7062">
        <w:rPr>
          <w:rFonts w:hint="eastAsia"/>
        </w:rPr>
        <w:t>模块（</w:t>
      </w:r>
      <w:r w:rsidR="00DC7062">
        <w:rPr>
          <w:rFonts w:hint="eastAsia"/>
        </w:rPr>
        <w:t>16</w:t>
      </w:r>
      <w:r w:rsidR="00DC7062">
        <w:rPr>
          <w:rFonts w:hint="eastAsia"/>
        </w:rPr>
        <w:t>条</w:t>
      </w:r>
      <w:r w:rsidR="00DC7062">
        <w:rPr>
          <w:rFonts w:hint="eastAsia"/>
        </w:rPr>
        <w:t>Lane</w:t>
      </w:r>
      <w:r w:rsidR="00DC7062">
        <w:rPr>
          <w:rFonts w:hint="eastAsia"/>
        </w:rPr>
        <w:t>）用于实现网络协议。</w:t>
      </w:r>
    </w:p>
    <w:p w14:paraId="75CE2947" w14:textId="413DA444" w:rsidR="00A77A56" w:rsidRDefault="00785983" w:rsidP="009D26E4">
      <w:pPr>
        <w:pStyle w:val="a2"/>
        <w:ind w:firstLine="480"/>
      </w:pPr>
      <w:r w:rsidRPr="00785983">
        <w:rPr>
          <w:rFonts w:hint="eastAsia"/>
        </w:rPr>
        <w:t>T4240</w:t>
      </w:r>
      <w:r w:rsidR="00E52646">
        <w:rPr>
          <w:rFonts w:hint="eastAsia"/>
        </w:rPr>
        <w:t>提供了</w:t>
      </w:r>
      <w:r w:rsidR="00A77A56">
        <w:rPr>
          <w:rFonts w:hint="eastAsia"/>
        </w:rPr>
        <w:t>几种不同</w:t>
      </w:r>
      <w:r w:rsidRPr="00785983">
        <w:rPr>
          <w:rFonts w:hint="eastAsia"/>
        </w:rPr>
        <w:t>接口</w:t>
      </w:r>
      <w:r w:rsidR="00E52646">
        <w:rPr>
          <w:rFonts w:hint="eastAsia"/>
        </w:rPr>
        <w:t>用于</w:t>
      </w:r>
      <w:r w:rsidRPr="00785983">
        <w:rPr>
          <w:rFonts w:hint="eastAsia"/>
        </w:rPr>
        <w:t>实现万兆</w:t>
      </w:r>
      <w:r w:rsidR="00E52646">
        <w:rPr>
          <w:rFonts w:hint="eastAsia"/>
        </w:rPr>
        <w:t>以太</w:t>
      </w:r>
      <w:r w:rsidRPr="00785983">
        <w:rPr>
          <w:rFonts w:hint="eastAsia"/>
        </w:rPr>
        <w:t>网：</w:t>
      </w:r>
      <w:r w:rsidRPr="00785983">
        <w:rPr>
          <w:rFonts w:hint="eastAsia"/>
        </w:rPr>
        <w:t>XFI</w:t>
      </w:r>
      <w:r w:rsidR="0048586D">
        <w:rPr>
          <w:rFonts w:hint="eastAsia"/>
        </w:rPr>
        <w:t>/10GBase-KR</w:t>
      </w:r>
      <w:r w:rsidR="00A77A56">
        <w:rPr>
          <w:rFonts w:hint="eastAsia"/>
        </w:rPr>
        <w:t>、</w:t>
      </w:r>
      <w:r w:rsidRPr="00785983">
        <w:rPr>
          <w:rFonts w:hint="eastAsia"/>
        </w:rPr>
        <w:t>XAUI</w:t>
      </w:r>
      <w:r w:rsidR="00A77A56">
        <w:rPr>
          <w:rFonts w:hint="eastAsia"/>
        </w:rPr>
        <w:t>以及</w:t>
      </w:r>
      <w:r w:rsidR="00A77A56">
        <w:rPr>
          <w:rFonts w:hint="eastAsia"/>
        </w:rPr>
        <w:t>HiGig</w:t>
      </w:r>
      <w:r w:rsidR="009D26E4">
        <w:rPr>
          <w:rFonts w:hint="eastAsia"/>
        </w:rPr>
        <w:t>。</w:t>
      </w:r>
      <w:r w:rsidR="00A77A56">
        <w:rPr>
          <w:rFonts w:hint="eastAsia"/>
        </w:rPr>
        <w:t>其中</w:t>
      </w:r>
      <w:r w:rsidR="00A77A56">
        <w:rPr>
          <w:rFonts w:hint="eastAsia"/>
        </w:rPr>
        <w:t>HiGig</w:t>
      </w:r>
      <w:r w:rsidR="00A77A56">
        <w:rPr>
          <w:rFonts w:hint="eastAsia"/>
        </w:rPr>
        <w:t>是属于</w:t>
      </w:r>
      <w:r w:rsidR="00A77A56">
        <w:rPr>
          <w:rFonts w:hint="eastAsia"/>
        </w:rPr>
        <w:t>Broadcom</w:t>
      </w:r>
      <w:r w:rsidR="00A77A56">
        <w:rPr>
          <w:rFonts w:hint="eastAsia"/>
        </w:rPr>
        <w:t>公司的专属协议，不予考虑。</w:t>
      </w:r>
      <w:r w:rsidR="00A77A56">
        <w:rPr>
          <w:rFonts w:hint="eastAsia"/>
        </w:rPr>
        <w:t>XFI</w:t>
      </w:r>
      <w:r w:rsidR="00A77A56">
        <w:rPr>
          <w:rFonts w:hint="eastAsia"/>
        </w:rPr>
        <w:t>和</w:t>
      </w:r>
      <w:r w:rsidR="00A77A56" w:rsidRPr="00A77A56">
        <w:rPr>
          <w:rFonts w:hint="eastAsia"/>
        </w:rPr>
        <w:t>10GBase-KR</w:t>
      </w:r>
      <w:r w:rsidR="00A77A56">
        <w:rPr>
          <w:rFonts w:hint="eastAsia"/>
        </w:rPr>
        <w:t>类似，</w:t>
      </w:r>
      <w:r w:rsidR="00A77A56">
        <w:rPr>
          <w:rFonts w:hint="eastAsia"/>
        </w:rPr>
        <w:t>PCS</w:t>
      </w:r>
      <w:r w:rsidR="00A77A56">
        <w:rPr>
          <w:rFonts w:hint="eastAsia"/>
        </w:rPr>
        <w:t>层均使用</w:t>
      </w:r>
      <w:r w:rsidR="00A77A56">
        <w:rPr>
          <w:rFonts w:hint="eastAsia"/>
        </w:rPr>
        <w:t>10</w:t>
      </w:r>
      <w:r w:rsidR="00A77A56">
        <w:t>GBASE-R</w:t>
      </w:r>
      <w:r w:rsidR="00A77A56">
        <w:rPr>
          <w:rFonts w:hint="eastAsia"/>
        </w:rPr>
        <w:t>规范，也就是使用</w:t>
      </w:r>
      <w:r w:rsidR="00A77A56">
        <w:rPr>
          <w:rFonts w:hint="eastAsia"/>
        </w:rPr>
        <w:t>1</w:t>
      </w:r>
      <w:r w:rsidR="00A77A56">
        <w:rPr>
          <w:rFonts w:hint="eastAsia"/>
        </w:rPr>
        <w:t>条</w:t>
      </w:r>
      <w:r w:rsidR="00A77A56">
        <w:rPr>
          <w:rFonts w:hint="eastAsia"/>
        </w:rPr>
        <w:t>Lane</w:t>
      </w:r>
      <w:r w:rsidR="00A77A56">
        <w:rPr>
          <w:rFonts w:hint="eastAsia"/>
        </w:rPr>
        <w:t>，每条</w:t>
      </w:r>
      <w:r w:rsidR="00A77A56">
        <w:rPr>
          <w:rFonts w:hint="eastAsia"/>
        </w:rPr>
        <w:t>Lane</w:t>
      </w:r>
      <w:r w:rsidR="00A77A56">
        <w:rPr>
          <w:rFonts w:hint="eastAsia"/>
        </w:rPr>
        <w:t>线速率为</w:t>
      </w:r>
      <w:r w:rsidR="00A77A56">
        <w:rPr>
          <w:rFonts w:hint="eastAsia"/>
        </w:rPr>
        <w:t>10.3125</w:t>
      </w:r>
      <w:r w:rsidR="00A77A56">
        <w:t xml:space="preserve"> </w:t>
      </w:r>
      <w:r w:rsidR="00A77A56">
        <w:rPr>
          <w:rFonts w:hint="eastAsia"/>
        </w:rPr>
        <w:t>Gbps</w:t>
      </w:r>
      <w:r w:rsidR="00A77A56">
        <w:rPr>
          <w:rFonts w:hint="eastAsia"/>
        </w:rPr>
        <w:t>。</w:t>
      </w:r>
      <w:r w:rsidR="00A77A56">
        <w:rPr>
          <w:rFonts w:hint="eastAsia"/>
        </w:rPr>
        <w:t>10</w:t>
      </w:r>
      <w:r w:rsidR="00A77A56">
        <w:t>GBASE-KR</w:t>
      </w:r>
      <w:r w:rsidR="00A77A56">
        <w:rPr>
          <w:rFonts w:hint="eastAsia"/>
        </w:rPr>
        <w:t>针对基于</w:t>
      </w:r>
      <w:r w:rsidR="00A77A56" w:rsidRPr="00A77A56">
        <w:rPr>
          <w:rFonts w:hint="eastAsia"/>
        </w:rPr>
        <w:t>背板走线的</w:t>
      </w:r>
      <w:r w:rsidR="00A77A56">
        <w:rPr>
          <w:rFonts w:hint="eastAsia"/>
        </w:rPr>
        <w:t>应用，</w:t>
      </w:r>
      <w:r w:rsidR="00A77A56">
        <w:rPr>
          <w:rFonts w:hint="eastAsia"/>
        </w:rPr>
        <w:t>XFI</w:t>
      </w:r>
      <w:r w:rsidR="00A77A56">
        <w:rPr>
          <w:rFonts w:hint="eastAsia"/>
        </w:rPr>
        <w:t>则与光纤收发器</w:t>
      </w:r>
      <w:r w:rsidR="00A77A56">
        <w:rPr>
          <w:rFonts w:hint="eastAsia"/>
        </w:rPr>
        <w:t>XFP</w:t>
      </w:r>
      <w:r w:rsidR="00A77A56">
        <w:rPr>
          <w:rFonts w:hint="eastAsia"/>
        </w:rPr>
        <w:t>适配</w:t>
      </w:r>
      <w:r w:rsidR="00A77A56" w:rsidRPr="00A77A56">
        <w:rPr>
          <w:rFonts w:hint="eastAsia"/>
        </w:rPr>
        <w:t>。</w:t>
      </w:r>
      <w:r w:rsidR="00A77A56">
        <w:rPr>
          <w:rFonts w:hint="eastAsia"/>
        </w:rPr>
        <w:t>XAUI</w:t>
      </w:r>
      <w:r w:rsidR="00A77A56">
        <w:rPr>
          <w:rFonts w:hint="eastAsia"/>
        </w:rPr>
        <w:t>使用</w:t>
      </w:r>
      <w:r w:rsidR="00A77A56">
        <w:rPr>
          <w:rFonts w:hint="eastAsia"/>
        </w:rPr>
        <w:t>4</w:t>
      </w:r>
      <w:r w:rsidR="00A77A56">
        <w:rPr>
          <w:rFonts w:hint="eastAsia"/>
        </w:rPr>
        <w:t>条</w:t>
      </w:r>
      <w:r w:rsidR="00A77A56">
        <w:rPr>
          <w:rFonts w:hint="eastAsia"/>
        </w:rPr>
        <w:t>Lane</w:t>
      </w:r>
      <w:r w:rsidR="00A77A56">
        <w:rPr>
          <w:rFonts w:hint="eastAsia"/>
        </w:rPr>
        <w:t>，每条</w:t>
      </w:r>
      <w:r w:rsidR="00A77A56">
        <w:rPr>
          <w:rFonts w:hint="eastAsia"/>
        </w:rPr>
        <w:t>Lane</w:t>
      </w:r>
      <w:r w:rsidR="00A77A56">
        <w:rPr>
          <w:rFonts w:hint="eastAsia"/>
        </w:rPr>
        <w:t>线速率为</w:t>
      </w:r>
      <w:r w:rsidR="00A77A56">
        <w:rPr>
          <w:rFonts w:hint="eastAsia"/>
        </w:rPr>
        <w:t>3.25</w:t>
      </w:r>
      <w:r w:rsidR="00A77A56">
        <w:t xml:space="preserve"> </w:t>
      </w:r>
      <w:r w:rsidR="00A77A56">
        <w:rPr>
          <w:rFonts w:hint="eastAsia"/>
        </w:rPr>
        <w:t>Gbps</w:t>
      </w:r>
      <w:r w:rsidR="00A77A56">
        <w:rPr>
          <w:rFonts w:hint="eastAsia"/>
        </w:rPr>
        <w:t>。</w:t>
      </w:r>
    </w:p>
    <w:p w14:paraId="3778D34D" w14:textId="6A813A32" w:rsidR="000950D3" w:rsidRDefault="000950D3" w:rsidP="000950D3">
      <w:pPr>
        <w:pStyle w:val="4-"/>
        <w:spacing w:before="156"/>
      </w:pPr>
      <w:r>
        <w:t>XFI</w:t>
      </w:r>
      <w:r>
        <w:rPr>
          <w:rFonts w:hint="eastAsia"/>
        </w:rPr>
        <w:t>和</w:t>
      </w:r>
      <w:r>
        <w:rPr>
          <w:rFonts w:hint="eastAsia"/>
        </w:rPr>
        <w:t>SFI</w:t>
      </w:r>
    </w:p>
    <w:p w14:paraId="74D388E3" w14:textId="43CAE9CC" w:rsidR="000950D3" w:rsidRDefault="000950D3" w:rsidP="006D367B">
      <w:pPr>
        <w:pStyle w:val="a2"/>
        <w:ind w:firstLine="480"/>
      </w:pPr>
      <w:r>
        <w:rPr>
          <w:rFonts w:hint="eastAsia"/>
        </w:rPr>
        <w:t>XFI</w:t>
      </w:r>
      <w:r>
        <w:rPr>
          <w:rFonts w:hint="eastAsia"/>
        </w:rPr>
        <w:t>接口规范是</w:t>
      </w:r>
      <w:r w:rsidRPr="00A77A56">
        <w:t>XFP Multi Source Agreement</w:t>
      </w:r>
      <w:r>
        <w:rPr>
          <w:rFonts w:hint="eastAsia"/>
        </w:rPr>
        <w:t>规范的一部分</w:t>
      </w:r>
      <w:r>
        <w:fldChar w:fldCharType="begin"/>
      </w:r>
      <w:r>
        <w:instrText xml:space="preserve"> </w:instrText>
      </w:r>
      <w:r>
        <w:rPr>
          <w:rFonts w:hint="eastAsia"/>
        </w:rPr>
        <w:instrText>REF _Ref484365560 \r \h</w:instrText>
      </w:r>
      <w:r>
        <w:instrText xml:space="preserve"> </w:instrText>
      </w:r>
      <w:r>
        <w:fldChar w:fldCharType="separate"/>
      </w:r>
      <w:r w:rsidR="007033F6">
        <w:t>[24]</w:t>
      </w:r>
      <w:r>
        <w:fldChar w:fldCharType="end"/>
      </w:r>
      <w:r w:rsidR="004D08BC">
        <w:rPr>
          <w:rFonts w:hint="eastAsia"/>
        </w:rPr>
        <w:t>，与光纤收发器</w:t>
      </w:r>
      <w:r w:rsidR="006D367B">
        <w:rPr>
          <w:rFonts w:hint="eastAsia"/>
        </w:rPr>
        <w:t>XFP</w:t>
      </w:r>
      <w:r w:rsidR="006D367B">
        <w:rPr>
          <w:rFonts w:hint="eastAsia"/>
        </w:rPr>
        <w:t>适配。所以，如果使用</w:t>
      </w:r>
      <w:r w:rsidR="006D367B">
        <w:rPr>
          <w:rFonts w:hint="eastAsia"/>
        </w:rPr>
        <w:t>XFP</w:t>
      </w:r>
      <w:r w:rsidR="006D367B">
        <w:rPr>
          <w:rFonts w:hint="eastAsia"/>
        </w:rPr>
        <w:t>作为光纤收发器，那么理论上可以直接与</w:t>
      </w:r>
      <w:r w:rsidR="006D367B">
        <w:rPr>
          <w:rFonts w:hint="eastAsia"/>
        </w:rPr>
        <w:t>T4240</w:t>
      </w:r>
      <w:r w:rsidR="006D367B">
        <w:rPr>
          <w:rFonts w:hint="eastAsia"/>
        </w:rPr>
        <w:t>连接，无需使用额外的</w:t>
      </w:r>
      <w:r w:rsidR="006D367B">
        <w:rPr>
          <w:rFonts w:hint="eastAsia"/>
        </w:rPr>
        <w:t>PHY</w:t>
      </w:r>
      <w:r w:rsidR="006D367B">
        <w:rPr>
          <w:rFonts w:hint="eastAsia"/>
        </w:rPr>
        <w:t>。</w:t>
      </w:r>
      <w:r w:rsidR="00103435">
        <w:rPr>
          <w:rFonts w:hint="eastAsia"/>
        </w:rPr>
        <w:t>然而参考官方参考设计</w:t>
      </w:r>
      <w:r w:rsidR="00103435">
        <w:rPr>
          <w:rFonts w:hint="eastAsia"/>
        </w:rPr>
        <w:t>T4240RDB</w:t>
      </w:r>
      <w:r w:rsidR="00103435">
        <w:rPr>
          <w:rFonts w:hint="eastAsia"/>
        </w:rPr>
        <w:t>，我们最终采用</w:t>
      </w:r>
      <w:r w:rsidR="00103435">
        <w:rPr>
          <w:rFonts w:hint="eastAsia"/>
        </w:rPr>
        <w:t>SFP</w:t>
      </w:r>
      <w:r w:rsidR="00103435">
        <w:t>+</w:t>
      </w:r>
      <w:r w:rsidR="00103435">
        <w:rPr>
          <w:rFonts w:hint="eastAsia"/>
        </w:rPr>
        <w:t>作为光纤收发器</w:t>
      </w:r>
      <w:r w:rsidR="00BD5691">
        <w:rPr>
          <w:rFonts w:hint="eastAsia"/>
        </w:rPr>
        <w:t>。</w:t>
      </w:r>
    </w:p>
    <w:p w14:paraId="6876C4A4" w14:textId="7FB99D49" w:rsidR="006D367B" w:rsidRPr="00785983" w:rsidRDefault="006D367B" w:rsidP="006D367B">
      <w:pPr>
        <w:pStyle w:val="a2"/>
        <w:ind w:firstLine="480"/>
      </w:pPr>
      <w:r w:rsidRPr="00785983">
        <w:rPr>
          <w:rFonts w:hint="eastAsia"/>
        </w:rPr>
        <w:t>SFP+</w:t>
      </w:r>
      <w:r w:rsidRPr="00785983">
        <w:rPr>
          <w:rFonts w:hint="eastAsia"/>
        </w:rPr>
        <w:t>与</w:t>
      </w:r>
      <w:r w:rsidRPr="00785983">
        <w:rPr>
          <w:rFonts w:hint="eastAsia"/>
        </w:rPr>
        <w:t>XFP</w:t>
      </w:r>
      <w:r>
        <w:rPr>
          <w:rFonts w:hint="eastAsia"/>
        </w:rPr>
        <w:t>的对比如</w:t>
      </w:r>
      <w:r>
        <w:fldChar w:fldCharType="begin"/>
      </w:r>
      <w:r>
        <w:instrText xml:space="preserve"> </w:instrText>
      </w:r>
      <w:r>
        <w:rPr>
          <w:rFonts w:hint="eastAsia"/>
        </w:rPr>
        <w:instrText>REF _Ref484258066 \h</w:instrText>
      </w:r>
      <w:r>
        <w:instrText xml:space="preserve"> </w:instrText>
      </w:r>
      <w:r>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16</w:t>
      </w:r>
      <w:r>
        <w:fldChar w:fldCharType="end"/>
      </w:r>
      <w:r w:rsidRPr="00785983">
        <w:rPr>
          <w:rFonts w:hint="eastAsia"/>
        </w:rPr>
        <w:t>所示，</w:t>
      </w:r>
      <w:r w:rsidRPr="00785983">
        <w:t>SFP+</w:t>
      </w:r>
      <w:r w:rsidRPr="00785983">
        <w:rPr>
          <w:rFonts w:hint="eastAsia"/>
        </w:rPr>
        <w:t>模块中没有</w:t>
      </w:r>
      <w:r w:rsidRPr="00785983">
        <w:rPr>
          <w:rFonts w:hint="eastAsia"/>
        </w:rPr>
        <w:t>CDR</w:t>
      </w:r>
      <w:r w:rsidRPr="00785983">
        <w:rPr>
          <w:rFonts w:hint="eastAsia"/>
        </w:rPr>
        <w:t>，</w:t>
      </w:r>
      <w:r w:rsidR="00003BFB">
        <w:rPr>
          <w:rFonts w:hint="eastAsia"/>
        </w:rPr>
        <w:t>而</w:t>
      </w:r>
      <w:r w:rsidR="00003BFB">
        <w:rPr>
          <w:rFonts w:hint="eastAsia"/>
        </w:rPr>
        <w:t>XFP</w:t>
      </w:r>
      <w:r w:rsidR="00003BFB">
        <w:rPr>
          <w:rFonts w:hint="eastAsia"/>
        </w:rPr>
        <w:t>模块中包含</w:t>
      </w:r>
      <w:r w:rsidR="00003BFB">
        <w:rPr>
          <w:rFonts w:hint="eastAsia"/>
        </w:rPr>
        <w:t>CDR</w:t>
      </w:r>
      <w:r w:rsidR="00003BFB">
        <w:rPr>
          <w:rFonts w:hint="eastAsia"/>
        </w:rPr>
        <w:t>电路</w:t>
      </w:r>
      <w:r w:rsidRPr="00785983">
        <w:rPr>
          <w:rFonts w:hint="eastAsia"/>
        </w:rPr>
        <w:t>。</w:t>
      </w:r>
      <w:r w:rsidR="00003BFB">
        <w:rPr>
          <w:rFonts w:hint="eastAsia"/>
        </w:rPr>
        <w:t>所以</w:t>
      </w:r>
      <w:r w:rsidRPr="00785983">
        <w:rPr>
          <w:rFonts w:hint="eastAsia"/>
        </w:rPr>
        <w:t>如果使用</w:t>
      </w:r>
      <w:r w:rsidRPr="00785983">
        <w:rPr>
          <w:rFonts w:hint="eastAsia"/>
        </w:rPr>
        <w:t>SFP+</w:t>
      </w:r>
      <w:r w:rsidRPr="00785983">
        <w:rPr>
          <w:rFonts w:hint="eastAsia"/>
        </w:rPr>
        <w:t>模块作为光纤收发器，则在</w:t>
      </w:r>
      <w:r w:rsidRPr="00785983">
        <w:rPr>
          <w:rFonts w:hint="eastAsia"/>
        </w:rPr>
        <w:t>T4240</w:t>
      </w:r>
      <w:r w:rsidRPr="00785983">
        <w:rPr>
          <w:rFonts w:hint="eastAsia"/>
        </w:rPr>
        <w:t>与</w:t>
      </w:r>
      <w:r w:rsidRPr="00785983">
        <w:rPr>
          <w:rFonts w:hint="eastAsia"/>
        </w:rPr>
        <w:t>SFP+</w:t>
      </w:r>
      <w:r w:rsidRPr="00785983">
        <w:rPr>
          <w:rFonts w:hint="eastAsia"/>
        </w:rPr>
        <w:t>之间需要使用</w:t>
      </w:r>
      <w:r w:rsidRPr="00785983">
        <w:rPr>
          <w:rFonts w:hint="eastAsia"/>
        </w:rPr>
        <w:t>10GE</w:t>
      </w:r>
      <w:r w:rsidRPr="00785983">
        <w:t xml:space="preserve"> </w:t>
      </w:r>
      <w:r w:rsidRPr="00785983">
        <w:rPr>
          <w:rFonts w:hint="eastAsia"/>
        </w:rPr>
        <w:t>PHY</w:t>
      </w:r>
      <w:r w:rsidRPr="00785983">
        <w:rPr>
          <w:rFonts w:hint="eastAsia"/>
        </w:rPr>
        <w:t>芯片来进行信号调理。</w:t>
      </w:r>
    </w:p>
    <w:p w14:paraId="2F62A95C" w14:textId="77777777" w:rsidR="006D367B" w:rsidRDefault="006D367B" w:rsidP="006D367B">
      <w:pPr>
        <w:pStyle w:val="af7"/>
        <w:keepNext/>
        <w:spacing w:before="156"/>
      </w:pPr>
      <w:r>
        <w:object w:dxaOrig="15646" w:dyaOrig="7695" w14:anchorId="3D7C4530">
          <v:shape id="_x0000_i1050" type="#_x0000_t75" style="width:5in;height:173.65pt" o:ole="">
            <v:imagedata r:id="rId136" o:title=""/>
          </v:shape>
          <o:OLEObject Type="Embed" ProgID="Visio.Drawing.15" ShapeID="_x0000_i1050" DrawAspect="Content" ObjectID="_1558172546" r:id="rId137"/>
        </w:object>
      </w:r>
    </w:p>
    <w:p w14:paraId="770809D5" w14:textId="01371469" w:rsidR="006D367B" w:rsidRPr="00785983" w:rsidRDefault="006D367B" w:rsidP="006D367B">
      <w:pPr>
        <w:pStyle w:val="aff0"/>
      </w:pPr>
      <w:bookmarkStart w:id="318" w:name="_Ref484258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033F6">
        <w:rPr>
          <w:noProof/>
        </w:rPr>
        <w:t>16</w:t>
      </w:r>
      <w:r>
        <w:fldChar w:fldCharType="end"/>
      </w:r>
      <w:bookmarkEnd w:id="318"/>
      <w:r>
        <w:t xml:space="preserve">  XFP/XFI</w:t>
      </w:r>
      <w:r>
        <w:rPr>
          <w:rFonts w:hint="eastAsia"/>
        </w:rPr>
        <w:t>与</w:t>
      </w:r>
      <w:r>
        <w:rPr>
          <w:rFonts w:hint="eastAsia"/>
        </w:rPr>
        <w:t>SFP+/SFI</w:t>
      </w:r>
      <w:r>
        <w:rPr>
          <w:rFonts w:hint="eastAsia"/>
        </w:rPr>
        <w:t>对比</w:t>
      </w:r>
    </w:p>
    <w:p w14:paraId="1EC8C46A" w14:textId="77777777" w:rsidR="007033F6" w:rsidRDefault="006D367B" w:rsidP="00003BFB">
      <w:pPr>
        <w:pStyle w:val="af7"/>
        <w:keepNext/>
        <w:spacing w:before="156"/>
      </w:pPr>
      <w:r w:rsidRPr="00785983">
        <w:rPr>
          <w:rFonts w:hint="eastAsia"/>
        </w:rPr>
        <w:t>规范中以眼图来评估信号质量，眼图参数定义如</w:t>
      </w:r>
      <w:r>
        <w:fldChar w:fldCharType="begin"/>
      </w:r>
      <w:r>
        <w:instrText xml:space="preserve"> </w:instrText>
      </w:r>
      <w:r>
        <w:rPr>
          <w:rFonts w:hint="eastAsia"/>
        </w:rPr>
        <w:instrText>REF _Ref484258079 \h</w:instrText>
      </w:r>
      <w:r>
        <w:instrText xml:space="preserve"> </w:instrText>
      </w:r>
      <w:r>
        <w:fldChar w:fldCharType="separate"/>
      </w:r>
      <w:r w:rsidR="007033F6">
        <w:rPr>
          <w:rFonts w:hint="eastAsia"/>
        </w:rPr>
        <w:t>图</w:t>
      </w:r>
      <w:r w:rsidR="007033F6">
        <w:rPr>
          <w:rFonts w:hint="eastAsia"/>
        </w:rPr>
        <w:t xml:space="preserve"> </w:t>
      </w:r>
      <w:r w:rsidR="007033F6">
        <w:t>5</w:t>
      </w:r>
      <w:r w:rsidR="007033F6">
        <w:noBreakHyphen/>
        <w:t>17</w:t>
      </w:r>
      <w:r>
        <w:fldChar w:fldCharType="end"/>
      </w:r>
      <w:r w:rsidRPr="00785983">
        <w:rPr>
          <w:rFonts w:hint="eastAsia"/>
        </w:rPr>
        <w:t>所示，</w:t>
      </w:r>
      <w:r w:rsidRPr="00785983">
        <w:rPr>
          <w:rFonts w:hint="eastAsia"/>
        </w:rPr>
        <w:t>X1</w:t>
      </w:r>
      <w:r w:rsidRPr="00785983">
        <w:rPr>
          <w:rFonts w:hint="eastAsia"/>
        </w:rPr>
        <w:t>、</w:t>
      </w:r>
      <w:r w:rsidRPr="00785983">
        <w:rPr>
          <w:rFonts w:hint="eastAsia"/>
        </w:rPr>
        <w:t>X2</w:t>
      </w:r>
      <w:r w:rsidRPr="00785983">
        <w:rPr>
          <w:rFonts w:hint="eastAsia"/>
        </w:rPr>
        <w:t>、</w:t>
      </w:r>
      <w:r w:rsidRPr="00785983">
        <w:rPr>
          <w:rFonts w:hint="eastAsia"/>
        </w:rPr>
        <w:t>Y2</w:t>
      </w:r>
      <w:r w:rsidRPr="00785983">
        <w:rPr>
          <w:rFonts w:hint="eastAsia"/>
        </w:rPr>
        <w:t>越小越好，定义最大值；</w:t>
      </w:r>
      <w:r w:rsidRPr="00785983">
        <w:rPr>
          <w:rFonts w:hint="eastAsia"/>
        </w:rPr>
        <w:t>Y1</w:t>
      </w:r>
      <w:r w:rsidRPr="00785983">
        <w:rPr>
          <w:rFonts w:hint="eastAsia"/>
        </w:rPr>
        <w:t>越大越好，定义最小值。</w:t>
      </w:r>
      <w:r w:rsidRPr="00785983">
        <w:rPr>
          <w:rFonts w:hint="eastAsia"/>
        </w:rPr>
        <w:t>XFI</w:t>
      </w:r>
      <w:r w:rsidRPr="00785983">
        <w:rPr>
          <w:rFonts w:hint="eastAsia"/>
        </w:rPr>
        <w:t>与</w:t>
      </w:r>
      <w:r w:rsidRPr="00785983">
        <w:rPr>
          <w:rFonts w:hint="eastAsia"/>
        </w:rPr>
        <w:t>SFI</w:t>
      </w:r>
      <w:r w:rsidRPr="00785983">
        <w:rPr>
          <w:rFonts w:hint="eastAsia"/>
        </w:rPr>
        <w:t>眼图参数对比结果如</w:t>
      </w:r>
      <w:r>
        <w:fldChar w:fldCharType="begin"/>
      </w:r>
      <w:r>
        <w:instrText xml:space="preserve"> </w:instrText>
      </w:r>
      <w:r>
        <w:rPr>
          <w:rFonts w:hint="eastAsia"/>
        </w:rPr>
        <w:instrText>REF _Ref484259913 \h</w:instrText>
      </w:r>
      <w:r>
        <w:instrText xml:space="preserve"> </w:instrText>
      </w:r>
      <w:r>
        <w:fldChar w:fldCharType="separate"/>
      </w:r>
      <w:r w:rsidR="007A0284">
        <w:pict w14:anchorId="2A65CF27">
          <v:shape id="_x0000_i1051" type="#_x0000_t75" style="width:283.4pt;height:184.3pt">
            <v:imagedata r:id="rId138" o:title=""/>
          </v:shape>
        </w:pict>
      </w:r>
    </w:p>
    <w:p w14:paraId="1723E7A8" w14:textId="77777777" w:rsidR="007033F6" w:rsidRDefault="007033F6" w:rsidP="00003BFB">
      <w:pPr>
        <w:pStyle w:val="aff0"/>
      </w:pPr>
      <w:r>
        <w:rPr>
          <w:rFonts w:hint="eastAsia"/>
        </w:rPr>
        <w:t>图</w:t>
      </w:r>
      <w:r>
        <w:rPr>
          <w:rFonts w:hint="eastAsia"/>
        </w:rPr>
        <w:t xml:space="preserve"> </w:t>
      </w:r>
      <w:r>
        <w:rPr>
          <w:noProof/>
        </w:rPr>
        <w:t>5</w:t>
      </w:r>
      <w:r>
        <w:noBreakHyphen/>
      </w:r>
      <w:r>
        <w:rPr>
          <w:noProof/>
        </w:rPr>
        <w:t>17</w:t>
      </w:r>
      <w:r>
        <w:t xml:space="preserve">  </w:t>
      </w:r>
      <w:r>
        <w:rPr>
          <w:rFonts w:hint="eastAsia"/>
        </w:rPr>
        <w:t>眼图参数示意图</w:t>
      </w:r>
      <w:r>
        <w:br/>
      </w:r>
      <w:r w:rsidRPr="00785983">
        <w:rPr>
          <w:rFonts w:hint="eastAsia"/>
        </w:rPr>
        <w:t>X1</w:t>
      </w:r>
      <w:r w:rsidRPr="00785983">
        <w:rPr>
          <w:rFonts w:hint="eastAsia"/>
        </w:rPr>
        <w:t>、</w:t>
      </w:r>
      <w:r w:rsidRPr="00785983">
        <w:rPr>
          <w:rFonts w:hint="eastAsia"/>
        </w:rPr>
        <w:t>X2</w:t>
      </w:r>
      <w:r w:rsidRPr="00785983">
        <w:rPr>
          <w:rFonts w:hint="eastAsia"/>
        </w:rPr>
        <w:t>、</w:t>
      </w:r>
      <w:r w:rsidRPr="00785983">
        <w:rPr>
          <w:rFonts w:hint="eastAsia"/>
        </w:rPr>
        <w:t>Y2</w:t>
      </w:r>
      <w:r w:rsidRPr="00785983">
        <w:rPr>
          <w:rFonts w:hint="eastAsia"/>
        </w:rPr>
        <w:t>越小越好，定义最大值；</w:t>
      </w:r>
      <w:r w:rsidRPr="00785983">
        <w:rPr>
          <w:rFonts w:hint="eastAsia"/>
        </w:rPr>
        <w:t>Y1</w:t>
      </w:r>
      <w:r w:rsidRPr="00785983">
        <w:rPr>
          <w:rFonts w:hint="eastAsia"/>
        </w:rPr>
        <w:t>越大越好，定义最小值</w:t>
      </w:r>
    </w:p>
    <w:p w14:paraId="577AE701" w14:textId="77777777" w:rsidR="007033F6" w:rsidRPr="00003BFB" w:rsidRDefault="007033F6" w:rsidP="00003BFB">
      <w:pPr>
        <w:pStyle w:val="a2"/>
        <w:ind w:firstLine="480"/>
      </w:pPr>
    </w:p>
    <w:p w14:paraId="2848310A" w14:textId="246D1DD2" w:rsidR="006D367B" w:rsidRPr="00785983" w:rsidRDefault="007033F6" w:rsidP="006D367B">
      <w:pPr>
        <w:pStyle w:val="a2"/>
        <w:ind w:firstLine="480"/>
      </w:pPr>
      <w:r>
        <w:rPr>
          <w:rFonts w:hint="eastAsia"/>
        </w:rPr>
        <w:t>表</w:t>
      </w:r>
      <w:r>
        <w:rPr>
          <w:rFonts w:hint="eastAsia"/>
        </w:rPr>
        <w:t xml:space="preserve"> </w:t>
      </w:r>
      <w:r>
        <w:rPr>
          <w:noProof/>
        </w:rPr>
        <w:t>5</w:t>
      </w:r>
      <w:r>
        <w:noBreakHyphen/>
      </w:r>
      <w:r>
        <w:rPr>
          <w:noProof/>
        </w:rPr>
        <w:t>3</w:t>
      </w:r>
      <w:r w:rsidR="006D367B">
        <w:fldChar w:fldCharType="end"/>
      </w:r>
      <w:r w:rsidR="006D367B" w:rsidRPr="00785983">
        <w:rPr>
          <w:rFonts w:hint="eastAsia"/>
        </w:rPr>
        <w:t>所示。我们可以看出</w:t>
      </w:r>
      <w:r w:rsidR="006D367B" w:rsidRPr="00785983">
        <w:rPr>
          <w:rFonts w:hint="eastAsia"/>
        </w:rPr>
        <w:t>XFP</w:t>
      </w:r>
      <w:r w:rsidR="006D367B" w:rsidRPr="00785983">
        <w:rPr>
          <w:rFonts w:hint="eastAsia"/>
        </w:rPr>
        <w:t>发送端信号质量更好，接收端对信号要求更低，这是因为</w:t>
      </w:r>
      <w:r w:rsidR="006D367B" w:rsidRPr="00785983">
        <w:rPr>
          <w:rFonts w:hint="eastAsia"/>
        </w:rPr>
        <w:t>XFP</w:t>
      </w:r>
      <w:r w:rsidR="006D367B" w:rsidRPr="00785983">
        <w:rPr>
          <w:rFonts w:hint="eastAsia"/>
        </w:rPr>
        <w:t>模块中集成了</w:t>
      </w:r>
      <w:r w:rsidR="006D367B" w:rsidRPr="00785983">
        <w:rPr>
          <w:rFonts w:hint="eastAsia"/>
        </w:rPr>
        <w:t>CDR</w:t>
      </w:r>
      <w:r w:rsidR="006D367B" w:rsidRPr="00785983">
        <w:rPr>
          <w:rFonts w:hint="eastAsia"/>
        </w:rPr>
        <w:t>模块。</w:t>
      </w:r>
    </w:p>
    <w:bookmarkStart w:id="319" w:name="_Ref484259913"/>
    <w:p w14:paraId="4AC72770" w14:textId="77777777" w:rsidR="00003BFB" w:rsidRDefault="00003BFB" w:rsidP="00003BFB">
      <w:pPr>
        <w:pStyle w:val="af7"/>
        <w:keepNext/>
        <w:spacing w:before="156"/>
      </w:pPr>
      <w:r>
        <w:object w:dxaOrig="10530" w:dyaOrig="6841" w14:anchorId="7ACAA274">
          <v:shape id="_x0000_i1052" type="#_x0000_t75" style="width:283.4pt;height:184.3pt" o:ole="">
            <v:imagedata r:id="rId138" o:title=""/>
          </v:shape>
          <o:OLEObject Type="Embed" ProgID="Visio.Drawing.15" ShapeID="_x0000_i1052" DrawAspect="Content" ObjectID="_1558172547" r:id="rId139"/>
        </w:object>
      </w:r>
    </w:p>
    <w:p w14:paraId="5540D1B9" w14:textId="22D0B59D" w:rsidR="00003BFB" w:rsidRDefault="00003BFB" w:rsidP="00003BFB">
      <w:pPr>
        <w:pStyle w:val="aff0"/>
      </w:pPr>
      <w:bookmarkStart w:id="320" w:name="_Ref484258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033F6">
        <w:rPr>
          <w:noProof/>
        </w:rPr>
        <w:t>17</w:t>
      </w:r>
      <w:r>
        <w:fldChar w:fldCharType="end"/>
      </w:r>
      <w:bookmarkEnd w:id="320"/>
      <w:r>
        <w:t xml:space="preserve">  </w:t>
      </w:r>
      <w:r>
        <w:rPr>
          <w:rFonts w:hint="eastAsia"/>
        </w:rPr>
        <w:t>眼图参数示意图</w:t>
      </w:r>
      <w:r>
        <w:br/>
      </w:r>
      <w:r w:rsidRPr="00785983">
        <w:rPr>
          <w:rFonts w:hint="eastAsia"/>
        </w:rPr>
        <w:t>X1</w:t>
      </w:r>
      <w:r w:rsidRPr="00785983">
        <w:rPr>
          <w:rFonts w:hint="eastAsia"/>
        </w:rPr>
        <w:t>、</w:t>
      </w:r>
      <w:r w:rsidRPr="00785983">
        <w:rPr>
          <w:rFonts w:hint="eastAsia"/>
        </w:rPr>
        <w:t>X2</w:t>
      </w:r>
      <w:r w:rsidRPr="00785983">
        <w:rPr>
          <w:rFonts w:hint="eastAsia"/>
        </w:rPr>
        <w:t>、</w:t>
      </w:r>
      <w:r w:rsidRPr="00785983">
        <w:rPr>
          <w:rFonts w:hint="eastAsia"/>
        </w:rPr>
        <w:t>Y2</w:t>
      </w:r>
      <w:r w:rsidRPr="00785983">
        <w:rPr>
          <w:rFonts w:hint="eastAsia"/>
        </w:rPr>
        <w:t>越小越好，定义最大值；</w:t>
      </w:r>
      <w:r w:rsidRPr="00785983">
        <w:rPr>
          <w:rFonts w:hint="eastAsia"/>
        </w:rPr>
        <w:t>Y1</w:t>
      </w:r>
      <w:r w:rsidRPr="00785983">
        <w:rPr>
          <w:rFonts w:hint="eastAsia"/>
        </w:rPr>
        <w:t>越大越好，定义最小值</w:t>
      </w:r>
    </w:p>
    <w:p w14:paraId="27A06B63" w14:textId="77777777" w:rsidR="00003BFB" w:rsidRPr="00003BFB" w:rsidRDefault="00003BFB" w:rsidP="00003BFB">
      <w:pPr>
        <w:pStyle w:val="a2"/>
        <w:ind w:firstLine="480"/>
      </w:pPr>
    </w:p>
    <w:p w14:paraId="748E1709" w14:textId="201B2526" w:rsidR="006D367B" w:rsidRDefault="006D367B" w:rsidP="006D367B">
      <w:pPr>
        <w:pStyle w:val="aff0"/>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033F6">
        <w:rPr>
          <w:noProof/>
        </w:rPr>
        <w:t>3</w:t>
      </w:r>
      <w:r>
        <w:fldChar w:fldCharType="end"/>
      </w:r>
      <w:bookmarkEnd w:id="319"/>
      <w:r>
        <w:t xml:space="preserve">  </w:t>
      </w:r>
      <w:r w:rsidRPr="002B7D54">
        <w:rPr>
          <w:rFonts w:hint="eastAsia"/>
        </w:rPr>
        <w:t>XFI</w:t>
      </w:r>
      <w:r w:rsidRPr="002B7D54">
        <w:rPr>
          <w:rFonts w:hint="eastAsia"/>
        </w:rPr>
        <w:t>与</w:t>
      </w:r>
      <w:r w:rsidRPr="002B7D54">
        <w:rPr>
          <w:rFonts w:hint="eastAsia"/>
        </w:rPr>
        <w:t>SFI</w:t>
      </w:r>
      <w:r w:rsidRPr="002B7D54">
        <w:rPr>
          <w:rFonts w:hint="eastAsia"/>
        </w:rPr>
        <w:t>眼图参数对比</w:t>
      </w:r>
    </w:p>
    <w:tbl>
      <w:tblPr>
        <w:tblStyle w:val="afd"/>
        <w:tblW w:w="5000" w:type="pct"/>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341"/>
        <w:gridCol w:w="918"/>
        <w:gridCol w:w="1226"/>
        <w:gridCol w:w="1175"/>
        <w:gridCol w:w="1226"/>
        <w:gridCol w:w="1225"/>
        <w:gridCol w:w="1175"/>
      </w:tblGrid>
      <w:tr w:rsidR="006D367B" w:rsidRPr="00785983" w14:paraId="6B217A3E" w14:textId="77777777" w:rsidTr="00ED0D0A">
        <w:tc>
          <w:tcPr>
            <w:tcW w:w="809" w:type="pct"/>
            <w:noWrap/>
            <w:vAlign w:val="center"/>
          </w:tcPr>
          <w:p w14:paraId="0A169C46" w14:textId="77777777" w:rsidR="006D367B" w:rsidRPr="00785983" w:rsidRDefault="006D367B" w:rsidP="00ED0D0A">
            <w:pPr>
              <w:pStyle w:val="afe"/>
              <w:jc w:val="center"/>
            </w:pPr>
          </w:p>
        </w:tc>
        <w:tc>
          <w:tcPr>
            <w:tcW w:w="554" w:type="pct"/>
            <w:vAlign w:val="center"/>
          </w:tcPr>
          <w:p w14:paraId="2075E167" w14:textId="77777777" w:rsidR="006D367B" w:rsidRPr="00785983" w:rsidRDefault="006D367B" w:rsidP="00ED0D0A">
            <w:pPr>
              <w:pStyle w:val="afe"/>
              <w:jc w:val="center"/>
            </w:pPr>
          </w:p>
        </w:tc>
        <w:tc>
          <w:tcPr>
            <w:tcW w:w="1449" w:type="pct"/>
            <w:gridSpan w:val="2"/>
            <w:noWrap/>
            <w:vAlign w:val="center"/>
          </w:tcPr>
          <w:p w14:paraId="6554FA31" w14:textId="77777777" w:rsidR="006D367B" w:rsidRPr="00785983" w:rsidRDefault="006D367B" w:rsidP="00ED0D0A">
            <w:pPr>
              <w:pStyle w:val="afe"/>
              <w:jc w:val="center"/>
            </w:pPr>
            <w:r w:rsidRPr="00785983">
              <w:t xml:space="preserve">ASIC </w:t>
            </w:r>
            <w:r w:rsidRPr="00785983">
              <w:t>发送端</w:t>
            </w:r>
          </w:p>
        </w:tc>
        <w:tc>
          <w:tcPr>
            <w:tcW w:w="740" w:type="pct"/>
            <w:noWrap/>
            <w:vAlign w:val="center"/>
          </w:tcPr>
          <w:p w14:paraId="080F1879" w14:textId="77777777" w:rsidR="006D367B" w:rsidRPr="00785983" w:rsidRDefault="006D367B" w:rsidP="00ED0D0A">
            <w:pPr>
              <w:pStyle w:val="afe"/>
              <w:jc w:val="center"/>
            </w:pPr>
          </w:p>
        </w:tc>
        <w:tc>
          <w:tcPr>
            <w:tcW w:w="1448" w:type="pct"/>
            <w:gridSpan w:val="2"/>
            <w:noWrap/>
            <w:vAlign w:val="center"/>
          </w:tcPr>
          <w:p w14:paraId="462A984C" w14:textId="77777777" w:rsidR="006D367B" w:rsidRPr="00785983" w:rsidRDefault="006D367B" w:rsidP="00ED0D0A">
            <w:pPr>
              <w:pStyle w:val="afe"/>
              <w:jc w:val="center"/>
            </w:pPr>
            <w:r w:rsidRPr="00785983">
              <w:t>光模块电接收</w:t>
            </w:r>
          </w:p>
        </w:tc>
      </w:tr>
      <w:tr w:rsidR="006D367B" w:rsidRPr="00785983" w14:paraId="20F2E007" w14:textId="77777777" w:rsidTr="00ED0D0A">
        <w:tc>
          <w:tcPr>
            <w:tcW w:w="809" w:type="pct"/>
            <w:noWrap/>
            <w:vAlign w:val="center"/>
            <w:hideMark/>
          </w:tcPr>
          <w:p w14:paraId="7E5B862B" w14:textId="77777777" w:rsidR="006D367B" w:rsidRPr="00785983" w:rsidRDefault="006D367B" w:rsidP="00ED0D0A">
            <w:pPr>
              <w:pStyle w:val="afe"/>
              <w:jc w:val="center"/>
            </w:pPr>
            <w:r w:rsidRPr="00785983">
              <w:t>参考点</w:t>
            </w:r>
          </w:p>
        </w:tc>
        <w:tc>
          <w:tcPr>
            <w:tcW w:w="554" w:type="pct"/>
            <w:vAlign w:val="center"/>
          </w:tcPr>
          <w:p w14:paraId="18372452" w14:textId="77777777" w:rsidR="006D367B" w:rsidRPr="00785983" w:rsidRDefault="006D367B" w:rsidP="00ED0D0A">
            <w:pPr>
              <w:pStyle w:val="afe"/>
              <w:jc w:val="center"/>
            </w:pPr>
            <w:r w:rsidRPr="00785983">
              <w:t>单位</w:t>
            </w:r>
          </w:p>
        </w:tc>
        <w:tc>
          <w:tcPr>
            <w:tcW w:w="740" w:type="pct"/>
            <w:shd w:val="clear" w:color="auto" w:fill="FBE4D5" w:themeFill="accent2" w:themeFillTint="33"/>
            <w:noWrap/>
            <w:vAlign w:val="center"/>
            <w:hideMark/>
          </w:tcPr>
          <w:p w14:paraId="16792BA4" w14:textId="77777777" w:rsidR="006D367B" w:rsidRPr="00785983" w:rsidRDefault="006D367B" w:rsidP="00ED0D0A">
            <w:pPr>
              <w:pStyle w:val="afe"/>
              <w:jc w:val="center"/>
            </w:pPr>
            <w:r w:rsidRPr="00785983">
              <w:t>XFI(A)</w:t>
            </w:r>
          </w:p>
        </w:tc>
        <w:tc>
          <w:tcPr>
            <w:tcW w:w="709" w:type="pct"/>
            <w:shd w:val="clear" w:color="auto" w:fill="DEEAF6" w:themeFill="accent1" w:themeFillTint="33"/>
            <w:noWrap/>
            <w:vAlign w:val="center"/>
            <w:hideMark/>
          </w:tcPr>
          <w:p w14:paraId="418C01DA" w14:textId="77777777" w:rsidR="006D367B" w:rsidRPr="00785983" w:rsidRDefault="006D367B" w:rsidP="00ED0D0A">
            <w:pPr>
              <w:pStyle w:val="afe"/>
              <w:jc w:val="center"/>
            </w:pPr>
            <w:r w:rsidRPr="00785983">
              <w:t>SFI(A)</w:t>
            </w:r>
          </w:p>
        </w:tc>
        <w:tc>
          <w:tcPr>
            <w:tcW w:w="740" w:type="pct"/>
            <w:noWrap/>
            <w:vAlign w:val="center"/>
            <w:hideMark/>
          </w:tcPr>
          <w:p w14:paraId="332FE8C7" w14:textId="77777777" w:rsidR="006D367B" w:rsidRPr="00785983" w:rsidRDefault="006D367B" w:rsidP="00ED0D0A">
            <w:pPr>
              <w:pStyle w:val="afe"/>
              <w:jc w:val="center"/>
            </w:pPr>
            <w:r w:rsidRPr="00785983">
              <w:t>参考点</w:t>
            </w:r>
          </w:p>
        </w:tc>
        <w:tc>
          <w:tcPr>
            <w:tcW w:w="739" w:type="pct"/>
            <w:shd w:val="clear" w:color="auto" w:fill="FBE4D5" w:themeFill="accent2" w:themeFillTint="33"/>
            <w:noWrap/>
            <w:vAlign w:val="center"/>
            <w:hideMark/>
          </w:tcPr>
          <w:p w14:paraId="5001F94D" w14:textId="77777777" w:rsidR="006D367B" w:rsidRPr="00785983" w:rsidRDefault="006D367B" w:rsidP="00ED0D0A">
            <w:pPr>
              <w:pStyle w:val="afe"/>
              <w:jc w:val="center"/>
            </w:pPr>
            <w:r w:rsidRPr="00785983">
              <w:t>XFI(B)</w:t>
            </w:r>
          </w:p>
        </w:tc>
        <w:tc>
          <w:tcPr>
            <w:tcW w:w="709" w:type="pct"/>
            <w:shd w:val="clear" w:color="auto" w:fill="DEEAF6" w:themeFill="accent1" w:themeFillTint="33"/>
            <w:noWrap/>
            <w:vAlign w:val="center"/>
            <w:hideMark/>
          </w:tcPr>
          <w:p w14:paraId="76C5E519" w14:textId="77777777" w:rsidR="006D367B" w:rsidRPr="00785983" w:rsidRDefault="006D367B" w:rsidP="00ED0D0A">
            <w:pPr>
              <w:pStyle w:val="afe"/>
              <w:jc w:val="center"/>
            </w:pPr>
            <w:r w:rsidRPr="00785983">
              <w:t>SFI(B)</w:t>
            </w:r>
          </w:p>
        </w:tc>
      </w:tr>
      <w:tr w:rsidR="006D367B" w:rsidRPr="00785983" w14:paraId="71530A0D" w14:textId="77777777" w:rsidTr="00ED0D0A">
        <w:tc>
          <w:tcPr>
            <w:tcW w:w="809" w:type="pct"/>
            <w:noWrap/>
            <w:vAlign w:val="center"/>
            <w:hideMark/>
          </w:tcPr>
          <w:p w14:paraId="20892E68" w14:textId="77777777" w:rsidR="006D367B" w:rsidRPr="00785983" w:rsidRDefault="006D367B" w:rsidP="00ED0D0A">
            <w:pPr>
              <w:pStyle w:val="afe"/>
              <w:jc w:val="center"/>
            </w:pPr>
            <w:r w:rsidRPr="00785983">
              <w:t>X1</w:t>
            </w:r>
          </w:p>
        </w:tc>
        <w:tc>
          <w:tcPr>
            <w:tcW w:w="554" w:type="pct"/>
            <w:vAlign w:val="center"/>
          </w:tcPr>
          <w:p w14:paraId="49C618A8" w14:textId="77777777" w:rsidR="006D367B" w:rsidRPr="00785983" w:rsidRDefault="006D367B" w:rsidP="00ED0D0A">
            <w:pPr>
              <w:pStyle w:val="afe"/>
              <w:jc w:val="center"/>
            </w:pPr>
            <w:r w:rsidRPr="00785983">
              <w:t>UI</w:t>
            </w:r>
          </w:p>
        </w:tc>
        <w:tc>
          <w:tcPr>
            <w:tcW w:w="740" w:type="pct"/>
            <w:shd w:val="clear" w:color="auto" w:fill="FBE4D5" w:themeFill="accent2" w:themeFillTint="33"/>
            <w:noWrap/>
            <w:vAlign w:val="center"/>
            <w:hideMark/>
          </w:tcPr>
          <w:p w14:paraId="4FACCCCE" w14:textId="77777777" w:rsidR="006D367B" w:rsidRPr="00785983" w:rsidRDefault="006D367B" w:rsidP="00ED0D0A">
            <w:pPr>
              <w:pStyle w:val="afe"/>
              <w:jc w:val="center"/>
            </w:pPr>
            <w:r w:rsidRPr="00785983">
              <w:t>0.15</w:t>
            </w:r>
          </w:p>
        </w:tc>
        <w:tc>
          <w:tcPr>
            <w:tcW w:w="709" w:type="pct"/>
            <w:shd w:val="clear" w:color="auto" w:fill="DEEAF6" w:themeFill="accent1" w:themeFillTint="33"/>
            <w:noWrap/>
            <w:vAlign w:val="center"/>
            <w:hideMark/>
          </w:tcPr>
          <w:p w14:paraId="3339EAA1" w14:textId="77777777" w:rsidR="006D367B" w:rsidRPr="00785983" w:rsidRDefault="006D367B" w:rsidP="00ED0D0A">
            <w:pPr>
              <w:pStyle w:val="afe"/>
              <w:jc w:val="center"/>
            </w:pPr>
            <w:r w:rsidRPr="00785983">
              <w:t>-</w:t>
            </w:r>
          </w:p>
        </w:tc>
        <w:tc>
          <w:tcPr>
            <w:tcW w:w="740" w:type="pct"/>
            <w:noWrap/>
            <w:vAlign w:val="center"/>
            <w:hideMark/>
          </w:tcPr>
          <w:p w14:paraId="4FEAFCA0" w14:textId="77777777" w:rsidR="006D367B" w:rsidRPr="00785983" w:rsidRDefault="006D367B" w:rsidP="00ED0D0A">
            <w:pPr>
              <w:pStyle w:val="afe"/>
              <w:jc w:val="center"/>
            </w:pPr>
            <w:r w:rsidRPr="00785983">
              <w:t>X1</w:t>
            </w:r>
          </w:p>
        </w:tc>
        <w:tc>
          <w:tcPr>
            <w:tcW w:w="739" w:type="pct"/>
            <w:shd w:val="clear" w:color="auto" w:fill="FBE4D5" w:themeFill="accent2" w:themeFillTint="33"/>
            <w:noWrap/>
            <w:vAlign w:val="center"/>
            <w:hideMark/>
          </w:tcPr>
          <w:p w14:paraId="04EA73AD" w14:textId="77777777" w:rsidR="006D367B" w:rsidRPr="00785983" w:rsidRDefault="006D367B" w:rsidP="00ED0D0A">
            <w:pPr>
              <w:pStyle w:val="afe"/>
              <w:jc w:val="center"/>
            </w:pPr>
            <w:r w:rsidRPr="00785983">
              <w:t>0.305</w:t>
            </w:r>
          </w:p>
        </w:tc>
        <w:tc>
          <w:tcPr>
            <w:tcW w:w="709" w:type="pct"/>
            <w:shd w:val="clear" w:color="auto" w:fill="DEEAF6" w:themeFill="accent1" w:themeFillTint="33"/>
            <w:noWrap/>
            <w:vAlign w:val="center"/>
            <w:hideMark/>
          </w:tcPr>
          <w:p w14:paraId="31645664" w14:textId="77777777" w:rsidR="006D367B" w:rsidRPr="00785983" w:rsidRDefault="006D367B" w:rsidP="00ED0D0A">
            <w:pPr>
              <w:pStyle w:val="afe"/>
              <w:jc w:val="center"/>
            </w:pPr>
            <w:r w:rsidRPr="00785983">
              <w:t>0.12</w:t>
            </w:r>
          </w:p>
        </w:tc>
      </w:tr>
      <w:tr w:rsidR="006D367B" w:rsidRPr="00785983" w14:paraId="26594CEB" w14:textId="77777777" w:rsidTr="00ED0D0A">
        <w:tc>
          <w:tcPr>
            <w:tcW w:w="809" w:type="pct"/>
            <w:noWrap/>
            <w:vAlign w:val="center"/>
            <w:hideMark/>
          </w:tcPr>
          <w:p w14:paraId="19B578C1" w14:textId="77777777" w:rsidR="006D367B" w:rsidRPr="00785983" w:rsidRDefault="006D367B" w:rsidP="00ED0D0A">
            <w:pPr>
              <w:pStyle w:val="afe"/>
              <w:jc w:val="center"/>
            </w:pPr>
            <w:r w:rsidRPr="00785983">
              <w:t>X2</w:t>
            </w:r>
          </w:p>
        </w:tc>
        <w:tc>
          <w:tcPr>
            <w:tcW w:w="554" w:type="pct"/>
            <w:vAlign w:val="center"/>
          </w:tcPr>
          <w:p w14:paraId="61E64A78" w14:textId="77777777" w:rsidR="006D367B" w:rsidRPr="00785983" w:rsidRDefault="006D367B" w:rsidP="00ED0D0A">
            <w:pPr>
              <w:pStyle w:val="afe"/>
              <w:jc w:val="center"/>
            </w:pPr>
            <w:r w:rsidRPr="00785983">
              <w:t>UI</w:t>
            </w:r>
          </w:p>
        </w:tc>
        <w:tc>
          <w:tcPr>
            <w:tcW w:w="740" w:type="pct"/>
            <w:shd w:val="clear" w:color="auto" w:fill="FBE4D5" w:themeFill="accent2" w:themeFillTint="33"/>
            <w:noWrap/>
            <w:vAlign w:val="center"/>
            <w:hideMark/>
          </w:tcPr>
          <w:p w14:paraId="5AC3CCF0" w14:textId="77777777" w:rsidR="006D367B" w:rsidRPr="00785983" w:rsidRDefault="006D367B" w:rsidP="00ED0D0A">
            <w:pPr>
              <w:pStyle w:val="afe"/>
              <w:jc w:val="center"/>
            </w:pPr>
            <w:r w:rsidRPr="00785983">
              <w:t>0.4</w:t>
            </w:r>
          </w:p>
        </w:tc>
        <w:tc>
          <w:tcPr>
            <w:tcW w:w="709" w:type="pct"/>
            <w:shd w:val="clear" w:color="auto" w:fill="DEEAF6" w:themeFill="accent1" w:themeFillTint="33"/>
            <w:noWrap/>
            <w:vAlign w:val="center"/>
            <w:hideMark/>
          </w:tcPr>
          <w:p w14:paraId="2499E9E2" w14:textId="77777777" w:rsidR="006D367B" w:rsidRPr="00785983" w:rsidRDefault="006D367B" w:rsidP="00ED0D0A">
            <w:pPr>
              <w:pStyle w:val="afe"/>
              <w:jc w:val="center"/>
            </w:pPr>
            <w:r w:rsidRPr="00785983">
              <w:t>-</w:t>
            </w:r>
          </w:p>
        </w:tc>
        <w:tc>
          <w:tcPr>
            <w:tcW w:w="740" w:type="pct"/>
            <w:noWrap/>
            <w:vAlign w:val="center"/>
            <w:hideMark/>
          </w:tcPr>
          <w:p w14:paraId="3FAE3CA6" w14:textId="77777777" w:rsidR="006D367B" w:rsidRPr="00785983" w:rsidRDefault="006D367B" w:rsidP="00ED0D0A">
            <w:pPr>
              <w:pStyle w:val="afe"/>
              <w:jc w:val="center"/>
            </w:pPr>
            <w:r w:rsidRPr="00785983">
              <w:t>X2</w:t>
            </w:r>
          </w:p>
        </w:tc>
        <w:tc>
          <w:tcPr>
            <w:tcW w:w="739" w:type="pct"/>
            <w:shd w:val="clear" w:color="auto" w:fill="FBE4D5" w:themeFill="accent2" w:themeFillTint="33"/>
            <w:noWrap/>
            <w:vAlign w:val="center"/>
            <w:hideMark/>
          </w:tcPr>
          <w:p w14:paraId="1A5972F7" w14:textId="77777777" w:rsidR="006D367B" w:rsidRPr="00785983" w:rsidRDefault="006D367B" w:rsidP="00ED0D0A">
            <w:pPr>
              <w:pStyle w:val="afe"/>
              <w:jc w:val="center"/>
            </w:pPr>
            <w:r w:rsidRPr="00785983">
              <w:t>0.5</w:t>
            </w:r>
          </w:p>
        </w:tc>
        <w:tc>
          <w:tcPr>
            <w:tcW w:w="709" w:type="pct"/>
            <w:shd w:val="clear" w:color="auto" w:fill="DEEAF6" w:themeFill="accent1" w:themeFillTint="33"/>
            <w:noWrap/>
            <w:vAlign w:val="center"/>
            <w:hideMark/>
          </w:tcPr>
          <w:p w14:paraId="749C2C38" w14:textId="77777777" w:rsidR="006D367B" w:rsidRPr="00785983" w:rsidRDefault="006D367B" w:rsidP="00ED0D0A">
            <w:pPr>
              <w:pStyle w:val="afe"/>
              <w:jc w:val="center"/>
            </w:pPr>
            <w:r w:rsidRPr="00785983">
              <w:t>0.33</w:t>
            </w:r>
          </w:p>
        </w:tc>
      </w:tr>
      <w:tr w:rsidR="006D367B" w:rsidRPr="00785983" w14:paraId="565F1A5D" w14:textId="77777777" w:rsidTr="00ED0D0A">
        <w:tc>
          <w:tcPr>
            <w:tcW w:w="809" w:type="pct"/>
            <w:noWrap/>
            <w:vAlign w:val="center"/>
            <w:hideMark/>
          </w:tcPr>
          <w:p w14:paraId="4AE88E7D" w14:textId="77777777" w:rsidR="006D367B" w:rsidRPr="00785983" w:rsidRDefault="006D367B" w:rsidP="00ED0D0A">
            <w:pPr>
              <w:pStyle w:val="afe"/>
              <w:jc w:val="center"/>
            </w:pPr>
            <w:r w:rsidRPr="00785983">
              <w:t>Y1</w:t>
            </w:r>
          </w:p>
        </w:tc>
        <w:tc>
          <w:tcPr>
            <w:tcW w:w="554" w:type="pct"/>
            <w:vAlign w:val="center"/>
          </w:tcPr>
          <w:p w14:paraId="56AF3750" w14:textId="77777777" w:rsidR="006D367B" w:rsidRPr="00785983" w:rsidRDefault="006D367B" w:rsidP="00ED0D0A">
            <w:pPr>
              <w:pStyle w:val="afe"/>
              <w:jc w:val="center"/>
            </w:pPr>
            <w:r w:rsidRPr="00785983">
              <w:t>mV</w:t>
            </w:r>
          </w:p>
        </w:tc>
        <w:tc>
          <w:tcPr>
            <w:tcW w:w="740" w:type="pct"/>
            <w:shd w:val="clear" w:color="auto" w:fill="FBE4D5" w:themeFill="accent2" w:themeFillTint="33"/>
            <w:noWrap/>
            <w:vAlign w:val="center"/>
            <w:hideMark/>
          </w:tcPr>
          <w:p w14:paraId="1AE9D31A" w14:textId="77777777" w:rsidR="006D367B" w:rsidRPr="00785983" w:rsidRDefault="006D367B" w:rsidP="00ED0D0A">
            <w:pPr>
              <w:pStyle w:val="afe"/>
              <w:jc w:val="center"/>
            </w:pPr>
            <w:r w:rsidRPr="00785983">
              <w:t>180</w:t>
            </w:r>
          </w:p>
        </w:tc>
        <w:tc>
          <w:tcPr>
            <w:tcW w:w="709" w:type="pct"/>
            <w:shd w:val="clear" w:color="auto" w:fill="DEEAF6" w:themeFill="accent1" w:themeFillTint="33"/>
            <w:noWrap/>
            <w:vAlign w:val="center"/>
            <w:hideMark/>
          </w:tcPr>
          <w:p w14:paraId="17545A86" w14:textId="77777777" w:rsidR="006D367B" w:rsidRPr="00785983" w:rsidRDefault="006D367B" w:rsidP="00ED0D0A">
            <w:pPr>
              <w:pStyle w:val="afe"/>
              <w:jc w:val="center"/>
            </w:pPr>
            <w:r w:rsidRPr="00785983">
              <w:t>-</w:t>
            </w:r>
          </w:p>
        </w:tc>
        <w:tc>
          <w:tcPr>
            <w:tcW w:w="740" w:type="pct"/>
            <w:noWrap/>
            <w:vAlign w:val="center"/>
            <w:hideMark/>
          </w:tcPr>
          <w:p w14:paraId="1A218480" w14:textId="77777777" w:rsidR="006D367B" w:rsidRPr="00785983" w:rsidRDefault="006D367B" w:rsidP="00ED0D0A">
            <w:pPr>
              <w:pStyle w:val="afe"/>
              <w:jc w:val="center"/>
            </w:pPr>
            <w:r w:rsidRPr="00785983">
              <w:t>Y1</w:t>
            </w:r>
          </w:p>
        </w:tc>
        <w:tc>
          <w:tcPr>
            <w:tcW w:w="739" w:type="pct"/>
            <w:shd w:val="clear" w:color="auto" w:fill="FBE4D5" w:themeFill="accent2" w:themeFillTint="33"/>
            <w:noWrap/>
            <w:vAlign w:val="center"/>
            <w:hideMark/>
          </w:tcPr>
          <w:p w14:paraId="12E4D05C" w14:textId="77777777" w:rsidR="006D367B" w:rsidRPr="00785983" w:rsidRDefault="006D367B" w:rsidP="00ED0D0A">
            <w:pPr>
              <w:pStyle w:val="afe"/>
              <w:jc w:val="center"/>
            </w:pPr>
            <w:r w:rsidRPr="00785983">
              <w:t>60</w:t>
            </w:r>
          </w:p>
        </w:tc>
        <w:tc>
          <w:tcPr>
            <w:tcW w:w="709" w:type="pct"/>
            <w:shd w:val="clear" w:color="auto" w:fill="DEEAF6" w:themeFill="accent1" w:themeFillTint="33"/>
            <w:noWrap/>
            <w:vAlign w:val="center"/>
            <w:hideMark/>
          </w:tcPr>
          <w:p w14:paraId="6F1A1330" w14:textId="77777777" w:rsidR="006D367B" w:rsidRPr="00785983" w:rsidRDefault="006D367B" w:rsidP="00ED0D0A">
            <w:pPr>
              <w:pStyle w:val="afe"/>
              <w:jc w:val="center"/>
            </w:pPr>
            <w:r w:rsidRPr="00785983">
              <w:t>95</w:t>
            </w:r>
          </w:p>
        </w:tc>
      </w:tr>
      <w:tr w:rsidR="006D367B" w:rsidRPr="00785983" w14:paraId="301FA2D6" w14:textId="77777777" w:rsidTr="00ED0D0A">
        <w:tc>
          <w:tcPr>
            <w:tcW w:w="809" w:type="pct"/>
            <w:noWrap/>
            <w:vAlign w:val="center"/>
            <w:hideMark/>
          </w:tcPr>
          <w:p w14:paraId="19833A6E" w14:textId="77777777" w:rsidR="006D367B" w:rsidRPr="00785983" w:rsidRDefault="006D367B" w:rsidP="00ED0D0A">
            <w:pPr>
              <w:pStyle w:val="afe"/>
              <w:jc w:val="center"/>
            </w:pPr>
            <w:r w:rsidRPr="00785983">
              <w:t>Y2</w:t>
            </w:r>
          </w:p>
        </w:tc>
        <w:tc>
          <w:tcPr>
            <w:tcW w:w="554" w:type="pct"/>
            <w:vAlign w:val="center"/>
          </w:tcPr>
          <w:p w14:paraId="5A653CDD" w14:textId="77777777" w:rsidR="006D367B" w:rsidRPr="00785983" w:rsidRDefault="006D367B" w:rsidP="00ED0D0A">
            <w:pPr>
              <w:pStyle w:val="afe"/>
              <w:jc w:val="center"/>
            </w:pPr>
            <w:r w:rsidRPr="00785983">
              <w:t>mV</w:t>
            </w:r>
          </w:p>
        </w:tc>
        <w:tc>
          <w:tcPr>
            <w:tcW w:w="740" w:type="pct"/>
            <w:shd w:val="clear" w:color="auto" w:fill="FBE4D5" w:themeFill="accent2" w:themeFillTint="33"/>
            <w:noWrap/>
            <w:vAlign w:val="center"/>
            <w:hideMark/>
          </w:tcPr>
          <w:p w14:paraId="78DCDF3F" w14:textId="77777777" w:rsidR="006D367B" w:rsidRPr="00785983" w:rsidRDefault="006D367B" w:rsidP="00ED0D0A">
            <w:pPr>
              <w:pStyle w:val="afe"/>
              <w:jc w:val="center"/>
            </w:pPr>
            <w:r w:rsidRPr="00785983">
              <w:t>385</w:t>
            </w:r>
          </w:p>
        </w:tc>
        <w:tc>
          <w:tcPr>
            <w:tcW w:w="709" w:type="pct"/>
            <w:shd w:val="clear" w:color="auto" w:fill="DEEAF6" w:themeFill="accent1" w:themeFillTint="33"/>
            <w:noWrap/>
            <w:vAlign w:val="center"/>
            <w:hideMark/>
          </w:tcPr>
          <w:p w14:paraId="4C6D627B" w14:textId="77777777" w:rsidR="006D367B" w:rsidRPr="00785983" w:rsidRDefault="006D367B" w:rsidP="00ED0D0A">
            <w:pPr>
              <w:pStyle w:val="afe"/>
              <w:jc w:val="center"/>
            </w:pPr>
            <w:r w:rsidRPr="00785983">
              <w:t>-</w:t>
            </w:r>
          </w:p>
        </w:tc>
        <w:tc>
          <w:tcPr>
            <w:tcW w:w="740" w:type="pct"/>
            <w:noWrap/>
            <w:vAlign w:val="center"/>
            <w:hideMark/>
          </w:tcPr>
          <w:p w14:paraId="1B67E66C" w14:textId="77777777" w:rsidR="006D367B" w:rsidRPr="00785983" w:rsidRDefault="006D367B" w:rsidP="00ED0D0A">
            <w:pPr>
              <w:pStyle w:val="afe"/>
              <w:jc w:val="center"/>
            </w:pPr>
            <w:r w:rsidRPr="00785983">
              <w:t>Y2</w:t>
            </w:r>
          </w:p>
        </w:tc>
        <w:tc>
          <w:tcPr>
            <w:tcW w:w="739" w:type="pct"/>
            <w:shd w:val="clear" w:color="auto" w:fill="FBE4D5" w:themeFill="accent2" w:themeFillTint="33"/>
            <w:noWrap/>
            <w:vAlign w:val="center"/>
            <w:hideMark/>
          </w:tcPr>
          <w:p w14:paraId="7BFF79A0" w14:textId="77777777" w:rsidR="006D367B" w:rsidRPr="00785983" w:rsidRDefault="006D367B" w:rsidP="00ED0D0A">
            <w:pPr>
              <w:pStyle w:val="afe"/>
              <w:jc w:val="center"/>
            </w:pPr>
            <w:r w:rsidRPr="00785983">
              <w:t>410</w:t>
            </w:r>
          </w:p>
        </w:tc>
        <w:tc>
          <w:tcPr>
            <w:tcW w:w="709" w:type="pct"/>
            <w:shd w:val="clear" w:color="auto" w:fill="DEEAF6" w:themeFill="accent1" w:themeFillTint="33"/>
            <w:noWrap/>
            <w:vAlign w:val="center"/>
            <w:hideMark/>
          </w:tcPr>
          <w:p w14:paraId="12E9D867" w14:textId="77777777" w:rsidR="006D367B" w:rsidRPr="00785983" w:rsidRDefault="006D367B" w:rsidP="00ED0D0A">
            <w:pPr>
              <w:pStyle w:val="afe"/>
              <w:jc w:val="center"/>
            </w:pPr>
            <w:r w:rsidRPr="00785983">
              <w:t>350</w:t>
            </w:r>
          </w:p>
        </w:tc>
      </w:tr>
      <w:tr w:rsidR="006D367B" w:rsidRPr="00785983" w14:paraId="07B08D2B" w14:textId="77777777" w:rsidTr="00ED0D0A">
        <w:tc>
          <w:tcPr>
            <w:tcW w:w="809" w:type="pct"/>
            <w:vAlign w:val="center"/>
            <w:hideMark/>
          </w:tcPr>
          <w:p w14:paraId="48B6C728" w14:textId="77777777" w:rsidR="006D367B" w:rsidRPr="00785983" w:rsidRDefault="006D367B" w:rsidP="00ED0D0A">
            <w:pPr>
              <w:pStyle w:val="afe"/>
              <w:jc w:val="center"/>
            </w:pPr>
            <w:r w:rsidRPr="00785983">
              <w:t>Jitter</w:t>
            </w:r>
          </w:p>
        </w:tc>
        <w:tc>
          <w:tcPr>
            <w:tcW w:w="554" w:type="pct"/>
            <w:vAlign w:val="center"/>
          </w:tcPr>
          <w:p w14:paraId="27031416" w14:textId="77777777" w:rsidR="006D367B" w:rsidRPr="00785983" w:rsidRDefault="006D367B" w:rsidP="00ED0D0A">
            <w:pPr>
              <w:pStyle w:val="afe"/>
              <w:jc w:val="center"/>
            </w:pPr>
            <w:r w:rsidRPr="00785983">
              <w:t>UI</w:t>
            </w:r>
          </w:p>
        </w:tc>
        <w:tc>
          <w:tcPr>
            <w:tcW w:w="740" w:type="pct"/>
            <w:shd w:val="clear" w:color="auto" w:fill="FBE4D5" w:themeFill="accent2" w:themeFillTint="33"/>
            <w:noWrap/>
            <w:vAlign w:val="center"/>
            <w:hideMark/>
          </w:tcPr>
          <w:p w14:paraId="3C265F91" w14:textId="77777777" w:rsidR="006D367B" w:rsidRPr="00785983" w:rsidRDefault="006D367B" w:rsidP="00ED0D0A">
            <w:pPr>
              <w:pStyle w:val="afe"/>
              <w:jc w:val="center"/>
            </w:pPr>
            <w:r w:rsidRPr="00785983">
              <w:t>0.3</w:t>
            </w:r>
          </w:p>
        </w:tc>
        <w:tc>
          <w:tcPr>
            <w:tcW w:w="709" w:type="pct"/>
            <w:shd w:val="clear" w:color="auto" w:fill="DEEAF6" w:themeFill="accent1" w:themeFillTint="33"/>
            <w:noWrap/>
            <w:vAlign w:val="center"/>
            <w:hideMark/>
          </w:tcPr>
          <w:p w14:paraId="272D13C5" w14:textId="77777777" w:rsidR="006D367B" w:rsidRPr="00785983" w:rsidRDefault="006D367B" w:rsidP="00ED0D0A">
            <w:pPr>
              <w:pStyle w:val="afe"/>
              <w:jc w:val="center"/>
            </w:pPr>
            <w:r w:rsidRPr="00785983">
              <w:t>-</w:t>
            </w:r>
          </w:p>
        </w:tc>
        <w:tc>
          <w:tcPr>
            <w:tcW w:w="740" w:type="pct"/>
            <w:vAlign w:val="center"/>
            <w:hideMark/>
          </w:tcPr>
          <w:p w14:paraId="075C3B18" w14:textId="77777777" w:rsidR="006D367B" w:rsidRPr="00785983" w:rsidRDefault="006D367B" w:rsidP="00ED0D0A">
            <w:pPr>
              <w:pStyle w:val="afe"/>
              <w:jc w:val="center"/>
            </w:pPr>
            <w:r w:rsidRPr="00785983">
              <w:t>Jitter</w:t>
            </w:r>
          </w:p>
        </w:tc>
        <w:tc>
          <w:tcPr>
            <w:tcW w:w="739" w:type="pct"/>
            <w:shd w:val="clear" w:color="auto" w:fill="FBE4D5" w:themeFill="accent2" w:themeFillTint="33"/>
            <w:noWrap/>
            <w:vAlign w:val="center"/>
            <w:hideMark/>
          </w:tcPr>
          <w:p w14:paraId="7853C8FA" w14:textId="77777777" w:rsidR="006D367B" w:rsidRPr="00785983" w:rsidRDefault="006D367B" w:rsidP="00ED0D0A">
            <w:pPr>
              <w:pStyle w:val="afe"/>
              <w:jc w:val="center"/>
            </w:pPr>
            <w:r w:rsidRPr="00785983">
              <w:t>0.61</w:t>
            </w:r>
          </w:p>
        </w:tc>
        <w:tc>
          <w:tcPr>
            <w:tcW w:w="709" w:type="pct"/>
            <w:shd w:val="clear" w:color="auto" w:fill="DEEAF6" w:themeFill="accent1" w:themeFillTint="33"/>
            <w:noWrap/>
            <w:vAlign w:val="center"/>
            <w:hideMark/>
          </w:tcPr>
          <w:p w14:paraId="4152270A" w14:textId="77777777" w:rsidR="006D367B" w:rsidRPr="00785983" w:rsidRDefault="006D367B" w:rsidP="00ED0D0A">
            <w:pPr>
              <w:pStyle w:val="afe"/>
              <w:jc w:val="center"/>
            </w:pPr>
            <w:r w:rsidRPr="00785983">
              <w:t>0.28</w:t>
            </w:r>
          </w:p>
        </w:tc>
      </w:tr>
      <w:tr w:rsidR="006D367B" w:rsidRPr="00785983" w14:paraId="5BF659FA" w14:textId="77777777" w:rsidTr="00ED0D0A">
        <w:tc>
          <w:tcPr>
            <w:tcW w:w="809" w:type="pct"/>
            <w:noWrap/>
            <w:vAlign w:val="center"/>
          </w:tcPr>
          <w:p w14:paraId="1B2458A1" w14:textId="77777777" w:rsidR="006D367B" w:rsidRPr="00785983" w:rsidRDefault="006D367B" w:rsidP="00ED0D0A">
            <w:pPr>
              <w:pStyle w:val="afe"/>
              <w:jc w:val="center"/>
            </w:pPr>
          </w:p>
        </w:tc>
        <w:tc>
          <w:tcPr>
            <w:tcW w:w="554" w:type="pct"/>
            <w:vAlign w:val="center"/>
          </w:tcPr>
          <w:p w14:paraId="5C68E031" w14:textId="77777777" w:rsidR="006D367B" w:rsidRPr="00785983" w:rsidRDefault="006D367B" w:rsidP="00ED0D0A">
            <w:pPr>
              <w:pStyle w:val="afe"/>
              <w:jc w:val="center"/>
            </w:pPr>
          </w:p>
        </w:tc>
        <w:tc>
          <w:tcPr>
            <w:tcW w:w="1449" w:type="pct"/>
            <w:gridSpan w:val="2"/>
            <w:noWrap/>
            <w:vAlign w:val="center"/>
          </w:tcPr>
          <w:p w14:paraId="3E6DB17C" w14:textId="77777777" w:rsidR="006D367B" w:rsidRPr="00785983" w:rsidRDefault="006D367B" w:rsidP="00ED0D0A">
            <w:pPr>
              <w:pStyle w:val="afe"/>
              <w:jc w:val="center"/>
            </w:pPr>
            <w:r w:rsidRPr="00785983">
              <w:t>光模块电发送</w:t>
            </w:r>
          </w:p>
        </w:tc>
        <w:tc>
          <w:tcPr>
            <w:tcW w:w="740" w:type="pct"/>
            <w:noWrap/>
            <w:vAlign w:val="center"/>
          </w:tcPr>
          <w:p w14:paraId="113EBB4A" w14:textId="77777777" w:rsidR="006D367B" w:rsidRPr="00785983" w:rsidRDefault="006D367B" w:rsidP="00ED0D0A">
            <w:pPr>
              <w:pStyle w:val="afe"/>
              <w:jc w:val="center"/>
            </w:pPr>
          </w:p>
        </w:tc>
        <w:tc>
          <w:tcPr>
            <w:tcW w:w="1448" w:type="pct"/>
            <w:gridSpan w:val="2"/>
            <w:noWrap/>
            <w:vAlign w:val="center"/>
          </w:tcPr>
          <w:p w14:paraId="2EA3C62C" w14:textId="77777777" w:rsidR="006D367B" w:rsidRPr="00785983" w:rsidRDefault="006D367B" w:rsidP="00ED0D0A">
            <w:pPr>
              <w:pStyle w:val="afe"/>
              <w:jc w:val="center"/>
            </w:pPr>
            <w:r w:rsidRPr="00785983">
              <w:t xml:space="preserve">ASIC </w:t>
            </w:r>
            <w:r w:rsidRPr="00785983">
              <w:t>接收端</w:t>
            </w:r>
          </w:p>
        </w:tc>
      </w:tr>
      <w:tr w:rsidR="006D367B" w:rsidRPr="00785983" w14:paraId="14B874BA" w14:textId="77777777" w:rsidTr="00ED0D0A">
        <w:tc>
          <w:tcPr>
            <w:tcW w:w="809" w:type="pct"/>
            <w:noWrap/>
            <w:vAlign w:val="center"/>
            <w:hideMark/>
          </w:tcPr>
          <w:p w14:paraId="14E6BD6A" w14:textId="77777777" w:rsidR="006D367B" w:rsidRPr="00785983" w:rsidRDefault="006D367B" w:rsidP="00ED0D0A">
            <w:pPr>
              <w:pStyle w:val="afe"/>
              <w:jc w:val="center"/>
            </w:pPr>
            <w:r w:rsidRPr="00785983">
              <w:t>参考点</w:t>
            </w:r>
          </w:p>
        </w:tc>
        <w:tc>
          <w:tcPr>
            <w:tcW w:w="554" w:type="pct"/>
            <w:vAlign w:val="center"/>
          </w:tcPr>
          <w:p w14:paraId="72FD4D11" w14:textId="77777777" w:rsidR="006D367B" w:rsidRPr="00785983" w:rsidRDefault="006D367B" w:rsidP="00ED0D0A">
            <w:pPr>
              <w:pStyle w:val="afe"/>
              <w:jc w:val="center"/>
            </w:pPr>
          </w:p>
        </w:tc>
        <w:tc>
          <w:tcPr>
            <w:tcW w:w="740" w:type="pct"/>
            <w:shd w:val="clear" w:color="auto" w:fill="FBE4D5" w:themeFill="accent2" w:themeFillTint="33"/>
            <w:noWrap/>
            <w:vAlign w:val="center"/>
            <w:hideMark/>
          </w:tcPr>
          <w:p w14:paraId="7A8282E7" w14:textId="77777777" w:rsidR="006D367B" w:rsidRPr="00785983" w:rsidRDefault="006D367B" w:rsidP="00ED0D0A">
            <w:pPr>
              <w:pStyle w:val="afe"/>
              <w:jc w:val="center"/>
            </w:pPr>
            <w:r w:rsidRPr="00785983">
              <w:t>XFI(C)</w:t>
            </w:r>
          </w:p>
        </w:tc>
        <w:tc>
          <w:tcPr>
            <w:tcW w:w="709" w:type="pct"/>
            <w:shd w:val="clear" w:color="auto" w:fill="DEEAF6" w:themeFill="accent1" w:themeFillTint="33"/>
            <w:noWrap/>
            <w:vAlign w:val="center"/>
            <w:hideMark/>
          </w:tcPr>
          <w:p w14:paraId="7BE4D053" w14:textId="77777777" w:rsidR="006D367B" w:rsidRPr="00785983" w:rsidRDefault="006D367B" w:rsidP="00ED0D0A">
            <w:pPr>
              <w:pStyle w:val="afe"/>
              <w:jc w:val="center"/>
            </w:pPr>
            <w:r w:rsidRPr="00785983">
              <w:t>SFI(C)</w:t>
            </w:r>
          </w:p>
        </w:tc>
        <w:tc>
          <w:tcPr>
            <w:tcW w:w="740" w:type="pct"/>
            <w:noWrap/>
            <w:vAlign w:val="center"/>
            <w:hideMark/>
          </w:tcPr>
          <w:p w14:paraId="1418FC76" w14:textId="77777777" w:rsidR="006D367B" w:rsidRPr="00785983" w:rsidRDefault="006D367B" w:rsidP="00ED0D0A">
            <w:pPr>
              <w:pStyle w:val="afe"/>
              <w:jc w:val="center"/>
            </w:pPr>
            <w:r w:rsidRPr="00785983">
              <w:t>参考点</w:t>
            </w:r>
          </w:p>
        </w:tc>
        <w:tc>
          <w:tcPr>
            <w:tcW w:w="739" w:type="pct"/>
            <w:shd w:val="clear" w:color="auto" w:fill="FBE4D5" w:themeFill="accent2" w:themeFillTint="33"/>
            <w:noWrap/>
            <w:vAlign w:val="center"/>
            <w:hideMark/>
          </w:tcPr>
          <w:p w14:paraId="1D99FB88" w14:textId="77777777" w:rsidR="006D367B" w:rsidRPr="00785983" w:rsidRDefault="006D367B" w:rsidP="00ED0D0A">
            <w:pPr>
              <w:pStyle w:val="afe"/>
              <w:jc w:val="center"/>
            </w:pPr>
            <w:r w:rsidRPr="00785983">
              <w:t>XFI(D)</w:t>
            </w:r>
          </w:p>
        </w:tc>
        <w:tc>
          <w:tcPr>
            <w:tcW w:w="709" w:type="pct"/>
            <w:shd w:val="clear" w:color="auto" w:fill="DEEAF6" w:themeFill="accent1" w:themeFillTint="33"/>
            <w:noWrap/>
            <w:vAlign w:val="center"/>
            <w:hideMark/>
          </w:tcPr>
          <w:p w14:paraId="375360E1" w14:textId="77777777" w:rsidR="006D367B" w:rsidRPr="00785983" w:rsidRDefault="006D367B" w:rsidP="00ED0D0A">
            <w:pPr>
              <w:pStyle w:val="afe"/>
              <w:jc w:val="center"/>
            </w:pPr>
            <w:r w:rsidRPr="00785983">
              <w:t>SFI(D)</w:t>
            </w:r>
          </w:p>
        </w:tc>
      </w:tr>
      <w:tr w:rsidR="006D367B" w:rsidRPr="00785983" w14:paraId="0E1EC4F5" w14:textId="77777777" w:rsidTr="00ED0D0A">
        <w:tc>
          <w:tcPr>
            <w:tcW w:w="809" w:type="pct"/>
            <w:noWrap/>
            <w:vAlign w:val="center"/>
            <w:hideMark/>
          </w:tcPr>
          <w:p w14:paraId="0362C703" w14:textId="77777777" w:rsidR="006D367B" w:rsidRPr="00785983" w:rsidRDefault="006D367B" w:rsidP="00ED0D0A">
            <w:pPr>
              <w:pStyle w:val="afe"/>
              <w:jc w:val="center"/>
            </w:pPr>
            <w:r w:rsidRPr="00785983">
              <w:t>X1</w:t>
            </w:r>
          </w:p>
        </w:tc>
        <w:tc>
          <w:tcPr>
            <w:tcW w:w="554" w:type="pct"/>
            <w:vAlign w:val="center"/>
          </w:tcPr>
          <w:p w14:paraId="7F795D7B" w14:textId="77777777" w:rsidR="006D367B" w:rsidRPr="00785983" w:rsidRDefault="006D367B" w:rsidP="00ED0D0A">
            <w:pPr>
              <w:pStyle w:val="afe"/>
              <w:jc w:val="center"/>
            </w:pPr>
            <w:r w:rsidRPr="00785983">
              <w:t>UI</w:t>
            </w:r>
          </w:p>
        </w:tc>
        <w:tc>
          <w:tcPr>
            <w:tcW w:w="740" w:type="pct"/>
            <w:shd w:val="clear" w:color="auto" w:fill="FBE4D5" w:themeFill="accent2" w:themeFillTint="33"/>
            <w:noWrap/>
            <w:vAlign w:val="center"/>
            <w:hideMark/>
          </w:tcPr>
          <w:p w14:paraId="6E043C01" w14:textId="77777777" w:rsidR="006D367B" w:rsidRPr="00785983" w:rsidRDefault="006D367B" w:rsidP="00ED0D0A">
            <w:pPr>
              <w:pStyle w:val="afe"/>
              <w:jc w:val="center"/>
            </w:pPr>
            <w:r w:rsidRPr="00785983">
              <w:t>0.17</w:t>
            </w:r>
          </w:p>
        </w:tc>
        <w:tc>
          <w:tcPr>
            <w:tcW w:w="709" w:type="pct"/>
            <w:shd w:val="clear" w:color="auto" w:fill="DEEAF6" w:themeFill="accent1" w:themeFillTint="33"/>
            <w:noWrap/>
            <w:vAlign w:val="center"/>
            <w:hideMark/>
          </w:tcPr>
          <w:p w14:paraId="337EEA2D" w14:textId="77777777" w:rsidR="006D367B" w:rsidRPr="00785983" w:rsidRDefault="006D367B" w:rsidP="00ED0D0A">
            <w:pPr>
              <w:pStyle w:val="afe"/>
              <w:jc w:val="center"/>
            </w:pPr>
            <w:r w:rsidRPr="00785983">
              <w:t>0.35</w:t>
            </w:r>
          </w:p>
        </w:tc>
        <w:tc>
          <w:tcPr>
            <w:tcW w:w="740" w:type="pct"/>
            <w:noWrap/>
            <w:vAlign w:val="center"/>
            <w:hideMark/>
          </w:tcPr>
          <w:p w14:paraId="26EA84E9" w14:textId="77777777" w:rsidR="006D367B" w:rsidRPr="00785983" w:rsidRDefault="006D367B" w:rsidP="00ED0D0A">
            <w:pPr>
              <w:pStyle w:val="afe"/>
              <w:jc w:val="center"/>
            </w:pPr>
            <w:r w:rsidRPr="00785983">
              <w:t>X1</w:t>
            </w:r>
          </w:p>
        </w:tc>
        <w:tc>
          <w:tcPr>
            <w:tcW w:w="739" w:type="pct"/>
            <w:shd w:val="clear" w:color="auto" w:fill="FBE4D5" w:themeFill="accent2" w:themeFillTint="33"/>
            <w:noWrap/>
            <w:vAlign w:val="center"/>
            <w:hideMark/>
          </w:tcPr>
          <w:p w14:paraId="0DF999D7" w14:textId="77777777" w:rsidR="006D367B" w:rsidRPr="00785983" w:rsidRDefault="006D367B" w:rsidP="00ED0D0A">
            <w:pPr>
              <w:pStyle w:val="afe"/>
              <w:jc w:val="center"/>
            </w:pPr>
            <w:r w:rsidRPr="00785983">
              <w:t>0.325</w:t>
            </w:r>
          </w:p>
        </w:tc>
        <w:tc>
          <w:tcPr>
            <w:tcW w:w="709" w:type="pct"/>
            <w:shd w:val="clear" w:color="auto" w:fill="DEEAF6" w:themeFill="accent1" w:themeFillTint="33"/>
            <w:noWrap/>
            <w:vAlign w:val="center"/>
            <w:hideMark/>
          </w:tcPr>
          <w:p w14:paraId="3B8F939D" w14:textId="77777777" w:rsidR="006D367B" w:rsidRPr="00785983" w:rsidRDefault="006D367B" w:rsidP="00ED0D0A">
            <w:pPr>
              <w:pStyle w:val="afe"/>
              <w:jc w:val="center"/>
            </w:pPr>
            <w:r w:rsidRPr="00785983">
              <w:t>-</w:t>
            </w:r>
          </w:p>
        </w:tc>
      </w:tr>
      <w:tr w:rsidR="006D367B" w:rsidRPr="00785983" w14:paraId="1D0AE014" w14:textId="77777777" w:rsidTr="00ED0D0A">
        <w:tc>
          <w:tcPr>
            <w:tcW w:w="809" w:type="pct"/>
            <w:noWrap/>
            <w:vAlign w:val="center"/>
            <w:hideMark/>
          </w:tcPr>
          <w:p w14:paraId="4D769317" w14:textId="77777777" w:rsidR="006D367B" w:rsidRPr="00785983" w:rsidRDefault="006D367B" w:rsidP="00ED0D0A">
            <w:pPr>
              <w:pStyle w:val="afe"/>
              <w:jc w:val="center"/>
            </w:pPr>
            <w:r w:rsidRPr="00785983">
              <w:t>X2</w:t>
            </w:r>
          </w:p>
        </w:tc>
        <w:tc>
          <w:tcPr>
            <w:tcW w:w="554" w:type="pct"/>
            <w:vAlign w:val="center"/>
          </w:tcPr>
          <w:p w14:paraId="58F5BA03" w14:textId="77777777" w:rsidR="006D367B" w:rsidRPr="00785983" w:rsidRDefault="006D367B" w:rsidP="00ED0D0A">
            <w:pPr>
              <w:pStyle w:val="afe"/>
              <w:jc w:val="center"/>
            </w:pPr>
            <w:r w:rsidRPr="00785983">
              <w:t>UI</w:t>
            </w:r>
          </w:p>
        </w:tc>
        <w:tc>
          <w:tcPr>
            <w:tcW w:w="740" w:type="pct"/>
            <w:shd w:val="clear" w:color="auto" w:fill="FBE4D5" w:themeFill="accent2" w:themeFillTint="33"/>
            <w:noWrap/>
            <w:vAlign w:val="center"/>
            <w:hideMark/>
          </w:tcPr>
          <w:p w14:paraId="65EDEB11" w14:textId="77777777" w:rsidR="006D367B" w:rsidRPr="00785983" w:rsidRDefault="006D367B" w:rsidP="00ED0D0A">
            <w:pPr>
              <w:pStyle w:val="afe"/>
              <w:jc w:val="center"/>
            </w:pPr>
            <w:r w:rsidRPr="00785983">
              <w:t>0.42</w:t>
            </w:r>
          </w:p>
        </w:tc>
        <w:tc>
          <w:tcPr>
            <w:tcW w:w="709" w:type="pct"/>
            <w:shd w:val="clear" w:color="auto" w:fill="DEEAF6" w:themeFill="accent1" w:themeFillTint="33"/>
            <w:noWrap/>
            <w:vAlign w:val="center"/>
            <w:hideMark/>
          </w:tcPr>
          <w:p w14:paraId="735FCD2E" w14:textId="77777777" w:rsidR="006D367B" w:rsidRPr="00785983" w:rsidRDefault="006D367B" w:rsidP="00ED0D0A">
            <w:pPr>
              <w:pStyle w:val="afe"/>
              <w:jc w:val="center"/>
            </w:pPr>
            <w:r w:rsidRPr="00785983">
              <w:t>0.5</w:t>
            </w:r>
          </w:p>
        </w:tc>
        <w:tc>
          <w:tcPr>
            <w:tcW w:w="740" w:type="pct"/>
            <w:noWrap/>
            <w:vAlign w:val="center"/>
            <w:hideMark/>
          </w:tcPr>
          <w:p w14:paraId="3D4F4E07" w14:textId="77777777" w:rsidR="006D367B" w:rsidRPr="00785983" w:rsidRDefault="006D367B" w:rsidP="00ED0D0A">
            <w:pPr>
              <w:pStyle w:val="afe"/>
              <w:jc w:val="center"/>
            </w:pPr>
            <w:r w:rsidRPr="00785983">
              <w:t>X2</w:t>
            </w:r>
          </w:p>
        </w:tc>
        <w:tc>
          <w:tcPr>
            <w:tcW w:w="739" w:type="pct"/>
            <w:shd w:val="clear" w:color="auto" w:fill="FBE4D5" w:themeFill="accent2" w:themeFillTint="33"/>
            <w:noWrap/>
            <w:vAlign w:val="center"/>
            <w:hideMark/>
          </w:tcPr>
          <w:p w14:paraId="2671472C" w14:textId="77777777" w:rsidR="006D367B" w:rsidRPr="00785983" w:rsidRDefault="006D367B" w:rsidP="00ED0D0A">
            <w:pPr>
              <w:pStyle w:val="afe"/>
              <w:jc w:val="center"/>
            </w:pPr>
            <w:r w:rsidRPr="00785983">
              <w:t>0.5</w:t>
            </w:r>
          </w:p>
        </w:tc>
        <w:tc>
          <w:tcPr>
            <w:tcW w:w="709" w:type="pct"/>
            <w:shd w:val="clear" w:color="auto" w:fill="DEEAF6" w:themeFill="accent1" w:themeFillTint="33"/>
            <w:noWrap/>
            <w:vAlign w:val="center"/>
            <w:hideMark/>
          </w:tcPr>
          <w:p w14:paraId="62C43AA6" w14:textId="77777777" w:rsidR="006D367B" w:rsidRPr="00785983" w:rsidRDefault="006D367B" w:rsidP="00ED0D0A">
            <w:pPr>
              <w:pStyle w:val="afe"/>
              <w:jc w:val="center"/>
            </w:pPr>
            <w:r w:rsidRPr="00785983">
              <w:t>-</w:t>
            </w:r>
          </w:p>
        </w:tc>
      </w:tr>
      <w:tr w:rsidR="006D367B" w:rsidRPr="00785983" w14:paraId="127825EB" w14:textId="77777777" w:rsidTr="00ED0D0A">
        <w:tc>
          <w:tcPr>
            <w:tcW w:w="809" w:type="pct"/>
            <w:noWrap/>
            <w:vAlign w:val="center"/>
            <w:hideMark/>
          </w:tcPr>
          <w:p w14:paraId="454316B6" w14:textId="77777777" w:rsidR="006D367B" w:rsidRPr="00785983" w:rsidRDefault="006D367B" w:rsidP="00ED0D0A">
            <w:pPr>
              <w:pStyle w:val="afe"/>
              <w:jc w:val="center"/>
            </w:pPr>
            <w:r w:rsidRPr="00785983">
              <w:t>Y1</w:t>
            </w:r>
          </w:p>
        </w:tc>
        <w:tc>
          <w:tcPr>
            <w:tcW w:w="554" w:type="pct"/>
            <w:vAlign w:val="center"/>
          </w:tcPr>
          <w:p w14:paraId="39CB2DD7" w14:textId="77777777" w:rsidR="006D367B" w:rsidRPr="00785983" w:rsidRDefault="006D367B" w:rsidP="00ED0D0A">
            <w:pPr>
              <w:pStyle w:val="afe"/>
              <w:jc w:val="center"/>
            </w:pPr>
            <w:r w:rsidRPr="00785983">
              <w:t>mV</w:t>
            </w:r>
          </w:p>
        </w:tc>
        <w:tc>
          <w:tcPr>
            <w:tcW w:w="740" w:type="pct"/>
            <w:shd w:val="clear" w:color="auto" w:fill="FBE4D5" w:themeFill="accent2" w:themeFillTint="33"/>
            <w:noWrap/>
            <w:vAlign w:val="center"/>
            <w:hideMark/>
          </w:tcPr>
          <w:p w14:paraId="42AA7642" w14:textId="77777777" w:rsidR="006D367B" w:rsidRPr="00785983" w:rsidRDefault="006D367B" w:rsidP="00ED0D0A">
            <w:pPr>
              <w:pStyle w:val="afe"/>
              <w:jc w:val="center"/>
            </w:pPr>
            <w:r w:rsidRPr="00785983">
              <w:t>170</w:t>
            </w:r>
          </w:p>
        </w:tc>
        <w:tc>
          <w:tcPr>
            <w:tcW w:w="709" w:type="pct"/>
            <w:shd w:val="clear" w:color="auto" w:fill="DEEAF6" w:themeFill="accent1" w:themeFillTint="33"/>
            <w:noWrap/>
            <w:vAlign w:val="center"/>
            <w:hideMark/>
          </w:tcPr>
          <w:p w14:paraId="2087A40F" w14:textId="77777777" w:rsidR="006D367B" w:rsidRPr="00785983" w:rsidRDefault="006D367B" w:rsidP="00ED0D0A">
            <w:pPr>
              <w:pStyle w:val="afe"/>
              <w:jc w:val="center"/>
            </w:pPr>
            <w:r w:rsidRPr="00785983">
              <w:t>150</w:t>
            </w:r>
          </w:p>
        </w:tc>
        <w:tc>
          <w:tcPr>
            <w:tcW w:w="740" w:type="pct"/>
            <w:noWrap/>
            <w:vAlign w:val="center"/>
            <w:hideMark/>
          </w:tcPr>
          <w:p w14:paraId="0EADA460" w14:textId="77777777" w:rsidR="006D367B" w:rsidRPr="00785983" w:rsidRDefault="006D367B" w:rsidP="00ED0D0A">
            <w:pPr>
              <w:pStyle w:val="afe"/>
              <w:jc w:val="center"/>
            </w:pPr>
            <w:r w:rsidRPr="00785983">
              <w:t>Y1</w:t>
            </w:r>
          </w:p>
        </w:tc>
        <w:tc>
          <w:tcPr>
            <w:tcW w:w="739" w:type="pct"/>
            <w:shd w:val="clear" w:color="auto" w:fill="FBE4D5" w:themeFill="accent2" w:themeFillTint="33"/>
            <w:noWrap/>
            <w:vAlign w:val="center"/>
            <w:hideMark/>
          </w:tcPr>
          <w:p w14:paraId="3687B0F2" w14:textId="77777777" w:rsidR="006D367B" w:rsidRPr="00785983" w:rsidRDefault="006D367B" w:rsidP="00ED0D0A">
            <w:pPr>
              <w:pStyle w:val="afe"/>
              <w:jc w:val="center"/>
            </w:pPr>
            <w:r w:rsidRPr="00785983">
              <w:t>55</w:t>
            </w:r>
          </w:p>
        </w:tc>
        <w:tc>
          <w:tcPr>
            <w:tcW w:w="709" w:type="pct"/>
            <w:shd w:val="clear" w:color="auto" w:fill="DEEAF6" w:themeFill="accent1" w:themeFillTint="33"/>
            <w:noWrap/>
            <w:vAlign w:val="center"/>
            <w:hideMark/>
          </w:tcPr>
          <w:p w14:paraId="0E9C04FD" w14:textId="77777777" w:rsidR="006D367B" w:rsidRPr="00785983" w:rsidRDefault="006D367B" w:rsidP="00ED0D0A">
            <w:pPr>
              <w:pStyle w:val="afe"/>
              <w:jc w:val="center"/>
            </w:pPr>
            <w:r w:rsidRPr="00785983">
              <w:t>-</w:t>
            </w:r>
          </w:p>
        </w:tc>
      </w:tr>
      <w:tr w:rsidR="006D367B" w:rsidRPr="00785983" w14:paraId="2AE19B4D" w14:textId="77777777" w:rsidTr="00ED0D0A">
        <w:tc>
          <w:tcPr>
            <w:tcW w:w="809" w:type="pct"/>
            <w:noWrap/>
            <w:vAlign w:val="center"/>
            <w:hideMark/>
          </w:tcPr>
          <w:p w14:paraId="26537134" w14:textId="77777777" w:rsidR="006D367B" w:rsidRPr="00785983" w:rsidRDefault="006D367B" w:rsidP="00ED0D0A">
            <w:pPr>
              <w:pStyle w:val="afe"/>
              <w:jc w:val="center"/>
            </w:pPr>
            <w:r w:rsidRPr="00785983">
              <w:t>Y2</w:t>
            </w:r>
          </w:p>
        </w:tc>
        <w:tc>
          <w:tcPr>
            <w:tcW w:w="554" w:type="pct"/>
            <w:vAlign w:val="center"/>
          </w:tcPr>
          <w:p w14:paraId="6A2AA0A5" w14:textId="77777777" w:rsidR="006D367B" w:rsidRPr="00785983" w:rsidRDefault="006D367B" w:rsidP="00ED0D0A">
            <w:pPr>
              <w:pStyle w:val="afe"/>
              <w:jc w:val="center"/>
            </w:pPr>
            <w:r w:rsidRPr="00785983">
              <w:t>mV</w:t>
            </w:r>
          </w:p>
        </w:tc>
        <w:tc>
          <w:tcPr>
            <w:tcW w:w="740" w:type="pct"/>
            <w:shd w:val="clear" w:color="auto" w:fill="FBE4D5" w:themeFill="accent2" w:themeFillTint="33"/>
            <w:noWrap/>
            <w:vAlign w:val="center"/>
            <w:hideMark/>
          </w:tcPr>
          <w:p w14:paraId="0061C219" w14:textId="77777777" w:rsidR="006D367B" w:rsidRPr="00785983" w:rsidRDefault="006D367B" w:rsidP="00ED0D0A">
            <w:pPr>
              <w:pStyle w:val="afe"/>
              <w:jc w:val="center"/>
            </w:pPr>
            <w:r w:rsidRPr="00785983">
              <w:t>425</w:t>
            </w:r>
          </w:p>
        </w:tc>
        <w:tc>
          <w:tcPr>
            <w:tcW w:w="709" w:type="pct"/>
            <w:shd w:val="clear" w:color="auto" w:fill="DEEAF6" w:themeFill="accent1" w:themeFillTint="33"/>
            <w:noWrap/>
            <w:vAlign w:val="center"/>
            <w:hideMark/>
          </w:tcPr>
          <w:p w14:paraId="415FD8A1" w14:textId="77777777" w:rsidR="006D367B" w:rsidRPr="00785983" w:rsidRDefault="006D367B" w:rsidP="00ED0D0A">
            <w:pPr>
              <w:pStyle w:val="afe"/>
              <w:jc w:val="center"/>
            </w:pPr>
            <w:r w:rsidRPr="00785983">
              <w:t>425</w:t>
            </w:r>
          </w:p>
        </w:tc>
        <w:tc>
          <w:tcPr>
            <w:tcW w:w="740" w:type="pct"/>
            <w:noWrap/>
            <w:vAlign w:val="center"/>
            <w:hideMark/>
          </w:tcPr>
          <w:p w14:paraId="15065E07" w14:textId="77777777" w:rsidR="006D367B" w:rsidRPr="00785983" w:rsidRDefault="006D367B" w:rsidP="00ED0D0A">
            <w:pPr>
              <w:pStyle w:val="afe"/>
              <w:jc w:val="center"/>
            </w:pPr>
            <w:r w:rsidRPr="00785983">
              <w:t>Y2</w:t>
            </w:r>
          </w:p>
        </w:tc>
        <w:tc>
          <w:tcPr>
            <w:tcW w:w="739" w:type="pct"/>
            <w:shd w:val="clear" w:color="auto" w:fill="FBE4D5" w:themeFill="accent2" w:themeFillTint="33"/>
            <w:noWrap/>
            <w:vAlign w:val="center"/>
            <w:hideMark/>
          </w:tcPr>
          <w:p w14:paraId="3051E39F" w14:textId="77777777" w:rsidR="006D367B" w:rsidRPr="00785983" w:rsidRDefault="006D367B" w:rsidP="00ED0D0A">
            <w:pPr>
              <w:pStyle w:val="afe"/>
              <w:jc w:val="center"/>
            </w:pPr>
            <w:r w:rsidRPr="00785983">
              <w:t>525</w:t>
            </w:r>
          </w:p>
        </w:tc>
        <w:tc>
          <w:tcPr>
            <w:tcW w:w="709" w:type="pct"/>
            <w:shd w:val="clear" w:color="auto" w:fill="DEEAF6" w:themeFill="accent1" w:themeFillTint="33"/>
            <w:noWrap/>
            <w:vAlign w:val="center"/>
            <w:hideMark/>
          </w:tcPr>
          <w:p w14:paraId="509623A0" w14:textId="77777777" w:rsidR="006D367B" w:rsidRPr="00785983" w:rsidRDefault="006D367B" w:rsidP="00ED0D0A">
            <w:pPr>
              <w:pStyle w:val="afe"/>
              <w:jc w:val="center"/>
            </w:pPr>
            <w:r w:rsidRPr="00785983">
              <w:t>-</w:t>
            </w:r>
          </w:p>
        </w:tc>
      </w:tr>
      <w:tr w:rsidR="006D367B" w:rsidRPr="00785983" w14:paraId="385FF06E" w14:textId="77777777" w:rsidTr="00ED0D0A">
        <w:tc>
          <w:tcPr>
            <w:tcW w:w="809" w:type="pct"/>
            <w:vAlign w:val="center"/>
            <w:hideMark/>
          </w:tcPr>
          <w:p w14:paraId="2C0F9B36" w14:textId="77777777" w:rsidR="006D367B" w:rsidRPr="00785983" w:rsidRDefault="006D367B" w:rsidP="00ED0D0A">
            <w:pPr>
              <w:pStyle w:val="afe"/>
              <w:jc w:val="center"/>
            </w:pPr>
            <w:r w:rsidRPr="00785983">
              <w:t>Jitter</w:t>
            </w:r>
          </w:p>
        </w:tc>
        <w:tc>
          <w:tcPr>
            <w:tcW w:w="554" w:type="pct"/>
            <w:vAlign w:val="center"/>
          </w:tcPr>
          <w:p w14:paraId="6DC22FF8" w14:textId="77777777" w:rsidR="006D367B" w:rsidRPr="00785983" w:rsidRDefault="006D367B" w:rsidP="00ED0D0A">
            <w:pPr>
              <w:pStyle w:val="afe"/>
              <w:jc w:val="center"/>
            </w:pPr>
            <w:r w:rsidRPr="00785983">
              <w:t>UI</w:t>
            </w:r>
          </w:p>
        </w:tc>
        <w:tc>
          <w:tcPr>
            <w:tcW w:w="740" w:type="pct"/>
            <w:shd w:val="clear" w:color="auto" w:fill="FBE4D5" w:themeFill="accent2" w:themeFillTint="33"/>
            <w:noWrap/>
            <w:vAlign w:val="center"/>
            <w:hideMark/>
          </w:tcPr>
          <w:p w14:paraId="4DB736A0" w14:textId="77777777" w:rsidR="006D367B" w:rsidRPr="00785983" w:rsidRDefault="006D367B" w:rsidP="00ED0D0A">
            <w:pPr>
              <w:pStyle w:val="afe"/>
              <w:jc w:val="center"/>
            </w:pPr>
            <w:r w:rsidRPr="00785983">
              <w:t>0.34</w:t>
            </w:r>
          </w:p>
        </w:tc>
        <w:tc>
          <w:tcPr>
            <w:tcW w:w="709" w:type="pct"/>
            <w:shd w:val="clear" w:color="auto" w:fill="DEEAF6" w:themeFill="accent1" w:themeFillTint="33"/>
            <w:noWrap/>
            <w:vAlign w:val="center"/>
            <w:hideMark/>
          </w:tcPr>
          <w:p w14:paraId="08B789F2" w14:textId="77777777" w:rsidR="006D367B" w:rsidRPr="00785983" w:rsidRDefault="006D367B" w:rsidP="00ED0D0A">
            <w:pPr>
              <w:pStyle w:val="afe"/>
              <w:jc w:val="center"/>
            </w:pPr>
            <w:r w:rsidRPr="00785983">
              <w:t>0.7UI</w:t>
            </w:r>
          </w:p>
        </w:tc>
        <w:tc>
          <w:tcPr>
            <w:tcW w:w="740" w:type="pct"/>
            <w:vAlign w:val="center"/>
            <w:hideMark/>
          </w:tcPr>
          <w:p w14:paraId="0433B906" w14:textId="77777777" w:rsidR="006D367B" w:rsidRPr="00785983" w:rsidRDefault="006D367B" w:rsidP="00ED0D0A">
            <w:pPr>
              <w:pStyle w:val="afe"/>
              <w:jc w:val="center"/>
            </w:pPr>
            <w:r w:rsidRPr="00785983">
              <w:t>Jitter</w:t>
            </w:r>
          </w:p>
        </w:tc>
        <w:tc>
          <w:tcPr>
            <w:tcW w:w="739" w:type="pct"/>
            <w:shd w:val="clear" w:color="auto" w:fill="FBE4D5" w:themeFill="accent2" w:themeFillTint="33"/>
            <w:noWrap/>
            <w:vAlign w:val="center"/>
            <w:hideMark/>
          </w:tcPr>
          <w:p w14:paraId="4F4DBFD2" w14:textId="77777777" w:rsidR="006D367B" w:rsidRPr="00785983" w:rsidRDefault="006D367B" w:rsidP="00ED0D0A">
            <w:pPr>
              <w:pStyle w:val="afe"/>
              <w:jc w:val="center"/>
            </w:pPr>
            <w:r w:rsidRPr="00785983">
              <w:t>0.65</w:t>
            </w:r>
          </w:p>
        </w:tc>
        <w:tc>
          <w:tcPr>
            <w:tcW w:w="709" w:type="pct"/>
            <w:shd w:val="clear" w:color="auto" w:fill="DEEAF6" w:themeFill="accent1" w:themeFillTint="33"/>
            <w:noWrap/>
            <w:vAlign w:val="center"/>
            <w:hideMark/>
          </w:tcPr>
          <w:p w14:paraId="74C4AE4F" w14:textId="77777777" w:rsidR="006D367B" w:rsidRPr="00785983" w:rsidRDefault="006D367B" w:rsidP="00ED0D0A">
            <w:pPr>
              <w:pStyle w:val="afe"/>
              <w:jc w:val="center"/>
            </w:pPr>
            <w:r w:rsidRPr="00785983">
              <w:t>-</w:t>
            </w:r>
          </w:p>
        </w:tc>
      </w:tr>
    </w:tbl>
    <w:p w14:paraId="4F401CAF" w14:textId="77777777" w:rsidR="000950D3" w:rsidRDefault="000950D3" w:rsidP="009D26E4">
      <w:pPr>
        <w:pStyle w:val="a2"/>
        <w:ind w:firstLine="480"/>
      </w:pPr>
    </w:p>
    <w:p w14:paraId="47558C5D" w14:textId="64FC9E21" w:rsidR="00785983" w:rsidRDefault="004D08BC" w:rsidP="001E02A8">
      <w:pPr>
        <w:pStyle w:val="a2"/>
        <w:ind w:firstLine="480"/>
      </w:pPr>
      <w:r>
        <w:rPr>
          <w:rFonts w:hint="eastAsia"/>
        </w:rPr>
        <w:t>使用</w:t>
      </w:r>
      <w:r>
        <w:rPr>
          <w:rFonts w:hint="eastAsia"/>
        </w:rPr>
        <w:t>T4240</w:t>
      </w:r>
      <w:r>
        <w:rPr>
          <w:rFonts w:hint="eastAsia"/>
        </w:rPr>
        <w:t>实现</w:t>
      </w:r>
      <w:r>
        <w:rPr>
          <w:rFonts w:hint="eastAsia"/>
        </w:rPr>
        <w:t>4</w:t>
      </w:r>
      <w:r>
        <w:rPr>
          <w:rFonts w:hint="eastAsia"/>
        </w:rPr>
        <w:t>个万兆以太网有两种方案：</w:t>
      </w:r>
      <w:r>
        <w:rPr>
          <w:rFonts w:hint="eastAsia"/>
        </w:rPr>
        <w:t>1</w:t>
      </w:r>
      <w:r>
        <w:rPr>
          <w:rFonts w:hint="eastAsia"/>
        </w:rPr>
        <w:t>）使用</w:t>
      </w:r>
      <w:r>
        <w:rPr>
          <w:rFonts w:hint="eastAsia"/>
        </w:rPr>
        <w:t>4</w:t>
      </w:r>
      <w:r>
        <w:rPr>
          <w:rFonts w:hint="eastAsia"/>
        </w:rPr>
        <w:t>条</w:t>
      </w:r>
      <w:r>
        <w:rPr>
          <w:rFonts w:hint="eastAsia"/>
        </w:rPr>
        <w:t>Lane</w:t>
      </w:r>
      <w:r>
        <w:rPr>
          <w:rFonts w:hint="eastAsia"/>
        </w:rPr>
        <w:t>实现</w:t>
      </w:r>
      <w:r>
        <w:rPr>
          <w:rFonts w:hint="eastAsia"/>
        </w:rPr>
        <w:t>4</w:t>
      </w:r>
      <w:r>
        <w:rPr>
          <w:rFonts w:hint="eastAsia"/>
        </w:rPr>
        <w:t>个</w:t>
      </w:r>
      <w:r>
        <w:rPr>
          <w:rFonts w:hint="eastAsia"/>
        </w:rPr>
        <w:t>XFI</w:t>
      </w:r>
      <w:r>
        <w:rPr>
          <w:rFonts w:hint="eastAsia"/>
        </w:rPr>
        <w:t>接口；</w:t>
      </w:r>
      <w:r>
        <w:rPr>
          <w:rFonts w:hint="eastAsia"/>
        </w:rPr>
        <w:t>2</w:t>
      </w:r>
      <w:r>
        <w:rPr>
          <w:rFonts w:hint="eastAsia"/>
        </w:rPr>
        <w:t>）使用</w:t>
      </w:r>
      <w:r>
        <w:rPr>
          <w:rFonts w:hint="eastAsia"/>
        </w:rPr>
        <w:t>16</w:t>
      </w:r>
      <w:r>
        <w:rPr>
          <w:rFonts w:hint="eastAsia"/>
        </w:rPr>
        <w:t>条</w:t>
      </w:r>
      <w:r>
        <w:rPr>
          <w:rFonts w:hint="eastAsia"/>
        </w:rPr>
        <w:t>Lane</w:t>
      </w:r>
      <w:r>
        <w:rPr>
          <w:rFonts w:hint="eastAsia"/>
        </w:rPr>
        <w:t>实现</w:t>
      </w:r>
      <w:r>
        <w:rPr>
          <w:rFonts w:hint="eastAsia"/>
        </w:rPr>
        <w:t>4</w:t>
      </w:r>
      <w:r>
        <w:rPr>
          <w:rFonts w:hint="eastAsia"/>
        </w:rPr>
        <w:t>个</w:t>
      </w:r>
      <w:r>
        <w:rPr>
          <w:rFonts w:hint="eastAsia"/>
        </w:rPr>
        <w:t>XAUI</w:t>
      </w:r>
      <w:r>
        <w:rPr>
          <w:rFonts w:hint="eastAsia"/>
        </w:rPr>
        <w:t>接口。</w:t>
      </w:r>
      <w:r w:rsidR="00A77A56">
        <w:rPr>
          <w:rFonts w:hint="eastAsia"/>
        </w:rPr>
        <w:t>在</w:t>
      </w:r>
      <w:r w:rsidR="00A77A56">
        <w:rPr>
          <w:rFonts w:hint="eastAsia"/>
        </w:rPr>
        <w:t>T4240</w:t>
      </w:r>
      <w:r w:rsidR="00A77A56">
        <w:rPr>
          <w:rFonts w:hint="eastAsia"/>
        </w:rPr>
        <w:t>官方提供的参考设计</w:t>
      </w:r>
      <w:r w:rsidR="00A77A56">
        <w:rPr>
          <w:rFonts w:hint="eastAsia"/>
        </w:rPr>
        <w:t>T4240RDB</w:t>
      </w:r>
      <w:r w:rsidR="00A77A56">
        <w:rPr>
          <w:rFonts w:hint="eastAsia"/>
        </w:rPr>
        <w:t>中使用的是使用</w:t>
      </w:r>
      <w:r w:rsidR="00A77A56">
        <w:rPr>
          <w:rFonts w:hint="eastAsia"/>
        </w:rPr>
        <w:t>XFI</w:t>
      </w:r>
      <w:r w:rsidR="00A77A56">
        <w:rPr>
          <w:rFonts w:hint="eastAsia"/>
        </w:rPr>
        <w:t>方案，所以在</w:t>
      </w:r>
      <w:r w:rsidR="00A77A56">
        <w:rPr>
          <w:rFonts w:hint="eastAsia"/>
        </w:rPr>
        <w:t>DPB</w:t>
      </w:r>
      <w:r w:rsidR="00A77A56">
        <w:rPr>
          <w:rFonts w:hint="eastAsia"/>
        </w:rPr>
        <w:t>中也使用</w:t>
      </w:r>
      <w:r w:rsidR="00A77A56">
        <w:rPr>
          <w:rFonts w:hint="eastAsia"/>
        </w:rPr>
        <w:t>XFI</w:t>
      </w:r>
      <w:r w:rsidR="007033F6">
        <w:rPr>
          <w:rFonts w:hint="eastAsia"/>
        </w:rPr>
        <w:t>方案，同时将</w:t>
      </w:r>
      <w:r w:rsidR="007033F6">
        <w:rPr>
          <w:rFonts w:hint="eastAsia"/>
        </w:rPr>
        <w:t>X</w:t>
      </w:r>
      <w:r w:rsidR="007033F6">
        <w:t>AUI</w:t>
      </w:r>
      <w:r w:rsidR="007033F6">
        <w:rPr>
          <w:rFonts w:hint="eastAsia"/>
        </w:rPr>
        <w:t>作为备份</w:t>
      </w:r>
      <w:r w:rsidR="00A77A56">
        <w:rPr>
          <w:rFonts w:hint="eastAsia"/>
        </w:rPr>
        <w:t>。</w:t>
      </w:r>
      <w:r w:rsidR="00916D06">
        <w:rPr>
          <w:rFonts w:hint="eastAsia"/>
        </w:rPr>
        <w:t>最终的</w:t>
      </w:r>
      <w:r w:rsidR="009D26E4">
        <w:rPr>
          <w:rFonts w:hint="eastAsia"/>
        </w:rPr>
        <w:t>设计方案如</w:t>
      </w:r>
      <w:r w:rsidR="00916D06">
        <w:fldChar w:fldCharType="begin"/>
      </w:r>
      <w:r w:rsidR="00916D06">
        <w:instrText xml:space="preserve"> </w:instrText>
      </w:r>
      <w:r w:rsidR="00916D06">
        <w:rPr>
          <w:rFonts w:hint="eastAsia"/>
        </w:rPr>
        <w:instrText>REF _Ref481564637 \h</w:instrText>
      </w:r>
      <w:r w:rsidR="00916D06">
        <w:instrText xml:space="preserve"> </w:instrText>
      </w:r>
      <w:r w:rsidR="00916D06">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18</w:t>
      </w:r>
      <w:r w:rsidR="00916D06">
        <w:fldChar w:fldCharType="end"/>
      </w:r>
      <w:r w:rsidR="009D26E4" w:rsidRPr="00785983">
        <w:rPr>
          <w:rFonts w:hint="eastAsia"/>
        </w:rPr>
        <w:t>所示。</w:t>
      </w:r>
      <w:r w:rsidR="007033F6">
        <w:t>Vitesse</w:t>
      </w:r>
      <w:r w:rsidR="007033F6">
        <w:rPr>
          <w:rFonts w:hint="eastAsia"/>
        </w:rPr>
        <w:t>公司（被</w:t>
      </w:r>
      <w:r w:rsidR="007033F6">
        <w:rPr>
          <w:rFonts w:hint="eastAsia"/>
        </w:rPr>
        <w:t>Microsemi</w:t>
      </w:r>
      <w:r w:rsidR="007033F6">
        <w:rPr>
          <w:rFonts w:hint="eastAsia"/>
        </w:rPr>
        <w:t>收购）的</w:t>
      </w:r>
      <w:r w:rsidR="007033F6">
        <w:t xml:space="preserve">VSC8248 </w:t>
      </w:r>
      <w:r w:rsidR="007033F6">
        <w:fldChar w:fldCharType="begin"/>
      </w:r>
      <w:r w:rsidR="007033F6">
        <w:instrText xml:space="preserve"> REF _Ref484419067 \r \h </w:instrText>
      </w:r>
      <w:r w:rsidR="007033F6">
        <w:fldChar w:fldCharType="separate"/>
      </w:r>
      <w:r w:rsidR="007033F6">
        <w:t>[27]</w:t>
      </w:r>
      <w:r w:rsidR="007033F6">
        <w:fldChar w:fldCharType="end"/>
      </w:r>
      <w:r w:rsidR="007033F6">
        <w:rPr>
          <w:rFonts w:hint="eastAsia"/>
        </w:rPr>
        <w:t>实现</w:t>
      </w:r>
      <w:r w:rsidR="007033F6">
        <w:rPr>
          <w:rFonts w:hint="eastAsia"/>
        </w:rPr>
        <w:t>SFI</w:t>
      </w:r>
      <w:r w:rsidR="007033F6">
        <w:rPr>
          <w:rFonts w:hint="eastAsia"/>
        </w:rPr>
        <w:t>接口道</w:t>
      </w:r>
      <w:r w:rsidR="007033F6">
        <w:rPr>
          <w:rFonts w:hint="eastAsia"/>
        </w:rPr>
        <w:t>XFI</w:t>
      </w:r>
      <w:r w:rsidR="007033F6">
        <w:rPr>
          <w:rFonts w:hint="eastAsia"/>
        </w:rPr>
        <w:t>接口的转换，</w:t>
      </w:r>
      <w:r w:rsidR="007033F6">
        <w:rPr>
          <w:rFonts w:hint="eastAsia"/>
        </w:rPr>
        <w:t>TI</w:t>
      </w:r>
      <w:r w:rsidR="007033F6">
        <w:rPr>
          <w:rFonts w:hint="eastAsia"/>
        </w:rPr>
        <w:t>公司的</w:t>
      </w:r>
      <w:r w:rsidR="0048586D" w:rsidRPr="0048586D">
        <w:rPr>
          <w:rFonts w:hint="eastAsia"/>
        </w:rPr>
        <w:t>TLK10232 [28]</w:t>
      </w:r>
      <w:r w:rsidR="0048586D" w:rsidRPr="0048586D">
        <w:rPr>
          <w:rFonts w:hint="eastAsia"/>
        </w:rPr>
        <w:t>可以实现</w:t>
      </w:r>
      <w:r w:rsidR="0048586D" w:rsidRPr="0048586D">
        <w:rPr>
          <w:rFonts w:hint="eastAsia"/>
        </w:rPr>
        <w:t>SFI</w:t>
      </w:r>
      <w:r w:rsidR="0048586D" w:rsidRPr="0048586D">
        <w:rPr>
          <w:rFonts w:hint="eastAsia"/>
        </w:rPr>
        <w:t>接口到</w:t>
      </w:r>
      <w:r w:rsidR="0048586D" w:rsidRPr="0048586D">
        <w:rPr>
          <w:rFonts w:hint="eastAsia"/>
        </w:rPr>
        <w:t>XAUI</w:t>
      </w:r>
      <w:r w:rsidR="0048586D" w:rsidRPr="0048586D">
        <w:rPr>
          <w:rFonts w:hint="eastAsia"/>
        </w:rPr>
        <w:t>接口的转换。</w:t>
      </w:r>
    </w:p>
    <w:p w14:paraId="64765C1D" w14:textId="758ECE2E" w:rsidR="006B4C09" w:rsidRDefault="00000EE6" w:rsidP="006B4C09">
      <w:pPr>
        <w:pStyle w:val="af7"/>
        <w:keepNext/>
        <w:spacing w:before="156"/>
      </w:pPr>
      <w:r>
        <w:object w:dxaOrig="9976" w:dyaOrig="9406" w14:anchorId="0D682B7B">
          <v:shape id="_x0000_i1053" type="#_x0000_t75" style="width:305.3pt;height:287.7pt" o:ole="">
            <v:imagedata r:id="rId140" o:title=""/>
          </v:shape>
          <o:OLEObject Type="Embed" ProgID="Visio.Drawing.15" ShapeID="_x0000_i1053" DrawAspect="Content" ObjectID="_1558172548" r:id="rId141"/>
        </w:object>
      </w:r>
    </w:p>
    <w:p w14:paraId="6A00A582" w14:textId="7959E0FB" w:rsidR="00785983" w:rsidRPr="00785983" w:rsidRDefault="006B4C09" w:rsidP="006B4C09">
      <w:pPr>
        <w:pStyle w:val="aff0"/>
      </w:pPr>
      <w:bookmarkStart w:id="321" w:name="_Ref481564637"/>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18</w:t>
      </w:r>
      <w:r w:rsidR="00CA3B33">
        <w:fldChar w:fldCharType="end"/>
      </w:r>
      <w:bookmarkEnd w:id="321"/>
      <w:r>
        <w:t xml:space="preserve">  T4240 SerDes 1</w:t>
      </w:r>
      <w:r>
        <w:rPr>
          <w:rFonts w:hint="eastAsia"/>
        </w:rPr>
        <w:t>和</w:t>
      </w:r>
      <w:r>
        <w:rPr>
          <w:rFonts w:hint="eastAsia"/>
        </w:rPr>
        <w:t>Ser</w:t>
      </w:r>
      <w:r>
        <w:t>Des 2</w:t>
      </w:r>
      <w:r>
        <w:rPr>
          <w:rFonts w:hint="eastAsia"/>
        </w:rPr>
        <w:t>设计方案</w:t>
      </w:r>
    </w:p>
    <w:p w14:paraId="3269BC86" w14:textId="5FB0E262" w:rsidR="00785983" w:rsidRPr="00785983" w:rsidRDefault="00785983" w:rsidP="001626E0">
      <w:pPr>
        <w:pStyle w:val="a2"/>
        <w:ind w:firstLine="480"/>
      </w:pPr>
      <w:r w:rsidRPr="00785983">
        <w:rPr>
          <w:rFonts w:hint="eastAsia"/>
        </w:rPr>
        <w:t>XAUI</w:t>
      </w:r>
      <w:r w:rsidRPr="00785983">
        <w:rPr>
          <w:rFonts w:hint="eastAsia"/>
        </w:rPr>
        <w:t>和</w:t>
      </w:r>
      <w:r w:rsidRPr="00785983">
        <w:rPr>
          <w:rFonts w:hint="eastAsia"/>
        </w:rPr>
        <w:t>XFI</w:t>
      </w:r>
      <w:r w:rsidRPr="00785983">
        <w:rPr>
          <w:rFonts w:hint="eastAsia"/>
        </w:rPr>
        <w:t>不能同时实现。当</w:t>
      </w:r>
      <w:r w:rsidRPr="00785983">
        <w:rPr>
          <w:rFonts w:hint="eastAsia"/>
        </w:rPr>
        <w:t>SerDes</w:t>
      </w:r>
      <w:r w:rsidRPr="00785983">
        <w:t xml:space="preserve"> 2</w:t>
      </w:r>
      <w:r w:rsidRPr="00785983">
        <w:rPr>
          <w:rFonts w:hint="eastAsia"/>
        </w:rPr>
        <w:t>配置成</w:t>
      </w:r>
      <w:r w:rsidRPr="00785983">
        <w:rPr>
          <w:rFonts w:hint="eastAsia"/>
        </w:rPr>
        <w:t>XFI</w:t>
      </w:r>
      <w:r w:rsidRPr="00785983">
        <w:rPr>
          <w:rFonts w:hint="eastAsia"/>
        </w:rPr>
        <w:t>模式时，</w:t>
      </w:r>
      <w:r w:rsidRPr="00785983">
        <w:rPr>
          <w:rFonts w:hint="eastAsia"/>
        </w:rPr>
        <w:t>SerDes</w:t>
      </w:r>
      <w:r w:rsidRPr="00785983">
        <w:t xml:space="preserve"> 1</w:t>
      </w:r>
      <w:r w:rsidRPr="00785983">
        <w:rPr>
          <w:rFonts w:hint="eastAsia"/>
        </w:rPr>
        <w:t>的</w:t>
      </w:r>
      <w:r w:rsidRPr="00785983">
        <w:rPr>
          <w:rFonts w:hint="eastAsia"/>
        </w:rPr>
        <w:t>Lane</w:t>
      </w:r>
      <w:r w:rsidRPr="00785983">
        <w:t xml:space="preserve"> A</w:t>
      </w:r>
      <w:r w:rsidRPr="00785983">
        <w:rPr>
          <w:rFonts w:hint="eastAsia"/>
        </w:rPr>
        <w:t>和</w:t>
      </w:r>
      <w:r w:rsidRPr="00785983">
        <w:rPr>
          <w:rFonts w:hint="eastAsia"/>
        </w:rPr>
        <w:t>Lane</w:t>
      </w:r>
      <w:r w:rsidRPr="00785983">
        <w:t xml:space="preserve"> E</w:t>
      </w:r>
      <w:r w:rsidRPr="00785983">
        <w:rPr>
          <w:rFonts w:hint="eastAsia"/>
        </w:rPr>
        <w:t>可以配置成</w:t>
      </w:r>
      <w:r w:rsidRPr="00785983">
        <w:rPr>
          <w:rFonts w:hint="eastAsia"/>
        </w:rPr>
        <w:t>SGMII</w:t>
      </w:r>
      <w:r w:rsidRPr="00785983">
        <w:rPr>
          <w:rFonts w:hint="eastAsia"/>
        </w:rPr>
        <w:t>模式，这时</w:t>
      </w:r>
      <w:r w:rsidRPr="00785983">
        <w:rPr>
          <w:rFonts w:hint="eastAsia"/>
        </w:rPr>
        <w:t>TLK10233</w:t>
      </w:r>
      <w:r w:rsidRPr="00785983">
        <w:rPr>
          <w:rFonts w:hint="eastAsia"/>
        </w:rPr>
        <w:t>工作在</w:t>
      </w:r>
      <w:r w:rsidRPr="00785983">
        <w:rPr>
          <w:rFonts w:hint="eastAsia"/>
        </w:rPr>
        <w:t>1G</w:t>
      </w:r>
      <w:r w:rsidRPr="00785983">
        <w:rPr>
          <w:rFonts w:hint="eastAsia"/>
        </w:rPr>
        <w:t>模式下。当</w:t>
      </w:r>
      <w:r w:rsidRPr="00785983">
        <w:rPr>
          <w:rFonts w:hint="eastAsia"/>
        </w:rPr>
        <w:t>Ser</w:t>
      </w:r>
      <w:r w:rsidRPr="00785983">
        <w:t>Des</w:t>
      </w:r>
      <w:r w:rsidRPr="00785983">
        <w:rPr>
          <w:rFonts w:hint="eastAsia"/>
        </w:rPr>
        <w:t>配置成</w:t>
      </w:r>
      <w:r w:rsidRPr="00785983">
        <w:rPr>
          <w:rFonts w:hint="eastAsia"/>
        </w:rPr>
        <w:t>XAUI</w:t>
      </w:r>
      <w:r w:rsidRPr="00785983">
        <w:rPr>
          <w:rFonts w:hint="eastAsia"/>
        </w:rPr>
        <w:t>模式时，</w:t>
      </w:r>
      <w:r w:rsidRPr="00785983">
        <w:rPr>
          <w:rFonts w:hint="eastAsia"/>
        </w:rPr>
        <w:t>SerDes</w:t>
      </w:r>
      <w:r w:rsidRPr="00785983">
        <w:t xml:space="preserve"> 2</w:t>
      </w:r>
      <w:r w:rsidRPr="00785983">
        <w:rPr>
          <w:rFonts w:hint="eastAsia"/>
        </w:rPr>
        <w:t>的</w:t>
      </w:r>
      <w:r w:rsidRPr="00785983">
        <w:rPr>
          <w:rFonts w:hint="eastAsia"/>
        </w:rPr>
        <w:t>Lane</w:t>
      </w:r>
      <w:r w:rsidRPr="00785983">
        <w:t xml:space="preserve"> A-</w:t>
      </w:r>
      <w:r w:rsidRPr="00785983">
        <w:rPr>
          <w:rFonts w:hint="eastAsia"/>
        </w:rPr>
        <w:t>D</w:t>
      </w:r>
      <w:r w:rsidRPr="00785983">
        <w:rPr>
          <w:rFonts w:hint="eastAsia"/>
        </w:rPr>
        <w:t>可以配置成</w:t>
      </w:r>
      <w:r w:rsidRPr="00785983">
        <w:rPr>
          <w:rFonts w:hint="eastAsia"/>
        </w:rPr>
        <w:t>SGMII</w:t>
      </w:r>
      <w:r w:rsidRPr="00785983">
        <w:rPr>
          <w:rFonts w:hint="eastAsia"/>
        </w:rPr>
        <w:t>模式。</w:t>
      </w:r>
      <w:r w:rsidRPr="00785983">
        <w:rPr>
          <w:rFonts w:hint="eastAsia"/>
        </w:rPr>
        <w:t>SerDes</w:t>
      </w:r>
      <w:r w:rsidRPr="00785983">
        <w:t xml:space="preserve"> 1</w:t>
      </w:r>
      <w:r w:rsidRPr="00785983">
        <w:rPr>
          <w:rFonts w:hint="eastAsia"/>
        </w:rPr>
        <w:t>和</w:t>
      </w:r>
      <w:r w:rsidRPr="00785983">
        <w:rPr>
          <w:rFonts w:hint="eastAsia"/>
        </w:rPr>
        <w:t>SerDes</w:t>
      </w:r>
      <w:r w:rsidRPr="00785983">
        <w:rPr>
          <w:rFonts w:hint="eastAsia"/>
        </w:rPr>
        <w:t>协议选择如表所示，有两种配置模式</w:t>
      </w:r>
      <w:r w:rsidRPr="00785983">
        <w:rPr>
          <w:rFonts w:hint="eastAsia"/>
        </w:rPr>
        <w:t>CFG1</w:t>
      </w:r>
      <w:r w:rsidRPr="00785983">
        <w:rPr>
          <w:rFonts w:hint="eastAsia"/>
        </w:rPr>
        <w:t>和</w:t>
      </w:r>
      <w:r w:rsidRPr="00785983">
        <w:rPr>
          <w:rFonts w:hint="eastAsia"/>
        </w:rPr>
        <w:t>CFG2</w:t>
      </w:r>
      <w:r w:rsidR="003249B4">
        <w:rPr>
          <w:rFonts w:hint="eastAsia"/>
        </w:rPr>
        <w:t>，如</w:t>
      </w:r>
      <w:r w:rsidR="003249B4">
        <w:fldChar w:fldCharType="begin"/>
      </w:r>
      <w:r w:rsidR="003249B4">
        <w:instrText xml:space="preserve"> </w:instrText>
      </w:r>
      <w:r w:rsidR="003249B4">
        <w:rPr>
          <w:rFonts w:hint="eastAsia"/>
        </w:rPr>
        <w:instrText>REF _Ref484259612 \h</w:instrText>
      </w:r>
      <w:r w:rsidR="003249B4">
        <w:instrText xml:space="preserve"> </w:instrText>
      </w:r>
      <w:r w:rsidR="003249B4">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4</w:t>
      </w:r>
      <w:r w:rsidR="003249B4">
        <w:fldChar w:fldCharType="end"/>
      </w:r>
      <w:r w:rsidR="003249B4">
        <w:rPr>
          <w:rFonts w:hint="eastAsia"/>
        </w:rPr>
        <w:t>所示</w:t>
      </w:r>
      <w:r w:rsidRPr="00785983">
        <w:rPr>
          <w:rFonts w:hint="eastAsia"/>
        </w:rPr>
        <w:t>。</w:t>
      </w:r>
    </w:p>
    <w:p w14:paraId="708BE09F" w14:textId="4EAA56C7" w:rsidR="006045D8" w:rsidRDefault="006045D8" w:rsidP="006045D8">
      <w:pPr>
        <w:pStyle w:val="aff0"/>
        <w:keepNext/>
      </w:pPr>
      <w:bookmarkStart w:id="322" w:name="_Ref484259612"/>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5</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4</w:t>
      </w:r>
      <w:r w:rsidR="005F5086">
        <w:fldChar w:fldCharType="end"/>
      </w:r>
      <w:bookmarkEnd w:id="322"/>
      <w:r>
        <w:t xml:space="preserve">  T4240 S</w:t>
      </w:r>
      <w:r>
        <w:rPr>
          <w:rFonts w:hint="eastAsia"/>
        </w:rPr>
        <w:t>erDes</w:t>
      </w:r>
      <w:r>
        <w:t xml:space="preserve"> </w:t>
      </w:r>
      <w:r>
        <w:rPr>
          <w:rFonts w:hint="eastAsia"/>
        </w:rPr>
        <w:t>1</w:t>
      </w:r>
      <w:r>
        <w:rPr>
          <w:rFonts w:hint="eastAsia"/>
        </w:rPr>
        <w:t>和</w:t>
      </w:r>
      <w:r>
        <w:rPr>
          <w:rFonts w:hint="eastAsia"/>
        </w:rPr>
        <w:t>Ser</w:t>
      </w:r>
      <w:r>
        <w:t>Des 2</w:t>
      </w:r>
      <w:r>
        <w:rPr>
          <w:rFonts w:hint="eastAsia"/>
        </w:rPr>
        <w:t>协议选择</w:t>
      </w:r>
    </w:p>
    <w:tbl>
      <w:tblPr>
        <w:tblStyle w:val="afd"/>
        <w:tblW w:w="5000" w:type="pct"/>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040"/>
        <w:gridCol w:w="836"/>
        <w:gridCol w:w="1160"/>
        <w:gridCol w:w="786"/>
        <w:gridCol w:w="786"/>
        <w:gridCol w:w="787"/>
        <w:gridCol w:w="1160"/>
        <w:gridCol w:w="461"/>
        <w:gridCol w:w="514"/>
        <w:gridCol w:w="756"/>
      </w:tblGrid>
      <w:tr w:rsidR="00785983" w:rsidRPr="00785983" w14:paraId="548A143A" w14:textId="77777777" w:rsidTr="00563277">
        <w:tc>
          <w:tcPr>
            <w:tcW w:w="628" w:type="pct"/>
            <w:vAlign w:val="center"/>
          </w:tcPr>
          <w:p w14:paraId="405327F9" w14:textId="77777777" w:rsidR="00785983" w:rsidRPr="00785983" w:rsidRDefault="00785983" w:rsidP="00563277">
            <w:pPr>
              <w:pStyle w:val="afe"/>
              <w:jc w:val="center"/>
            </w:pPr>
          </w:p>
        </w:tc>
        <w:tc>
          <w:tcPr>
            <w:tcW w:w="505" w:type="pct"/>
            <w:vAlign w:val="center"/>
          </w:tcPr>
          <w:p w14:paraId="51315EE3" w14:textId="77777777" w:rsidR="00785983" w:rsidRPr="00785983" w:rsidRDefault="00785983" w:rsidP="00563277">
            <w:pPr>
              <w:pStyle w:val="afe"/>
              <w:jc w:val="center"/>
            </w:pPr>
          </w:p>
        </w:tc>
        <w:tc>
          <w:tcPr>
            <w:tcW w:w="700" w:type="pct"/>
            <w:vAlign w:val="center"/>
          </w:tcPr>
          <w:p w14:paraId="6E1205BA" w14:textId="77777777" w:rsidR="00785983" w:rsidRPr="00785983" w:rsidRDefault="00785983" w:rsidP="00563277">
            <w:pPr>
              <w:pStyle w:val="afe"/>
              <w:jc w:val="center"/>
            </w:pPr>
            <w:r w:rsidRPr="00785983">
              <w:rPr>
                <w:rFonts w:hint="eastAsia"/>
              </w:rPr>
              <w:t>A</w:t>
            </w:r>
          </w:p>
        </w:tc>
        <w:tc>
          <w:tcPr>
            <w:tcW w:w="474" w:type="pct"/>
            <w:vAlign w:val="center"/>
          </w:tcPr>
          <w:p w14:paraId="4472938D" w14:textId="77777777" w:rsidR="00785983" w:rsidRPr="00785983" w:rsidRDefault="00785983" w:rsidP="00563277">
            <w:pPr>
              <w:pStyle w:val="afe"/>
              <w:jc w:val="center"/>
            </w:pPr>
            <w:r w:rsidRPr="00785983">
              <w:rPr>
                <w:rFonts w:hint="eastAsia"/>
              </w:rPr>
              <w:t>B</w:t>
            </w:r>
          </w:p>
        </w:tc>
        <w:tc>
          <w:tcPr>
            <w:tcW w:w="474" w:type="pct"/>
            <w:vAlign w:val="center"/>
          </w:tcPr>
          <w:p w14:paraId="7A93601C" w14:textId="77777777" w:rsidR="00785983" w:rsidRPr="00785983" w:rsidRDefault="00785983" w:rsidP="00563277">
            <w:pPr>
              <w:pStyle w:val="afe"/>
              <w:jc w:val="center"/>
            </w:pPr>
            <w:r w:rsidRPr="00785983">
              <w:t>C</w:t>
            </w:r>
          </w:p>
        </w:tc>
        <w:tc>
          <w:tcPr>
            <w:tcW w:w="474" w:type="pct"/>
            <w:vAlign w:val="center"/>
          </w:tcPr>
          <w:p w14:paraId="02DB14DA" w14:textId="77777777" w:rsidR="00785983" w:rsidRPr="00785983" w:rsidRDefault="00785983" w:rsidP="00563277">
            <w:pPr>
              <w:pStyle w:val="afe"/>
              <w:jc w:val="center"/>
            </w:pPr>
            <w:r w:rsidRPr="00785983">
              <w:rPr>
                <w:rFonts w:hint="eastAsia"/>
              </w:rPr>
              <w:t>D</w:t>
            </w:r>
          </w:p>
        </w:tc>
        <w:tc>
          <w:tcPr>
            <w:tcW w:w="700" w:type="pct"/>
            <w:vAlign w:val="center"/>
          </w:tcPr>
          <w:p w14:paraId="29BB9A48" w14:textId="77777777" w:rsidR="00785983" w:rsidRPr="00785983" w:rsidRDefault="00785983" w:rsidP="00563277">
            <w:pPr>
              <w:pStyle w:val="afe"/>
              <w:jc w:val="center"/>
            </w:pPr>
            <w:r w:rsidRPr="00785983">
              <w:rPr>
                <w:rFonts w:hint="eastAsia"/>
              </w:rPr>
              <w:t>E</w:t>
            </w:r>
          </w:p>
        </w:tc>
        <w:tc>
          <w:tcPr>
            <w:tcW w:w="278" w:type="pct"/>
            <w:vAlign w:val="center"/>
          </w:tcPr>
          <w:p w14:paraId="1D1A80A5" w14:textId="77777777" w:rsidR="00785983" w:rsidRPr="00785983" w:rsidRDefault="00785983" w:rsidP="00563277">
            <w:pPr>
              <w:pStyle w:val="afe"/>
              <w:jc w:val="center"/>
            </w:pPr>
            <w:r w:rsidRPr="00785983">
              <w:rPr>
                <w:rFonts w:hint="eastAsia"/>
              </w:rPr>
              <w:t>F</w:t>
            </w:r>
          </w:p>
        </w:tc>
        <w:tc>
          <w:tcPr>
            <w:tcW w:w="310" w:type="pct"/>
            <w:vAlign w:val="center"/>
          </w:tcPr>
          <w:p w14:paraId="1CC6052C" w14:textId="77777777" w:rsidR="00785983" w:rsidRPr="00785983" w:rsidRDefault="00785983" w:rsidP="00563277">
            <w:pPr>
              <w:pStyle w:val="afe"/>
              <w:jc w:val="center"/>
            </w:pPr>
            <w:r w:rsidRPr="00785983">
              <w:rPr>
                <w:rFonts w:hint="eastAsia"/>
              </w:rPr>
              <w:t>G</w:t>
            </w:r>
          </w:p>
        </w:tc>
        <w:tc>
          <w:tcPr>
            <w:tcW w:w="456" w:type="pct"/>
            <w:vAlign w:val="center"/>
          </w:tcPr>
          <w:p w14:paraId="73C12A8B" w14:textId="77777777" w:rsidR="00785983" w:rsidRPr="00785983" w:rsidRDefault="00785983" w:rsidP="00563277">
            <w:pPr>
              <w:pStyle w:val="afe"/>
              <w:jc w:val="center"/>
            </w:pPr>
            <w:r w:rsidRPr="00785983">
              <w:rPr>
                <w:rFonts w:hint="eastAsia"/>
              </w:rPr>
              <w:t>H</w:t>
            </w:r>
          </w:p>
        </w:tc>
      </w:tr>
      <w:tr w:rsidR="00785983" w:rsidRPr="00785983" w14:paraId="46012AC4" w14:textId="77777777" w:rsidTr="00563277">
        <w:tc>
          <w:tcPr>
            <w:tcW w:w="628" w:type="pct"/>
            <w:vMerge w:val="restart"/>
            <w:shd w:val="clear" w:color="auto" w:fill="DEEAF6" w:themeFill="accent1" w:themeFillTint="33"/>
            <w:vAlign w:val="center"/>
          </w:tcPr>
          <w:p w14:paraId="5036C71E" w14:textId="77777777" w:rsidR="00785983" w:rsidRPr="00785983" w:rsidRDefault="00785983" w:rsidP="00563277">
            <w:pPr>
              <w:pStyle w:val="afe"/>
              <w:jc w:val="center"/>
            </w:pPr>
            <w:r w:rsidRPr="00785983">
              <w:rPr>
                <w:rFonts w:hint="eastAsia"/>
              </w:rPr>
              <w:t>CFG1</w:t>
            </w:r>
          </w:p>
        </w:tc>
        <w:tc>
          <w:tcPr>
            <w:tcW w:w="505" w:type="pct"/>
            <w:shd w:val="clear" w:color="auto" w:fill="DEEAF6" w:themeFill="accent1" w:themeFillTint="33"/>
            <w:vAlign w:val="center"/>
          </w:tcPr>
          <w:p w14:paraId="60819FC4" w14:textId="77777777" w:rsidR="00785983" w:rsidRPr="00785983" w:rsidRDefault="00785983" w:rsidP="00563277">
            <w:pPr>
              <w:pStyle w:val="afe"/>
              <w:jc w:val="center"/>
            </w:pPr>
            <w:r w:rsidRPr="00785983">
              <w:rPr>
                <w:rFonts w:hint="eastAsia"/>
              </w:rPr>
              <w:t>SD1</w:t>
            </w:r>
          </w:p>
        </w:tc>
        <w:tc>
          <w:tcPr>
            <w:tcW w:w="700" w:type="pct"/>
            <w:shd w:val="clear" w:color="auto" w:fill="DEEAF6" w:themeFill="accent1" w:themeFillTint="33"/>
            <w:vAlign w:val="center"/>
          </w:tcPr>
          <w:p w14:paraId="67DB022F" w14:textId="77777777" w:rsidR="00785983" w:rsidRPr="00785983" w:rsidRDefault="00785983" w:rsidP="00563277">
            <w:pPr>
              <w:pStyle w:val="afe"/>
              <w:jc w:val="center"/>
            </w:pPr>
            <w:r w:rsidRPr="00785983">
              <w:rPr>
                <w:rFonts w:hint="eastAsia"/>
              </w:rPr>
              <w:t>SGMII</w:t>
            </w:r>
          </w:p>
        </w:tc>
        <w:tc>
          <w:tcPr>
            <w:tcW w:w="474" w:type="pct"/>
            <w:shd w:val="clear" w:color="auto" w:fill="DEEAF6" w:themeFill="accent1" w:themeFillTint="33"/>
            <w:vAlign w:val="center"/>
          </w:tcPr>
          <w:p w14:paraId="57EFB910" w14:textId="77777777" w:rsidR="00785983" w:rsidRPr="00785983" w:rsidRDefault="00785983" w:rsidP="00563277">
            <w:pPr>
              <w:pStyle w:val="afe"/>
              <w:jc w:val="center"/>
            </w:pPr>
            <w:r w:rsidRPr="00785983">
              <w:rPr>
                <w:rFonts w:hint="eastAsia"/>
              </w:rPr>
              <w:t>-</w:t>
            </w:r>
          </w:p>
        </w:tc>
        <w:tc>
          <w:tcPr>
            <w:tcW w:w="474" w:type="pct"/>
            <w:shd w:val="clear" w:color="auto" w:fill="DEEAF6" w:themeFill="accent1" w:themeFillTint="33"/>
            <w:vAlign w:val="center"/>
          </w:tcPr>
          <w:p w14:paraId="229B7B8C" w14:textId="77777777" w:rsidR="00785983" w:rsidRPr="00785983" w:rsidRDefault="00785983" w:rsidP="00563277">
            <w:pPr>
              <w:pStyle w:val="afe"/>
              <w:jc w:val="center"/>
            </w:pPr>
            <w:r w:rsidRPr="00785983">
              <w:rPr>
                <w:rFonts w:hint="eastAsia"/>
              </w:rPr>
              <w:t>-</w:t>
            </w:r>
          </w:p>
        </w:tc>
        <w:tc>
          <w:tcPr>
            <w:tcW w:w="474" w:type="pct"/>
            <w:shd w:val="clear" w:color="auto" w:fill="DEEAF6" w:themeFill="accent1" w:themeFillTint="33"/>
            <w:vAlign w:val="center"/>
          </w:tcPr>
          <w:p w14:paraId="41DF7071" w14:textId="77777777" w:rsidR="00785983" w:rsidRPr="00785983" w:rsidRDefault="00785983" w:rsidP="00563277">
            <w:pPr>
              <w:pStyle w:val="afe"/>
              <w:jc w:val="center"/>
            </w:pPr>
            <w:r w:rsidRPr="00785983">
              <w:rPr>
                <w:rFonts w:hint="eastAsia"/>
              </w:rPr>
              <w:t>-</w:t>
            </w:r>
          </w:p>
        </w:tc>
        <w:tc>
          <w:tcPr>
            <w:tcW w:w="700" w:type="pct"/>
            <w:shd w:val="clear" w:color="auto" w:fill="DEEAF6" w:themeFill="accent1" w:themeFillTint="33"/>
            <w:vAlign w:val="center"/>
          </w:tcPr>
          <w:p w14:paraId="33E97CF0" w14:textId="77777777" w:rsidR="00785983" w:rsidRPr="00785983" w:rsidRDefault="00785983" w:rsidP="00563277">
            <w:pPr>
              <w:pStyle w:val="afe"/>
              <w:jc w:val="center"/>
            </w:pPr>
            <w:r w:rsidRPr="00785983">
              <w:rPr>
                <w:rFonts w:hint="eastAsia"/>
              </w:rPr>
              <w:t>SGMII</w:t>
            </w:r>
          </w:p>
        </w:tc>
        <w:tc>
          <w:tcPr>
            <w:tcW w:w="278" w:type="pct"/>
            <w:shd w:val="clear" w:color="auto" w:fill="DEEAF6" w:themeFill="accent1" w:themeFillTint="33"/>
            <w:vAlign w:val="center"/>
          </w:tcPr>
          <w:p w14:paraId="1F6ACD85" w14:textId="77777777" w:rsidR="00785983" w:rsidRPr="00785983" w:rsidRDefault="00785983" w:rsidP="00563277">
            <w:pPr>
              <w:pStyle w:val="afe"/>
              <w:jc w:val="center"/>
            </w:pPr>
            <w:r w:rsidRPr="00785983">
              <w:rPr>
                <w:rFonts w:hint="eastAsia"/>
              </w:rPr>
              <w:t>-</w:t>
            </w:r>
          </w:p>
        </w:tc>
        <w:tc>
          <w:tcPr>
            <w:tcW w:w="310" w:type="pct"/>
            <w:shd w:val="clear" w:color="auto" w:fill="DEEAF6" w:themeFill="accent1" w:themeFillTint="33"/>
            <w:vAlign w:val="center"/>
          </w:tcPr>
          <w:p w14:paraId="5F5B21FC" w14:textId="77777777" w:rsidR="00785983" w:rsidRPr="00785983" w:rsidRDefault="00785983" w:rsidP="00563277">
            <w:pPr>
              <w:pStyle w:val="afe"/>
              <w:jc w:val="center"/>
            </w:pPr>
            <w:r w:rsidRPr="00785983">
              <w:rPr>
                <w:rFonts w:hint="eastAsia"/>
              </w:rPr>
              <w:t>-</w:t>
            </w:r>
          </w:p>
        </w:tc>
        <w:tc>
          <w:tcPr>
            <w:tcW w:w="456" w:type="pct"/>
            <w:shd w:val="clear" w:color="auto" w:fill="DEEAF6" w:themeFill="accent1" w:themeFillTint="33"/>
            <w:vAlign w:val="center"/>
          </w:tcPr>
          <w:p w14:paraId="4633A301" w14:textId="77777777" w:rsidR="00785983" w:rsidRPr="00785983" w:rsidRDefault="00785983" w:rsidP="00563277">
            <w:pPr>
              <w:pStyle w:val="afe"/>
              <w:jc w:val="center"/>
            </w:pPr>
            <w:r w:rsidRPr="00785983">
              <w:rPr>
                <w:rFonts w:hint="eastAsia"/>
              </w:rPr>
              <w:t>-</w:t>
            </w:r>
          </w:p>
        </w:tc>
      </w:tr>
      <w:tr w:rsidR="00785983" w:rsidRPr="00785983" w14:paraId="7EDDEF5A" w14:textId="77777777" w:rsidTr="00563277">
        <w:tc>
          <w:tcPr>
            <w:tcW w:w="628" w:type="pct"/>
            <w:vMerge/>
            <w:shd w:val="clear" w:color="auto" w:fill="DEEAF6" w:themeFill="accent1" w:themeFillTint="33"/>
            <w:vAlign w:val="center"/>
          </w:tcPr>
          <w:p w14:paraId="35D26D08" w14:textId="77777777" w:rsidR="00785983" w:rsidRPr="00785983" w:rsidRDefault="00785983" w:rsidP="00563277">
            <w:pPr>
              <w:pStyle w:val="afe"/>
              <w:jc w:val="center"/>
            </w:pPr>
          </w:p>
        </w:tc>
        <w:tc>
          <w:tcPr>
            <w:tcW w:w="505" w:type="pct"/>
            <w:shd w:val="clear" w:color="auto" w:fill="DEEAF6" w:themeFill="accent1" w:themeFillTint="33"/>
            <w:vAlign w:val="center"/>
          </w:tcPr>
          <w:p w14:paraId="64AD9EDA" w14:textId="77777777" w:rsidR="00785983" w:rsidRPr="00785983" w:rsidRDefault="00785983" w:rsidP="00563277">
            <w:pPr>
              <w:pStyle w:val="afe"/>
              <w:jc w:val="center"/>
            </w:pPr>
            <w:r w:rsidRPr="00785983">
              <w:rPr>
                <w:rFonts w:hint="eastAsia"/>
              </w:rPr>
              <w:t>SD2</w:t>
            </w:r>
          </w:p>
        </w:tc>
        <w:tc>
          <w:tcPr>
            <w:tcW w:w="700" w:type="pct"/>
            <w:shd w:val="clear" w:color="auto" w:fill="DEEAF6" w:themeFill="accent1" w:themeFillTint="33"/>
            <w:vAlign w:val="center"/>
          </w:tcPr>
          <w:p w14:paraId="73B3EDF4" w14:textId="77777777" w:rsidR="00785983" w:rsidRPr="00785983" w:rsidRDefault="00785983" w:rsidP="00563277">
            <w:pPr>
              <w:pStyle w:val="afe"/>
              <w:jc w:val="center"/>
            </w:pPr>
            <w:r w:rsidRPr="00785983">
              <w:rPr>
                <w:rFonts w:hint="eastAsia"/>
              </w:rPr>
              <w:t>XFI</w:t>
            </w:r>
          </w:p>
        </w:tc>
        <w:tc>
          <w:tcPr>
            <w:tcW w:w="474" w:type="pct"/>
            <w:shd w:val="clear" w:color="auto" w:fill="DEEAF6" w:themeFill="accent1" w:themeFillTint="33"/>
            <w:vAlign w:val="center"/>
          </w:tcPr>
          <w:p w14:paraId="58BCA4E6" w14:textId="77777777" w:rsidR="00785983" w:rsidRPr="00785983" w:rsidRDefault="00785983" w:rsidP="00563277">
            <w:pPr>
              <w:pStyle w:val="afe"/>
              <w:jc w:val="center"/>
            </w:pPr>
            <w:r w:rsidRPr="00785983">
              <w:rPr>
                <w:rFonts w:hint="eastAsia"/>
              </w:rPr>
              <w:t>XFI</w:t>
            </w:r>
          </w:p>
        </w:tc>
        <w:tc>
          <w:tcPr>
            <w:tcW w:w="474" w:type="pct"/>
            <w:shd w:val="clear" w:color="auto" w:fill="DEEAF6" w:themeFill="accent1" w:themeFillTint="33"/>
            <w:vAlign w:val="center"/>
          </w:tcPr>
          <w:p w14:paraId="580EDDC0" w14:textId="77777777" w:rsidR="00785983" w:rsidRPr="00785983" w:rsidRDefault="00785983" w:rsidP="00563277">
            <w:pPr>
              <w:pStyle w:val="afe"/>
              <w:jc w:val="center"/>
            </w:pPr>
            <w:r w:rsidRPr="00785983">
              <w:rPr>
                <w:rFonts w:hint="eastAsia"/>
              </w:rPr>
              <w:t>XFI</w:t>
            </w:r>
          </w:p>
        </w:tc>
        <w:tc>
          <w:tcPr>
            <w:tcW w:w="474" w:type="pct"/>
            <w:shd w:val="clear" w:color="auto" w:fill="DEEAF6" w:themeFill="accent1" w:themeFillTint="33"/>
            <w:vAlign w:val="center"/>
          </w:tcPr>
          <w:p w14:paraId="4D5DF28E" w14:textId="77777777" w:rsidR="00785983" w:rsidRPr="00785983" w:rsidRDefault="00785983" w:rsidP="00563277">
            <w:pPr>
              <w:pStyle w:val="afe"/>
              <w:jc w:val="center"/>
            </w:pPr>
            <w:r w:rsidRPr="00785983">
              <w:rPr>
                <w:rFonts w:hint="eastAsia"/>
              </w:rPr>
              <w:t>XFI</w:t>
            </w:r>
          </w:p>
        </w:tc>
        <w:tc>
          <w:tcPr>
            <w:tcW w:w="700" w:type="pct"/>
            <w:shd w:val="clear" w:color="auto" w:fill="DEEAF6" w:themeFill="accent1" w:themeFillTint="33"/>
            <w:vAlign w:val="center"/>
          </w:tcPr>
          <w:p w14:paraId="282F0954" w14:textId="77777777" w:rsidR="00785983" w:rsidRPr="00785983" w:rsidRDefault="00785983" w:rsidP="00563277">
            <w:pPr>
              <w:pStyle w:val="afe"/>
              <w:jc w:val="center"/>
            </w:pPr>
            <w:r w:rsidRPr="00785983">
              <w:rPr>
                <w:rFonts w:hint="eastAsia"/>
              </w:rPr>
              <w:t>-</w:t>
            </w:r>
          </w:p>
        </w:tc>
        <w:tc>
          <w:tcPr>
            <w:tcW w:w="278" w:type="pct"/>
            <w:shd w:val="clear" w:color="auto" w:fill="DEEAF6" w:themeFill="accent1" w:themeFillTint="33"/>
            <w:vAlign w:val="center"/>
          </w:tcPr>
          <w:p w14:paraId="2F85A9E4" w14:textId="77777777" w:rsidR="00785983" w:rsidRPr="00785983" w:rsidRDefault="00785983" w:rsidP="00563277">
            <w:pPr>
              <w:pStyle w:val="afe"/>
              <w:jc w:val="center"/>
            </w:pPr>
            <w:r w:rsidRPr="00785983">
              <w:rPr>
                <w:rFonts w:hint="eastAsia"/>
              </w:rPr>
              <w:t>-</w:t>
            </w:r>
          </w:p>
        </w:tc>
        <w:tc>
          <w:tcPr>
            <w:tcW w:w="310" w:type="pct"/>
            <w:shd w:val="clear" w:color="auto" w:fill="DEEAF6" w:themeFill="accent1" w:themeFillTint="33"/>
            <w:vAlign w:val="center"/>
          </w:tcPr>
          <w:p w14:paraId="35D36985" w14:textId="77777777" w:rsidR="00785983" w:rsidRPr="00785983" w:rsidRDefault="00785983" w:rsidP="00563277">
            <w:pPr>
              <w:pStyle w:val="afe"/>
              <w:jc w:val="center"/>
            </w:pPr>
            <w:r w:rsidRPr="00785983">
              <w:rPr>
                <w:rFonts w:hint="eastAsia"/>
              </w:rPr>
              <w:t>-</w:t>
            </w:r>
          </w:p>
        </w:tc>
        <w:tc>
          <w:tcPr>
            <w:tcW w:w="456" w:type="pct"/>
            <w:shd w:val="clear" w:color="auto" w:fill="DEEAF6" w:themeFill="accent1" w:themeFillTint="33"/>
            <w:vAlign w:val="center"/>
          </w:tcPr>
          <w:p w14:paraId="0A83D70E" w14:textId="77777777" w:rsidR="00785983" w:rsidRPr="00785983" w:rsidRDefault="00785983" w:rsidP="00563277">
            <w:pPr>
              <w:pStyle w:val="afe"/>
              <w:jc w:val="center"/>
            </w:pPr>
            <w:r w:rsidRPr="00785983">
              <w:t>-</w:t>
            </w:r>
          </w:p>
        </w:tc>
      </w:tr>
      <w:tr w:rsidR="00785983" w:rsidRPr="00785983" w14:paraId="2ADCE3FE" w14:textId="77777777" w:rsidTr="00563277">
        <w:tc>
          <w:tcPr>
            <w:tcW w:w="628" w:type="pct"/>
            <w:vMerge w:val="restart"/>
            <w:shd w:val="clear" w:color="auto" w:fill="FBE4D5" w:themeFill="accent2" w:themeFillTint="33"/>
            <w:vAlign w:val="center"/>
          </w:tcPr>
          <w:p w14:paraId="23344389" w14:textId="77777777" w:rsidR="00785983" w:rsidRPr="00785983" w:rsidRDefault="00785983" w:rsidP="00563277">
            <w:pPr>
              <w:pStyle w:val="afe"/>
              <w:jc w:val="center"/>
            </w:pPr>
            <w:r w:rsidRPr="00785983">
              <w:rPr>
                <w:rFonts w:hint="eastAsia"/>
              </w:rPr>
              <w:t>CFG2</w:t>
            </w:r>
          </w:p>
        </w:tc>
        <w:tc>
          <w:tcPr>
            <w:tcW w:w="505" w:type="pct"/>
            <w:shd w:val="clear" w:color="auto" w:fill="FBE4D5" w:themeFill="accent2" w:themeFillTint="33"/>
            <w:vAlign w:val="center"/>
          </w:tcPr>
          <w:p w14:paraId="270FB1B8" w14:textId="77777777" w:rsidR="00785983" w:rsidRPr="00785983" w:rsidRDefault="00785983" w:rsidP="00563277">
            <w:pPr>
              <w:pStyle w:val="afe"/>
              <w:jc w:val="center"/>
            </w:pPr>
            <w:r w:rsidRPr="00785983">
              <w:rPr>
                <w:rFonts w:hint="eastAsia"/>
              </w:rPr>
              <w:t>SD1</w:t>
            </w:r>
          </w:p>
        </w:tc>
        <w:tc>
          <w:tcPr>
            <w:tcW w:w="2123" w:type="pct"/>
            <w:gridSpan w:val="4"/>
            <w:shd w:val="clear" w:color="auto" w:fill="FBE4D5" w:themeFill="accent2" w:themeFillTint="33"/>
            <w:vAlign w:val="center"/>
          </w:tcPr>
          <w:p w14:paraId="2021963E" w14:textId="77777777" w:rsidR="00785983" w:rsidRPr="00785983" w:rsidRDefault="00785983" w:rsidP="00563277">
            <w:pPr>
              <w:pStyle w:val="afe"/>
              <w:jc w:val="center"/>
            </w:pPr>
            <w:r w:rsidRPr="00785983">
              <w:t>XAUI</w:t>
            </w:r>
          </w:p>
        </w:tc>
        <w:tc>
          <w:tcPr>
            <w:tcW w:w="1744" w:type="pct"/>
            <w:gridSpan w:val="4"/>
            <w:shd w:val="clear" w:color="auto" w:fill="FBE4D5" w:themeFill="accent2" w:themeFillTint="33"/>
            <w:vAlign w:val="center"/>
          </w:tcPr>
          <w:p w14:paraId="438D9D6B" w14:textId="77777777" w:rsidR="00785983" w:rsidRPr="00785983" w:rsidRDefault="00785983" w:rsidP="00563277">
            <w:pPr>
              <w:pStyle w:val="afe"/>
              <w:jc w:val="center"/>
            </w:pPr>
            <w:r w:rsidRPr="00785983">
              <w:t>XAUI</w:t>
            </w:r>
          </w:p>
        </w:tc>
      </w:tr>
      <w:tr w:rsidR="00785983" w:rsidRPr="00785983" w14:paraId="044C5A94" w14:textId="77777777" w:rsidTr="00563277">
        <w:tc>
          <w:tcPr>
            <w:tcW w:w="628" w:type="pct"/>
            <w:vMerge/>
            <w:shd w:val="clear" w:color="auto" w:fill="FBE4D5" w:themeFill="accent2" w:themeFillTint="33"/>
            <w:vAlign w:val="center"/>
          </w:tcPr>
          <w:p w14:paraId="7723641B" w14:textId="77777777" w:rsidR="00785983" w:rsidRPr="00785983" w:rsidRDefault="00785983" w:rsidP="00563277">
            <w:pPr>
              <w:pStyle w:val="afe"/>
              <w:jc w:val="center"/>
            </w:pPr>
          </w:p>
        </w:tc>
        <w:tc>
          <w:tcPr>
            <w:tcW w:w="505" w:type="pct"/>
            <w:shd w:val="clear" w:color="auto" w:fill="FBE4D5" w:themeFill="accent2" w:themeFillTint="33"/>
            <w:vAlign w:val="center"/>
          </w:tcPr>
          <w:p w14:paraId="23C46209" w14:textId="77777777" w:rsidR="00785983" w:rsidRPr="00785983" w:rsidRDefault="00785983" w:rsidP="00563277">
            <w:pPr>
              <w:pStyle w:val="afe"/>
              <w:jc w:val="center"/>
            </w:pPr>
            <w:r w:rsidRPr="00785983">
              <w:rPr>
                <w:rFonts w:hint="eastAsia"/>
              </w:rPr>
              <w:t>SD2</w:t>
            </w:r>
          </w:p>
        </w:tc>
        <w:tc>
          <w:tcPr>
            <w:tcW w:w="700" w:type="pct"/>
            <w:shd w:val="clear" w:color="auto" w:fill="FBE4D5" w:themeFill="accent2" w:themeFillTint="33"/>
            <w:vAlign w:val="center"/>
          </w:tcPr>
          <w:p w14:paraId="3FF1C16C" w14:textId="77777777" w:rsidR="00785983" w:rsidRPr="00785983" w:rsidRDefault="00785983" w:rsidP="00563277">
            <w:pPr>
              <w:pStyle w:val="afe"/>
              <w:jc w:val="center"/>
            </w:pPr>
            <w:r w:rsidRPr="00785983">
              <w:t>-</w:t>
            </w:r>
          </w:p>
        </w:tc>
        <w:tc>
          <w:tcPr>
            <w:tcW w:w="474" w:type="pct"/>
            <w:shd w:val="clear" w:color="auto" w:fill="FBE4D5" w:themeFill="accent2" w:themeFillTint="33"/>
            <w:vAlign w:val="center"/>
          </w:tcPr>
          <w:p w14:paraId="38961105" w14:textId="77777777" w:rsidR="00785983" w:rsidRPr="00785983" w:rsidRDefault="00785983" w:rsidP="00563277">
            <w:pPr>
              <w:pStyle w:val="afe"/>
              <w:jc w:val="center"/>
            </w:pPr>
            <w:r w:rsidRPr="00785983">
              <w:t>-</w:t>
            </w:r>
          </w:p>
        </w:tc>
        <w:tc>
          <w:tcPr>
            <w:tcW w:w="474" w:type="pct"/>
            <w:shd w:val="clear" w:color="auto" w:fill="FBE4D5" w:themeFill="accent2" w:themeFillTint="33"/>
            <w:vAlign w:val="center"/>
          </w:tcPr>
          <w:p w14:paraId="7017BCEA" w14:textId="77777777" w:rsidR="00785983" w:rsidRPr="00785983" w:rsidRDefault="00785983" w:rsidP="00563277">
            <w:pPr>
              <w:pStyle w:val="afe"/>
              <w:jc w:val="center"/>
            </w:pPr>
            <w:r w:rsidRPr="00785983">
              <w:t>-</w:t>
            </w:r>
          </w:p>
        </w:tc>
        <w:tc>
          <w:tcPr>
            <w:tcW w:w="474" w:type="pct"/>
            <w:shd w:val="clear" w:color="auto" w:fill="FBE4D5" w:themeFill="accent2" w:themeFillTint="33"/>
            <w:vAlign w:val="center"/>
          </w:tcPr>
          <w:p w14:paraId="59B73D84" w14:textId="77777777" w:rsidR="00785983" w:rsidRPr="00785983" w:rsidRDefault="00785983" w:rsidP="00563277">
            <w:pPr>
              <w:pStyle w:val="afe"/>
              <w:jc w:val="center"/>
            </w:pPr>
            <w:r w:rsidRPr="00785983">
              <w:t>-</w:t>
            </w:r>
          </w:p>
        </w:tc>
        <w:tc>
          <w:tcPr>
            <w:tcW w:w="700" w:type="pct"/>
            <w:shd w:val="clear" w:color="auto" w:fill="FBE4D5" w:themeFill="accent2" w:themeFillTint="33"/>
            <w:vAlign w:val="center"/>
          </w:tcPr>
          <w:p w14:paraId="65BFC8FE" w14:textId="77777777" w:rsidR="00785983" w:rsidRPr="00785983" w:rsidRDefault="00785983" w:rsidP="00563277">
            <w:pPr>
              <w:pStyle w:val="afe"/>
              <w:jc w:val="center"/>
            </w:pPr>
            <w:r w:rsidRPr="00785983">
              <w:rPr>
                <w:rFonts w:hint="eastAsia"/>
              </w:rPr>
              <w:t>-</w:t>
            </w:r>
          </w:p>
        </w:tc>
        <w:tc>
          <w:tcPr>
            <w:tcW w:w="278" w:type="pct"/>
            <w:shd w:val="clear" w:color="auto" w:fill="FBE4D5" w:themeFill="accent2" w:themeFillTint="33"/>
            <w:vAlign w:val="center"/>
          </w:tcPr>
          <w:p w14:paraId="098EA287" w14:textId="77777777" w:rsidR="00785983" w:rsidRPr="00785983" w:rsidRDefault="00785983" w:rsidP="00563277">
            <w:pPr>
              <w:pStyle w:val="afe"/>
              <w:jc w:val="center"/>
            </w:pPr>
            <w:r w:rsidRPr="00785983">
              <w:rPr>
                <w:rFonts w:hint="eastAsia"/>
              </w:rPr>
              <w:t>-</w:t>
            </w:r>
          </w:p>
        </w:tc>
        <w:tc>
          <w:tcPr>
            <w:tcW w:w="310" w:type="pct"/>
            <w:shd w:val="clear" w:color="auto" w:fill="FBE4D5" w:themeFill="accent2" w:themeFillTint="33"/>
            <w:vAlign w:val="center"/>
          </w:tcPr>
          <w:p w14:paraId="3FFDB7E3" w14:textId="77777777" w:rsidR="00785983" w:rsidRPr="00785983" w:rsidRDefault="00785983" w:rsidP="00563277">
            <w:pPr>
              <w:pStyle w:val="afe"/>
              <w:jc w:val="center"/>
            </w:pPr>
            <w:r w:rsidRPr="00785983">
              <w:rPr>
                <w:rFonts w:hint="eastAsia"/>
              </w:rPr>
              <w:t>-</w:t>
            </w:r>
          </w:p>
        </w:tc>
        <w:tc>
          <w:tcPr>
            <w:tcW w:w="456" w:type="pct"/>
            <w:shd w:val="clear" w:color="auto" w:fill="FBE4D5" w:themeFill="accent2" w:themeFillTint="33"/>
            <w:vAlign w:val="center"/>
          </w:tcPr>
          <w:p w14:paraId="038444B4" w14:textId="77777777" w:rsidR="00785983" w:rsidRPr="00785983" w:rsidRDefault="00785983" w:rsidP="00563277">
            <w:pPr>
              <w:pStyle w:val="afe"/>
              <w:jc w:val="center"/>
            </w:pPr>
            <w:r w:rsidRPr="00785983">
              <w:t>SGMII</w:t>
            </w:r>
          </w:p>
        </w:tc>
      </w:tr>
    </w:tbl>
    <w:p w14:paraId="23C4E7BA" w14:textId="77777777" w:rsidR="00785983" w:rsidRPr="00785983" w:rsidRDefault="00785983" w:rsidP="00785983">
      <w:pPr>
        <w:pStyle w:val="a2"/>
        <w:ind w:firstLine="480"/>
      </w:pPr>
    </w:p>
    <w:p w14:paraId="53FA998B" w14:textId="347BA2ED" w:rsidR="00785983" w:rsidRPr="00785983" w:rsidRDefault="00785983" w:rsidP="00785983">
      <w:pPr>
        <w:pStyle w:val="a2"/>
        <w:ind w:firstLine="480"/>
      </w:pPr>
      <w:r w:rsidRPr="00785983">
        <w:rPr>
          <w:rFonts w:hint="eastAsia"/>
        </w:rPr>
        <w:t>T4240RDB</w:t>
      </w:r>
      <w:r w:rsidRPr="00785983">
        <w:rPr>
          <w:rFonts w:hint="eastAsia"/>
        </w:rPr>
        <w:t>使用</w:t>
      </w:r>
      <w:r w:rsidRPr="00785983">
        <w:rPr>
          <w:rFonts w:hint="eastAsia"/>
        </w:rPr>
        <w:t>In</w:t>
      </w:r>
      <w:r w:rsidR="003D1D81">
        <w:t>phi/</w:t>
      </w:r>
      <w:r w:rsidRPr="00785983">
        <w:t>Cortina</w:t>
      </w:r>
      <w:r w:rsidRPr="00785983">
        <w:rPr>
          <w:rFonts w:hint="eastAsia"/>
        </w:rPr>
        <w:t>公司的</w:t>
      </w:r>
      <w:r w:rsidRPr="00785983">
        <w:rPr>
          <w:rFonts w:hint="eastAsia"/>
        </w:rPr>
        <w:t>CS4340</w:t>
      </w:r>
      <w:r w:rsidRPr="00785983">
        <w:rPr>
          <w:rFonts w:hint="eastAsia"/>
        </w:rPr>
        <w:t>作为</w:t>
      </w:r>
      <w:r w:rsidRPr="00785983">
        <w:rPr>
          <w:rFonts w:hint="eastAsia"/>
        </w:rPr>
        <w:t>PHY</w:t>
      </w:r>
      <w:r w:rsidRPr="00785983">
        <w:rPr>
          <w:rFonts w:hint="eastAsia"/>
        </w:rPr>
        <w:t>来连接</w:t>
      </w:r>
      <w:r w:rsidRPr="00785983">
        <w:rPr>
          <w:rFonts w:hint="eastAsia"/>
        </w:rPr>
        <w:t>T4240</w:t>
      </w:r>
      <w:r w:rsidRPr="00785983">
        <w:rPr>
          <w:rFonts w:hint="eastAsia"/>
        </w:rPr>
        <w:t>和</w:t>
      </w:r>
      <w:r w:rsidRPr="00785983">
        <w:rPr>
          <w:rFonts w:hint="eastAsia"/>
        </w:rPr>
        <w:t>SFP</w:t>
      </w:r>
      <w:r w:rsidRPr="00785983">
        <w:t>+</w:t>
      </w:r>
      <w:r w:rsidRPr="00785983">
        <w:t>。</w:t>
      </w:r>
      <w:r w:rsidRPr="00785983">
        <w:rPr>
          <w:rFonts w:hint="eastAsia"/>
        </w:rPr>
        <w:t>然而由于</w:t>
      </w:r>
      <w:r w:rsidRPr="00785983">
        <w:rPr>
          <w:rFonts w:hint="eastAsia"/>
        </w:rPr>
        <w:t>CS4340</w:t>
      </w:r>
      <w:r w:rsidRPr="00785983">
        <w:rPr>
          <w:rFonts w:hint="eastAsia"/>
        </w:rPr>
        <w:t>无法购买，我们选用</w:t>
      </w:r>
      <w:r w:rsidRPr="00785983">
        <w:rPr>
          <w:rFonts w:hint="eastAsia"/>
        </w:rPr>
        <w:t>Microsemi</w:t>
      </w:r>
      <w:r w:rsidRPr="00785983">
        <w:t>/Vitesse</w:t>
      </w:r>
      <w:r w:rsidRPr="00785983">
        <w:rPr>
          <w:rFonts w:hint="eastAsia"/>
        </w:rPr>
        <w:t>公司的</w:t>
      </w:r>
      <w:r w:rsidRPr="00785983">
        <w:rPr>
          <w:rFonts w:hint="eastAsia"/>
        </w:rPr>
        <w:t>VSC8248</w:t>
      </w:r>
      <w:r w:rsidR="001626E0">
        <w:t xml:space="preserve"> </w:t>
      </w:r>
      <w:r w:rsidR="001626E0">
        <w:fldChar w:fldCharType="begin"/>
      </w:r>
      <w:r w:rsidR="001626E0">
        <w:instrText xml:space="preserve"> REF _Ref484267032 \r \h </w:instrText>
      </w:r>
      <w:r w:rsidR="001626E0">
        <w:fldChar w:fldCharType="separate"/>
      </w:r>
      <w:r w:rsidR="007033F6">
        <w:t>[27]</w:t>
      </w:r>
      <w:r w:rsidR="001626E0">
        <w:fldChar w:fldCharType="end"/>
      </w:r>
      <w:r w:rsidRPr="00785983">
        <w:rPr>
          <w:rFonts w:hint="eastAsia"/>
        </w:rPr>
        <w:t>作为替代，如</w:t>
      </w:r>
      <w:r w:rsidR="009F6623">
        <w:fldChar w:fldCharType="begin"/>
      </w:r>
      <w:r w:rsidR="009F6623">
        <w:instrText xml:space="preserve"> </w:instrText>
      </w:r>
      <w:r w:rsidR="009F6623">
        <w:rPr>
          <w:rFonts w:hint="eastAsia"/>
        </w:rPr>
        <w:instrText>REF _Ref481564584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19</w:t>
      </w:r>
      <w:r w:rsidR="009F6623">
        <w:fldChar w:fldCharType="end"/>
      </w:r>
      <w:r w:rsidRPr="00785983">
        <w:rPr>
          <w:rFonts w:hint="eastAsia"/>
        </w:rPr>
        <w:t>所示。</w:t>
      </w:r>
    </w:p>
    <w:p w14:paraId="7D205BEF" w14:textId="77777777" w:rsidR="00404F86" w:rsidRDefault="00785983" w:rsidP="00404F86">
      <w:pPr>
        <w:pStyle w:val="af7"/>
        <w:keepNext/>
        <w:spacing w:before="156"/>
      </w:pPr>
      <w:r w:rsidRPr="00785983">
        <w:lastRenderedPageBreak/>
        <w:drawing>
          <wp:inline distT="0" distB="0" distL="0" distR="0" wp14:anchorId="232E354F" wp14:editId="13E5FA84">
            <wp:extent cx="3586163" cy="75043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56295" cy="765114"/>
                    </a:xfrm>
                    <a:prstGeom prst="rect">
                      <a:avLst/>
                    </a:prstGeom>
                  </pic:spPr>
                </pic:pic>
              </a:graphicData>
            </a:graphic>
          </wp:inline>
        </w:drawing>
      </w:r>
    </w:p>
    <w:p w14:paraId="5AD60C40" w14:textId="261A86AE" w:rsidR="00785983" w:rsidRPr="00785983" w:rsidRDefault="00404F86" w:rsidP="00404F86">
      <w:pPr>
        <w:pStyle w:val="aff0"/>
      </w:pPr>
      <w:bookmarkStart w:id="323" w:name="_Ref481564584"/>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19</w:t>
      </w:r>
      <w:r w:rsidR="00CA3B33">
        <w:fldChar w:fldCharType="end"/>
      </w:r>
      <w:bookmarkEnd w:id="323"/>
      <w:r>
        <w:t xml:space="preserve">  VSC8248</w:t>
      </w:r>
      <w:r>
        <w:rPr>
          <w:rFonts w:hint="eastAsia"/>
        </w:rPr>
        <w:t>应用</w:t>
      </w:r>
    </w:p>
    <w:p w14:paraId="64AE901A" w14:textId="559E880F" w:rsidR="00785983" w:rsidRPr="00785983" w:rsidRDefault="00785983" w:rsidP="000E5B8E">
      <w:pPr>
        <w:pStyle w:val="a2"/>
        <w:ind w:firstLine="480"/>
      </w:pPr>
      <w:r w:rsidRPr="00785983">
        <w:rPr>
          <w:rFonts w:hint="eastAsia"/>
        </w:rPr>
        <w:t>我们首先查看</w:t>
      </w:r>
      <w:r w:rsidR="009F6623">
        <w:fldChar w:fldCharType="begin"/>
      </w:r>
      <w:r w:rsidR="009F6623">
        <w:instrText xml:space="preserve"> </w:instrText>
      </w:r>
      <w:r w:rsidR="009F6623">
        <w:rPr>
          <w:rFonts w:hint="eastAsia"/>
        </w:rPr>
        <w:instrText>REF _Ref481564584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19</w:t>
      </w:r>
      <w:r w:rsidR="009F6623">
        <w:fldChar w:fldCharType="end"/>
      </w:r>
      <w:r w:rsidRPr="00785983">
        <w:rPr>
          <w:rFonts w:hint="eastAsia"/>
        </w:rPr>
        <w:t>中</w:t>
      </w:r>
      <w:r w:rsidRPr="00785983">
        <w:rPr>
          <w:rFonts w:hint="eastAsia"/>
        </w:rPr>
        <w:t>E</w:t>
      </w:r>
      <w:r w:rsidRPr="00785983">
        <w:rPr>
          <w:rFonts w:hint="eastAsia"/>
        </w:rPr>
        <w:t>点和</w:t>
      </w:r>
      <w:r w:rsidRPr="00785983">
        <w:rPr>
          <w:rFonts w:hint="eastAsia"/>
        </w:rPr>
        <w:t>F</w:t>
      </w:r>
      <w:r w:rsidRPr="00785983">
        <w:rPr>
          <w:rFonts w:hint="eastAsia"/>
        </w:rPr>
        <w:t>点信号质量</w:t>
      </w:r>
      <w:r w:rsidRPr="00785983">
        <w:t>，</w:t>
      </w:r>
      <w:r w:rsidRPr="00785983">
        <w:rPr>
          <w:rFonts w:hint="eastAsia"/>
        </w:rPr>
        <w:t>如</w:t>
      </w:r>
      <w:r w:rsidR="00563277">
        <w:fldChar w:fldCharType="begin"/>
      </w:r>
      <w:r w:rsidR="00563277">
        <w:instrText xml:space="preserve"> </w:instrText>
      </w:r>
      <w:r w:rsidR="00563277">
        <w:rPr>
          <w:rFonts w:hint="eastAsia"/>
        </w:rPr>
        <w:instrText>REF _Ref482024891 \h</w:instrText>
      </w:r>
      <w:r w:rsidR="00563277">
        <w:instrText xml:space="preserve"> </w:instrText>
      </w:r>
      <w:r w:rsidR="00563277">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5</w:t>
      </w:r>
      <w:r w:rsidR="00563277">
        <w:fldChar w:fldCharType="end"/>
      </w:r>
      <w:r w:rsidRPr="00785983">
        <w:rPr>
          <w:rFonts w:hint="eastAsia"/>
        </w:rPr>
        <w:t>和</w:t>
      </w:r>
      <w:r w:rsidR="00563277">
        <w:fldChar w:fldCharType="begin"/>
      </w:r>
      <w:r w:rsidR="00563277">
        <w:instrText xml:space="preserve"> </w:instrText>
      </w:r>
      <w:r w:rsidR="00563277">
        <w:rPr>
          <w:rFonts w:hint="eastAsia"/>
        </w:rPr>
        <w:instrText>REF _Ref482024960 \h</w:instrText>
      </w:r>
      <w:r w:rsidR="00563277">
        <w:instrText xml:space="preserve"> </w:instrText>
      </w:r>
      <w:r w:rsidR="00563277">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6</w:t>
      </w:r>
      <w:r w:rsidR="00563277">
        <w:fldChar w:fldCharType="end"/>
      </w:r>
      <w:r w:rsidRPr="00785983">
        <w:rPr>
          <w:rFonts w:hint="eastAsia"/>
        </w:rPr>
        <w:t>所示。</w:t>
      </w:r>
      <w:r w:rsidRPr="00785983">
        <w:t>VSC8248</w:t>
      </w:r>
      <w:r w:rsidRPr="00785983">
        <w:rPr>
          <w:rFonts w:hint="eastAsia"/>
        </w:rPr>
        <w:t>的</w:t>
      </w:r>
      <w:r w:rsidRPr="00785983">
        <w:rPr>
          <w:rFonts w:hint="eastAsia"/>
        </w:rPr>
        <w:t>Re</w:t>
      </w:r>
      <w:r w:rsidRPr="00785983">
        <w:t>ceive Path</w:t>
      </w:r>
      <w:r w:rsidRPr="00785983">
        <w:rPr>
          <w:rFonts w:hint="eastAsia"/>
        </w:rPr>
        <w:t>输出和</w:t>
      </w:r>
      <w:r w:rsidRPr="00785983">
        <w:rPr>
          <w:rFonts w:hint="eastAsia"/>
        </w:rPr>
        <w:t>Transmit</w:t>
      </w:r>
      <w:r w:rsidRPr="00785983">
        <w:t xml:space="preserve"> Path</w:t>
      </w:r>
      <w:r w:rsidRPr="00785983">
        <w:rPr>
          <w:rFonts w:hint="eastAsia"/>
        </w:rPr>
        <w:t>输入满足</w:t>
      </w:r>
      <w:r w:rsidRPr="00785983">
        <w:rPr>
          <w:rFonts w:hint="eastAsia"/>
        </w:rPr>
        <w:t>INF-8077i</w:t>
      </w:r>
      <w:r w:rsidRPr="00785983">
        <w:rPr>
          <w:rFonts w:hint="eastAsia"/>
        </w:rPr>
        <w:t>中</w:t>
      </w:r>
      <w:r w:rsidRPr="00785983">
        <w:rPr>
          <w:rFonts w:hint="eastAsia"/>
        </w:rPr>
        <w:t>XFI</w:t>
      </w:r>
      <w:r w:rsidRPr="00785983">
        <w:rPr>
          <w:rFonts w:hint="eastAsia"/>
        </w:rPr>
        <w:t>接口的定义，也就是说</w:t>
      </w:r>
      <w:r w:rsidRPr="00785983">
        <w:rPr>
          <w:rFonts w:hint="eastAsia"/>
        </w:rPr>
        <w:t>VSC8248</w:t>
      </w:r>
      <w:r w:rsidRPr="00785983">
        <w:rPr>
          <w:rFonts w:hint="eastAsia"/>
        </w:rPr>
        <w:t>可以用于</w:t>
      </w:r>
      <w:r w:rsidRPr="00785983">
        <w:rPr>
          <w:rFonts w:hint="eastAsia"/>
        </w:rPr>
        <w:t>T4240</w:t>
      </w:r>
      <w:r w:rsidRPr="00785983">
        <w:rPr>
          <w:rFonts w:hint="eastAsia"/>
        </w:rPr>
        <w:t>和</w:t>
      </w:r>
      <w:r w:rsidRPr="00785983">
        <w:rPr>
          <w:rFonts w:hint="eastAsia"/>
        </w:rPr>
        <w:t>SFP+</w:t>
      </w:r>
      <w:r w:rsidRPr="00785983">
        <w:rPr>
          <w:rFonts w:hint="eastAsia"/>
        </w:rPr>
        <w:t>之间信号调理。</w:t>
      </w:r>
    </w:p>
    <w:p w14:paraId="16DBD54E" w14:textId="673A4E47" w:rsidR="00E05822" w:rsidRDefault="00E05822" w:rsidP="00E05822">
      <w:pPr>
        <w:pStyle w:val="aff0"/>
        <w:keepNext/>
      </w:pPr>
      <w:bookmarkStart w:id="324" w:name="_Ref482024891"/>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5</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5</w:t>
      </w:r>
      <w:r w:rsidR="005F5086">
        <w:fldChar w:fldCharType="end"/>
      </w:r>
      <w:bookmarkEnd w:id="324"/>
      <w:r>
        <w:t xml:space="preserve">  </w:t>
      </w:r>
      <w:r>
        <w:rPr>
          <w:rFonts w:hint="eastAsia"/>
        </w:rPr>
        <w:t>VSC8248 RXOUT</w:t>
      </w:r>
      <w:r>
        <w:rPr>
          <w:rFonts w:hint="eastAsia"/>
        </w:rPr>
        <w:t>信号</w:t>
      </w:r>
      <w:r>
        <w:rPr>
          <w:rFonts w:hint="eastAsia"/>
        </w:rPr>
        <w:t>Jitter</w:t>
      </w:r>
      <w:r>
        <w:rPr>
          <w:rFonts w:hint="eastAsia"/>
        </w:rPr>
        <w:t>要求</w:t>
      </w:r>
    </w:p>
    <w:tbl>
      <w:tblPr>
        <w:tblStyle w:val="afd"/>
        <w:tblW w:w="5000" w:type="pct"/>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16"/>
        <w:gridCol w:w="999"/>
        <w:gridCol w:w="1120"/>
        <w:gridCol w:w="1231"/>
        <w:gridCol w:w="1120"/>
      </w:tblGrid>
      <w:tr w:rsidR="00785983" w:rsidRPr="00785983" w14:paraId="06BEF720" w14:textId="77777777" w:rsidTr="00A5289D">
        <w:tc>
          <w:tcPr>
            <w:tcW w:w="2302" w:type="pct"/>
            <w:vAlign w:val="center"/>
          </w:tcPr>
          <w:p w14:paraId="4C4799C6" w14:textId="77777777" w:rsidR="00785983" w:rsidRPr="00785983" w:rsidRDefault="00785983" w:rsidP="00A5289D">
            <w:pPr>
              <w:pStyle w:val="afe"/>
              <w:jc w:val="center"/>
            </w:pPr>
            <w:r w:rsidRPr="00785983">
              <w:t>Deterministic jitter</w:t>
            </w:r>
          </w:p>
        </w:tc>
        <w:tc>
          <w:tcPr>
            <w:tcW w:w="602" w:type="pct"/>
            <w:vAlign w:val="center"/>
          </w:tcPr>
          <w:p w14:paraId="71E32302" w14:textId="77777777" w:rsidR="00785983" w:rsidRPr="00785983" w:rsidRDefault="00785983" w:rsidP="00A5289D">
            <w:pPr>
              <w:pStyle w:val="afe"/>
              <w:jc w:val="center"/>
            </w:pPr>
            <w:r w:rsidRPr="00785983">
              <w:t>DJ</w:t>
            </w:r>
          </w:p>
        </w:tc>
        <w:tc>
          <w:tcPr>
            <w:tcW w:w="676" w:type="pct"/>
            <w:vAlign w:val="center"/>
          </w:tcPr>
          <w:p w14:paraId="31C2FB03" w14:textId="77777777" w:rsidR="00785983" w:rsidRPr="00785983" w:rsidRDefault="00785983" w:rsidP="00A5289D">
            <w:pPr>
              <w:pStyle w:val="afe"/>
              <w:jc w:val="center"/>
            </w:pPr>
          </w:p>
        </w:tc>
        <w:tc>
          <w:tcPr>
            <w:tcW w:w="743" w:type="pct"/>
            <w:vAlign w:val="center"/>
          </w:tcPr>
          <w:p w14:paraId="20248286" w14:textId="77777777" w:rsidR="00785983" w:rsidRPr="00785983" w:rsidRDefault="00785983" w:rsidP="00A5289D">
            <w:pPr>
              <w:pStyle w:val="afe"/>
              <w:jc w:val="center"/>
            </w:pPr>
            <w:r w:rsidRPr="00785983">
              <w:t>0.18</w:t>
            </w:r>
          </w:p>
        </w:tc>
        <w:tc>
          <w:tcPr>
            <w:tcW w:w="676" w:type="pct"/>
            <w:vAlign w:val="center"/>
          </w:tcPr>
          <w:p w14:paraId="33B01FC1" w14:textId="77777777" w:rsidR="00785983" w:rsidRPr="00785983" w:rsidRDefault="00785983" w:rsidP="00A5289D">
            <w:pPr>
              <w:pStyle w:val="afe"/>
              <w:jc w:val="center"/>
            </w:pPr>
            <w:r w:rsidRPr="00785983">
              <w:rPr>
                <w:rFonts w:hint="eastAsia"/>
              </w:rPr>
              <w:t>UI</w:t>
            </w:r>
          </w:p>
        </w:tc>
      </w:tr>
      <w:tr w:rsidR="00785983" w:rsidRPr="00785983" w14:paraId="353D632F" w14:textId="77777777" w:rsidTr="00A5289D">
        <w:tc>
          <w:tcPr>
            <w:tcW w:w="2302" w:type="pct"/>
            <w:vAlign w:val="center"/>
          </w:tcPr>
          <w:p w14:paraId="671B2917" w14:textId="77777777" w:rsidR="00785983" w:rsidRPr="00785983" w:rsidRDefault="00785983" w:rsidP="00A5289D">
            <w:pPr>
              <w:pStyle w:val="afe"/>
              <w:jc w:val="center"/>
            </w:pPr>
            <w:r w:rsidRPr="00785983">
              <w:t>Eye mask X1</w:t>
            </w:r>
          </w:p>
        </w:tc>
        <w:tc>
          <w:tcPr>
            <w:tcW w:w="602" w:type="pct"/>
            <w:vAlign w:val="center"/>
          </w:tcPr>
          <w:p w14:paraId="1804467A" w14:textId="77777777" w:rsidR="00785983" w:rsidRPr="00785983" w:rsidRDefault="00785983" w:rsidP="00A5289D">
            <w:pPr>
              <w:pStyle w:val="afe"/>
              <w:jc w:val="center"/>
            </w:pPr>
            <w:r w:rsidRPr="00785983">
              <w:t>X1</w:t>
            </w:r>
          </w:p>
        </w:tc>
        <w:tc>
          <w:tcPr>
            <w:tcW w:w="676" w:type="pct"/>
            <w:vAlign w:val="center"/>
          </w:tcPr>
          <w:p w14:paraId="7710781B" w14:textId="77777777" w:rsidR="00785983" w:rsidRPr="00785983" w:rsidRDefault="00785983" w:rsidP="00A5289D">
            <w:pPr>
              <w:pStyle w:val="afe"/>
              <w:jc w:val="center"/>
            </w:pPr>
          </w:p>
        </w:tc>
        <w:tc>
          <w:tcPr>
            <w:tcW w:w="743" w:type="pct"/>
            <w:vAlign w:val="center"/>
          </w:tcPr>
          <w:p w14:paraId="4DDC9014" w14:textId="77777777" w:rsidR="00785983" w:rsidRPr="00785983" w:rsidRDefault="00785983" w:rsidP="00A5289D">
            <w:pPr>
              <w:pStyle w:val="afe"/>
              <w:jc w:val="center"/>
            </w:pPr>
            <w:r w:rsidRPr="00785983">
              <w:t>0.15</w:t>
            </w:r>
          </w:p>
        </w:tc>
        <w:tc>
          <w:tcPr>
            <w:tcW w:w="676" w:type="pct"/>
            <w:vAlign w:val="center"/>
          </w:tcPr>
          <w:p w14:paraId="21903B3D" w14:textId="77777777" w:rsidR="00785983" w:rsidRPr="00785983" w:rsidRDefault="00785983" w:rsidP="00A5289D">
            <w:pPr>
              <w:pStyle w:val="afe"/>
              <w:jc w:val="center"/>
            </w:pPr>
            <w:r w:rsidRPr="00785983">
              <w:rPr>
                <w:rFonts w:hint="eastAsia"/>
              </w:rPr>
              <w:t>UI</w:t>
            </w:r>
          </w:p>
        </w:tc>
      </w:tr>
      <w:tr w:rsidR="00785983" w:rsidRPr="00785983" w14:paraId="6CC45902" w14:textId="77777777" w:rsidTr="00A5289D">
        <w:tc>
          <w:tcPr>
            <w:tcW w:w="2302" w:type="pct"/>
            <w:vAlign w:val="center"/>
          </w:tcPr>
          <w:p w14:paraId="0F12DB9E" w14:textId="77777777" w:rsidR="00785983" w:rsidRPr="00785983" w:rsidRDefault="00785983" w:rsidP="00A5289D">
            <w:pPr>
              <w:pStyle w:val="afe"/>
              <w:jc w:val="center"/>
            </w:pPr>
            <w:r w:rsidRPr="00785983">
              <w:t>Eye mask X2</w:t>
            </w:r>
          </w:p>
        </w:tc>
        <w:tc>
          <w:tcPr>
            <w:tcW w:w="602" w:type="pct"/>
            <w:vAlign w:val="center"/>
          </w:tcPr>
          <w:p w14:paraId="617FF232" w14:textId="77777777" w:rsidR="00785983" w:rsidRPr="00785983" w:rsidRDefault="00785983" w:rsidP="00A5289D">
            <w:pPr>
              <w:pStyle w:val="afe"/>
              <w:jc w:val="center"/>
            </w:pPr>
            <w:r w:rsidRPr="00785983">
              <w:t>X2</w:t>
            </w:r>
          </w:p>
        </w:tc>
        <w:tc>
          <w:tcPr>
            <w:tcW w:w="676" w:type="pct"/>
            <w:vAlign w:val="center"/>
          </w:tcPr>
          <w:p w14:paraId="047B520B" w14:textId="77777777" w:rsidR="00785983" w:rsidRPr="00785983" w:rsidRDefault="00785983" w:rsidP="00A5289D">
            <w:pPr>
              <w:pStyle w:val="afe"/>
              <w:jc w:val="center"/>
            </w:pPr>
          </w:p>
        </w:tc>
        <w:tc>
          <w:tcPr>
            <w:tcW w:w="743" w:type="pct"/>
            <w:vAlign w:val="center"/>
          </w:tcPr>
          <w:p w14:paraId="0A07165D" w14:textId="77777777" w:rsidR="00785983" w:rsidRPr="00785983" w:rsidRDefault="00785983" w:rsidP="00A5289D">
            <w:pPr>
              <w:pStyle w:val="afe"/>
              <w:jc w:val="center"/>
            </w:pPr>
            <w:r w:rsidRPr="00785983">
              <w:t>0.4</w:t>
            </w:r>
          </w:p>
        </w:tc>
        <w:tc>
          <w:tcPr>
            <w:tcW w:w="676" w:type="pct"/>
            <w:vAlign w:val="center"/>
          </w:tcPr>
          <w:p w14:paraId="4CF1A143" w14:textId="77777777" w:rsidR="00785983" w:rsidRPr="00785983" w:rsidRDefault="00785983" w:rsidP="00A5289D">
            <w:pPr>
              <w:pStyle w:val="afe"/>
              <w:jc w:val="center"/>
            </w:pPr>
            <w:r w:rsidRPr="00785983">
              <w:rPr>
                <w:rFonts w:hint="eastAsia"/>
              </w:rPr>
              <w:t>UI</w:t>
            </w:r>
          </w:p>
        </w:tc>
      </w:tr>
      <w:tr w:rsidR="00785983" w:rsidRPr="00785983" w14:paraId="1DA6EC46" w14:textId="77777777" w:rsidTr="00A5289D">
        <w:tc>
          <w:tcPr>
            <w:tcW w:w="2302" w:type="pct"/>
            <w:vAlign w:val="center"/>
          </w:tcPr>
          <w:p w14:paraId="4397A17B" w14:textId="77777777" w:rsidR="00785983" w:rsidRPr="00785983" w:rsidRDefault="00785983" w:rsidP="00A5289D">
            <w:pPr>
              <w:pStyle w:val="afe"/>
              <w:jc w:val="center"/>
            </w:pPr>
            <w:r w:rsidRPr="00785983">
              <w:t>Eye mask Y1</w:t>
            </w:r>
          </w:p>
        </w:tc>
        <w:tc>
          <w:tcPr>
            <w:tcW w:w="602" w:type="pct"/>
            <w:vAlign w:val="center"/>
          </w:tcPr>
          <w:p w14:paraId="2B1AB9FC" w14:textId="77777777" w:rsidR="00785983" w:rsidRPr="00785983" w:rsidRDefault="00785983" w:rsidP="00A5289D">
            <w:pPr>
              <w:pStyle w:val="afe"/>
              <w:jc w:val="center"/>
            </w:pPr>
            <w:r w:rsidRPr="00785983">
              <w:t>Y1</w:t>
            </w:r>
          </w:p>
        </w:tc>
        <w:tc>
          <w:tcPr>
            <w:tcW w:w="676" w:type="pct"/>
            <w:vAlign w:val="center"/>
          </w:tcPr>
          <w:p w14:paraId="3B5DCB45" w14:textId="77777777" w:rsidR="00785983" w:rsidRPr="00785983" w:rsidRDefault="00785983" w:rsidP="00A5289D">
            <w:pPr>
              <w:pStyle w:val="afe"/>
              <w:jc w:val="center"/>
            </w:pPr>
            <w:r w:rsidRPr="00785983">
              <w:rPr>
                <w:rFonts w:hint="eastAsia"/>
              </w:rPr>
              <w:t>180</w:t>
            </w:r>
          </w:p>
        </w:tc>
        <w:tc>
          <w:tcPr>
            <w:tcW w:w="743" w:type="pct"/>
            <w:vAlign w:val="center"/>
          </w:tcPr>
          <w:p w14:paraId="184BDDED" w14:textId="77777777" w:rsidR="00785983" w:rsidRPr="00785983" w:rsidRDefault="00785983" w:rsidP="00A5289D">
            <w:pPr>
              <w:pStyle w:val="afe"/>
              <w:jc w:val="center"/>
            </w:pPr>
          </w:p>
        </w:tc>
        <w:tc>
          <w:tcPr>
            <w:tcW w:w="676" w:type="pct"/>
            <w:vAlign w:val="center"/>
          </w:tcPr>
          <w:p w14:paraId="318D87FE" w14:textId="77777777" w:rsidR="00785983" w:rsidRPr="00785983" w:rsidRDefault="00785983" w:rsidP="00A5289D">
            <w:pPr>
              <w:pStyle w:val="afe"/>
              <w:jc w:val="center"/>
            </w:pPr>
            <w:r w:rsidRPr="00785983">
              <w:rPr>
                <w:rFonts w:hint="eastAsia"/>
              </w:rPr>
              <w:t>mV</w:t>
            </w:r>
          </w:p>
        </w:tc>
      </w:tr>
      <w:tr w:rsidR="00785983" w:rsidRPr="00785983" w14:paraId="4D55C9A2" w14:textId="77777777" w:rsidTr="00A5289D">
        <w:tc>
          <w:tcPr>
            <w:tcW w:w="2302" w:type="pct"/>
            <w:vAlign w:val="center"/>
          </w:tcPr>
          <w:p w14:paraId="27C2FA78" w14:textId="77777777" w:rsidR="00785983" w:rsidRPr="00785983" w:rsidRDefault="00785983" w:rsidP="00A5289D">
            <w:pPr>
              <w:pStyle w:val="afe"/>
              <w:jc w:val="center"/>
            </w:pPr>
            <w:r w:rsidRPr="00785983">
              <w:t>Eye mask Y2</w:t>
            </w:r>
          </w:p>
        </w:tc>
        <w:tc>
          <w:tcPr>
            <w:tcW w:w="602" w:type="pct"/>
            <w:vAlign w:val="center"/>
          </w:tcPr>
          <w:p w14:paraId="7E0F9A8B" w14:textId="77777777" w:rsidR="00785983" w:rsidRPr="00785983" w:rsidRDefault="00785983" w:rsidP="00A5289D">
            <w:pPr>
              <w:pStyle w:val="afe"/>
              <w:jc w:val="center"/>
            </w:pPr>
            <w:r w:rsidRPr="00785983">
              <w:t>Y2</w:t>
            </w:r>
          </w:p>
        </w:tc>
        <w:tc>
          <w:tcPr>
            <w:tcW w:w="676" w:type="pct"/>
            <w:vAlign w:val="center"/>
          </w:tcPr>
          <w:p w14:paraId="37A8B53E" w14:textId="77777777" w:rsidR="00785983" w:rsidRPr="00785983" w:rsidRDefault="00785983" w:rsidP="00A5289D">
            <w:pPr>
              <w:pStyle w:val="afe"/>
              <w:jc w:val="center"/>
            </w:pPr>
          </w:p>
        </w:tc>
        <w:tc>
          <w:tcPr>
            <w:tcW w:w="743" w:type="pct"/>
            <w:vAlign w:val="center"/>
          </w:tcPr>
          <w:p w14:paraId="5E3DD0FB" w14:textId="77777777" w:rsidR="00785983" w:rsidRPr="00785983" w:rsidRDefault="00785983" w:rsidP="00A5289D">
            <w:pPr>
              <w:pStyle w:val="afe"/>
              <w:jc w:val="center"/>
            </w:pPr>
            <w:r w:rsidRPr="00785983">
              <w:rPr>
                <w:rFonts w:hint="eastAsia"/>
              </w:rPr>
              <w:t>385</w:t>
            </w:r>
          </w:p>
        </w:tc>
        <w:tc>
          <w:tcPr>
            <w:tcW w:w="676" w:type="pct"/>
            <w:vAlign w:val="center"/>
          </w:tcPr>
          <w:p w14:paraId="048715A3" w14:textId="77777777" w:rsidR="00785983" w:rsidRPr="00785983" w:rsidRDefault="00785983" w:rsidP="00A5289D">
            <w:pPr>
              <w:pStyle w:val="afe"/>
              <w:jc w:val="center"/>
            </w:pPr>
            <w:r w:rsidRPr="00785983">
              <w:rPr>
                <w:rFonts w:hint="eastAsia"/>
              </w:rPr>
              <w:t>mV</w:t>
            </w:r>
          </w:p>
        </w:tc>
      </w:tr>
      <w:tr w:rsidR="00785983" w:rsidRPr="00785983" w14:paraId="7BB20CFE" w14:textId="77777777" w:rsidTr="00A5289D">
        <w:tc>
          <w:tcPr>
            <w:tcW w:w="2302" w:type="pct"/>
            <w:vAlign w:val="center"/>
          </w:tcPr>
          <w:p w14:paraId="6F252743" w14:textId="77777777" w:rsidR="00785983" w:rsidRPr="00785983" w:rsidRDefault="00785983" w:rsidP="00A5289D">
            <w:pPr>
              <w:pStyle w:val="afe"/>
              <w:jc w:val="center"/>
            </w:pPr>
            <w:r w:rsidRPr="00785983">
              <w:t>Total jitter</w:t>
            </w:r>
          </w:p>
        </w:tc>
        <w:tc>
          <w:tcPr>
            <w:tcW w:w="602" w:type="pct"/>
            <w:vAlign w:val="center"/>
          </w:tcPr>
          <w:p w14:paraId="7F602641" w14:textId="77777777" w:rsidR="00785983" w:rsidRPr="00785983" w:rsidRDefault="00785983" w:rsidP="00A5289D">
            <w:pPr>
              <w:pStyle w:val="afe"/>
              <w:jc w:val="center"/>
            </w:pPr>
            <w:r w:rsidRPr="00785983">
              <w:rPr>
                <w:rFonts w:hint="eastAsia"/>
              </w:rPr>
              <w:t>TJ</w:t>
            </w:r>
          </w:p>
        </w:tc>
        <w:tc>
          <w:tcPr>
            <w:tcW w:w="676" w:type="pct"/>
            <w:vAlign w:val="center"/>
          </w:tcPr>
          <w:p w14:paraId="26A881A1" w14:textId="77777777" w:rsidR="00785983" w:rsidRPr="00785983" w:rsidRDefault="00785983" w:rsidP="00A5289D">
            <w:pPr>
              <w:pStyle w:val="afe"/>
              <w:jc w:val="center"/>
            </w:pPr>
          </w:p>
        </w:tc>
        <w:tc>
          <w:tcPr>
            <w:tcW w:w="743" w:type="pct"/>
            <w:vAlign w:val="center"/>
          </w:tcPr>
          <w:p w14:paraId="2981B443" w14:textId="77777777" w:rsidR="00785983" w:rsidRPr="00785983" w:rsidRDefault="00785983" w:rsidP="00A5289D">
            <w:pPr>
              <w:pStyle w:val="afe"/>
              <w:jc w:val="center"/>
            </w:pPr>
            <w:r w:rsidRPr="00785983">
              <w:rPr>
                <w:rFonts w:hint="eastAsia"/>
              </w:rPr>
              <w:t>0.30</w:t>
            </w:r>
          </w:p>
        </w:tc>
        <w:tc>
          <w:tcPr>
            <w:tcW w:w="676" w:type="pct"/>
            <w:vAlign w:val="center"/>
          </w:tcPr>
          <w:p w14:paraId="6FED3FB6" w14:textId="77777777" w:rsidR="00785983" w:rsidRPr="00785983" w:rsidRDefault="00785983" w:rsidP="00A5289D">
            <w:pPr>
              <w:pStyle w:val="afe"/>
              <w:jc w:val="center"/>
            </w:pPr>
            <w:r w:rsidRPr="00785983">
              <w:rPr>
                <w:rFonts w:hint="eastAsia"/>
              </w:rPr>
              <w:t>UI</w:t>
            </w:r>
          </w:p>
        </w:tc>
      </w:tr>
    </w:tbl>
    <w:p w14:paraId="030FDE19" w14:textId="28BF3AFD" w:rsidR="000E5B8E" w:rsidRDefault="000E5B8E" w:rsidP="000E5B8E">
      <w:pPr>
        <w:pStyle w:val="aff0"/>
        <w:keepNext/>
      </w:pPr>
      <w:bookmarkStart w:id="325" w:name="_Ref482024960"/>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5</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6</w:t>
      </w:r>
      <w:r w:rsidR="005F5086">
        <w:fldChar w:fldCharType="end"/>
      </w:r>
      <w:bookmarkEnd w:id="325"/>
      <w:r>
        <w:t xml:space="preserve">  </w:t>
      </w:r>
      <w:r>
        <w:rPr>
          <w:rFonts w:hint="eastAsia"/>
        </w:rPr>
        <w:t>VSC8248 TXIN</w:t>
      </w:r>
      <w:r>
        <w:rPr>
          <w:rFonts w:hint="eastAsia"/>
        </w:rPr>
        <w:t>信号</w:t>
      </w:r>
      <w:r>
        <w:rPr>
          <w:rFonts w:hint="eastAsia"/>
        </w:rPr>
        <w:t>Jitter</w:t>
      </w:r>
      <w:r>
        <w:rPr>
          <w:rFonts w:hint="eastAsia"/>
        </w:rPr>
        <w:t>要求</w:t>
      </w:r>
    </w:p>
    <w:tbl>
      <w:tblPr>
        <w:tblStyle w:val="afd"/>
        <w:tblW w:w="5000" w:type="pct"/>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4889"/>
        <w:gridCol w:w="1185"/>
        <w:gridCol w:w="573"/>
        <w:gridCol w:w="926"/>
        <w:gridCol w:w="713"/>
      </w:tblGrid>
      <w:tr w:rsidR="00785983" w:rsidRPr="00785983" w14:paraId="5B1BBB4A" w14:textId="77777777" w:rsidTr="00A5289D">
        <w:trPr>
          <w:jc w:val="center"/>
        </w:trPr>
        <w:tc>
          <w:tcPr>
            <w:tcW w:w="2950" w:type="pct"/>
            <w:vAlign w:val="center"/>
          </w:tcPr>
          <w:p w14:paraId="6720F764" w14:textId="77777777" w:rsidR="00785983" w:rsidRPr="00785983" w:rsidRDefault="00785983" w:rsidP="00A5289D">
            <w:pPr>
              <w:pStyle w:val="afe"/>
              <w:jc w:val="center"/>
            </w:pPr>
            <w:r w:rsidRPr="00785983">
              <w:t>Eye mask X1</w:t>
            </w:r>
          </w:p>
        </w:tc>
        <w:tc>
          <w:tcPr>
            <w:tcW w:w="715" w:type="pct"/>
            <w:vAlign w:val="center"/>
          </w:tcPr>
          <w:p w14:paraId="76BFA120" w14:textId="77777777" w:rsidR="00785983" w:rsidRPr="00785983" w:rsidRDefault="00785983" w:rsidP="00A5289D">
            <w:pPr>
              <w:pStyle w:val="afe"/>
              <w:jc w:val="center"/>
            </w:pPr>
            <w:r w:rsidRPr="00785983">
              <w:t>X1</w:t>
            </w:r>
          </w:p>
        </w:tc>
        <w:tc>
          <w:tcPr>
            <w:tcW w:w="346" w:type="pct"/>
            <w:vAlign w:val="center"/>
          </w:tcPr>
          <w:p w14:paraId="309534BF" w14:textId="77777777" w:rsidR="00785983" w:rsidRPr="00785983" w:rsidRDefault="00785983" w:rsidP="00A5289D">
            <w:pPr>
              <w:pStyle w:val="afe"/>
              <w:jc w:val="center"/>
            </w:pPr>
          </w:p>
        </w:tc>
        <w:tc>
          <w:tcPr>
            <w:tcW w:w="559" w:type="pct"/>
            <w:vAlign w:val="center"/>
          </w:tcPr>
          <w:p w14:paraId="6715616B" w14:textId="77777777" w:rsidR="00785983" w:rsidRPr="00785983" w:rsidRDefault="00785983" w:rsidP="00A5289D">
            <w:pPr>
              <w:pStyle w:val="afe"/>
              <w:jc w:val="center"/>
            </w:pPr>
            <w:r w:rsidRPr="00785983">
              <w:t>0.305</w:t>
            </w:r>
          </w:p>
        </w:tc>
        <w:tc>
          <w:tcPr>
            <w:tcW w:w="431" w:type="pct"/>
            <w:vAlign w:val="center"/>
          </w:tcPr>
          <w:p w14:paraId="3A474480" w14:textId="77777777" w:rsidR="00785983" w:rsidRPr="00785983" w:rsidRDefault="00785983" w:rsidP="00A5289D">
            <w:pPr>
              <w:pStyle w:val="afe"/>
              <w:jc w:val="center"/>
            </w:pPr>
            <w:r w:rsidRPr="00785983">
              <w:t>UI</w:t>
            </w:r>
          </w:p>
        </w:tc>
      </w:tr>
      <w:tr w:rsidR="00785983" w:rsidRPr="00785983" w14:paraId="0C9F9A95" w14:textId="77777777" w:rsidTr="00A5289D">
        <w:trPr>
          <w:jc w:val="center"/>
        </w:trPr>
        <w:tc>
          <w:tcPr>
            <w:tcW w:w="2950" w:type="pct"/>
            <w:vAlign w:val="center"/>
          </w:tcPr>
          <w:p w14:paraId="51ECE916" w14:textId="77777777" w:rsidR="00785983" w:rsidRPr="00785983" w:rsidRDefault="00785983" w:rsidP="00A5289D">
            <w:pPr>
              <w:pStyle w:val="afe"/>
              <w:jc w:val="center"/>
            </w:pPr>
            <w:r w:rsidRPr="00785983">
              <w:t>Eye mask Y1</w:t>
            </w:r>
          </w:p>
        </w:tc>
        <w:tc>
          <w:tcPr>
            <w:tcW w:w="715" w:type="pct"/>
            <w:vAlign w:val="center"/>
          </w:tcPr>
          <w:p w14:paraId="08B6DDB8" w14:textId="77777777" w:rsidR="00785983" w:rsidRPr="00785983" w:rsidRDefault="00785983" w:rsidP="00A5289D">
            <w:pPr>
              <w:pStyle w:val="afe"/>
              <w:jc w:val="center"/>
            </w:pPr>
            <w:r w:rsidRPr="00785983">
              <w:t>Y1</w:t>
            </w:r>
          </w:p>
        </w:tc>
        <w:tc>
          <w:tcPr>
            <w:tcW w:w="346" w:type="pct"/>
            <w:vAlign w:val="center"/>
          </w:tcPr>
          <w:p w14:paraId="6A647E75" w14:textId="77777777" w:rsidR="00785983" w:rsidRPr="00785983" w:rsidRDefault="00785983" w:rsidP="00A5289D">
            <w:pPr>
              <w:pStyle w:val="afe"/>
              <w:jc w:val="center"/>
            </w:pPr>
            <w:r w:rsidRPr="00785983">
              <w:rPr>
                <w:rFonts w:hint="eastAsia"/>
              </w:rPr>
              <w:t>55</w:t>
            </w:r>
          </w:p>
        </w:tc>
        <w:tc>
          <w:tcPr>
            <w:tcW w:w="559" w:type="pct"/>
            <w:vAlign w:val="center"/>
          </w:tcPr>
          <w:p w14:paraId="2C544B90" w14:textId="77777777" w:rsidR="00785983" w:rsidRPr="00785983" w:rsidRDefault="00785983" w:rsidP="00A5289D">
            <w:pPr>
              <w:pStyle w:val="afe"/>
              <w:jc w:val="center"/>
            </w:pPr>
          </w:p>
        </w:tc>
        <w:tc>
          <w:tcPr>
            <w:tcW w:w="431" w:type="pct"/>
            <w:vAlign w:val="center"/>
          </w:tcPr>
          <w:p w14:paraId="38E38CDC" w14:textId="77777777" w:rsidR="00785983" w:rsidRPr="00785983" w:rsidRDefault="00785983" w:rsidP="00A5289D">
            <w:pPr>
              <w:pStyle w:val="afe"/>
              <w:jc w:val="center"/>
            </w:pPr>
            <w:r w:rsidRPr="00785983">
              <w:rPr>
                <w:rFonts w:hint="eastAsia"/>
              </w:rPr>
              <w:t>mV</w:t>
            </w:r>
          </w:p>
        </w:tc>
      </w:tr>
      <w:tr w:rsidR="00785983" w:rsidRPr="00785983" w14:paraId="3A2848E6" w14:textId="77777777" w:rsidTr="00A5289D">
        <w:trPr>
          <w:jc w:val="center"/>
        </w:trPr>
        <w:tc>
          <w:tcPr>
            <w:tcW w:w="2950" w:type="pct"/>
            <w:vAlign w:val="center"/>
          </w:tcPr>
          <w:p w14:paraId="61FA049E" w14:textId="77777777" w:rsidR="00785983" w:rsidRPr="00785983" w:rsidRDefault="00785983" w:rsidP="00A5289D">
            <w:pPr>
              <w:pStyle w:val="afe"/>
              <w:jc w:val="center"/>
            </w:pPr>
            <w:r w:rsidRPr="00785983">
              <w:t>Eye mask Y2</w:t>
            </w:r>
          </w:p>
        </w:tc>
        <w:tc>
          <w:tcPr>
            <w:tcW w:w="715" w:type="pct"/>
            <w:vAlign w:val="center"/>
          </w:tcPr>
          <w:p w14:paraId="4F900DF8" w14:textId="77777777" w:rsidR="00785983" w:rsidRPr="00785983" w:rsidRDefault="00785983" w:rsidP="00A5289D">
            <w:pPr>
              <w:pStyle w:val="afe"/>
              <w:jc w:val="center"/>
            </w:pPr>
            <w:r w:rsidRPr="00785983">
              <w:rPr>
                <w:rFonts w:hint="eastAsia"/>
              </w:rPr>
              <w:t>Y2</w:t>
            </w:r>
          </w:p>
        </w:tc>
        <w:tc>
          <w:tcPr>
            <w:tcW w:w="346" w:type="pct"/>
            <w:vAlign w:val="center"/>
          </w:tcPr>
          <w:p w14:paraId="6474C480" w14:textId="77777777" w:rsidR="00785983" w:rsidRPr="00785983" w:rsidRDefault="00785983" w:rsidP="00A5289D">
            <w:pPr>
              <w:pStyle w:val="afe"/>
              <w:jc w:val="center"/>
            </w:pPr>
          </w:p>
        </w:tc>
        <w:tc>
          <w:tcPr>
            <w:tcW w:w="559" w:type="pct"/>
            <w:vAlign w:val="center"/>
          </w:tcPr>
          <w:p w14:paraId="6EA3416E" w14:textId="77777777" w:rsidR="00785983" w:rsidRPr="00785983" w:rsidRDefault="00785983" w:rsidP="00A5289D">
            <w:pPr>
              <w:pStyle w:val="afe"/>
              <w:jc w:val="center"/>
            </w:pPr>
            <w:r w:rsidRPr="00785983">
              <w:rPr>
                <w:rFonts w:hint="eastAsia"/>
              </w:rPr>
              <w:t>525</w:t>
            </w:r>
          </w:p>
        </w:tc>
        <w:tc>
          <w:tcPr>
            <w:tcW w:w="431" w:type="pct"/>
            <w:vAlign w:val="center"/>
          </w:tcPr>
          <w:p w14:paraId="08121E7D" w14:textId="77777777" w:rsidR="00785983" w:rsidRPr="00785983" w:rsidRDefault="00785983" w:rsidP="00A5289D">
            <w:pPr>
              <w:pStyle w:val="afe"/>
              <w:jc w:val="center"/>
            </w:pPr>
            <w:r w:rsidRPr="00785983">
              <w:rPr>
                <w:rFonts w:hint="eastAsia"/>
              </w:rPr>
              <w:t>mV</w:t>
            </w:r>
          </w:p>
        </w:tc>
      </w:tr>
      <w:tr w:rsidR="00785983" w:rsidRPr="00785983" w14:paraId="2FB2A9B4" w14:textId="77777777" w:rsidTr="00A5289D">
        <w:trPr>
          <w:jc w:val="center"/>
        </w:trPr>
        <w:tc>
          <w:tcPr>
            <w:tcW w:w="2950" w:type="pct"/>
            <w:vAlign w:val="center"/>
          </w:tcPr>
          <w:p w14:paraId="36816ED4" w14:textId="77777777" w:rsidR="00785983" w:rsidRPr="00785983" w:rsidRDefault="00785983" w:rsidP="00A5289D">
            <w:pPr>
              <w:pStyle w:val="afe"/>
              <w:jc w:val="center"/>
            </w:pPr>
            <w:r w:rsidRPr="00785983">
              <w:t>Total jitter</w:t>
            </w:r>
            <w:r w:rsidRPr="00785983">
              <w:rPr>
                <w:rFonts w:hint="eastAsia"/>
              </w:rPr>
              <w:t xml:space="preserve"> </w:t>
            </w:r>
            <w:r w:rsidRPr="00785983">
              <w:t>tolerance</w:t>
            </w:r>
          </w:p>
        </w:tc>
        <w:tc>
          <w:tcPr>
            <w:tcW w:w="715" w:type="pct"/>
            <w:vAlign w:val="center"/>
          </w:tcPr>
          <w:p w14:paraId="1E859B9A" w14:textId="77777777" w:rsidR="00785983" w:rsidRPr="00785983" w:rsidRDefault="00785983" w:rsidP="00A5289D">
            <w:pPr>
              <w:pStyle w:val="afe"/>
              <w:jc w:val="center"/>
            </w:pPr>
            <w:r w:rsidRPr="00785983">
              <w:t>TJT</w:t>
            </w:r>
          </w:p>
        </w:tc>
        <w:tc>
          <w:tcPr>
            <w:tcW w:w="346" w:type="pct"/>
            <w:vAlign w:val="center"/>
          </w:tcPr>
          <w:p w14:paraId="06AF1B98" w14:textId="77777777" w:rsidR="00785983" w:rsidRPr="00785983" w:rsidRDefault="00785983" w:rsidP="00A5289D">
            <w:pPr>
              <w:pStyle w:val="afe"/>
              <w:jc w:val="center"/>
            </w:pPr>
          </w:p>
        </w:tc>
        <w:tc>
          <w:tcPr>
            <w:tcW w:w="559" w:type="pct"/>
            <w:vAlign w:val="center"/>
          </w:tcPr>
          <w:p w14:paraId="06C255FD" w14:textId="77777777" w:rsidR="00785983" w:rsidRPr="00785983" w:rsidRDefault="00785983" w:rsidP="00A5289D">
            <w:pPr>
              <w:pStyle w:val="afe"/>
              <w:jc w:val="center"/>
            </w:pPr>
            <w:r w:rsidRPr="00785983">
              <w:rPr>
                <w:rFonts w:hint="eastAsia"/>
              </w:rPr>
              <w:t>0.61</w:t>
            </w:r>
          </w:p>
        </w:tc>
        <w:tc>
          <w:tcPr>
            <w:tcW w:w="431" w:type="pct"/>
            <w:vAlign w:val="center"/>
          </w:tcPr>
          <w:p w14:paraId="68696E20" w14:textId="77777777" w:rsidR="00785983" w:rsidRPr="00785983" w:rsidRDefault="00785983" w:rsidP="00A5289D">
            <w:pPr>
              <w:pStyle w:val="afe"/>
              <w:jc w:val="center"/>
            </w:pPr>
            <w:r w:rsidRPr="00785983">
              <w:rPr>
                <w:rFonts w:hint="eastAsia"/>
              </w:rPr>
              <w:t>UI</w:t>
            </w:r>
          </w:p>
        </w:tc>
      </w:tr>
      <w:tr w:rsidR="00785983" w:rsidRPr="00785983" w14:paraId="68209428" w14:textId="77777777" w:rsidTr="00A5289D">
        <w:trPr>
          <w:jc w:val="center"/>
        </w:trPr>
        <w:tc>
          <w:tcPr>
            <w:tcW w:w="2950" w:type="pct"/>
            <w:vAlign w:val="center"/>
          </w:tcPr>
          <w:p w14:paraId="74251D54" w14:textId="77777777" w:rsidR="00785983" w:rsidRPr="00785983" w:rsidRDefault="00785983" w:rsidP="00A5289D">
            <w:pPr>
              <w:pStyle w:val="afe"/>
              <w:jc w:val="center"/>
            </w:pPr>
            <w:r w:rsidRPr="00785983">
              <w:t>Total non-data</w:t>
            </w:r>
            <w:r w:rsidRPr="00785983">
              <w:rPr>
                <w:rFonts w:hint="eastAsia"/>
              </w:rPr>
              <w:t xml:space="preserve"> </w:t>
            </w:r>
            <w:r w:rsidRPr="00785983">
              <w:t>dependent jitter tolerance</w:t>
            </w:r>
          </w:p>
        </w:tc>
        <w:tc>
          <w:tcPr>
            <w:tcW w:w="715" w:type="pct"/>
            <w:vAlign w:val="center"/>
          </w:tcPr>
          <w:p w14:paraId="4EE30F88" w14:textId="77777777" w:rsidR="00785983" w:rsidRPr="00785983" w:rsidRDefault="00785983" w:rsidP="00A5289D">
            <w:pPr>
              <w:pStyle w:val="afe"/>
              <w:jc w:val="center"/>
            </w:pPr>
            <w:r w:rsidRPr="00785983">
              <w:t>NDDJT</w:t>
            </w:r>
          </w:p>
        </w:tc>
        <w:tc>
          <w:tcPr>
            <w:tcW w:w="346" w:type="pct"/>
            <w:vAlign w:val="center"/>
          </w:tcPr>
          <w:p w14:paraId="77D7C386" w14:textId="77777777" w:rsidR="00785983" w:rsidRPr="00785983" w:rsidRDefault="00785983" w:rsidP="00A5289D">
            <w:pPr>
              <w:pStyle w:val="afe"/>
              <w:jc w:val="center"/>
            </w:pPr>
          </w:p>
        </w:tc>
        <w:tc>
          <w:tcPr>
            <w:tcW w:w="559" w:type="pct"/>
            <w:vAlign w:val="center"/>
          </w:tcPr>
          <w:p w14:paraId="2B74D3D5" w14:textId="77777777" w:rsidR="00785983" w:rsidRPr="00785983" w:rsidRDefault="00785983" w:rsidP="00A5289D">
            <w:pPr>
              <w:pStyle w:val="afe"/>
              <w:jc w:val="center"/>
            </w:pPr>
            <w:r w:rsidRPr="00785983">
              <w:rPr>
                <w:rFonts w:hint="eastAsia"/>
              </w:rPr>
              <w:t>0.30</w:t>
            </w:r>
          </w:p>
        </w:tc>
        <w:tc>
          <w:tcPr>
            <w:tcW w:w="431" w:type="pct"/>
            <w:vAlign w:val="center"/>
          </w:tcPr>
          <w:p w14:paraId="3BEF5870" w14:textId="77777777" w:rsidR="00785983" w:rsidRPr="00785983" w:rsidRDefault="00785983" w:rsidP="00A5289D">
            <w:pPr>
              <w:pStyle w:val="afe"/>
              <w:jc w:val="center"/>
            </w:pPr>
            <w:r w:rsidRPr="00785983">
              <w:rPr>
                <w:rFonts w:hint="eastAsia"/>
              </w:rPr>
              <w:t>UI</w:t>
            </w:r>
          </w:p>
        </w:tc>
      </w:tr>
    </w:tbl>
    <w:p w14:paraId="44E0A9B5" w14:textId="77777777" w:rsidR="00785983" w:rsidRPr="00785983" w:rsidRDefault="00785983" w:rsidP="00785983">
      <w:pPr>
        <w:pStyle w:val="a2"/>
        <w:ind w:firstLine="480"/>
      </w:pPr>
    </w:p>
    <w:p w14:paraId="56790755" w14:textId="7668D114" w:rsidR="00785983" w:rsidRPr="00785983" w:rsidRDefault="00785983" w:rsidP="001626E0">
      <w:pPr>
        <w:pStyle w:val="a2"/>
        <w:ind w:firstLine="480"/>
      </w:pPr>
      <w:r w:rsidRPr="00785983">
        <w:rPr>
          <w:rFonts w:hint="eastAsia"/>
        </w:rPr>
        <w:t>开发板</w:t>
      </w:r>
      <w:r w:rsidRPr="00785983">
        <w:rPr>
          <w:rFonts w:hint="eastAsia"/>
        </w:rPr>
        <w:t>T</w:t>
      </w:r>
      <w:r w:rsidRPr="00785983">
        <w:t>4240</w:t>
      </w:r>
      <w:r w:rsidR="007E21A7">
        <w:t>RBD</w:t>
      </w:r>
      <w:r w:rsidRPr="00785983">
        <w:rPr>
          <w:rFonts w:hint="eastAsia"/>
        </w:rPr>
        <w:t>采用的</w:t>
      </w:r>
      <w:r w:rsidRPr="00785983">
        <w:rPr>
          <w:rFonts w:hint="eastAsia"/>
        </w:rPr>
        <w:t>CS43</w:t>
      </w:r>
      <w:r w:rsidRPr="00785983">
        <w:t>40</w:t>
      </w:r>
      <w:r w:rsidRPr="00785983">
        <w:rPr>
          <w:rFonts w:hint="eastAsia"/>
        </w:rPr>
        <w:t>无法购买，我们选用</w:t>
      </w:r>
      <w:r w:rsidRPr="00785983">
        <w:rPr>
          <w:rFonts w:hint="eastAsia"/>
        </w:rPr>
        <w:t>VSC8248</w:t>
      </w:r>
      <w:r w:rsidRPr="00785983">
        <w:rPr>
          <w:rFonts w:hint="eastAsia"/>
        </w:rPr>
        <w:t>作为替代</w:t>
      </w:r>
      <w:r w:rsidRPr="00785983">
        <w:t>。</w:t>
      </w:r>
      <w:r w:rsidRPr="00785983">
        <w:rPr>
          <w:rFonts w:hint="eastAsia"/>
        </w:rPr>
        <w:t>由于无法获取</w:t>
      </w:r>
      <w:r w:rsidRPr="00785983">
        <w:rPr>
          <w:rFonts w:hint="eastAsia"/>
        </w:rPr>
        <w:t>CS4340</w:t>
      </w:r>
      <w:r w:rsidRPr="00785983">
        <w:rPr>
          <w:rFonts w:hint="eastAsia"/>
        </w:rPr>
        <w:t>的详细数据手册，</w:t>
      </w:r>
      <w:r w:rsidRPr="00785983">
        <w:rPr>
          <w:rFonts w:hint="eastAsia"/>
        </w:rPr>
        <w:t>CS4340</w:t>
      </w:r>
      <w:r w:rsidRPr="00785983">
        <w:rPr>
          <w:rFonts w:hint="eastAsia"/>
        </w:rPr>
        <w:t>的功能只能通过</w:t>
      </w:r>
      <w:r w:rsidRPr="00785983">
        <w:rPr>
          <w:rFonts w:hint="eastAsia"/>
        </w:rPr>
        <w:t>T4240RDB</w:t>
      </w:r>
      <w:r w:rsidRPr="00785983">
        <w:rPr>
          <w:rFonts w:hint="eastAsia"/>
        </w:rPr>
        <w:t>原理图来推测。通过对比可以看出两款芯片核心功能一致，主要区别在于</w:t>
      </w:r>
      <w:r w:rsidRPr="00785983">
        <w:rPr>
          <w:rFonts w:hint="eastAsia"/>
        </w:rPr>
        <w:t>SFP</w:t>
      </w:r>
      <w:r w:rsidRPr="00785983">
        <w:t>+</w:t>
      </w:r>
      <w:r w:rsidRPr="00785983">
        <w:rPr>
          <w:rFonts w:hint="eastAsia"/>
        </w:rPr>
        <w:t>控制信号和一些低速接口。</w:t>
      </w:r>
      <w:r w:rsidRPr="00785983">
        <w:rPr>
          <w:rFonts w:hint="eastAsia"/>
        </w:rPr>
        <w:t>VSC8248</w:t>
      </w:r>
      <w:r w:rsidR="002919AA">
        <w:rPr>
          <w:rFonts w:hint="eastAsia"/>
        </w:rPr>
        <w:t>的设计框图如</w:t>
      </w:r>
      <w:r w:rsidR="009F6623">
        <w:fldChar w:fldCharType="begin"/>
      </w:r>
      <w:r w:rsidR="009F6623">
        <w:instrText xml:space="preserve"> </w:instrText>
      </w:r>
      <w:r w:rsidR="009F6623">
        <w:rPr>
          <w:rFonts w:hint="eastAsia"/>
        </w:rPr>
        <w:instrText>REF _Ref481502775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20</w:t>
      </w:r>
      <w:r w:rsidR="009F6623">
        <w:fldChar w:fldCharType="end"/>
      </w:r>
      <w:r w:rsidRPr="00785983">
        <w:rPr>
          <w:rFonts w:hint="eastAsia"/>
        </w:rPr>
        <w:t>所示。</w:t>
      </w:r>
    </w:p>
    <w:p w14:paraId="46CED8AF" w14:textId="43DA6BA3" w:rsidR="000C30F1" w:rsidRDefault="00580FBE" w:rsidP="000C30F1">
      <w:pPr>
        <w:pStyle w:val="af7"/>
        <w:keepNext/>
        <w:spacing w:before="156"/>
      </w:pPr>
      <w:r>
        <w:object w:dxaOrig="11806" w:dyaOrig="4006" w14:anchorId="11398EEC">
          <v:shape id="_x0000_i1054" type="#_x0000_t75" style="width:302.1pt;height:101.1pt" o:ole="">
            <v:imagedata r:id="rId143" o:title=""/>
          </v:shape>
          <o:OLEObject Type="Embed" ProgID="Visio.Drawing.15" ShapeID="_x0000_i1054" DrawAspect="Content" ObjectID="_1558172549" r:id="rId144"/>
        </w:object>
      </w:r>
    </w:p>
    <w:p w14:paraId="7C1B3EA3" w14:textId="0829C14E" w:rsidR="00785983" w:rsidRPr="00785983" w:rsidRDefault="000C30F1" w:rsidP="000C30F1">
      <w:pPr>
        <w:pStyle w:val="aff0"/>
      </w:pPr>
      <w:bookmarkStart w:id="326" w:name="_Ref481502775"/>
      <w:bookmarkStart w:id="327" w:name="_Ref481502761"/>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20</w:t>
      </w:r>
      <w:r w:rsidR="00CA3B33">
        <w:fldChar w:fldCharType="end"/>
      </w:r>
      <w:bookmarkEnd w:id="326"/>
      <w:r>
        <w:t xml:space="preserve">  VSC8248</w:t>
      </w:r>
      <w:r>
        <w:rPr>
          <w:rFonts w:hint="eastAsia"/>
        </w:rPr>
        <w:t>设计框图</w:t>
      </w:r>
      <w:bookmarkEnd w:id="327"/>
    </w:p>
    <w:p w14:paraId="6FA5B992" w14:textId="18A4FA25" w:rsidR="000E58B1" w:rsidRDefault="00785983" w:rsidP="000E58B1">
      <w:pPr>
        <w:pStyle w:val="a2"/>
        <w:ind w:firstLine="480"/>
      </w:pPr>
      <w:r w:rsidRPr="00785983">
        <w:rPr>
          <w:rFonts w:hint="eastAsia"/>
        </w:rPr>
        <w:t>TLK10232</w:t>
      </w:r>
      <w:r w:rsidRPr="00785983">
        <w:rPr>
          <w:rFonts w:hint="eastAsia"/>
        </w:rPr>
        <w:t>用于实现</w:t>
      </w:r>
      <w:r w:rsidRPr="00785983">
        <w:rPr>
          <w:rFonts w:hint="eastAsia"/>
        </w:rPr>
        <w:t>XFI</w:t>
      </w:r>
      <w:r w:rsidRPr="00785983">
        <w:rPr>
          <w:rFonts w:hint="eastAsia"/>
        </w:rPr>
        <w:t>到</w:t>
      </w:r>
      <w:r w:rsidRPr="00785983">
        <w:rPr>
          <w:rFonts w:hint="eastAsia"/>
        </w:rPr>
        <w:t>XAUI</w:t>
      </w:r>
      <w:r w:rsidRPr="00785983">
        <w:rPr>
          <w:rFonts w:hint="eastAsia"/>
        </w:rPr>
        <w:t>的转换，</w:t>
      </w:r>
      <w:r w:rsidRPr="00785983">
        <w:rPr>
          <w:rFonts w:hint="eastAsia"/>
        </w:rPr>
        <w:t>144-Pin</w:t>
      </w:r>
      <w:r w:rsidRPr="00785983">
        <w:t xml:space="preserve"> B</w:t>
      </w:r>
      <w:r w:rsidRPr="00785983">
        <w:rPr>
          <w:rFonts w:hint="eastAsia"/>
        </w:rPr>
        <w:t>GA</w:t>
      </w:r>
      <w:r w:rsidRPr="00785983">
        <w:rPr>
          <w:rFonts w:hint="eastAsia"/>
        </w:rPr>
        <w:t>封装。</w:t>
      </w:r>
      <w:r w:rsidRPr="00785983">
        <w:rPr>
          <w:rFonts w:hint="eastAsia"/>
        </w:rPr>
        <w:t>TLK10232</w:t>
      </w:r>
      <w:r w:rsidRPr="00785983">
        <w:rPr>
          <w:rFonts w:hint="eastAsia"/>
        </w:rPr>
        <w:t>有三种工作模式：</w:t>
      </w:r>
      <w:r w:rsidRPr="00785983">
        <w:rPr>
          <w:rFonts w:hint="eastAsia"/>
        </w:rPr>
        <w:t>10</w:t>
      </w:r>
      <w:r w:rsidRPr="00785983">
        <w:t>GBASE-KR</w:t>
      </w:r>
      <w:r w:rsidRPr="00785983">
        <w:t>、</w:t>
      </w:r>
      <w:r w:rsidRPr="00785983">
        <w:t>1G-K</w:t>
      </w:r>
      <w:r w:rsidRPr="00785983">
        <w:rPr>
          <w:rFonts w:hint="eastAsia"/>
        </w:rPr>
        <w:t>X</w:t>
      </w:r>
      <w:r w:rsidRPr="00785983">
        <w:rPr>
          <w:rFonts w:hint="eastAsia"/>
        </w:rPr>
        <w:t>以及</w:t>
      </w:r>
      <w:r w:rsidRPr="00785983">
        <w:rPr>
          <w:rFonts w:hint="eastAsia"/>
        </w:rPr>
        <w:t>General</w:t>
      </w:r>
      <w:r w:rsidRPr="00785983">
        <w:t xml:space="preserve"> P</w:t>
      </w:r>
      <w:r w:rsidRPr="00785983">
        <w:rPr>
          <w:rFonts w:hint="eastAsia"/>
        </w:rPr>
        <w:t>urpose</w:t>
      </w:r>
      <w:r w:rsidRPr="00785983">
        <w:t xml:space="preserve"> (10</w:t>
      </w:r>
      <w:r w:rsidRPr="00785983">
        <w:rPr>
          <w:rFonts w:hint="eastAsia"/>
        </w:rPr>
        <w:t>G)</w:t>
      </w:r>
      <w:r w:rsidRPr="00785983">
        <w:t xml:space="preserve"> S</w:t>
      </w:r>
      <w:r w:rsidRPr="00785983">
        <w:rPr>
          <w:rFonts w:hint="eastAsia"/>
        </w:rPr>
        <w:t>erDes</w:t>
      </w:r>
      <w:r w:rsidRPr="00785983">
        <w:rPr>
          <w:rFonts w:hint="eastAsia"/>
        </w:rPr>
        <w:t>，由引脚</w:t>
      </w:r>
      <w:r w:rsidRPr="00785983">
        <w:rPr>
          <w:rFonts w:hint="eastAsia"/>
        </w:rPr>
        <w:t>MODE_SEL</w:t>
      </w:r>
      <w:r w:rsidRPr="00785983">
        <w:rPr>
          <w:rFonts w:hint="eastAsia"/>
        </w:rPr>
        <w:t>、引脚</w:t>
      </w:r>
      <w:r w:rsidRPr="00785983">
        <w:t>ST</w:t>
      </w:r>
      <w:r w:rsidRPr="00785983">
        <w:rPr>
          <w:rFonts w:hint="eastAsia"/>
        </w:rPr>
        <w:t>以及</w:t>
      </w:r>
      <w:r w:rsidRPr="00785983">
        <w:rPr>
          <w:rFonts w:hint="eastAsia"/>
        </w:rPr>
        <w:t>MDIO</w:t>
      </w:r>
      <w:r w:rsidRPr="00785983">
        <w:rPr>
          <w:rFonts w:hint="eastAsia"/>
        </w:rPr>
        <w:t>寄存器</w:t>
      </w:r>
      <w:r w:rsidRPr="00785983">
        <w:rPr>
          <w:rFonts w:hint="eastAsia"/>
        </w:rPr>
        <w:t>1E.0001</w:t>
      </w:r>
      <w:r w:rsidRPr="00785983">
        <w:t xml:space="preserve"> </w:t>
      </w:r>
      <w:r w:rsidRPr="00785983">
        <w:rPr>
          <w:rFonts w:hint="eastAsia"/>
        </w:rPr>
        <w:t>bit</w:t>
      </w:r>
      <w:r w:rsidRPr="00785983">
        <w:t xml:space="preserve"> 10</w:t>
      </w:r>
      <w:r w:rsidR="00563277">
        <w:rPr>
          <w:rFonts w:hint="eastAsia"/>
        </w:rPr>
        <w:t>决定，如</w:t>
      </w:r>
      <w:r w:rsidR="00563277">
        <w:fldChar w:fldCharType="begin"/>
      </w:r>
      <w:r w:rsidR="00563277">
        <w:instrText xml:space="preserve"> </w:instrText>
      </w:r>
      <w:r w:rsidR="00563277">
        <w:rPr>
          <w:rFonts w:hint="eastAsia"/>
        </w:rPr>
        <w:instrText>REF _Ref484260035 \h</w:instrText>
      </w:r>
      <w:r w:rsidR="00563277">
        <w:instrText xml:space="preserve"> </w:instrText>
      </w:r>
      <w:r w:rsidR="00563277">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7</w:t>
      </w:r>
      <w:r w:rsidR="00563277">
        <w:fldChar w:fldCharType="end"/>
      </w:r>
      <w:r w:rsidRPr="00785983">
        <w:rPr>
          <w:rFonts w:hint="eastAsia"/>
        </w:rPr>
        <w:t>所</w:t>
      </w:r>
      <w:r w:rsidRPr="00785983">
        <w:rPr>
          <w:rFonts w:hint="eastAsia"/>
        </w:rPr>
        <w:lastRenderedPageBreak/>
        <w:t>示。所以引脚</w:t>
      </w:r>
      <w:r w:rsidRPr="00785983">
        <w:rPr>
          <w:rFonts w:hint="eastAsia"/>
        </w:rPr>
        <w:t>MODE_SEL</w:t>
      </w:r>
      <w:r w:rsidRPr="00785983">
        <w:rPr>
          <w:rFonts w:hint="eastAsia"/>
        </w:rPr>
        <w:t>和</w:t>
      </w:r>
      <w:r w:rsidRPr="00785983">
        <w:rPr>
          <w:rFonts w:hint="eastAsia"/>
        </w:rPr>
        <w:t>ST</w:t>
      </w:r>
      <w:r w:rsidRPr="00785983">
        <w:rPr>
          <w:rFonts w:hint="eastAsia"/>
        </w:rPr>
        <w:t>均下拉到</w:t>
      </w:r>
      <w:r w:rsidRPr="00785983">
        <w:rPr>
          <w:rFonts w:hint="eastAsia"/>
        </w:rPr>
        <w:t>GND</w:t>
      </w:r>
      <w:r w:rsidRPr="00785983">
        <w:rPr>
          <w:rFonts w:hint="eastAsia"/>
        </w:rPr>
        <w:t>，这样</w:t>
      </w:r>
      <w:r w:rsidRPr="00785983">
        <w:rPr>
          <w:rFonts w:hint="eastAsia"/>
        </w:rPr>
        <w:t>TLK10232</w:t>
      </w:r>
      <w:r w:rsidRPr="00785983">
        <w:rPr>
          <w:rFonts w:hint="eastAsia"/>
        </w:rPr>
        <w:t>通过自协商决定是工作在</w:t>
      </w:r>
      <w:r w:rsidRPr="00785983">
        <w:rPr>
          <w:rFonts w:hint="eastAsia"/>
        </w:rPr>
        <w:t>10</w:t>
      </w:r>
      <w:r w:rsidRPr="00785983">
        <w:t>G-KR</w:t>
      </w:r>
      <w:r w:rsidRPr="00785983">
        <w:rPr>
          <w:rFonts w:hint="eastAsia"/>
        </w:rPr>
        <w:t>模式，还是</w:t>
      </w:r>
      <w:r w:rsidRPr="00785983">
        <w:rPr>
          <w:rFonts w:hint="eastAsia"/>
        </w:rPr>
        <w:t>1G-KX</w:t>
      </w:r>
      <w:r w:rsidRPr="00785983">
        <w:rPr>
          <w:rFonts w:hint="eastAsia"/>
        </w:rPr>
        <w:t>模式。</w:t>
      </w:r>
    </w:p>
    <w:p w14:paraId="423E5761" w14:textId="45D292A5" w:rsidR="00A40822" w:rsidRDefault="00A40822" w:rsidP="00A40822">
      <w:pPr>
        <w:pStyle w:val="aff0"/>
        <w:keepNext/>
      </w:pPr>
      <w:bookmarkStart w:id="328" w:name="_Ref484260035"/>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5</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7</w:t>
      </w:r>
      <w:r w:rsidR="005F5086">
        <w:fldChar w:fldCharType="end"/>
      </w:r>
      <w:bookmarkEnd w:id="328"/>
      <w:r>
        <w:t xml:space="preserve">  </w:t>
      </w:r>
      <w:r w:rsidRPr="00785983">
        <w:t>TLK10232</w:t>
      </w:r>
      <w:r w:rsidRPr="00785983">
        <w:rPr>
          <w:rFonts w:hint="eastAsia"/>
        </w:rPr>
        <w:t>模式选择</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399"/>
        <w:gridCol w:w="2576"/>
        <w:gridCol w:w="1839"/>
      </w:tblGrid>
      <w:tr w:rsidR="00A40822" w:rsidRPr="00A40822" w14:paraId="3727B166" w14:textId="77777777" w:rsidTr="00563277">
        <w:trPr>
          <w:jc w:val="center"/>
        </w:trPr>
        <w:tc>
          <w:tcPr>
            <w:tcW w:w="0" w:type="auto"/>
            <w:vAlign w:val="center"/>
          </w:tcPr>
          <w:p w14:paraId="53279004" w14:textId="77777777" w:rsidR="00A40822" w:rsidRPr="00A40822" w:rsidRDefault="00A40822" w:rsidP="00563277">
            <w:pPr>
              <w:pStyle w:val="afe"/>
              <w:jc w:val="center"/>
            </w:pPr>
          </w:p>
        </w:tc>
        <w:tc>
          <w:tcPr>
            <w:tcW w:w="0" w:type="auto"/>
            <w:vAlign w:val="center"/>
          </w:tcPr>
          <w:p w14:paraId="2FCCD979" w14:textId="71888EEA" w:rsidR="00A40822" w:rsidRPr="00A40822" w:rsidRDefault="00A40822" w:rsidP="00563277">
            <w:pPr>
              <w:pStyle w:val="afe"/>
              <w:jc w:val="center"/>
            </w:pPr>
            <w:r w:rsidRPr="00A40822">
              <w:t>ST = 0 (Clause 45)</w:t>
            </w:r>
          </w:p>
        </w:tc>
        <w:tc>
          <w:tcPr>
            <w:tcW w:w="0" w:type="auto"/>
            <w:vAlign w:val="center"/>
          </w:tcPr>
          <w:p w14:paraId="60BFBFA3" w14:textId="5A2BDA02" w:rsidR="00A40822" w:rsidRPr="00A40822" w:rsidRDefault="00A40822" w:rsidP="00563277">
            <w:pPr>
              <w:pStyle w:val="afe"/>
              <w:jc w:val="center"/>
            </w:pPr>
            <w:r w:rsidRPr="00A40822">
              <w:t>ST = 1 (Clause 22)</w:t>
            </w:r>
          </w:p>
        </w:tc>
      </w:tr>
      <w:tr w:rsidR="00A40822" w:rsidRPr="00A40822" w14:paraId="3F74384A" w14:textId="77777777" w:rsidTr="00563277">
        <w:trPr>
          <w:jc w:val="center"/>
        </w:trPr>
        <w:tc>
          <w:tcPr>
            <w:tcW w:w="0" w:type="auto"/>
            <w:vAlign w:val="center"/>
          </w:tcPr>
          <w:p w14:paraId="417E9889" w14:textId="62F0E87D" w:rsidR="00A40822" w:rsidRPr="00A40822" w:rsidRDefault="00A40822" w:rsidP="00563277">
            <w:pPr>
              <w:pStyle w:val="afe"/>
              <w:jc w:val="center"/>
            </w:pPr>
            <w:r w:rsidRPr="00A40822">
              <w:t>{MODE_SEL pin,</w:t>
            </w:r>
          </w:p>
          <w:p w14:paraId="08CD6016" w14:textId="19E98C3C" w:rsidR="00A40822" w:rsidRPr="00A40822" w:rsidRDefault="00A40822" w:rsidP="00563277">
            <w:pPr>
              <w:pStyle w:val="afe"/>
              <w:jc w:val="center"/>
            </w:pPr>
            <w:r w:rsidRPr="00A40822">
              <w:t>Register</w:t>
            </w:r>
            <w:r w:rsidRPr="00A40822">
              <w:rPr>
                <w:rFonts w:hint="eastAsia"/>
              </w:rPr>
              <w:t xml:space="preserve"> </w:t>
            </w:r>
            <w:r w:rsidRPr="00A40822">
              <w:t>1E.0001 bit 10}</w:t>
            </w:r>
          </w:p>
        </w:tc>
        <w:tc>
          <w:tcPr>
            <w:tcW w:w="0" w:type="auto"/>
            <w:vAlign w:val="center"/>
          </w:tcPr>
          <w:p w14:paraId="49EBF127" w14:textId="77777777" w:rsidR="00A40822" w:rsidRPr="00A40822" w:rsidRDefault="00A40822" w:rsidP="00563277">
            <w:pPr>
              <w:pStyle w:val="afe"/>
              <w:jc w:val="center"/>
            </w:pPr>
          </w:p>
        </w:tc>
        <w:tc>
          <w:tcPr>
            <w:tcW w:w="0" w:type="auto"/>
            <w:vAlign w:val="center"/>
          </w:tcPr>
          <w:p w14:paraId="7B8F31BE" w14:textId="77777777" w:rsidR="00A40822" w:rsidRPr="00A40822" w:rsidRDefault="00A40822" w:rsidP="00563277">
            <w:pPr>
              <w:pStyle w:val="afe"/>
              <w:jc w:val="center"/>
            </w:pPr>
          </w:p>
        </w:tc>
      </w:tr>
      <w:tr w:rsidR="00A40822" w:rsidRPr="00A40822" w14:paraId="3D32CF9F" w14:textId="77777777" w:rsidTr="00563277">
        <w:trPr>
          <w:jc w:val="center"/>
        </w:trPr>
        <w:tc>
          <w:tcPr>
            <w:tcW w:w="0" w:type="auto"/>
            <w:vAlign w:val="center"/>
          </w:tcPr>
          <w:p w14:paraId="68A048DF" w14:textId="61FCFCE4" w:rsidR="00A40822" w:rsidRPr="00A40822" w:rsidRDefault="00A40822" w:rsidP="00563277">
            <w:pPr>
              <w:pStyle w:val="afe"/>
              <w:jc w:val="center"/>
            </w:pPr>
            <w:r w:rsidRPr="00A40822">
              <w:rPr>
                <w:rFonts w:hint="eastAsia"/>
              </w:rPr>
              <w:t>1x</w:t>
            </w:r>
          </w:p>
        </w:tc>
        <w:tc>
          <w:tcPr>
            <w:tcW w:w="0" w:type="auto"/>
            <w:vAlign w:val="center"/>
          </w:tcPr>
          <w:p w14:paraId="6818729E" w14:textId="211829CF" w:rsidR="00A40822" w:rsidRPr="00A40822" w:rsidRDefault="00A40822" w:rsidP="00563277">
            <w:pPr>
              <w:pStyle w:val="afe"/>
              <w:jc w:val="center"/>
            </w:pPr>
            <w:r w:rsidRPr="00A40822">
              <w:t>10G</w:t>
            </w:r>
          </w:p>
        </w:tc>
        <w:tc>
          <w:tcPr>
            <w:tcW w:w="0" w:type="auto"/>
            <w:vAlign w:val="center"/>
          </w:tcPr>
          <w:p w14:paraId="0CF20EEA" w14:textId="1E39D6D3" w:rsidR="00A40822" w:rsidRPr="00A40822" w:rsidRDefault="00A40822" w:rsidP="00563277">
            <w:pPr>
              <w:pStyle w:val="afe"/>
              <w:jc w:val="center"/>
            </w:pPr>
            <w:r w:rsidRPr="00A40822">
              <w:t>10G</w:t>
            </w:r>
          </w:p>
        </w:tc>
      </w:tr>
      <w:tr w:rsidR="00A40822" w:rsidRPr="00A40822" w14:paraId="7926956D" w14:textId="77777777" w:rsidTr="00563277">
        <w:trPr>
          <w:jc w:val="center"/>
        </w:trPr>
        <w:tc>
          <w:tcPr>
            <w:tcW w:w="0" w:type="auto"/>
            <w:vAlign w:val="center"/>
          </w:tcPr>
          <w:p w14:paraId="6153CB78" w14:textId="3EC0FA9B" w:rsidR="00A40822" w:rsidRPr="00A40822" w:rsidRDefault="00A40822" w:rsidP="00563277">
            <w:pPr>
              <w:pStyle w:val="afe"/>
              <w:jc w:val="center"/>
            </w:pPr>
            <w:r w:rsidRPr="00A40822">
              <w:rPr>
                <w:rFonts w:hint="eastAsia"/>
              </w:rPr>
              <w:t>01</w:t>
            </w:r>
          </w:p>
        </w:tc>
        <w:tc>
          <w:tcPr>
            <w:tcW w:w="0" w:type="auto"/>
            <w:vAlign w:val="center"/>
          </w:tcPr>
          <w:p w14:paraId="66B1AA16" w14:textId="122FE8C7" w:rsidR="00A40822" w:rsidRPr="00A40822" w:rsidRDefault="00A40822" w:rsidP="00563277">
            <w:pPr>
              <w:pStyle w:val="afe"/>
              <w:jc w:val="center"/>
            </w:pPr>
            <w:r w:rsidRPr="00A40822">
              <w:t>10G</w:t>
            </w:r>
          </w:p>
        </w:tc>
        <w:tc>
          <w:tcPr>
            <w:tcW w:w="0" w:type="auto"/>
            <w:vAlign w:val="center"/>
          </w:tcPr>
          <w:p w14:paraId="48D6F29F" w14:textId="2F281D12" w:rsidR="00A40822" w:rsidRPr="00A40822" w:rsidRDefault="00A40822" w:rsidP="00563277">
            <w:pPr>
              <w:pStyle w:val="afe"/>
              <w:jc w:val="center"/>
            </w:pPr>
            <w:r w:rsidRPr="00A40822">
              <w:t>10G</w:t>
            </w:r>
          </w:p>
        </w:tc>
      </w:tr>
      <w:tr w:rsidR="00A40822" w:rsidRPr="00A40822" w14:paraId="6E230D9D" w14:textId="77777777" w:rsidTr="00563277">
        <w:trPr>
          <w:jc w:val="center"/>
        </w:trPr>
        <w:tc>
          <w:tcPr>
            <w:tcW w:w="0" w:type="auto"/>
            <w:vAlign w:val="center"/>
          </w:tcPr>
          <w:p w14:paraId="603CC942" w14:textId="77777777" w:rsidR="00A40822" w:rsidRPr="00A40822" w:rsidRDefault="00A40822" w:rsidP="00563277">
            <w:pPr>
              <w:pStyle w:val="afe"/>
              <w:jc w:val="center"/>
            </w:pPr>
            <w:r w:rsidRPr="00A40822">
              <w:t>00</w:t>
            </w:r>
          </w:p>
          <w:p w14:paraId="583F645E" w14:textId="77777777" w:rsidR="00A40822" w:rsidRPr="00A40822" w:rsidRDefault="00A40822" w:rsidP="00563277">
            <w:pPr>
              <w:pStyle w:val="afe"/>
              <w:jc w:val="center"/>
            </w:pPr>
          </w:p>
        </w:tc>
        <w:tc>
          <w:tcPr>
            <w:tcW w:w="0" w:type="auto"/>
            <w:vAlign w:val="center"/>
          </w:tcPr>
          <w:p w14:paraId="6F365C7C" w14:textId="3BE32358" w:rsidR="00A40822" w:rsidRPr="00A40822" w:rsidRDefault="00A40822" w:rsidP="00563277">
            <w:pPr>
              <w:pStyle w:val="afe"/>
              <w:jc w:val="center"/>
            </w:pPr>
            <w:r w:rsidRPr="00A40822">
              <w:t>10G-KR/1G-KX</w:t>
            </w:r>
          </w:p>
          <w:p w14:paraId="12FA4809" w14:textId="674148BD" w:rsidR="00A40822" w:rsidRPr="00A40822" w:rsidRDefault="00A40822" w:rsidP="00563277">
            <w:pPr>
              <w:pStyle w:val="afe"/>
              <w:jc w:val="center"/>
            </w:pPr>
            <w:r>
              <w:t>(Determined by Auto Neg)</w:t>
            </w:r>
          </w:p>
        </w:tc>
        <w:tc>
          <w:tcPr>
            <w:tcW w:w="0" w:type="auto"/>
            <w:vAlign w:val="center"/>
          </w:tcPr>
          <w:p w14:paraId="35523E03" w14:textId="77777777" w:rsidR="00A40822" w:rsidRPr="00A40822" w:rsidRDefault="00A40822" w:rsidP="00563277">
            <w:pPr>
              <w:pStyle w:val="afe"/>
              <w:jc w:val="center"/>
            </w:pPr>
            <w:r w:rsidRPr="00A40822">
              <w:t>1G-KX</w:t>
            </w:r>
          </w:p>
          <w:p w14:paraId="26AA4B9A" w14:textId="2F21C6F1" w:rsidR="00A40822" w:rsidRPr="00A40822" w:rsidRDefault="00A40822" w:rsidP="00563277">
            <w:pPr>
              <w:pStyle w:val="afe"/>
              <w:jc w:val="center"/>
            </w:pPr>
            <w:r w:rsidRPr="00A40822">
              <w:t>(No Auto Neg)</w:t>
            </w:r>
          </w:p>
        </w:tc>
      </w:tr>
    </w:tbl>
    <w:p w14:paraId="0672CD8E" w14:textId="5DA21307" w:rsidR="00785983" w:rsidRPr="00785983" w:rsidRDefault="00785983" w:rsidP="00530859">
      <w:pPr>
        <w:pStyle w:val="a2"/>
        <w:ind w:firstLine="480"/>
      </w:pPr>
    </w:p>
    <w:p w14:paraId="3906C9AC" w14:textId="77777777" w:rsidR="00F6218C" w:rsidRDefault="00F6218C" w:rsidP="00F6218C">
      <w:pPr>
        <w:pStyle w:val="3"/>
        <w:spacing w:before="156" w:after="156"/>
      </w:pPr>
      <w:bookmarkStart w:id="329" w:name="_Toc484419143"/>
      <w:bookmarkEnd w:id="304"/>
      <w:r>
        <w:rPr>
          <w:rFonts w:hint="eastAsia"/>
        </w:rPr>
        <w:t>时钟模块</w:t>
      </w:r>
      <w:bookmarkEnd w:id="329"/>
    </w:p>
    <w:p w14:paraId="54738DB9" w14:textId="77777777" w:rsidR="00F6218C" w:rsidRPr="00E22BCB" w:rsidRDefault="00F6218C" w:rsidP="00F6218C">
      <w:pPr>
        <w:pStyle w:val="a2"/>
        <w:ind w:firstLine="480"/>
      </w:pPr>
      <w:r>
        <w:rPr>
          <w:rFonts w:hint="eastAsia"/>
        </w:rPr>
        <w:t>对于</w:t>
      </w:r>
      <w:r>
        <w:rPr>
          <w:rFonts w:hint="eastAsia"/>
        </w:rPr>
        <w:t>CPU Core</w:t>
      </w:r>
      <w:r>
        <w:rPr>
          <w:rFonts w:hint="eastAsia"/>
        </w:rPr>
        <w:t>、</w:t>
      </w:r>
      <w:r>
        <w:rPr>
          <w:rFonts w:hint="eastAsia"/>
        </w:rPr>
        <w:t>DDR</w:t>
      </w:r>
      <w:r>
        <w:rPr>
          <w:rFonts w:hint="eastAsia"/>
        </w:rPr>
        <w:t>以及高速串行接口（</w:t>
      </w:r>
      <w:r>
        <w:rPr>
          <w:rFonts w:hint="eastAsia"/>
        </w:rPr>
        <w:t>PCI</w:t>
      </w:r>
      <w:r>
        <w:t xml:space="preserve"> E</w:t>
      </w:r>
      <w:r>
        <w:rPr>
          <w:rFonts w:hint="eastAsia"/>
        </w:rPr>
        <w:t>xpress</w:t>
      </w:r>
      <w:r>
        <w:rPr>
          <w:rFonts w:hint="eastAsia"/>
        </w:rPr>
        <w:t>、</w:t>
      </w:r>
      <w:r>
        <w:rPr>
          <w:rFonts w:hint="eastAsia"/>
        </w:rPr>
        <w:t>10G</w:t>
      </w:r>
      <w:r>
        <w:t xml:space="preserve"> E</w:t>
      </w:r>
      <w:r>
        <w:rPr>
          <w:rFonts w:hint="eastAsia"/>
        </w:rPr>
        <w:t>thernet</w:t>
      </w:r>
      <w:r>
        <w:rPr>
          <w:rFonts w:hint="eastAsia"/>
        </w:rPr>
        <w:t>）而言，高性能的时钟对其正常工作至关重要。</w:t>
      </w:r>
    </w:p>
    <w:p w14:paraId="7010D290" w14:textId="77777777" w:rsidR="00F6218C" w:rsidRDefault="00F6218C" w:rsidP="00764B76">
      <w:pPr>
        <w:pStyle w:val="4"/>
        <w:spacing w:before="156" w:after="156"/>
      </w:pPr>
      <w:r>
        <w:rPr>
          <w:rFonts w:hint="eastAsia"/>
        </w:rPr>
        <w:t>T4240</w:t>
      </w:r>
    </w:p>
    <w:p w14:paraId="506ACEC7" w14:textId="5B26623C" w:rsidR="00F6218C" w:rsidRDefault="00F6218C" w:rsidP="00F6218C">
      <w:pPr>
        <w:pStyle w:val="a2"/>
        <w:ind w:firstLine="480"/>
      </w:pPr>
      <w:r>
        <w:rPr>
          <w:rFonts w:hint="eastAsia"/>
        </w:rPr>
        <w:t>T4240</w:t>
      </w:r>
      <w:r>
        <w:rPr>
          <w:rFonts w:hint="eastAsia"/>
        </w:rPr>
        <w:t>的输入时钟包括</w:t>
      </w:r>
      <w:r>
        <w:rPr>
          <w:rFonts w:hint="eastAsia"/>
        </w:rPr>
        <w:t>SYSCLK</w:t>
      </w:r>
      <w:r>
        <w:rPr>
          <w:rFonts w:hint="eastAsia"/>
        </w:rPr>
        <w:t>、</w:t>
      </w:r>
      <w:r>
        <w:t>DDRCLK</w:t>
      </w:r>
      <w:r>
        <w:t>、</w:t>
      </w:r>
      <w:r>
        <w:t>USBCLK</w:t>
      </w:r>
      <w:r>
        <w:rPr>
          <w:rFonts w:hint="eastAsia"/>
        </w:rPr>
        <w:t>以及</w:t>
      </w:r>
      <w:r>
        <w:rPr>
          <w:rFonts w:hint="eastAsia"/>
        </w:rPr>
        <w:t>SDn</w:t>
      </w:r>
      <w:r>
        <w:t>_REFCLK</w:t>
      </w:r>
      <w:r w:rsidR="00563277">
        <w:t>，</w:t>
      </w:r>
      <w:r w:rsidR="00563277">
        <w:rPr>
          <w:rFonts w:hint="eastAsia"/>
        </w:rPr>
        <w:t>如</w:t>
      </w:r>
      <w:r w:rsidR="00563277">
        <w:fldChar w:fldCharType="begin"/>
      </w:r>
      <w:r w:rsidR="00563277">
        <w:instrText xml:space="preserve"> </w:instrText>
      </w:r>
      <w:r w:rsidR="00563277">
        <w:rPr>
          <w:rFonts w:hint="eastAsia"/>
        </w:rPr>
        <w:instrText>REF _Ref484260117 \h</w:instrText>
      </w:r>
      <w:r w:rsidR="00563277">
        <w:instrText xml:space="preserve"> </w:instrText>
      </w:r>
      <w:r w:rsidR="00563277">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8</w:t>
      </w:r>
      <w:r w:rsidR="00563277">
        <w:fldChar w:fldCharType="end"/>
      </w:r>
      <w:r w:rsidR="00563277">
        <w:rPr>
          <w:rFonts w:hint="eastAsia"/>
        </w:rPr>
        <w:t>所示</w:t>
      </w:r>
      <w:r w:rsidR="001626E0">
        <w:fldChar w:fldCharType="begin"/>
      </w:r>
      <w:r w:rsidR="001626E0">
        <w:instrText xml:space="preserve"> </w:instrText>
      </w:r>
      <w:r w:rsidR="001626E0">
        <w:rPr>
          <w:rFonts w:hint="eastAsia"/>
        </w:rPr>
        <w:instrText>REF _Ref484267073 \r \h</w:instrText>
      </w:r>
      <w:r w:rsidR="001626E0">
        <w:instrText xml:space="preserve"> </w:instrText>
      </w:r>
      <w:r w:rsidR="001626E0">
        <w:fldChar w:fldCharType="separate"/>
      </w:r>
      <w:r w:rsidR="007033F6">
        <w:t>[11]</w:t>
      </w:r>
      <w:r w:rsidR="001626E0">
        <w:fldChar w:fldCharType="end"/>
      </w:r>
      <w:r>
        <w:t>。</w:t>
      </w:r>
      <w:r>
        <w:rPr>
          <w:rFonts w:hint="eastAsia"/>
        </w:rPr>
        <w:t>T4240</w:t>
      </w:r>
      <w:r>
        <w:rPr>
          <w:rFonts w:hint="eastAsia"/>
        </w:rPr>
        <w:t>中</w:t>
      </w:r>
      <w:r>
        <w:rPr>
          <w:rFonts w:hint="eastAsia"/>
        </w:rPr>
        <w:t>Plat</w:t>
      </w:r>
      <w:r>
        <w:t>form</w:t>
      </w:r>
      <w:r>
        <w:rPr>
          <w:rFonts w:hint="eastAsia"/>
        </w:rPr>
        <w:t>和</w:t>
      </w:r>
      <w:r>
        <w:rPr>
          <w:rFonts w:hint="eastAsia"/>
        </w:rPr>
        <w:t>Core</w:t>
      </w:r>
      <w:r>
        <w:rPr>
          <w:rFonts w:hint="eastAsia"/>
        </w:rPr>
        <w:t>时钟由</w:t>
      </w:r>
      <w:r>
        <w:rPr>
          <w:rFonts w:hint="eastAsia"/>
        </w:rPr>
        <w:t>SYSCLK</w:t>
      </w:r>
      <w:r>
        <w:rPr>
          <w:rFonts w:hint="eastAsia"/>
        </w:rPr>
        <w:t>经过</w:t>
      </w:r>
      <w:r>
        <w:rPr>
          <w:rFonts w:hint="eastAsia"/>
        </w:rPr>
        <w:t>PLL</w:t>
      </w:r>
      <w:r>
        <w:rPr>
          <w:rFonts w:hint="eastAsia"/>
        </w:rPr>
        <w:t>倍频得到，</w:t>
      </w:r>
      <w:r w:rsidR="00361737">
        <w:rPr>
          <w:rFonts w:hint="eastAsia"/>
        </w:rPr>
        <w:t>DDR</w:t>
      </w:r>
      <w:r>
        <w:rPr>
          <w:rFonts w:hint="eastAsia"/>
        </w:rPr>
        <w:t>时钟由</w:t>
      </w:r>
      <w:r>
        <w:rPr>
          <w:rFonts w:hint="eastAsia"/>
        </w:rPr>
        <w:t>DDRCLK</w:t>
      </w:r>
      <w:r>
        <w:rPr>
          <w:rFonts w:hint="eastAsia"/>
        </w:rPr>
        <w:t>经过</w:t>
      </w:r>
      <w:r>
        <w:rPr>
          <w:rFonts w:hint="eastAsia"/>
        </w:rPr>
        <w:t>PLL</w:t>
      </w:r>
      <w:r w:rsidR="00563277">
        <w:rPr>
          <w:rFonts w:hint="eastAsia"/>
        </w:rPr>
        <w:t>倍频得到，</w:t>
      </w:r>
      <w:r>
        <w:rPr>
          <w:rFonts w:hint="eastAsia"/>
        </w:rPr>
        <w:t>SerDes</w:t>
      </w:r>
      <w:r>
        <w:rPr>
          <w:rFonts w:hint="eastAsia"/>
        </w:rPr>
        <w:t>时钟则由</w:t>
      </w:r>
      <w:r>
        <w:rPr>
          <w:rFonts w:hint="eastAsia"/>
        </w:rPr>
        <w:t>SD</w:t>
      </w:r>
      <w:r>
        <w:t>n_REFCLK</w:t>
      </w:r>
      <w:r>
        <w:rPr>
          <w:rFonts w:hint="eastAsia"/>
        </w:rPr>
        <w:t>经过</w:t>
      </w:r>
      <w:r>
        <w:rPr>
          <w:rFonts w:hint="eastAsia"/>
        </w:rPr>
        <w:t>PLL</w:t>
      </w:r>
      <w:r>
        <w:rPr>
          <w:rFonts w:hint="eastAsia"/>
        </w:rPr>
        <w:t>倍频得到。</w:t>
      </w:r>
    </w:p>
    <w:p w14:paraId="37751626" w14:textId="410C8FCE" w:rsidR="00A40822" w:rsidRDefault="00A40822" w:rsidP="00A40822">
      <w:pPr>
        <w:pStyle w:val="aff0"/>
        <w:keepNext/>
      </w:pPr>
      <w:bookmarkStart w:id="330" w:name="_Ref484260117"/>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5</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8</w:t>
      </w:r>
      <w:r w:rsidR="005F5086">
        <w:fldChar w:fldCharType="end"/>
      </w:r>
      <w:bookmarkEnd w:id="330"/>
      <w:r>
        <w:t xml:space="preserve">  </w:t>
      </w:r>
      <w:r>
        <w:rPr>
          <w:rFonts w:hint="eastAsia"/>
        </w:rPr>
        <w:t>T</w:t>
      </w:r>
      <w:r>
        <w:t>4240</w:t>
      </w:r>
      <w:r>
        <w:rPr>
          <w:rFonts w:hint="eastAsia"/>
        </w:rPr>
        <w:t>输入时钟</w:t>
      </w:r>
    </w:p>
    <w:tbl>
      <w:tblPr>
        <w:tblStyle w:val="afd"/>
        <w:tblW w:w="5000" w:type="pct"/>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464"/>
        <w:gridCol w:w="1746"/>
        <w:gridCol w:w="1526"/>
        <w:gridCol w:w="3550"/>
      </w:tblGrid>
      <w:tr w:rsidR="00F6218C" w:rsidRPr="00CB5AEE" w14:paraId="7A751DE6" w14:textId="77777777" w:rsidTr="00D0705A">
        <w:tc>
          <w:tcPr>
            <w:tcW w:w="883" w:type="pct"/>
            <w:vAlign w:val="center"/>
          </w:tcPr>
          <w:p w14:paraId="02C0B95A" w14:textId="77777777" w:rsidR="00F6218C" w:rsidRPr="00CB5AEE" w:rsidRDefault="00F6218C" w:rsidP="00495EBF">
            <w:pPr>
              <w:pStyle w:val="afe"/>
              <w:jc w:val="center"/>
            </w:pPr>
            <w:r>
              <w:rPr>
                <w:rFonts w:hint="eastAsia"/>
              </w:rPr>
              <w:t>时钟</w:t>
            </w:r>
          </w:p>
        </w:tc>
        <w:tc>
          <w:tcPr>
            <w:tcW w:w="1053" w:type="pct"/>
            <w:vAlign w:val="center"/>
          </w:tcPr>
          <w:p w14:paraId="3693537D" w14:textId="77777777" w:rsidR="00F6218C" w:rsidRPr="00CB5AEE" w:rsidRDefault="00F6218C" w:rsidP="00495EBF">
            <w:pPr>
              <w:pStyle w:val="afe"/>
              <w:jc w:val="center"/>
            </w:pPr>
            <w:r>
              <w:rPr>
                <w:rFonts w:hint="eastAsia"/>
              </w:rPr>
              <w:t>频率范围</w:t>
            </w:r>
          </w:p>
        </w:tc>
        <w:tc>
          <w:tcPr>
            <w:tcW w:w="921" w:type="pct"/>
            <w:vAlign w:val="center"/>
          </w:tcPr>
          <w:p w14:paraId="4CF6B92E" w14:textId="77777777" w:rsidR="00F6218C" w:rsidRPr="00CB5AEE" w:rsidRDefault="00F6218C" w:rsidP="00495EBF">
            <w:pPr>
              <w:pStyle w:val="afe"/>
              <w:jc w:val="center"/>
            </w:pPr>
            <w:r>
              <w:rPr>
                <w:rFonts w:hint="eastAsia"/>
              </w:rPr>
              <w:t>电平标准</w:t>
            </w:r>
          </w:p>
        </w:tc>
        <w:tc>
          <w:tcPr>
            <w:tcW w:w="2142" w:type="pct"/>
            <w:vAlign w:val="center"/>
          </w:tcPr>
          <w:p w14:paraId="302AF13A" w14:textId="77777777" w:rsidR="00F6218C" w:rsidRPr="00CB5AEE" w:rsidRDefault="00F6218C" w:rsidP="00495EBF">
            <w:pPr>
              <w:pStyle w:val="afe"/>
              <w:jc w:val="center"/>
            </w:pPr>
            <w:r>
              <w:rPr>
                <w:rFonts w:hint="eastAsia"/>
              </w:rPr>
              <w:t>说明</w:t>
            </w:r>
          </w:p>
        </w:tc>
      </w:tr>
      <w:tr w:rsidR="00F6218C" w:rsidRPr="00CB5AEE" w14:paraId="37842686" w14:textId="77777777" w:rsidTr="00D0705A">
        <w:tc>
          <w:tcPr>
            <w:tcW w:w="883" w:type="pct"/>
            <w:vAlign w:val="center"/>
          </w:tcPr>
          <w:p w14:paraId="7A090CF8" w14:textId="77777777" w:rsidR="00F6218C" w:rsidRPr="00CB5AEE" w:rsidRDefault="00F6218C" w:rsidP="00495EBF">
            <w:pPr>
              <w:pStyle w:val="afe"/>
              <w:jc w:val="center"/>
            </w:pPr>
            <w:r w:rsidRPr="00CB5AEE">
              <w:t>SYSCLK</w:t>
            </w:r>
          </w:p>
        </w:tc>
        <w:tc>
          <w:tcPr>
            <w:tcW w:w="1053" w:type="pct"/>
            <w:vAlign w:val="center"/>
          </w:tcPr>
          <w:p w14:paraId="48436F38" w14:textId="77777777" w:rsidR="00F6218C" w:rsidRPr="00CB5AEE" w:rsidRDefault="00F6218C" w:rsidP="00495EBF">
            <w:pPr>
              <w:pStyle w:val="afe"/>
              <w:jc w:val="center"/>
            </w:pPr>
            <w:r w:rsidRPr="00CB5AEE">
              <w:rPr>
                <w:rFonts w:hint="eastAsia"/>
              </w:rPr>
              <w:t>66.7</w:t>
            </w:r>
            <w:r>
              <w:t>~133.3</w:t>
            </w:r>
          </w:p>
        </w:tc>
        <w:tc>
          <w:tcPr>
            <w:tcW w:w="921" w:type="pct"/>
            <w:vAlign w:val="center"/>
          </w:tcPr>
          <w:p w14:paraId="5E0E8B30" w14:textId="77777777" w:rsidR="00F6218C" w:rsidRPr="00CB5AEE" w:rsidRDefault="00F6218C" w:rsidP="00495EBF">
            <w:pPr>
              <w:pStyle w:val="afe"/>
              <w:jc w:val="center"/>
            </w:pPr>
            <w:r w:rsidRPr="00CB5AEE">
              <w:rPr>
                <w:rFonts w:hint="eastAsia"/>
              </w:rPr>
              <w:t>1.8V LVCMOS</w:t>
            </w:r>
          </w:p>
        </w:tc>
        <w:tc>
          <w:tcPr>
            <w:tcW w:w="2142" w:type="pct"/>
            <w:vAlign w:val="center"/>
          </w:tcPr>
          <w:p w14:paraId="6EFE9417" w14:textId="77777777" w:rsidR="00F6218C" w:rsidRPr="00CB5AEE" w:rsidRDefault="00F6218C" w:rsidP="00495EBF">
            <w:pPr>
              <w:pStyle w:val="afe"/>
              <w:jc w:val="center"/>
            </w:pPr>
            <w:r w:rsidRPr="00CB5AEE">
              <w:rPr>
                <w:rFonts w:hint="eastAsia"/>
              </w:rPr>
              <w:t>用于生成</w:t>
            </w:r>
            <w:r w:rsidRPr="00CB5AEE">
              <w:rPr>
                <w:rFonts w:hint="eastAsia"/>
              </w:rPr>
              <w:t>Platform</w:t>
            </w:r>
            <w:r w:rsidRPr="00CB5AEE">
              <w:rPr>
                <w:rFonts w:hint="eastAsia"/>
              </w:rPr>
              <w:t>时钟和</w:t>
            </w:r>
            <w:r w:rsidRPr="00CB5AEE">
              <w:rPr>
                <w:rFonts w:hint="eastAsia"/>
              </w:rPr>
              <w:t>Core</w:t>
            </w:r>
            <w:r w:rsidRPr="00CB5AEE">
              <w:rPr>
                <w:rFonts w:hint="eastAsia"/>
              </w:rPr>
              <w:t>时钟</w:t>
            </w:r>
          </w:p>
        </w:tc>
      </w:tr>
      <w:tr w:rsidR="00F6218C" w:rsidRPr="00CB5AEE" w14:paraId="402A64C8" w14:textId="77777777" w:rsidTr="00D0705A">
        <w:tc>
          <w:tcPr>
            <w:tcW w:w="883" w:type="pct"/>
            <w:vAlign w:val="center"/>
          </w:tcPr>
          <w:p w14:paraId="63C6B95F" w14:textId="77777777" w:rsidR="00F6218C" w:rsidRPr="00CB5AEE" w:rsidRDefault="00F6218C" w:rsidP="00495EBF">
            <w:pPr>
              <w:pStyle w:val="afe"/>
              <w:jc w:val="center"/>
            </w:pPr>
            <w:r w:rsidRPr="00CB5AEE">
              <w:t>DDRCLK</w:t>
            </w:r>
          </w:p>
        </w:tc>
        <w:tc>
          <w:tcPr>
            <w:tcW w:w="1053" w:type="pct"/>
            <w:vAlign w:val="center"/>
          </w:tcPr>
          <w:p w14:paraId="59C2516B" w14:textId="77777777" w:rsidR="00F6218C" w:rsidRPr="00CB5AEE" w:rsidRDefault="00F6218C" w:rsidP="00495EBF">
            <w:pPr>
              <w:pStyle w:val="afe"/>
              <w:jc w:val="center"/>
            </w:pPr>
            <w:r w:rsidRPr="00CB5AEE">
              <w:rPr>
                <w:rFonts w:hint="eastAsia"/>
              </w:rPr>
              <w:t>66.7</w:t>
            </w:r>
            <w:r>
              <w:t>~133.3</w:t>
            </w:r>
          </w:p>
        </w:tc>
        <w:tc>
          <w:tcPr>
            <w:tcW w:w="921" w:type="pct"/>
            <w:vAlign w:val="center"/>
          </w:tcPr>
          <w:p w14:paraId="0EBA62E5" w14:textId="77777777" w:rsidR="00F6218C" w:rsidRPr="00CB5AEE" w:rsidRDefault="00F6218C" w:rsidP="00495EBF">
            <w:pPr>
              <w:pStyle w:val="afe"/>
              <w:jc w:val="center"/>
            </w:pPr>
            <w:r w:rsidRPr="00CB5AEE">
              <w:rPr>
                <w:rFonts w:hint="eastAsia"/>
              </w:rPr>
              <w:t>1.8V LVCMOS</w:t>
            </w:r>
          </w:p>
        </w:tc>
        <w:tc>
          <w:tcPr>
            <w:tcW w:w="2142" w:type="pct"/>
            <w:vAlign w:val="center"/>
          </w:tcPr>
          <w:p w14:paraId="1F70A9AF" w14:textId="77777777" w:rsidR="00F6218C" w:rsidRPr="00CB5AEE" w:rsidRDefault="00F6218C" w:rsidP="00495EBF">
            <w:pPr>
              <w:pStyle w:val="afe"/>
              <w:jc w:val="center"/>
            </w:pPr>
            <w:r w:rsidRPr="00CB5AEE">
              <w:rPr>
                <w:rFonts w:hint="eastAsia"/>
              </w:rPr>
              <w:t>用于产生</w:t>
            </w:r>
            <w:r w:rsidRPr="00CB5AEE">
              <w:rPr>
                <w:rFonts w:hint="eastAsia"/>
              </w:rPr>
              <w:t>DDR</w:t>
            </w:r>
            <w:r w:rsidRPr="00CB5AEE">
              <w:rPr>
                <w:rFonts w:hint="eastAsia"/>
              </w:rPr>
              <w:t>时钟</w:t>
            </w:r>
          </w:p>
        </w:tc>
      </w:tr>
      <w:tr w:rsidR="00F6218C" w:rsidRPr="00CB5AEE" w14:paraId="1E7ECDA7" w14:textId="77777777" w:rsidTr="00D0705A">
        <w:tc>
          <w:tcPr>
            <w:tcW w:w="883" w:type="pct"/>
            <w:vAlign w:val="center"/>
          </w:tcPr>
          <w:p w14:paraId="35692E10" w14:textId="77777777" w:rsidR="00F6218C" w:rsidRPr="00CB5AEE" w:rsidRDefault="00F6218C" w:rsidP="00495EBF">
            <w:pPr>
              <w:pStyle w:val="afe"/>
              <w:jc w:val="center"/>
            </w:pPr>
            <w:r w:rsidRPr="00CB5AEE">
              <w:rPr>
                <w:rFonts w:hint="eastAsia"/>
              </w:rPr>
              <w:t>USBCLK</w:t>
            </w:r>
          </w:p>
        </w:tc>
        <w:tc>
          <w:tcPr>
            <w:tcW w:w="1053" w:type="pct"/>
            <w:vAlign w:val="center"/>
          </w:tcPr>
          <w:p w14:paraId="1F18FAC0" w14:textId="77777777" w:rsidR="00F6218C" w:rsidRPr="00CB5AEE" w:rsidRDefault="00F6218C" w:rsidP="00495EBF">
            <w:pPr>
              <w:pStyle w:val="afe"/>
              <w:jc w:val="center"/>
            </w:pPr>
            <w:r>
              <w:rPr>
                <w:rFonts w:hint="eastAsia"/>
              </w:rPr>
              <w:t>24</w:t>
            </w:r>
          </w:p>
        </w:tc>
        <w:tc>
          <w:tcPr>
            <w:tcW w:w="921" w:type="pct"/>
            <w:vAlign w:val="center"/>
          </w:tcPr>
          <w:p w14:paraId="1C58508C" w14:textId="77777777" w:rsidR="00F6218C" w:rsidRPr="00CB5AEE" w:rsidRDefault="00F6218C" w:rsidP="00495EBF">
            <w:pPr>
              <w:pStyle w:val="afe"/>
              <w:jc w:val="center"/>
            </w:pPr>
            <w:r w:rsidRPr="00CB5AEE">
              <w:rPr>
                <w:rFonts w:hint="eastAsia"/>
              </w:rPr>
              <w:t>1.8V LVCMOS</w:t>
            </w:r>
          </w:p>
        </w:tc>
        <w:tc>
          <w:tcPr>
            <w:tcW w:w="2142" w:type="pct"/>
            <w:vAlign w:val="center"/>
          </w:tcPr>
          <w:p w14:paraId="0316D890" w14:textId="78FC5F5C" w:rsidR="00F6218C" w:rsidRPr="00CB5AEE" w:rsidRDefault="00F6218C" w:rsidP="00495EBF">
            <w:pPr>
              <w:pStyle w:val="afe"/>
              <w:jc w:val="center"/>
            </w:pPr>
            <w:r w:rsidRPr="00CB5AEE">
              <w:rPr>
                <w:rFonts w:hint="eastAsia"/>
              </w:rPr>
              <w:t>用于</w:t>
            </w:r>
            <w:r w:rsidRPr="00CB5AEE">
              <w:rPr>
                <w:rFonts w:hint="eastAsia"/>
              </w:rPr>
              <w:t>USB</w:t>
            </w:r>
            <w:r w:rsidR="00361737">
              <w:rPr>
                <w:rFonts w:hint="eastAsia"/>
              </w:rPr>
              <w:t>模块</w:t>
            </w:r>
          </w:p>
        </w:tc>
      </w:tr>
      <w:tr w:rsidR="00F6218C" w:rsidRPr="00CB5AEE" w14:paraId="1AFB9F24" w14:textId="77777777" w:rsidTr="00D0705A">
        <w:tc>
          <w:tcPr>
            <w:tcW w:w="883" w:type="pct"/>
            <w:vAlign w:val="center"/>
          </w:tcPr>
          <w:p w14:paraId="01A44223" w14:textId="77777777" w:rsidR="00F6218C" w:rsidRPr="00CB5AEE" w:rsidRDefault="00F6218C" w:rsidP="00495EBF">
            <w:pPr>
              <w:pStyle w:val="afe"/>
              <w:jc w:val="center"/>
            </w:pPr>
            <w:r w:rsidRPr="00CB5AEE">
              <w:rPr>
                <w:rFonts w:hint="eastAsia"/>
              </w:rPr>
              <w:t>SDn_REFCLK</w:t>
            </w:r>
          </w:p>
        </w:tc>
        <w:tc>
          <w:tcPr>
            <w:tcW w:w="1053" w:type="pct"/>
            <w:vAlign w:val="center"/>
          </w:tcPr>
          <w:p w14:paraId="1589E141" w14:textId="77777777" w:rsidR="00F6218C" w:rsidRPr="00CB5AEE" w:rsidRDefault="00F6218C" w:rsidP="00495EBF">
            <w:pPr>
              <w:pStyle w:val="afe"/>
              <w:jc w:val="center"/>
            </w:pPr>
            <w:r>
              <w:rPr>
                <w:rFonts w:hint="eastAsia"/>
              </w:rPr>
              <w:t>100/125/156.25</w:t>
            </w:r>
          </w:p>
        </w:tc>
        <w:tc>
          <w:tcPr>
            <w:tcW w:w="921" w:type="pct"/>
            <w:vAlign w:val="center"/>
          </w:tcPr>
          <w:p w14:paraId="6593385A" w14:textId="77777777" w:rsidR="00F6218C" w:rsidRPr="00CB5AEE" w:rsidRDefault="00F6218C" w:rsidP="00495EBF">
            <w:pPr>
              <w:pStyle w:val="afe"/>
              <w:jc w:val="center"/>
            </w:pPr>
            <w:r>
              <w:rPr>
                <w:rFonts w:hint="eastAsia"/>
              </w:rPr>
              <w:t>Differential</w:t>
            </w:r>
          </w:p>
        </w:tc>
        <w:tc>
          <w:tcPr>
            <w:tcW w:w="2142" w:type="pct"/>
            <w:vAlign w:val="center"/>
          </w:tcPr>
          <w:p w14:paraId="5BE5D3CF" w14:textId="77777777" w:rsidR="00F6218C" w:rsidRPr="00CB5AEE" w:rsidRDefault="00F6218C" w:rsidP="00495EBF">
            <w:pPr>
              <w:pStyle w:val="afe"/>
              <w:jc w:val="center"/>
            </w:pPr>
            <w:r w:rsidRPr="00CB5AEE">
              <w:rPr>
                <w:rFonts w:hint="eastAsia"/>
              </w:rPr>
              <w:t>SerDes</w:t>
            </w:r>
            <w:r w:rsidRPr="00CB5AEE">
              <w:rPr>
                <w:rFonts w:hint="eastAsia"/>
              </w:rPr>
              <w:t>参考时钟</w:t>
            </w:r>
          </w:p>
        </w:tc>
      </w:tr>
    </w:tbl>
    <w:p w14:paraId="5FD6E08A" w14:textId="77777777" w:rsidR="00D0705A" w:rsidRDefault="00D0705A" w:rsidP="00D0705A">
      <w:pPr>
        <w:pStyle w:val="a2"/>
        <w:ind w:firstLine="480"/>
      </w:pPr>
    </w:p>
    <w:p w14:paraId="26C73765" w14:textId="25F7F109" w:rsidR="00D0705A" w:rsidRPr="008341FC" w:rsidRDefault="00D0705A" w:rsidP="00D0705A">
      <w:pPr>
        <w:pStyle w:val="a2"/>
        <w:ind w:firstLine="480"/>
      </w:pPr>
      <w:r>
        <w:rPr>
          <w:rFonts w:hint="eastAsia"/>
        </w:rPr>
        <w:t>SYSCLK</w:t>
      </w:r>
      <w:r>
        <w:rPr>
          <w:rFonts w:hint="eastAsia"/>
        </w:rPr>
        <w:t>和</w:t>
      </w:r>
      <w:r>
        <w:rPr>
          <w:rFonts w:hint="eastAsia"/>
        </w:rPr>
        <w:t>DDRCLK</w:t>
      </w:r>
      <w:r>
        <w:rPr>
          <w:rFonts w:hint="eastAsia"/>
        </w:rPr>
        <w:t>的要求如</w:t>
      </w:r>
      <w:r>
        <w:fldChar w:fldCharType="begin"/>
      </w:r>
      <w:r>
        <w:instrText xml:space="preserve"> </w:instrText>
      </w:r>
      <w:r>
        <w:rPr>
          <w:rFonts w:hint="eastAsia"/>
        </w:rPr>
        <w:instrText>REF _Ref481563753 \h</w:instrText>
      </w:r>
      <w:r>
        <w:instrText xml:space="preserve"> </w:instrText>
      </w:r>
      <w:r>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9</w:t>
      </w:r>
      <w:r>
        <w:fldChar w:fldCharType="end"/>
      </w:r>
      <w:r>
        <w:rPr>
          <w:rFonts w:hint="eastAsia"/>
        </w:rPr>
        <w:t>所示。</w:t>
      </w:r>
      <w:r w:rsidR="00701065">
        <w:rPr>
          <w:rFonts w:hint="eastAsia"/>
        </w:rPr>
        <w:t>我们选用</w:t>
      </w:r>
      <w:r w:rsidR="00701065" w:rsidRPr="008341FC">
        <w:rPr>
          <w:rFonts w:hint="eastAsia"/>
        </w:rPr>
        <w:t>5P49V6901</w:t>
      </w:r>
      <w:r w:rsidR="00701065">
        <w:rPr>
          <w:rFonts w:hint="eastAsia"/>
        </w:rPr>
        <w:t>提供来提供这两个信号。</w:t>
      </w:r>
      <w:r w:rsidRPr="008341FC">
        <w:rPr>
          <w:rFonts w:hint="eastAsia"/>
        </w:rPr>
        <w:t>5P49V6901</w:t>
      </w:r>
      <w:r w:rsidRPr="008341FC">
        <w:rPr>
          <w:rFonts w:hint="eastAsia"/>
        </w:rPr>
        <w:t>给出了所有输出的</w:t>
      </w:r>
      <w:r w:rsidRPr="008341FC">
        <w:rPr>
          <w:rFonts w:hint="eastAsia"/>
        </w:rPr>
        <w:t>Period</w:t>
      </w:r>
      <w:r w:rsidRPr="008341FC">
        <w:t xml:space="preserve"> J</w:t>
      </w:r>
      <w:r w:rsidRPr="008341FC">
        <w:rPr>
          <w:rFonts w:hint="eastAsia"/>
        </w:rPr>
        <w:t>itter</w:t>
      </w:r>
      <w:r w:rsidRPr="008341FC">
        <w:rPr>
          <w:rFonts w:hint="eastAsia"/>
        </w:rPr>
        <w:t>（没有明确说明，我们以</w:t>
      </w:r>
      <w:r w:rsidRPr="008341FC">
        <w:rPr>
          <w:rFonts w:hint="eastAsia"/>
        </w:rPr>
        <w:t>RMS</w:t>
      </w:r>
      <w:r w:rsidRPr="008341FC">
        <w:t xml:space="preserve"> </w:t>
      </w:r>
      <w:r w:rsidRPr="008341FC">
        <w:rPr>
          <w:rFonts w:hint="eastAsia"/>
        </w:rPr>
        <w:t>period</w:t>
      </w:r>
      <w:r w:rsidRPr="008341FC">
        <w:t xml:space="preserve"> </w:t>
      </w:r>
      <w:r w:rsidRPr="008341FC">
        <w:rPr>
          <w:rFonts w:hint="eastAsia"/>
        </w:rPr>
        <w:t>jitter</w:t>
      </w:r>
      <w:r w:rsidRPr="008341FC">
        <w:rPr>
          <w:rFonts w:hint="eastAsia"/>
        </w:rPr>
        <w:t>计算）典型值为</w:t>
      </w:r>
      <w:r w:rsidRPr="008341FC">
        <w:rPr>
          <w:rFonts w:hint="eastAsia"/>
        </w:rPr>
        <w:t>4</w:t>
      </w:r>
      <w:r w:rsidRPr="008341FC">
        <w:t>ps</w:t>
      </w:r>
      <w:r w:rsidRPr="008341FC">
        <w:t>，</w:t>
      </w:r>
      <w:r w:rsidRPr="008341FC">
        <w:rPr>
          <w:rFonts w:hint="eastAsia"/>
        </w:rPr>
        <w:t>我们以</w:t>
      </w:r>
      <w:r w:rsidRPr="008341FC">
        <w:rPr>
          <w:rFonts w:hint="eastAsia"/>
        </w:rPr>
        <w:t>BER=10</w:t>
      </w:r>
      <w:r w:rsidRPr="008341FC">
        <w:rPr>
          <w:vertAlign w:val="superscript"/>
        </w:rPr>
        <w:t>-12</w:t>
      </w:r>
      <w:r w:rsidRPr="008341FC">
        <w:rPr>
          <w:rFonts w:hint="eastAsia"/>
        </w:rPr>
        <w:t>计算，则对应</w:t>
      </w:r>
      <w:r w:rsidRPr="008341FC">
        <w:rPr>
          <w:rFonts w:hint="eastAsia"/>
        </w:rPr>
        <w:t>Peak</w:t>
      </w:r>
      <w:r w:rsidRPr="008341FC">
        <w:t xml:space="preserve"> period jitter</w:t>
      </w:r>
      <w:r w:rsidRPr="008341FC">
        <w:rPr>
          <w:rFonts w:hint="eastAsia"/>
        </w:rPr>
        <w:t>为</w:t>
      </w:r>
      <w:r w:rsidRPr="008341FC">
        <w:rPr>
          <w:rFonts w:hint="eastAsia"/>
        </w:rPr>
        <w:t>4</w:t>
      </w:r>
      <w:r w:rsidRPr="008341FC">
        <w:t>×14.069=56.4ps</w:t>
      </w:r>
      <w:r w:rsidRPr="008341FC">
        <w:t>，</w:t>
      </w:r>
      <w:r w:rsidRPr="008341FC">
        <w:rPr>
          <w:rFonts w:hint="eastAsia"/>
        </w:rPr>
        <w:t>远远小于要求的</w:t>
      </w:r>
      <w:r w:rsidRPr="008341FC">
        <w:rPr>
          <w:rFonts w:hint="eastAsia"/>
        </w:rPr>
        <w:t>300ps</w:t>
      </w:r>
      <w:r w:rsidRPr="008341FC">
        <w:rPr>
          <w:rFonts w:hint="eastAsia"/>
        </w:rPr>
        <w:t>。</w:t>
      </w:r>
    </w:p>
    <w:p w14:paraId="43A4D630" w14:textId="28E741C2" w:rsidR="00D0705A" w:rsidRDefault="00D0705A" w:rsidP="00D0705A">
      <w:pPr>
        <w:pStyle w:val="aff0"/>
        <w:keepNext/>
      </w:pPr>
      <w:bookmarkStart w:id="331" w:name="_Ref48156375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033F6">
        <w:rPr>
          <w:noProof/>
        </w:rPr>
        <w:t>9</w:t>
      </w:r>
      <w:r>
        <w:fldChar w:fldCharType="end"/>
      </w:r>
      <w:bookmarkEnd w:id="331"/>
      <w:r>
        <w:t xml:space="preserve">  SYSCLK</w:t>
      </w:r>
      <w:r>
        <w:rPr>
          <w:rFonts w:hint="eastAsia"/>
        </w:rPr>
        <w:t>和</w:t>
      </w:r>
      <w:r>
        <w:rPr>
          <w:rFonts w:hint="eastAsia"/>
        </w:rPr>
        <w:t>DDRCLK</w:t>
      </w:r>
      <w:r>
        <w:rPr>
          <w:rFonts w:hint="eastAsia"/>
        </w:rPr>
        <w:t>要求</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3"/>
        <w:gridCol w:w="608"/>
        <w:gridCol w:w="725"/>
        <w:gridCol w:w="627"/>
      </w:tblGrid>
      <w:tr w:rsidR="00D0705A" w14:paraId="0F8AB08C" w14:textId="77777777" w:rsidTr="0087404E">
        <w:trPr>
          <w:jc w:val="center"/>
        </w:trPr>
        <w:tc>
          <w:tcPr>
            <w:tcW w:w="0" w:type="auto"/>
          </w:tcPr>
          <w:p w14:paraId="25B9C7A1" w14:textId="77777777" w:rsidR="00D0705A" w:rsidRDefault="00D0705A" w:rsidP="0087404E">
            <w:pPr>
              <w:pStyle w:val="afe"/>
            </w:pPr>
            <w:r>
              <w:rPr>
                <w:rFonts w:hint="eastAsia"/>
              </w:rPr>
              <w:t>Frequency</w:t>
            </w:r>
          </w:p>
        </w:tc>
        <w:tc>
          <w:tcPr>
            <w:tcW w:w="0" w:type="auto"/>
          </w:tcPr>
          <w:p w14:paraId="632C3D4F" w14:textId="77777777" w:rsidR="00D0705A" w:rsidRDefault="00D0705A" w:rsidP="0087404E">
            <w:pPr>
              <w:pStyle w:val="afe"/>
            </w:pPr>
            <w:r>
              <w:rPr>
                <w:rFonts w:hint="eastAsia"/>
              </w:rPr>
              <w:t>66.6</w:t>
            </w:r>
          </w:p>
        </w:tc>
        <w:tc>
          <w:tcPr>
            <w:tcW w:w="0" w:type="auto"/>
          </w:tcPr>
          <w:p w14:paraId="3338E707" w14:textId="77777777" w:rsidR="00D0705A" w:rsidRDefault="00D0705A" w:rsidP="0087404E">
            <w:pPr>
              <w:pStyle w:val="afe"/>
            </w:pPr>
            <w:r>
              <w:rPr>
                <w:rFonts w:hint="eastAsia"/>
              </w:rPr>
              <w:t>133.3</w:t>
            </w:r>
          </w:p>
        </w:tc>
        <w:tc>
          <w:tcPr>
            <w:tcW w:w="0" w:type="auto"/>
          </w:tcPr>
          <w:p w14:paraId="2903BD87" w14:textId="77777777" w:rsidR="00D0705A" w:rsidRDefault="00D0705A" w:rsidP="0087404E">
            <w:pPr>
              <w:pStyle w:val="afe"/>
            </w:pPr>
            <w:r>
              <w:rPr>
                <w:rFonts w:hint="eastAsia"/>
              </w:rPr>
              <w:t>MHz</w:t>
            </w:r>
          </w:p>
        </w:tc>
      </w:tr>
      <w:tr w:rsidR="00D0705A" w14:paraId="3EC131E3" w14:textId="77777777" w:rsidTr="0087404E">
        <w:trPr>
          <w:jc w:val="center"/>
        </w:trPr>
        <w:tc>
          <w:tcPr>
            <w:tcW w:w="0" w:type="auto"/>
          </w:tcPr>
          <w:p w14:paraId="56A3AFCB" w14:textId="77777777" w:rsidR="00D0705A" w:rsidRDefault="00D0705A" w:rsidP="0087404E">
            <w:pPr>
              <w:pStyle w:val="afe"/>
            </w:pPr>
            <w:r>
              <w:rPr>
                <w:rFonts w:hint="eastAsia"/>
              </w:rPr>
              <w:t>P</w:t>
            </w:r>
            <w:r>
              <w:t xml:space="preserve">eak </w:t>
            </w:r>
            <w:r>
              <w:rPr>
                <w:rFonts w:hint="eastAsia"/>
              </w:rPr>
              <w:t>p</w:t>
            </w:r>
            <w:r>
              <w:t>eriod jitter</w:t>
            </w:r>
          </w:p>
        </w:tc>
        <w:tc>
          <w:tcPr>
            <w:tcW w:w="0" w:type="auto"/>
          </w:tcPr>
          <w:p w14:paraId="609BDCC8" w14:textId="77777777" w:rsidR="00D0705A" w:rsidRDefault="00D0705A" w:rsidP="0087404E">
            <w:pPr>
              <w:pStyle w:val="afe"/>
            </w:pPr>
            <w:r>
              <w:rPr>
                <w:rFonts w:hint="eastAsia"/>
              </w:rPr>
              <w:t>-</w:t>
            </w:r>
          </w:p>
        </w:tc>
        <w:tc>
          <w:tcPr>
            <w:tcW w:w="0" w:type="auto"/>
          </w:tcPr>
          <w:p w14:paraId="5671BCEC" w14:textId="77777777" w:rsidR="00D0705A" w:rsidRDefault="00D0705A" w:rsidP="0087404E">
            <w:pPr>
              <w:pStyle w:val="afe"/>
            </w:pPr>
            <w:r>
              <w:t>±150</w:t>
            </w:r>
          </w:p>
        </w:tc>
        <w:tc>
          <w:tcPr>
            <w:tcW w:w="0" w:type="auto"/>
          </w:tcPr>
          <w:p w14:paraId="64698286" w14:textId="77777777" w:rsidR="00D0705A" w:rsidRDefault="00D0705A" w:rsidP="0087404E">
            <w:pPr>
              <w:pStyle w:val="afe"/>
            </w:pPr>
            <w:r>
              <w:rPr>
                <w:rFonts w:hint="eastAsia"/>
              </w:rPr>
              <w:t>ps</w:t>
            </w:r>
          </w:p>
        </w:tc>
      </w:tr>
      <w:tr w:rsidR="00D0705A" w14:paraId="7944CF6F" w14:textId="77777777" w:rsidTr="0087404E">
        <w:trPr>
          <w:jc w:val="center"/>
        </w:trPr>
        <w:tc>
          <w:tcPr>
            <w:tcW w:w="0" w:type="auto"/>
          </w:tcPr>
          <w:p w14:paraId="14A397D3" w14:textId="77777777" w:rsidR="00D0705A" w:rsidRDefault="00D0705A" w:rsidP="0087404E">
            <w:pPr>
              <w:pStyle w:val="afe"/>
            </w:pPr>
            <w:r>
              <w:rPr>
                <w:rFonts w:hint="eastAsia"/>
              </w:rPr>
              <w:t>Phase n</w:t>
            </w:r>
            <w:r>
              <w:t>oise @ -56 dBC</w:t>
            </w:r>
          </w:p>
        </w:tc>
        <w:tc>
          <w:tcPr>
            <w:tcW w:w="0" w:type="auto"/>
          </w:tcPr>
          <w:p w14:paraId="630442A1" w14:textId="77777777" w:rsidR="00D0705A" w:rsidRDefault="00D0705A" w:rsidP="0087404E">
            <w:pPr>
              <w:pStyle w:val="afe"/>
            </w:pPr>
            <w:r>
              <w:rPr>
                <w:rFonts w:hint="eastAsia"/>
              </w:rPr>
              <w:t>-</w:t>
            </w:r>
          </w:p>
        </w:tc>
        <w:tc>
          <w:tcPr>
            <w:tcW w:w="0" w:type="auto"/>
          </w:tcPr>
          <w:p w14:paraId="357D178B" w14:textId="77777777" w:rsidR="00D0705A" w:rsidRDefault="00D0705A" w:rsidP="0087404E">
            <w:pPr>
              <w:pStyle w:val="afe"/>
            </w:pPr>
            <w:r>
              <w:rPr>
                <w:rFonts w:hint="eastAsia"/>
              </w:rPr>
              <w:t>500</w:t>
            </w:r>
          </w:p>
        </w:tc>
        <w:tc>
          <w:tcPr>
            <w:tcW w:w="0" w:type="auto"/>
          </w:tcPr>
          <w:p w14:paraId="1AFD0F68" w14:textId="77777777" w:rsidR="00D0705A" w:rsidRDefault="00D0705A" w:rsidP="0087404E">
            <w:pPr>
              <w:pStyle w:val="afe"/>
            </w:pPr>
            <w:r>
              <w:rPr>
                <w:rFonts w:hint="eastAsia"/>
              </w:rPr>
              <w:t>KHz</w:t>
            </w:r>
          </w:p>
        </w:tc>
      </w:tr>
    </w:tbl>
    <w:p w14:paraId="6853927C" w14:textId="77777777" w:rsidR="00F6218C" w:rsidRDefault="00F6218C" w:rsidP="00F6218C">
      <w:pPr>
        <w:pStyle w:val="a2"/>
        <w:ind w:firstLine="480"/>
      </w:pPr>
    </w:p>
    <w:p w14:paraId="5CF716F1" w14:textId="71AE9364" w:rsidR="002D12CC" w:rsidRDefault="00F6218C" w:rsidP="002D12CC">
      <w:pPr>
        <w:pStyle w:val="a2"/>
        <w:ind w:firstLine="480"/>
      </w:pPr>
      <w:r>
        <w:rPr>
          <w:rFonts w:hint="eastAsia"/>
        </w:rPr>
        <w:t>T4240 SerDes</w:t>
      </w:r>
      <w:r>
        <w:rPr>
          <w:rFonts w:hint="eastAsia"/>
        </w:rPr>
        <w:t>参考时钟输入结构如</w:t>
      </w:r>
      <w:r w:rsidR="009F6623">
        <w:fldChar w:fldCharType="begin"/>
      </w:r>
      <w:r w:rsidR="009F6623">
        <w:instrText xml:space="preserve"> </w:instrText>
      </w:r>
      <w:r w:rsidR="009F6623">
        <w:rPr>
          <w:rFonts w:hint="eastAsia"/>
        </w:rPr>
        <w:instrText>REF _Ref481564971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21</w:t>
      </w:r>
      <w:r w:rsidR="009F6623">
        <w:fldChar w:fldCharType="end"/>
      </w:r>
      <w:r>
        <w:rPr>
          <w:rFonts w:hint="eastAsia"/>
        </w:rPr>
        <w:t>所示，差分输入，芯片内部每个引脚</w:t>
      </w:r>
      <w:r>
        <w:rPr>
          <w:rFonts w:hint="eastAsia"/>
        </w:rPr>
        <w:t>50</w:t>
      </w:r>
      <w:r>
        <w:rPr>
          <w:rFonts w:hint="eastAsia"/>
        </w:rPr>
        <w:t>欧姆端接到</w:t>
      </w:r>
      <w:r>
        <w:rPr>
          <w:rFonts w:hint="eastAsia"/>
        </w:rPr>
        <w:t>GND</w:t>
      </w:r>
      <w:r>
        <w:rPr>
          <w:rFonts w:hint="eastAsia"/>
        </w:rPr>
        <w:t>，交流耦合。每个引脚允许的最大平均电流为</w:t>
      </w:r>
      <w:r>
        <w:rPr>
          <w:rFonts w:hint="eastAsia"/>
        </w:rPr>
        <w:t>8</w:t>
      </w:r>
      <w:r>
        <w:t>mA</w:t>
      </w:r>
      <w:r>
        <w:rPr>
          <w:rFonts w:hint="eastAsia"/>
        </w:rPr>
        <w:t>。</w:t>
      </w:r>
      <w:r w:rsidR="002D12CC">
        <w:rPr>
          <w:rFonts w:hint="eastAsia"/>
        </w:rPr>
        <w:t>如果外部使用直流耦合，则共模电压大于</w:t>
      </w:r>
      <w:r w:rsidR="002D12CC">
        <w:rPr>
          <w:rFonts w:hint="eastAsia"/>
        </w:rPr>
        <w:t>100mV</w:t>
      </w:r>
      <w:r w:rsidR="002D12CC">
        <w:rPr>
          <w:rFonts w:hint="eastAsia"/>
        </w:rPr>
        <w:t>且小于</w:t>
      </w:r>
      <w:r w:rsidR="002D12CC">
        <w:rPr>
          <w:rFonts w:hint="eastAsia"/>
        </w:rPr>
        <w:t>400mV</w:t>
      </w:r>
      <w:r w:rsidR="002D12CC">
        <w:rPr>
          <w:rFonts w:hint="eastAsia"/>
        </w:rPr>
        <w:t>，单端电压摆幅必须大于</w:t>
      </w:r>
      <w:r w:rsidR="002D12CC">
        <w:rPr>
          <w:rFonts w:hint="eastAsia"/>
        </w:rPr>
        <w:t>200mV</w:t>
      </w:r>
      <w:r w:rsidR="002D12CC">
        <w:rPr>
          <w:rFonts w:hint="eastAsia"/>
        </w:rPr>
        <w:t>，小于</w:t>
      </w:r>
      <w:r w:rsidR="002D12CC">
        <w:rPr>
          <w:rFonts w:hint="eastAsia"/>
        </w:rPr>
        <w:t>800mV</w:t>
      </w:r>
      <w:r w:rsidR="002D12CC">
        <w:rPr>
          <w:rFonts w:hint="eastAsia"/>
        </w:rPr>
        <w:t>。如果外部使用交流耦合，则共模电压没有要求，单端电压摆幅必须大于</w:t>
      </w:r>
      <w:r w:rsidR="002D12CC">
        <w:rPr>
          <w:rFonts w:hint="eastAsia"/>
        </w:rPr>
        <w:t>200mV</w:t>
      </w:r>
      <w:r w:rsidR="002D12CC">
        <w:rPr>
          <w:rFonts w:hint="eastAsia"/>
        </w:rPr>
        <w:t>，小于</w:t>
      </w:r>
      <w:r w:rsidR="002D12CC">
        <w:rPr>
          <w:rFonts w:hint="eastAsia"/>
        </w:rPr>
        <w:t>800mV</w:t>
      </w:r>
      <w:r w:rsidR="002D12CC">
        <w:rPr>
          <w:rFonts w:hint="eastAsia"/>
        </w:rPr>
        <w:t>。</w:t>
      </w:r>
      <w:r w:rsidR="002D12CC" w:rsidRPr="00AD3F18">
        <w:rPr>
          <w:rFonts w:hint="eastAsia"/>
        </w:rPr>
        <w:t>所以，对于</w:t>
      </w:r>
      <w:r w:rsidR="002D12CC" w:rsidRPr="00AD3F18">
        <w:rPr>
          <w:rFonts w:hint="eastAsia"/>
        </w:rPr>
        <w:t>LVDS</w:t>
      </w:r>
      <w:r w:rsidR="002D12CC" w:rsidRPr="00AD3F18">
        <w:rPr>
          <w:rFonts w:hint="eastAsia"/>
        </w:rPr>
        <w:t>、</w:t>
      </w:r>
      <w:r w:rsidR="002D12CC" w:rsidRPr="00AD3F18">
        <w:rPr>
          <w:rFonts w:hint="eastAsia"/>
        </w:rPr>
        <w:t>LVPECL</w:t>
      </w:r>
      <w:r w:rsidR="002D12CC" w:rsidRPr="00AD3F18">
        <w:rPr>
          <w:rFonts w:hint="eastAsia"/>
        </w:rPr>
        <w:t>、</w:t>
      </w:r>
      <w:r w:rsidR="002D12CC" w:rsidRPr="00AD3F18">
        <w:rPr>
          <w:rFonts w:hint="eastAsia"/>
        </w:rPr>
        <w:t>CML</w:t>
      </w:r>
      <w:r w:rsidR="002D12CC" w:rsidRPr="00AD3F18">
        <w:rPr>
          <w:rFonts w:hint="eastAsia"/>
        </w:rPr>
        <w:t>等信号，由于其共模电压均大于</w:t>
      </w:r>
      <w:r w:rsidR="002D12CC" w:rsidRPr="00AD3F18">
        <w:rPr>
          <w:rFonts w:hint="eastAsia"/>
        </w:rPr>
        <w:t>400mV</w:t>
      </w:r>
      <w:r w:rsidR="002D12CC" w:rsidRPr="00AD3F18">
        <w:rPr>
          <w:rFonts w:hint="eastAsia"/>
        </w:rPr>
        <w:t>，只能采用交流耦合。对于</w:t>
      </w:r>
      <w:r w:rsidR="002D12CC" w:rsidRPr="00AD3F18">
        <w:rPr>
          <w:rFonts w:hint="eastAsia"/>
        </w:rPr>
        <w:t>HCSL</w:t>
      </w:r>
      <w:r w:rsidR="002D12CC" w:rsidRPr="00AD3F18">
        <w:rPr>
          <w:rFonts w:hint="eastAsia"/>
        </w:rPr>
        <w:t>信号，可以直接采用之流耦合。</w:t>
      </w:r>
    </w:p>
    <w:p w14:paraId="2E54A40A" w14:textId="77777777" w:rsidR="009C2729" w:rsidRDefault="00F6218C" w:rsidP="009C2729">
      <w:pPr>
        <w:pStyle w:val="af7"/>
        <w:keepNext/>
        <w:spacing w:before="156"/>
      </w:pPr>
      <w:r>
        <w:drawing>
          <wp:inline distT="0" distB="0" distL="0" distR="0" wp14:anchorId="3D518AD1" wp14:editId="7C474080">
            <wp:extent cx="3430800" cy="1699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30800" cy="1699200"/>
                    </a:xfrm>
                    <a:prstGeom prst="rect">
                      <a:avLst/>
                    </a:prstGeom>
                  </pic:spPr>
                </pic:pic>
              </a:graphicData>
            </a:graphic>
          </wp:inline>
        </w:drawing>
      </w:r>
    </w:p>
    <w:p w14:paraId="3BAC0263" w14:textId="784B8785" w:rsidR="00F6218C" w:rsidRDefault="009C2729" w:rsidP="009C2729">
      <w:pPr>
        <w:pStyle w:val="aff0"/>
      </w:pPr>
      <w:bookmarkStart w:id="332" w:name="_Ref481564971"/>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21</w:t>
      </w:r>
      <w:r w:rsidR="00CA3B33">
        <w:fldChar w:fldCharType="end"/>
      </w:r>
      <w:bookmarkEnd w:id="332"/>
      <w:r>
        <w:t xml:space="preserve">  T4240 S</w:t>
      </w:r>
      <w:r>
        <w:rPr>
          <w:rFonts w:hint="eastAsia"/>
        </w:rPr>
        <w:t>erDes</w:t>
      </w:r>
      <w:r>
        <w:rPr>
          <w:rFonts w:hint="eastAsia"/>
        </w:rPr>
        <w:t>参考时钟输入</w:t>
      </w:r>
    </w:p>
    <w:p w14:paraId="5C83A842" w14:textId="0FEF9D98" w:rsidR="00153EC0" w:rsidRDefault="00153EC0" w:rsidP="00153EC0">
      <w:pPr>
        <w:pStyle w:val="a2"/>
        <w:ind w:firstLine="480"/>
      </w:pPr>
      <w:r>
        <w:rPr>
          <w:rFonts w:hint="eastAsia"/>
        </w:rPr>
        <w:t>针对</w:t>
      </w:r>
      <w:r>
        <w:rPr>
          <w:rFonts w:hint="eastAsia"/>
        </w:rPr>
        <w:t>PCI</w:t>
      </w:r>
      <w:r>
        <w:t xml:space="preserve"> E</w:t>
      </w:r>
      <w:r>
        <w:rPr>
          <w:rFonts w:hint="eastAsia"/>
        </w:rPr>
        <w:t>xpress</w:t>
      </w:r>
      <w:r>
        <w:rPr>
          <w:rFonts w:hint="eastAsia"/>
        </w:rPr>
        <w:t>协议，</w:t>
      </w:r>
      <w:r>
        <w:rPr>
          <w:rFonts w:hint="eastAsia"/>
        </w:rPr>
        <w:t>T4240 Ser</w:t>
      </w:r>
      <w:r>
        <w:t>Des</w:t>
      </w:r>
      <w:r>
        <w:rPr>
          <w:rFonts w:hint="eastAsia"/>
        </w:rPr>
        <w:t>对参考时钟要求如</w:t>
      </w:r>
      <w:r>
        <w:fldChar w:fldCharType="begin"/>
      </w:r>
      <w:r>
        <w:instrText xml:space="preserve"> </w:instrText>
      </w:r>
      <w:r>
        <w:rPr>
          <w:rFonts w:hint="eastAsia"/>
        </w:rPr>
        <w:instrText>REF _Ref481563762 \h</w:instrText>
      </w:r>
      <w:r>
        <w:instrText xml:space="preserve"> </w:instrText>
      </w:r>
      <w:r>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10</w:t>
      </w:r>
      <w:r>
        <w:fldChar w:fldCharType="end"/>
      </w:r>
      <w:r>
        <w:rPr>
          <w:rFonts w:hint="eastAsia"/>
        </w:rPr>
        <w:t>所示，基本与</w:t>
      </w:r>
      <w:r>
        <w:t>PCIe</w:t>
      </w:r>
      <w:r>
        <w:rPr>
          <w:rFonts w:hint="eastAsia"/>
        </w:rPr>
        <w:t>规范一致。</w:t>
      </w:r>
      <w:r>
        <w:rPr>
          <w:rFonts w:hint="eastAsia"/>
        </w:rPr>
        <w:t>8T49N241</w:t>
      </w:r>
      <w:r>
        <w:rPr>
          <w:rFonts w:hint="eastAsia"/>
        </w:rPr>
        <w:t>给出了针对</w:t>
      </w:r>
      <w:r>
        <w:rPr>
          <w:rFonts w:hint="eastAsia"/>
        </w:rPr>
        <w:t>PCI</w:t>
      </w:r>
      <w:r>
        <w:t xml:space="preserve"> Express</w:t>
      </w:r>
      <w:r>
        <w:rPr>
          <w:rFonts w:hint="eastAsia"/>
        </w:rPr>
        <w:t>的</w:t>
      </w:r>
      <w:r>
        <w:rPr>
          <w:rFonts w:hint="eastAsia"/>
        </w:rPr>
        <w:t>Jitter</w:t>
      </w:r>
      <w:r>
        <w:rPr>
          <w:rFonts w:hint="eastAsia"/>
        </w:rPr>
        <w:t>规范，如</w:t>
      </w:r>
      <w:r>
        <w:fldChar w:fldCharType="begin"/>
      </w:r>
      <w:r>
        <w:instrText xml:space="preserve"> </w:instrText>
      </w:r>
      <w:r>
        <w:rPr>
          <w:rFonts w:hint="eastAsia"/>
        </w:rPr>
        <w:instrText>REF _Ref481563774 \h</w:instrText>
      </w:r>
      <w:r>
        <w:instrText xml:space="preserve"> </w:instrText>
      </w:r>
      <w:r>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11</w:t>
      </w:r>
      <w:r>
        <w:fldChar w:fldCharType="end"/>
      </w:r>
      <w:r>
        <w:rPr>
          <w:rFonts w:hint="eastAsia"/>
        </w:rPr>
        <w:t>所示。</w:t>
      </w:r>
      <w:r>
        <w:rPr>
          <w:rFonts w:hint="eastAsia"/>
        </w:rPr>
        <w:t>8T49N241</w:t>
      </w:r>
      <w:r>
        <w:rPr>
          <w:rFonts w:hint="eastAsia"/>
        </w:rPr>
        <w:t>后面跟随的扇出芯片</w:t>
      </w:r>
      <w:r>
        <w:t>8P34S1106I</w:t>
      </w:r>
      <w:r>
        <w:rPr>
          <w:rFonts w:hint="eastAsia"/>
        </w:rPr>
        <w:t>附加的</w:t>
      </w:r>
      <w:r>
        <w:rPr>
          <w:rFonts w:hint="eastAsia"/>
        </w:rPr>
        <w:t>phase</w:t>
      </w:r>
      <w:r>
        <w:t xml:space="preserve"> </w:t>
      </w:r>
      <w:r>
        <w:rPr>
          <w:rFonts w:hint="eastAsia"/>
        </w:rPr>
        <w:t>jitter</w:t>
      </w:r>
      <w:r>
        <w:rPr>
          <w:rFonts w:hint="eastAsia"/>
        </w:rPr>
        <w:t>小于</w:t>
      </w:r>
      <w:r>
        <w:rPr>
          <w:rFonts w:hint="eastAsia"/>
        </w:rPr>
        <w:t>100</w:t>
      </w:r>
      <w:r>
        <w:t xml:space="preserve"> fs</w:t>
      </w:r>
      <w:r>
        <w:t>，</w:t>
      </w:r>
      <w:r>
        <w:rPr>
          <w:rFonts w:hint="eastAsia"/>
        </w:rPr>
        <w:t>基本不影响</w:t>
      </w:r>
      <w:r>
        <w:rPr>
          <w:rFonts w:hint="eastAsia"/>
        </w:rPr>
        <w:t>8T49N241</w:t>
      </w:r>
      <w:r>
        <w:rPr>
          <w:rFonts w:hint="eastAsia"/>
        </w:rPr>
        <w:t>输出时钟性能。</w:t>
      </w:r>
    </w:p>
    <w:p w14:paraId="41DACBF6" w14:textId="72769C92" w:rsidR="00153EC0" w:rsidRDefault="00153EC0" w:rsidP="00153EC0">
      <w:pPr>
        <w:pStyle w:val="aff0"/>
        <w:keepNext/>
      </w:pPr>
      <w:bookmarkStart w:id="333" w:name="_Ref48156376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033F6">
        <w:rPr>
          <w:noProof/>
        </w:rPr>
        <w:t>10</w:t>
      </w:r>
      <w:r>
        <w:fldChar w:fldCharType="end"/>
      </w:r>
      <w:bookmarkEnd w:id="333"/>
      <w:r>
        <w:t xml:space="preserve">  T4240</w:t>
      </w:r>
      <w:r>
        <w:rPr>
          <w:rFonts w:hint="eastAsia"/>
        </w:rPr>
        <w:t>小于</w:t>
      </w:r>
      <w:r>
        <w:rPr>
          <w:rFonts w:hint="eastAsia"/>
        </w:rPr>
        <w:t>8Gbps</w:t>
      </w:r>
      <w:r>
        <w:rPr>
          <w:rFonts w:hint="eastAsia"/>
        </w:rPr>
        <w:t>协议参考时钟要求</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4261"/>
        <w:gridCol w:w="635"/>
        <w:gridCol w:w="582"/>
        <w:gridCol w:w="682"/>
        <w:gridCol w:w="628"/>
      </w:tblGrid>
      <w:tr w:rsidR="00153EC0" w14:paraId="49D1914F" w14:textId="77777777" w:rsidTr="0087404E">
        <w:trPr>
          <w:jc w:val="center"/>
        </w:trPr>
        <w:tc>
          <w:tcPr>
            <w:tcW w:w="0" w:type="auto"/>
            <w:tcBorders>
              <w:top w:val="single" w:sz="8" w:space="0" w:color="auto"/>
              <w:bottom w:val="single" w:sz="8" w:space="0" w:color="auto"/>
            </w:tcBorders>
            <w:vAlign w:val="center"/>
          </w:tcPr>
          <w:p w14:paraId="01CF69FF" w14:textId="77777777" w:rsidR="00153EC0" w:rsidRPr="003F4680" w:rsidRDefault="00153EC0" w:rsidP="0087404E">
            <w:pPr>
              <w:pStyle w:val="afe"/>
              <w:jc w:val="center"/>
              <w:rPr>
                <w:b/>
              </w:rPr>
            </w:pPr>
            <w:r w:rsidRPr="003F4680">
              <w:rPr>
                <w:b/>
              </w:rPr>
              <w:t>Parameter</w:t>
            </w:r>
          </w:p>
        </w:tc>
        <w:tc>
          <w:tcPr>
            <w:tcW w:w="0" w:type="auto"/>
            <w:tcBorders>
              <w:top w:val="single" w:sz="8" w:space="0" w:color="auto"/>
              <w:bottom w:val="single" w:sz="8" w:space="0" w:color="auto"/>
            </w:tcBorders>
            <w:vAlign w:val="center"/>
          </w:tcPr>
          <w:p w14:paraId="0D221602" w14:textId="77777777" w:rsidR="00153EC0" w:rsidRPr="003F4680" w:rsidRDefault="00153EC0" w:rsidP="0087404E">
            <w:pPr>
              <w:pStyle w:val="afe"/>
              <w:jc w:val="center"/>
              <w:rPr>
                <w:b/>
              </w:rPr>
            </w:pPr>
            <w:r w:rsidRPr="003F4680">
              <w:rPr>
                <w:rFonts w:hint="eastAsia"/>
                <w:b/>
              </w:rPr>
              <w:t>Min</w:t>
            </w:r>
          </w:p>
        </w:tc>
        <w:tc>
          <w:tcPr>
            <w:tcW w:w="0" w:type="auto"/>
            <w:tcBorders>
              <w:top w:val="single" w:sz="8" w:space="0" w:color="auto"/>
              <w:bottom w:val="single" w:sz="8" w:space="0" w:color="auto"/>
            </w:tcBorders>
            <w:vAlign w:val="center"/>
          </w:tcPr>
          <w:p w14:paraId="6FB3114F" w14:textId="77777777" w:rsidR="00153EC0" w:rsidRPr="003F4680" w:rsidRDefault="00153EC0" w:rsidP="0087404E">
            <w:pPr>
              <w:pStyle w:val="afe"/>
              <w:jc w:val="center"/>
              <w:rPr>
                <w:b/>
              </w:rPr>
            </w:pPr>
            <w:r w:rsidRPr="003F4680">
              <w:rPr>
                <w:rFonts w:hint="eastAsia"/>
                <w:b/>
              </w:rPr>
              <w:t>Typ</w:t>
            </w:r>
          </w:p>
        </w:tc>
        <w:tc>
          <w:tcPr>
            <w:tcW w:w="0" w:type="auto"/>
            <w:tcBorders>
              <w:top w:val="single" w:sz="8" w:space="0" w:color="auto"/>
              <w:bottom w:val="single" w:sz="8" w:space="0" w:color="auto"/>
            </w:tcBorders>
            <w:vAlign w:val="center"/>
          </w:tcPr>
          <w:p w14:paraId="43ABF894" w14:textId="77777777" w:rsidR="00153EC0" w:rsidRPr="003F4680" w:rsidRDefault="00153EC0" w:rsidP="0087404E">
            <w:pPr>
              <w:pStyle w:val="afe"/>
              <w:jc w:val="center"/>
              <w:rPr>
                <w:b/>
              </w:rPr>
            </w:pPr>
            <w:r w:rsidRPr="003F4680">
              <w:rPr>
                <w:rFonts w:hint="eastAsia"/>
                <w:b/>
              </w:rPr>
              <w:t>Max</w:t>
            </w:r>
          </w:p>
        </w:tc>
        <w:tc>
          <w:tcPr>
            <w:tcW w:w="0" w:type="auto"/>
            <w:tcBorders>
              <w:top w:val="single" w:sz="8" w:space="0" w:color="auto"/>
              <w:bottom w:val="single" w:sz="8" w:space="0" w:color="auto"/>
            </w:tcBorders>
            <w:vAlign w:val="center"/>
          </w:tcPr>
          <w:p w14:paraId="376C1E42" w14:textId="77777777" w:rsidR="00153EC0" w:rsidRPr="003F4680" w:rsidRDefault="00153EC0" w:rsidP="0087404E">
            <w:pPr>
              <w:pStyle w:val="afe"/>
              <w:jc w:val="center"/>
              <w:rPr>
                <w:b/>
              </w:rPr>
            </w:pPr>
            <w:r w:rsidRPr="003F4680">
              <w:rPr>
                <w:rFonts w:hint="eastAsia"/>
                <w:b/>
              </w:rPr>
              <w:t>Unit</w:t>
            </w:r>
          </w:p>
        </w:tc>
      </w:tr>
      <w:tr w:rsidR="00153EC0" w14:paraId="0B3BDB66" w14:textId="77777777" w:rsidTr="0087404E">
        <w:trPr>
          <w:jc w:val="center"/>
        </w:trPr>
        <w:tc>
          <w:tcPr>
            <w:tcW w:w="0" w:type="auto"/>
            <w:tcBorders>
              <w:top w:val="single" w:sz="8" w:space="0" w:color="auto"/>
            </w:tcBorders>
            <w:vAlign w:val="center"/>
          </w:tcPr>
          <w:p w14:paraId="07C05A8B" w14:textId="77777777" w:rsidR="00153EC0" w:rsidRDefault="00153EC0" w:rsidP="0087404E">
            <w:pPr>
              <w:pStyle w:val="afe"/>
              <w:jc w:val="center"/>
            </w:pPr>
            <w:r>
              <w:t>F</w:t>
            </w:r>
            <w:r w:rsidRPr="00E46F55">
              <w:t>requency tolerance</w:t>
            </w:r>
          </w:p>
        </w:tc>
        <w:tc>
          <w:tcPr>
            <w:tcW w:w="0" w:type="auto"/>
            <w:tcBorders>
              <w:top w:val="single" w:sz="8" w:space="0" w:color="auto"/>
            </w:tcBorders>
            <w:vAlign w:val="center"/>
          </w:tcPr>
          <w:p w14:paraId="795E4DF9" w14:textId="77777777" w:rsidR="00153EC0" w:rsidRPr="00E46F55" w:rsidRDefault="00153EC0" w:rsidP="0087404E">
            <w:pPr>
              <w:pStyle w:val="afe"/>
              <w:jc w:val="center"/>
            </w:pPr>
            <w:r>
              <w:rPr>
                <w:rFonts w:hint="eastAsia"/>
              </w:rPr>
              <w:t>-100</w:t>
            </w:r>
          </w:p>
        </w:tc>
        <w:tc>
          <w:tcPr>
            <w:tcW w:w="0" w:type="auto"/>
            <w:tcBorders>
              <w:top w:val="single" w:sz="8" w:space="0" w:color="auto"/>
            </w:tcBorders>
            <w:vAlign w:val="center"/>
          </w:tcPr>
          <w:p w14:paraId="31E2549A" w14:textId="77777777" w:rsidR="00153EC0" w:rsidRDefault="00153EC0" w:rsidP="0087404E">
            <w:pPr>
              <w:pStyle w:val="afe"/>
              <w:jc w:val="center"/>
            </w:pPr>
          </w:p>
        </w:tc>
        <w:tc>
          <w:tcPr>
            <w:tcW w:w="0" w:type="auto"/>
            <w:tcBorders>
              <w:top w:val="single" w:sz="8" w:space="0" w:color="auto"/>
            </w:tcBorders>
            <w:vAlign w:val="center"/>
          </w:tcPr>
          <w:p w14:paraId="52D45742" w14:textId="77777777" w:rsidR="00153EC0" w:rsidRDefault="00153EC0" w:rsidP="0087404E">
            <w:pPr>
              <w:pStyle w:val="afe"/>
              <w:jc w:val="center"/>
            </w:pPr>
            <w:r>
              <w:rPr>
                <w:rFonts w:hint="eastAsia"/>
              </w:rPr>
              <w:t>+100</w:t>
            </w:r>
          </w:p>
        </w:tc>
        <w:tc>
          <w:tcPr>
            <w:tcW w:w="0" w:type="auto"/>
            <w:tcBorders>
              <w:top w:val="single" w:sz="8" w:space="0" w:color="auto"/>
            </w:tcBorders>
            <w:vAlign w:val="center"/>
          </w:tcPr>
          <w:p w14:paraId="37246B79" w14:textId="77777777" w:rsidR="00153EC0" w:rsidRDefault="00153EC0" w:rsidP="0087404E">
            <w:pPr>
              <w:pStyle w:val="afe"/>
              <w:jc w:val="center"/>
            </w:pPr>
            <w:r>
              <w:rPr>
                <w:rFonts w:hint="eastAsia"/>
              </w:rPr>
              <w:t>ppm</w:t>
            </w:r>
          </w:p>
        </w:tc>
      </w:tr>
      <w:tr w:rsidR="00153EC0" w14:paraId="7B13278D" w14:textId="77777777" w:rsidTr="0087404E">
        <w:trPr>
          <w:jc w:val="center"/>
        </w:trPr>
        <w:tc>
          <w:tcPr>
            <w:tcW w:w="0" w:type="auto"/>
            <w:vAlign w:val="center"/>
          </w:tcPr>
          <w:p w14:paraId="125C94C0" w14:textId="77777777" w:rsidR="00153EC0" w:rsidRDefault="00153EC0" w:rsidP="0087404E">
            <w:pPr>
              <w:pStyle w:val="afe"/>
              <w:jc w:val="center"/>
            </w:pPr>
            <w:r>
              <w:t>D</w:t>
            </w:r>
            <w:r w:rsidRPr="00E46F55">
              <w:t>eterministic peak-to-peak jitter at 10-6 BER</w:t>
            </w:r>
          </w:p>
        </w:tc>
        <w:tc>
          <w:tcPr>
            <w:tcW w:w="0" w:type="auto"/>
            <w:vAlign w:val="center"/>
          </w:tcPr>
          <w:p w14:paraId="04C3422D" w14:textId="77777777" w:rsidR="00153EC0" w:rsidRPr="00E46F55" w:rsidRDefault="00153EC0" w:rsidP="0087404E">
            <w:pPr>
              <w:pStyle w:val="afe"/>
              <w:jc w:val="center"/>
            </w:pPr>
          </w:p>
        </w:tc>
        <w:tc>
          <w:tcPr>
            <w:tcW w:w="0" w:type="auto"/>
            <w:vAlign w:val="center"/>
          </w:tcPr>
          <w:p w14:paraId="51CE6335" w14:textId="77777777" w:rsidR="00153EC0" w:rsidRDefault="00153EC0" w:rsidP="0087404E">
            <w:pPr>
              <w:pStyle w:val="afe"/>
              <w:jc w:val="center"/>
            </w:pPr>
          </w:p>
        </w:tc>
        <w:tc>
          <w:tcPr>
            <w:tcW w:w="0" w:type="auto"/>
            <w:vAlign w:val="center"/>
          </w:tcPr>
          <w:p w14:paraId="75C0BE32" w14:textId="77777777" w:rsidR="00153EC0" w:rsidRDefault="00153EC0" w:rsidP="0087404E">
            <w:pPr>
              <w:pStyle w:val="afe"/>
              <w:jc w:val="center"/>
            </w:pPr>
            <w:r>
              <w:rPr>
                <w:rFonts w:hint="eastAsia"/>
              </w:rPr>
              <w:t>42</w:t>
            </w:r>
          </w:p>
        </w:tc>
        <w:tc>
          <w:tcPr>
            <w:tcW w:w="0" w:type="auto"/>
            <w:vAlign w:val="center"/>
          </w:tcPr>
          <w:p w14:paraId="7E4D6B1D" w14:textId="77777777" w:rsidR="00153EC0" w:rsidRDefault="00153EC0" w:rsidP="0087404E">
            <w:pPr>
              <w:pStyle w:val="afe"/>
              <w:jc w:val="center"/>
            </w:pPr>
            <w:r>
              <w:rPr>
                <w:rFonts w:hint="eastAsia"/>
              </w:rPr>
              <w:t>ps</w:t>
            </w:r>
          </w:p>
        </w:tc>
      </w:tr>
      <w:tr w:rsidR="00153EC0" w14:paraId="54B3029D" w14:textId="77777777" w:rsidTr="0087404E">
        <w:trPr>
          <w:jc w:val="center"/>
        </w:trPr>
        <w:tc>
          <w:tcPr>
            <w:tcW w:w="0" w:type="auto"/>
            <w:vAlign w:val="center"/>
          </w:tcPr>
          <w:p w14:paraId="28E13B58" w14:textId="77777777" w:rsidR="00153EC0" w:rsidRDefault="00153EC0" w:rsidP="0087404E">
            <w:pPr>
              <w:pStyle w:val="afe"/>
              <w:jc w:val="center"/>
            </w:pPr>
            <w:r>
              <w:t>Total</w:t>
            </w:r>
            <w:r w:rsidRPr="00E46F55">
              <w:t xml:space="preserve"> peak-to-peak jitter at 10-6 BER</w:t>
            </w:r>
          </w:p>
        </w:tc>
        <w:tc>
          <w:tcPr>
            <w:tcW w:w="0" w:type="auto"/>
            <w:vAlign w:val="center"/>
          </w:tcPr>
          <w:p w14:paraId="63AE60D4" w14:textId="77777777" w:rsidR="00153EC0" w:rsidRDefault="00153EC0" w:rsidP="0087404E">
            <w:pPr>
              <w:pStyle w:val="afe"/>
              <w:jc w:val="center"/>
            </w:pPr>
          </w:p>
        </w:tc>
        <w:tc>
          <w:tcPr>
            <w:tcW w:w="0" w:type="auto"/>
            <w:vAlign w:val="center"/>
          </w:tcPr>
          <w:p w14:paraId="33C59842" w14:textId="77777777" w:rsidR="00153EC0" w:rsidRDefault="00153EC0" w:rsidP="0087404E">
            <w:pPr>
              <w:pStyle w:val="afe"/>
              <w:jc w:val="center"/>
            </w:pPr>
          </w:p>
        </w:tc>
        <w:tc>
          <w:tcPr>
            <w:tcW w:w="0" w:type="auto"/>
            <w:vAlign w:val="center"/>
          </w:tcPr>
          <w:p w14:paraId="3E6EDD64" w14:textId="77777777" w:rsidR="00153EC0" w:rsidRPr="00E46F55" w:rsidRDefault="00153EC0" w:rsidP="0087404E">
            <w:pPr>
              <w:pStyle w:val="afe"/>
              <w:jc w:val="center"/>
            </w:pPr>
            <w:r>
              <w:t>86</w:t>
            </w:r>
          </w:p>
        </w:tc>
        <w:tc>
          <w:tcPr>
            <w:tcW w:w="0" w:type="auto"/>
            <w:vAlign w:val="center"/>
          </w:tcPr>
          <w:p w14:paraId="3E300EC2" w14:textId="77777777" w:rsidR="00153EC0" w:rsidRDefault="00153EC0" w:rsidP="0087404E">
            <w:pPr>
              <w:pStyle w:val="afe"/>
              <w:jc w:val="center"/>
            </w:pPr>
            <w:r>
              <w:rPr>
                <w:rFonts w:hint="eastAsia"/>
              </w:rPr>
              <w:t>ps</w:t>
            </w:r>
          </w:p>
        </w:tc>
      </w:tr>
      <w:tr w:rsidR="00153EC0" w14:paraId="12E4630E" w14:textId="77777777" w:rsidTr="0087404E">
        <w:trPr>
          <w:jc w:val="center"/>
        </w:trPr>
        <w:tc>
          <w:tcPr>
            <w:tcW w:w="0" w:type="auto"/>
            <w:vAlign w:val="center"/>
          </w:tcPr>
          <w:p w14:paraId="72782E94" w14:textId="77777777" w:rsidR="00153EC0" w:rsidRDefault="00153EC0" w:rsidP="0087404E">
            <w:pPr>
              <w:pStyle w:val="afe"/>
              <w:jc w:val="center"/>
            </w:pPr>
            <w:r>
              <w:t>RMS phase jitter (10kHz~1.5MHz)</w:t>
            </w:r>
          </w:p>
        </w:tc>
        <w:tc>
          <w:tcPr>
            <w:tcW w:w="0" w:type="auto"/>
            <w:vAlign w:val="center"/>
          </w:tcPr>
          <w:p w14:paraId="079FD30A" w14:textId="77777777" w:rsidR="00153EC0" w:rsidRDefault="00153EC0" w:rsidP="0087404E">
            <w:pPr>
              <w:pStyle w:val="afe"/>
              <w:jc w:val="center"/>
            </w:pPr>
          </w:p>
        </w:tc>
        <w:tc>
          <w:tcPr>
            <w:tcW w:w="0" w:type="auto"/>
            <w:vAlign w:val="center"/>
          </w:tcPr>
          <w:p w14:paraId="196FD012" w14:textId="77777777" w:rsidR="00153EC0" w:rsidRDefault="00153EC0" w:rsidP="0087404E">
            <w:pPr>
              <w:pStyle w:val="afe"/>
              <w:jc w:val="center"/>
            </w:pPr>
          </w:p>
        </w:tc>
        <w:tc>
          <w:tcPr>
            <w:tcW w:w="0" w:type="auto"/>
            <w:vAlign w:val="center"/>
          </w:tcPr>
          <w:p w14:paraId="718E072C" w14:textId="77777777" w:rsidR="00153EC0" w:rsidRPr="00E46F55" w:rsidRDefault="00153EC0" w:rsidP="0087404E">
            <w:pPr>
              <w:pStyle w:val="afe"/>
              <w:jc w:val="center"/>
            </w:pPr>
            <w:r>
              <w:t>3</w:t>
            </w:r>
          </w:p>
        </w:tc>
        <w:tc>
          <w:tcPr>
            <w:tcW w:w="0" w:type="auto"/>
            <w:vAlign w:val="center"/>
          </w:tcPr>
          <w:p w14:paraId="70B60B82" w14:textId="77777777" w:rsidR="00153EC0" w:rsidRDefault="00153EC0" w:rsidP="0087404E">
            <w:pPr>
              <w:pStyle w:val="afe"/>
              <w:jc w:val="center"/>
            </w:pPr>
            <w:r>
              <w:rPr>
                <w:rFonts w:hint="eastAsia"/>
              </w:rPr>
              <w:t>ps</w:t>
            </w:r>
          </w:p>
        </w:tc>
      </w:tr>
      <w:tr w:rsidR="00153EC0" w14:paraId="2024D999" w14:textId="77777777" w:rsidTr="0087404E">
        <w:trPr>
          <w:jc w:val="center"/>
        </w:trPr>
        <w:tc>
          <w:tcPr>
            <w:tcW w:w="0" w:type="auto"/>
            <w:vAlign w:val="center"/>
          </w:tcPr>
          <w:p w14:paraId="5EB8C80E" w14:textId="77777777" w:rsidR="00153EC0" w:rsidRDefault="00153EC0" w:rsidP="0087404E">
            <w:pPr>
              <w:pStyle w:val="afe"/>
              <w:jc w:val="center"/>
            </w:pPr>
            <w:r>
              <w:t>RMS phase jitter (1.5MHz~Nyquist)</w:t>
            </w:r>
          </w:p>
        </w:tc>
        <w:tc>
          <w:tcPr>
            <w:tcW w:w="0" w:type="auto"/>
            <w:vAlign w:val="center"/>
          </w:tcPr>
          <w:p w14:paraId="71DFB539" w14:textId="77777777" w:rsidR="00153EC0" w:rsidRDefault="00153EC0" w:rsidP="0087404E">
            <w:pPr>
              <w:pStyle w:val="afe"/>
              <w:jc w:val="center"/>
            </w:pPr>
          </w:p>
        </w:tc>
        <w:tc>
          <w:tcPr>
            <w:tcW w:w="0" w:type="auto"/>
            <w:vAlign w:val="center"/>
          </w:tcPr>
          <w:p w14:paraId="2E383A61" w14:textId="77777777" w:rsidR="00153EC0" w:rsidRDefault="00153EC0" w:rsidP="0087404E">
            <w:pPr>
              <w:pStyle w:val="afe"/>
              <w:jc w:val="center"/>
            </w:pPr>
          </w:p>
        </w:tc>
        <w:tc>
          <w:tcPr>
            <w:tcW w:w="0" w:type="auto"/>
            <w:vAlign w:val="center"/>
          </w:tcPr>
          <w:p w14:paraId="3E2459A7" w14:textId="77777777" w:rsidR="00153EC0" w:rsidRPr="00E46F55" w:rsidRDefault="00153EC0" w:rsidP="0087404E">
            <w:pPr>
              <w:pStyle w:val="afe"/>
              <w:jc w:val="center"/>
            </w:pPr>
            <w:r>
              <w:t>3.1</w:t>
            </w:r>
          </w:p>
        </w:tc>
        <w:tc>
          <w:tcPr>
            <w:tcW w:w="0" w:type="auto"/>
            <w:vAlign w:val="center"/>
          </w:tcPr>
          <w:p w14:paraId="13904146" w14:textId="77777777" w:rsidR="00153EC0" w:rsidRDefault="00153EC0" w:rsidP="0087404E">
            <w:pPr>
              <w:pStyle w:val="afe"/>
              <w:jc w:val="center"/>
            </w:pPr>
            <w:r>
              <w:rPr>
                <w:rFonts w:hint="eastAsia"/>
              </w:rPr>
              <w:t>ps</w:t>
            </w:r>
          </w:p>
        </w:tc>
      </w:tr>
      <w:tr w:rsidR="00153EC0" w14:paraId="10E4BC00" w14:textId="77777777" w:rsidTr="0087404E">
        <w:trPr>
          <w:jc w:val="center"/>
        </w:trPr>
        <w:tc>
          <w:tcPr>
            <w:tcW w:w="0" w:type="auto"/>
            <w:vAlign w:val="center"/>
          </w:tcPr>
          <w:p w14:paraId="40BC7AC7" w14:textId="77777777" w:rsidR="00153EC0" w:rsidRDefault="00153EC0" w:rsidP="0087404E">
            <w:pPr>
              <w:pStyle w:val="afe"/>
              <w:jc w:val="center"/>
            </w:pPr>
            <w:r>
              <w:rPr>
                <w:rFonts w:hint="eastAsia"/>
              </w:rPr>
              <w:t>RMS</w:t>
            </w:r>
            <w:r>
              <w:t xml:space="preserve"> </w:t>
            </w:r>
            <w:r>
              <w:rPr>
                <w:rFonts w:hint="eastAsia"/>
              </w:rPr>
              <w:t>jitter</w:t>
            </w:r>
          </w:p>
        </w:tc>
        <w:tc>
          <w:tcPr>
            <w:tcW w:w="0" w:type="auto"/>
            <w:vAlign w:val="center"/>
          </w:tcPr>
          <w:p w14:paraId="19BF06FA" w14:textId="77777777" w:rsidR="00153EC0" w:rsidRDefault="00153EC0" w:rsidP="0087404E">
            <w:pPr>
              <w:pStyle w:val="afe"/>
              <w:jc w:val="center"/>
            </w:pPr>
          </w:p>
        </w:tc>
        <w:tc>
          <w:tcPr>
            <w:tcW w:w="0" w:type="auto"/>
            <w:vAlign w:val="center"/>
          </w:tcPr>
          <w:p w14:paraId="507B60C3" w14:textId="77777777" w:rsidR="00153EC0" w:rsidRDefault="00153EC0" w:rsidP="0087404E">
            <w:pPr>
              <w:pStyle w:val="afe"/>
              <w:jc w:val="center"/>
            </w:pPr>
          </w:p>
        </w:tc>
        <w:tc>
          <w:tcPr>
            <w:tcW w:w="0" w:type="auto"/>
            <w:vAlign w:val="center"/>
          </w:tcPr>
          <w:p w14:paraId="283BFEAB" w14:textId="77777777" w:rsidR="00153EC0" w:rsidRDefault="00153EC0" w:rsidP="0087404E">
            <w:pPr>
              <w:pStyle w:val="afe"/>
              <w:jc w:val="center"/>
            </w:pPr>
            <w:r>
              <w:t>1</w:t>
            </w:r>
          </w:p>
        </w:tc>
        <w:tc>
          <w:tcPr>
            <w:tcW w:w="0" w:type="auto"/>
            <w:vAlign w:val="center"/>
          </w:tcPr>
          <w:p w14:paraId="20A5BA31" w14:textId="77777777" w:rsidR="00153EC0" w:rsidRDefault="00153EC0" w:rsidP="0087404E">
            <w:pPr>
              <w:pStyle w:val="afe"/>
              <w:jc w:val="center"/>
            </w:pPr>
            <w:r>
              <w:rPr>
                <w:rFonts w:hint="eastAsia"/>
              </w:rPr>
              <w:t>ps</w:t>
            </w:r>
          </w:p>
        </w:tc>
      </w:tr>
    </w:tbl>
    <w:p w14:paraId="320D0971" w14:textId="74BE64DD" w:rsidR="00153EC0" w:rsidRDefault="00153EC0" w:rsidP="00153EC0">
      <w:pPr>
        <w:pStyle w:val="aff0"/>
        <w:keepNext/>
      </w:pPr>
      <w:bookmarkStart w:id="334" w:name="_Ref48156377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033F6">
        <w:rPr>
          <w:noProof/>
        </w:rPr>
        <w:t>11</w:t>
      </w:r>
      <w:r>
        <w:fldChar w:fldCharType="end"/>
      </w:r>
      <w:bookmarkEnd w:id="334"/>
      <w:r>
        <w:t xml:space="preserve">  </w:t>
      </w:r>
      <w:r>
        <w:rPr>
          <w:rFonts w:hint="eastAsia"/>
        </w:rPr>
        <w:t>8T49N241</w:t>
      </w:r>
      <w:r>
        <w:rPr>
          <w:rFonts w:hint="eastAsia"/>
        </w:rPr>
        <w:t>输出</w:t>
      </w:r>
      <w:r>
        <w:rPr>
          <w:rFonts w:hint="eastAsia"/>
        </w:rPr>
        <w:t>100MHz</w:t>
      </w:r>
      <w:r>
        <w:rPr>
          <w:rFonts w:hint="eastAsia"/>
        </w:rPr>
        <w:t>时钟</w:t>
      </w:r>
      <w:r>
        <w:rPr>
          <w:rFonts w:hint="eastAsia"/>
        </w:rPr>
        <w:t>J</w:t>
      </w:r>
      <w:r>
        <w:t>itter</w:t>
      </w:r>
    </w:p>
    <w:p w14:paraId="39300BCB" w14:textId="77777777" w:rsidR="00153EC0" w:rsidRDefault="00153EC0" w:rsidP="00153EC0">
      <w:pPr>
        <w:pStyle w:val="afe"/>
      </w:pPr>
      <w:r w:rsidRPr="008E3C7E">
        <w:rPr>
          <w:noProof/>
        </w:rPr>
        <w:drawing>
          <wp:inline distT="0" distB="0" distL="0" distR="0" wp14:anchorId="3D963B1E" wp14:editId="4766C8DC">
            <wp:extent cx="5119687" cy="1684655"/>
            <wp:effectExtent l="0" t="0" r="5080" b="0"/>
            <wp:docPr id="62" name="图片 62" descr="E:\Work\Documents\Pictures\8t49n241_pcie_jitt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E:\Work\Documents\Pictures\8t49n241_pcie_jitter.tif"/>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355" t="4068" r="1524"/>
                    <a:stretch/>
                  </pic:blipFill>
                  <pic:spPr bwMode="auto">
                    <a:xfrm>
                      <a:off x="0" y="0"/>
                      <a:ext cx="5122449" cy="1685564"/>
                    </a:xfrm>
                    <a:prstGeom prst="rect">
                      <a:avLst/>
                    </a:prstGeom>
                    <a:noFill/>
                    <a:ln>
                      <a:noFill/>
                    </a:ln>
                    <a:extLst>
                      <a:ext uri="{53640926-AAD7-44D8-BBD7-CCE9431645EC}">
                        <a14:shadowObscured xmlns:a14="http://schemas.microsoft.com/office/drawing/2010/main"/>
                      </a:ext>
                    </a:extLst>
                  </pic:spPr>
                </pic:pic>
              </a:graphicData>
            </a:graphic>
          </wp:inline>
        </w:drawing>
      </w:r>
    </w:p>
    <w:p w14:paraId="03413920" w14:textId="42A8321A" w:rsidR="00153EC0" w:rsidRDefault="00153EC0" w:rsidP="00153EC0">
      <w:pPr>
        <w:pStyle w:val="a2"/>
        <w:ind w:firstLine="480"/>
      </w:pPr>
      <w:r>
        <w:rPr>
          <w:rFonts w:hint="eastAsia"/>
        </w:rPr>
        <w:t>针对</w:t>
      </w:r>
      <w:r>
        <w:rPr>
          <w:rFonts w:hint="eastAsia"/>
        </w:rPr>
        <w:t>10G</w:t>
      </w:r>
      <w:r>
        <w:t xml:space="preserve"> E</w:t>
      </w:r>
      <w:r>
        <w:rPr>
          <w:rFonts w:hint="eastAsia"/>
        </w:rPr>
        <w:t>the</w:t>
      </w:r>
      <w:r>
        <w:t>rnet</w:t>
      </w:r>
      <w:r>
        <w:rPr>
          <w:rFonts w:hint="eastAsia"/>
        </w:rPr>
        <w:t>协议，</w:t>
      </w:r>
      <w:r>
        <w:rPr>
          <w:rFonts w:hint="eastAsia"/>
        </w:rPr>
        <w:t>T4240 Ser</w:t>
      </w:r>
      <w:r>
        <w:t>Des</w:t>
      </w:r>
      <w:r>
        <w:rPr>
          <w:rFonts w:hint="eastAsia"/>
        </w:rPr>
        <w:t>对参考时钟要求如</w:t>
      </w:r>
      <w:r>
        <w:fldChar w:fldCharType="begin"/>
      </w:r>
      <w:r>
        <w:instrText xml:space="preserve"> </w:instrText>
      </w:r>
      <w:r>
        <w:rPr>
          <w:rFonts w:hint="eastAsia"/>
        </w:rPr>
        <w:instrText>REF _Ref481563780 \h</w:instrText>
      </w:r>
      <w:r>
        <w:instrText xml:space="preserve"> </w:instrText>
      </w:r>
      <w:r>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12</w:t>
      </w:r>
      <w:r>
        <w:fldChar w:fldCharType="end"/>
      </w:r>
      <w:r>
        <w:rPr>
          <w:rFonts w:hint="eastAsia"/>
        </w:rPr>
        <w:t>所示。表中还列出了</w:t>
      </w:r>
      <w:r>
        <w:rPr>
          <w:rFonts w:hint="eastAsia"/>
        </w:rPr>
        <w:t>8T49N241</w:t>
      </w:r>
      <w:r>
        <w:rPr>
          <w:rFonts w:hint="eastAsia"/>
        </w:rPr>
        <w:t>输出</w:t>
      </w:r>
      <w:r>
        <w:rPr>
          <w:rFonts w:hint="eastAsia"/>
        </w:rPr>
        <w:t>122.8</w:t>
      </w:r>
      <w:r>
        <w:t>8</w:t>
      </w:r>
      <w:r>
        <w:rPr>
          <w:rFonts w:hint="eastAsia"/>
        </w:rPr>
        <w:t>MHz</w:t>
      </w:r>
      <w:r>
        <w:rPr>
          <w:rFonts w:hint="eastAsia"/>
        </w:rPr>
        <w:t>时钟的相位噪声，可以看出能够满足图</w:t>
      </w:r>
      <w:r>
        <w:rPr>
          <w:rFonts w:hint="eastAsia"/>
        </w:rPr>
        <w:t>T4240 SerDes</w:t>
      </w:r>
      <w:r>
        <w:rPr>
          <w:rFonts w:hint="eastAsia"/>
        </w:rPr>
        <w:t>要求。扇出芯片</w:t>
      </w:r>
      <w:r w:rsidRPr="005D66EE">
        <w:t>8P34S1106I</w:t>
      </w:r>
      <w:r>
        <w:rPr>
          <w:rFonts w:hint="eastAsia"/>
        </w:rPr>
        <w:t>附加的</w:t>
      </w:r>
      <w:r>
        <w:rPr>
          <w:rFonts w:hint="eastAsia"/>
        </w:rPr>
        <w:t>phase</w:t>
      </w:r>
      <w:r>
        <w:t xml:space="preserve"> </w:t>
      </w:r>
      <w:r>
        <w:rPr>
          <w:rFonts w:hint="eastAsia"/>
        </w:rPr>
        <w:t>jitter</w:t>
      </w:r>
      <w:r>
        <w:rPr>
          <w:rFonts w:hint="eastAsia"/>
        </w:rPr>
        <w:t>仅为</w:t>
      </w:r>
      <w:r>
        <w:rPr>
          <w:rFonts w:hint="eastAsia"/>
        </w:rPr>
        <w:t>39</w:t>
      </w:r>
      <w:r w:rsidR="005F5E12">
        <w:t xml:space="preserve"> </w:t>
      </w:r>
      <w:r>
        <w:rPr>
          <w:rFonts w:hint="eastAsia"/>
        </w:rPr>
        <w:t>fs</w:t>
      </w:r>
      <w:r>
        <w:rPr>
          <w:rFonts w:hint="eastAsia"/>
        </w:rPr>
        <w:t>，不影响</w:t>
      </w:r>
      <w:r>
        <w:rPr>
          <w:rFonts w:hint="eastAsia"/>
        </w:rPr>
        <w:t>8T49N241</w:t>
      </w:r>
      <w:r>
        <w:rPr>
          <w:rFonts w:hint="eastAsia"/>
        </w:rPr>
        <w:t>输出时钟性能。</w:t>
      </w:r>
    </w:p>
    <w:p w14:paraId="783933F3" w14:textId="7DE819A0" w:rsidR="00153EC0" w:rsidRDefault="00153EC0" w:rsidP="00153EC0">
      <w:pPr>
        <w:pStyle w:val="aff0"/>
        <w:keepNext/>
      </w:pPr>
      <w:bookmarkStart w:id="335" w:name="_Ref48156378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033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033F6">
        <w:rPr>
          <w:noProof/>
        </w:rPr>
        <w:t>12</w:t>
      </w:r>
      <w:r>
        <w:fldChar w:fldCharType="end"/>
      </w:r>
      <w:bookmarkEnd w:id="335"/>
      <w:r>
        <w:t xml:space="preserve">  </w:t>
      </w:r>
      <w:r w:rsidRPr="00F82F96">
        <w:rPr>
          <w:rFonts w:hint="eastAsia"/>
        </w:rPr>
        <w:t>8T49N241</w:t>
      </w:r>
      <w:r w:rsidRPr="00F82F96">
        <w:rPr>
          <w:rFonts w:hint="eastAsia"/>
        </w:rPr>
        <w:t>输出</w:t>
      </w:r>
      <w:r w:rsidRPr="00F82F96">
        <w:rPr>
          <w:rFonts w:hint="eastAsia"/>
        </w:rPr>
        <w:t>122.28MHz</w:t>
      </w:r>
      <w:r w:rsidRPr="00F82F96">
        <w:rPr>
          <w:rFonts w:hint="eastAsia"/>
        </w:rPr>
        <w:t>时钟性能</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466"/>
        <w:gridCol w:w="675"/>
        <w:gridCol w:w="2541"/>
        <w:gridCol w:w="2495"/>
      </w:tblGrid>
      <w:tr w:rsidR="00153EC0" w14:paraId="174A0175" w14:textId="77777777" w:rsidTr="0087404E">
        <w:trPr>
          <w:jc w:val="center"/>
        </w:trPr>
        <w:tc>
          <w:tcPr>
            <w:tcW w:w="0" w:type="auto"/>
            <w:vAlign w:val="center"/>
          </w:tcPr>
          <w:p w14:paraId="458ADB61" w14:textId="77777777" w:rsidR="00153EC0" w:rsidRDefault="00153EC0" w:rsidP="0087404E">
            <w:pPr>
              <w:pStyle w:val="afe"/>
              <w:jc w:val="center"/>
            </w:pPr>
          </w:p>
        </w:tc>
        <w:tc>
          <w:tcPr>
            <w:tcW w:w="0" w:type="auto"/>
            <w:vAlign w:val="center"/>
          </w:tcPr>
          <w:p w14:paraId="7B0EEA95" w14:textId="77777777" w:rsidR="00153EC0" w:rsidRDefault="00153EC0" w:rsidP="0087404E">
            <w:pPr>
              <w:pStyle w:val="afe"/>
              <w:jc w:val="center"/>
            </w:pPr>
          </w:p>
        </w:tc>
        <w:tc>
          <w:tcPr>
            <w:tcW w:w="0" w:type="auto"/>
            <w:vAlign w:val="center"/>
          </w:tcPr>
          <w:p w14:paraId="064A47E0" w14:textId="77777777" w:rsidR="00153EC0" w:rsidRDefault="00153EC0" w:rsidP="0087404E">
            <w:pPr>
              <w:pStyle w:val="afe"/>
              <w:jc w:val="center"/>
            </w:pPr>
            <w:r>
              <w:t>T4240</w:t>
            </w:r>
            <w:r>
              <w:rPr>
                <w:rFonts w:hint="eastAsia"/>
              </w:rPr>
              <w:t xml:space="preserve"> Max </w:t>
            </w:r>
            <w:r>
              <w:t>@ 156.25MHz</w:t>
            </w:r>
          </w:p>
        </w:tc>
        <w:tc>
          <w:tcPr>
            <w:tcW w:w="0" w:type="auto"/>
            <w:shd w:val="clear" w:color="auto" w:fill="FBE4D5" w:themeFill="accent2" w:themeFillTint="33"/>
            <w:vAlign w:val="center"/>
          </w:tcPr>
          <w:p w14:paraId="6AB405A9" w14:textId="77777777" w:rsidR="00153EC0" w:rsidRDefault="00153EC0" w:rsidP="0087404E">
            <w:pPr>
              <w:pStyle w:val="afe"/>
              <w:jc w:val="center"/>
            </w:pPr>
            <w:r>
              <w:rPr>
                <w:rFonts w:hint="eastAsia"/>
              </w:rPr>
              <w:t xml:space="preserve">8T49N241 </w:t>
            </w:r>
            <w:r>
              <w:t xml:space="preserve">@ </w:t>
            </w:r>
            <w:r w:rsidRPr="00E0510B">
              <w:t>122.88</w:t>
            </w:r>
            <w:r>
              <w:t>MHz</w:t>
            </w:r>
          </w:p>
        </w:tc>
      </w:tr>
      <w:tr w:rsidR="00153EC0" w14:paraId="75859F87" w14:textId="77777777" w:rsidTr="0087404E">
        <w:trPr>
          <w:jc w:val="center"/>
        </w:trPr>
        <w:tc>
          <w:tcPr>
            <w:tcW w:w="0" w:type="auto"/>
            <w:vMerge w:val="restart"/>
            <w:vAlign w:val="center"/>
          </w:tcPr>
          <w:p w14:paraId="0D26AFE9" w14:textId="77777777" w:rsidR="00153EC0" w:rsidRDefault="00153EC0" w:rsidP="0087404E">
            <w:pPr>
              <w:pStyle w:val="afe"/>
              <w:jc w:val="center"/>
            </w:pPr>
            <w:r>
              <w:rPr>
                <w:rFonts w:hint="eastAsia"/>
              </w:rPr>
              <w:t>Phase</w:t>
            </w:r>
            <w:r>
              <w:t xml:space="preserve"> noise</w:t>
            </w:r>
          </w:p>
        </w:tc>
        <w:tc>
          <w:tcPr>
            <w:tcW w:w="0" w:type="auto"/>
            <w:vAlign w:val="center"/>
          </w:tcPr>
          <w:p w14:paraId="20373F49" w14:textId="77777777" w:rsidR="00153EC0" w:rsidRDefault="00153EC0" w:rsidP="0087404E">
            <w:pPr>
              <w:pStyle w:val="afe"/>
              <w:jc w:val="center"/>
            </w:pPr>
            <w:r>
              <w:rPr>
                <w:rFonts w:hint="eastAsia"/>
              </w:rPr>
              <w:t>1k</w:t>
            </w:r>
          </w:p>
        </w:tc>
        <w:tc>
          <w:tcPr>
            <w:tcW w:w="0" w:type="auto"/>
            <w:vAlign w:val="center"/>
          </w:tcPr>
          <w:p w14:paraId="02838B7F" w14:textId="77777777" w:rsidR="00153EC0" w:rsidRDefault="00153EC0" w:rsidP="0087404E">
            <w:pPr>
              <w:pStyle w:val="afe"/>
              <w:jc w:val="center"/>
            </w:pPr>
            <w:r>
              <w:rPr>
                <w:rFonts w:hint="eastAsia"/>
              </w:rPr>
              <w:t>-85</w:t>
            </w:r>
          </w:p>
        </w:tc>
        <w:tc>
          <w:tcPr>
            <w:tcW w:w="0" w:type="auto"/>
            <w:shd w:val="clear" w:color="auto" w:fill="FBE4D5" w:themeFill="accent2" w:themeFillTint="33"/>
            <w:vAlign w:val="center"/>
          </w:tcPr>
          <w:p w14:paraId="0B8B2E8D" w14:textId="77777777" w:rsidR="00153EC0" w:rsidRDefault="00153EC0" w:rsidP="0087404E">
            <w:pPr>
              <w:pStyle w:val="afe"/>
              <w:jc w:val="center"/>
            </w:pPr>
            <w:r>
              <w:rPr>
                <w:rFonts w:hint="eastAsia"/>
              </w:rPr>
              <w:t>-102</w:t>
            </w:r>
          </w:p>
        </w:tc>
      </w:tr>
      <w:tr w:rsidR="00153EC0" w14:paraId="37B31604" w14:textId="77777777" w:rsidTr="0087404E">
        <w:trPr>
          <w:jc w:val="center"/>
        </w:trPr>
        <w:tc>
          <w:tcPr>
            <w:tcW w:w="0" w:type="auto"/>
            <w:vMerge/>
            <w:vAlign w:val="center"/>
          </w:tcPr>
          <w:p w14:paraId="2245F9BE" w14:textId="77777777" w:rsidR="00153EC0" w:rsidRDefault="00153EC0" w:rsidP="0087404E">
            <w:pPr>
              <w:pStyle w:val="afe"/>
              <w:jc w:val="center"/>
            </w:pPr>
          </w:p>
        </w:tc>
        <w:tc>
          <w:tcPr>
            <w:tcW w:w="0" w:type="auto"/>
            <w:vAlign w:val="center"/>
          </w:tcPr>
          <w:p w14:paraId="718AB461" w14:textId="77777777" w:rsidR="00153EC0" w:rsidRDefault="00153EC0" w:rsidP="0087404E">
            <w:pPr>
              <w:pStyle w:val="afe"/>
              <w:jc w:val="center"/>
            </w:pPr>
            <w:r>
              <w:rPr>
                <w:rFonts w:hint="eastAsia"/>
              </w:rPr>
              <w:t>10k</w:t>
            </w:r>
          </w:p>
        </w:tc>
        <w:tc>
          <w:tcPr>
            <w:tcW w:w="0" w:type="auto"/>
            <w:vAlign w:val="center"/>
          </w:tcPr>
          <w:p w14:paraId="7136DC94" w14:textId="77777777" w:rsidR="00153EC0" w:rsidRDefault="00153EC0" w:rsidP="0087404E">
            <w:pPr>
              <w:pStyle w:val="afe"/>
              <w:jc w:val="center"/>
            </w:pPr>
            <w:r>
              <w:rPr>
                <w:rFonts w:hint="eastAsia"/>
              </w:rPr>
              <w:t>-108</w:t>
            </w:r>
          </w:p>
        </w:tc>
        <w:tc>
          <w:tcPr>
            <w:tcW w:w="0" w:type="auto"/>
            <w:shd w:val="clear" w:color="auto" w:fill="FBE4D5" w:themeFill="accent2" w:themeFillTint="33"/>
            <w:vAlign w:val="center"/>
          </w:tcPr>
          <w:p w14:paraId="60B916F8" w14:textId="77777777" w:rsidR="00153EC0" w:rsidRDefault="00153EC0" w:rsidP="0087404E">
            <w:pPr>
              <w:pStyle w:val="afe"/>
              <w:jc w:val="center"/>
            </w:pPr>
            <w:r>
              <w:rPr>
                <w:rFonts w:hint="eastAsia"/>
              </w:rPr>
              <w:t>-131</w:t>
            </w:r>
          </w:p>
        </w:tc>
      </w:tr>
      <w:tr w:rsidR="00153EC0" w14:paraId="1C46B816" w14:textId="77777777" w:rsidTr="0087404E">
        <w:trPr>
          <w:jc w:val="center"/>
        </w:trPr>
        <w:tc>
          <w:tcPr>
            <w:tcW w:w="0" w:type="auto"/>
            <w:vMerge/>
            <w:vAlign w:val="center"/>
          </w:tcPr>
          <w:p w14:paraId="6C605CD6" w14:textId="77777777" w:rsidR="00153EC0" w:rsidRDefault="00153EC0" w:rsidP="0087404E">
            <w:pPr>
              <w:pStyle w:val="afe"/>
              <w:jc w:val="center"/>
            </w:pPr>
          </w:p>
        </w:tc>
        <w:tc>
          <w:tcPr>
            <w:tcW w:w="0" w:type="auto"/>
            <w:vAlign w:val="center"/>
          </w:tcPr>
          <w:p w14:paraId="47D65F39" w14:textId="77777777" w:rsidR="00153EC0" w:rsidRDefault="00153EC0" w:rsidP="0087404E">
            <w:pPr>
              <w:pStyle w:val="afe"/>
              <w:jc w:val="center"/>
            </w:pPr>
            <w:r>
              <w:rPr>
                <w:rFonts w:hint="eastAsia"/>
              </w:rPr>
              <w:t>100k</w:t>
            </w:r>
          </w:p>
        </w:tc>
        <w:tc>
          <w:tcPr>
            <w:tcW w:w="0" w:type="auto"/>
            <w:vAlign w:val="center"/>
          </w:tcPr>
          <w:p w14:paraId="060FF3B0" w14:textId="77777777" w:rsidR="00153EC0" w:rsidRDefault="00153EC0" w:rsidP="0087404E">
            <w:pPr>
              <w:pStyle w:val="afe"/>
              <w:jc w:val="center"/>
            </w:pPr>
            <w:r>
              <w:rPr>
                <w:rFonts w:hint="eastAsia"/>
              </w:rPr>
              <w:t>-128</w:t>
            </w:r>
          </w:p>
        </w:tc>
        <w:tc>
          <w:tcPr>
            <w:tcW w:w="0" w:type="auto"/>
            <w:shd w:val="clear" w:color="auto" w:fill="FBE4D5" w:themeFill="accent2" w:themeFillTint="33"/>
            <w:vAlign w:val="center"/>
          </w:tcPr>
          <w:p w14:paraId="2D046295" w14:textId="77777777" w:rsidR="00153EC0" w:rsidRDefault="00153EC0" w:rsidP="0087404E">
            <w:pPr>
              <w:pStyle w:val="afe"/>
              <w:jc w:val="center"/>
            </w:pPr>
            <w:r>
              <w:rPr>
                <w:rFonts w:hint="eastAsia"/>
              </w:rPr>
              <w:t>-133</w:t>
            </w:r>
          </w:p>
        </w:tc>
      </w:tr>
      <w:tr w:rsidR="00153EC0" w14:paraId="739DE46F" w14:textId="77777777" w:rsidTr="0087404E">
        <w:trPr>
          <w:jc w:val="center"/>
        </w:trPr>
        <w:tc>
          <w:tcPr>
            <w:tcW w:w="0" w:type="auto"/>
            <w:vMerge/>
            <w:vAlign w:val="center"/>
          </w:tcPr>
          <w:p w14:paraId="6010E22E" w14:textId="77777777" w:rsidR="00153EC0" w:rsidRDefault="00153EC0" w:rsidP="0087404E">
            <w:pPr>
              <w:pStyle w:val="afe"/>
              <w:jc w:val="center"/>
            </w:pPr>
          </w:p>
        </w:tc>
        <w:tc>
          <w:tcPr>
            <w:tcW w:w="0" w:type="auto"/>
            <w:vAlign w:val="center"/>
          </w:tcPr>
          <w:p w14:paraId="02C1F5C7" w14:textId="77777777" w:rsidR="00153EC0" w:rsidRDefault="00153EC0" w:rsidP="0087404E">
            <w:pPr>
              <w:pStyle w:val="afe"/>
              <w:jc w:val="center"/>
            </w:pPr>
            <w:r>
              <w:rPr>
                <w:rFonts w:hint="eastAsia"/>
              </w:rPr>
              <w:t>1M</w:t>
            </w:r>
          </w:p>
        </w:tc>
        <w:tc>
          <w:tcPr>
            <w:tcW w:w="0" w:type="auto"/>
            <w:vAlign w:val="center"/>
          </w:tcPr>
          <w:p w14:paraId="65FE7875" w14:textId="77777777" w:rsidR="00153EC0" w:rsidRDefault="00153EC0" w:rsidP="0087404E">
            <w:pPr>
              <w:pStyle w:val="afe"/>
              <w:jc w:val="center"/>
            </w:pPr>
            <w:r>
              <w:rPr>
                <w:rFonts w:hint="eastAsia"/>
              </w:rPr>
              <w:t>-138</w:t>
            </w:r>
          </w:p>
        </w:tc>
        <w:tc>
          <w:tcPr>
            <w:tcW w:w="0" w:type="auto"/>
            <w:shd w:val="clear" w:color="auto" w:fill="FBE4D5" w:themeFill="accent2" w:themeFillTint="33"/>
            <w:vAlign w:val="center"/>
          </w:tcPr>
          <w:p w14:paraId="6E5FFDF0" w14:textId="77777777" w:rsidR="00153EC0" w:rsidRDefault="00153EC0" w:rsidP="0087404E">
            <w:pPr>
              <w:pStyle w:val="afe"/>
              <w:jc w:val="center"/>
            </w:pPr>
            <w:r>
              <w:rPr>
                <w:rFonts w:hint="eastAsia"/>
              </w:rPr>
              <w:t>-144</w:t>
            </w:r>
          </w:p>
        </w:tc>
      </w:tr>
      <w:tr w:rsidR="00153EC0" w14:paraId="0EC5661B" w14:textId="77777777" w:rsidTr="0087404E">
        <w:trPr>
          <w:jc w:val="center"/>
        </w:trPr>
        <w:tc>
          <w:tcPr>
            <w:tcW w:w="0" w:type="auto"/>
            <w:vMerge/>
            <w:vAlign w:val="center"/>
          </w:tcPr>
          <w:p w14:paraId="0B516718" w14:textId="77777777" w:rsidR="00153EC0" w:rsidRDefault="00153EC0" w:rsidP="0087404E">
            <w:pPr>
              <w:pStyle w:val="afe"/>
              <w:jc w:val="center"/>
            </w:pPr>
          </w:p>
        </w:tc>
        <w:tc>
          <w:tcPr>
            <w:tcW w:w="0" w:type="auto"/>
            <w:vAlign w:val="center"/>
          </w:tcPr>
          <w:p w14:paraId="4CECC56E" w14:textId="77777777" w:rsidR="00153EC0" w:rsidRDefault="00153EC0" w:rsidP="0087404E">
            <w:pPr>
              <w:pStyle w:val="afe"/>
              <w:jc w:val="center"/>
            </w:pPr>
            <w:r>
              <w:rPr>
                <w:rFonts w:hint="eastAsia"/>
              </w:rPr>
              <w:t>10M</w:t>
            </w:r>
          </w:p>
        </w:tc>
        <w:tc>
          <w:tcPr>
            <w:tcW w:w="0" w:type="auto"/>
            <w:vAlign w:val="center"/>
          </w:tcPr>
          <w:p w14:paraId="325EF244" w14:textId="77777777" w:rsidR="00153EC0" w:rsidRDefault="00153EC0" w:rsidP="0087404E">
            <w:pPr>
              <w:pStyle w:val="afe"/>
              <w:jc w:val="center"/>
            </w:pPr>
            <w:r>
              <w:rPr>
                <w:rFonts w:hint="eastAsia"/>
              </w:rPr>
              <w:t>-138</w:t>
            </w:r>
          </w:p>
        </w:tc>
        <w:tc>
          <w:tcPr>
            <w:tcW w:w="0" w:type="auto"/>
            <w:shd w:val="clear" w:color="auto" w:fill="FBE4D5" w:themeFill="accent2" w:themeFillTint="33"/>
            <w:vAlign w:val="center"/>
          </w:tcPr>
          <w:p w14:paraId="7F80E45B" w14:textId="77777777" w:rsidR="00153EC0" w:rsidRDefault="00153EC0" w:rsidP="0087404E">
            <w:pPr>
              <w:pStyle w:val="afe"/>
              <w:jc w:val="center"/>
            </w:pPr>
            <w:r>
              <w:rPr>
                <w:rFonts w:hint="eastAsia"/>
              </w:rPr>
              <w:t>-154</w:t>
            </w:r>
          </w:p>
        </w:tc>
      </w:tr>
      <w:tr w:rsidR="00153EC0" w14:paraId="2D9473D2" w14:textId="77777777" w:rsidTr="0087404E">
        <w:trPr>
          <w:jc w:val="center"/>
        </w:trPr>
        <w:tc>
          <w:tcPr>
            <w:tcW w:w="0" w:type="auto"/>
            <w:vAlign w:val="center"/>
          </w:tcPr>
          <w:p w14:paraId="45EAD4C7" w14:textId="77777777" w:rsidR="00153EC0" w:rsidRDefault="00153EC0" w:rsidP="0087404E">
            <w:pPr>
              <w:pStyle w:val="afe"/>
              <w:jc w:val="center"/>
            </w:pPr>
            <w:r>
              <w:rPr>
                <w:rFonts w:hint="eastAsia"/>
              </w:rPr>
              <w:t>Random Jitter</w:t>
            </w:r>
          </w:p>
        </w:tc>
        <w:tc>
          <w:tcPr>
            <w:tcW w:w="0" w:type="auto"/>
            <w:vAlign w:val="center"/>
          </w:tcPr>
          <w:p w14:paraId="5CF1AE42" w14:textId="77777777" w:rsidR="00153EC0" w:rsidRDefault="00153EC0" w:rsidP="0087404E">
            <w:pPr>
              <w:pStyle w:val="afe"/>
              <w:jc w:val="center"/>
            </w:pPr>
          </w:p>
        </w:tc>
        <w:tc>
          <w:tcPr>
            <w:tcW w:w="0" w:type="auto"/>
            <w:vAlign w:val="center"/>
          </w:tcPr>
          <w:p w14:paraId="3EB6FD42" w14:textId="77777777" w:rsidR="00153EC0" w:rsidRDefault="00153EC0" w:rsidP="0087404E">
            <w:pPr>
              <w:pStyle w:val="afe"/>
              <w:jc w:val="center"/>
            </w:pPr>
            <w:r>
              <w:rPr>
                <w:rFonts w:hint="eastAsia"/>
              </w:rPr>
              <w:t>0.8ps</w:t>
            </w:r>
          </w:p>
          <w:p w14:paraId="0D1E9A4E" w14:textId="77777777" w:rsidR="00153EC0" w:rsidRDefault="00153EC0" w:rsidP="0087404E">
            <w:pPr>
              <w:pStyle w:val="afe"/>
              <w:jc w:val="center"/>
            </w:pPr>
            <w:r>
              <w:t>(1.2</w:t>
            </w:r>
            <w:r w:rsidRPr="00E0510B">
              <w:t>MHz</w:t>
            </w:r>
            <w:r>
              <w:t>~15</w:t>
            </w:r>
            <w:r w:rsidRPr="00E0510B">
              <w:t>MHz)</w:t>
            </w:r>
          </w:p>
        </w:tc>
        <w:tc>
          <w:tcPr>
            <w:tcW w:w="0" w:type="auto"/>
            <w:shd w:val="clear" w:color="auto" w:fill="FBE4D5" w:themeFill="accent2" w:themeFillTint="33"/>
            <w:vAlign w:val="center"/>
          </w:tcPr>
          <w:p w14:paraId="6A126731" w14:textId="77777777" w:rsidR="00153EC0" w:rsidRDefault="00153EC0" w:rsidP="0087404E">
            <w:pPr>
              <w:pStyle w:val="afe"/>
              <w:jc w:val="center"/>
            </w:pPr>
            <w:r>
              <w:rPr>
                <w:rFonts w:hint="eastAsia"/>
              </w:rPr>
              <w:t>&lt;0.4ps</w:t>
            </w:r>
          </w:p>
          <w:p w14:paraId="5F0DC03B" w14:textId="77777777" w:rsidR="00153EC0" w:rsidRDefault="00153EC0" w:rsidP="0087404E">
            <w:pPr>
              <w:pStyle w:val="afe"/>
              <w:jc w:val="center"/>
            </w:pPr>
            <w:r>
              <w:t>(12kHz~20MHz)</w:t>
            </w:r>
          </w:p>
        </w:tc>
      </w:tr>
    </w:tbl>
    <w:p w14:paraId="332C17B5" w14:textId="77777777" w:rsidR="00153EC0" w:rsidRDefault="00153EC0" w:rsidP="00153EC0">
      <w:pPr>
        <w:pStyle w:val="a2"/>
        <w:ind w:firstLine="480"/>
      </w:pPr>
    </w:p>
    <w:p w14:paraId="7D41C932" w14:textId="77777777" w:rsidR="00F6218C" w:rsidRDefault="00F6218C" w:rsidP="00764B76">
      <w:pPr>
        <w:pStyle w:val="4"/>
        <w:spacing w:before="156" w:after="156"/>
      </w:pPr>
      <w:r>
        <w:rPr>
          <w:rFonts w:hint="eastAsia"/>
        </w:rPr>
        <w:t>Ethernet</w:t>
      </w:r>
      <w:r>
        <w:t xml:space="preserve"> P</w:t>
      </w:r>
      <w:r>
        <w:rPr>
          <w:rFonts w:hint="eastAsia"/>
        </w:rPr>
        <w:t>HY</w:t>
      </w:r>
    </w:p>
    <w:p w14:paraId="5FD08FA7" w14:textId="77777777" w:rsidR="00F6218C" w:rsidRDefault="00F6218C" w:rsidP="00F6218C">
      <w:pPr>
        <w:pStyle w:val="a2"/>
        <w:ind w:firstLine="480"/>
      </w:pPr>
      <w:r>
        <w:t>VSC8248</w:t>
      </w:r>
      <w:r>
        <w:rPr>
          <w:rFonts w:hint="eastAsia"/>
        </w:rPr>
        <w:t>提供一路差分时钟输入和三路单端时钟输入：</w:t>
      </w:r>
      <w:r>
        <w:rPr>
          <w:rFonts w:hint="eastAsia"/>
        </w:rPr>
        <w:t>RE</w:t>
      </w:r>
      <w:r>
        <w:t>F</w:t>
      </w:r>
      <w:r>
        <w:rPr>
          <w:rFonts w:hint="eastAsia"/>
        </w:rPr>
        <w:t>CLKP/N</w:t>
      </w:r>
      <w:r>
        <w:rPr>
          <w:rFonts w:hint="eastAsia"/>
        </w:rPr>
        <w:t>、</w:t>
      </w:r>
      <w:r>
        <w:rPr>
          <w:rFonts w:hint="eastAsia"/>
        </w:rPr>
        <w:t>REFCLK0</w:t>
      </w:r>
      <w:r>
        <w:rPr>
          <w:rFonts w:hint="eastAsia"/>
        </w:rPr>
        <w:t>、</w:t>
      </w:r>
      <w:r>
        <w:rPr>
          <w:rFonts w:hint="eastAsia"/>
        </w:rPr>
        <w:t>REFCLK1</w:t>
      </w:r>
      <w:r>
        <w:rPr>
          <w:rFonts w:hint="eastAsia"/>
        </w:rPr>
        <w:t>和</w:t>
      </w:r>
      <w:r>
        <w:rPr>
          <w:rFonts w:hint="eastAsia"/>
        </w:rPr>
        <w:t>REFCLK2</w:t>
      </w:r>
      <w:r>
        <w:rPr>
          <w:rFonts w:hint="eastAsia"/>
        </w:rPr>
        <w:t>，每一路时钟都可用于所有通道的</w:t>
      </w:r>
      <w:r>
        <w:rPr>
          <w:rFonts w:hint="eastAsia"/>
        </w:rPr>
        <w:t>Transmitter</w:t>
      </w:r>
      <w:r>
        <w:rPr>
          <w:rFonts w:hint="eastAsia"/>
        </w:rPr>
        <w:t>和</w:t>
      </w:r>
      <w:r>
        <w:rPr>
          <w:rFonts w:hint="eastAsia"/>
        </w:rPr>
        <w:t>Receiver</w:t>
      </w:r>
      <w:r>
        <w:rPr>
          <w:rFonts w:hint="eastAsia"/>
        </w:rPr>
        <w:t>。</w:t>
      </w:r>
      <w:r>
        <w:rPr>
          <w:rFonts w:hint="eastAsia"/>
        </w:rPr>
        <w:t>REF</w:t>
      </w:r>
      <w:r>
        <w:t>CLKP/N</w:t>
      </w:r>
      <w:r>
        <w:rPr>
          <w:rFonts w:hint="eastAsia"/>
        </w:rPr>
        <w:t>还用于</w:t>
      </w:r>
      <w:r>
        <w:t>D</w:t>
      </w:r>
      <w:r>
        <w:rPr>
          <w:rFonts w:hint="eastAsia"/>
        </w:rPr>
        <w:t>igital</w:t>
      </w:r>
      <w:r>
        <w:t xml:space="preserve"> </w:t>
      </w:r>
      <w:r>
        <w:rPr>
          <w:rFonts w:hint="eastAsia"/>
        </w:rPr>
        <w:t>Core</w:t>
      </w:r>
      <w:r>
        <w:t xml:space="preserve"> Operation</w:t>
      </w:r>
      <w:r>
        <w:rPr>
          <w:rFonts w:hint="eastAsia"/>
        </w:rPr>
        <w:t>，所以是必需的。差分参考时钟</w:t>
      </w:r>
      <w:r>
        <w:t>CML/LVPECL</w:t>
      </w:r>
      <w:r>
        <w:rPr>
          <w:rFonts w:hint="eastAsia"/>
        </w:rPr>
        <w:t>内部有</w:t>
      </w:r>
      <w:r>
        <w:rPr>
          <w:rFonts w:hint="eastAsia"/>
        </w:rPr>
        <w:t>100</w:t>
      </w:r>
      <w:r>
        <w:rPr>
          <w:rFonts w:hint="eastAsia"/>
        </w:rPr>
        <w:t>欧姆端接电阻，无需外部端接；单端参考时钟内部有</w:t>
      </w:r>
      <w:r>
        <w:rPr>
          <w:rFonts w:hint="eastAsia"/>
        </w:rPr>
        <w:t>50</w:t>
      </w:r>
      <w:r>
        <w:rPr>
          <w:rFonts w:hint="eastAsia"/>
        </w:rPr>
        <w:t>欧姆端接电阻。对于</w:t>
      </w:r>
      <w:r>
        <w:rPr>
          <w:rFonts w:hint="eastAsia"/>
        </w:rPr>
        <w:t>REFCLKP/N</w:t>
      </w:r>
      <w:r>
        <w:rPr>
          <w:rFonts w:hint="eastAsia"/>
        </w:rPr>
        <w:t>，数据手册</w:t>
      </w:r>
      <w:r w:rsidRPr="002F4EE5">
        <w:rPr>
          <w:rFonts w:hint="eastAsia"/>
        </w:rPr>
        <w:t>推荐使用</w:t>
      </w:r>
      <w:r w:rsidRPr="002F4EE5">
        <w:rPr>
          <w:rFonts w:hint="eastAsia"/>
        </w:rPr>
        <w:t>LVPECL</w:t>
      </w:r>
      <w:r>
        <w:rPr>
          <w:rFonts w:hint="eastAsia"/>
        </w:rPr>
        <w:t>交流耦合。</w:t>
      </w:r>
    </w:p>
    <w:p w14:paraId="6B80A93B" w14:textId="0C155923" w:rsidR="00F6218C" w:rsidRDefault="00F6218C" w:rsidP="00F6218C">
      <w:pPr>
        <w:pStyle w:val="a2"/>
        <w:ind w:firstLine="480"/>
      </w:pPr>
      <w:r w:rsidRPr="000E65C5">
        <w:t>TLK10232</w:t>
      </w:r>
      <w:r>
        <w:rPr>
          <w:rFonts w:hint="eastAsia"/>
        </w:rPr>
        <w:t>提供两路差分时钟输入：</w:t>
      </w:r>
      <w:r>
        <w:rPr>
          <w:rFonts w:hint="eastAsia"/>
        </w:rPr>
        <w:t>REFCLK0</w:t>
      </w:r>
      <w:r>
        <w:t>P/N</w:t>
      </w:r>
      <w:r>
        <w:rPr>
          <w:rFonts w:hint="eastAsia"/>
        </w:rPr>
        <w:t>和</w:t>
      </w:r>
      <w:r>
        <w:rPr>
          <w:rFonts w:hint="eastAsia"/>
        </w:rPr>
        <w:t>REFCLK1P/N</w:t>
      </w:r>
      <w:r>
        <w:rPr>
          <w:rFonts w:hint="eastAsia"/>
        </w:rPr>
        <w:t>，如</w:t>
      </w:r>
      <w:r w:rsidR="009F6623">
        <w:fldChar w:fldCharType="begin"/>
      </w:r>
      <w:r w:rsidR="009F6623">
        <w:instrText xml:space="preserve"> </w:instrText>
      </w:r>
      <w:r w:rsidR="009F6623">
        <w:rPr>
          <w:rFonts w:hint="eastAsia"/>
        </w:rPr>
        <w:instrText>REF _Ref481563648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22</w:t>
      </w:r>
      <w:r w:rsidR="009F6623">
        <w:fldChar w:fldCharType="end"/>
      </w:r>
      <w:r>
        <w:rPr>
          <w:rFonts w:hint="eastAsia"/>
        </w:rPr>
        <w:t>所示。每个通道可以通过</w:t>
      </w:r>
      <w:r>
        <w:rPr>
          <w:rFonts w:hint="eastAsia"/>
        </w:rPr>
        <w:t>MDIO</w:t>
      </w:r>
      <w:r>
        <w:rPr>
          <w:rFonts w:hint="eastAsia"/>
        </w:rPr>
        <w:t>来选择使用哪一个参考时钟。将</w:t>
      </w:r>
      <w:r>
        <w:rPr>
          <w:rFonts w:hint="eastAsia"/>
        </w:rPr>
        <w:t>RE</w:t>
      </w:r>
      <w:r>
        <w:t>FCLK0</w:t>
      </w:r>
      <w:r w:rsidR="006D4411">
        <w:rPr>
          <w:rFonts w:hint="eastAsia"/>
        </w:rPr>
        <w:t>作为主参考时钟，由时钟扇出芯片提供。</w:t>
      </w:r>
    </w:p>
    <w:p w14:paraId="463DAF30" w14:textId="77777777" w:rsidR="00764B76" w:rsidRDefault="00F6218C" w:rsidP="00764B76">
      <w:pPr>
        <w:pStyle w:val="af7"/>
        <w:keepNext/>
        <w:spacing w:before="156"/>
      </w:pPr>
      <w:r w:rsidRPr="00764B76">
        <w:lastRenderedPageBreak/>
        <w:drawing>
          <wp:inline distT="0" distB="0" distL="0" distR="0" wp14:anchorId="239F27E5" wp14:editId="40749C5B">
            <wp:extent cx="4502150" cy="1673195"/>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04567" cy="1674093"/>
                    </a:xfrm>
                    <a:prstGeom prst="rect">
                      <a:avLst/>
                    </a:prstGeom>
                  </pic:spPr>
                </pic:pic>
              </a:graphicData>
            </a:graphic>
          </wp:inline>
        </w:drawing>
      </w:r>
    </w:p>
    <w:p w14:paraId="41E92EED" w14:textId="03BEA18B" w:rsidR="00F6218C" w:rsidRDefault="00764B76" w:rsidP="00764B76">
      <w:pPr>
        <w:pStyle w:val="aff0"/>
      </w:pPr>
      <w:bookmarkStart w:id="336" w:name="_Ref481563648"/>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22</w:t>
      </w:r>
      <w:r w:rsidR="00CA3B33">
        <w:fldChar w:fldCharType="end"/>
      </w:r>
      <w:bookmarkEnd w:id="336"/>
      <w:r>
        <w:t xml:space="preserve">  TLK10232</w:t>
      </w:r>
      <w:r>
        <w:rPr>
          <w:rFonts w:hint="eastAsia"/>
        </w:rPr>
        <w:t>参考时钟结构</w:t>
      </w:r>
    </w:p>
    <w:p w14:paraId="0013D6DA" w14:textId="2889D4FE" w:rsidR="00F6218C" w:rsidRDefault="00F6218C" w:rsidP="00F6218C">
      <w:pPr>
        <w:pStyle w:val="a2"/>
        <w:ind w:firstLine="480"/>
      </w:pPr>
      <w:r>
        <w:t>VSC8248</w:t>
      </w:r>
      <w:r>
        <w:rPr>
          <w:rFonts w:hint="eastAsia"/>
        </w:rPr>
        <w:t>和</w:t>
      </w:r>
      <w:r>
        <w:rPr>
          <w:rFonts w:hint="eastAsia"/>
        </w:rPr>
        <w:t>TLK10232</w:t>
      </w:r>
      <w:r w:rsidR="009C2729">
        <w:rPr>
          <w:rFonts w:hint="eastAsia"/>
        </w:rPr>
        <w:t>在不同模式下对参考时钟频率要求如</w:t>
      </w:r>
      <w:r w:rsidR="00563277">
        <w:fldChar w:fldCharType="begin"/>
      </w:r>
      <w:r w:rsidR="00563277">
        <w:instrText xml:space="preserve"> </w:instrText>
      </w:r>
      <w:r w:rsidR="00563277">
        <w:rPr>
          <w:rFonts w:hint="eastAsia"/>
        </w:rPr>
        <w:instrText>REF _Ref481563688 \h</w:instrText>
      </w:r>
      <w:r w:rsidR="00563277">
        <w:instrText xml:space="preserve"> </w:instrText>
      </w:r>
      <w:r w:rsidR="00563277">
        <w:fldChar w:fldCharType="separate"/>
      </w:r>
      <w:r w:rsidR="007033F6">
        <w:rPr>
          <w:rFonts w:hint="eastAsia"/>
        </w:rPr>
        <w:t>表</w:t>
      </w:r>
      <w:r w:rsidR="007033F6">
        <w:rPr>
          <w:rFonts w:hint="eastAsia"/>
        </w:rPr>
        <w:t xml:space="preserve"> </w:t>
      </w:r>
      <w:r w:rsidR="007033F6">
        <w:rPr>
          <w:noProof/>
        </w:rPr>
        <w:t>5</w:t>
      </w:r>
      <w:r w:rsidR="007033F6">
        <w:noBreakHyphen/>
      </w:r>
      <w:r w:rsidR="007033F6">
        <w:rPr>
          <w:noProof/>
        </w:rPr>
        <w:t>13</w:t>
      </w:r>
      <w:r w:rsidR="00563277">
        <w:fldChar w:fldCharType="end"/>
      </w:r>
      <w:r>
        <w:rPr>
          <w:rFonts w:hint="eastAsia"/>
        </w:rPr>
        <w:t>所示。一般情况下，参考时钟频率越高，</w:t>
      </w:r>
      <w:r>
        <w:rPr>
          <w:rFonts w:hint="eastAsia"/>
        </w:rPr>
        <w:t xml:space="preserve"> Jitter</w:t>
      </w:r>
      <w:r>
        <w:rPr>
          <w:rFonts w:hint="eastAsia"/>
        </w:rPr>
        <w:t>性能越好。</w:t>
      </w:r>
    </w:p>
    <w:p w14:paraId="31F0F9C0" w14:textId="22C635AD" w:rsidR="00287575" w:rsidRDefault="00287575" w:rsidP="00287575">
      <w:pPr>
        <w:pStyle w:val="aff0"/>
        <w:keepNext/>
      </w:pPr>
      <w:bookmarkStart w:id="337" w:name="_Ref481563688"/>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5</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13</w:t>
      </w:r>
      <w:r w:rsidR="005F5086">
        <w:fldChar w:fldCharType="end"/>
      </w:r>
      <w:bookmarkEnd w:id="337"/>
      <w:r>
        <w:t xml:space="preserve">  VSC8248</w:t>
      </w:r>
      <w:r>
        <w:rPr>
          <w:rFonts w:hint="eastAsia"/>
        </w:rPr>
        <w:t>和</w:t>
      </w:r>
      <w:r>
        <w:rPr>
          <w:rFonts w:hint="eastAsia"/>
        </w:rPr>
        <w:t>T</w:t>
      </w:r>
      <w:r>
        <w:t>LK10232</w:t>
      </w:r>
      <w:r>
        <w:rPr>
          <w:rFonts w:hint="eastAsia"/>
        </w:rPr>
        <w:t>参考时钟</w:t>
      </w:r>
    </w:p>
    <w:tbl>
      <w:tblPr>
        <w:tblStyle w:val="afd"/>
        <w:tblW w:w="5000" w:type="pct"/>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621"/>
        <w:gridCol w:w="2574"/>
        <w:gridCol w:w="1546"/>
        <w:gridCol w:w="1545"/>
      </w:tblGrid>
      <w:tr w:rsidR="00F6218C" w14:paraId="0B50B5FD" w14:textId="77777777" w:rsidTr="001626E0">
        <w:tc>
          <w:tcPr>
            <w:tcW w:w="1582" w:type="pct"/>
            <w:tcBorders>
              <w:top w:val="single" w:sz="8" w:space="0" w:color="auto"/>
              <w:bottom w:val="single" w:sz="8" w:space="0" w:color="auto"/>
            </w:tcBorders>
          </w:tcPr>
          <w:p w14:paraId="142629F0" w14:textId="77777777" w:rsidR="00F6218C" w:rsidRPr="001626E0" w:rsidRDefault="00F6218C" w:rsidP="001626E0">
            <w:pPr>
              <w:pStyle w:val="afe"/>
              <w:jc w:val="center"/>
              <w:rPr>
                <w:b/>
              </w:rPr>
            </w:pPr>
            <w:r w:rsidRPr="001626E0">
              <w:rPr>
                <w:rFonts w:hint="eastAsia"/>
                <w:b/>
              </w:rPr>
              <w:t>芯片</w:t>
            </w:r>
          </w:p>
        </w:tc>
        <w:tc>
          <w:tcPr>
            <w:tcW w:w="1553" w:type="pct"/>
            <w:tcBorders>
              <w:top w:val="single" w:sz="8" w:space="0" w:color="auto"/>
              <w:bottom w:val="single" w:sz="8" w:space="0" w:color="auto"/>
            </w:tcBorders>
          </w:tcPr>
          <w:p w14:paraId="17238D45" w14:textId="77777777" w:rsidR="00F6218C" w:rsidRPr="001626E0" w:rsidRDefault="00F6218C" w:rsidP="001626E0">
            <w:pPr>
              <w:pStyle w:val="afe"/>
              <w:jc w:val="center"/>
              <w:rPr>
                <w:b/>
              </w:rPr>
            </w:pPr>
            <w:r w:rsidRPr="001626E0">
              <w:rPr>
                <w:rFonts w:hint="eastAsia"/>
                <w:b/>
              </w:rPr>
              <w:t>引脚名称</w:t>
            </w:r>
          </w:p>
        </w:tc>
        <w:tc>
          <w:tcPr>
            <w:tcW w:w="933" w:type="pct"/>
            <w:tcBorders>
              <w:top w:val="single" w:sz="8" w:space="0" w:color="auto"/>
              <w:bottom w:val="single" w:sz="8" w:space="0" w:color="auto"/>
            </w:tcBorders>
          </w:tcPr>
          <w:p w14:paraId="49EF5039" w14:textId="77777777" w:rsidR="00F6218C" w:rsidRPr="001626E0" w:rsidRDefault="00F6218C" w:rsidP="001626E0">
            <w:pPr>
              <w:pStyle w:val="afe"/>
              <w:jc w:val="center"/>
              <w:rPr>
                <w:b/>
              </w:rPr>
            </w:pPr>
            <w:r w:rsidRPr="001626E0">
              <w:rPr>
                <w:rFonts w:hint="eastAsia"/>
                <w:b/>
              </w:rPr>
              <w:t>10G</w:t>
            </w:r>
            <w:r w:rsidRPr="001626E0">
              <w:rPr>
                <w:rFonts w:hint="eastAsia"/>
                <w:b/>
              </w:rPr>
              <w:t>模式频率</w:t>
            </w:r>
          </w:p>
        </w:tc>
        <w:tc>
          <w:tcPr>
            <w:tcW w:w="932" w:type="pct"/>
            <w:tcBorders>
              <w:top w:val="single" w:sz="8" w:space="0" w:color="auto"/>
              <w:bottom w:val="single" w:sz="8" w:space="0" w:color="auto"/>
            </w:tcBorders>
          </w:tcPr>
          <w:p w14:paraId="7CE57F47" w14:textId="77777777" w:rsidR="00F6218C" w:rsidRPr="001626E0" w:rsidRDefault="00F6218C" w:rsidP="001626E0">
            <w:pPr>
              <w:pStyle w:val="afe"/>
              <w:jc w:val="center"/>
              <w:rPr>
                <w:b/>
              </w:rPr>
            </w:pPr>
            <w:r w:rsidRPr="001626E0">
              <w:rPr>
                <w:rFonts w:hint="eastAsia"/>
                <w:b/>
              </w:rPr>
              <w:t>1G</w:t>
            </w:r>
            <w:r w:rsidRPr="001626E0">
              <w:rPr>
                <w:rFonts w:hint="eastAsia"/>
                <w:b/>
              </w:rPr>
              <w:t>模式频率</w:t>
            </w:r>
          </w:p>
        </w:tc>
      </w:tr>
      <w:tr w:rsidR="00F6218C" w14:paraId="7C92DBED" w14:textId="77777777" w:rsidTr="001626E0">
        <w:tc>
          <w:tcPr>
            <w:tcW w:w="1582" w:type="pct"/>
            <w:vMerge w:val="restart"/>
            <w:tcBorders>
              <w:top w:val="single" w:sz="8" w:space="0" w:color="auto"/>
            </w:tcBorders>
          </w:tcPr>
          <w:p w14:paraId="326273AB" w14:textId="77777777" w:rsidR="00F6218C" w:rsidRDefault="00F6218C" w:rsidP="001626E0">
            <w:pPr>
              <w:pStyle w:val="afe"/>
              <w:jc w:val="center"/>
            </w:pPr>
            <w:r>
              <w:t>VSC8248</w:t>
            </w:r>
          </w:p>
        </w:tc>
        <w:tc>
          <w:tcPr>
            <w:tcW w:w="1553" w:type="pct"/>
            <w:tcBorders>
              <w:top w:val="single" w:sz="8" w:space="0" w:color="auto"/>
            </w:tcBorders>
          </w:tcPr>
          <w:p w14:paraId="05FC28E9" w14:textId="77777777" w:rsidR="00F6218C" w:rsidRPr="00705C1F" w:rsidRDefault="00F6218C" w:rsidP="001626E0">
            <w:pPr>
              <w:pStyle w:val="afe"/>
              <w:jc w:val="center"/>
            </w:pPr>
            <w:r>
              <w:t>REFCLKP</w:t>
            </w:r>
          </w:p>
          <w:p w14:paraId="35BA388E" w14:textId="77777777" w:rsidR="00F6218C" w:rsidRDefault="00F6218C" w:rsidP="001626E0">
            <w:pPr>
              <w:pStyle w:val="afe"/>
              <w:jc w:val="center"/>
            </w:pPr>
            <w:r>
              <w:t>REFCLKN</w:t>
            </w:r>
          </w:p>
        </w:tc>
        <w:tc>
          <w:tcPr>
            <w:tcW w:w="933" w:type="pct"/>
            <w:vMerge w:val="restart"/>
            <w:tcBorders>
              <w:top w:val="single" w:sz="8" w:space="0" w:color="auto"/>
            </w:tcBorders>
          </w:tcPr>
          <w:p w14:paraId="4418651F" w14:textId="77777777" w:rsidR="00F6218C" w:rsidRDefault="00F6218C" w:rsidP="001626E0">
            <w:pPr>
              <w:pStyle w:val="afe"/>
              <w:jc w:val="center"/>
            </w:pPr>
            <w:r>
              <w:rPr>
                <w:rFonts w:hint="eastAsia"/>
              </w:rPr>
              <w:t>156.25</w:t>
            </w:r>
          </w:p>
          <w:p w14:paraId="76EC1F50" w14:textId="77777777" w:rsidR="00F6218C" w:rsidRDefault="00F6218C" w:rsidP="001626E0">
            <w:pPr>
              <w:pStyle w:val="afe"/>
              <w:jc w:val="center"/>
            </w:pPr>
            <w:r w:rsidRPr="00D961AF">
              <w:t>161.1328</w:t>
            </w:r>
          </w:p>
        </w:tc>
        <w:tc>
          <w:tcPr>
            <w:tcW w:w="932" w:type="pct"/>
            <w:vMerge w:val="restart"/>
            <w:tcBorders>
              <w:top w:val="single" w:sz="8" w:space="0" w:color="auto"/>
            </w:tcBorders>
          </w:tcPr>
          <w:p w14:paraId="5B7A4416" w14:textId="77777777" w:rsidR="00F6218C" w:rsidRDefault="00F6218C" w:rsidP="001626E0">
            <w:pPr>
              <w:pStyle w:val="afe"/>
              <w:jc w:val="center"/>
            </w:pPr>
            <w:r>
              <w:rPr>
                <w:rFonts w:hint="eastAsia"/>
              </w:rPr>
              <w:t>156.25</w:t>
            </w:r>
          </w:p>
        </w:tc>
      </w:tr>
      <w:tr w:rsidR="00F6218C" w14:paraId="1ED5FCFC" w14:textId="77777777" w:rsidTr="001626E0">
        <w:tc>
          <w:tcPr>
            <w:tcW w:w="1582" w:type="pct"/>
            <w:vMerge/>
          </w:tcPr>
          <w:p w14:paraId="290C0E6E" w14:textId="77777777" w:rsidR="00F6218C" w:rsidRDefault="00F6218C" w:rsidP="001626E0">
            <w:pPr>
              <w:pStyle w:val="afe"/>
              <w:jc w:val="center"/>
            </w:pPr>
          </w:p>
        </w:tc>
        <w:tc>
          <w:tcPr>
            <w:tcW w:w="1553" w:type="pct"/>
          </w:tcPr>
          <w:p w14:paraId="4E926B33" w14:textId="77777777" w:rsidR="00F6218C" w:rsidRDefault="00F6218C" w:rsidP="001626E0">
            <w:pPr>
              <w:pStyle w:val="afe"/>
              <w:jc w:val="center"/>
            </w:pPr>
            <w:r>
              <w:t>REFCLKI_0</w:t>
            </w:r>
          </w:p>
        </w:tc>
        <w:tc>
          <w:tcPr>
            <w:tcW w:w="933" w:type="pct"/>
            <w:vMerge/>
          </w:tcPr>
          <w:p w14:paraId="62276A2D" w14:textId="77777777" w:rsidR="00F6218C" w:rsidRDefault="00F6218C" w:rsidP="001626E0">
            <w:pPr>
              <w:pStyle w:val="afe"/>
              <w:jc w:val="center"/>
            </w:pPr>
          </w:p>
        </w:tc>
        <w:tc>
          <w:tcPr>
            <w:tcW w:w="932" w:type="pct"/>
            <w:vMerge/>
          </w:tcPr>
          <w:p w14:paraId="1D213AB5" w14:textId="77777777" w:rsidR="00F6218C" w:rsidRDefault="00F6218C" w:rsidP="001626E0">
            <w:pPr>
              <w:pStyle w:val="afe"/>
              <w:jc w:val="center"/>
            </w:pPr>
          </w:p>
        </w:tc>
      </w:tr>
      <w:tr w:rsidR="00F6218C" w14:paraId="6D7359F7" w14:textId="77777777" w:rsidTr="001626E0">
        <w:tc>
          <w:tcPr>
            <w:tcW w:w="1582" w:type="pct"/>
            <w:vMerge/>
          </w:tcPr>
          <w:p w14:paraId="1257111D" w14:textId="77777777" w:rsidR="00F6218C" w:rsidRDefault="00F6218C" w:rsidP="001626E0">
            <w:pPr>
              <w:pStyle w:val="afe"/>
              <w:jc w:val="center"/>
            </w:pPr>
          </w:p>
        </w:tc>
        <w:tc>
          <w:tcPr>
            <w:tcW w:w="1553" w:type="pct"/>
          </w:tcPr>
          <w:p w14:paraId="3138368A" w14:textId="77777777" w:rsidR="00F6218C" w:rsidRDefault="00F6218C" w:rsidP="001626E0">
            <w:pPr>
              <w:pStyle w:val="afe"/>
              <w:jc w:val="center"/>
            </w:pPr>
            <w:r>
              <w:t>REFCLKI_1</w:t>
            </w:r>
          </w:p>
        </w:tc>
        <w:tc>
          <w:tcPr>
            <w:tcW w:w="933" w:type="pct"/>
            <w:vMerge/>
          </w:tcPr>
          <w:p w14:paraId="54911E07" w14:textId="77777777" w:rsidR="00F6218C" w:rsidRDefault="00F6218C" w:rsidP="001626E0">
            <w:pPr>
              <w:pStyle w:val="afe"/>
              <w:jc w:val="center"/>
            </w:pPr>
          </w:p>
        </w:tc>
        <w:tc>
          <w:tcPr>
            <w:tcW w:w="932" w:type="pct"/>
            <w:vMerge/>
          </w:tcPr>
          <w:p w14:paraId="5E39E0D6" w14:textId="77777777" w:rsidR="00F6218C" w:rsidRDefault="00F6218C" w:rsidP="001626E0">
            <w:pPr>
              <w:pStyle w:val="afe"/>
              <w:jc w:val="center"/>
            </w:pPr>
          </w:p>
        </w:tc>
      </w:tr>
      <w:tr w:rsidR="00F6218C" w14:paraId="52719247" w14:textId="77777777" w:rsidTr="001626E0">
        <w:tc>
          <w:tcPr>
            <w:tcW w:w="1582" w:type="pct"/>
            <w:vMerge/>
          </w:tcPr>
          <w:p w14:paraId="7D4F4BF7" w14:textId="77777777" w:rsidR="00F6218C" w:rsidRDefault="00F6218C" w:rsidP="001626E0">
            <w:pPr>
              <w:pStyle w:val="afe"/>
              <w:jc w:val="center"/>
            </w:pPr>
          </w:p>
        </w:tc>
        <w:tc>
          <w:tcPr>
            <w:tcW w:w="1553" w:type="pct"/>
          </w:tcPr>
          <w:p w14:paraId="66225104" w14:textId="77777777" w:rsidR="00F6218C" w:rsidRDefault="00F6218C" w:rsidP="001626E0">
            <w:pPr>
              <w:pStyle w:val="afe"/>
              <w:jc w:val="center"/>
            </w:pPr>
            <w:r>
              <w:t>REFCLKI_2</w:t>
            </w:r>
          </w:p>
        </w:tc>
        <w:tc>
          <w:tcPr>
            <w:tcW w:w="933" w:type="pct"/>
            <w:vMerge/>
          </w:tcPr>
          <w:p w14:paraId="4D8B0442" w14:textId="77777777" w:rsidR="00F6218C" w:rsidRDefault="00F6218C" w:rsidP="001626E0">
            <w:pPr>
              <w:pStyle w:val="afe"/>
              <w:jc w:val="center"/>
            </w:pPr>
          </w:p>
        </w:tc>
        <w:tc>
          <w:tcPr>
            <w:tcW w:w="932" w:type="pct"/>
            <w:vMerge/>
          </w:tcPr>
          <w:p w14:paraId="692F30D7" w14:textId="77777777" w:rsidR="00F6218C" w:rsidRDefault="00F6218C" w:rsidP="001626E0">
            <w:pPr>
              <w:pStyle w:val="afe"/>
              <w:jc w:val="center"/>
            </w:pPr>
          </w:p>
        </w:tc>
      </w:tr>
      <w:tr w:rsidR="00F6218C" w14:paraId="49DA670E" w14:textId="77777777" w:rsidTr="001626E0">
        <w:tc>
          <w:tcPr>
            <w:tcW w:w="1582" w:type="pct"/>
            <w:vMerge w:val="restart"/>
          </w:tcPr>
          <w:p w14:paraId="6A059664" w14:textId="77777777" w:rsidR="00F6218C" w:rsidRDefault="00F6218C" w:rsidP="001626E0">
            <w:pPr>
              <w:pStyle w:val="afe"/>
              <w:jc w:val="center"/>
            </w:pPr>
            <w:r w:rsidRPr="000E65C5">
              <w:t>TLK10232</w:t>
            </w:r>
          </w:p>
        </w:tc>
        <w:tc>
          <w:tcPr>
            <w:tcW w:w="1553" w:type="pct"/>
          </w:tcPr>
          <w:p w14:paraId="73676A0B" w14:textId="77777777" w:rsidR="00F6218C" w:rsidRDefault="00F6218C" w:rsidP="001626E0">
            <w:pPr>
              <w:pStyle w:val="afe"/>
              <w:jc w:val="center"/>
            </w:pPr>
            <w:r>
              <w:rPr>
                <w:rFonts w:hint="eastAsia"/>
              </w:rPr>
              <w:t>REFCLK0P</w:t>
            </w:r>
          </w:p>
          <w:p w14:paraId="615C2187" w14:textId="77777777" w:rsidR="00F6218C" w:rsidRDefault="00F6218C" w:rsidP="001626E0">
            <w:pPr>
              <w:pStyle w:val="afe"/>
              <w:jc w:val="center"/>
            </w:pPr>
            <w:r>
              <w:rPr>
                <w:rFonts w:hint="eastAsia"/>
              </w:rPr>
              <w:t>REFCLK0N</w:t>
            </w:r>
          </w:p>
        </w:tc>
        <w:tc>
          <w:tcPr>
            <w:tcW w:w="933" w:type="pct"/>
            <w:vMerge w:val="restart"/>
          </w:tcPr>
          <w:p w14:paraId="267F29DC" w14:textId="77777777" w:rsidR="00F6218C" w:rsidRDefault="00F6218C" w:rsidP="001626E0">
            <w:pPr>
              <w:pStyle w:val="afe"/>
              <w:jc w:val="center"/>
            </w:pPr>
            <w:r>
              <w:rPr>
                <w:rFonts w:hint="eastAsia"/>
              </w:rPr>
              <w:t>156.25</w:t>
            </w:r>
          </w:p>
          <w:p w14:paraId="7775B363" w14:textId="77777777" w:rsidR="00F6218C" w:rsidRDefault="00F6218C" w:rsidP="001626E0">
            <w:pPr>
              <w:pStyle w:val="afe"/>
              <w:jc w:val="center"/>
            </w:pPr>
            <w:r>
              <w:t>312.5</w:t>
            </w:r>
          </w:p>
        </w:tc>
        <w:tc>
          <w:tcPr>
            <w:tcW w:w="932" w:type="pct"/>
            <w:vMerge w:val="restart"/>
          </w:tcPr>
          <w:p w14:paraId="796FCE54" w14:textId="77777777" w:rsidR="00F6218C" w:rsidRDefault="00F6218C" w:rsidP="001626E0">
            <w:pPr>
              <w:pStyle w:val="afe"/>
              <w:jc w:val="center"/>
            </w:pPr>
            <w:r>
              <w:rPr>
                <w:rFonts w:hint="eastAsia"/>
              </w:rPr>
              <w:t>125</w:t>
            </w:r>
          </w:p>
          <w:p w14:paraId="514B65F9" w14:textId="77777777" w:rsidR="00F6218C" w:rsidRDefault="00F6218C" w:rsidP="001626E0">
            <w:pPr>
              <w:pStyle w:val="afe"/>
              <w:jc w:val="center"/>
            </w:pPr>
            <w:r>
              <w:rPr>
                <w:rFonts w:hint="eastAsia"/>
              </w:rPr>
              <w:t>156.25</w:t>
            </w:r>
          </w:p>
          <w:p w14:paraId="5493EC3B" w14:textId="77777777" w:rsidR="00F6218C" w:rsidRDefault="00F6218C" w:rsidP="001626E0">
            <w:pPr>
              <w:pStyle w:val="afe"/>
              <w:jc w:val="center"/>
            </w:pPr>
            <w:r>
              <w:t>312.5</w:t>
            </w:r>
          </w:p>
        </w:tc>
      </w:tr>
      <w:tr w:rsidR="00F6218C" w14:paraId="00944745" w14:textId="77777777" w:rsidTr="001626E0">
        <w:tc>
          <w:tcPr>
            <w:tcW w:w="1582" w:type="pct"/>
            <w:vMerge/>
          </w:tcPr>
          <w:p w14:paraId="5AB052D6" w14:textId="77777777" w:rsidR="00F6218C" w:rsidRPr="000E65C5" w:rsidRDefault="00F6218C" w:rsidP="001626E0">
            <w:pPr>
              <w:pStyle w:val="afe"/>
              <w:jc w:val="center"/>
            </w:pPr>
          </w:p>
        </w:tc>
        <w:tc>
          <w:tcPr>
            <w:tcW w:w="1553" w:type="pct"/>
          </w:tcPr>
          <w:p w14:paraId="3966B1E9" w14:textId="77777777" w:rsidR="00F6218C" w:rsidRDefault="00F6218C" w:rsidP="001626E0">
            <w:pPr>
              <w:pStyle w:val="afe"/>
              <w:jc w:val="center"/>
            </w:pPr>
            <w:r>
              <w:rPr>
                <w:rFonts w:hint="eastAsia"/>
              </w:rPr>
              <w:t>REFCLK</w:t>
            </w:r>
            <w:r>
              <w:t>1</w:t>
            </w:r>
            <w:r>
              <w:rPr>
                <w:rFonts w:hint="eastAsia"/>
              </w:rPr>
              <w:t>P</w:t>
            </w:r>
          </w:p>
          <w:p w14:paraId="33C40D24" w14:textId="77777777" w:rsidR="00F6218C" w:rsidRDefault="00F6218C" w:rsidP="001626E0">
            <w:pPr>
              <w:pStyle w:val="afe"/>
              <w:jc w:val="center"/>
            </w:pPr>
            <w:r>
              <w:rPr>
                <w:rFonts w:hint="eastAsia"/>
              </w:rPr>
              <w:t>REFCLK</w:t>
            </w:r>
            <w:r>
              <w:t>1</w:t>
            </w:r>
            <w:r>
              <w:rPr>
                <w:rFonts w:hint="eastAsia"/>
              </w:rPr>
              <w:t>N</w:t>
            </w:r>
          </w:p>
        </w:tc>
        <w:tc>
          <w:tcPr>
            <w:tcW w:w="933" w:type="pct"/>
            <w:vMerge/>
          </w:tcPr>
          <w:p w14:paraId="0338DB39" w14:textId="77777777" w:rsidR="00F6218C" w:rsidRDefault="00F6218C" w:rsidP="00F82F96">
            <w:pPr>
              <w:pStyle w:val="afe"/>
            </w:pPr>
          </w:p>
        </w:tc>
        <w:tc>
          <w:tcPr>
            <w:tcW w:w="932" w:type="pct"/>
            <w:vMerge/>
          </w:tcPr>
          <w:p w14:paraId="373ED593" w14:textId="77777777" w:rsidR="00F6218C" w:rsidRDefault="00F6218C" w:rsidP="00F82F96">
            <w:pPr>
              <w:pStyle w:val="afe"/>
            </w:pPr>
          </w:p>
        </w:tc>
      </w:tr>
    </w:tbl>
    <w:p w14:paraId="4026A0C2" w14:textId="41DD25EC" w:rsidR="00B5702A" w:rsidRDefault="00B5702A" w:rsidP="00B5702A">
      <w:pPr>
        <w:pStyle w:val="4"/>
        <w:spacing w:before="156" w:after="156"/>
      </w:pPr>
      <w:r>
        <w:rPr>
          <w:rFonts w:hint="eastAsia"/>
        </w:rPr>
        <w:t>FMC</w:t>
      </w:r>
      <w:r>
        <w:rPr>
          <w:rFonts w:hint="eastAsia"/>
        </w:rPr>
        <w:t>连接器</w:t>
      </w:r>
    </w:p>
    <w:p w14:paraId="4956FC4B" w14:textId="50330F32" w:rsidR="00F6218C" w:rsidRPr="00BE5E4A" w:rsidRDefault="00F6218C" w:rsidP="00F6218C">
      <w:pPr>
        <w:pStyle w:val="a2"/>
        <w:ind w:firstLine="480"/>
      </w:pPr>
      <w:r>
        <w:rPr>
          <w:rFonts w:hint="eastAsia"/>
        </w:rPr>
        <w:t>标准的</w:t>
      </w:r>
      <w:r>
        <w:rPr>
          <w:rFonts w:hint="eastAsia"/>
        </w:rPr>
        <w:t>PCI</w:t>
      </w:r>
      <w:r>
        <w:t xml:space="preserve"> E</w:t>
      </w:r>
      <w:r>
        <w:rPr>
          <w:rFonts w:hint="eastAsia"/>
        </w:rPr>
        <w:t>xpress</w:t>
      </w:r>
      <w:r>
        <w:t xml:space="preserve"> Slot</w:t>
      </w:r>
      <w:r>
        <w:rPr>
          <w:rFonts w:hint="eastAsia"/>
        </w:rPr>
        <w:t>由一对引脚提供</w:t>
      </w:r>
      <w:r>
        <w:rPr>
          <w:rFonts w:hint="eastAsia"/>
        </w:rPr>
        <w:t>100MHz</w:t>
      </w:r>
      <w:r>
        <w:rPr>
          <w:rFonts w:hint="eastAsia"/>
        </w:rPr>
        <w:t>的差分参考时钟，但是</w:t>
      </w:r>
      <w:r>
        <w:rPr>
          <w:rFonts w:hint="eastAsia"/>
        </w:rPr>
        <w:t>PCI</w:t>
      </w:r>
      <w:r>
        <w:t>e</w:t>
      </w:r>
      <w:r>
        <w:rPr>
          <w:rFonts w:hint="eastAsia"/>
        </w:rPr>
        <w:t>设备可以不用这个参考时钟。</w:t>
      </w:r>
    </w:p>
    <w:p w14:paraId="2919AD80" w14:textId="77777777" w:rsidR="00F6218C" w:rsidRDefault="00F6218C" w:rsidP="00B5702A">
      <w:pPr>
        <w:pStyle w:val="4"/>
        <w:spacing w:before="156" w:after="156"/>
      </w:pPr>
      <w:r>
        <w:rPr>
          <w:rFonts w:hint="eastAsia"/>
        </w:rPr>
        <w:t>综合</w:t>
      </w:r>
    </w:p>
    <w:p w14:paraId="2AE63EFA" w14:textId="54351DBB" w:rsidR="00F6218C" w:rsidRDefault="00F6218C" w:rsidP="00F6218C">
      <w:pPr>
        <w:pStyle w:val="a2"/>
        <w:ind w:firstLine="480"/>
      </w:pPr>
      <w:r>
        <w:rPr>
          <w:rFonts w:hint="eastAsia"/>
        </w:rPr>
        <w:t>DPB</w:t>
      </w:r>
      <w:r>
        <w:rPr>
          <w:rFonts w:hint="eastAsia"/>
        </w:rPr>
        <w:t>时钟</w:t>
      </w:r>
      <w:r w:rsidR="00837BC0">
        <w:rPr>
          <w:rFonts w:hint="eastAsia"/>
        </w:rPr>
        <w:t>的整体</w:t>
      </w:r>
      <w:r>
        <w:rPr>
          <w:rFonts w:hint="eastAsia"/>
        </w:rPr>
        <w:t>设计方案如</w:t>
      </w:r>
      <w:r w:rsidR="009F6623">
        <w:fldChar w:fldCharType="begin"/>
      </w:r>
      <w:r w:rsidR="009F6623">
        <w:instrText xml:space="preserve"> </w:instrText>
      </w:r>
      <w:r w:rsidR="009F6623">
        <w:rPr>
          <w:rFonts w:hint="eastAsia"/>
        </w:rPr>
        <w:instrText>REF _Ref481563721 \h</w:instrText>
      </w:r>
      <w:r w:rsidR="009F6623">
        <w:instrText xml:space="preserve"> </w:instrText>
      </w:r>
      <w:r w:rsidR="009F6623">
        <w:fldChar w:fldCharType="separate"/>
      </w:r>
      <w:r w:rsidR="007033F6">
        <w:rPr>
          <w:rFonts w:hint="eastAsia"/>
        </w:rPr>
        <w:t>图</w:t>
      </w:r>
      <w:r w:rsidR="007033F6">
        <w:rPr>
          <w:rFonts w:hint="eastAsia"/>
        </w:rPr>
        <w:t xml:space="preserve"> </w:t>
      </w:r>
      <w:r w:rsidR="007033F6">
        <w:rPr>
          <w:noProof/>
        </w:rPr>
        <w:t>5</w:t>
      </w:r>
      <w:r w:rsidR="007033F6">
        <w:noBreakHyphen/>
      </w:r>
      <w:r w:rsidR="007033F6">
        <w:rPr>
          <w:noProof/>
        </w:rPr>
        <w:t>23</w:t>
      </w:r>
      <w:r w:rsidR="009F6623">
        <w:fldChar w:fldCharType="end"/>
      </w:r>
      <w:r>
        <w:rPr>
          <w:rFonts w:hint="eastAsia"/>
        </w:rPr>
        <w:t>所示。</w:t>
      </w:r>
      <w:r>
        <w:rPr>
          <w:rFonts w:hint="eastAsia"/>
        </w:rPr>
        <w:t>5</w:t>
      </w:r>
      <w:r>
        <w:t>P49V6901</w:t>
      </w:r>
      <w:r>
        <w:rPr>
          <w:rFonts w:hint="eastAsia"/>
        </w:rPr>
        <w:t>用于产生</w:t>
      </w:r>
      <w:r>
        <w:rPr>
          <w:rFonts w:hint="eastAsia"/>
        </w:rPr>
        <w:t>SYSCLK</w:t>
      </w:r>
      <w:r>
        <w:rPr>
          <w:rFonts w:hint="eastAsia"/>
        </w:rPr>
        <w:t>、</w:t>
      </w:r>
      <w:r>
        <w:t>DDRCLK</w:t>
      </w:r>
      <w:r>
        <w:rPr>
          <w:rFonts w:hint="eastAsia"/>
        </w:rPr>
        <w:t>以及</w:t>
      </w:r>
      <w:r>
        <w:rPr>
          <w:rFonts w:hint="eastAsia"/>
        </w:rPr>
        <w:t>USBCLK</w:t>
      </w:r>
      <w:r>
        <w:rPr>
          <w:rFonts w:hint="eastAsia"/>
        </w:rPr>
        <w:t>。</w:t>
      </w:r>
      <w:r>
        <w:rPr>
          <w:rFonts w:hint="eastAsia"/>
        </w:rPr>
        <w:t>8</w:t>
      </w:r>
      <w:r>
        <w:t>T49N241</w:t>
      </w:r>
      <w:r>
        <w:rPr>
          <w:rFonts w:hint="eastAsia"/>
        </w:rPr>
        <w:t>用于产生高速串行协议所需参考时钟，然后通过</w:t>
      </w:r>
      <w:r w:rsidRPr="00CD79A3">
        <w:t>8P34S1106I</w:t>
      </w:r>
      <w:r w:rsidR="001626E0">
        <w:rPr>
          <w:rFonts w:hint="eastAsia"/>
        </w:rPr>
        <w:t>和</w:t>
      </w:r>
      <w:r w:rsidR="001626E0">
        <w:rPr>
          <w:rFonts w:hint="eastAsia"/>
        </w:rPr>
        <w:t>8SLVP1204</w:t>
      </w:r>
      <w:r>
        <w:rPr>
          <w:rFonts w:hint="eastAsia"/>
        </w:rPr>
        <w:t>扇出为多路，送给相应的器件。</w:t>
      </w:r>
      <w:r w:rsidR="001626E0">
        <w:rPr>
          <w:rFonts w:hint="eastAsia"/>
        </w:rPr>
        <w:t>这个时钟设计方案实际上存在大量冗余，这是为了确保系统能够正常工作。</w:t>
      </w:r>
    </w:p>
    <w:p w14:paraId="1E309356" w14:textId="7CE10FAC" w:rsidR="000A23B6" w:rsidRDefault="00CA0F71" w:rsidP="000A23B6">
      <w:pPr>
        <w:pStyle w:val="af7"/>
        <w:keepNext/>
        <w:spacing w:before="156"/>
      </w:pPr>
      <w:r>
        <w:object w:dxaOrig="15360" w:dyaOrig="9271" w14:anchorId="22464612">
          <v:shape id="_x0000_i1055" type="#_x0000_t75" style="width:388.5pt;height:238.2pt" o:ole="">
            <v:imagedata r:id="rId148" o:title=""/>
          </v:shape>
          <o:OLEObject Type="Embed" ProgID="Visio.Drawing.15" ShapeID="_x0000_i1055" DrawAspect="Content" ObjectID="_1558172550" r:id="rId149"/>
        </w:object>
      </w:r>
    </w:p>
    <w:p w14:paraId="5E0AC486" w14:textId="083BE05C" w:rsidR="00F6218C" w:rsidRDefault="000A23B6" w:rsidP="000A23B6">
      <w:pPr>
        <w:pStyle w:val="aff0"/>
      </w:pPr>
      <w:bookmarkStart w:id="338" w:name="_Ref481563721"/>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5</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23</w:t>
      </w:r>
      <w:r w:rsidR="00CA3B33">
        <w:fldChar w:fldCharType="end"/>
      </w:r>
      <w:bookmarkEnd w:id="338"/>
      <w:r>
        <w:t xml:space="preserve">  DPB</w:t>
      </w:r>
      <w:r>
        <w:rPr>
          <w:rFonts w:hint="eastAsia"/>
        </w:rPr>
        <w:t>时钟方案</w:t>
      </w:r>
    </w:p>
    <w:p w14:paraId="0B6B81EB" w14:textId="77777777" w:rsidR="00955436" w:rsidRDefault="00955436" w:rsidP="00E64C79">
      <w:pPr>
        <w:pStyle w:val="a2"/>
        <w:ind w:firstLine="480"/>
      </w:pPr>
    </w:p>
    <w:p w14:paraId="373A1E0A" w14:textId="2B3BC100" w:rsidR="009736A0" w:rsidRDefault="009736A0">
      <w:pPr>
        <w:widowControl/>
        <w:jc w:val="left"/>
      </w:pPr>
      <w:r>
        <w:br w:type="page"/>
      </w:r>
    </w:p>
    <w:p w14:paraId="4B773BD6" w14:textId="646A8034" w:rsidR="00785983" w:rsidRDefault="00816022" w:rsidP="00816022">
      <w:pPr>
        <w:pStyle w:val="-"/>
        <w:spacing w:before="468" w:after="312"/>
      </w:pPr>
      <w:bookmarkStart w:id="339" w:name="_Toc484419145"/>
      <w:r>
        <w:rPr>
          <w:rFonts w:hint="eastAsia"/>
        </w:rPr>
        <w:lastRenderedPageBreak/>
        <w:t>参考文献</w:t>
      </w:r>
      <w:bookmarkEnd w:id="339"/>
    </w:p>
    <w:p w14:paraId="36335892" w14:textId="71D41FB6" w:rsidR="007E2AF5" w:rsidRDefault="007E2AF5" w:rsidP="0050659D">
      <w:pPr>
        <w:pStyle w:val="a"/>
        <w:numPr>
          <w:ilvl w:val="0"/>
          <w:numId w:val="34"/>
        </w:numPr>
      </w:pPr>
      <w:bookmarkStart w:id="340" w:name="_Ref484264879"/>
      <w:r>
        <w:rPr>
          <w:rFonts w:hint="eastAsia"/>
        </w:rPr>
        <w:t xml:space="preserve">Xilinx. </w:t>
      </w:r>
      <w:r w:rsidRPr="007E2AF5">
        <w:t>7 Series FPGAs Data Sheet: Overview</w:t>
      </w:r>
      <w:r>
        <w:t>, v2.2. 2016</w:t>
      </w:r>
      <w:bookmarkEnd w:id="340"/>
    </w:p>
    <w:p w14:paraId="77E96538" w14:textId="77777777" w:rsidR="00D36DC4" w:rsidRDefault="00D36DC4" w:rsidP="0050659D">
      <w:pPr>
        <w:pStyle w:val="a"/>
        <w:numPr>
          <w:ilvl w:val="0"/>
          <w:numId w:val="34"/>
        </w:numPr>
      </w:pPr>
      <w:bookmarkStart w:id="341" w:name="_Ref484264962"/>
      <w:r w:rsidRPr="00561D72">
        <w:t xml:space="preserve">Xilinx. 7 Series FPGAs </w:t>
      </w:r>
      <w:r>
        <w:t>GTX/GTH Transceivers User Guide.</w:t>
      </w:r>
      <w:r w:rsidRPr="00561D72">
        <w:t xml:space="preserve"> 2016.</w:t>
      </w:r>
      <w:bookmarkEnd w:id="341"/>
    </w:p>
    <w:p w14:paraId="2C84A637" w14:textId="08A372FE" w:rsidR="00D36DC4" w:rsidRDefault="00D36DC4" w:rsidP="0050659D">
      <w:pPr>
        <w:pStyle w:val="a"/>
      </w:pPr>
      <w:bookmarkStart w:id="342" w:name="_Ref484264965"/>
      <w:r w:rsidRPr="00561D72">
        <w:t xml:space="preserve">Xilinx. 7 Series FPGAs </w:t>
      </w:r>
      <w:r>
        <w:t>GTP Transceivers User Guide.</w:t>
      </w:r>
      <w:r w:rsidRPr="00561D72">
        <w:t xml:space="preserve"> 2016.</w:t>
      </w:r>
      <w:bookmarkEnd w:id="342"/>
    </w:p>
    <w:bookmarkStart w:id="343" w:name="_Ref484265039"/>
    <w:p w14:paraId="7A7ADE87" w14:textId="5AFE17F6" w:rsidR="007E2AF5" w:rsidRDefault="007E2AF5" w:rsidP="0050659D">
      <w:pPr>
        <w:pStyle w:val="a"/>
      </w:pPr>
      <w:r>
        <w:fldChar w:fldCharType="begin"/>
      </w:r>
      <w:r>
        <w:instrText xml:space="preserve"> HYPERLINK "</w:instrText>
      </w:r>
      <w:r w:rsidRPr="007E2AF5">
        <w:instrText>https://www.xilinx.com/products/technology/high-speed-serial.html</w:instrText>
      </w:r>
      <w:r>
        <w:instrText xml:space="preserve">" </w:instrText>
      </w:r>
      <w:r>
        <w:fldChar w:fldCharType="separate"/>
      </w:r>
      <w:r w:rsidRPr="00EB741A">
        <w:rPr>
          <w:rStyle w:val="af8"/>
        </w:rPr>
        <w:t>https://www.xilinx.com/products/technology/high-speed-serial.html</w:t>
      </w:r>
      <w:bookmarkEnd w:id="343"/>
      <w:r>
        <w:fldChar w:fldCharType="end"/>
      </w:r>
    </w:p>
    <w:p w14:paraId="05218BD2" w14:textId="639E52C5" w:rsidR="007E2AF5" w:rsidRDefault="007E2AF5" w:rsidP="0050659D">
      <w:pPr>
        <w:pStyle w:val="a"/>
      </w:pPr>
      <w:bookmarkStart w:id="344" w:name="_Ref484265304"/>
      <w:r w:rsidRPr="007E2AF5">
        <w:t>https://en.wikipedia.org/wiki/PCI_Express</w:t>
      </w:r>
      <w:bookmarkEnd w:id="344"/>
    </w:p>
    <w:bookmarkStart w:id="345" w:name="_Ref484265337"/>
    <w:p w14:paraId="64C52866" w14:textId="67A0AF81" w:rsidR="00816022" w:rsidRDefault="0019578A" w:rsidP="0050659D">
      <w:pPr>
        <w:pStyle w:val="a"/>
        <w:rPr>
          <w:rStyle w:val="af8"/>
          <w:color w:val="auto"/>
          <w:u w:val="none"/>
        </w:rPr>
      </w:pPr>
      <w:r w:rsidRPr="007E2AF5">
        <w:fldChar w:fldCharType="begin"/>
      </w:r>
      <w:r>
        <w:instrText xml:space="preserve"> HYPERLINK "https://www.xilinx.com/products/intellectual-property/10gbase-r.html" </w:instrText>
      </w:r>
      <w:r w:rsidRPr="007E2AF5">
        <w:fldChar w:fldCharType="separate"/>
      </w:r>
      <w:r w:rsidR="007E2AF5">
        <w:rPr>
          <w:rStyle w:val="af8"/>
          <w:color w:val="auto"/>
          <w:u w:val="none"/>
        </w:rPr>
        <w:t xml:space="preserve">Xilinx. </w:t>
      </w:r>
      <w:r w:rsidR="007E2AF5" w:rsidRPr="007E2AF5">
        <w:rPr>
          <w:rStyle w:val="af8"/>
          <w:color w:val="auto"/>
          <w:u w:val="none"/>
        </w:rPr>
        <w:t>7 Series FPGAs Integrated Block for PCI Express</w:t>
      </w:r>
      <w:r w:rsidR="007E2AF5">
        <w:rPr>
          <w:rStyle w:val="af8"/>
          <w:color w:val="auto"/>
          <w:u w:val="none"/>
        </w:rPr>
        <w:t>,</w:t>
      </w:r>
      <w:r w:rsidR="007E2AF5" w:rsidRPr="007E2AF5">
        <w:rPr>
          <w:rStyle w:val="af8"/>
          <w:color w:val="auto"/>
          <w:u w:val="none"/>
        </w:rPr>
        <w:t xml:space="preserve"> v3.</w:t>
      </w:r>
      <w:r w:rsidR="007E2AF5">
        <w:rPr>
          <w:rStyle w:val="af8"/>
          <w:color w:val="auto"/>
          <w:u w:val="none"/>
        </w:rPr>
        <w:t>3</w:t>
      </w:r>
      <w:r w:rsidRPr="007E2AF5">
        <w:rPr>
          <w:rStyle w:val="af8"/>
          <w:color w:val="auto"/>
          <w:u w:val="none"/>
        </w:rPr>
        <w:fldChar w:fldCharType="end"/>
      </w:r>
      <w:r w:rsidR="007E2AF5">
        <w:rPr>
          <w:rStyle w:val="af8"/>
          <w:color w:val="auto"/>
          <w:u w:val="none"/>
        </w:rPr>
        <w:t>. 2016</w:t>
      </w:r>
      <w:bookmarkEnd w:id="345"/>
      <w:r w:rsidR="007E2AF5">
        <w:rPr>
          <w:rStyle w:val="af8"/>
          <w:color w:val="auto"/>
          <w:u w:val="none"/>
        </w:rPr>
        <w:t>.</w:t>
      </w:r>
    </w:p>
    <w:p w14:paraId="04446FC6" w14:textId="77777777" w:rsidR="001626E0" w:rsidRDefault="001626E0" w:rsidP="0050659D">
      <w:pPr>
        <w:pStyle w:val="a"/>
        <w:rPr>
          <w:rStyle w:val="af8"/>
          <w:color w:val="auto"/>
          <w:u w:val="none"/>
        </w:rPr>
      </w:pPr>
      <w:bookmarkStart w:id="346" w:name="_Ref484265650"/>
      <w:r>
        <w:rPr>
          <w:rStyle w:val="af8"/>
          <w:rFonts w:hint="eastAsia"/>
          <w:color w:val="auto"/>
          <w:u w:val="none"/>
        </w:rPr>
        <w:t>PXI</w:t>
      </w:r>
      <w:r>
        <w:rPr>
          <w:rStyle w:val="af8"/>
          <w:color w:val="auto"/>
          <w:u w:val="none"/>
        </w:rPr>
        <w:t xml:space="preserve"> System Alliance. PXI Hardware Specification, Revision 2.2. 2004.</w:t>
      </w:r>
      <w:bookmarkEnd w:id="346"/>
    </w:p>
    <w:p w14:paraId="7555EBB9" w14:textId="59568525" w:rsidR="001626E0" w:rsidRPr="001626E0" w:rsidRDefault="001626E0" w:rsidP="0050659D">
      <w:pPr>
        <w:pStyle w:val="a"/>
        <w:rPr>
          <w:rStyle w:val="af8"/>
          <w:color w:val="auto"/>
          <w:u w:val="none"/>
        </w:rPr>
      </w:pPr>
      <w:bookmarkStart w:id="347" w:name="_Ref484265741"/>
      <w:r w:rsidRPr="007E2AF5">
        <w:rPr>
          <w:rStyle w:val="af8"/>
          <w:color w:val="auto"/>
          <w:u w:val="none"/>
        </w:rPr>
        <w:t>https://</w:t>
      </w:r>
      <w:r w:rsidRPr="007E2AF5">
        <w:t>en.wikipedia.org/wiki/</w:t>
      </w:r>
      <w:r w:rsidRPr="007E2AF5">
        <w:rPr>
          <w:rStyle w:val="af8"/>
          <w:color w:val="auto"/>
          <w:u w:val="none"/>
        </w:rPr>
        <w:t>System_on_a_chip</w:t>
      </w:r>
      <w:bookmarkEnd w:id="347"/>
    </w:p>
    <w:p w14:paraId="41EE77B1" w14:textId="3522F3C1" w:rsidR="001626E0" w:rsidRPr="001626E0" w:rsidRDefault="001626E0" w:rsidP="0050659D">
      <w:pPr>
        <w:pStyle w:val="a"/>
        <w:rPr>
          <w:rStyle w:val="af8"/>
          <w:color w:val="auto"/>
          <w:u w:val="none"/>
        </w:rPr>
      </w:pPr>
      <w:bookmarkStart w:id="348" w:name="_Ref484266307"/>
      <w:r w:rsidRPr="001626E0">
        <w:rPr>
          <w:rStyle w:val="af8"/>
          <w:color w:val="auto"/>
          <w:u w:val="none"/>
        </w:rPr>
        <w:t>https://</w:t>
      </w:r>
      <w:r w:rsidRPr="007E2AF5">
        <w:t>en.wikipedia.org/wiki/</w:t>
      </w:r>
      <w:r w:rsidRPr="001626E0">
        <w:rPr>
          <w:rStyle w:val="af8"/>
          <w:color w:val="auto"/>
          <w:u w:val="none"/>
        </w:rPr>
        <w:t>Power_Architecture</w:t>
      </w:r>
      <w:bookmarkEnd w:id="348"/>
    </w:p>
    <w:p w14:paraId="7F9023A9" w14:textId="31283B5B" w:rsidR="007E2AF5" w:rsidRDefault="007E2AF5" w:rsidP="0050659D">
      <w:pPr>
        <w:pStyle w:val="a"/>
        <w:rPr>
          <w:rStyle w:val="af8"/>
          <w:color w:val="auto"/>
          <w:u w:val="none"/>
        </w:rPr>
      </w:pPr>
      <w:bookmarkStart w:id="349" w:name="_Ref484265557"/>
      <w:r>
        <w:rPr>
          <w:rStyle w:val="af8"/>
          <w:color w:val="auto"/>
          <w:u w:val="none"/>
        </w:rPr>
        <w:t>NXP. T4240 Reference Manual, rev 2. 2015.</w:t>
      </w:r>
      <w:bookmarkEnd w:id="349"/>
    </w:p>
    <w:p w14:paraId="5D6FB08B" w14:textId="1F8CC5F2" w:rsidR="007E2AF5" w:rsidRPr="007E2AF5" w:rsidRDefault="007E2AF5" w:rsidP="0050659D">
      <w:pPr>
        <w:pStyle w:val="a"/>
        <w:rPr>
          <w:rStyle w:val="af8"/>
          <w:color w:val="auto"/>
          <w:u w:val="none"/>
        </w:rPr>
      </w:pPr>
      <w:bookmarkStart w:id="350" w:name="_Ref484267073"/>
      <w:r w:rsidRPr="00561D72">
        <w:rPr>
          <w:rStyle w:val="af8"/>
          <w:color w:val="auto"/>
          <w:u w:val="none"/>
        </w:rPr>
        <w:t>Freescale. T4240 Datasheet. 2015.</w:t>
      </w:r>
      <w:bookmarkEnd w:id="350"/>
    </w:p>
    <w:p w14:paraId="56BF9DA8" w14:textId="71882EFB" w:rsidR="001626E0" w:rsidRPr="001626E0" w:rsidRDefault="00075328" w:rsidP="0050659D">
      <w:pPr>
        <w:pStyle w:val="a"/>
        <w:rPr>
          <w:rStyle w:val="af8"/>
          <w:color w:val="auto"/>
          <w:u w:val="none"/>
        </w:rPr>
      </w:pPr>
      <w:hyperlink r:id="rId150" w:history="1">
        <w:bookmarkStart w:id="351" w:name="_Ref484266102"/>
        <w:r w:rsidR="001626E0" w:rsidRPr="00561D72">
          <w:rPr>
            <w:rStyle w:val="af8"/>
            <w:color w:val="auto"/>
            <w:u w:val="none"/>
          </w:rPr>
          <w:t>https://www.denx.de/wiki/U-Boot</w:t>
        </w:r>
        <w:bookmarkEnd w:id="351"/>
      </w:hyperlink>
    </w:p>
    <w:p w14:paraId="20569DA1" w14:textId="32F7CCB1" w:rsidR="001626E0" w:rsidRPr="007E2AF5" w:rsidRDefault="001626E0" w:rsidP="0050659D">
      <w:pPr>
        <w:pStyle w:val="a"/>
        <w:rPr>
          <w:rStyle w:val="af8"/>
          <w:color w:val="auto"/>
          <w:u w:val="none"/>
        </w:rPr>
      </w:pPr>
      <w:bookmarkStart w:id="352" w:name="_Ref484266205"/>
      <w:r>
        <w:rPr>
          <w:rStyle w:val="af8"/>
          <w:color w:val="auto"/>
          <w:u w:val="none"/>
        </w:rPr>
        <w:t xml:space="preserve">NXP. </w:t>
      </w:r>
      <w:r w:rsidRPr="001626E0">
        <w:rPr>
          <w:rStyle w:val="af8"/>
          <w:color w:val="auto"/>
          <w:u w:val="none"/>
        </w:rPr>
        <w:t>QorIQ SDK 2.0 Documentation</w:t>
      </w:r>
      <w:r>
        <w:rPr>
          <w:rStyle w:val="af8"/>
          <w:color w:val="auto"/>
          <w:u w:val="none"/>
        </w:rPr>
        <w:t>. 2016</w:t>
      </w:r>
      <w:bookmarkEnd w:id="352"/>
    </w:p>
    <w:p w14:paraId="517B9527" w14:textId="107F5437" w:rsidR="00232E35" w:rsidRPr="00561D72" w:rsidRDefault="00075328" w:rsidP="0050659D">
      <w:pPr>
        <w:pStyle w:val="a"/>
      </w:pPr>
      <w:hyperlink r:id="rId151" w:history="1">
        <w:bookmarkStart w:id="353" w:name="_Ref484266605"/>
        <w:r w:rsidR="00232E35" w:rsidRPr="00561D72">
          <w:rPr>
            <w:rStyle w:val="af8"/>
            <w:color w:val="auto"/>
            <w:u w:val="none"/>
          </w:rPr>
          <w:t>https://www.plda.com/products/fpga-optimized-ip/10g-ethernet-tcpudp/10gbe-full-hardware-tcp-stack-toe/quicktc</w:t>
        </w:r>
        <w:r w:rsidR="00232E35" w:rsidRPr="00561D72">
          <w:rPr>
            <w:rStyle w:val="af8"/>
            <w:rFonts w:hint="eastAsia"/>
            <w:color w:val="auto"/>
            <w:u w:val="none"/>
          </w:rPr>
          <w:t>p</w:t>
        </w:r>
        <w:bookmarkEnd w:id="353"/>
      </w:hyperlink>
    </w:p>
    <w:p w14:paraId="1B6A2FF7" w14:textId="7FCE6D5C" w:rsidR="00232E35" w:rsidRDefault="00075328" w:rsidP="0050659D">
      <w:pPr>
        <w:pStyle w:val="a"/>
        <w:rPr>
          <w:rStyle w:val="af8"/>
          <w:color w:val="auto"/>
          <w:u w:val="none"/>
        </w:rPr>
      </w:pPr>
      <w:hyperlink r:id="rId152" w:history="1">
        <w:bookmarkStart w:id="354" w:name="_Ref484266607"/>
        <w:r w:rsidR="00232E35" w:rsidRPr="00561D72">
          <w:rPr>
            <w:rStyle w:val="af8"/>
            <w:color w:val="auto"/>
            <w:u w:val="none"/>
          </w:rPr>
          <w:t>http://www.dgway.com/TOE10G-IP_X_E.html</w:t>
        </w:r>
        <w:bookmarkEnd w:id="354"/>
      </w:hyperlink>
    </w:p>
    <w:bookmarkStart w:id="355" w:name="_Ref484266693"/>
    <w:p w14:paraId="25365A3C" w14:textId="4A93FC33" w:rsidR="001626E0" w:rsidRDefault="001626E0" w:rsidP="0050659D">
      <w:pPr>
        <w:pStyle w:val="a"/>
      </w:pPr>
      <w:r>
        <w:fldChar w:fldCharType="begin"/>
      </w:r>
      <w:r>
        <w:instrText xml:space="preserve"> HYPERLINK "</w:instrText>
      </w:r>
      <w:r w:rsidRPr="001626E0">
        <w:instrText>https://www.samtec.com/optics/optical-cable/pcie/pcie</w:instrText>
      </w:r>
      <w:r>
        <w:instrText xml:space="preserve">" </w:instrText>
      </w:r>
      <w:r>
        <w:fldChar w:fldCharType="separate"/>
      </w:r>
      <w:r w:rsidRPr="00EB741A">
        <w:rPr>
          <w:rStyle w:val="af8"/>
        </w:rPr>
        <w:t>https://www.samtec.com/optics/optical-cable/pcie/pcie</w:t>
      </w:r>
      <w:bookmarkEnd w:id="355"/>
      <w:r>
        <w:fldChar w:fldCharType="end"/>
      </w:r>
    </w:p>
    <w:p w14:paraId="2EAB1B83" w14:textId="024E232A" w:rsidR="001626E0" w:rsidRDefault="001626E0" w:rsidP="0050659D">
      <w:pPr>
        <w:pStyle w:val="a"/>
      </w:pPr>
      <w:bookmarkStart w:id="356" w:name="_Ref484266775"/>
      <w:r w:rsidRPr="001626E0">
        <w:t>PLX Technology and Avago Technologies</w:t>
      </w:r>
      <w:r>
        <w:t>. Demonstration of PCI Express Generation 3 over a Fiber Optical Link. 2012.</w:t>
      </w:r>
      <w:bookmarkEnd w:id="356"/>
    </w:p>
    <w:bookmarkStart w:id="357" w:name="_Ref484266816"/>
    <w:p w14:paraId="5748395F" w14:textId="51720059" w:rsidR="001626E0" w:rsidRDefault="002344CC" w:rsidP="0050659D">
      <w:pPr>
        <w:pStyle w:val="a"/>
      </w:pPr>
      <w:r>
        <w:fldChar w:fldCharType="begin"/>
      </w:r>
      <w:r>
        <w:instrText xml:space="preserve"> HYPERLINK "</w:instrText>
      </w:r>
      <w:r w:rsidRPr="001626E0">
        <w:instrText>https://en.wikipedia.org/wiki/Small_form-factor_pluggable_transceiver</w:instrText>
      </w:r>
      <w:r>
        <w:instrText xml:space="preserve">" </w:instrText>
      </w:r>
      <w:r>
        <w:fldChar w:fldCharType="separate"/>
      </w:r>
      <w:r w:rsidRPr="0035616A">
        <w:rPr>
          <w:rStyle w:val="af8"/>
        </w:rPr>
        <w:t>https://en.wikipedia.org/wiki/Small_form-factor_pluggable_transceiver</w:t>
      </w:r>
      <w:bookmarkEnd w:id="357"/>
      <w:r>
        <w:fldChar w:fldCharType="end"/>
      </w:r>
    </w:p>
    <w:bookmarkStart w:id="358" w:name="_Ref484352792"/>
    <w:p w14:paraId="1A3897E1" w14:textId="6A926955" w:rsidR="002344CC" w:rsidRDefault="002344CC" w:rsidP="0050659D">
      <w:pPr>
        <w:pStyle w:val="a"/>
      </w:pPr>
      <w:r>
        <w:fldChar w:fldCharType="begin"/>
      </w:r>
      <w:r>
        <w:instrText xml:space="preserve"> HYPERLINK "</w:instrText>
      </w:r>
      <w:r w:rsidRPr="002344CC">
        <w:instrText>https://www.xilinx.com/products/boards-and-kits/ek-a7-ac701-g.html</w:instrText>
      </w:r>
      <w:r>
        <w:instrText xml:space="preserve">" </w:instrText>
      </w:r>
      <w:r>
        <w:fldChar w:fldCharType="separate"/>
      </w:r>
      <w:r w:rsidRPr="0035616A">
        <w:rPr>
          <w:rStyle w:val="af8"/>
        </w:rPr>
        <w:t>https://www.xilinx.com/products/boards-and-kits/ek-a7-ac701-g.html</w:t>
      </w:r>
      <w:bookmarkEnd w:id="358"/>
      <w:r>
        <w:fldChar w:fldCharType="end"/>
      </w:r>
    </w:p>
    <w:bookmarkStart w:id="359" w:name="_Ref484352925"/>
    <w:p w14:paraId="07C26DAC" w14:textId="3CFC12BB" w:rsidR="002344CC" w:rsidRDefault="00A20506" w:rsidP="0050659D">
      <w:pPr>
        <w:pStyle w:val="a"/>
      </w:pPr>
      <w:r>
        <w:fldChar w:fldCharType="begin"/>
      </w:r>
      <w:r>
        <w:instrText xml:space="preserve"> HYPERLINK "</w:instrText>
      </w:r>
      <w:r w:rsidRPr="002344CC">
        <w:instrText>https://www.altera.com/products/boards_and_kits/dev-kits/altera/kit-sv-gx-host.html</w:instrText>
      </w:r>
      <w:r>
        <w:instrText xml:space="preserve">" </w:instrText>
      </w:r>
      <w:r>
        <w:fldChar w:fldCharType="separate"/>
      </w:r>
      <w:r w:rsidRPr="0035616A">
        <w:rPr>
          <w:rStyle w:val="af8"/>
        </w:rPr>
        <w:t>https://www.altera.com/products/boards_and_kits/dev-kits/altera/kit-sv-gx-host.html</w:t>
      </w:r>
      <w:bookmarkEnd w:id="359"/>
      <w:r>
        <w:fldChar w:fldCharType="end"/>
      </w:r>
    </w:p>
    <w:p w14:paraId="1C5CAC58" w14:textId="2D466925" w:rsidR="00A20506" w:rsidRPr="00561D72" w:rsidRDefault="00A20506" w:rsidP="0050659D">
      <w:pPr>
        <w:pStyle w:val="a"/>
      </w:pPr>
      <w:bookmarkStart w:id="360" w:name="_Ref484428788"/>
      <w:r>
        <w:t xml:space="preserve">TI. SN65LVPE501 Datasheet. 2012. </w:t>
      </w:r>
      <w:hyperlink r:id="rId153" w:history="1">
        <w:r w:rsidRPr="00A20506">
          <w:rPr>
            <w:rStyle w:val="af8"/>
          </w:rPr>
          <w:t>www.ti.com/lit/ds/symlink/sn65lvpe501.pdf</w:t>
        </w:r>
      </w:hyperlink>
      <w:bookmarkEnd w:id="360"/>
    </w:p>
    <w:bookmarkStart w:id="361" w:name="_Ref484266851"/>
    <w:p w14:paraId="7CEC052B" w14:textId="244C2307" w:rsidR="0027279A" w:rsidRDefault="00E52646" w:rsidP="0050659D">
      <w:pPr>
        <w:pStyle w:val="a"/>
      </w:pPr>
      <w:r>
        <w:fldChar w:fldCharType="begin"/>
      </w:r>
      <w:r>
        <w:instrText xml:space="preserve"> HYPERLINK "</w:instrText>
      </w:r>
      <w:r w:rsidRPr="00E52646">
        <w:instrText>https://en.wikipedia.org/wiki/OSI_model</w:instrText>
      </w:r>
      <w:r>
        <w:instrText xml:space="preserve">" </w:instrText>
      </w:r>
      <w:r>
        <w:fldChar w:fldCharType="separate"/>
      </w:r>
      <w:r w:rsidRPr="00CE695C">
        <w:rPr>
          <w:rStyle w:val="af8"/>
        </w:rPr>
        <w:t>https://en.wikipedia.org/wiki/OSI_model</w:t>
      </w:r>
      <w:bookmarkEnd w:id="361"/>
      <w:r>
        <w:fldChar w:fldCharType="end"/>
      </w:r>
    </w:p>
    <w:p w14:paraId="7B778BD8" w14:textId="52E5ABEF" w:rsidR="00E52646" w:rsidRPr="00E52646" w:rsidRDefault="00E52646" w:rsidP="0050659D">
      <w:pPr>
        <w:pStyle w:val="a"/>
      </w:pPr>
      <w:bookmarkStart w:id="362" w:name="_Ref484365973"/>
      <w:r>
        <w:t xml:space="preserve">IEEE Standards Association. 802.3-2012 </w:t>
      </w:r>
      <w:r w:rsidRPr="00E52646">
        <w:t>IEEE Standard for Ethernet</w:t>
      </w:r>
      <w:r>
        <w:t xml:space="preserve"> Section Four. 2012.</w:t>
      </w:r>
      <w:bookmarkEnd w:id="362"/>
    </w:p>
    <w:p w14:paraId="17762011" w14:textId="138CC5C4" w:rsidR="00563277" w:rsidRDefault="00563277" w:rsidP="0050659D">
      <w:pPr>
        <w:pStyle w:val="a"/>
      </w:pPr>
      <w:bookmarkStart w:id="363" w:name="_Ref484266928"/>
      <w:bookmarkStart w:id="364" w:name="_Ref484365560"/>
      <w:r w:rsidRPr="00563277">
        <w:t>SFF Committee. INF-8077i 10 Gigabit Small Form Factor Pluggable Module</w:t>
      </w:r>
      <w:r>
        <w:t>. 2005</w:t>
      </w:r>
      <w:bookmarkEnd w:id="363"/>
      <w:r w:rsidR="009365BF">
        <w:t>.</w:t>
      </w:r>
      <w:bookmarkEnd w:id="364"/>
    </w:p>
    <w:p w14:paraId="0E2A7495" w14:textId="6A50F394" w:rsidR="001626E0" w:rsidRPr="00561D72" w:rsidRDefault="001626E0" w:rsidP="0050659D">
      <w:pPr>
        <w:pStyle w:val="a"/>
      </w:pPr>
      <w:bookmarkStart w:id="365" w:name="_Ref484267004"/>
      <w:r w:rsidRPr="001626E0">
        <w:t>https://en.wikipedia.org/wiki/XFP_transceiver</w:t>
      </w:r>
      <w:bookmarkEnd w:id="365"/>
    </w:p>
    <w:p w14:paraId="1E1FBB3B" w14:textId="5C68FEFA" w:rsidR="0027279A" w:rsidRDefault="0027279A" w:rsidP="0050659D">
      <w:pPr>
        <w:pStyle w:val="a"/>
      </w:pPr>
      <w:r w:rsidRPr="00561D72">
        <w:t>SFF Committee. SFF-8431</w:t>
      </w:r>
      <w:r w:rsidRPr="00561D72">
        <w:rPr>
          <w:rFonts w:hint="eastAsia"/>
        </w:rPr>
        <w:t xml:space="preserve"> </w:t>
      </w:r>
      <w:r w:rsidRPr="00561D72">
        <w:t>Specification for SFP+ 10 Gb/s and Low Speed Electrical Interface. 2009</w:t>
      </w:r>
      <w:r w:rsidR="009365BF">
        <w:t>.</w:t>
      </w:r>
    </w:p>
    <w:p w14:paraId="2C12D2B6" w14:textId="03793814" w:rsidR="001626E0" w:rsidRPr="00561D72" w:rsidRDefault="001626E0" w:rsidP="0050659D">
      <w:pPr>
        <w:pStyle w:val="a"/>
      </w:pPr>
      <w:bookmarkStart w:id="366" w:name="_Ref484267032"/>
      <w:bookmarkStart w:id="367" w:name="_Ref484419067"/>
      <w:r w:rsidRPr="00561D72">
        <w:t>Microsemi. VSC8248 D</w:t>
      </w:r>
      <w:r w:rsidRPr="00561D72">
        <w:rPr>
          <w:rFonts w:hint="eastAsia"/>
        </w:rPr>
        <w:t>ata</w:t>
      </w:r>
      <w:r w:rsidRPr="00561D72">
        <w:t>sheet</w:t>
      </w:r>
      <w:r>
        <w:t>, v4.2</w:t>
      </w:r>
      <w:r w:rsidRPr="00561D72">
        <w:t>. 2015</w:t>
      </w:r>
      <w:bookmarkEnd w:id="366"/>
      <w:r w:rsidR="009365BF">
        <w:t>.</w:t>
      </w:r>
      <w:bookmarkEnd w:id="367"/>
    </w:p>
    <w:p w14:paraId="4C52744F" w14:textId="2BEECE9D" w:rsidR="001626E0" w:rsidRDefault="001626E0" w:rsidP="0050659D">
      <w:pPr>
        <w:pStyle w:val="a"/>
      </w:pPr>
      <w:bookmarkStart w:id="368" w:name="_Ref484267041"/>
      <w:r w:rsidRPr="00561D72">
        <w:t>TI. TLK10232 Datasheet. 2014</w:t>
      </w:r>
      <w:bookmarkEnd w:id="368"/>
      <w:r w:rsidR="009365BF">
        <w:t>.</w:t>
      </w:r>
    </w:p>
    <w:p w14:paraId="77C791D8" w14:textId="71BAF250" w:rsidR="001626E0" w:rsidRDefault="009365BF" w:rsidP="0050659D">
      <w:pPr>
        <w:pStyle w:val="a"/>
      </w:pPr>
      <w:r>
        <w:t>IDT. 5P49V6901 D</w:t>
      </w:r>
      <w:r>
        <w:rPr>
          <w:rFonts w:hint="eastAsia"/>
        </w:rPr>
        <w:t>atasheet</w:t>
      </w:r>
      <w:r>
        <w:t>, Revision C</w:t>
      </w:r>
      <w:r>
        <w:rPr>
          <w:rFonts w:hint="eastAsia"/>
        </w:rPr>
        <w:t>. 2015</w:t>
      </w:r>
      <w:r>
        <w:t>.</w:t>
      </w:r>
    </w:p>
    <w:p w14:paraId="6BC94E4A" w14:textId="18EDB163" w:rsidR="009365BF" w:rsidRDefault="009365BF" w:rsidP="0050659D">
      <w:pPr>
        <w:pStyle w:val="a"/>
      </w:pPr>
      <w:r>
        <w:lastRenderedPageBreak/>
        <w:t xml:space="preserve">IDT. </w:t>
      </w:r>
      <w:r w:rsidRPr="009365BF">
        <w:t>8T49N241</w:t>
      </w:r>
      <w:r>
        <w:t xml:space="preserve"> D</w:t>
      </w:r>
      <w:r>
        <w:rPr>
          <w:rFonts w:hint="eastAsia"/>
        </w:rPr>
        <w:t>atasheet</w:t>
      </w:r>
      <w:r>
        <w:t>, Revision 6</w:t>
      </w:r>
      <w:r>
        <w:rPr>
          <w:rFonts w:hint="eastAsia"/>
        </w:rPr>
        <w:t>. 2016</w:t>
      </w:r>
      <w:r>
        <w:t>.</w:t>
      </w:r>
    </w:p>
    <w:p w14:paraId="238FE7BD" w14:textId="2639F80C" w:rsidR="009365BF" w:rsidRDefault="009365BF" w:rsidP="0050659D">
      <w:pPr>
        <w:pStyle w:val="a"/>
      </w:pPr>
      <w:r>
        <w:t xml:space="preserve">IDT. </w:t>
      </w:r>
      <w:r w:rsidRPr="009365BF">
        <w:t>8SLVP1204</w:t>
      </w:r>
      <w:r>
        <w:t xml:space="preserve"> D</w:t>
      </w:r>
      <w:r>
        <w:rPr>
          <w:rFonts w:hint="eastAsia"/>
        </w:rPr>
        <w:t>atasheet</w:t>
      </w:r>
      <w:r>
        <w:t>, Revision D</w:t>
      </w:r>
      <w:r>
        <w:rPr>
          <w:rFonts w:hint="eastAsia"/>
        </w:rPr>
        <w:t>. 2015</w:t>
      </w:r>
      <w:r>
        <w:t>.</w:t>
      </w:r>
    </w:p>
    <w:p w14:paraId="62BA0DAF" w14:textId="5CAE4FD8" w:rsidR="009365BF" w:rsidRDefault="009365BF" w:rsidP="0050659D">
      <w:pPr>
        <w:pStyle w:val="a"/>
      </w:pPr>
      <w:r>
        <w:t xml:space="preserve">IDT. </w:t>
      </w:r>
      <w:r w:rsidRPr="009365BF">
        <w:t>8P34S1106I</w:t>
      </w:r>
      <w:r>
        <w:t xml:space="preserve"> D</w:t>
      </w:r>
      <w:r>
        <w:rPr>
          <w:rFonts w:hint="eastAsia"/>
        </w:rPr>
        <w:t>atasheet</w:t>
      </w:r>
      <w:r>
        <w:t>, Revision A</w:t>
      </w:r>
      <w:r>
        <w:rPr>
          <w:rFonts w:hint="eastAsia"/>
        </w:rPr>
        <w:t>. 2014</w:t>
      </w:r>
      <w:r>
        <w:t>.</w:t>
      </w:r>
    </w:p>
    <w:p w14:paraId="5722C415" w14:textId="0EFB6069" w:rsidR="009365BF" w:rsidRDefault="009365BF" w:rsidP="0050659D">
      <w:pPr>
        <w:pStyle w:val="a"/>
      </w:pPr>
      <w:bookmarkStart w:id="369" w:name="_Ref484267616"/>
      <w:r>
        <w:rPr>
          <w:rFonts w:hint="eastAsia"/>
        </w:rPr>
        <w:t xml:space="preserve">Intel. </w:t>
      </w:r>
      <w:r>
        <w:t>Power Supply</w:t>
      </w:r>
      <w:r>
        <w:rPr>
          <w:rFonts w:hint="eastAsia"/>
        </w:rPr>
        <w:t xml:space="preserve"> </w:t>
      </w:r>
      <w:r>
        <w:t>Design Guide for Desktop Platform Form Factors, Revision 1.2. 2008.</w:t>
      </w:r>
      <w:bookmarkEnd w:id="369"/>
    </w:p>
    <w:p w14:paraId="5274D1D3" w14:textId="596910A6" w:rsidR="009365BF" w:rsidRDefault="009365BF" w:rsidP="0050659D">
      <w:pPr>
        <w:pStyle w:val="a"/>
      </w:pPr>
      <w:r>
        <w:rPr>
          <w:rFonts w:hint="eastAsia"/>
        </w:rPr>
        <w:t>In</w:t>
      </w:r>
      <w:r>
        <w:t>ternational Rectifier. IR3565B D</w:t>
      </w:r>
      <w:r>
        <w:rPr>
          <w:rFonts w:hint="eastAsia"/>
        </w:rPr>
        <w:t>ata</w:t>
      </w:r>
      <w:r>
        <w:t>sheet, V1.07. 2014</w:t>
      </w:r>
      <w:r w:rsidR="00E322F2">
        <w:t>.</w:t>
      </w:r>
    </w:p>
    <w:p w14:paraId="65541BD3" w14:textId="418C8771" w:rsidR="00E322F2" w:rsidRDefault="00E322F2" w:rsidP="0050659D">
      <w:pPr>
        <w:pStyle w:val="a"/>
      </w:pPr>
      <w:r>
        <w:rPr>
          <w:rFonts w:hint="eastAsia"/>
        </w:rPr>
        <w:t>In</w:t>
      </w:r>
      <w:r>
        <w:t>ternational Rectifier. IR3550 D</w:t>
      </w:r>
      <w:r>
        <w:rPr>
          <w:rFonts w:hint="eastAsia"/>
        </w:rPr>
        <w:t>ata</w:t>
      </w:r>
      <w:r>
        <w:t>sheet, V3.2. 2014.</w:t>
      </w:r>
    </w:p>
    <w:p w14:paraId="494B3599" w14:textId="77FB5421" w:rsidR="00E322F2" w:rsidRDefault="00E322F2" w:rsidP="0050659D">
      <w:pPr>
        <w:pStyle w:val="a"/>
      </w:pPr>
      <w:r>
        <w:rPr>
          <w:rFonts w:hint="eastAsia"/>
        </w:rPr>
        <w:t>In</w:t>
      </w:r>
      <w:r>
        <w:t>ternational Rectifier. ir3897 D</w:t>
      </w:r>
      <w:r>
        <w:rPr>
          <w:rFonts w:hint="eastAsia"/>
        </w:rPr>
        <w:t>ata</w:t>
      </w:r>
      <w:r>
        <w:t>sheet, V3.6. 2014.</w:t>
      </w:r>
    </w:p>
    <w:p w14:paraId="3DBBEB6D" w14:textId="481C0F79" w:rsidR="00101005" w:rsidRDefault="00101005">
      <w:pPr>
        <w:widowControl/>
        <w:jc w:val="left"/>
      </w:pPr>
      <w:r>
        <w:br w:type="page"/>
      </w:r>
    </w:p>
    <w:p w14:paraId="5FFEECCF" w14:textId="465DB1CD" w:rsidR="00DA1B02" w:rsidRDefault="00DA1B02" w:rsidP="00383B4E">
      <w:pPr>
        <w:pStyle w:val="1"/>
        <w:spacing w:before="468" w:after="312"/>
      </w:pPr>
      <w:bookmarkStart w:id="370" w:name="_Toc476562970"/>
      <w:bookmarkStart w:id="371" w:name="_Toc484419146"/>
      <w:r>
        <w:rPr>
          <w:rFonts w:hint="eastAsia"/>
        </w:rPr>
        <w:lastRenderedPageBreak/>
        <w:t>测试与验证</w:t>
      </w:r>
      <w:bookmarkEnd w:id="370"/>
      <w:bookmarkEnd w:id="371"/>
    </w:p>
    <w:p w14:paraId="03F0459B" w14:textId="0D39F812" w:rsidR="00C43E90" w:rsidRPr="00DA1B02" w:rsidRDefault="000428EA" w:rsidP="00C43E90">
      <w:pPr>
        <w:pStyle w:val="2"/>
        <w:spacing w:before="156" w:after="156"/>
      </w:pPr>
      <w:bookmarkStart w:id="372" w:name="_Toc476562972"/>
      <w:bookmarkStart w:id="373" w:name="_Toc484419147"/>
      <w:r>
        <w:rPr>
          <w:rFonts w:hint="eastAsia"/>
        </w:rPr>
        <w:t>节点间数据交互性能测试</w:t>
      </w:r>
      <w:bookmarkEnd w:id="372"/>
      <w:bookmarkEnd w:id="373"/>
    </w:p>
    <w:p w14:paraId="205AB605" w14:textId="1EE3DF9D" w:rsidR="00133E24" w:rsidRDefault="00133E24" w:rsidP="00983EC7">
      <w:pPr>
        <w:pStyle w:val="3"/>
        <w:spacing w:before="156" w:after="156"/>
      </w:pPr>
      <w:bookmarkStart w:id="374" w:name="_Toc484419148"/>
      <w:r>
        <w:rPr>
          <w:rFonts w:hint="eastAsia"/>
        </w:rPr>
        <w:t>Xilinx GT</w:t>
      </w:r>
      <w:r>
        <w:t>P</w:t>
      </w:r>
      <w:r w:rsidR="00266264">
        <w:t>/GTX</w:t>
      </w:r>
      <w:r>
        <w:rPr>
          <w:rFonts w:hint="eastAsia"/>
        </w:rPr>
        <w:t>传输性能测试</w:t>
      </w:r>
      <w:bookmarkEnd w:id="374"/>
    </w:p>
    <w:p w14:paraId="72F0FF41" w14:textId="2A4EB6F4" w:rsidR="003F4680" w:rsidRDefault="00133E24" w:rsidP="003F4680">
      <w:pPr>
        <w:pStyle w:val="a2"/>
        <w:ind w:firstLine="480"/>
      </w:pPr>
      <w:r>
        <w:rPr>
          <w:rFonts w:hint="eastAsia"/>
        </w:rPr>
        <w:t>我们对</w:t>
      </w:r>
      <w:r>
        <w:t>FEB</w:t>
      </w:r>
      <w:r>
        <w:rPr>
          <w:rFonts w:hint="eastAsia"/>
        </w:rPr>
        <w:t>和</w:t>
      </w:r>
      <w:r>
        <w:t>ROB</w:t>
      </w:r>
      <w:r>
        <w:rPr>
          <w:rFonts w:hint="eastAsia"/>
        </w:rPr>
        <w:t>之间数据传输性能进行了测试，</w:t>
      </w:r>
      <w:r w:rsidR="004960A5">
        <w:rPr>
          <w:rFonts w:hint="eastAsia"/>
        </w:rPr>
        <w:t>也就是测试</w:t>
      </w:r>
      <w:r w:rsidR="003F4680">
        <w:t>FEB</w:t>
      </w:r>
      <w:r w:rsidR="000205A4">
        <w:rPr>
          <w:rFonts w:hint="eastAsia"/>
        </w:rPr>
        <w:t>上</w:t>
      </w:r>
      <w:r w:rsidR="000205A4">
        <w:rPr>
          <w:rFonts w:hint="eastAsia"/>
        </w:rPr>
        <w:t>A</w:t>
      </w:r>
      <w:r w:rsidR="000205A4">
        <w:t>rtix-7</w:t>
      </w:r>
      <w:r w:rsidR="000205A4">
        <w:rPr>
          <w:rFonts w:hint="eastAsia"/>
        </w:rPr>
        <w:t>与</w:t>
      </w:r>
      <w:r w:rsidR="003F4680">
        <w:t>ROB</w:t>
      </w:r>
      <w:r w:rsidR="000205A4">
        <w:rPr>
          <w:rFonts w:hint="eastAsia"/>
        </w:rPr>
        <w:t>上</w:t>
      </w:r>
      <w:r w:rsidR="000205A4">
        <w:rPr>
          <w:rFonts w:hint="eastAsia"/>
        </w:rPr>
        <w:t>Kintex</w:t>
      </w:r>
      <w:r w:rsidR="000205A4">
        <w:t>-7</w:t>
      </w:r>
      <w:r w:rsidR="004960A5">
        <w:rPr>
          <w:rFonts w:hint="eastAsia"/>
        </w:rPr>
        <w:t>之间高速收发器</w:t>
      </w:r>
      <w:r w:rsidR="000205A4">
        <w:rPr>
          <w:rFonts w:hint="eastAsia"/>
        </w:rPr>
        <w:t>数据传输</w:t>
      </w:r>
      <w:r w:rsidR="004960A5">
        <w:rPr>
          <w:rFonts w:hint="eastAsia"/>
        </w:rPr>
        <w:t>的性能。</w:t>
      </w:r>
      <w:r w:rsidR="000205A4">
        <w:rPr>
          <w:rFonts w:hint="eastAsia"/>
        </w:rPr>
        <w:t>在这里我们使用</w:t>
      </w:r>
      <w:r w:rsidR="000205A4">
        <w:rPr>
          <w:rFonts w:hint="eastAsia"/>
        </w:rPr>
        <w:t>Xilinx</w:t>
      </w:r>
      <w:r w:rsidR="000205A4">
        <w:rPr>
          <w:rFonts w:hint="eastAsia"/>
        </w:rPr>
        <w:t>提供的</w:t>
      </w:r>
      <w:r w:rsidR="000205A4" w:rsidRPr="00FE74BD">
        <w:rPr>
          <w:rFonts w:hint="eastAsia"/>
        </w:rPr>
        <w:t>IBERT</w:t>
      </w:r>
      <w:r w:rsidR="000205A4" w:rsidRPr="00FE74BD">
        <w:rPr>
          <w:rFonts w:hint="eastAsia"/>
        </w:rPr>
        <w:t>（</w:t>
      </w:r>
      <w:r w:rsidR="000205A4" w:rsidRPr="00FE74BD">
        <w:rPr>
          <w:rFonts w:hint="eastAsia"/>
        </w:rPr>
        <w:t>Integrated Bit Error Ratio Tester</w:t>
      </w:r>
      <w:r w:rsidR="000205A4" w:rsidRPr="00FE74BD">
        <w:rPr>
          <w:rFonts w:hint="eastAsia"/>
        </w:rPr>
        <w:t>）</w:t>
      </w:r>
      <w:r w:rsidR="003F4680">
        <w:fldChar w:fldCharType="begin"/>
      </w:r>
      <w:r w:rsidR="003F4680">
        <w:instrText xml:space="preserve"> </w:instrText>
      </w:r>
      <w:r w:rsidR="003F4680">
        <w:rPr>
          <w:rFonts w:hint="eastAsia"/>
        </w:rPr>
        <w:instrText>REF _Ref484261869 \r \h</w:instrText>
      </w:r>
      <w:r w:rsidR="003F4680">
        <w:instrText xml:space="preserve"> </w:instrText>
      </w:r>
      <w:r w:rsidR="003F4680">
        <w:fldChar w:fldCharType="separate"/>
      </w:r>
      <w:r w:rsidR="007033F6">
        <w:t>[3]</w:t>
      </w:r>
      <w:r w:rsidR="003F4680">
        <w:fldChar w:fldCharType="end"/>
      </w:r>
      <w:r w:rsidR="000205A4">
        <w:rPr>
          <w:rFonts w:hint="eastAsia"/>
        </w:rPr>
        <w:t>工具。</w:t>
      </w:r>
      <w:r w:rsidR="00FE74BD" w:rsidRPr="00FE74BD">
        <w:rPr>
          <w:rFonts w:hint="eastAsia"/>
        </w:rPr>
        <w:t>IBERT</w:t>
      </w:r>
      <w:r w:rsidR="00FE74BD" w:rsidRPr="00FE74BD">
        <w:rPr>
          <w:rFonts w:hint="eastAsia"/>
        </w:rPr>
        <w:t>是</w:t>
      </w:r>
      <w:r w:rsidR="00FE74BD" w:rsidRPr="00FE74BD">
        <w:rPr>
          <w:rFonts w:hint="eastAsia"/>
        </w:rPr>
        <w:t>Xilinx</w:t>
      </w:r>
      <w:r w:rsidR="00FE74BD" w:rsidRPr="00FE74BD">
        <w:rPr>
          <w:rFonts w:hint="eastAsia"/>
        </w:rPr>
        <w:t>为其</w:t>
      </w:r>
      <w:r w:rsidR="00FE74BD" w:rsidRPr="00FE74BD">
        <w:rPr>
          <w:rFonts w:hint="eastAsia"/>
        </w:rPr>
        <w:t>FPGA</w:t>
      </w:r>
      <w:r w:rsidR="00FE74BD" w:rsidRPr="00FE74BD">
        <w:rPr>
          <w:rFonts w:hint="eastAsia"/>
        </w:rPr>
        <w:t>产品设计的用于高速串行收发器误码率测试的</w:t>
      </w:r>
      <w:r w:rsidR="003F4680">
        <w:rPr>
          <w:rFonts w:hint="eastAsia"/>
        </w:rPr>
        <w:t>IP</w:t>
      </w:r>
      <w:r w:rsidR="003F4680">
        <w:rPr>
          <w:rFonts w:hint="eastAsia"/>
        </w:rPr>
        <w:t>核，使用时只需要通过</w:t>
      </w:r>
      <w:r w:rsidR="00FE74BD" w:rsidRPr="00FE74BD">
        <w:rPr>
          <w:rFonts w:hint="eastAsia"/>
        </w:rPr>
        <w:t>JTAG</w:t>
      </w:r>
      <w:r w:rsidR="00FE74BD" w:rsidRPr="00FE74BD">
        <w:rPr>
          <w:rFonts w:hint="eastAsia"/>
        </w:rPr>
        <w:t>连接到测试电路，并直接在嵌入式逻辑分析仪</w:t>
      </w:r>
      <w:r w:rsidR="00FE74BD" w:rsidRPr="00FE74BD">
        <w:rPr>
          <w:rFonts w:hint="eastAsia"/>
        </w:rPr>
        <w:t>ChipScope</w:t>
      </w:r>
      <w:r w:rsidR="00FE74BD" w:rsidRPr="00FE74BD">
        <w:rPr>
          <w:rFonts w:hint="eastAsia"/>
        </w:rPr>
        <w:t>界面观测即可。</w:t>
      </w:r>
      <w:r w:rsidR="003249B4">
        <w:fldChar w:fldCharType="begin"/>
      </w:r>
      <w:r w:rsidR="003249B4">
        <w:instrText xml:space="preserve"> </w:instrText>
      </w:r>
      <w:r w:rsidR="003249B4">
        <w:rPr>
          <w:rFonts w:hint="eastAsia"/>
        </w:rPr>
        <w:instrText>REF _Ref482001534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1</w:t>
      </w:r>
      <w:r w:rsidR="003249B4">
        <w:fldChar w:fldCharType="end"/>
      </w:r>
      <w:r w:rsidR="003F4680">
        <w:rPr>
          <w:rFonts w:hint="eastAsia"/>
        </w:rPr>
        <w:t>显示的是使用</w:t>
      </w:r>
      <w:r w:rsidR="003F4680">
        <w:rPr>
          <w:rFonts w:hint="eastAsia"/>
        </w:rPr>
        <w:t>IBERT</w:t>
      </w:r>
      <w:r w:rsidR="003F4680">
        <w:rPr>
          <w:rFonts w:hint="eastAsia"/>
        </w:rPr>
        <w:t>进行测试的示意图</w:t>
      </w:r>
      <w:r w:rsidR="00FE74BD" w:rsidRPr="00FE74BD">
        <w:rPr>
          <w:rFonts w:hint="eastAsia"/>
        </w:rPr>
        <w:t>，</w:t>
      </w:r>
      <w:r w:rsidR="003F4680">
        <w:rPr>
          <w:rFonts w:hint="eastAsia"/>
        </w:rPr>
        <w:t>发送端</w:t>
      </w:r>
      <w:r w:rsidR="00FE74BD" w:rsidRPr="00FE74BD">
        <w:rPr>
          <w:rFonts w:hint="eastAsia"/>
        </w:rPr>
        <w:t>Pattern Generator</w:t>
      </w:r>
      <w:r w:rsidR="003F4680">
        <w:rPr>
          <w:rFonts w:hint="eastAsia"/>
        </w:rPr>
        <w:t>用于产生</w:t>
      </w:r>
      <w:r w:rsidR="00FE74BD" w:rsidRPr="00FE74BD">
        <w:rPr>
          <w:rFonts w:hint="eastAsia"/>
        </w:rPr>
        <w:t>伪随机</w:t>
      </w:r>
      <w:r w:rsidR="003F4680">
        <w:rPr>
          <w:rFonts w:hint="eastAsia"/>
        </w:rPr>
        <w:t>数序列，支持</w:t>
      </w:r>
      <w:r w:rsidR="00FE74BD" w:rsidRPr="00FE74BD">
        <w:rPr>
          <w:rFonts w:hint="eastAsia"/>
        </w:rPr>
        <w:t>PRBS-7</w:t>
      </w:r>
      <w:r w:rsidR="00FE74BD" w:rsidRPr="00FE74BD">
        <w:rPr>
          <w:rFonts w:hint="eastAsia"/>
        </w:rPr>
        <w:t>、</w:t>
      </w:r>
      <w:r w:rsidR="00FE74BD" w:rsidRPr="00FE74BD">
        <w:rPr>
          <w:rFonts w:hint="eastAsia"/>
        </w:rPr>
        <w:t>PRBS-15</w:t>
      </w:r>
      <w:r w:rsidR="00FE74BD" w:rsidRPr="00FE74BD">
        <w:rPr>
          <w:rFonts w:hint="eastAsia"/>
        </w:rPr>
        <w:t>、</w:t>
      </w:r>
      <w:r w:rsidR="00FE74BD" w:rsidRPr="00FE74BD">
        <w:rPr>
          <w:rFonts w:hint="eastAsia"/>
        </w:rPr>
        <w:t>PRBS-23</w:t>
      </w:r>
      <w:r w:rsidR="00FE74BD" w:rsidRPr="00FE74BD">
        <w:rPr>
          <w:rFonts w:hint="eastAsia"/>
        </w:rPr>
        <w:t>和</w:t>
      </w:r>
      <w:r w:rsidR="00FE74BD" w:rsidRPr="00FE74BD">
        <w:rPr>
          <w:rFonts w:hint="eastAsia"/>
        </w:rPr>
        <w:t>PRBS-31</w:t>
      </w:r>
      <w:r w:rsidR="003F4680">
        <w:t xml:space="preserve"> </w:t>
      </w:r>
      <w:r w:rsidR="003F4680">
        <w:fldChar w:fldCharType="begin"/>
      </w:r>
      <w:r w:rsidR="003F4680">
        <w:instrText xml:space="preserve"> REF _Ref484261957 \r \h </w:instrText>
      </w:r>
      <w:r w:rsidR="003F4680">
        <w:fldChar w:fldCharType="separate"/>
      </w:r>
      <w:r w:rsidR="007033F6">
        <w:t>[4]</w:t>
      </w:r>
      <w:r w:rsidR="003F4680">
        <w:fldChar w:fldCharType="end"/>
      </w:r>
      <w:r w:rsidR="00FE74BD" w:rsidRPr="00FE74BD">
        <w:rPr>
          <w:rFonts w:hint="eastAsia"/>
        </w:rPr>
        <w:t>。接收端</w:t>
      </w:r>
      <w:r w:rsidR="00FE74BD" w:rsidRPr="00FE74BD">
        <w:rPr>
          <w:rFonts w:hint="eastAsia"/>
        </w:rPr>
        <w:t>Error Detector</w:t>
      </w:r>
      <w:r w:rsidR="003F4680">
        <w:rPr>
          <w:rFonts w:hint="eastAsia"/>
        </w:rPr>
        <w:t>用于</w:t>
      </w:r>
      <w:r w:rsidR="00FE74BD" w:rsidRPr="00FE74BD">
        <w:rPr>
          <w:rFonts w:hint="eastAsia"/>
        </w:rPr>
        <w:t>检查接收</w:t>
      </w:r>
      <w:r w:rsidR="003F4680">
        <w:rPr>
          <w:rFonts w:hint="eastAsia"/>
        </w:rPr>
        <w:t>到</w:t>
      </w:r>
      <w:r w:rsidR="00FE74BD" w:rsidRPr="00FE74BD">
        <w:rPr>
          <w:rFonts w:hint="eastAsia"/>
        </w:rPr>
        <w:t>数据是否</w:t>
      </w:r>
      <w:r w:rsidR="003F4680">
        <w:rPr>
          <w:rFonts w:hint="eastAsia"/>
        </w:rPr>
        <w:t>与</w:t>
      </w:r>
      <w:r w:rsidR="003F4680">
        <w:rPr>
          <w:rFonts w:hint="eastAsia"/>
        </w:rPr>
        <w:t>Pattern Generator</w:t>
      </w:r>
      <w:r w:rsidR="003F4680">
        <w:rPr>
          <w:rFonts w:hint="eastAsia"/>
        </w:rPr>
        <w:t>发送的数据一致</w:t>
      </w:r>
      <w:r w:rsidR="00FE74BD" w:rsidRPr="00FE74BD">
        <w:rPr>
          <w:rFonts w:hint="eastAsia"/>
        </w:rPr>
        <w:t>，并统计误码数量。</w:t>
      </w:r>
    </w:p>
    <w:p w14:paraId="3A697BF4" w14:textId="09F84976" w:rsidR="00806412" w:rsidRDefault="003249B4" w:rsidP="00806412">
      <w:pPr>
        <w:pStyle w:val="af7"/>
        <w:keepNext/>
        <w:spacing w:before="156"/>
      </w:pPr>
      <w:r>
        <w:object w:dxaOrig="6841" w:dyaOrig="2881" w14:anchorId="79749EAD">
          <v:shape id="_x0000_i1056" type="#_x0000_t75" style="width:342.45pt;height:2in" o:ole="">
            <v:imagedata r:id="rId154" o:title=""/>
          </v:shape>
          <o:OLEObject Type="Embed" ProgID="Visio.Drawing.15" ShapeID="_x0000_i1056" DrawAspect="Content" ObjectID="_1558172551" r:id="rId155"/>
        </w:object>
      </w:r>
    </w:p>
    <w:p w14:paraId="1C528C31" w14:textId="0CEE888D" w:rsidR="00806412" w:rsidRDefault="00806412" w:rsidP="00806412">
      <w:pPr>
        <w:pStyle w:val="aff0"/>
      </w:pPr>
      <w:bookmarkStart w:id="375" w:name="_Ref482001534"/>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w:t>
      </w:r>
      <w:r w:rsidR="00CA3B33">
        <w:fldChar w:fldCharType="end"/>
      </w:r>
      <w:bookmarkEnd w:id="375"/>
      <w:r>
        <w:t xml:space="preserve">  ROB</w:t>
      </w:r>
      <w:r>
        <w:rPr>
          <w:rFonts w:hint="eastAsia"/>
        </w:rPr>
        <w:t>与</w:t>
      </w:r>
      <w:r>
        <w:rPr>
          <w:rFonts w:hint="eastAsia"/>
        </w:rPr>
        <w:t>D</w:t>
      </w:r>
      <w:r>
        <w:t>PB</w:t>
      </w:r>
      <w:r>
        <w:rPr>
          <w:rFonts w:hint="eastAsia"/>
        </w:rPr>
        <w:t>之间</w:t>
      </w:r>
      <w:r>
        <w:t>GTP/GTX</w:t>
      </w:r>
      <w:r>
        <w:rPr>
          <w:rFonts w:hint="eastAsia"/>
        </w:rPr>
        <w:t>传输测试</w:t>
      </w:r>
    </w:p>
    <w:p w14:paraId="642557BA" w14:textId="63AA2483" w:rsidR="003F4680" w:rsidRPr="003F4680" w:rsidRDefault="003F4680" w:rsidP="003F4680">
      <w:pPr>
        <w:pStyle w:val="a2"/>
        <w:ind w:firstLine="480"/>
      </w:pPr>
      <w:r>
        <w:rPr>
          <w:rFonts w:hint="eastAsia"/>
        </w:rPr>
        <w:t>ROB</w:t>
      </w:r>
      <w:r>
        <w:rPr>
          <w:rFonts w:hint="eastAsia"/>
        </w:rPr>
        <w:t>上</w:t>
      </w:r>
      <w:r>
        <w:rPr>
          <w:rFonts w:hint="eastAsia"/>
        </w:rPr>
        <w:t>GTX</w:t>
      </w:r>
      <w:r>
        <w:rPr>
          <w:rFonts w:hint="eastAsia"/>
        </w:rPr>
        <w:t>作为测试端，产生测试数据并检测误码数量</w:t>
      </w:r>
      <w:r>
        <w:rPr>
          <w:rFonts w:hint="eastAsia"/>
        </w:rPr>
        <w:t>FEB</w:t>
      </w:r>
      <w:r>
        <w:rPr>
          <w:rFonts w:hint="eastAsia"/>
        </w:rPr>
        <w:t>上</w:t>
      </w:r>
      <w:r>
        <w:t>GTP</w:t>
      </w:r>
      <w:r>
        <w:rPr>
          <w:rFonts w:hint="eastAsia"/>
        </w:rPr>
        <w:t>使用远端</w:t>
      </w:r>
      <w:r>
        <w:rPr>
          <w:rFonts w:hint="eastAsia"/>
        </w:rPr>
        <w:t>PCS</w:t>
      </w:r>
      <w:r>
        <w:rPr>
          <w:rFonts w:hint="eastAsia"/>
        </w:rPr>
        <w:t>回环（</w:t>
      </w:r>
      <w:r>
        <w:rPr>
          <w:rFonts w:hint="eastAsia"/>
        </w:rPr>
        <w:t>Far</w:t>
      </w:r>
      <w:r>
        <w:t>-end PCS Loopback</w:t>
      </w:r>
      <w:r>
        <w:rPr>
          <w:rFonts w:hint="eastAsia"/>
        </w:rPr>
        <w:t>）模式，也就是将</w:t>
      </w:r>
      <w:r>
        <w:t>RX</w:t>
      </w:r>
      <w:r>
        <w:rPr>
          <w:rFonts w:hint="eastAsia"/>
        </w:rPr>
        <w:t>端接收到的并行数据，再写入到</w:t>
      </w:r>
      <w:r>
        <w:rPr>
          <w:rFonts w:hint="eastAsia"/>
        </w:rPr>
        <w:t>TX</w:t>
      </w:r>
      <w:r>
        <w:rPr>
          <w:rFonts w:hint="eastAsia"/>
        </w:rPr>
        <w:t>端</w:t>
      </w:r>
      <w:r>
        <w:fldChar w:fldCharType="begin"/>
      </w:r>
      <w:r>
        <w:instrText xml:space="preserve"> </w:instrText>
      </w:r>
      <w:r>
        <w:rPr>
          <w:rFonts w:hint="eastAsia"/>
        </w:rPr>
        <w:instrText>REF _Ref484262174 \r \h</w:instrText>
      </w:r>
      <w:r>
        <w:instrText xml:space="preserve"> </w:instrText>
      </w:r>
      <w:r>
        <w:fldChar w:fldCharType="separate"/>
      </w:r>
      <w:r w:rsidR="007033F6">
        <w:t>[2]</w:t>
      </w:r>
      <w:r>
        <w:fldChar w:fldCharType="end"/>
      </w:r>
      <w:r>
        <w:rPr>
          <w:rFonts w:hint="eastAsia"/>
        </w:rPr>
        <w:t>。</w:t>
      </w:r>
      <w:r w:rsidRPr="00FE74BD">
        <w:rPr>
          <w:rFonts w:hint="eastAsia"/>
        </w:rPr>
        <w:t>IBERT</w:t>
      </w:r>
      <w:r>
        <w:rPr>
          <w:rFonts w:hint="eastAsia"/>
        </w:rPr>
        <w:t>测试结果</w:t>
      </w:r>
      <w:r>
        <w:fldChar w:fldCharType="begin"/>
      </w:r>
      <w:r>
        <w:instrText xml:space="preserve"> </w:instrText>
      </w:r>
      <w:r>
        <w:rPr>
          <w:rFonts w:hint="eastAsia"/>
        </w:rPr>
        <w:instrText>REF _Ref482002197 \h</w:instrText>
      </w:r>
      <w:r>
        <w:instrText xml:space="preserve"> </w:instrText>
      </w:r>
      <w:r>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2</w:t>
      </w:r>
      <w:r>
        <w:fldChar w:fldCharType="end"/>
      </w:r>
      <w:r>
        <w:rPr>
          <w:rFonts w:hint="eastAsia"/>
        </w:rPr>
        <w:t>所示，在传输了</w:t>
      </w:r>
      <m:oMath>
        <m:r>
          <m:rPr>
            <m:sty m:val="p"/>
          </m:rPr>
          <w:rPr>
            <w:rFonts w:ascii="Cambria Math" w:hAnsi="Cambria Math" w:hint="eastAsia"/>
          </w:rPr>
          <m:t>5.7</m:t>
        </m:r>
        <m:r>
          <m:rPr>
            <m:sty m:val="p"/>
          </m:rPr>
          <w:rPr>
            <w:rFonts w:ascii="Cambria Math" w:hAnsi="Cambria Math"/>
          </w:rPr>
          <m:t>86×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oMath>
      <w:r>
        <w:rPr>
          <w:rFonts w:hint="eastAsia"/>
        </w:rPr>
        <w:t>比特后，没有发现误码。</w:t>
      </w:r>
    </w:p>
    <w:p w14:paraId="3FC1A541" w14:textId="72A973AA" w:rsidR="00EB1260" w:rsidRDefault="00087CF9" w:rsidP="00EB1260">
      <w:pPr>
        <w:pStyle w:val="af7"/>
        <w:keepNext/>
        <w:spacing w:before="156"/>
      </w:pPr>
      <w:r w:rsidRPr="00087CF9">
        <w:lastRenderedPageBreak/>
        <w:drawing>
          <wp:inline distT="0" distB="0" distL="0" distR="0" wp14:anchorId="786E8724" wp14:editId="003B0131">
            <wp:extent cx="2590800" cy="4965700"/>
            <wp:effectExtent l="0" t="0" r="0" b="6350"/>
            <wp:docPr id="20" name="图片 20" descr="D:\Downloads\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D:\Downloads\图片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90800" cy="4965700"/>
                    </a:xfrm>
                    <a:prstGeom prst="rect">
                      <a:avLst/>
                    </a:prstGeom>
                    <a:noFill/>
                    <a:ln>
                      <a:noFill/>
                    </a:ln>
                  </pic:spPr>
                </pic:pic>
              </a:graphicData>
            </a:graphic>
          </wp:inline>
        </w:drawing>
      </w:r>
    </w:p>
    <w:p w14:paraId="7839F38B" w14:textId="38C81657" w:rsidR="00EB1260" w:rsidRPr="00133E24" w:rsidRDefault="00EB1260" w:rsidP="00EB1260">
      <w:pPr>
        <w:pStyle w:val="aff0"/>
      </w:pPr>
      <w:bookmarkStart w:id="376" w:name="_Ref482002197"/>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2</w:t>
      </w:r>
      <w:r w:rsidR="00CA3B33">
        <w:fldChar w:fldCharType="end"/>
      </w:r>
      <w:bookmarkEnd w:id="376"/>
      <w:r>
        <w:t xml:space="preserve">  IBERT</w:t>
      </w:r>
      <w:r>
        <w:rPr>
          <w:rFonts w:hint="eastAsia"/>
        </w:rPr>
        <w:t>误码率测试结果截图</w:t>
      </w:r>
    </w:p>
    <w:p w14:paraId="0842AF9F" w14:textId="29B5F560" w:rsidR="006773E4" w:rsidRDefault="006773E4" w:rsidP="00983EC7">
      <w:pPr>
        <w:pStyle w:val="3"/>
        <w:spacing w:before="156" w:after="156"/>
      </w:pPr>
      <w:bookmarkStart w:id="377" w:name="_Toc484419149"/>
      <w:r>
        <w:t>万兆以太网传输性能</w:t>
      </w:r>
      <w:bookmarkEnd w:id="377"/>
    </w:p>
    <w:p w14:paraId="6FAB65F2" w14:textId="46B465DC" w:rsidR="00B8061E" w:rsidRDefault="00D10CA0" w:rsidP="00B8061E">
      <w:pPr>
        <w:pStyle w:val="a2"/>
        <w:ind w:firstLine="480"/>
      </w:pPr>
      <w:r>
        <w:rPr>
          <w:rFonts w:hint="eastAsia"/>
        </w:rPr>
        <w:t>我们对</w:t>
      </w:r>
      <w:r w:rsidR="00963ACC">
        <w:t>DPB</w:t>
      </w:r>
      <w:r>
        <w:rPr>
          <w:rFonts w:hint="eastAsia"/>
        </w:rPr>
        <w:t>上万兆以太网接口的传输性能进行了测试</w:t>
      </w:r>
      <w:r w:rsidR="0063276A">
        <w:rPr>
          <w:rFonts w:hint="eastAsia"/>
        </w:rPr>
        <w:t>，测试链路如</w:t>
      </w:r>
      <w:r w:rsidR="003249B4">
        <w:fldChar w:fldCharType="begin"/>
      </w:r>
      <w:r w:rsidR="003249B4">
        <w:instrText xml:space="preserve"> </w:instrText>
      </w:r>
      <w:r w:rsidR="003249B4">
        <w:rPr>
          <w:rFonts w:hint="eastAsia"/>
        </w:rPr>
        <w:instrText>REF _Ref482003829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3</w:t>
      </w:r>
      <w:r w:rsidR="003249B4">
        <w:fldChar w:fldCharType="end"/>
      </w:r>
      <w:r w:rsidR="0063276A">
        <w:rPr>
          <w:rFonts w:hint="eastAsia"/>
        </w:rPr>
        <w:t>所示</w:t>
      </w:r>
      <w:r>
        <w:rPr>
          <w:rFonts w:hint="eastAsia"/>
        </w:rPr>
        <w:t>。</w:t>
      </w:r>
      <w:r w:rsidR="0063276A">
        <w:rPr>
          <w:rFonts w:hint="eastAsia"/>
        </w:rPr>
        <w:t>测试平台为</w:t>
      </w:r>
      <w:r w:rsidR="0063276A">
        <w:rPr>
          <w:rFonts w:hint="eastAsia"/>
        </w:rPr>
        <w:t>Windows</w:t>
      </w:r>
      <w:r w:rsidR="0063276A">
        <w:t xml:space="preserve"> </w:t>
      </w:r>
      <w:r w:rsidR="0063276A">
        <w:rPr>
          <w:rFonts w:hint="eastAsia"/>
        </w:rPr>
        <w:t>10</w:t>
      </w:r>
      <w:r w:rsidR="0063276A">
        <w:t xml:space="preserve"> </w:t>
      </w:r>
      <w:r w:rsidR="0063276A">
        <w:rPr>
          <w:rFonts w:hint="eastAsia"/>
        </w:rPr>
        <w:t>64-bit</w:t>
      </w:r>
      <w:r w:rsidR="0063276A">
        <w:rPr>
          <w:rFonts w:hint="eastAsia"/>
        </w:rPr>
        <w:t>，处理器型号为</w:t>
      </w:r>
      <w:r w:rsidR="0063276A">
        <w:rPr>
          <w:rFonts w:hint="eastAsia"/>
        </w:rPr>
        <w:t>Intel</w:t>
      </w:r>
      <w:r w:rsidR="0063276A">
        <w:t>i5-3470</w:t>
      </w:r>
      <w:r w:rsidR="0063276A">
        <w:rPr>
          <w:rFonts w:hint="eastAsia"/>
        </w:rPr>
        <w:t>，内存</w:t>
      </w:r>
      <w:r w:rsidR="0063276A">
        <w:rPr>
          <w:rFonts w:hint="eastAsia"/>
        </w:rPr>
        <w:t>8</w:t>
      </w:r>
      <w:r w:rsidR="0063276A">
        <w:t xml:space="preserve"> </w:t>
      </w:r>
      <w:r w:rsidR="0063276A">
        <w:rPr>
          <w:rFonts w:hint="eastAsia"/>
        </w:rPr>
        <w:t>GB</w:t>
      </w:r>
      <w:r w:rsidR="0063276A">
        <w:rPr>
          <w:rFonts w:hint="eastAsia"/>
        </w:rPr>
        <w:t>，万兆网卡型号为</w:t>
      </w:r>
      <w:r w:rsidR="0063276A">
        <w:rPr>
          <w:rFonts w:hint="eastAsia"/>
        </w:rPr>
        <w:t>Intel</w:t>
      </w:r>
      <w:r w:rsidR="0063276A">
        <w:t xml:space="preserve"> </w:t>
      </w:r>
      <w:r w:rsidR="0063276A">
        <w:rPr>
          <w:rFonts w:hint="eastAsia"/>
        </w:rPr>
        <w:t>82599ES</w:t>
      </w:r>
      <w:r w:rsidR="0063276A">
        <w:rPr>
          <w:rFonts w:hint="eastAsia"/>
        </w:rPr>
        <w:t>。</w:t>
      </w:r>
      <w:r w:rsidR="00EA4B93">
        <w:rPr>
          <w:rFonts w:hint="eastAsia"/>
        </w:rPr>
        <w:t>DPB</w:t>
      </w:r>
      <w:r w:rsidR="00EA4B93">
        <w:rPr>
          <w:rFonts w:hint="eastAsia"/>
        </w:rPr>
        <w:t>中</w:t>
      </w:r>
      <w:r w:rsidR="00EA4B93">
        <w:rPr>
          <w:rFonts w:hint="eastAsia"/>
        </w:rPr>
        <w:t>CPU</w:t>
      </w:r>
      <w:r w:rsidR="00EA4B93">
        <w:rPr>
          <w:rFonts w:hint="eastAsia"/>
        </w:rPr>
        <w:t>的主频也并未</w:t>
      </w:r>
      <w:r w:rsidR="00495EBF">
        <w:rPr>
          <w:rFonts w:hint="eastAsia"/>
        </w:rPr>
        <w:t>工作在</w:t>
      </w:r>
      <w:r w:rsidR="00EA4B93">
        <w:rPr>
          <w:rFonts w:hint="eastAsia"/>
        </w:rPr>
        <w:t>最大值</w:t>
      </w:r>
      <w:r w:rsidR="00EA4B93">
        <w:rPr>
          <w:rFonts w:hint="eastAsia"/>
        </w:rPr>
        <w:t>1.6</w:t>
      </w:r>
      <w:r w:rsidR="00EA4B93">
        <w:t xml:space="preserve"> </w:t>
      </w:r>
      <w:r w:rsidR="00EA4B93">
        <w:rPr>
          <w:rFonts w:hint="eastAsia"/>
        </w:rPr>
        <w:t>GHz</w:t>
      </w:r>
      <w:r w:rsidR="00EA4B93">
        <w:rPr>
          <w:rFonts w:hint="eastAsia"/>
        </w:rPr>
        <w:t>，</w:t>
      </w:r>
      <w:r w:rsidR="00495EBF">
        <w:rPr>
          <w:rFonts w:hint="eastAsia"/>
        </w:rPr>
        <w:t>而是工作在</w:t>
      </w:r>
      <w:r w:rsidR="00EA4B93">
        <w:rPr>
          <w:rFonts w:hint="eastAsia"/>
        </w:rPr>
        <w:t xml:space="preserve">1.2 </w:t>
      </w:r>
      <w:r w:rsidR="00EA4B93">
        <w:t>GHz</w:t>
      </w:r>
      <w:r w:rsidR="00EA4B93">
        <w:t>。</w:t>
      </w:r>
      <w:r>
        <w:rPr>
          <w:rFonts w:hint="eastAsia"/>
        </w:rPr>
        <w:t>使用的测试工具为</w:t>
      </w:r>
      <w:r>
        <w:rPr>
          <w:rFonts w:hint="eastAsia"/>
        </w:rPr>
        <w:t>Iperf</w:t>
      </w:r>
      <w:r w:rsidR="003F4680">
        <w:t xml:space="preserve"> </w:t>
      </w:r>
      <w:r w:rsidR="003F4680">
        <w:fldChar w:fldCharType="begin"/>
      </w:r>
      <w:r w:rsidR="003F4680">
        <w:instrText xml:space="preserve"> REF _Ref484262264 \r \h </w:instrText>
      </w:r>
      <w:r w:rsidR="003F4680">
        <w:fldChar w:fldCharType="separate"/>
      </w:r>
      <w:r w:rsidR="007033F6">
        <w:t>[5]</w:t>
      </w:r>
      <w:r w:rsidR="003F4680">
        <w:fldChar w:fldCharType="end"/>
      </w:r>
      <w:r>
        <w:rPr>
          <w:rFonts w:hint="eastAsia"/>
        </w:rPr>
        <w:t>。</w:t>
      </w:r>
      <w:r w:rsidR="00B8061E" w:rsidRPr="00D10CA0">
        <w:rPr>
          <w:rFonts w:hint="eastAsia"/>
        </w:rPr>
        <w:t>Iperf</w:t>
      </w:r>
      <w:r w:rsidR="00B8061E" w:rsidRPr="00D10CA0">
        <w:rPr>
          <w:rFonts w:hint="eastAsia"/>
        </w:rPr>
        <w:t>是一款</w:t>
      </w:r>
      <w:r w:rsidR="00B8061E">
        <w:rPr>
          <w:rFonts w:hint="eastAsia"/>
        </w:rPr>
        <w:t>用于网络带宽</w:t>
      </w:r>
      <w:r w:rsidR="00B8061E" w:rsidRPr="00D10CA0">
        <w:rPr>
          <w:rFonts w:hint="eastAsia"/>
        </w:rPr>
        <w:t>测试</w:t>
      </w:r>
      <w:r w:rsidR="00B8061E">
        <w:rPr>
          <w:rFonts w:hint="eastAsia"/>
        </w:rPr>
        <w:t>的工具。它可以调节一系列参数，如时间、缓存、协议等。每次测试完成后，</w:t>
      </w:r>
      <w:r w:rsidR="00B8061E">
        <w:rPr>
          <w:rFonts w:hint="eastAsia"/>
        </w:rPr>
        <w:t>Iper</w:t>
      </w:r>
      <w:r w:rsidR="00B8061E">
        <w:t>f</w:t>
      </w:r>
      <w:r w:rsidR="00B8061E" w:rsidRPr="00D10CA0">
        <w:rPr>
          <w:rFonts w:hint="eastAsia"/>
        </w:rPr>
        <w:t>会打印带宽、丢包率和其它参数信息。</w:t>
      </w:r>
      <w:r w:rsidR="00B8061E">
        <w:rPr>
          <w:rFonts w:hint="eastAsia"/>
        </w:rPr>
        <w:t>在测试的时候，将</w:t>
      </w:r>
      <w:r w:rsidR="00B8061E" w:rsidRPr="00D10CA0">
        <w:rPr>
          <w:rFonts w:hint="eastAsia"/>
        </w:rPr>
        <w:t>一台主机设置为客户端</w:t>
      </w:r>
      <w:r w:rsidR="00B8061E">
        <w:rPr>
          <w:rFonts w:hint="eastAsia"/>
        </w:rPr>
        <w:t>（</w:t>
      </w:r>
      <w:r w:rsidR="00B8061E">
        <w:rPr>
          <w:rFonts w:hint="eastAsia"/>
        </w:rPr>
        <w:t>Client</w:t>
      </w:r>
      <w:r w:rsidR="00B8061E">
        <w:rPr>
          <w:rFonts w:hint="eastAsia"/>
        </w:rPr>
        <w:t>）</w:t>
      </w:r>
      <w:r w:rsidR="00B8061E" w:rsidRPr="00D10CA0">
        <w:rPr>
          <w:rFonts w:hint="eastAsia"/>
        </w:rPr>
        <w:t>，一台主机设置为服务器</w:t>
      </w:r>
      <w:r w:rsidR="00B8061E">
        <w:rPr>
          <w:rFonts w:hint="eastAsia"/>
        </w:rPr>
        <w:t>（</w:t>
      </w:r>
      <w:r w:rsidR="00B8061E">
        <w:rPr>
          <w:rFonts w:hint="eastAsia"/>
        </w:rPr>
        <w:t>Server</w:t>
      </w:r>
      <w:r w:rsidR="00B8061E">
        <w:rPr>
          <w:rFonts w:hint="eastAsia"/>
        </w:rPr>
        <w:t>）</w:t>
      </w:r>
      <w:r w:rsidR="00B8061E" w:rsidRPr="00D10CA0">
        <w:rPr>
          <w:rFonts w:hint="eastAsia"/>
        </w:rPr>
        <w:t>。</w:t>
      </w:r>
      <w:r w:rsidR="00B8061E">
        <w:rPr>
          <w:rFonts w:hint="eastAsia"/>
        </w:rPr>
        <w:t>Iperf</w:t>
      </w:r>
      <w:r w:rsidR="00B8061E">
        <w:rPr>
          <w:rFonts w:hint="eastAsia"/>
        </w:rPr>
        <w:t>测试</w:t>
      </w:r>
      <w:r w:rsidR="00B8061E">
        <w:rPr>
          <w:rFonts w:hint="eastAsia"/>
        </w:rPr>
        <w:t>TCP</w:t>
      </w:r>
      <w:r w:rsidR="00B8061E">
        <w:rPr>
          <w:rFonts w:hint="eastAsia"/>
        </w:rPr>
        <w:t>带宽的原理比较简单，在客户端和服务端经过三次握手建立连接后，统计发送的数据量和总时间，数据传输带宽就等于发送的总数据除以发送的总时间。</w:t>
      </w:r>
    </w:p>
    <w:p w14:paraId="54078069" w14:textId="699E662D" w:rsidR="00B8061E" w:rsidRDefault="00B8061E" w:rsidP="00B8061E">
      <w:pPr>
        <w:pStyle w:val="a2"/>
        <w:ind w:firstLine="480"/>
      </w:pPr>
      <w:r>
        <w:rPr>
          <w:rFonts w:hint="eastAsia"/>
        </w:rPr>
        <w:t>在测试过程中，服务器端（</w:t>
      </w:r>
      <w:r>
        <w:rPr>
          <w:rFonts w:hint="eastAsia"/>
        </w:rPr>
        <w:t>Windows</w:t>
      </w:r>
      <w:r>
        <w:rPr>
          <w:rFonts w:hint="eastAsia"/>
        </w:rPr>
        <w:t>）</w:t>
      </w:r>
      <w:r>
        <w:rPr>
          <w:rFonts w:hint="eastAsia"/>
        </w:rPr>
        <w:t>Iperf</w:t>
      </w:r>
      <w:r>
        <w:rPr>
          <w:rFonts w:hint="eastAsia"/>
        </w:rPr>
        <w:t>版本为</w:t>
      </w:r>
      <w:r>
        <w:rPr>
          <w:rFonts w:hint="eastAsia"/>
        </w:rPr>
        <w:t>2.0.9</w:t>
      </w:r>
      <w:r>
        <w:rPr>
          <w:rFonts w:hint="eastAsia"/>
        </w:rPr>
        <w:t>，客户端（</w:t>
      </w:r>
      <w:r>
        <w:rPr>
          <w:rFonts w:hint="eastAsia"/>
        </w:rPr>
        <w:t>DPB</w:t>
      </w:r>
      <w:r>
        <w:rPr>
          <w:rFonts w:hint="eastAsia"/>
        </w:rPr>
        <w:t>）上</w:t>
      </w:r>
      <w:r>
        <w:rPr>
          <w:rFonts w:hint="eastAsia"/>
        </w:rPr>
        <w:t xml:space="preserve">banben </w:t>
      </w:r>
      <w:r>
        <w:rPr>
          <w:rFonts w:hint="eastAsia"/>
        </w:rPr>
        <w:t>为</w:t>
      </w:r>
      <w:r>
        <w:rPr>
          <w:rFonts w:hint="eastAsia"/>
        </w:rPr>
        <w:t>2.0.5</w:t>
      </w:r>
      <w:r>
        <w:rPr>
          <w:rFonts w:hint="eastAsia"/>
        </w:rPr>
        <w:t>。服务器端</w:t>
      </w:r>
      <w:r>
        <w:rPr>
          <w:rFonts w:hint="eastAsia"/>
        </w:rPr>
        <w:t>iperf</w:t>
      </w:r>
      <w:r>
        <w:rPr>
          <w:rFonts w:hint="eastAsia"/>
        </w:rPr>
        <w:t>和客户机端</w:t>
      </w:r>
      <w:r>
        <w:rPr>
          <w:rFonts w:hint="eastAsia"/>
        </w:rPr>
        <w:t>Iperf</w:t>
      </w:r>
      <w:r>
        <w:rPr>
          <w:rFonts w:hint="eastAsia"/>
        </w:rPr>
        <w:t>大版本号需要一致。所以尽管</w:t>
      </w:r>
      <w:r>
        <w:rPr>
          <w:rFonts w:hint="eastAsia"/>
        </w:rPr>
        <w:lastRenderedPageBreak/>
        <w:t>Iperf</w:t>
      </w:r>
      <w:r>
        <w:rPr>
          <w:rFonts w:hint="eastAsia"/>
        </w:rPr>
        <w:t>官网上已经更新到了</w:t>
      </w:r>
      <w:r>
        <w:rPr>
          <w:rFonts w:hint="eastAsia"/>
        </w:rPr>
        <w:t>iperf3</w:t>
      </w:r>
      <w:r>
        <w:rPr>
          <w:rFonts w:hint="eastAsia"/>
        </w:rPr>
        <w:t>，为了与</w:t>
      </w:r>
      <w:r>
        <w:rPr>
          <w:rFonts w:hint="eastAsia"/>
        </w:rPr>
        <w:t>DPB</w:t>
      </w:r>
      <w:r>
        <w:rPr>
          <w:rFonts w:hint="eastAsia"/>
        </w:rPr>
        <w:t>自带的</w:t>
      </w:r>
      <w:r>
        <w:rPr>
          <w:rFonts w:hint="eastAsia"/>
        </w:rPr>
        <w:t>Iperf</w:t>
      </w:r>
      <w:r>
        <w:rPr>
          <w:rFonts w:hint="eastAsia"/>
        </w:rPr>
        <w:t>保持一致，只能使用</w:t>
      </w:r>
      <w:r>
        <w:rPr>
          <w:rFonts w:hint="eastAsia"/>
        </w:rPr>
        <w:t>iperf2</w:t>
      </w:r>
      <w:r>
        <w:rPr>
          <w:rFonts w:hint="eastAsia"/>
        </w:rPr>
        <w:t>。</w:t>
      </w:r>
    </w:p>
    <w:p w14:paraId="390E1551" w14:textId="47AB68D1" w:rsidR="0063276A" w:rsidRDefault="003249B4" w:rsidP="0063276A">
      <w:pPr>
        <w:pStyle w:val="af7"/>
        <w:keepNext/>
        <w:spacing w:before="156"/>
      </w:pPr>
      <w:r>
        <w:object w:dxaOrig="11656" w:dyaOrig="5986" w14:anchorId="00E70095">
          <v:shape id="_x0000_i1057" type="#_x0000_t75" style="width:273.9pt;height:133.9pt" o:ole="">
            <v:imagedata r:id="rId157" o:title=""/>
          </v:shape>
          <o:OLEObject Type="Embed" ProgID="Visio.Drawing.15" ShapeID="_x0000_i1057" DrawAspect="Content" ObjectID="_1558172552" r:id="rId158"/>
        </w:object>
      </w:r>
    </w:p>
    <w:p w14:paraId="6C549F50" w14:textId="2279267B" w:rsidR="0063276A" w:rsidRDefault="0063276A" w:rsidP="0063276A">
      <w:pPr>
        <w:pStyle w:val="aff0"/>
      </w:pPr>
      <w:bookmarkStart w:id="378" w:name="_Ref482003829"/>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3</w:t>
      </w:r>
      <w:r w:rsidR="00CA3B33">
        <w:fldChar w:fldCharType="end"/>
      </w:r>
      <w:bookmarkEnd w:id="378"/>
      <w:r>
        <w:t xml:space="preserve">  DPB</w:t>
      </w:r>
      <w:r>
        <w:rPr>
          <w:rFonts w:hint="eastAsia"/>
        </w:rPr>
        <w:t>万兆网测试示意图</w:t>
      </w:r>
    </w:p>
    <w:p w14:paraId="5B4EB7F2" w14:textId="108A2E48" w:rsidR="00F42C21" w:rsidRDefault="00F42C21" w:rsidP="003C21EA">
      <w:pPr>
        <w:pStyle w:val="a2"/>
        <w:ind w:firstLine="480"/>
      </w:pPr>
      <w:r>
        <w:rPr>
          <w:rFonts w:hint="eastAsia"/>
        </w:rPr>
        <w:t>影响测试结果的因素有很多，比较重要的包括：</w:t>
      </w:r>
      <w:r w:rsidR="00982C3C">
        <w:rPr>
          <w:rFonts w:hint="eastAsia"/>
        </w:rPr>
        <w:t>T</w:t>
      </w:r>
      <w:r w:rsidR="00982C3C">
        <w:t>CP</w:t>
      </w:r>
      <w:r w:rsidR="00982C3C">
        <w:rPr>
          <w:rFonts w:hint="eastAsia"/>
        </w:rPr>
        <w:t>窗口大小以及线程数量。</w:t>
      </w:r>
      <w:r w:rsidR="00B8061E">
        <w:rPr>
          <w:rFonts w:hint="eastAsia"/>
        </w:rPr>
        <w:t>我们分别进行了测试。</w:t>
      </w:r>
    </w:p>
    <w:p w14:paraId="024F61D1" w14:textId="7549C38A" w:rsidR="00982C3C" w:rsidRDefault="0003199B" w:rsidP="00982C3C">
      <w:pPr>
        <w:pStyle w:val="4-"/>
        <w:spacing w:before="156"/>
      </w:pPr>
      <w:r>
        <w:rPr>
          <w:rFonts w:hint="eastAsia"/>
        </w:rPr>
        <w:t>线程数量</w:t>
      </w:r>
    </w:p>
    <w:p w14:paraId="17F08C9F" w14:textId="16E5F843" w:rsidR="00982C3C" w:rsidRDefault="00982C3C" w:rsidP="00982C3C">
      <w:pPr>
        <w:pStyle w:val="a2"/>
        <w:ind w:firstLine="480"/>
      </w:pPr>
      <w:r>
        <w:rPr>
          <w:rFonts w:hint="eastAsia"/>
        </w:rPr>
        <w:t>在网络上进行数据传输时，可以同时开启多个</w:t>
      </w:r>
      <w:r>
        <w:rPr>
          <w:rFonts w:hint="eastAsia"/>
        </w:rPr>
        <w:t>socket</w:t>
      </w:r>
      <w:r>
        <w:rPr>
          <w:rFonts w:hint="eastAsia"/>
        </w:rPr>
        <w:t>并行传输，提高数据传输带宽。在</w:t>
      </w:r>
      <w:r>
        <w:rPr>
          <w:rFonts w:hint="eastAsia"/>
        </w:rPr>
        <w:t>Iperf</w:t>
      </w:r>
      <w:r>
        <w:rPr>
          <w:rFonts w:hint="eastAsia"/>
        </w:rPr>
        <w:t>里，可以使用参数</w:t>
      </w:r>
      <w:r w:rsidRPr="00982C3C">
        <w:rPr>
          <w:rFonts w:hint="eastAsia"/>
          <w:i/>
        </w:rPr>
        <w:t>-P</w:t>
      </w:r>
      <w:r>
        <w:rPr>
          <w:rFonts w:hint="eastAsia"/>
        </w:rPr>
        <w:t>来指定并行传输</w:t>
      </w:r>
      <w:r>
        <w:rPr>
          <w:rFonts w:hint="eastAsia"/>
        </w:rPr>
        <w:t>socket</w:t>
      </w:r>
      <w:r>
        <w:rPr>
          <w:rFonts w:hint="eastAsia"/>
        </w:rPr>
        <w:t>的数量。在确保足够的</w:t>
      </w:r>
      <w:r>
        <w:rPr>
          <w:rFonts w:hint="eastAsia"/>
        </w:rPr>
        <w:t>TCP</w:t>
      </w:r>
      <w:r>
        <w:rPr>
          <w:rFonts w:hint="eastAsia"/>
        </w:rPr>
        <w:t>窗口大小（</w:t>
      </w:r>
      <w:r>
        <w:rPr>
          <w:rFonts w:hint="eastAsia"/>
        </w:rPr>
        <w:t>1</w:t>
      </w:r>
      <w:r>
        <w:t xml:space="preserve"> </w:t>
      </w:r>
      <w:r>
        <w:rPr>
          <w:rFonts w:hint="eastAsia"/>
        </w:rPr>
        <w:t>M</w:t>
      </w:r>
      <w:r>
        <w:t>Byte</w:t>
      </w:r>
      <w:r w:rsidR="00EA4B93">
        <w:rPr>
          <w:rFonts w:hint="eastAsia"/>
        </w:rPr>
        <w:t>）的条件下，我们测试了</w:t>
      </w:r>
      <w:r>
        <w:rPr>
          <w:rFonts w:hint="eastAsia"/>
        </w:rPr>
        <w:t>1/2/3</w:t>
      </w:r>
      <w:r w:rsidR="00EA4B93">
        <w:rPr>
          <w:rFonts w:hint="eastAsia"/>
        </w:rPr>
        <w:t>个</w:t>
      </w:r>
      <w:r w:rsidR="00EA4B93">
        <w:rPr>
          <w:rFonts w:hint="eastAsia"/>
        </w:rPr>
        <w:t>socket</w:t>
      </w:r>
      <w:r w:rsidR="00EA4B93">
        <w:rPr>
          <w:rFonts w:hint="eastAsia"/>
        </w:rPr>
        <w:t>情况下</w:t>
      </w:r>
      <w:r>
        <w:rPr>
          <w:rFonts w:hint="eastAsia"/>
        </w:rPr>
        <w:t>的数据传输带宽，测试结果如</w:t>
      </w:r>
      <w:r w:rsidR="003249B4">
        <w:fldChar w:fldCharType="begin"/>
      </w:r>
      <w:r w:rsidR="003249B4">
        <w:instrText xml:space="preserve"> </w:instrText>
      </w:r>
      <w:r w:rsidR="003249B4">
        <w:rPr>
          <w:rFonts w:hint="eastAsia"/>
        </w:rPr>
        <w:instrText>REF _Ref482004836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4</w:t>
      </w:r>
      <w:r w:rsidR="003249B4">
        <w:fldChar w:fldCharType="end"/>
      </w:r>
      <w:r>
        <w:rPr>
          <w:rFonts w:hint="eastAsia"/>
        </w:rPr>
        <w:t>所示。测试时间长度为</w:t>
      </w:r>
      <w:r w:rsidR="00EA4B93">
        <w:rPr>
          <w:rFonts w:hint="eastAsia"/>
        </w:rPr>
        <w:t>3</w:t>
      </w:r>
      <w:r>
        <w:rPr>
          <w:rFonts w:hint="eastAsia"/>
        </w:rPr>
        <w:t>600</w:t>
      </w:r>
      <w:r>
        <w:rPr>
          <w:rFonts w:hint="eastAsia"/>
        </w:rPr>
        <w:t>秒，记录间隔为</w:t>
      </w:r>
      <w:r>
        <w:rPr>
          <w:rFonts w:hint="eastAsia"/>
        </w:rPr>
        <w:t>2</w:t>
      </w:r>
      <w:r>
        <w:rPr>
          <w:rFonts w:hint="eastAsia"/>
        </w:rPr>
        <w:t>秒。可以看出，使用多个</w:t>
      </w:r>
      <w:r>
        <w:rPr>
          <w:rFonts w:hint="eastAsia"/>
        </w:rPr>
        <w:t>socket</w:t>
      </w:r>
      <w:r>
        <w:rPr>
          <w:rFonts w:hint="eastAsia"/>
        </w:rPr>
        <w:t>进行传输，能够有效提高传输</w:t>
      </w:r>
      <w:r w:rsidR="00262E33">
        <w:rPr>
          <w:rFonts w:hint="eastAsia"/>
        </w:rPr>
        <w:t>带宽。</w:t>
      </w:r>
      <w:r w:rsidR="00EA4B93">
        <w:rPr>
          <w:rFonts w:hint="eastAsia"/>
        </w:rPr>
        <w:t>当使用</w:t>
      </w:r>
      <w:r w:rsidR="00EA4B93">
        <w:rPr>
          <w:rFonts w:hint="eastAsia"/>
        </w:rPr>
        <w:t>3</w:t>
      </w:r>
      <w:r w:rsidR="00EA4B93">
        <w:rPr>
          <w:rFonts w:hint="eastAsia"/>
        </w:rPr>
        <w:t>个</w:t>
      </w:r>
      <w:r w:rsidR="00EA4B93">
        <w:rPr>
          <w:rFonts w:hint="eastAsia"/>
        </w:rPr>
        <w:t>socket</w:t>
      </w:r>
      <w:r w:rsidR="00EA4B93">
        <w:rPr>
          <w:rFonts w:hint="eastAsia"/>
        </w:rPr>
        <w:t>的时候，带宽已接近万兆网的峰值。</w:t>
      </w:r>
    </w:p>
    <w:p w14:paraId="72F0DEF9" w14:textId="1B54AB31" w:rsidR="00982C3C" w:rsidRPr="0046684C" w:rsidRDefault="0046684C" w:rsidP="00982C3C">
      <w:pPr>
        <w:pStyle w:val="af7"/>
        <w:keepNext/>
        <w:spacing w:before="156"/>
      </w:pPr>
      <w:r w:rsidRPr="0046684C">
        <w:lastRenderedPageBreak/>
        <w:drawing>
          <wp:inline distT="0" distB="0" distL="0" distR="0" wp14:anchorId="617FBA9E" wp14:editId="14A87894">
            <wp:extent cx="5274310" cy="3727538"/>
            <wp:effectExtent l="0" t="0" r="2540" b="6350"/>
            <wp:docPr id="15" name="图片 15" descr="C:\Users\Jiang\Desktop\万兆网测试\201705191700\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iang\Desktop\万兆网测试\201705191700\Graph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3727538"/>
                    </a:xfrm>
                    <a:prstGeom prst="rect">
                      <a:avLst/>
                    </a:prstGeom>
                    <a:noFill/>
                    <a:ln>
                      <a:noFill/>
                    </a:ln>
                  </pic:spPr>
                </pic:pic>
              </a:graphicData>
            </a:graphic>
          </wp:inline>
        </w:drawing>
      </w:r>
    </w:p>
    <w:p w14:paraId="1DA6FB75" w14:textId="041C6B45" w:rsidR="00982C3C" w:rsidRDefault="00982C3C" w:rsidP="00982C3C">
      <w:pPr>
        <w:pStyle w:val="aff0"/>
      </w:pPr>
      <w:bookmarkStart w:id="379" w:name="_Ref482004836"/>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4</w:t>
      </w:r>
      <w:r w:rsidR="00CA3B33">
        <w:fldChar w:fldCharType="end"/>
      </w:r>
      <w:bookmarkEnd w:id="379"/>
      <w:r>
        <w:t xml:space="preserve">  </w:t>
      </w:r>
      <w:r>
        <w:rPr>
          <w:rFonts w:hint="eastAsia"/>
        </w:rPr>
        <w:t>万兆以太网测试结果</w:t>
      </w:r>
    </w:p>
    <w:p w14:paraId="7A36FE2A" w14:textId="7FBC7607" w:rsidR="00BF4D3E" w:rsidRDefault="00BF4D3E" w:rsidP="00BF4D3E">
      <w:pPr>
        <w:pStyle w:val="a2"/>
        <w:ind w:firstLine="480"/>
      </w:pPr>
      <w:r>
        <w:rPr>
          <w:rFonts w:hint="eastAsia"/>
        </w:rPr>
        <w:t>当使用多个</w:t>
      </w:r>
      <w:r>
        <w:rPr>
          <w:rFonts w:hint="eastAsia"/>
        </w:rPr>
        <w:t>socket</w:t>
      </w:r>
      <w:r>
        <w:rPr>
          <w:rFonts w:hint="eastAsia"/>
        </w:rPr>
        <w:t>进行传输，</w:t>
      </w:r>
      <w:r>
        <w:rPr>
          <w:rFonts w:hint="eastAsia"/>
        </w:rPr>
        <w:t>CPU</w:t>
      </w:r>
      <w:r w:rsidR="00B8061E">
        <w:rPr>
          <w:rFonts w:hint="eastAsia"/>
        </w:rPr>
        <w:t>的使用率也明显上升，</w:t>
      </w:r>
      <w:r w:rsidR="00B8061E">
        <w:fldChar w:fldCharType="begin"/>
      </w:r>
      <w:r w:rsidR="00B8061E">
        <w:instrText xml:space="preserve"> </w:instrText>
      </w:r>
      <w:r w:rsidR="00B8061E">
        <w:rPr>
          <w:rFonts w:hint="eastAsia"/>
        </w:rPr>
        <w:instrText>REF _Ref484262584 \h</w:instrText>
      </w:r>
      <w:r w:rsidR="00B8061E">
        <w:instrText xml:space="preserve"> </w:instrText>
      </w:r>
      <w:r w:rsidR="00B8061E">
        <w:fldChar w:fldCharType="separate"/>
      </w:r>
      <w:r w:rsidR="007033F6">
        <w:rPr>
          <w:rFonts w:hint="eastAsia"/>
        </w:rPr>
        <w:t>表</w:t>
      </w:r>
      <w:r w:rsidR="007033F6">
        <w:rPr>
          <w:rFonts w:hint="eastAsia"/>
        </w:rPr>
        <w:t xml:space="preserve"> </w:t>
      </w:r>
      <w:r w:rsidR="007033F6">
        <w:rPr>
          <w:noProof/>
        </w:rPr>
        <w:t>6</w:t>
      </w:r>
      <w:r w:rsidR="007033F6">
        <w:noBreakHyphen/>
      </w:r>
      <w:r w:rsidR="007033F6">
        <w:rPr>
          <w:noProof/>
        </w:rPr>
        <w:t>1</w:t>
      </w:r>
      <w:r w:rsidR="00B8061E">
        <w:fldChar w:fldCharType="end"/>
      </w:r>
      <w:r w:rsidR="00B8061E">
        <w:rPr>
          <w:rFonts w:hint="eastAsia"/>
        </w:rPr>
        <w:t>显示的是万兆网测试过程中</w:t>
      </w:r>
      <w:r w:rsidR="00B8061E">
        <w:rPr>
          <w:rFonts w:hint="eastAsia"/>
        </w:rPr>
        <w:t>DPB</w:t>
      </w:r>
      <w:r w:rsidR="00B8061E">
        <w:rPr>
          <w:rFonts w:hint="eastAsia"/>
        </w:rPr>
        <w:t>的</w:t>
      </w:r>
      <w:r w:rsidR="00B8061E">
        <w:rPr>
          <w:rFonts w:hint="eastAsia"/>
        </w:rPr>
        <w:t>CPU</w:t>
      </w:r>
      <w:r w:rsidR="00B8061E">
        <w:rPr>
          <w:rFonts w:hint="eastAsia"/>
        </w:rPr>
        <w:t>使用率。当使用三个</w:t>
      </w:r>
      <w:r w:rsidR="00B8061E">
        <w:rPr>
          <w:rFonts w:hint="eastAsia"/>
        </w:rPr>
        <w:t>socket</w:t>
      </w:r>
      <w:r w:rsidR="00B8061E">
        <w:rPr>
          <w:rFonts w:hint="eastAsia"/>
        </w:rPr>
        <w:t>并行传输时，也就是带宽达到最大时，</w:t>
      </w:r>
      <w:r w:rsidR="00B8061E">
        <w:rPr>
          <w:rFonts w:hint="eastAsia"/>
        </w:rPr>
        <w:t>CPU</w:t>
      </w:r>
      <w:r w:rsidR="00B8061E">
        <w:rPr>
          <w:rFonts w:hint="eastAsia"/>
        </w:rPr>
        <w:t>使用率约为</w:t>
      </w:r>
      <w:r w:rsidR="00B8061E">
        <w:rPr>
          <w:rFonts w:hint="eastAsia"/>
        </w:rPr>
        <w:t>21%</w:t>
      </w:r>
      <w:r w:rsidR="00B8061E">
        <w:rPr>
          <w:rFonts w:hint="eastAsia"/>
        </w:rPr>
        <w:t>，更详细的结果如</w:t>
      </w:r>
      <w:r w:rsidR="00B8061E">
        <w:fldChar w:fldCharType="begin"/>
      </w:r>
      <w:r w:rsidR="00B8061E">
        <w:instrText xml:space="preserve"> REF _Ref484262802 \h </w:instrText>
      </w:r>
      <w:r w:rsidR="00B8061E">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5</w:t>
      </w:r>
      <w:r w:rsidR="00B8061E">
        <w:fldChar w:fldCharType="end"/>
      </w:r>
      <w:r w:rsidR="00B8061E">
        <w:rPr>
          <w:rFonts w:hint="eastAsia"/>
        </w:rPr>
        <w:t>所示。</w:t>
      </w:r>
    </w:p>
    <w:p w14:paraId="16B8D06A" w14:textId="7EECE8D6" w:rsidR="00B8061E" w:rsidRDefault="00B8061E" w:rsidP="00B8061E">
      <w:pPr>
        <w:pStyle w:val="aff0"/>
        <w:keepNext/>
      </w:pPr>
      <w:bookmarkStart w:id="380" w:name="_Ref484262584"/>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6</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1</w:t>
      </w:r>
      <w:r w:rsidR="005F5086">
        <w:fldChar w:fldCharType="end"/>
      </w:r>
      <w:bookmarkEnd w:id="380"/>
      <w:r>
        <w:t xml:space="preserve">  </w:t>
      </w:r>
      <w:r>
        <w:rPr>
          <w:rFonts w:hint="eastAsia"/>
        </w:rPr>
        <w:t>万兆网测试过程中</w:t>
      </w:r>
      <w:r>
        <w:rPr>
          <w:rFonts w:hint="eastAsia"/>
        </w:rPr>
        <w:t>DPB</w:t>
      </w:r>
      <w:r>
        <w:rPr>
          <w:rFonts w:hint="eastAsia"/>
        </w:rPr>
        <w:t>的</w:t>
      </w:r>
      <w:r>
        <w:rPr>
          <w:rFonts w:hint="eastAsia"/>
        </w:rPr>
        <w:t>CPU</w:t>
      </w:r>
      <w:r>
        <w:rPr>
          <w:rFonts w:hint="eastAsia"/>
        </w:rPr>
        <w:t>使用率</w:t>
      </w:r>
    </w:p>
    <w:tbl>
      <w:tblPr>
        <w:tblStyle w:val="afd"/>
        <w:tblW w:w="5000" w:type="pct"/>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008"/>
        <w:gridCol w:w="5278"/>
      </w:tblGrid>
      <w:tr w:rsidR="00BF4D3E" w14:paraId="571C0187" w14:textId="77777777" w:rsidTr="00812E29">
        <w:trPr>
          <w:jc w:val="center"/>
        </w:trPr>
        <w:tc>
          <w:tcPr>
            <w:tcW w:w="1815" w:type="pct"/>
            <w:vAlign w:val="center"/>
          </w:tcPr>
          <w:p w14:paraId="7E0E0A35" w14:textId="5BD6F4D1" w:rsidR="00BF4D3E" w:rsidRDefault="00BF4D3E" w:rsidP="00DF76B8">
            <w:pPr>
              <w:pStyle w:val="afe"/>
              <w:jc w:val="center"/>
            </w:pPr>
            <w:r>
              <w:rPr>
                <w:rFonts w:hint="eastAsia"/>
              </w:rPr>
              <w:t>Socket</w:t>
            </w:r>
            <w:r>
              <w:t xml:space="preserve"> </w:t>
            </w:r>
            <w:r>
              <w:rPr>
                <w:rFonts w:hint="eastAsia"/>
              </w:rPr>
              <w:t>Number</w:t>
            </w:r>
          </w:p>
        </w:tc>
        <w:tc>
          <w:tcPr>
            <w:tcW w:w="3185" w:type="pct"/>
            <w:vAlign w:val="center"/>
          </w:tcPr>
          <w:p w14:paraId="7BAA80CC" w14:textId="043511AD" w:rsidR="00BF4D3E" w:rsidRDefault="00BF4D3E" w:rsidP="00DF76B8">
            <w:pPr>
              <w:pStyle w:val="afe"/>
              <w:jc w:val="center"/>
            </w:pPr>
            <w:r>
              <w:rPr>
                <w:rFonts w:hint="eastAsia"/>
              </w:rPr>
              <w:t>CPU</w:t>
            </w:r>
            <w:r>
              <w:t xml:space="preserve"> </w:t>
            </w:r>
            <w:r>
              <w:rPr>
                <w:rFonts w:hint="eastAsia"/>
              </w:rPr>
              <w:t>Usage</w:t>
            </w:r>
            <w:r>
              <w:t xml:space="preserve"> </w:t>
            </w:r>
            <w:r>
              <w:rPr>
                <w:rFonts w:hint="eastAsia"/>
              </w:rPr>
              <w:t>(</w:t>
            </w:r>
            <w:r>
              <w:t>24 core average</w:t>
            </w:r>
            <w:r>
              <w:rPr>
                <w:rFonts w:hint="eastAsia"/>
              </w:rPr>
              <w:t>)</w:t>
            </w:r>
          </w:p>
        </w:tc>
      </w:tr>
      <w:tr w:rsidR="00BF4D3E" w14:paraId="5B7853A2" w14:textId="77777777" w:rsidTr="00812E29">
        <w:trPr>
          <w:jc w:val="center"/>
        </w:trPr>
        <w:tc>
          <w:tcPr>
            <w:tcW w:w="1815" w:type="pct"/>
            <w:vAlign w:val="center"/>
          </w:tcPr>
          <w:p w14:paraId="687375C7" w14:textId="22F6A8D3" w:rsidR="00BF4D3E" w:rsidRDefault="00BF4D3E" w:rsidP="00DF76B8">
            <w:pPr>
              <w:pStyle w:val="afe"/>
              <w:jc w:val="center"/>
            </w:pPr>
            <w:r>
              <w:rPr>
                <w:rFonts w:hint="eastAsia"/>
              </w:rPr>
              <w:t>1</w:t>
            </w:r>
          </w:p>
        </w:tc>
        <w:tc>
          <w:tcPr>
            <w:tcW w:w="3185" w:type="pct"/>
            <w:vAlign w:val="center"/>
          </w:tcPr>
          <w:p w14:paraId="307A360D" w14:textId="11886E55" w:rsidR="00BF4D3E" w:rsidRDefault="00BF4D3E" w:rsidP="00DF76B8">
            <w:pPr>
              <w:pStyle w:val="afe"/>
              <w:jc w:val="center"/>
            </w:pPr>
            <w:r>
              <w:rPr>
                <w:rFonts w:hint="eastAsia"/>
              </w:rPr>
              <w:t>9%</w:t>
            </w:r>
          </w:p>
        </w:tc>
      </w:tr>
      <w:tr w:rsidR="00BF4D3E" w14:paraId="563FF25D" w14:textId="77777777" w:rsidTr="00812E29">
        <w:trPr>
          <w:jc w:val="center"/>
        </w:trPr>
        <w:tc>
          <w:tcPr>
            <w:tcW w:w="1815" w:type="pct"/>
            <w:vAlign w:val="center"/>
          </w:tcPr>
          <w:p w14:paraId="322D4F8F" w14:textId="6BB77ACB" w:rsidR="00BF4D3E" w:rsidRDefault="00BF4D3E" w:rsidP="00DF76B8">
            <w:pPr>
              <w:pStyle w:val="afe"/>
              <w:jc w:val="center"/>
            </w:pPr>
            <w:r>
              <w:rPr>
                <w:rFonts w:hint="eastAsia"/>
              </w:rPr>
              <w:t>2</w:t>
            </w:r>
          </w:p>
        </w:tc>
        <w:tc>
          <w:tcPr>
            <w:tcW w:w="3185" w:type="pct"/>
            <w:vAlign w:val="center"/>
          </w:tcPr>
          <w:p w14:paraId="0F51F566" w14:textId="41BADB98" w:rsidR="00BF4D3E" w:rsidRDefault="00BF4D3E" w:rsidP="00DF76B8">
            <w:pPr>
              <w:pStyle w:val="afe"/>
              <w:jc w:val="center"/>
            </w:pPr>
            <w:r>
              <w:rPr>
                <w:rFonts w:hint="eastAsia"/>
              </w:rPr>
              <w:t>16%</w:t>
            </w:r>
          </w:p>
        </w:tc>
      </w:tr>
      <w:tr w:rsidR="00BF4D3E" w14:paraId="6F2CC10B" w14:textId="77777777" w:rsidTr="00812E29">
        <w:trPr>
          <w:jc w:val="center"/>
        </w:trPr>
        <w:tc>
          <w:tcPr>
            <w:tcW w:w="1815" w:type="pct"/>
            <w:vAlign w:val="center"/>
          </w:tcPr>
          <w:p w14:paraId="6E41CF58" w14:textId="78EEBD45" w:rsidR="00BF4D3E" w:rsidRDefault="00BF4D3E" w:rsidP="00DF76B8">
            <w:pPr>
              <w:pStyle w:val="afe"/>
              <w:jc w:val="center"/>
            </w:pPr>
            <w:r>
              <w:rPr>
                <w:rFonts w:hint="eastAsia"/>
              </w:rPr>
              <w:t>3</w:t>
            </w:r>
          </w:p>
        </w:tc>
        <w:tc>
          <w:tcPr>
            <w:tcW w:w="3185" w:type="pct"/>
            <w:vAlign w:val="center"/>
          </w:tcPr>
          <w:p w14:paraId="6DBC62F2" w14:textId="7188B1B8" w:rsidR="00BF4D3E" w:rsidRDefault="00BF4D3E" w:rsidP="00DF76B8">
            <w:pPr>
              <w:pStyle w:val="afe"/>
              <w:jc w:val="center"/>
            </w:pPr>
            <w:r>
              <w:rPr>
                <w:rFonts w:hint="eastAsia"/>
              </w:rPr>
              <w:t>21%</w:t>
            </w:r>
          </w:p>
        </w:tc>
      </w:tr>
    </w:tbl>
    <w:p w14:paraId="23EF6E0D" w14:textId="77777777" w:rsidR="00B8061E" w:rsidRDefault="00B8061E" w:rsidP="00B8061E">
      <w:pPr>
        <w:pStyle w:val="af7"/>
        <w:keepNext/>
        <w:spacing w:before="156"/>
      </w:pPr>
      <w:r w:rsidRPr="00B8061E">
        <w:lastRenderedPageBreak/>
        <w:drawing>
          <wp:inline distT="0" distB="0" distL="0" distR="0" wp14:anchorId="2DC3EFF0" wp14:editId="0751103F">
            <wp:extent cx="5274310" cy="3729310"/>
            <wp:effectExtent l="0" t="0" r="2540" b="5080"/>
            <wp:docPr id="31" name="图片 31" descr="D:\Downloads\_10gbe_test\raw_data\201705191700\Gra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D:\Downloads\_10gbe_test\raw_data\201705191700\Graph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3729310"/>
                    </a:xfrm>
                    <a:prstGeom prst="rect">
                      <a:avLst/>
                    </a:prstGeom>
                    <a:noFill/>
                    <a:ln>
                      <a:noFill/>
                    </a:ln>
                  </pic:spPr>
                </pic:pic>
              </a:graphicData>
            </a:graphic>
          </wp:inline>
        </w:drawing>
      </w:r>
    </w:p>
    <w:p w14:paraId="24C03E6B" w14:textId="40407EA9" w:rsidR="00B8061E" w:rsidRDefault="00B8061E" w:rsidP="00B8061E">
      <w:pPr>
        <w:pStyle w:val="aff0"/>
      </w:pPr>
      <w:bookmarkStart w:id="381" w:name="_Ref484262802"/>
      <w:bookmarkStart w:id="382" w:name="_Ref484262799"/>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5</w:t>
      </w:r>
      <w:r w:rsidR="00CA3B33">
        <w:fldChar w:fldCharType="end"/>
      </w:r>
      <w:bookmarkEnd w:id="381"/>
      <w:r>
        <w:t xml:space="preserve">  </w:t>
      </w:r>
      <w:r>
        <w:rPr>
          <w:rFonts w:hint="eastAsia"/>
        </w:rPr>
        <w:t>3</w:t>
      </w:r>
      <w:r>
        <w:rPr>
          <w:rFonts w:hint="eastAsia"/>
        </w:rPr>
        <w:t>个</w:t>
      </w:r>
      <w:r>
        <w:rPr>
          <w:rFonts w:hint="eastAsia"/>
        </w:rPr>
        <w:t>socket</w:t>
      </w:r>
      <w:r>
        <w:rPr>
          <w:rFonts w:hint="eastAsia"/>
        </w:rPr>
        <w:t>并行传输时</w:t>
      </w:r>
      <w:r>
        <w:rPr>
          <w:rFonts w:hint="eastAsia"/>
        </w:rPr>
        <w:t>DPB</w:t>
      </w:r>
      <w:r>
        <w:rPr>
          <w:rFonts w:hint="eastAsia"/>
        </w:rPr>
        <w:t>上</w:t>
      </w:r>
      <w:r>
        <w:rPr>
          <w:rFonts w:hint="eastAsia"/>
        </w:rPr>
        <w:t>CPU</w:t>
      </w:r>
      <w:r>
        <w:rPr>
          <w:rFonts w:hint="eastAsia"/>
        </w:rPr>
        <w:t>使用情况</w:t>
      </w:r>
      <w:bookmarkEnd w:id="382"/>
      <w:r>
        <w:rPr>
          <w:rFonts w:hint="eastAsia"/>
        </w:rPr>
        <w:t>，纵坐标为</w:t>
      </w:r>
      <w:r>
        <w:rPr>
          <w:rFonts w:hint="eastAsia"/>
        </w:rPr>
        <w:t>CPU</w:t>
      </w:r>
      <w:r>
        <w:rPr>
          <w:rFonts w:hint="eastAsia"/>
        </w:rPr>
        <w:t>空闲率</w:t>
      </w:r>
    </w:p>
    <w:p w14:paraId="0E87BA2D" w14:textId="77777777" w:rsidR="00B8061E" w:rsidRPr="00B8061E" w:rsidRDefault="00B8061E" w:rsidP="00B8061E">
      <w:pPr>
        <w:pStyle w:val="a2"/>
        <w:ind w:firstLine="480"/>
      </w:pPr>
    </w:p>
    <w:p w14:paraId="1F6B5C71" w14:textId="0FEA5D74" w:rsidR="00F42C21" w:rsidRDefault="00F42C21" w:rsidP="00982C3C">
      <w:pPr>
        <w:pStyle w:val="4-"/>
        <w:spacing w:before="156"/>
      </w:pPr>
      <w:r>
        <w:rPr>
          <w:rFonts w:hint="eastAsia"/>
        </w:rPr>
        <w:t>T</w:t>
      </w:r>
      <w:r>
        <w:t>CP</w:t>
      </w:r>
      <w:r>
        <w:rPr>
          <w:rFonts w:hint="eastAsia"/>
        </w:rPr>
        <w:t>窗口大小</w:t>
      </w:r>
    </w:p>
    <w:p w14:paraId="57A6A5A9" w14:textId="124ACCFF" w:rsidR="00982C3C" w:rsidRPr="00982C3C" w:rsidRDefault="00262E33" w:rsidP="00982C3C">
      <w:pPr>
        <w:pStyle w:val="a2"/>
        <w:ind w:firstLine="480"/>
      </w:pPr>
      <w:r w:rsidRPr="00262E33">
        <w:rPr>
          <w:rFonts w:hint="eastAsia"/>
        </w:rPr>
        <w:t>因为</w:t>
      </w:r>
      <w:r w:rsidRPr="00262E33">
        <w:rPr>
          <w:rFonts w:hint="eastAsia"/>
        </w:rPr>
        <w:t>TCP</w:t>
      </w:r>
      <w:r w:rsidRPr="00262E33">
        <w:rPr>
          <w:rFonts w:hint="eastAsia"/>
        </w:rPr>
        <w:t>是可靠传输，会对每一个数据包进行校验并返回</w:t>
      </w:r>
      <w:r w:rsidRPr="00262E33">
        <w:rPr>
          <w:rFonts w:hint="eastAsia"/>
        </w:rPr>
        <w:t>ACK</w:t>
      </w:r>
      <w:r w:rsidRPr="00262E33">
        <w:rPr>
          <w:rFonts w:hint="eastAsia"/>
        </w:rPr>
        <w:t>。这个过程并不是一来一回这种模式，因为这样效率太低。数据包会连续发送，如果接收方来不及验证，数据会暂时被存在一个缓冲区里，这个缓冲区大小由参数</w:t>
      </w:r>
      <w:r w:rsidRPr="00262E33">
        <w:rPr>
          <w:rFonts w:hint="eastAsia"/>
        </w:rPr>
        <w:t>TCP Windows Size</w:t>
      </w:r>
      <w:r w:rsidRPr="00262E33">
        <w:rPr>
          <w:rFonts w:hint="eastAsia"/>
        </w:rPr>
        <w:t>决定，窗口大小的取值可以在</w:t>
      </w:r>
      <w:r w:rsidRPr="00262E33">
        <w:rPr>
          <w:rFonts w:hint="eastAsia"/>
        </w:rPr>
        <w:t>2~65,53</w:t>
      </w:r>
      <w:r w:rsidRPr="00262E33">
        <w:rPr>
          <w:rFonts w:hint="eastAsia"/>
        </w:rPr>
        <w:t>字节之间。</w:t>
      </w:r>
    </w:p>
    <w:p w14:paraId="392E574C" w14:textId="54B3D3F8" w:rsidR="003C21EA" w:rsidRDefault="00F42C21" w:rsidP="003C21EA">
      <w:pPr>
        <w:pStyle w:val="a2"/>
        <w:ind w:firstLine="480"/>
      </w:pPr>
      <w:r>
        <w:rPr>
          <w:rFonts w:hint="eastAsia"/>
        </w:rPr>
        <w:t>在</w:t>
      </w:r>
      <w:r>
        <w:rPr>
          <w:rFonts w:hint="eastAsia"/>
        </w:rPr>
        <w:t>Iperf</w:t>
      </w:r>
      <w:r>
        <w:rPr>
          <w:rFonts w:hint="eastAsia"/>
        </w:rPr>
        <w:t>里</w:t>
      </w:r>
      <w:r w:rsidR="00982C3C">
        <w:rPr>
          <w:rFonts w:hint="eastAsia"/>
        </w:rPr>
        <w:t>这两个</w:t>
      </w:r>
      <w:r>
        <w:rPr>
          <w:rFonts w:hint="eastAsia"/>
        </w:rPr>
        <w:t>参数可以调节</w:t>
      </w:r>
      <w:r w:rsidR="00982C3C">
        <w:rPr>
          <w:rFonts w:hint="eastAsia"/>
        </w:rPr>
        <w:t>，</w:t>
      </w:r>
      <w:r w:rsidR="00262E33">
        <w:rPr>
          <w:rFonts w:hint="eastAsia"/>
        </w:rPr>
        <w:t>可以使用参数</w:t>
      </w:r>
      <w:r w:rsidR="00262E33" w:rsidRPr="00262E33">
        <w:rPr>
          <w:rFonts w:hint="eastAsia"/>
          <w:i/>
        </w:rPr>
        <w:t>-</w:t>
      </w:r>
      <w:r w:rsidR="00982C3C" w:rsidRPr="00262E33">
        <w:rPr>
          <w:rFonts w:hint="eastAsia"/>
          <w:i/>
        </w:rPr>
        <w:t>w</w:t>
      </w:r>
      <w:r w:rsidR="00982C3C">
        <w:rPr>
          <w:rFonts w:hint="eastAsia"/>
        </w:rPr>
        <w:t>调节</w:t>
      </w:r>
      <w:r w:rsidR="00982C3C">
        <w:rPr>
          <w:rFonts w:hint="eastAsia"/>
        </w:rPr>
        <w:t>TCP</w:t>
      </w:r>
      <w:r w:rsidR="00262E33">
        <w:rPr>
          <w:rFonts w:hint="eastAsia"/>
        </w:rPr>
        <w:t>窗口大小</w:t>
      </w:r>
      <w:r>
        <w:rPr>
          <w:rFonts w:hint="eastAsia"/>
        </w:rPr>
        <w:t>。</w:t>
      </w:r>
      <w:r w:rsidR="00D10E29">
        <w:rPr>
          <w:rFonts w:hint="eastAsia"/>
        </w:rPr>
        <w:t>我们测试了不同线程下</w:t>
      </w:r>
      <w:r w:rsidR="00D10E29">
        <w:rPr>
          <w:rFonts w:hint="eastAsia"/>
        </w:rPr>
        <w:t>TCP</w:t>
      </w:r>
      <w:r w:rsidR="00D10E29">
        <w:rPr>
          <w:rFonts w:hint="eastAsia"/>
        </w:rPr>
        <w:t>窗口大小对传输带宽的影响，</w:t>
      </w:r>
      <w:r w:rsidR="00262E33">
        <w:rPr>
          <w:rFonts w:hint="eastAsia"/>
        </w:rPr>
        <w:t>测试结果</w:t>
      </w:r>
      <w:r w:rsidR="00BB2680">
        <w:rPr>
          <w:rFonts w:hint="eastAsia"/>
        </w:rPr>
        <w:t>如</w:t>
      </w:r>
      <w:r w:rsidR="003249B4">
        <w:fldChar w:fldCharType="begin"/>
      </w:r>
      <w:r w:rsidR="003249B4">
        <w:instrText xml:space="preserve"> </w:instrText>
      </w:r>
      <w:r w:rsidR="003249B4">
        <w:rPr>
          <w:rFonts w:hint="eastAsia"/>
        </w:rPr>
        <w:instrText>REF _Ref482964267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6</w:t>
      </w:r>
      <w:r w:rsidR="003249B4">
        <w:fldChar w:fldCharType="end"/>
      </w:r>
      <w:r w:rsidR="00262E33">
        <w:rPr>
          <w:rFonts w:hint="eastAsia"/>
        </w:rPr>
        <w:t>所示。</w:t>
      </w:r>
      <w:r w:rsidR="00D10E29">
        <w:rPr>
          <w:rFonts w:hint="eastAsia"/>
        </w:rPr>
        <w:t>测试时间</w:t>
      </w:r>
      <w:r w:rsidR="00D10E29">
        <w:rPr>
          <w:rFonts w:hint="eastAsia"/>
        </w:rPr>
        <w:t>60</w:t>
      </w:r>
      <w:r w:rsidR="00D10E29">
        <w:rPr>
          <w:rFonts w:hint="eastAsia"/>
        </w:rPr>
        <w:t>秒，记录间隔为</w:t>
      </w:r>
      <w:r w:rsidR="00D10E29">
        <w:rPr>
          <w:rFonts w:hint="eastAsia"/>
        </w:rPr>
        <w:t>2</w:t>
      </w:r>
      <w:r w:rsidR="00B174D4">
        <w:rPr>
          <w:rFonts w:hint="eastAsia"/>
        </w:rPr>
        <w:t>秒。可以看出</w:t>
      </w:r>
      <w:r w:rsidR="00D10E29">
        <w:rPr>
          <w:rFonts w:hint="eastAsia"/>
        </w:rPr>
        <w:t>对于</w:t>
      </w:r>
      <w:r w:rsidR="00B174D4">
        <w:rPr>
          <w:rFonts w:hint="eastAsia"/>
        </w:rPr>
        <w:t>1</w:t>
      </w:r>
      <w:r w:rsidR="00D10E29">
        <w:rPr>
          <w:rFonts w:hint="eastAsia"/>
        </w:rPr>
        <w:t>个</w:t>
      </w:r>
      <w:r w:rsidR="00D10E29">
        <w:rPr>
          <w:rFonts w:hint="eastAsia"/>
        </w:rPr>
        <w:t>socket</w:t>
      </w:r>
      <w:r w:rsidR="00400A72">
        <w:rPr>
          <w:rFonts w:hint="eastAsia"/>
        </w:rPr>
        <w:t>，当</w:t>
      </w:r>
      <w:r w:rsidR="00400A72">
        <w:rPr>
          <w:rFonts w:hint="eastAsia"/>
        </w:rPr>
        <w:t>TCP</w:t>
      </w:r>
      <w:r w:rsidR="00400A72">
        <w:rPr>
          <w:rFonts w:hint="eastAsia"/>
        </w:rPr>
        <w:t>窗口大小达到</w:t>
      </w:r>
      <w:r w:rsidR="00400A72">
        <w:rPr>
          <w:rFonts w:hint="eastAsia"/>
        </w:rPr>
        <w:t>200</w:t>
      </w:r>
      <w:r w:rsidR="00400A72">
        <w:t xml:space="preserve"> </w:t>
      </w:r>
      <w:r w:rsidR="00400A72">
        <w:rPr>
          <w:rFonts w:hint="eastAsia"/>
        </w:rPr>
        <w:t>kByte</w:t>
      </w:r>
      <w:r w:rsidR="00B8061E">
        <w:rPr>
          <w:rFonts w:hint="eastAsia"/>
        </w:rPr>
        <w:t>后，</w:t>
      </w:r>
      <w:r w:rsidR="00400A72">
        <w:rPr>
          <w:rFonts w:hint="eastAsia"/>
        </w:rPr>
        <w:t>对带宽几乎没有影响。</w:t>
      </w:r>
      <w:r w:rsidR="00B8061E">
        <w:rPr>
          <w:rFonts w:hint="eastAsia"/>
        </w:rPr>
        <w:t>对于</w:t>
      </w:r>
      <w:r w:rsidR="00B8061E">
        <w:rPr>
          <w:rFonts w:hint="eastAsia"/>
        </w:rPr>
        <w:t>2/3</w:t>
      </w:r>
      <w:r w:rsidR="00B8061E">
        <w:rPr>
          <w:rFonts w:hint="eastAsia"/>
        </w:rPr>
        <w:t>个</w:t>
      </w:r>
      <w:r w:rsidR="00B8061E">
        <w:rPr>
          <w:rFonts w:hint="eastAsia"/>
        </w:rPr>
        <w:t>socket</w:t>
      </w:r>
      <w:r w:rsidR="00B8061E">
        <w:rPr>
          <w:rFonts w:hint="eastAsia"/>
        </w:rPr>
        <w:t>的情况，则波动比较大。</w:t>
      </w:r>
    </w:p>
    <w:p w14:paraId="4AF97289" w14:textId="48B406C9" w:rsidR="00262E33" w:rsidRDefault="00262E33" w:rsidP="00262E33">
      <w:pPr>
        <w:pStyle w:val="af7"/>
        <w:keepNext/>
        <w:spacing w:before="156"/>
      </w:pPr>
      <w:r w:rsidRPr="00262E33">
        <w:lastRenderedPageBreak/>
        <w:drawing>
          <wp:inline distT="0" distB="0" distL="0" distR="0" wp14:anchorId="2D0A36A9" wp14:editId="05408A91">
            <wp:extent cx="3988052" cy="2819193"/>
            <wp:effectExtent l="0" t="0" r="0" b="635"/>
            <wp:docPr id="17" name="图片 17" descr="C:\Root\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Root\Graph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89887" cy="2820490"/>
                    </a:xfrm>
                    <a:prstGeom prst="rect">
                      <a:avLst/>
                    </a:prstGeom>
                    <a:noFill/>
                    <a:ln>
                      <a:noFill/>
                    </a:ln>
                  </pic:spPr>
                </pic:pic>
              </a:graphicData>
            </a:graphic>
          </wp:inline>
        </w:drawing>
      </w:r>
    </w:p>
    <w:p w14:paraId="464A4E72" w14:textId="667BC36C" w:rsidR="00262E33" w:rsidRDefault="00262E33" w:rsidP="00262E33">
      <w:pPr>
        <w:pStyle w:val="aff0"/>
      </w:pPr>
      <w:bookmarkStart w:id="383" w:name="_Ref482964267"/>
      <w:bookmarkStart w:id="384" w:name="_Ref482964263"/>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6</w:t>
      </w:r>
      <w:r w:rsidR="00CA3B33">
        <w:fldChar w:fldCharType="end"/>
      </w:r>
      <w:bookmarkEnd w:id="383"/>
      <w:r>
        <w:t xml:space="preserve">  </w:t>
      </w:r>
      <w:r>
        <w:rPr>
          <w:rFonts w:hint="eastAsia"/>
        </w:rPr>
        <w:t>TCP</w:t>
      </w:r>
      <w:r>
        <w:rPr>
          <w:rFonts w:hint="eastAsia"/>
        </w:rPr>
        <w:t>窗口大小对带宽的影响</w:t>
      </w:r>
      <w:bookmarkEnd w:id="384"/>
    </w:p>
    <w:p w14:paraId="1F2265D0" w14:textId="14A4B06F" w:rsidR="00731556" w:rsidRDefault="00A05CC4" w:rsidP="00731556">
      <w:pPr>
        <w:pStyle w:val="2"/>
        <w:spacing w:before="156" w:after="156"/>
      </w:pPr>
      <w:bookmarkStart w:id="385" w:name="_Toc476562973"/>
      <w:bookmarkStart w:id="386" w:name="_Toc484419150"/>
      <w:r>
        <w:rPr>
          <w:rFonts w:hint="eastAsia"/>
        </w:rPr>
        <w:t>分类性能评估</w:t>
      </w:r>
      <w:bookmarkEnd w:id="385"/>
      <w:bookmarkEnd w:id="386"/>
    </w:p>
    <w:p w14:paraId="05A8967C" w14:textId="09B54C9E" w:rsidR="00731556" w:rsidRPr="0038564C" w:rsidRDefault="00A05CC4" w:rsidP="00731556">
      <w:pPr>
        <w:pStyle w:val="3"/>
        <w:spacing w:before="156" w:after="156"/>
      </w:pPr>
      <w:bookmarkStart w:id="387" w:name="_Toc476562974"/>
      <w:bookmarkStart w:id="388" w:name="_Toc484419151"/>
      <w:r>
        <w:rPr>
          <w:rFonts w:hint="eastAsia"/>
        </w:rPr>
        <w:t>软件平台评估</w:t>
      </w:r>
      <w:bookmarkEnd w:id="387"/>
      <w:bookmarkEnd w:id="388"/>
    </w:p>
    <w:p w14:paraId="6A5A6DFB" w14:textId="0FBBF73B" w:rsidR="00F96BDC" w:rsidRDefault="000848F3" w:rsidP="000848F3">
      <w:pPr>
        <w:pStyle w:val="a2"/>
        <w:ind w:firstLine="480"/>
      </w:pPr>
      <w:r>
        <w:rPr>
          <w:rFonts w:hint="eastAsia"/>
        </w:rPr>
        <w:t>我们在</w:t>
      </w:r>
      <w:r w:rsidR="00714F9B">
        <w:rPr>
          <w:rFonts w:hint="eastAsia"/>
        </w:rPr>
        <w:t>Windows</w:t>
      </w:r>
      <w:r>
        <w:rPr>
          <w:rFonts w:hint="eastAsia"/>
        </w:rPr>
        <w:t>平台评估机器学习的分类效果。</w:t>
      </w:r>
      <w:r w:rsidR="00F96BDC">
        <w:rPr>
          <w:rFonts w:hint="eastAsia"/>
        </w:rPr>
        <w:t>W</w:t>
      </w:r>
      <w:r w:rsidR="00F96BDC">
        <w:t>indows</w:t>
      </w:r>
      <w:r w:rsidR="00F96BDC">
        <w:rPr>
          <w:rFonts w:hint="eastAsia"/>
        </w:rPr>
        <w:t>硬件：</w:t>
      </w:r>
      <w:r w:rsidR="00F96BDC">
        <w:rPr>
          <w:rFonts w:hint="eastAsia"/>
        </w:rPr>
        <w:t xml:space="preserve"> Intel i</w:t>
      </w:r>
      <w:r w:rsidR="00F96BDC">
        <w:t>5-3470</w:t>
      </w:r>
      <w:r w:rsidR="00F96BDC">
        <w:rPr>
          <w:rFonts w:hint="eastAsia"/>
        </w:rPr>
        <w:t>，四核四线程，主频</w:t>
      </w:r>
      <w:r w:rsidR="00F96BDC">
        <w:rPr>
          <w:rFonts w:hint="eastAsia"/>
        </w:rPr>
        <w:t>3.2</w:t>
      </w:r>
      <w:r w:rsidR="00E35C0E">
        <w:t xml:space="preserve"> GHz</w:t>
      </w:r>
      <w:r w:rsidR="00F96BDC">
        <w:rPr>
          <w:rFonts w:hint="eastAsia"/>
        </w:rPr>
        <w:t>，</w:t>
      </w:r>
      <w:r w:rsidR="008A3570">
        <w:rPr>
          <w:rFonts w:hint="eastAsia"/>
        </w:rPr>
        <w:t>内存</w:t>
      </w:r>
      <w:r w:rsidR="00F96BDC">
        <w:rPr>
          <w:rFonts w:hint="eastAsia"/>
        </w:rPr>
        <w:t>8</w:t>
      </w:r>
      <w:r w:rsidR="00F96BDC">
        <w:t xml:space="preserve"> </w:t>
      </w:r>
      <w:r w:rsidR="00F96BDC">
        <w:rPr>
          <w:rFonts w:hint="eastAsia"/>
        </w:rPr>
        <w:t>GB</w:t>
      </w:r>
      <w:r w:rsidR="00F96BDC">
        <w:rPr>
          <w:rFonts w:hint="eastAsia"/>
        </w:rPr>
        <w:t>。</w:t>
      </w:r>
    </w:p>
    <w:p w14:paraId="2DF5169C" w14:textId="4C12C068" w:rsidR="00967925" w:rsidRDefault="000848F3" w:rsidP="00967925">
      <w:pPr>
        <w:pStyle w:val="a2"/>
        <w:ind w:firstLine="480"/>
      </w:pPr>
      <w:r>
        <w:rPr>
          <w:rFonts w:hint="eastAsia"/>
        </w:rPr>
        <w:t>我们使用的是基于</w:t>
      </w:r>
      <w:r>
        <w:t>Python</w:t>
      </w:r>
      <w:r w:rsidR="00495EBF">
        <w:t xml:space="preserve"> </w:t>
      </w:r>
      <w:r w:rsidR="00495EBF">
        <w:fldChar w:fldCharType="begin"/>
      </w:r>
      <w:r w:rsidR="00495EBF">
        <w:instrText xml:space="preserve"> REF _Ref484263258 \r \h </w:instrText>
      </w:r>
      <w:r w:rsidR="00495EBF">
        <w:fldChar w:fldCharType="separate"/>
      </w:r>
      <w:r w:rsidR="007033F6">
        <w:t>[7]</w:t>
      </w:r>
      <w:r w:rsidR="00495EBF">
        <w:fldChar w:fldCharType="end"/>
      </w:r>
      <w:r>
        <w:rPr>
          <w:rFonts w:hint="eastAsia"/>
        </w:rPr>
        <w:t>的开源的机器学习库</w:t>
      </w:r>
      <w:r>
        <w:rPr>
          <w:rFonts w:hint="eastAsia"/>
        </w:rPr>
        <w:t>scikit</w:t>
      </w:r>
      <w:r>
        <w:t>-learn</w:t>
      </w:r>
      <w:r w:rsidR="00495EBF">
        <w:t xml:space="preserve"> </w:t>
      </w:r>
      <w:r w:rsidR="00495EBF">
        <w:fldChar w:fldCharType="begin"/>
      </w:r>
      <w:r w:rsidR="00495EBF">
        <w:instrText xml:space="preserve"> REF _Ref482108733 \r \h </w:instrText>
      </w:r>
      <w:r w:rsidR="00495EBF">
        <w:fldChar w:fldCharType="separate"/>
      </w:r>
      <w:r w:rsidR="007033F6">
        <w:t>[8]</w:t>
      </w:r>
      <w:r w:rsidR="00495EBF">
        <w:fldChar w:fldCharType="end"/>
      </w:r>
      <w:r>
        <w:rPr>
          <w:rFonts w:hint="eastAsia"/>
        </w:rPr>
        <w:t>。</w:t>
      </w:r>
      <w:r w:rsidR="00967925">
        <w:rPr>
          <w:rFonts w:hint="eastAsia"/>
        </w:rPr>
        <w:t>同时</w:t>
      </w:r>
      <w:r w:rsidR="00967925">
        <w:rPr>
          <w:rFonts w:hint="eastAsia"/>
        </w:rPr>
        <w:t>sci</w:t>
      </w:r>
      <w:r w:rsidR="00967925">
        <w:t>kit-learn</w:t>
      </w:r>
      <w:r w:rsidR="00967925">
        <w:rPr>
          <w:rFonts w:hint="eastAsia"/>
        </w:rPr>
        <w:t>依赖于其它的</w:t>
      </w:r>
      <w:r w:rsidR="00967925">
        <w:rPr>
          <w:rFonts w:hint="eastAsia"/>
        </w:rPr>
        <w:t>Python</w:t>
      </w:r>
      <w:r w:rsidR="00967925">
        <w:rPr>
          <w:rFonts w:hint="eastAsia"/>
        </w:rPr>
        <w:t>库（</w:t>
      </w:r>
      <w:r w:rsidR="00967925">
        <w:rPr>
          <w:rFonts w:hint="eastAsia"/>
        </w:rPr>
        <w:t>Num</w:t>
      </w:r>
      <w:r w:rsidR="00967925">
        <w:t>Py</w:t>
      </w:r>
      <w:r w:rsidR="00967925">
        <w:rPr>
          <w:rFonts w:hint="eastAsia"/>
        </w:rPr>
        <w:t>, SciPy, matplotlib</w:t>
      </w:r>
      <w:r w:rsidR="00967925">
        <w:rPr>
          <w:rFonts w:hint="eastAsia"/>
        </w:rPr>
        <w:t>）。</w:t>
      </w:r>
      <w:r w:rsidR="00967925">
        <w:rPr>
          <w:rFonts w:hint="eastAsia"/>
        </w:rPr>
        <w:t>IDE</w:t>
      </w:r>
      <w:r w:rsidR="00967925">
        <w:rPr>
          <w:rFonts w:hint="eastAsia"/>
        </w:rPr>
        <w:t>使用的是</w:t>
      </w:r>
      <w:r w:rsidR="00967925">
        <w:rPr>
          <w:rFonts w:hint="eastAsia"/>
        </w:rPr>
        <w:t>Eclipse</w:t>
      </w:r>
      <w:r w:rsidR="00D36DC4">
        <w:t xml:space="preserve"> </w:t>
      </w:r>
      <w:r w:rsidR="00D36DC4">
        <w:fldChar w:fldCharType="begin"/>
      </w:r>
      <w:r w:rsidR="00D36DC4">
        <w:instrText xml:space="preserve"> REF _Ref484263599 \r \h </w:instrText>
      </w:r>
      <w:r w:rsidR="00D36DC4">
        <w:fldChar w:fldCharType="separate"/>
      </w:r>
      <w:r w:rsidR="007033F6">
        <w:t>[9]</w:t>
      </w:r>
      <w:r w:rsidR="00D36DC4">
        <w:fldChar w:fldCharType="end"/>
      </w:r>
      <w:r w:rsidR="00967925">
        <w:rPr>
          <w:rFonts w:hint="eastAsia"/>
        </w:rPr>
        <w:t>，需要安装</w:t>
      </w:r>
      <w:r w:rsidR="00967925">
        <w:rPr>
          <w:rFonts w:hint="eastAsia"/>
        </w:rPr>
        <w:t>PyDev</w:t>
      </w:r>
      <w:r w:rsidR="00D36DC4">
        <w:t xml:space="preserve"> </w:t>
      </w:r>
      <w:r w:rsidR="00D36DC4">
        <w:fldChar w:fldCharType="begin"/>
      </w:r>
      <w:r w:rsidR="00D36DC4">
        <w:instrText xml:space="preserve"> REF _Ref482108772 \r \h </w:instrText>
      </w:r>
      <w:r w:rsidR="00D36DC4">
        <w:fldChar w:fldCharType="separate"/>
      </w:r>
      <w:r w:rsidR="007033F6">
        <w:t>[10]</w:t>
      </w:r>
      <w:r w:rsidR="00D36DC4">
        <w:fldChar w:fldCharType="end"/>
      </w:r>
      <w:r w:rsidR="00967925">
        <w:rPr>
          <w:rFonts w:hint="eastAsia"/>
        </w:rPr>
        <w:t>插件。</w:t>
      </w:r>
    </w:p>
    <w:p w14:paraId="75DB9944" w14:textId="77777777" w:rsidR="00A05F26" w:rsidRDefault="00967925" w:rsidP="00967925">
      <w:pPr>
        <w:pStyle w:val="a2"/>
        <w:ind w:firstLine="480"/>
      </w:pPr>
      <w:r>
        <w:rPr>
          <w:rFonts w:hint="eastAsia"/>
        </w:rPr>
        <w:t>scikit-learn</w:t>
      </w:r>
      <w:r>
        <w:rPr>
          <w:rFonts w:hint="eastAsia"/>
        </w:rPr>
        <w:t>支持多种类型任务，如分类、回归、聚类等。我们的问题是一个典型的二分类问题。为了对常用的分类模型有一个直观的理解，我们对常用的</w:t>
      </w:r>
      <w:r w:rsidR="00731556" w:rsidRPr="006E0173">
        <w:t>分类</w:t>
      </w:r>
      <w:r w:rsidR="00731556">
        <w:rPr>
          <w:rFonts w:hint="eastAsia"/>
        </w:rPr>
        <w:t>模型</w:t>
      </w:r>
      <w:r w:rsidR="00815FB3">
        <w:rPr>
          <w:rFonts w:hint="eastAsia"/>
        </w:rPr>
        <w:t>进行了测试，</w:t>
      </w:r>
      <w:r w:rsidR="00731556" w:rsidRPr="006E0173">
        <w:t>包括：支持向量机</w:t>
      </w:r>
      <w:r w:rsidR="00731556">
        <w:rPr>
          <w:rFonts w:hint="eastAsia"/>
        </w:rPr>
        <w:t>（</w:t>
      </w:r>
      <w:r w:rsidR="00731556" w:rsidRPr="006E0173">
        <w:t>SVM</w:t>
      </w:r>
      <w:r w:rsidR="00731556">
        <w:rPr>
          <w:rFonts w:hint="eastAsia"/>
        </w:rPr>
        <w:t>）、</w:t>
      </w:r>
      <w:r w:rsidR="00731556" w:rsidRPr="006E0173">
        <w:t>K-</w:t>
      </w:r>
      <w:r w:rsidR="00731556" w:rsidRPr="006E0173">
        <w:t>近邻算法</w:t>
      </w:r>
      <w:r w:rsidR="00731556">
        <w:rPr>
          <w:rFonts w:hint="eastAsia"/>
        </w:rPr>
        <w:t>（</w:t>
      </w:r>
      <w:r w:rsidR="00731556" w:rsidRPr="006E0173">
        <w:t>KNN</w:t>
      </w:r>
      <w:r w:rsidR="00731556">
        <w:rPr>
          <w:rFonts w:hint="eastAsia"/>
        </w:rPr>
        <w:t>）、</w:t>
      </w:r>
      <w:r w:rsidR="00731556" w:rsidRPr="006E0173">
        <w:t>决策树</w:t>
      </w:r>
      <w:r w:rsidR="00731556">
        <w:rPr>
          <w:rFonts w:hint="eastAsia"/>
        </w:rPr>
        <w:t>（</w:t>
      </w:r>
      <w:r w:rsidR="00731556">
        <w:rPr>
          <w:rFonts w:hint="eastAsia"/>
        </w:rPr>
        <w:t>DT</w:t>
      </w:r>
      <w:r w:rsidR="00731556">
        <w:rPr>
          <w:rFonts w:hint="eastAsia"/>
        </w:rPr>
        <w:t>）、</w:t>
      </w:r>
      <w:r w:rsidR="00731556" w:rsidRPr="006E0173">
        <w:t>随机森林</w:t>
      </w:r>
      <w:r w:rsidR="00731556">
        <w:rPr>
          <w:rFonts w:hint="eastAsia"/>
        </w:rPr>
        <w:t>（</w:t>
      </w:r>
      <w:r w:rsidR="00731556">
        <w:rPr>
          <w:rFonts w:hint="eastAsia"/>
        </w:rPr>
        <w:t>RF</w:t>
      </w:r>
      <w:r w:rsidR="00731556">
        <w:rPr>
          <w:rFonts w:hint="eastAsia"/>
        </w:rPr>
        <w:t>）、梯度提升</w:t>
      </w:r>
      <w:r w:rsidR="00731556" w:rsidRPr="006E0173">
        <w:t>决策树</w:t>
      </w:r>
      <w:r w:rsidR="00731556">
        <w:rPr>
          <w:rFonts w:hint="eastAsia"/>
        </w:rPr>
        <w:t>（</w:t>
      </w:r>
      <w:r w:rsidR="00731556">
        <w:rPr>
          <w:rFonts w:hint="eastAsia"/>
        </w:rPr>
        <w:t>GBDT</w:t>
      </w:r>
      <w:r w:rsidR="00CF3000">
        <w:rPr>
          <w:rFonts w:hint="eastAsia"/>
        </w:rPr>
        <w:t>）</w:t>
      </w:r>
      <w:r w:rsidR="00731556">
        <w:rPr>
          <w:rFonts w:hint="eastAsia"/>
        </w:rPr>
        <w:t>。</w:t>
      </w:r>
    </w:p>
    <w:p w14:paraId="6EA29952" w14:textId="3639394D" w:rsidR="00731556" w:rsidRPr="006E0173" w:rsidRDefault="00731556" w:rsidP="00967925">
      <w:pPr>
        <w:pStyle w:val="a2"/>
        <w:ind w:firstLine="480"/>
      </w:pPr>
      <w:r>
        <w:rPr>
          <w:rFonts w:hint="eastAsia"/>
        </w:rPr>
        <w:t>数据集样本总数据量为</w:t>
      </w:r>
      <w:r>
        <w:rPr>
          <w:rFonts w:hint="eastAsia"/>
        </w:rPr>
        <w:t>50000</w:t>
      </w:r>
      <w:r>
        <w:rPr>
          <w:rFonts w:hint="eastAsia"/>
        </w:rPr>
        <w:t>，每次从该数据集样本中取一定的数据，并将其分为两部分：训练数据集（</w:t>
      </w:r>
      <w:r>
        <w:rPr>
          <w:rFonts w:hint="eastAsia"/>
        </w:rPr>
        <w:t>70%</w:t>
      </w:r>
      <w:r>
        <w:rPr>
          <w:rFonts w:hint="eastAsia"/>
        </w:rPr>
        <w:t>）和测试数据集（</w:t>
      </w:r>
      <w:r>
        <w:rPr>
          <w:rFonts w:hint="eastAsia"/>
        </w:rPr>
        <w:t>30%</w:t>
      </w:r>
      <w:r>
        <w:rPr>
          <w:rFonts w:hint="eastAsia"/>
        </w:rPr>
        <w:t>）。用该数据集对模型进行训练，并将训练的结果用于对测试数据集进行检验，</w:t>
      </w:r>
      <w:r w:rsidR="003249B4">
        <w:rPr>
          <w:rFonts w:hint="eastAsia"/>
        </w:rPr>
        <w:t>测试</w:t>
      </w:r>
      <w:r w:rsidR="00601293">
        <w:t>结果如</w:t>
      </w:r>
      <w:r w:rsidR="003249B4">
        <w:fldChar w:fldCharType="begin"/>
      </w:r>
      <w:r w:rsidR="003249B4">
        <w:instrText xml:space="preserve"> REF _Ref482167795 \h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7</w:t>
      </w:r>
      <w:r w:rsidR="003249B4">
        <w:fldChar w:fldCharType="end"/>
      </w:r>
      <w:r w:rsidR="00601293">
        <w:rPr>
          <w:rFonts w:hint="eastAsia"/>
        </w:rPr>
        <w:t>和</w:t>
      </w:r>
      <w:r w:rsidR="003249B4">
        <w:fldChar w:fldCharType="begin"/>
      </w:r>
      <w:r w:rsidR="003249B4">
        <w:instrText xml:space="preserve"> </w:instrText>
      </w:r>
      <w:r w:rsidR="003249B4">
        <w:rPr>
          <w:rFonts w:hint="eastAsia"/>
        </w:rPr>
        <w:instrText>REF _Ref482167798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8</w:t>
      </w:r>
      <w:r w:rsidR="003249B4">
        <w:fldChar w:fldCharType="end"/>
      </w:r>
      <w:r w:rsidR="00A05F26">
        <w:rPr>
          <w:rFonts w:hint="eastAsia"/>
        </w:rPr>
        <w:t>所示</w:t>
      </w:r>
      <w:r w:rsidR="003249B4">
        <w:rPr>
          <w:rFonts w:hint="eastAsia"/>
        </w:rPr>
        <w:t>，横坐标为好事例的数量，纵坐标为</w:t>
      </w:r>
      <w:r w:rsidR="003249B4">
        <w:rPr>
          <w:rFonts w:hint="eastAsia"/>
        </w:rPr>
        <w:t>F1 s</w:t>
      </w:r>
      <w:r w:rsidR="003249B4">
        <w:t>core</w:t>
      </w:r>
      <w:r w:rsidR="00A05F26">
        <w:rPr>
          <w:rFonts w:hint="eastAsia"/>
        </w:rPr>
        <w:t>。</w:t>
      </w:r>
    </w:p>
    <w:p w14:paraId="4949771F" w14:textId="77777777" w:rsidR="00A75CB2" w:rsidRDefault="003249B4" w:rsidP="00A75CB2">
      <w:pPr>
        <w:pStyle w:val="af7"/>
        <w:keepNext/>
        <w:spacing w:before="156"/>
      </w:pPr>
      <w:r w:rsidRPr="00A75CB2">
        <w:object w:dxaOrig="6576" w:dyaOrig="5039" w14:anchorId="3D3AA8AB">
          <v:shape id="_x0000_i1058" type="#_x0000_t75" style="width:328.05pt;height:251.7pt" o:ole="">
            <v:imagedata r:id="rId162" o:title=""/>
          </v:shape>
          <o:OLEObject Type="Embed" ProgID="Origin50.Graph" ShapeID="_x0000_i1058" DrawAspect="Content" ObjectID="_1558172553" r:id="rId163"/>
        </w:object>
      </w:r>
    </w:p>
    <w:p w14:paraId="6270E8CD" w14:textId="7FCCF221" w:rsidR="003B15EC" w:rsidRDefault="00A75CB2" w:rsidP="00A75CB2">
      <w:pPr>
        <w:pStyle w:val="aff0"/>
      </w:pPr>
      <w:bookmarkStart w:id="389" w:name="_Ref482167795"/>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7</w:t>
      </w:r>
      <w:r w:rsidR="00CA3B33">
        <w:fldChar w:fldCharType="end"/>
      </w:r>
      <w:bookmarkEnd w:id="389"/>
      <w:r>
        <w:t xml:space="preserve">  </w:t>
      </w:r>
      <w:r>
        <w:rPr>
          <w:rFonts w:hint="eastAsia"/>
        </w:rPr>
        <w:t>不同分类器</w:t>
      </w:r>
      <w:r>
        <w:t>测试结果</w:t>
      </w:r>
      <w:r>
        <w:rPr>
          <w:rFonts w:hint="eastAsia"/>
        </w:rPr>
        <w:t>：好事例</w:t>
      </w:r>
      <w:r>
        <w:rPr>
          <w:rFonts w:hint="eastAsia"/>
        </w:rPr>
        <w:t>+</w:t>
      </w:r>
      <w:r>
        <w:rPr>
          <w:rFonts w:hint="eastAsia"/>
        </w:rPr>
        <w:t>本底</w:t>
      </w:r>
    </w:p>
    <w:p w14:paraId="07B93D77" w14:textId="21400C64" w:rsidR="00A75CB2" w:rsidRPr="00A75CB2" w:rsidRDefault="003249B4" w:rsidP="00A75CB2">
      <w:pPr>
        <w:pStyle w:val="af7"/>
        <w:spacing w:before="156"/>
      </w:pPr>
      <w:r w:rsidRPr="00A75CB2">
        <w:object w:dxaOrig="6576" w:dyaOrig="5039" w14:anchorId="688DC15D">
          <v:shape id="_x0000_i1059" type="#_x0000_t75" style="width:329.75pt;height:251.7pt" o:ole="">
            <v:imagedata r:id="rId164" o:title=""/>
          </v:shape>
          <o:OLEObject Type="Embed" ProgID="Origin50.Graph" ShapeID="_x0000_i1059" DrawAspect="Content" ObjectID="_1558172554" r:id="rId165"/>
        </w:object>
      </w:r>
    </w:p>
    <w:p w14:paraId="6EE0CD3B" w14:textId="3261990E" w:rsidR="00731556" w:rsidRPr="002A1ABE" w:rsidRDefault="003B15EC" w:rsidP="003B15EC">
      <w:pPr>
        <w:pStyle w:val="aff0"/>
        <w:rPr>
          <w:rFonts w:ascii="Calibri" w:hAnsi="Calibri"/>
        </w:rPr>
      </w:pPr>
      <w:bookmarkStart w:id="390" w:name="_Ref482167798"/>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8</w:t>
      </w:r>
      <w:r w:rsidR="00CA3B33">
        <w:fldChar w:fldCharType="end"/>
      </w:r>
      <w:bookmarkEnd w:id="390"/>
      <w:r>
        <w:t xml:space="preserve">  </w:t>
      </w:r>
      <w:r w:rsidR="00D6232A">
        <w:rPr>
          <w:rFonts w:hint="eastAsia"/>
        </w:rPr>
        <w:t>不同分类器</w:t>
      </w:r>
      <w:r>
        <w:t>测试结果</w:t>
      </w:r>
      <w:r w:rsidR="00A75CB2">
        <w:rPr>
          <w:rFonts w:hint="eastAsia"/>
        </w:rPr>
        <w:t>：好事例</w:t>
      </w:r>
      <w:r w:rsidR="00A75CB2">
        <w:rPr>
          <w:rFonts w:hint="eastAsia"/>
        </w:rPr>
        <w:t>+</w:t>
      </w:r>
      <w:r w:rsidR="00A75CB2">
        <w:rPr>
          <w:rFonts w:hint="eastAsia"/>
        </w:rPr>
        <w:t>本底</w:t>
      </w:r>
      <w:r w:rsidR="00A75CB2">
        <w:rPr>
          <w:rFonts w:hint="eastAsia"/>
        </w:rPr>
        <w:t>+</w:t>
      </w:r>
      <w:r w:rsidR="00A75CB2">
        <w:rPr>
          <w:rFonts w:hint="eastAsia"/>
        </w:rPr>
        <w:t>宇宙线</w:t>
      </w:r>
    </w:p>
    <w:p w14:paraId="3FD2FC45" w14:textId="505DA947" w:rsidR="00731556" w:rsidRDefault="003B15EC" w:rsidP="00C52918">
      <w:pPr>
        <w:pStyle w:val="a2"/>
        <w:ind w:firstLine="480"/>
      </w:pPr>
      <w:r>
        <w:t>由</w:t>
      </w:r>
      <w:r w:rsidR="00985447">
        <w:rPr>
          <w:rFonts w:hint="eastAsia"/>
        </w:rPr>
        <w:t>图</w:t>
      </w:r>
      <w:r w:rsidR="00731556">
        <w:rPr>
          <w:rFonts w:hint="eastAsia"/>
        </w:rPr>
        <w:t>以看出，几种分类器模型均能实现对</w:t>
      </w:r>
      <w:r w:rsidR="00731556">
        <w:rPr>
          <w:rFonts w:hint="eastAsia"/>
        </w:rPr>
        <w:t>FEE</w:t>
      </w:r>
      <w:r w:rsidR="00731556">
        <w:rPr>
          <w:rFonts w:hint="eastAsia"/>
        </w:rPr>
        <w:t>模拟数据中好事例的区分，其中决策树（</w:t>
      </w:r>
      <w:r w:rsidR="00731556">
        <w:rPr>
          <w:rFonts w:hint="eastAsia"/>
        </w:rPr>
        <w:t>DT</w:t>
      </w:r>
      <w:r w:rsidR="00731556">
        <w:rPr>
          <w:rFonts w:hint="eastAsia"/>
        </w:rPr>
        <w:t>）方法随着训练数据集的增大，具有较大的波动性，这也说明了</w:t>
      </w:r>
      <w:r w:rsidR="00731556">
        <w:rPr>
          <w:rFonts w:hint="eastAsia"/>
        </w:rPr>
        <w:t>DT</w:t>
      </w:r>
      <w:r w:rsidR="00A97560">
        <w:rPr>
          <w:rFonts w:hint="eastAsia"/>
        </w:rPr>
        <w:t>方法在非均匀分布的分类问题中具有局限性</w:t>
      </w:r>
      <w:r w:rsidR="00731556">
        <w:rPr>
          <w:rFonts w:hint="eastAsia"/>
        </w:rPr>
        <w:t>，需要优化处理；在只有好事例和均匀分布的本底噪声的情况下，其它四种分类器在训练样本达到一定的规模以后，均能实现很好的好事例分辨能力；在加入干扰性比较强的宇宙线和扰动噪声</w:t>
      </w:r>
      <w:r w:rsidR="00731556">
        <w:rPr>
          <w:rFonts w:hint="eastAsia"/>
        </w:rPr>
        <w:lastRenderedPageBreak/>
        <w:t>之后，梯度提升决策树（</w:t>
      </w:r>
      <w:r w:rsidR="00731556">
        <w:rPr>
          <w:rFonts w:hint="eastAsia"/>
        </w:rPr>
        <w:t>GBDT</w:t>
      </w:r>
      <w:r w:rsidR="00731556">
        <w:rPr>
          <w:rFonts w:hint="eastAsia"/>
        </w:rPr>
        <w:t>）方法</w:t>
      </w:r>
      <w:r w:rsidR="001A5D2B">
        <w:rPr>
          <w:rFonts w:hint="eastAsia"/>
        </w:rPr>
        <w:t>表现出非常好的性能，并且在训练样本达到一定规模后，能够保持稳定</w:t>
      </w:r>
      <w:r w:rsidR="00731556">
        <w:rPr>
          <w:rFonts w:hint="eastAsia"/>
        </w:rPr>
        <w:t>。</w:t>
      </w:r>
    </w:p>
    <w:p w14:paraId="47AA0E27" w14:textId="77777777" w:rsidR="0031537E" w:rsidRDefault="0031537E" w:rsidP="0031537E">
      <w:pPr>
        <w:pStyle w:val="a2"/>
        <w:ind w:firstLine="480"/>
      </w:pPr>
      <w:r>
        <w:rPr>
          <w:rFonts w:hint="eastAsia"/>
        </w:rPr>
        <w:t>经过简单的模型分析和测试验证，在核与粒子物理实验读出方法研究中，机器学习的</w:t>
      </w:r>
      <w:r>
        <w:t>方法能够展现出较强的可用性和优秀的性能</w:t>
      </w:r>
      <w:r>
        <w:rPr>
          <w:rFonts w:hint="eastAsia"/>
        </w:rPr>
        <w:t>。</w:t>
      </w:r>
    </w:p>
    <w:p w14:paraId="45A2EFAE" w14:textId="77777777" w:rsidR="002379F4" w:rsidRDefault="002379F4" w:rsidP="00C52918">
      <w:pPr>
        <w:pStyle w:val="a2"/>
        <w:ind w:firstLine="480"/>
      </w:pPr>
    </w:p>
    <w:p w14:paraId="16D1B676" w14:textId="2A688414" w:rsidR="002379F4" w:rsidRDefault="002379F4" w:rsidP="005B6AF4">
      <w:pPr>
        <w:pStyle w:val="4-"/>
        <w:spacing w:before="156"/>
      </w:pPr>
      <w:r>
        <w:rPr>
          <w:rFonts w:hint="eastAsia"/>
        </w:rPr>
        <w:t>分类器调参</w:t>
      </w:r>
    </w:p>
    <w:p w14:paraId="0BA839C7" w14:textId="169D786F" w:rsidR="00892900" w:rsidRDefault="001A5D2B" w:rsidP="00C52918">
      <w:pPr>
        <w:pStyle w:val="a2"/>
        <w:ind w:firstLine="480"/>
      </w:pPr>
      <w:r>
        <w:rPr>
          <w:rFonts w:hint="eastAsia"/>
        </w:rPr>
        <w:t>我们进一步研究三种基于决策树的分类器的性能</w:t>
      </w:r>
      <w:r w:rsidR="00892900">
        <w:rPr>
          <w:rFonts w:hint="eastAsia"/>
        </w:rPr>
        <w:t>。事实上，对于每一个分类器，其参数很大程度上直接影响分类器的性能。以</w:t>
      </w:r>
      <w:r w:rsidR="00892900">
        <w:rPr>
          <w:rFonts w:hint="eastAsia"/>
        </w:rPr>
        <w:t>sci</w:t>
      </w:r>
      <w:r w:rsidR="00892900">
        <w:t>kit-learn</w:t>
      </w:r>
      <w:r w:rsidR="00892900">
        <w:rPr>
          <w:rFonts w:hint="eastAsia"/>
        </w:rPr>
        <w:t>的决策树分类器模型为例，</w:t>
      </w:r>
      <w:r w:rsidR="000319E5">
        <w:rPr>
          <w:rFonts w:hint="eastAsia"/>
        </w:rPr>
        <w:t>可以调节的参数如</w:t>
      </w:r>
      <w:r w:rsidR="00812E29">
        <w:fldChar w:fldCharType="begin"/>
      </w:r>
      <w:r w:rsidR="00812E29">
        <w:instrText xml:space="preserve"> </w:instrText>
      </w:r>
      <w:r w:rsidR="00812E29">
        <w:rPr>
          <w:rFonts w:hint="eastAsia"/>
        </w:rPr>
        <w:instrText>REF _Ref482967107 \h</w:instrText>
      </w:r>
      <w:r w:rsidR="00812E29">
        <w:instrText xml:space="preserve"> </w:instrText>
      </w:r>
      <w:r w:rsidR="00812E29">
        <w:fldChar w:fldCharType="separate"/>
      </w:r>
      <w:r w:rsidR="007033F6">
        <w:rPr>
          <w:rFonts w:hint="eastAsia"/>
        </w:rPr>
        <w:t>表</w:t>
      </w:r>
      <w:r w:rsidR="007033F6">
        <w:rPr>
          <w:rFonts w:hint="eastAsia"/>
        </w:rPr>
        <w:t xml:space="preserve"> </w:t>
      </w:r>
      <w:r w:rsidR="007033F6">
        <w:rPr>
          <w:noProof/>
        </w:rPr>
        <w:t>6</w:t>
      </w:r>
      <w:r w:rsidR="007033F6">
        <w:noBreakHyphen/>
      </w:r>
      <w:r w:rsidR="007033F6">
        <w:rPr>
          <w:noProof/>
        </w:rPr>
        <w:t>2</w:t>
      </w:r>
      <w:r w:rsidR="00812E29">
        <w:fldChar w:fldCharType="end"/>
      </w:r>
      <w:r w:rsidR="00892900">
        <w:rPr>
          <w:rFonts w:hint="eastAsia"/>
        </w:rPr>
        <w:t>所示。</w:t>
      </w:r>
    </w:p>
    <w:p w14:paraId="276E9113" w14:textId="072B8018" w:rsidR="00892900" w:rsidRDefault="00892900" w:rsidP="005B6AF4">
      <w:pPr>
        <w:pStyle w:val="aff0"/>
        <w:keepNext/>
      </w:pPr>
      <w:bookmarkStart w:id="391" w:name="_Ref482967107"/>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6</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2</w:t>
      </w:r>
      <w:r w:rsidR="005F5086">
        <w:fldChar w:fldCharType="end"/>
      </w:r>
      <w:bookmarkEnd w:id="391"/>
      <w:r>
        <w:t xml:space="preserve">  </w:t>
      </w:r>
      <w:r w:rsidRPr="00892900">
        <w:t>sklearn.tree.DecisionTreeClassifier</w:t>
      </w:r>
      <w:r w:rsidR="003F281F">
        <w:rPr>
          <w:rFonts w:hint="eastAsia"/>
        </w:rPr>
        <w:t>部分参数</w:t>
      </w:r>
    </w:p>
    <w:tbl>
      <w:tblPr>
        <w:tblStyle w:val="afd"/>
        <w:tblW w:w="5000" w:type="pct"/>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80"/>
        <w:gridCol w:w="882"/>
        <w:gridCol w:w="4924"/>
      </w:tblGrid>
      <w:tr w:rsidR="000319E5" w14:paraId="46D3E227" w14:textId="77777777" w:rsidTr="00812E29">
        <w:trPr>
          <w:jc w:val="center"/>
        </w:trPr>
        <w:tc>
          <w:tcPr>
            <w:tcW w:w="1497" w:type="pct"/>
          </w:tcPr>
          <w:p w14:paraId="0D615B2E" w14:textId="64BAE1DD" w:rsidR="000319E5" w:rsidRPr="00892900" w:rsidRDefault="000319E5" w:rsidP="00892900">
            <w:pPr>
              <w:pStyle w:val="afe"/>
            </w:pPr>
            <w:r>
              <w:rPr>
                <w:rFonts w:hint="eastAsia"/>
              </w:rPr>
              <w:t>Parameters</w:t>
            </w:r>
          </w:p>
        </w:tc>
        <w:tc>
          <w:tcPr>
            <w:tcW w:w="532" w:type="pct"/>
          </w:tcPr>
          <w:p w14:paraId="6AF3A40A" w14:textId="47BC0B3D" w:rsidR="000319E5" w:rsidRDefault="000319E5" w:rsidP="00892900">
            <w:pPr>
              <w:pStyle w:val="afe"/>
            </w:pPr>
            <w:r>
              <w:rPr>
                <w:rFonts w:hint="eastAsia"/>
              </w:rPr>
              <w:t>Default</w:t>
            </w:r>
          </w:p>
        </w:tc>
        <w:tc>
          <w:tcPr>
            <w:tcW w:w="2971" w:type="pct"/>
          </w:tcPr>
          <w:p w14:paraId="1FE8F38B" w14:textId="35F6CA33" w:rsidR="000319E5" w:rsidRDefault="000319E5" w:rsidP="00892900">
            <w:pPr>
              <w:pStyle w:val="afe"/>
            </w:pPr>
            <w:r>
              <w:rPr>
                <w:rFonts w:hint="eastAsia"/>
              </w:rPr>
              <w:t>Description</w:t>
            </w:r>
          </w:p>
        </w:tc>
      </w:tr>
      <w:tr w:rsidR="000319E5" w14:paraId="06991300" w14:textId="70CCA75D" w:rsidTr="00812E29">
        <w:trPr>
          <w:jc w:val="center"/>
        </w:trPr>
        <w:tc>
          <w:tcPr>
            <w:tcW w:w="1497" w:type="pct"/>
          </w:tcPr>
          <w:p w14:paraId="2DAC044B" w14:textId="05354E78" w:rsidR="000319E5" w:rsidRDefault="000319E5" w:rsidP="005B6AF4">
            <w:pPr>
              <w:pStyle w:val="afe"/>
            </w:pPr>
            <w:r w:rsidRPr="00892900">
              <w:t>criterion</w:t>
            </w:r>
          </w:p>
        </w:tc>
        <w:tc>
          <w:tcPr>
            <w:tcW w:w="532" w:type="pct"/>
          </w:tcPr>
          <w:p w14:paraId="5A2CDFF8" w14:textId="6EAA7320" w:rsidR="000319E5" w:rsidRDefault="000319E5" w:rsidP="005B6AF4">
            <w:pPr>
              <w:pStyle w:val="afe"/>
            </w:pPr>
            <w:r>
              <w:t>“gini”</w:t>
            </w:r>
          </w:p>
        </w:tc>
        <w:tc>
          <w:tcPr>
            <w:tcW w:w="2971" w:type="pct"/>
          </w:tcPr>
          <w:p w14:paraId="763D9D75" w14:textId="3C270CB0" w:rsidR="000319E5" w:rsidRDefault="000319E5" w:rsidP="00892900">
            <w:pPr>
              <w:pStyle w:val="afe"/>
            </w:pPr>
            <w:r>
              <w:rPr>
                <w:rFonts w:hint="eastAsia"/>
              </w:rPr>
              <w:t>每个节点选择分枝特征的评判标准</w:t>
            </w:r>
          </w:p>
        </w:tc>
      </w:tr>
      <w:tr w:rsidR="000319E5" w14:paraId="7D949339" w14:textId="34CE8951" w:rsidTr="00812E29">
        <w:trPr>
          <w:jc w:val="center"/>
        </w:trPr>
        <w:tc>
          <w:tcPr>
            <w:tcW w:w="1497" w:type="pct"/>
          </w:tcPr>
          <w:p w14:paraId="397A9BAD" w14:textId="0776A5FA" w:rsidR="000319E5" w:rsidRDefault="000319E5" w:rsidP="005B6AF4">
            <w:pPr>
              <w:pStyle w:val="afe"/>
            </w:pPr>
            <w:r w:rsidRPr="00892900">
              <w:t>splitter</w:t>
            </w:r>
          </w:p>
        </w:tc>
        <w:tc>
          <w:tcPr>
            <w:tcW w:w="532" w:type="pct"/>
          </w:tcPr>
          <w:p w14:paraId="029086EB" w14:textId="408738AD" w:rsidR="000319E5" w:rsidRDefault="000319E5" w:rsidP="005B6AF4">
            <w:pPr>
              <w:pStyle w:val="afe"/>
            </w:pPr>
            <w:r>
              <w:t>“best”</w:t>
            </w:r>
          </w:p>
        </w:tc>
        <w:tc>
          <w:tcPr>
            <w:tcW w:w="2971" w:type="pct"/>
          </w:tcPr>
          <w:p w14:paraId="7276ACFB" w14:textId="32945F7C" w:rsidR="000319E5" w:rsidRDefault="000319E5" w:rsidP="00892900">
            <w:pPr>
              <w:pStyle w:val="afe"/>
            </w:pPr>
            <w:r>
              <w:rPr>
                <w:rFonts w:hint="eastAsia"/>
              </w:rPr>
              <w:t>每个节点分枝的策略</w:t>
            </w:r>
          </w:p>
        </w:tc>
      </w:tr>
      <w:tr w:rsidR="000319E5" w14:paraId="2A94F95A" w14:textId="7FACED15" w:rsidTr="00812E29">
        <w:trPr>
          <w:jc w:val="center"/>
        </w:trPr>
        <w:tc>
          <w:tcPr>
            <w:tcW w:w="1497" w:type="pct"/>
          </w:tcPr>
          <w:p w14:paraId="7B39662A" w14:textId="4FBF69EE" w:rsidR="000319E5" w:rsidRDefault="000319E5" w:rsidP="005B6AF4">
            <w:pPr>
              <w:pStyle w:val="afe"/>
            </w:pPr>
            <w:r w:rsidRPr="00892900">
              <w:t>max_depth</w:t>
            </w:r>
          </w:p>
        </w:tc>
        <w:tc>
          <w:tcPr>
            <w:tcW w:w="532" w:type="pct"/>
          </w:tcPr>
          <w:p w14:paraId="04D64154" w14:textId="61D5F883" w:rsidR="000319E5" w:rsidRDefault="000319E5" w:rsidP="005B6AF4">
            <w:pPr>
              <w:pStyle w:val="afe"/>
            </w:pPr>
            <w:r>
              <w:rPr>
                <w:rFonts w:hint="eastAsia"/>
              </w:rPr>
              <w:t>None</w:t>
            </w:r>
          </w:p>
        </w:tc>
        <w:tc>
          <w:tcPr>
            <w:tcW w:w="2971" w:type="pct"/>
          </w:tcPr>
          <w:p w14:paraId="28102B34" w14:textId="33BFD9C2" w:rsidR="000319E5" w:rsidRDefault="000319E5" w:rsidP="00892900">
            <w:pPr>
              <w:pStyle w:val="afe"/>
            </w:pPr>
            <w:r>
              <w:rPr>
                <w:rFonts w:hint="eastAsia"/>
              </w:rPr>
              <w:t>树的最大深度</w:t>
            </w:r>
          </w:p>
        </w:tc>
      </w:tr>
      <w:tr w:rsidR="000319E5" w14:paraId="53833378" w14:textId="0F562503" w:rsidTr="00812E29">
        <w:trPr>
          <w:jc w:val="center"/>
        </w:trPr>
        <w:tc>
          <w:tcPr>
            <w:tcW w:w="1497" w:type="pct"/>
          </w:tcPr>
          <w:p w14:paraId="302EB043" w14:textId="27B31657" w:rsidR="000319E5" w:rsidRDefault="000319E5" w:rsidP="005B6AF4">
            <w:pPr>
              <w:pStyle w:val="afe"/>
            </w:pPr>
            <w:r w:rsidRPr="00892900">
              <w:t>min_samples_split</w:t>
            </w:r>
          </w:p>
        </w:tc>
        <w:tc>
          <w:tcPr>
            <w:tcW w:w="532" w:type="pct"/>
          </w:tcPr>
          <w:p w14:paraId="72EEF03C" w14:textId="6211B061" w:rsidR="000319E5" w:rsidRDefault="000319E5" w:rsidP="005B6AF4">
            <w:pPr>
              <w:pStyle w:val="afe"/>
            </w:pPr>
            <w:r>
              <w:rPr>
                <w:rFonts w:hint="eastAsia"/>
              </w:rPr>
              <w:t>2</w:t>
            </w:r>
          </w:p>
        </w:tc>
        <w:tc>
          <w:tcPr>
            <w:tcW w:w="2971" w:type="pct"/>
          </w:tcPr>
          <w:p w14:paraId="76D6A3A0" w14:textId="4334EC4E" w:rsidR="000319E5" w:rsidRDefault="000319E5" w:rsidP="00892900">
            <w:pPr>
              <w:pStyle w:val="afe"/>
            </w:pPr>
            <w:r>
              <w:rPr>
                <w:rFonts w:hint="eastAsia"/>
              </w:rPr>
              <w:t>当节点上样本数量小于或等于该值时，不进行分枝</w:t>
            </w:r>
          </w:p>
        </w:tc>
      </w:tr>
      <w:tr w:rsidR="000319E5" w14:paraId="39D20660" w14:textId="23503287" w:rsidTr="00812E29">
        <w:trPr>
          <w:jc w:val="center"/>
        </w:trPr>
        <w:tc>
          <w:tcPr>
            <w:tcW w:w="1497" w:type="pct"/>
          </w:tcPr>
          <w:p w14:paraId="6B5A5E3B" w14:textId="3987249B" w:rsidR="000319E5" w:rsidRDefault="000319E5" w:rsidP="005B6AF4">
            <w:pPr>
              <w:pStyle w:val="afe"/>
            </w:pPr>
            <w:r w:rsidRPr="00892900">
              <w:t>min_samples_leaf</w:t>
            </w:r>
          </w:p>
        </w:tc>
        <w:tc>
          <w:tcPr>
            <w:tcW w:w="532" w:type="pct"/>
          </w:tcPr>
          <w:p w14:paraId="4E70008D" w14:textId="605A45E0" w:rsidR="000319E5" w:rsidRDefault="000319E5" w:rsidP="005B6AF4">
            <w:pPr>
              <w:pStyle w:val="afe"/>
            </w:pPr>
            <w:r>
              <w:rPr>
                <w:rFonts w:hint="eastAsia"/>
              </w:rPr>
              <w:t>1</w:t>
            </w:r>
          </w:p>
        </w:tc>
        <w:tc>
          <w:tcPr>
            <w:tcW w:w="2971" w:type="pct"/>
          </w:tcPr>
          <w:p w14:paraId="56AF3331" w14:textId="089292EF" w:rsidR="000319E5" w:rsidRDefault="000319E5" w:rsidP="00892900">
            <w:pPr>
              <w:pStyle w:val="afe"/>
            </w:pPr>
            <w:r>
              <w:rPr>
                <w:rFonts w:hint="eastAsia"/>
              </w:rPr>
              <w:t>叶节点样本数量最小值</w:t>
            </w:r>
          </w:p>
        </w:tc>
      </w:tr>
      <w:tr w:rsidR="000319E5" w14:paraId="45ED945B" w14:textId="5A7F2662" w:rsidTr="00812E29">
        <w:trPr>
          <w:jc w:val="center"/>
        </w:trPr>
        <w:tc>
          <w:tcPr>
            <w:tcW w:w="1497" w:type="pct"/>
          </w:tcPr>
          <w:p w14:paraId="1B8C2F52" w14:textId="3E7089E9" w:rsidR="000319E5" w:rsidRPr="00892900" w:rsidRDefault="000319E5" w:rsidP="005B6AF4">
            <w:pPr>
              <w:pStyle w:val="afe"/>
            </w:pPr>
            <w:r w:rsidRPr="00892900">
              <w:t>max_leaf_nodes</w:t>
            </w:r>
          </w:p>
        </w:tc>
        <w:tc>
          <w:tcPr>
            <w:tcW w:w="532" w:type="pct"/>
          </w:tcPr>
          <w:p w14:paraId="5A85467A" w14:textId="4E41587E" w:rsidR="000319E5" w:rsidRDefault="000319E5" w:rsidP="005B6AF4">
            <w:pPr>
              <w:pStyle w:val="afe"/>
            </w:pPr>
            <w:r>
              <w:rPr>
                <w:rFonts w:hint="eastAsia"/>
              </w:rPr>
              <w:t>None</w:t>
            </w:r>
          </w:p>
        </w:tc>
        <w:tc>
          <w:tcPr>
            <w:tcW w:w="2971" w:type="pct"/>
          </w:tcPr>
          <w:p w14:paraId="5AF055A4" w14:textId="3F8898D6" w:rsidR="000319E5" w:rsidRDefault="005B6AF4" w:rsidP="00892900">
            <w:pPr>
              <w:pStyle w:val="afe"/>
            </w:pPr>
            <w:r>
              <w:rPr>
                <w:rFonts w:hint="eastAsia"/>
              </w:rPr>
              <w:t>最大叶节点的数量</w:t>
            </w:r>
          </w:p>
        </w:tc>
      </w:tr>
      <w:tr w:rsidR="000319E5" w14:paraId="58A7152C" w14:textId="644B9EF0" w:rsidTr="00812E29">
        <w:trPr>
          <w:jc w:val="center"/>
        </w:trPr>
        <w:tc>
          <w:tcPr>
            <w:tcW w:w="1497" w:type="pct"/>
          </w:tcPr>
          <w:p w14:paraId="217E0E72" w14:textId="73458548" w:rsidR="000319E5" w:rsidRPr="00892900" w:rsidRDefault="000319E5" w:rsidP="005B6AF4">
            <w:pPr>
              <w:pStyle w:val="afe"/>
            </w:pPr>
            <w:r w:rsidRPr="00892900">
              <w:t>min_impurity_split</w:t>
            </w:r>
          </w:p>
        </w:tc>
        <w:tc>
          <w:tcPr>
            <w:tcW w:w="532" w:type="pct"/>
          </w:tcPr>
          <w:p w14:paraId="31F6805C" w14:textId="2F6048C7" w:rsidR="000319E5" w:rsidRDefault="000319E5" w:rsidP="005B6AF4">
            <w:pPr>
              <w:pStyle w:val="afe"/>
            </w:pPr>
            <w:r>
              <w:rPr>
                <w:rFonts w:hint="eastAsia"/>
              </w:rPr>
              <w:t>1e-</w:t>
            </w:r>
            <w:r>
              <w:t>7</w:t>
            </w:r>
          </w:p>
        </w:tc>
        <w:tc>
          <w:tcPr>
            <w:tcW w:w="2971" w:type="pct"/>
          </w:tcPr>
          <w:p w14:paraId="441D3E72" w14:textId="63439BF9" w:rsidR="000319E5" w:rsidRDefault="000319E5" w:rsidP="00892900">
            <w:pPr>
              <w:pStyle w:val="afe"/>
            </w:pPr>
            <w:r>
              <w:rPr>
                <w:rFonts w:hint="eastAsia"/>
              </w:rPr>
              <w:t>当不纯度低于该值时，不继续分枝</w:t>
            </w:r>
          </w:p>
        </w:tc>
      </w:tr>
      <w:tr w:rsidR="000319E5" w14:paraId="5ECB2B66" w14:textId="30F16C6A" w:rsidTr="00812E29">
        <w:trPr>
          <w:jc w:val="center"/>
        </w:trPr>
        <w:tc>
          <w:tcPr>
            <w:tcW w:w="1497" w:type="pct"/>
          </w:tcPr>
          <w:p w14:paraId="33B9E407" w14:textId="28E0F1A3" w:rsidR="000319E5" w:rsidRPr="00892900" w:rsidRDefault="000319E5" w:rsidP="005B6AF4">
            <w:pPr>
              <w:pStyle w:val="afe"/>
            </w:pPr>
            <w:r w:rsidRPr="00892900">
              <w:t>presort</w:t>
            </w:r>
          </w:p>
        </w:tc>
        <w:tc>
          <w:tcPr>
            <w:tcW w:w="532" w:type="pct"/>
          </w:tcPr>
          <w:p w14:paraId="7360AC9E" w14:textId="1BD4C36D" w:rsidR="000319E5" w:rsidRDefault="000319E5" w:rsidP="005B6AF4">
            <w:pPr>
              <w:pStyle w:val="afe"/>
            </w:pPr>
            <w:r>
              <w:rPr>
                <w:rFonts w:hint="eastAsia"/>
              </w:rPr>
              <w:t>False</w:t>
            </w:r>
          </w:p>
        </w:tc>
        <w:tc>
          <w:tcPr>
            <w:tcW w:w="2971" w:type="pct"/>
          </w:tcPr>
          <w:p w14:paraId="38D8DF8C" w14:textId="7D783854" w:rsidR="000319E5" w:rsidRDefault="005B6AF4" w:rsidP="00892900">
            <w:pPr>
              <w:pStyle w:val="afe"/>
            </w:pPr>
            <w:r>
              <w:rPr>
                <w:rFonts w:hint="eastAsia"/>
              </w:rPr>
              <w:t>是否对样本进行预处理（排序）</w:t>
            </w:r>
          </w:p>
        </w:tc>
      </w:tr>
    </w:tbl>
    <w:p w14:paraId="2C1C6B5E" w14:textId="0FE6A372" w:rsidR="00892900" w:rsidRDefault="000319E5" w:rsidP="00C52918">
      <w:pPr>
        <w:pStyle w:val="a2"/>
        <w:ind w:firstLine="480"/>
      </w:pPr>
      <w:r>
        <w:rPr>
          <w:rFonts w:hint="eastAsia"/>
        </w:rPr>
        <w:t>对于</w:t>
      </w:r>
      <w:r>
        <w:t>DT</w:t>
      </w:r>
      <w:r>
        <w:rPr>
          <w:rFonts w:hint="eastAsia"/>
        </w:rPr>
        <w:t>，我们重点关注</w:t>
      </w:r>
      <w:r>
        <w:t>max_depth</w:t>
      </w:r>
      <w:r>
        <w:rPr>
          <w:rFonts w:hint="eastAsia"/>
        </w:rPr>
        <w:t>这个参数，我们测试了不同</w:t>
      </w:r>
      <w:r>
        <w:rPr>
          <w:rFonts w:hint="eastAsia"/>
        </w:rPr>
        <w:t>max_depth</w:t>
      </w:r>
      <w:r>
        <w:rPr>
          <w:rFonts w:hint="eastAsia"/>
        </w:rPr>
        <w:t>时分类器性能，结果如</w:t>
      </w:r>
      <w:r w:rsidR="003249B4">
        <w:fldChar w:fldCharType="begin"/>
      </w:r>
      <w:r w:rsidR="003249B4">
        <w:instrText xml:space="preserve"> </w:instrText>
      </w:r>
      <w:r w:rsidR="003249B4">
        <w:rPr>
          <w:rFonts w:hint="eastAsia"/>
        </w:rPr>
        <w:instrText>REF _Ref482977922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9</w:t>
      </w:r>
      <w:r w:rsidR="003249B4">
        <w:fldChar w:fldCharType="end"/>
      </w:r>
      <w:r>
        <w:rPr>
          <w:rFonts w:hint="eastAsia"/>
        </w:rPr>
        <w:t>所示。当决策树深度过小时，会噪声分类器欠拟合，也就是对数据的特点响应不明显</w:t>
      </w:r>
      <w:r w:rsidR="005B6AF4">
        <w:rPr>
          <w:rFonts w:hint="eastAsia"/>
        </w:rPr>
        <w:t>。</w:t>
      </w:r>
      <w:r>
        <w:rPr>
          <w:rFonts w:hint="eastAsia"/>
        </w:rPr>
        <w:t>当决策树深度</w:t>
      </w:r>
      <w:r w:rsidR="005B6AF4">
        <w:rPr>
          <w:rFonts w:hint="eastAsia"/>
        </w:rPr>
        <w:t>大于</w:t>
      </w:r>
      <w:r w:rsidR="005B6AF4">
        <w:rPr>
          <w:rFonts w:hint="eastAsia"/>
        </w:rPr>
        <w:t>20</w:t>
      </w:r>
      <w:r>
        <w:rPr>
          <w:rFonts w:hint="eastAsia"/>
        </w:rPr>
        <w:t>时</w:t>
      </w:r>
      <w:r w:rsidR="005B6AF4">
        <w:rPr>
          <w:rFonts w:hint="eastAsia"/>
        </w:rPr>
        <w:t>，分类器性能则基本没有大的变化。</w:t>
      </w:r>
      <w:r w:rsidR="008C7ACA">
        <w:rPr>
          <w:rFonts w:hint="eastAsia"/>
        </w:rPr>
        <w:t>当训练数量足够时，</w:t>
      </w:r>
      <w:r w:rsidR="008C7ACA">
        <w:rPr>
          <w:rFonts w:hint="eastAsia"/>
        </w:rPr>
        <w:t>F1 Score</w:t>
      </w:r>
      <w:r w:rsidR="008C7ACA">
        <w:rPr>
          <w:rFonts w:hint="eastAsia"/>
        </w:rPr>
        <w:t>可以达到</w:t>
      </w:r>
      <w:r w:rsidR="008C7ACA">
        <w:rPr>
          <w:rFonts w:hint="eastAsia"/>
        </w:rPr>
        <w:t>98.6%</w:t>
      </w:r>
      <w:r w:rsidR="008C7ACA">
        <w:rPr>
          <w:rFonts w:hint="eastAsia"/>
        </w:rPr>
        <w:t>。</w:t>
      </w:r>
    </w:p>
    <w:p w14:paraId="3A165A18" w14:textId="77777777" w:rsidR="005B6AF4" w:rsidRDefault="005B6AF4" w:rsidP="005B6AF4">
      <w:pPr>
        <w:pStyle w:val="af7"/>
        <w:keepNext/>
        <w:spacing w:before="156"/>
      </w:pPr>
      <w:r w:rsidRPr="000D4F2E">
        <w:drawing>
          <wp:inline distT="0" distB="0" distL="0" distR="0" wp14:anchorId="24176756" wp14:editId="30E41FC4">
            <wp:extent cx="3178800" cy="2246400"/>
            <wp:effectExtent l="0" t="0" r="3175" b="1905"/>
            <wp:docPr id="51" name="图片 51" descr="D:\Downloads\Gra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D:\Downloads\Graph2.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78800" cy="2246400"/>
                    </a:xfrm>
                    <a:prstGeom prst="rect">
                      <a:avLst/>
                    </a:prstGeom>
                    <a:noFill/>
                    <a:ln>
                      <a:noFill/>
                    </a:ln>
                  </pic:spPr>
                </pic:pic>
              </a:graphicData>
            </a:graphic>
          </wp:inline>
        </w:drawing>
      </w:r>
    </w:p>
    <w:p w14:paraId="068B2BAE" w14:textId="6621D64A" w:rsidR="005B6AF4" w:rsidRPr="006E0173" w:rsidRDefault="005B6AF4" w:rsidP="005B6AF4">
      <w:pPr>
        <w:pStyle w:val="aff0"/>
      </w:pPr>
      <w:bookmarkStart w:id="392" w:name="_Ref48297792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9</w:t>
      </w:r>
      <w:r w:rsidR="00CA3B33">
        <w:fldChar w:fldCharType="end"/>
      </w:r>
      <w:bookmarkEnd w:id="392"/>
      <w:r>
        <w:t xml:space="preserve">  </w:t>
      </w:r>
      <w:r>
        <w:rPr>
          <w:rFonts w:hint="eastAsia"/>
        </w:rPr>
        <w:t>DT</w:t>
      </w:r>
      <w:r>
        <w:rPr>
          <w:rFonts w:hint="eastAsia"/>
        </w:rPr>
        <w:t>深度对分类器性能的影响</w:t>
      </w:r>
    </w:p>
    <w:p w14:paraId="07764FD0" w14:textId="41A75D2F" w:rsidR="005B6AF4" w:rsidRDefault="005B6AF4" w:rsidP="00C52918">
      <w:pPr>
        <w:pStyle w:val="a2"/>
        <w:ind w:firstLine="480"/>
      </w:pPr>
      <w:r>
        <w:rPr>
          <w:rFonts w:hint="eastAsia"/>
        </w:rPr>
        <w:lastRenderedPageBreak/>
        <w:t>对于</w:t>
      </w:r>
      <w:r>
        <w:rPr>
          <w:rFonts w:hint="eastAsia"/>
        </w:rPr>
        <w:t>RF</w:t>
      </w:r>
      <w:r>
        <w:rPr>
          <w:rFonts w:hint="eastAsia"/>
        </w:rPr>
        <w:t>，我们重点关注</w:t>
      </w:r>
      <w:r w:rsidRPr="005B6AF4">
        <w:t>n_estimators</w:t>
      </w:r>
      <w:r>
        <w:rPr>
          <w:rFonts w:hint="eastAsia"/>
        </w:rPr>
        <w:t>这个参数</w:t>
      </w:r>
      <w:r w:rsidR="000D4EFD">
        <w:rPr>
          <w:rFonts w:hint="eastAsia"/>
        </w:rPr>
        <w:t>，这个参数</w:t>
      </w:r>
      <w:r>
        <w:rPr>
          <w:rFonts w:hint="eastAsia"/>
        </w:rPr>
        <w:t>用于调节随机森林中决策树的数量</w:t>
      </w:r>
      <w:r w:rsidR="000D4EFD">
        <w:rPr>
          <w:rFonts w:hint="eastAsia"/>
        </w:rPr>
        <w:t>。</w:t>
      </w:r>
      <w:r>
        <w:rPr>
          <w:rFonts w:hint="eastAsia"/>
        </w:rPr>
        <w:t>通常情况下，决策树数量越多，也就是“集思广益”的程度越高，分类器性能也就越好。具体的测试结果如</w:t>
      </w:r>
      <w:r w:rsidR="003249B4">
        <w:fldChar w:fldCharType="begin"/>
      </w:r>
      <w:r w:rsidR="003249B4">
        <w:instrText xml:space="preserve"> </w:instrText>
      </w:r>
      <w:r w:rsidR="003249B4">
        <w:rPr>
          <w:rFonts w:hint="eastAsia"/>
        </w:rPr>
        <w:instrText>REF _Ref482967565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10</w:t>
      </w:r>
      <w:r w:rsidR="003249B4">
        <w:fldChar w:fldCharType="end"/>
      </w:r>
      <w:r>
        <w:rPr>
          <w:rFonts w:hint="eastAsia"/>
        </w:rPr>
        <w:t>所示。当</w:t>
      </w:r>
      <w:r>
        <w:rPr>
          <w:rFonts w:hint="eastAsia"/>
        </w:rPr>
        <w:t>RF</w:t>
      </w:r>
      <w:r>
        <w:rPr>
          <w:rFonts w:hint="eastAsia"/>
        </w:rPr>
        <w:t>的决策树数量达到</w:t>
      </w:r>
      <w:r>
        <w:rPr>
          <w:rFonts w:hint="eastAsia"/>
        </w:rPr>
        <w:t>20</w:t>
      </w:r>
      <w:r>
        <w:rPr>
          <w:rFonts w:hint="eastAsia"/>
        </w:rPr>
        <w:t>时，性能就已经足够好，当决策树数量进一步增加时，性能有所增加，但不明显。</w:t>
      </w:r>
    </w:p>
    <w:p w14:paraId="4C17FE53" w14:textId="77777777" w:rsidR="00BB0304" w:rsidRDefault="00BB0304" w:rsidP="005B6AF4">
      <w:pPr>
        <w:pStyle w:val="af7"/>
        <w:keepNext/>
        <w:spacing w:before="156"/>
      </w:pPr>
      <w:r w:rsidRPr="00BB0304">
        <w:drawing>
          <wp:inline distT="0" distB="0" distL="0" distR="0" wp14:anchorId="744B0F40" wp14:editId="128D473F">
            <wp:extent cx="3225600" cy="2278800"/>
            <wp:effectExtent l="0" t="0" r="0" b="7620"/>
            <wp:docPr id="21" name="图片 21" descr="C:\Users\Jiang\Desktop\测试结果\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iang\Desktop\测试结果\rf.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25600" cy="2278800"/>
                    </a:xfrm>
                    <a:prstGeom prst="rect">
                      <a:avLst/>
                    </a:prstGeom>
                    <a:noFill/>
                    <a:ln>
                      <a:noFill/>
                    </a:ln>
                  </pic:spPr>
                </pic:pic>
              </a:graphicData>
            </a:graphic>
          </wp:inline>
        </w:drawing>
      </w:r>
    </w:p>
    <w:p w14:paraId="660375EB" w14:textId="0AA179D3" w:rsidR="00BB0304" w:rsidRDefault="00BB0304" w:rsidP="005B6AF4">
      <w:pPr>
        <w:pStyle w:val="aff0"/>
      </w:pPr>
      <w:bookmarkStart w:id="393" w:name="_Ref482967565"/>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10</w:t>
      </w:r>
      <w:r w:rsidR="00CA3B33">
        <w:fldChar w:fldCharType="end"/>
      </w:r>
      <w:bookmarkEnd w:id="393"/>
      <w:r>
        <w:t xml:space="preserve">  </w:t>
      </w:r>
      <w:r w:rsidR="000D4F2E">
        <w:rPr>
          <w:rFonts w:hint="eastAsia"/>
        </w:rPr>
        <w:t>RF</w:t>
      </w:r>
      <w:r>
        <w:rPr>
          <w:rFonts w:hint="eastAsia"/>
        </w:rPr>
        <w:t>决策树数量对</w:t>
      </w:r>
      <w:r w:rsidR="000D4F2E">
        <w:rPr>
          <w:rFonts w:hint="eastAsia"/>
        </w:rPr>
        <w:t>分类器性能</w:t>
      </w:r>
      <w:r>
        <w:rPr>
          <w:rFonts w:hint="eastAsia"/>
        </w:rPr>
        <w:t>的影响</w:t>
      </w:r>
    </w:p>
    <w:p w14:paraId="1DB49D84" w14:textId="7C752090" w:rsidR="001C4C31" w:rsidRDefault="005B6AF4" w:rsidP="00DF7AA5">
      <w:pPr>
        <w:pStyle w:val="a2"/>
        <w:ind w:firstLine="480"/>
      </w:pPr>
      <w:r>
        <w:rPr>
          <w:rFonts w:hint="eastAsia"/>
        </w:rPr>
        <w:t>对于</w:t>
      </w:r>
      <w:r>
        <w:rPr>
          <w:rFonts w:hint="eastAsia"/>
        </w:rPr>
        <w:t>GBDT</w:t>
      </w:r>
      <w:r>
        <w:rPr>
          <w:rFonts w:hint="eastAsia"/>
        </w:rPr>
        <w:t>，我们同样重点关注</w:t>
      </w:r>
      <w:r w:rsidRPr="005B6AF4">
        <w:t>n_estimators</w:t>
      </w:r>
      <w:r w:rsidR="000D4EFD">
        <w:rPr>
          <w:rFonts w:hint="eastAsia"/>
        </w:rPr>
        <w:t>这个参数</w:t>
      </w:r>
      <w:r>
        <w:rPr>
          <w:rFonts w:hint="eastAsia"/>
        </w:rPr>
        <w:t>，</w:t>
      </w:r>
      <w:r w:rsidR="000D4EFD">
        <w:rPr>
          <w:rFonts w:hint="eastAsia"/>
        </w:rPr>
        <w:t>这个参数调节的是</w:t>
      </w:r>
      <w:r w:rsidR="000D4EFD">
        <w:rPr>
          <w:rFonts w:hint="eastAsia"/>
        </w:rPr>
        <w:t>Gradient</w:t>
      </w:r>
      <w:r w:rsidR="000D4EFD">
        <w:t xml:space="preserve"> </w:t>
      </w:r>
      <w:r w:rsidR="000D4EFD">
        <w:rPr>
          <w:rFonts w:hint="eastAsia"/>
        </w:rPr>
        <w:t>Boost</w:t>
      </w:r>
      <w:r w:rsidR="000D4EFD">
        <w:rPr>
          <w:rFonts w:hint="eastAsia"/>
        </w:rPr>
        <w:t>迭代的次数。通常情况下，迭代次数越多，分类器性能越好。具体测试结果如</w:t>
      </w:r>
      <w:r w:rsidR="003249B4">
        <w:fldChar w:fldCharType="begin"/>
      </w:r>
      <w:r w:rsidR="003249B4">
        <w:instrText xml:space="preserve"> </w:instrText>
      </w:r>
      <w:r w:rsidR="003249B4">
        <w:rPr>
          <w:rFonts w:hint="eastAsia"/>
        </w:rPr>
        <w:instrText>REF _Ref482966320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11</w:t>
      </w:r>
      <w:r w:rsidR="003249B4">
        <w:fldChar w:fldCharType="end"/>
      </w:r>
      <w:r>
        <w:rPr>
          <w:rFonts w:hint="eastAsia"/>
        </w:rPr>
        <w:t>所示。可以看出，</w:t>
      </w:r>
      <w:r w:rsidR="000D4EFD">
        <w:rPr>
          <w:rFonts w:hint="eastAsia"/>
        </w:rPr>
        <w:t>只有当迭代次数大于</w:t>
      </w:r>
      <w:r w:rsidR="000D4EFD">
        <w:rPr>
          <w:rFonts w:hint="eastAsia"/>
        </w:rPr>
        <w:t>100</w:t>
      </w:r>
      <w:r w:rsidR="000D4EFD">
        <w:rPr>
          <w:rFonts w:hint="eastAsia"/>
        </w:rPr>
        <w:t>，分类器性能才能达到最优。</w:t>
      </w:r>
    </w:p>
    <w:p w14:paraId="187177DA" w14:textId="77777777" w:rsidR="000D4F2E" w:rsidRDefault="000D4F2E" w:rsidP="005B6AF4">
      <w:pPr>
        <w:pStyle w:val="af7"/>
        <w:keepNext/>
        <w:spacing w:before="156"/>
      </w:pPr>
      <w:r w:rsidRPr="000D4F2E">
        <w:drawing>
          <wp:inline distT="0" distB="0" distL="0" distR="0" wp14:anchorId="48EB8079" wp14:editId="0D60FCEB">
            <wp:extent cx="3229200" cy="2282400"/>
            <wp:effectExtent l="0" t="0" r="0" b="3810"/>
            <wp:docPr id="53" name="图片 53" descr="D:\Downloads\Grap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D:\Downloads\Graph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29200" cy="2282400"/>
                    </a:xfrm>
                    <a:prstGeom prst="rect">
                      <a:avLst/>
                    </a:prstGeom>
                    <a:noFill/>
                    <a:ln>
                      <a:noFill/>
                    </a:ln>
                  </pic:spPr>
                </pic:pic>
              </a:graphicData>
            </a:graphic>
          </wp:inline>
        </w:drawing>
      </w:r>
    </w:p>
    <w:p w14:paraId="13B34DC8" w14:textId="0A8A93B0" w:rsidR="000D4F2E" w:rsidRDefault="000D4F2E" w:rsidP="005B6AF4">
      <w:pPr>
        <w:pStyle w:val="aff0"/>
      </w:pPr>
      <w:bookmarkStart w:id="394" w:name="_Ref482966320"/>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11</w:t>
      </w:r>
      <w:r w:rsidR="00CA3B33">
        <w:fldChar w:fldCharType="end"/>
      </w:r>
      <w:bookmarkEnd w:id="394"/>
      <w:r>
        <w:t xml:space="preserve">  GBDT</w:t>
      </w:r>
      <w:r>
        <w:rPr>
          <w:rFonts w:hint="eastAsia"/>
        </w:rPr>
        <w:t>迭代次数对分类器性能的影响</w:t>
      </w:r>
    </w:p>
    <w:p w14:paraId="7A89319C" w14:textId="57928BB3" w:rsidR="00DF7AA5" w:rsidRPr="00DF7AA5" w:rsidRDefault="00DF7AA5" w:rsidP="00DF7AA5">
      <w:pPr>
        <w:pStyle w:val="a2"/>
        <w:ind w:firstLine="480"/>
      </w:pPr>
      <w:r>
        <w:rPr>
          <w:rFonts w:hint="eastAsia"/>
        </w:rPr>
        <w:t>尽管在本例中</w:t>
      </w:r>
      <w:r w:rsidR="008C7ACA">
        <w:rPr>
          <w:rFonts w:hint="eastAsia"/>
        </w:rPr>
        <w:t>，</w:t>
      </w:r>
      <w:r w:rsidR="008C7ACA">
        <w:rPr>
          <w:rFonts w:hint="eastAsia"/>
        </w:rPr>
        <w:t>DT</w:t>
      </w:r>
      <w:r w:rsidR="008C7ACA">
        <w:rPr>
          <w:rFonts w:hint="eastAsia"/>
        </w:rPr>
        <w:t>也能够取得比较好的测试结果，但这是由于仿真模型较为简单。在实际应用中，</w:t>
      </w:r>
      <w:r w:rsidR="008C7ACA">
        <w:rPr>
          <w:rFonts w:hint="eastAsia"/>
        </w:rPr>
        <w:t>DT</w:t>
      </w:r>
      <w:r w:rsidR="008C7ACA">
        <w:rPr>
          <w:rFonts w:hint="eastAsia"/>
        </w:rPr>
        <w:t>受到的限制较大，不如</w:t>
      </w:r>
      <w:r w:rsidR="008C7ACA">
        <w:rPr>
          <w:rFonts w:hint="eastAsia"/>
        </w:rPr>
        <w:t>RF</w:t>
      </w:r>
      <w:r w:rsidR="008C7ACA">
        <w:rPr>
          <w:rFonts w:hint="eastAsia"/>
        </w:rPr>
        <w:t>和</w:t>
      </w:r>
      <w:r w:rsidR="008C7ACA">
        <w:rPr>
          <w:rFonts w:hint="eastAsia"/>
        </w:rPr>
        <w:t>GBDT</w:t>
      </w:r>
      <w:r w:rsidR="008C7ACA">
        <w:rPr>
          <w:rFonts w:hint="eastAsia"/>
        </w:rPr>
        <w:t>应用范围广。所以我们主要还是考虑</w:t>
      </w:r>
      <w:r w:rsidR="008C7ACA">
        <w:rPr>
          <w:rFonts w:hint="eastAsia"/>
        </w:rPr>
        <w:t>RF</w:t>
      </w:r>
      <w:r w:rsidR="008C7ACA">
        <w:rPr>
          <w:rFonts w:hint="eastAsia"/>
        </w:rPr>
        <w:t>和</w:t>
      </w:r>
      <w:r w:rsidR="008C7ACA">
        <w:rPr>
          <w:rFonts w:hint="eastAsia"/>
        </w:rPr>
        <w:t>GBDT</w:t>
      </w:r>
      <w:r w:rsidR="008C7ACA">
        <w:rPr>
          <w:rFonts w:hint="eastAsia"/>
        </w:rPr>
        <w:t>。</w:t>
      </w:r>
      <w:r w:rsidR="008C7ACA">
        <w:t>RF</w:t>
      </w:r>
      <w:r w:rsidR="008C7ACA">
        <w:rPr>
          <w:rFonts w:hint="eastAsia"/>
        </w:rPr>
        <w:t>与</w:t>
      </w:r>
      <w:r w:rsidR="008C7ACA">
        <w:rPr>
          <w:rFonts w:hint="eastAsia"/>
        </w:rPr>
        <w:t>GBDT</w:t>
      </w:r>
      <w:r w:rsidR="008C7ACA">
        <w:rPr>
          <w:rFonts w:hint="eastAsia"/>
        </w:rPr>
        <w:t>相比，使用较少的决策树数</w:t>
      </w:r>
      <w:r w:rsidR="008C7ACA">
        <w:rPr>
          <w:rFonts w:hint="eastAsia"/>
        </w:rPr>
        <w:lastRenderedPageBreak/>
        <w:t>量（</w:t>
      </w:r>
      <w:r w:rsidR="008C7ACA">
        <w:rPr>
          <w:rFonts w:hint="eastAsia"/>
        </w:rPr>
        <w:t>40</w:t>
      </w:r>
      <w:r w:rsidR="008C7ACA">
        <w:rPr>
          <w:rFonts w:hint="eastAsia"/>
        </w:rPr>
        <w:t>）就可以取得比较理想的性能，而</w:t>
      </w:r>
      <w:r w:rsidR="008C7ACA">
        <w:rPr>
          <w:rFonts w:hint="eastAsia"/>
        </w:rPr>
        <w:t>GBDT</w:t>
      </w:r>
      <w:r w:rsidR="008C7ACA">
        <w:rPr>
          <w:rFonts w:hint="eastAsia"/>
        </w:rPr>
        <w:t>则需要使用</w:t>
      </w:r>
      <w:r w:rsidR="008C7ACA">
        <w:rPr>
          <w:rFonts w:hint="eastAsia"/>
        </w:rPr>
        <w:t>100</w:t>
      </w:r>
      <w:r w:rsidR="008C7ACA">
        <w:rPr>
          <w:rFonts w:hint="eastAsia"/>
        </w:rPr>
        <w:t>个决策树（迭代</w:t>
      </w:r>
      <w:r w:rsidR="008C7ACA">
        <w:rPr>
          <w:rFonts w:hint="eastAsia"/>
        </w:rPr>
        <w:t>100</w:t>
      </w:r>
      <w:r w:rsidR="008C7ACA">
        <w:rPr>
          <w:rFonts w:hint="eastAsia"/>
        </w:rPr>
        <w:t>次）才能取得较为理想的结果。另一方面，</w:t>
      </w:r>
      <w:r w:rsidR="008C7ACA">
        <w:rPr>
          <w:rFonts w:hint="eastAsia"/>
        </w:rPr>
        <w:t>RF</w:t>
      </w:r>
      <w:r w:rsidR="008C7ACA">
        <w:rPr>
          <w:rFonts w:hint="eastAsia"/>
        </w:rPr>
        <w:t>的决策树是强分类器，树的节点较多，在本例中约为</w:t>
      </w:r>
      <w:r w:rsidR="007F5227">
        <w:rPr>
          <w:rFonts w:hint="eastAsia"/>
        </w:rPr>
        <w:t>900</w:t>
      </w:r>
      <w:r w:rsidR="008C7ACA">
        <w:rPr>
          <w:rFonts w:hint="eastAsia"/>
        </w:rPr>
        <w:t>个；而</w:t>
      </w:r>
      <w:r w:rsidR="008C7ACA">
        <w:rPr>
          <w:rFonts w:hint="eastAsia"/>
        </w:rPr>
        <w:t>GB</w:t>
      </w:r>
      <w:r w:rsidR="008C7ACA">
        <w:t>DT</w:t>
      </w:r>
      <w:r w:rsidR="008C7ACA">
        <w:rPr>
          <w:rFonts w:hint="eastAsia"/>
        </w:rPr>
        <w:t>的决策树是弱分类器，树</w:t>
      </w:r>
      <w:r w:rsidR="005F39ED">
        <w:rPr>
          <w:rFonts w:hint="eastAsia"/>
        </w:rPr>
        <w:t>的</w:t>
      </w:r>
      <w:r w:rsidR="008C7ACA">
        <w:rPr>
          <w:rFonts w:hint="eastAsia"/>
        </w:rPr>
        <w:t>节点很少，在本例中约为</w:t>
      </w:r>
      <w:r w:rsidR="00514D21">
        <w:rPr>
          <w:rFonts w:hint="eastAsia"/>
        </w:rPr>
        <w:t>15</w:t>
      </w:r>
      <w:r w:rsidR="008C7ACA">
        <w:rPr>
          <w:rFonts w:hint="eastAsia"/>
        </w:rPr>
        <w:t>个。</w:t>
      </w:r>
    </w:p>
    <w:p w14:paraId="453F86AF" w14:textId="0BA3EA48" w:rsidR="00731556" w:rsidRDefault="00A05CC4" w:rsidP="00731556">
      <w:pPr>
        <w:pStyle w:val="3"/>
        <w:spacing w:before="156" w:after="156"/>
      </w:pPr>
      <w:bookmarkStart w:id="395" w:name="_Toc476562975"/>
      <w:bookmarkStart w:id="396" w:name="_Toc484419152"/>
      <w:r>
        <w:t>硬件</w:t>
      </w:r>
      <w:r w:rsidR="00731556">
        <w:t>FPGA</w:t>
      </w:r>
      <w:r w:rsidR="00731556">
        <w:rPr>
          <w:rFonts w:hint="eastAsia"/>
        </w:rPr>
        <w:t>平台</w:t>
      </w:r>
      <w:r>
        <w:rPr>
          <w:rFonts w:hint="eastAsia"/>
        </w:rPr>
        <w:t>评估</w:t>
      </w:r>
      <w:bookmarkEnd w:id="395"/>
      <w:bookmarkEnd w:id="396"/>
    </w:p>
    <w:p w14:paraId="2CEA0CD3" w14:textId="7A469D6F" w:rsidR="007E428D" w:rsidRDefault="007E428D" w:rsidP="007E428D">
      <w:pPr>
        <w:pStyle w:val="4"/>
        <w:spacing w:before="156" w:after="156"/>
      </w:pPr>
      <w:r>
        <w:rPr>
          <w:rFonts w:hint="eastAsia"/>
        </w:rPr>
        <w:t>测试集和模型参数</w:t>
      </w:r>
    </w:p>
    <w:p w14:paraId="47B3D37D" w14:textId="77777777" w:rsidR="001C4C31" w:rsidRDefault="00880817" w:rsidP="001C4C31">
      <w:pPr>
        <w:pStyle w:val="a2"/>
        <w:ind w:firstLine="480"/>
      </w:pPr>
      <w:r>
        <w:rPr>
          <w:rFonts w:hint="eastAsia"/>
        </w:rPr>
        <w:t>在本论文中我们不考虑使用</w:t>
      </w:r>
      <w:r>
        <w:rPr>
          <w:rFonts w:hint="eastAsia"/>
        </w:rPr>
        <w:t>FPGA</w:t>
      </w:r>
      <w:r>
        <w:rPr>
          <w:rFonts w:hint="eastAsia"/>
        </w:rPr>
        <w:t>进行分类器的</w:t>
      </w:r>
      <w:r w:rsidR="001C4C31">
        <w:rPr>
          <w:rFonts w:hint="eastAsia"/>
        </w:rPr>
        <w:t>协同</w:t>
      </w:r>
      <w:r>
        <w:rPr>
          <w:rFonts w:hint="eastAsia"/>
        </w:rPr>
        <w:t>训练。我们在</w:t>
      </w:r>
      <w:r>
        <w:rPr>
          <w:rFonts w:hint="eastAsia"/>
        </w:rPr>
        <w:t>PC</w:t>
      </w:r>
      <w:r w:rsidR="001C4C31">
        <w:rPr>
          <w:rFonts w:hint="eastAsia"/>
        </w:rPr>
        <w:t>平台进行训练，</w:t>
      </w:r>
      <w:r>
        <w:rPr>
          <w:rFonts w:hint="eastAsia"/>
        </w:rPr>
        <w:t>将训练好的分类器的参数导出，用于配置</w:t>
      </w:r>
      <w:r>
        <w:rPr>
          <w:rFonts w:hint="eastAsia"/>
        </w:rPr>
        <w:t>FPGA</w:t>
      </w:r>
      <w:r w:rsidR="001C4C31">
        <w:rPr>
          <w:rFonts w:hint="eastAsia"/>
        </w:rPr>
        <w:t>里分类器模型，配置好之后就可以</w:t>
      </w:r>
      <w:r>
        <w:rPr>
          <w:rFonts w:hint="eastAsia"/>
        </w:rPr>
        <w:t>使用</w:t>
      </w:r>
      <w:r>
        <w:rPr>
          <w:rFonts w:hint="eastAsia"/>
        </w:rPr>
        <w:t>FPGA</w:t>
      </w:r>
      <w:r>
        <w:rPr>
          <w:rFonts w:hint="eastAsia"/>
        </w:rPr>
        <w:t>的分类器进行数据分类。</w:t>
      </w:r>
      <w:r w:rsidR="00D17DE9">
        <w:rPr>
          <w:rFonts w:hint="eastAsia"/>
        </w:rPr>
        <w:t>在</w:t>
      </w:r>
      <w:r w:rsidR="00D17DE9">
        <w:rPr>
          <w:rFonts w:hint="eastAsia"/>
        </w:rPr>
        <w:t>FPGA</w:t>
      </w:r>
      <w:r w:rsidR="00D17DE9">
        <w:rPr>
          <w:rFonts w:hint="eastAsia"/>
        </w:rPr>
        <w:t>里实现随机森林，对于当前验证来说，我们采用的是简单的</w:t>
      </w:r>
      <w:r w:rsidR="00D17DE9">
        <w:rPr>
          <w:rFonts w:hint="eastAsia"/>
        </w:rPr>
        <w:t>RAM</w:t>
      </w:r>
      <w:r w:rsidR="00D17DE9">
        <w:rPr>
          <w:rFonts w:hint="eastAsia"/>
        </w:rPr>
        <w:t>方法。</w:t>
      </w:r>
    </w:p>
    <w:p w14:paraId="2F0AA7BE" w14:textId="58C53DF9" w:rsidR="00D17DE9" w:rsidRDefault="00D17DE9" w:rsidP="001C4C31">
      <w:pPr>
        <w:pStyle w:val="a2"/>
        <w:ind w:firstLine="480"/>
      </w:pPr>
      <w:r>
        <w:rPr>
          <w:rFonts w:hint="eastAsia"/>
        </w:rPr>
        <w:t>首先使用</w:t>
      </w:r>
      <w:r>
        <w:rPr>
          <w:rFonts w:hint="eastAsia"/>
        </w:rPr>
        <w:t>Python</w:t>
      </w:r>
      <w:r>
        <w:rPr>
          <w:rFonts w:hint="eastAsia"/>
        </w:rPr>
        <w:t>平台生成数据集，然后使用</w:t>
      </w:r>
      <w:r>
        <w:rPr>
          <w:rFonts w:hint="eastAsia"/>
        </w:rPr>
        <w:t>sc</w:t>
      </w:r>
      <w:r>
        <w:t>ikit-learn</w:t>
      </w:r>
      <w:r>
        <w:rPr>
          <w:rFonts w:hint="eastAsia"/>
        </w:rPr>
        <w:t>工具对数据集进行处理，分为训练集</w:t>
      </w:r>
      <w:r>
        <w:rPr>
          <w:rFonts w:hint="eastAsia"/>
        </w:rPr>
        <w:t>S</w:t>
      </w:r>
      <w:r>
        <w:rPr>
          <w:rFonts w:hint="eastAsia"/>
        </w:rPr>
        <w:t>和测试集</w:t>
      </w:r>
      <w:r>
        <w:rPr>
          <w:rFonts w:hint="eastAsia"/>
        </w:rPr>
        <w:t>T</w:t>
      </w:r>
      <w:r>
        <w:rPr>
          <w:rFonts w:hint="eastAsia"/>
        </w:rPr>
        <w:t>。训练集用于随机森林的训练，测试集用于</w:t>
      </w:r>
      <w:r w:rsidR="00880817">
        <w:rPr>
          <w:rFonts w:hint="eastAsia"/>
        </w:rPr>
        <w:t>分类</w:t>
      </w:r>
      <w:r>
        <w:rPr>
          <w:rFonts w:hint="eastAsia"/>
        </w:rPr>
        <w:t>器的测试。</w:t>
      </w:r>
      <w:r w:rsidR="00E34119">
        <w:rPr>
          <w:rFonts w:hint="eastAsia"/>
        </w:rPr>
        <w:t>我们将测试集</w:t>
      </w:r>
      <w:r w:rsidR="00E34119">
        <w:rPr>
          <w:rFonts w:hint="eastAsia"/>
        </w:rPr>
        <w:t>T</w:t>
      </w:r>
      <w:r w:rsidR="00E34119">
        <w:rPr>
          <w:rFonts w:hint="eastAsia"/>
        </w:rPr>
        <w:t>和训练好的分类器</w:t>
      </w:r>
      <w:r w:rsidR="00880817">
        <w:rPr>
          <w:rFonts w:hint="eastAsia"/>
        </w:rPr>
        <w:t>参数</w:t>
      </w:r>
      <w:r w:rsidR="00E34119">
        <w:rPr>
          <w:rFonts w:hint="eastAsia"/>
        </w:rPr>
        <w:t>导出。</w:t>
      </w:r>
    </w:p>
    <w:p w14:paraId="4A8D471E" w14:textId="4410A0B2" w:rsidR="00E34119" w:rsidRDefault="00E34119" w:rsidP="00C52918">
      <w:pPr>
        <w:pStyle w:val="a2"/>
        <w:ind w:firstLine="480"/>
      </w:pPr>
      <w:r>
        <w:rPr>
          <w:rFonts w:hint="eastAsia"/>
        </w:rPr>
        <w:t>在</w:t>
      </w:r>
      <w:r>
        <w:rPr>
          <w:rFonts w:hint="eastAsia"/>
        </w:rPr>
        <w:t>sci</w:t>
      </w:r>
      <w:r>
        <w:t>kit-learn</w:t>
      </w:r>
      <w:r>
        <w:rPr>
          <w:rFonts w:hint="eastAsia"/>
        </w:rPr>
        <w:t>中，</w:t>
      </w:r>
      <w:r w:rsidR="00EB6E7E">
        <w:rPr>
          <w:rFonts w:hint="eastAsia"/>
        </w:rPr>
        <w:t>使用下面代码即可生成一个随机森林的模型。自定义的参数为随机森林中决策树的数量为</w:t>
      </w:r>
      <w:r w:rsidR="00EB6E7E" w:rsidRPr="00EB6E7E">
        <w:t>n_estimators</w:t>
      </w:r>
      <w:r w:rsidR="00EB6E7E">
        <w:rPr>
          <w:rFonts w:hint="eastAsia"/>
        </w:rPr>
        <w:t>=</w:t>
      </w:r>
      <w:r w:rsidR="00ED0F0D">
        <w:rPr>
          <w:rFonts w:hint="eastAsia"/>
        </w:rPr>
        <w:t>32</w:t>
      </w:r>
      <w:r w:rsidR="00EB6E7E">
        <w:rPr>
          <w:rFonts w:hint="eastAsia"/>
        </w:rPr>
        <w:t>。</w:t>
      </w:r>
    </w:p>
    <w:p w14:paraId="4E783F45" w14:textId="77777777" w:rsidR="00EB6E7E" w:rsidRPr="00EB6E7E" w:rsidRDefault="00EB6E7E" w:rsidP="00EB6E7E">
      <w:pPr>
        <w:pStyle w:val="afc"/>
        <w:ind w:left="480" w:right="480"/>
      </w:pPr>
      <w:r w:rsidRPr="00EB6E7E">
        <w:t>def random_forest_classifier(train_x, train_y):</w:t>
      </w:r>
    </w:p>
    <w:p w14:paraId="7620225D" w14:textId="0CA93B28" w:rsidR="00EB6E7E" w:rsidRPr="00EB6E7E" w:rsidRDefault="00EB6E7E" w:rsidP="00323803">
      <w:pPr>
        <w:pStyle w:val="afc"/>
        <w:ind w:left="480" w:right="480" w:firstLine="420"/>
      </w:pPr>
      <w:r w:rsidRPr="00EB6E7E">
        <w:t>from sklearn.ensemble import RandomForestClassifier</w:t>
      </w:r>
    </w:p>
    <w:p w14:paraId="49D343FE" w14:textId="544763BC" w:rsidR="00EB6E7E" w:rsidRPr="00EB6E7E" w:rsidRDefault="00EB6E7E" w:rsidP="00323803">
      <w:pPr>
        <w:pStyle w:val="afc"/>
        <w:ind w:left="480" w:right="480" w:firstLine="420"/>
      </w:pPr>
      <w:r w:rsidRPr="00EB6E7E">
        <w:t>model = RandomForestClassifier(n_estimators=</w:t>
      </w:r>
      <w:r w:rsidRPr="00EB6E7E">
        <w:rPr>
          <w:color w:val="800000"/>
        </w:rPr>
        <w:t>100</w:t>
      </w:r>
      <w:r w:rsidRPr="00EB6E7E">
        <w:t>)</w:t>
      </w:r>
    </w:p>
    <w:p w14:paraId="48E44B01" w14:textId="20867ACF" w:rsidR="00EB6E7E" w:rsidRPr="00EB6E7E" w:rsidRDefault="00EB6E7E" w:rsidP="00323803">
      <w:pPr>
        <w:pStyle w:val="afc"/>
        <w:ind w:left="480" w:right="480" w:firstLine="420"/>
      </w:pPr>
      <w:r w:rsidRPr="00EB6E7E">
        <w:t>model.fit(train_x, train_y)</w:t>
      </w:r>
    </w:p>
    <w:p w14:paraId="58E4F34F" w14:textId="62222DE4" w:rsidR="00731556" w:rsidRPr="00EB6E7E" w:rsidRDefault="00EB6E7E" w:rsidP="00323803">
      <w:pPr>
        <w:pStyle w:val="afc"/>
        <w:ind w:left="480" w:right="480" w:firstLine="420"/>
      </w:pPr>
      <w:r w:rsidRPr="00EB6E7E">
        <w:t>return model</w:t>
      </w:r>
    </w:p>
    <w:p w14:paraId="3A545B77" w14:textId="0F438D23" w:rsidR="00EB6E7E" w:rsidRPr="00981A9D" w:rsidRDefault="00EB6E7E" w:rsidP="00C52918">
      <w:pPr>
        <w:pStyle w:val="a2"/>
        <w:ind w:firstLine="480"/>
      </w:pPr>
      <w:r w:rsidRPr="00981A9D">
        <w:rPr>
          <w:rFonts w:hint="eastAsia"/>
        </w:rPr>
        <w:t>然后使用下面代码将生成的随机森林模型中的决策树导出，导出到</w:t>
      </w:r>
      <w:r w:rsidRPr="00981A9D">
        <w:rPr>
          <w:rFonts w:hint="eastAsia"/>
        </w:rPr>
        <w:t>dot</w:t>
      </w:r>
      <w:r w:rsidRPr="00981A9D">
        <w:rPr>
          <w:rFonts w:hint="eastAsia"/>
        </w:rPr>
        <w:t>文件。</w:t>
      </w:r>
      <w:r w:rsidRPr="00981A9D">
        <w:rPr>
          <w:rFonts w:hint="eastAsia"/>
        </w:rPr>
        <w:t>dot</w:t>
      </w:r>
      <w:r w:rsidRPr="00981A9D">
        <w:rPr>
          <w:rFonts w:hint="eastAsia"/>
        </w:rPr>
        <w:t>文件记录了每一个树节点以及节点之间的连接关系。</w:t>
      </w:r>
    </w:p>
    <w:p w14:paraId="0E97DA80" w14:textId="0BCB4B01" w:rsidR="00EB6E7E" w:rsidRDefault="00EB6E7E" w:rsidP="00EB6E7E">
      <w:pPr>
        <w:pStyle w:val="afc"/>
        <w:ind w:left="480" w:right="480"/>
      </w:pPr>
      <w:r>
        <w:t>for tree_in_forest in model.estimators_:</w:t>
      </w:r>
    </w:p>
    <w:p w14:paraId="72A606B6" w14:textId="11091D0A" w:rsidR="00EB6E7E" w:rsidRDefault="00EB6E7E" w:rsidP="00323803">
      <w:pPr>
        <w:pStyle w:val="afc"/>
        <w:ind w:left="480" w:right="480" w:firstLine="420"/>
      </w:pPr>
      <w:r>
        <w:t>with open(</w:t>
      </w:r>
      <w:r>
        <w:rPr>
          <w:i/>
          <w:iCs/>
          <w:color w:val="C9802B"/>
        </w:rPr>
        <w:t>"rf_tree_param_%02d.dot"</w:t>
      </w:r>
      <w:r>
        <w:t xml:space="preserve"> % index, </w:t>
      </w:r>
      <w:r>
        <w:rPr>
          <w:i/>
          <w:iCs/>
          <w:color w:val="C9802B"/>
        </w:rPr>
        <w:t>'</w:t>
      </w:r>
      <w:r w:rsidRPr="00093D1C">
        <w:rPr>
          <w:i/>
          <w:iCs/>
          <w:color w:val="C9802B"/>
        </w:rPr>
        <w:t>wt</w:t>
      </w:r>
      <w:r>
        <w:rPr>
          <w:i/>
          <w:iCs/>
          <w:color w:val="C9802B"/>
        </w:rPr>
        <w:t>'</w:t>
      </w:r>
      <w:r>
        <w:t>) as f:</w:t>
      </w:r>
    </w:p>
    <w:p w14:paraId="665C6661" w14:textId="25ABBA89" w:rsidR="00EB6E7E" w:rsidRDefault="00EB6E7E" w:rsidP="00323803">
      <w:pPr>
        <w:pStyle w:val="afc"/>
        <w:ind w:left="480" w:right="480" w:firstLine="420"/>
      </w:pPr>
      <w:r>
        <w:t>tree.export_graphviz(tree_in_forest, f)</w:t>
      </w:r>
    </w:p>
    <w:p w14:paraId="7EDF4171" w14:textId="481FF28F" w:rsidR="00EB6E7E" w:rsidRPr="00EB6E7E" w:rsidRDefault="00EB6E7E" w:rsidP="00323803">
      <w:pPr>
        <w:pStyle w:val="afc"/>
        <w:ind w:left="480" w:right="480" w:firstLine="420"/>
      </w:pPr>
      <w:r>
        <w:t xml:space="preserve">index += </w:t>
      </w:r>
      <w:r>
        <w:rPr>
          <w:color w:val="800000"/>
        </w:rPr>
        <w:t>1</w:t>
      </w:r>
    </w:p>
    <w:p w14:paraId="7869C4D6" w14:textId="1CF435AB" w:rsidR="007B775D" w:rsidRDefault="007B775D" w:rsidP="007B775D">
      <w:pPr>
        <w:pStyle w:val="a2"/>
        <w:ind w:firstLine="480"/>
      </w:pPr>
      <w:r>
        <w:rPr>
          <w:rFonts w:hint="eastAsia"/>
        </w:rPr>
        <w:t>我们使用</w:t>
      </w:r>
      <w:r>
        <w:rPr>
          <w:rFonts w:hint="eastAsia"/>
        </w:rPr>
        <w:t>Python</w:t>
      </w:r>
      <w:r>
        <w:rPr>
          <w:rFonts w:hint="eastAsia"/>
        </w:rPr>
        <w:t>对</w:t>
      </w:r>
      <w:r>
        <w:rPr>
          <w:rFonts w:hint="eastAsia"/>
        </w:rPr>
        <w:t>dot</w:t>
      </w:r>
      <w:r>
        <w:rPr>
          <w:rFonts w:hint="eastAsia"/>
        </w:rPr>
        <w:t>文件进行处理，将决策树用一个字典结构来表达键位表示节点编号，键值表示节点参数。如果是非叶节点，键值是一个包含三个整数的元组，依次为：特征</w:t>
      </w:r>
      <w:r>
        <w:rPr>
          <w:rFonts w:hint="eastAsia"/>
        </w:rPr>
        <w:t>ID</w:t>
      </w:r>
      <w:r>
        <w:rPr>
          <w:rFonts w:hint="eastAsia"/>
        </w:rPr>
        <w:t>、左子树编号、右子树编号；如果是叶节点，键值是字符串</w:t>
      </w:r>
      <w:r>
        <w:rPr>
          <w:rFonts w:hint="eastAsia"/>
        </w:rPr>
        <w:t>True</w:t>
      </w:r>
      <w:r>
        <w:rPr>
          <w:rFonts w:hint="eastAsia"/>
        </w:rPr>
        <w:t>或者</w:t>
      </w:r>
      <w:r>
        <w:rPr>
          <w:rFonts w:hint="eastAsia"/>
        </w:rPr>
        <w:t>False</w:t>
      </w:r>
      <w:r>
        <w:rPr>
          <w:rFonts w:hint="eastAsia"/>
        </w:rPr>
        <w:t>。如</w:t>
      </w:r>
      <w:r w:rsidR="00812E29">
        <w:fldChar w:fldCharType="begin"/>
      </w:r>
      <w:r w:rsidR="00812E29">
        <w:instrText xml:space="preserve"> </w:instrText>
      </w:r>
      <w:r w:rsidR="00812E29">
        <w:rPr>
          <w:rFonts w:hint="eastAsia"/>
        </w:rPr>
        <w:instrText>REF _Ref482970942 \h</w:instrText>
      </w:r>
      <w:r w:rsidR="00812E29">
        <w:instrText xml:space="preserve"> </w:instrText>
      </w:r>
      <w:r w:rsidR="00812E29">
        <w:fldChar w:fldCharType="separate"/>
      </w:r>
      <w:r w:rsidR="007033F6">
        <w:rPr>
          <w:rFonts w:hint="eastAsia"/>
        </w:rPr>
        <w:t>表</w:t>
      </w:r>
      <w:r w:rsidR="007033F6">
        <w:rPr>
          <w:rFonts w:hint="eastAsia"/>
        </w:rPr>
        <w:t xml:space="preserve"> </w:t>
      </w:r>
      <w:r w:rsidR="007033F6">
        <w:rPr>
          <w:noProof/>
        </w:rPr>
        <w:t>6</w:t>
      </w:r>
      <w:r w:rsidR="007033F6">
        <w:noBreakHyphen/>
      </w:r>
      <w:r w:rsidR="007033F6">
        <w:rPr>
          <w:noProof/>
        </w:rPr>
        <w:t>3</w:t>
      </w:r>
      <w:r w:rsidR="00812E29">
        <w:fldChar w:fldCharType="end"/>
      </w:r>
      <w:r>
        <w:rPr>
          <w:rFonts w:hint="eastAsia"/>
        </w:rPr>
        <w:t>所示。</w:t>
      </w:r>
    </w:p>
    <w:p w14:paraId="33EB437C" w14:textId="08325855" w:rsidR="00976720" w:rsidRDefault="00976720" w:rsidP="00976720">
      <w:pPr>
        <w:pStyle w:val="aff0"/>
        <w:keepNext/>
      </w:pPr>
      <w:bookmarkStart w:id="397" w:name="_Ref482970942"/>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6</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3</w:t>
      </w:r>
      <w:r w:rsidR="005F5086">
        <w:fldChar w:fldCharType="end"/>
      </w:r>
      <w:bookmarkEnd w:id="397"/>
      <w:r>
        <w:t xml:space="preserve">  </w:t>
      </w:r>
      <w:r>
        <w:rPr>
          <w:rFonts w:hint="eastAsia"/>
        </w:rPr>
        <w:t>Python</w:t>
      </w:r>
      <w:r>
        <w:rPr>
          <w:rFonts w:hint="eastAsia"/>
        </w:rPr>
        <w:t>决策树参数表示</w:t>
      </w:r>
    </w:p>
    <w:tbl>
      <w:tblPr>
        <w:tblStyle w:val="afd"/>
        <w:tblW w:w="5000" w:type="pct"/>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87"/>
        <w:gridCol w:w="1264"/>
        <w:gridCol w:w="6435"/>
      </w:tblGrid>
      <w:tr w:rsidR="007B775D" w14:paraId="0BD6E950" w14:textId="77777777" w:rsidTr="00812E29">
        <w:trPr>
          <w:jc w:val="center"/>
        </w:trPr>
        <w:tc>
          <w:tcPr>
            <w:tcW w:w="354" w:type="pct"/>
          </w:tcPr>
          <w:p w14:paraId="2B7514AD" w14:textId="66BC521A" w:rsidR="007B775D" w:rsidRDefault="007B775D" w:rsidP="007B775D">
            <w:pPr>
              <w:pStyle w:val="afe"/>
            </w:pPr>
            <w:r>
              <w:rPr>
                <w:rFonts w:hint="eastAsia"/>
              </w:rPr>
              <w:t>键位</w:t>
            </w:r>
          </w:p>
        </w:tc>
        <w:tc>
          <w:tcPr>
            <w:tcW w:w="763" w:type="pct"/>
          </w:tcPr>
          <w:p w14:paraId="45A6EAFE" w14:textId="78FB931B" w:rsidR="007B775D" w:rsidRPr="007B775D" w:rsidRDefault="007B775D" w:rsidP="007B775D">
            <w:pPr>
              <w:pStyle w:val="afe"/>
            </w:pPr>
            <w:r>
              <w:rPr>
                <w:rFonts w:hint="eastAsia"/>
              </w:rPr>
              <w:t>键值</w:t>
            </w:r>
          </w:p>
        </w:tc>
        <w:tc>
          <w:tcPr>
            <w:tcW w:w="3882" w:type="pct"/>
          </w:tcPr>
          <w:p w14:paraId="2F91EA51" w14:textId="4E844350" w:rsidR="007B775D" w:rsidRDefault="007B775D" w:rsidP="007B775D">
            <w:pPr>
              <w:pStyle w:val="afe"/>
            </w:pPr>
            <w:r>
              <w:rPr>
                <w:rFonts w:hint="eastAsia"/>
              </w:rPr>
              <w:t>说明</w:t>
            </w:r>
          </w:p>
        </w:tc>
      </w:tr>
      <w:tr w:rsidR="007B775D" w14:paraId="60E3B0B5" w14:textId="77777777" w:rsidTr="00812E29">
        <w:trPr>
          <w:jc w:val="center"/>
        </w:trPr>
        <w:tc>
          <w:tcPr>
            <w:tcW w:w="354" w:type="pct"/>
          </w:tcPr>
          <w:p w14:paraId="62029743" w14:textId="6C5F741B" w:rsidR="007B775D" w:rsidRDefault="007B775D" w:rsidP="007B775D">
            <w:pPr>
              <w:pStyle w:val="afe"/>
            </w:pPr>
            <w:r>
              <w:t>4</w:t>
            </w:r>
          </w:p>
        </w:tc>
        <w:tc>
          <w:tcPr>
            <w:tcW w:w="763" w:type="pct"/>
          </w:tcPr>
          <w:p w14:paraId="60076A21" w14:textId="6FF91452" w:rsidR="007B775D" w:rsidRDefault="007B775D" w:rsidP="007B775D">
            <w:pPr>
              <w:pStyle w:val="afe"/>
            </w:pPr>
            <w:r w:rsidRPr="007B775D">
              <w:t>(31, 729, 730)</w:t>
            </w:r>
          </w:p>
        </w:tc>
        <w:tc>
          <w:tcPr>
            <w:tcW w:w="3882" w:type="pct"/>
          </w:tcPr>
          <w:p w14:paraId="1871CD75" w14:textId="5E332202" w:rsidR="007B775D" w:rsidRDefault="007B775D" w:rsidP="007B775D">
            <w:pPr>
              <w:pStyle w:val="afe"/>
            </w:pPr>
            <w:r>
              <w:rPr>
                <w:rFonts w:hint="eastAsia"/>
              </w:rPr>
              <w:t>编号为</w:t>
            </w:r>
            <w:r>
              <w:rPr>
                <w:rFonts w:hint="eastAsia"/>
              </w:rPr>
              <w:t>4</w:t>
            </w:r>
            <w:r>
              <w:rPr>
                <w:rFonts w:hint="eastAsia"/>
              </w:rPr>
              <w:t>的节点，判断特征</w:t>
            </w:r>
            <w:r>
              <w:rPr>
                <w:rFonts w:hint="eastAsia"/>
              </w:rPr>
              <w:t>31</w:t>
            </w:r>
            <w:r>
              <w:rPr>
                <w:rFonts w:hint="eastAsia"/>
              </w:rPr>
              <w:t>，如果为正，则跳转到节点</w:t>
            </w:r>
            <w:r>
              <w:rPr>
                <w:rFonts w:hint="eastAsia"/>
              </w:rPr>
              <w:t>729</w:t>
            </w:r>
            <w:r>
              <w:rPr>
                <w:rFonts w:hint="eastAsia"/>
              </w:rPr>
              <w:t>，如果为正，则跳转到</w:t>
            </w:r>
            <w:r>
              <w:rPr>
                <w:rFonts w:hint="eastAsia"/>
              </w:rPr>
              <w:t>730</w:t>
            </w:r>
          </w:p>
        </w:tc>
      </w:tr>
      <w:tr w:rsidR="007B775D" w14:paraId="52E700F2" w14:textId="77777777" w:rsidTr="00812E29">
        <w:trPr>
          <w:jc w:val="center"/>
        </w:trPr>
        <w:tc>
          <w:tcPr>
            <w:tcW w:w="354" w:type="pct"/>
          </w:tcPr>
          <w:p w14:paraId="19FEFA3B" w14:textId="5734BFA5" w:rsidR="007B775D" w:rsidRDefault="007B775D" w:rsidP="007B775D">
            <w:pPr>
              <w:pStyle w:val="afe"/>
            </w:pPr>
            <w:r>
              <w:lastRenderedPageBreak/>
              <w:t>3</w:t>
            </w:r>
            <w:r>
              <w:rPr>
                <w:rFonts w:hint="eastAsia"/>
              </w:rPr>
              <w:t>2</w:t>
            </w:r>
          </w:p>
        </w:tc>
        <w:tc>
          <w:tcPr>
            <w:tcW w:w="763" w:type="pct"/>
          </w:tcPr>
          <w:p w14:paraId="0CC20E32" w14:textId="3A791E57" w:rsidR="007B775D" w:rsidRDefault="007B775D" w:rsidP="007B775D">
            <w:pPr>
              <w:pStyle w:val="afe"/>
            </w:pPr>
            <w:r w:rsidRPr="007B775D">
              <w:t>false</w:t>
            </w:r>
          </w:p>
        </w:tc>
        <w:tc>
          <w:tcPr>
            <w:tcW w:w="3882" w:type="pct"/>
          </w:tcPr>
          <w:p w14:paraId="65D2612E" w14:textId="4008CA1A" w:rsidR="007B775D" w:rsidRDefault="007B775D" w:rsidP="007B775D">
            <w:pPr>
              <w:pStyle w:val="afe"/>
            </w:pPr>
            <w:r>
              <w:rPr>
                <w:rFonts w:hint="eastAsia"/>
              </w:rPr>
              <w:t>编号为</w:t>
            </w:r>
            <w:r>
              <w:rPr>
                <w:rFonts w:hint="eastAsia"/>
              </w:rPr>
              <w:t>32</w:t>
            </w:r>
            <w:r>
              <w:rPr>
                <w:rFonts w:hint="eastAsia"/>
              </w:rPr>
              <w:t>的节点，叶节点，预测值为</w:t>
            </w:r>
            <w:r>
              <w:rPr>
                <w:rFonts w:hint="eastAsia"/>
              </w:rPr>
              <w:t>false</w:t>
            </w:r>
          </w:p>
        </w:tc>
      </w:tr>
    </w:tbl>
    <w:p w14:paraId="2B2BAB81" w14:textId="26F291DA" w:rsidR="00EB6E7E" w:rsidRPr="006B6387" w:rsidRDefault="00EB6E7E" w:rsidP="00C52918">
      <w:pPr>
        <w:pStyle w:val="a2"/>
        <w:ind w:firstLine="480"/>
      </w:pPr>
      <w:r w:rsidRPr="006B6387">
        <w:rPr>
          <w:rFonts w:hint="eastAsia"/>
        </w:rPr>
        <w:t>由于生成的决策树节点的编号是按照前序遍历，并不满足右子树节点编号比左子树几点编号大</w:t>
      </w:r>
      <w:r w:rsidRPr="006B6387">
        <w:rPr>
          <w:rFonts w:hint="eastAsia"/>
        </w:rPr>
        <w:t>1</w:t>
      </w:r>
      <w:r w:rsidRPr="006B6387">
        <w:rPr>
          <w:rFonts w:hint="eastAsia"/>
        </w:rPr>
        <w:t>的关系，不利于</w:t>
      </w:r>
      <w:r w:rsidRPr="006B6387">
        <w:rPr>
          <w:rFonts w:hint="eastAsia"/>
        </w:rPr>
        <w:t>FPGA</w:t>
      </w:r>
      <w:r w:rsidR="003637C4">
        <w:rPr>
          <w:rFonts w:hint="eastAsia"/>
        </w:rPr>
        <w:t>里树的存储。所以我们需要将决策树节点重新编号，</w:t>
      </w:r>
      <w:r w:rsidR="009A588A">
        <w:rPr>
          <w:rFonts w:hint="eastAsia"/>
        </w:rPr>
        <w:t>如</w:t>
      </w:r>
      <w:r w:rsidR="003249B4">
        <w:fldChar w:fldCharType="begin"/>
      </w:r>
      <w:r w:rsidR="003249B4">
        <w:instrText xml:space="preserve"> </w:instrText>
      </w:r>
      <w:r w:rsidR="003249B4">
        <w:rPr>
          <w:rFonts w:hint="eastAsia"/>
        </w:rPr>
        <w:instrText>REF _Ref482173688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14</w:t>
      </w:r>
      <w:r w:rsidR="003249B4">
        <w:fldChar w:fldCharType="end"/>
      </w:r>
      <w:r w:rsidR="009A588A">
        <w:rPr>
          <w:rFonts w:hint="eastAsia"/>
        </w:rPr>
        <w:t>所示</w:t>
      </w:r>
      <w:r w:rsidR="003637C4">
        <w:rPr>
          <w:rFonts w:hint="eastAsia"/>
        </w:rPr>
        <w:t>。</w:t>
      </w:r>
    </w:p>
    <w:p w14:paraId="2B99293B" w14:textId="77777777" w:rsidR="00DE46B1" w:rsidRDefault="00A405D6" w:rsidP="00DE46B1">
      <w:pPr>
        <w:pStyle w:val="af7"/>
        <w:keepNext/>
        <w:spacing w:before="156"/>
      </w:pPr>
      <w:r>
        <w:object w:dxaOrig="8536" w:dyaOrig="8536" w14:anchorId="20698C1F">
          <v:shape id="_x0000_i1060" type="#_x0000_t75" style="width:3in;height:3in" o:ole="">
            <v:imagedata r:id="rId169" o:title=""/>
          </v:shape>
          <o:OLEObject Type="Embed" ProgID="Visio.Drawing.15" ShapeID="_x0000_i1060" DrawAspect="Content" ObjectID="_1558172555" r:id="rId170"/>
        </w:object>
      </w:r>
    </w:p>
    <w:p w14:paraId="455F4ADB" w14:textId="3E4BF247" w:rsidR="00EB6E7E" w:rsidRDefault="00DE46B1" w:rsidP="00DE46B1">
      <w:pPr>
        <w:pStyle w:val="aff0"/>
      </w:pPr>
      <w:bookmarkStart w:id="398" w:name="_Ref482969065"/>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12</w:t>
      </w:r>
      <w:r w:rsidR="00CA3B33">
        <w:fldChar w:fldCharType="end"/>
      </w:r>
      <w:bookmarkEnd w:id="398"/>
      <w:r>
        <w:t xml:space="preserve">  </w:t>
      </w:r>
      <w:r>
        <w:rPr>
          <w:rFonts w:hint="eastAsia"/>
        </w:rPr>
        <w:t>决策树重新编号，右节点比左节点大</w:t>
      </w:r>
      <w:r>
        <w:rPr>
          <w:rFonts w:hint="eastAsia"/>
        </w:rPr>
        <w:t>1</w:t>
      </w:r>
    </w:p>
    <w:p w14:paraId="2CC58305" w14:textId="6FD3C859" w:rsidR="00261FB2" w:rsidRDefault="00261FB2" w:rsidP="00261FB2">
      <w:pPr>
        <w:pStyle w:val="a2"/>
        <w:ind w:firstLine="480"/>
      </w:pPr>
      <w:r>
        <w:rPr>
          <w:rFonts w:hint="eastAsia"/>
        </w:rPr>
        <w:t>对决策树重新编号后，我们需要转换成适用于</w:t>
      </w:r>
      <w:r>
        <w:rPr>
          <w:rFonts w:hint="eastAsia"/>
        </w:rPr>
        <w:t>FPGA</w:t>
      </w:r>
      <w:r>
        <w:rPr>
          <w:rFonts w:hint="eastAsia"/>
        </w:rPr>
        <w:t>的格式。在</w:t>
      </w:r>
      <w:r>
        <w:rPr>
          <w:rFonts w:hint="eastAsia"/>
        </w:rPr>
        <w:t>FPGA</w:t>
      </w:r>
      <w:r>
        <w:rPr>
          <w:rFonts w:hint="eastAsia"/>
        </w:rPr>
        <w:t>里，节点编号对应</w:t>
      </w:r>
      <w:r>
        <w:t>RAM</w:t>
      </w:r>
      <w:r>
        <w:rPr>
          <w:rFonts w:hint="eastAsia"/>
        </w:rPr>
        <w:t>地址，</w:t>
      </w:r>
      <w:r w:rsidR="00976720">
        <w:rPr>
          <w:rFonts w:hint="eastAsia"/>
        </w:rPr>
        <w:t>特征使用</w:t>
      </w:r>
      <w:r w:rsidR="00976720">
        <w:rPr>
          <w:rFonts w:hint="eastAsia"/>
        </w:rPr>
        <w:t>8-bit</w:t>
      </w:r>
      <w:r w:rsidR="00976720">
        <w:rPr>
          <w:rFonts w:hint="eastAsia"/>
        </w:rPr>
        <w:t>来表示，左子树节点编号使用</w:t>
      </w:r>
      <w:r w:rsidR="00976720">
        <w:rPr>
          <w:rFonts w:hint="eastAsia"/>
        </w:rPr>
        <w:t>12-bit</w:t>
      </w:r>
      <w:r w:rsidR="00976720">
        <w:rPr>
          <w:rFonts w:hint="eastAsia"/>
        </w:rPr>
        <w:t>来表示，总共是</w:t>
      </w:r>
      <w:r w:rsidR="00976720">
        <w:rPr>
          <w:rFonts w:hint="eastAsia"/>
        </w:rPr>
        <w:t>20-bit</w:t>
      </w:r>
      <w:r w:rsidR="00976720">
        <w:rPr>
          <w:rFonts w:hint="eastAsia"/>
        </w:rPr>
        <w:t>。在进行配置时，还必须使用</w:t>
      </w:r>
      <w:r w:rsidR="00976720">
        <w:rPr>
          <w:rFonts w:hint="eastAsia"/>
        </w:rPr>
        <w:t>8-bit</w:t>
      </w:r>
      <w:r w:rsidR="00976720">
        <w:rPr>
          <w:rFonts w:hint="eastAsia"/>
        </w:rPr>
        <w:t>来表示决策树编号，</w:t>
      </w:r>
      <w:r w:rsidR="00976720">
        <w:rPr>
          <w:rFonts w:hint="eastAsia"/>
        </w:rPr>
        <w:t>12-bit</w:t>
      </w:r>
      <w:r w:rsidR="00976720">
        <w:rPr>
          <w:rFonts w:hint="eastAsia"/>
        </w:rPr>
        <w:t>来表示树节点编号。如</w:t>
      </w:r>
      <w:r w:rsidR="00812E29">
        <w:fldChar w:fldCharType="begin"/>
      </w:r>
      <w:r w:rsidR="00812E29">
        <w:instrText xml:space="preserve"> </w:instrText>
      </w:r>
      <w:r w:rsidR="00812E29">
        <w:rPr>
          <w:rFonts w:hint="eastAsia"/>
        </w:rPr>
        <w:instrText>REF _Ref482970895 \h</w:instrText>
      </w:r>
      <w:r w:rsidR="00812E29">
        <w:instrText xml:space="preserve"> </w:instrText>
      </w:r>
      <w:r w:rsidR="00812E29">
        <w:fldChar w:fldCharType="separate"/>
      </w:r>
      <w:r w:rsidR="007033F6">
        <w:rPr>
          <w:rFonts w:hint="eastAsia"/>
        </w:rPr>
        <w:t>表</w:t>
      </w:r>
      <w:r w:rsidR="007033F6">
        <w:rPr>
          <w:rFonts w:hint="eastAsia"/>
        </w:rPr>
        <w:t xml:space="preserve"> </w:t>
      </w:r>
      <w:r w:rsidR="007033F6">
        <w:rPr>
          <w:noProof/>
        </w:rPr>
        <w:t>6</w:t>
      </w:r>
      <w:r w:rsidR="007033F6">
        <w:noBreakHyphen/>
      </w:r>
      <w:r w:rsidR="007033F6">
        <w:rPr>
          <w:noProof/>
        </w:rPr>
        <w:t>4</w:t>
      </w:r>
      <w:r w:rsidR="00812E29">
        <w:fldChar w:fldCharType="end"/>
      </w:r>
      <w:r w:rsidR="00976720">
        <w:rPr>
          <w:rFonts w:hint="eastAsia"/>
        </w:rPr>
        <w:t>所示。</w:t>
      </w:r>
    </w:p>
    <w:p w14:paraId="269CD04B" w14:textId="2311D819" w:rsidR="00976720" w:rsidRDefault="00976720" w:rsidP="00976720">
      <w:pPr>
        <w:pStyle w:val="aff0"/>
        <w:keepNext/>
      </w:pPr>
      <w:bookmarkStart w:id="399" w:name="_Ref482970895"/>
      <w:bookmarkStart w:id="400" w:name="_Ref482970892"/>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6</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4</w:t>
      </w:r>
      <w:r w:rsidR="005F5086">
        <w:fldChar w:fldCharType="end"/>
      </w:r>
      <w:bookmarkEnd w:id="399"/>
      <w:r>
        <w:t xml:space="preserve">  </w:t>
      </w:r>
      <w:r>
        <w:rPr>
          <w:rFonts w:hint="eastAsia"/>
        </w:rPr>
        <w:t>RF</w:t>
      </w:r>
      <w:r>
        <w:rPr>
          <w:rFonts w:hint="eastAsia"/>
        </w:rPr>
        <w:t>参数</w:t>
      </w:r>
      <w:r>
        <w:t>FPGA</w:t>
      </w:r>
      <w:r>
        <w:rPr>
          <w:rFonts w:hint="eastAsia"/>
        </w:rPr>
        <w:t>格式</w:t>
      </w:r>
      <w:bookmarkEnd w:id="400"/>
    </w:p>
    <w:tbl>
      <w:tblPr>
        <w:tblStyle w:val="afd"/>
        <w:tblW w:w="5000" w:type="pct"/>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101"/>
        <w:gridCol w:w="1752"/>
        <w:gridCol w:w="2466"/>
        <w:gridCol w:w="1967"/>
      </w:tblGrid>
      <w:tr w:rsidR="00976720" w14:paraId="66CE2689" w14:textId="77777777" w:rsidTr="00812E29">
        <w:trPr>
          <w:jc w:val="center"/>
        </w:trPr>
        <w:tc>
          <w:tcPr>
            <w:tcW w:w="1268" w:type="pct"/>
            <w:vAlign w:val="center"/>
          </w:tcPr>
          <w:p w14:paraId="4FADCA13" w14:textId="62A52934" w:rsidR="00976720" w:rsidRDefault="00976720" w:rsidP="00812E29">
            <w:pPr>
              <w:pStyle w:val="afe"/>
              <w:jc w:val="center"/>
            </w:pPr>
            <w:r>
              <w:rPr>
                <w:rFonts w:hint="eastAsia"/>
              </w:rPr>
              <w:t>决策树编号</w:t>
            </w:r>
          </w:p>
        </w:tc>
        <w:tc>
          <w:tcPr>
            <w:tcW w:w="1057" w:type="pct"/>
            <w:vAlign w:val="center"/>
          </w:tcPr>
          <w:p w14:paraId="592E11AB" w14:textId="228CD2C0" w:rsidR="00976720" w:rsidRDefault="00976720" w:rsidP="00812E29">
            <w:pPr>
              <w:pStyle w:val="afe"/>
              <w:jc w:val="center"/>
            </w:pPr>
            <w:r>
              <w:rPr>
                <w:rFonts w:hint="eastAsia"/>
              </w:rPr>
              <w:t>节点编号</w:t>
            </w:r>
          </w:p>
        </w:tc>
        <w:tc>
          <w:tcPr>
            <w:tcW w:w="1488" w:type="pct"/>
            <w:vAlign w:val="center"/>
          </w:tcPr>
          <w:p w14:paraId="18468BBC" w14:textId="5C852017" w:rsidR="00976720" w:rsidRDefault="00976720" w:rsidP="00812E29">
            <w:pPr>
              <w:pStyle w:val="afe"/>
              <w:jc w:val="center"/>
            </w:pPr>
            <w:r>
              <w:rPr>
                <w:rFonts w:hint="eastAsia"/>
              </w:rPr>
              <w:t>节点值</w:t>
            </w:r>
          </w:p>
        </w:tc>
        <w:tc>
          <w:tcPr>
            <w:tcW w:w="1187" w:type="pct"/>
            <w:vAlign w:val="center"/>
          </w:tcPr>
          <w:p w14:paraId="5768B3FF" w14:textId="51251FEC" w:rsidR="00976720" w:rsidRDefault="00976720" w:rsidP="00812E29">
            <w:pPr>
              <w:pStyle w:val="afe"/>
              <w:jc w:val="center"/>
            </w:pPr>
            <w:r>
              <w:rPr>
                <w:rFonts w:hint="eastAsia"/>
              </w:rPr>
              <w:t>FPGA</w:t>
            </w:r>
            <w:r>
              <w:t xml:space="preserve"> RAM</w:t>
            </w:r>
          </w:p>
        </w:tc>
      </w:tr>
      <w:tr w:rsidR="00976720" w14:paraId="4A90A878" w14:textId="77777777" w:rsidTr="00812E29">
        <w:trPr>
          <w:jc w:val="center"/>
        </w:trPr>
        <w:tc>
          <w:tcPr>
            <w:tcW w:w="1268" w:type="pct"/>
            <w:vAlign w:val="center"/>
          </w:tcPr>
          <w:p w14:paraId="0DA93B00" w14:textId="573A4077" w:rsidR="00976720" w:rsidRDefault="00976720" w:rsidP="00812E29">
            <w:pPr>
              <w:pStyle w:val="afe"/>
              <w:jc w:val="center"/>
            </w:pPr>
            <w:r>
              <w:rPr>
                <w:rFonts w:hint="eastAsia"/>
              </w:rPr>
              <w:t>0</w:t>
            </w:r>
          </w:p>
        </w:tc>
        <w:tc>
          <w:tcPr>
            <w:tcW w:w="1057" w:type="pct"/>
            <w:vAlign w:val="center"/>
          </w:tcPr>
          <w:p w14:paraId="304931B0" w14:textId="40C4EFFD" w:rsidR="00976720" w:rsidRDefault="00976720" w:rsidP="00812E29">
            <w:pPr>
              <w:pStyle w:val="afe"/>
              <w:jc w:val="center"/>
            </w:pPr>
            <w:r>
              <w:t>4</w:t>
            </w:r>
          </w:p>
        </w:tc>
        <w:tc>
          <w:tcPr>
            <w:tcW w:w="1488" w:type="pct"/>
            <w:vAlign w:val="center"/>
          </w:tcPr>
          <w:p w14:paraId="65530A40" w14:textId="5E379FF7" w:rsidR="00976720" w:rsidRDefault="00976720" w:rsidP="00812E29">
            <w:pPr>
              <w:pStyle w:val="afe"/>
              <w:jc w:val="center"/>
            </w:pPr>
            <w:r w:rsidRPr="007B775D">
              <w:t>(31, 729, 730)</w:t>
            </w:r>
          </w:p>
        </w:tc>
        <w:tc>
          <w:tcPr>
            <w:tcW w:w="1187" w:type="pct"/>
            <w:vAlign w:val="center"/>
          </w:tcPr>
          <w:p w14:paraId="0303F9BE" w14:textId="68DD7B22" w:rsidR="00976720" w:rsidRDefault="00976720" w:rsidP="00812E29">
            <w:pPr>
              <w:pStyle w:val="afe"/>
              <w:jc w:val="center"/>
            </w:pPr>
            <w:r>
              <w:rPr>
                <w:rFonts w:hint="eastAsia"/>
              </w:rPr>
              <w:t>0x</w:t>
            </w:r>
            <w:r w:rsidRPr="00976720">
              <w:t>1f2d9</w:t>
            </w:r>
          </w:p>
        </w:tc>
      </w:tr>
      <w:tr w:rsidR="00976720" w14:paraId="4841E1F3" w14:textId="77777777" w:rsidTr="00812E29">
        <w:trPr>
          <w:jc w:val="center"/>
        </w:trPr>
        <w:tc>
          <w:tcPr>
            <w:tcW w:w="1268" w:type="pct"/>
            <w:vAlign w:val="center"/>
          </w:tcPr>
          <w:p w14:paraId="2A9BD126" w14:textId="70C7EC38" w:rsidR="00976720" w:rsidRDefault="00976720" w:rsidP="00812E29">
            <w:pPr>
              <w:pStyle w:val="afe"/>
              <w:jc w:val="center"/>
            </w:pPr>
            <w:r>
              <w:rPr>
                <w:rFonts w:hint="eastAsia"/>
              </w:rPr>
              <w:t>0</w:t>
            </w:r>
          </w:p>
        </w:tc>
        <w:tc>
          <w:tcPr>
            <w:tcW w:w="1057" w:type="pct"/>
            <w:vAlign w:val="center"/>
          </w:tcPr>
          <w:p w14:paraId="36B36936" w14:textId="1700A585" w:rsidR="00976720" w:rsidRDefault="00976720" w:rsidP="00812E29">
            <w:pPr>
              <w:pStyle w:val="afe"/>
              <w:jc w:val="center"/>
            </w:pPr>
            <w:r>
              <w:t>3</w:t>
            </w:r>
            <w:r>
              <w:rPr>
                <w:rFonts w:hint="eastAsia"/>
              </w:rPr>
              <w:t>2</w:t>
            </w:r>
          </w:p>
        </w:tc>
        <w:tc>
          <w:tcPr>
            <w:tcW w:w="1488" w:type="pct"/>
            <w:vAlign w:val="center"/>
          </w:tcPr>
          <w:p w14:paraId="1EF02D36" w14:textId="0EDA8A2E" w:rsidR="00976720" w:rsidRDefault="00976720" w:rsidP="00812E29">
            <w:pPr>
              <w:pStyle w:val="afe"/>
              <w:jc w:val="center"/>
            </w:pPr>
            <w:r w:rsidRPr="007B775D">
              <w:t>false</w:t>
            </w:r>
          </w:p>
        </w:tc>
        <w:tc>
          <w:tcPr>
            <w:tcW w:w="1187" w:type="pct"/>
            <w:vAlign w:val="center"/>
          </w:tcPr>
          <w:p w14:paraId="1BD7FE42" w14:textId="5849D429" w:rsidR="00976720" w:rsidRDefault="00976720" w:rsidP="00812E29">
            <w:pPr>
              <w:pStyle w:val="afe"/>
              <w:jc w:val="center"/>
            </w:pPr>
            <w:r>
              <w:t>0x</w:t>
            </w:r>
            <w:r>
              <w:rPr>
                <w:rFonts w:hint="eastAsia"/>
              </w:rPr>
              <w:t>ff</w:t>
            </w:r>
            <w:r>
              <w:t>000</w:t>
            </w:r>
          </w:p>
        </w:tc>
      </w:tr>
      <w:tr w:rsidR="00976720" w14:paraId="7466408A" w14:textId="77777777" w:rsidTr="00812E29">
        <w:trPr>
          <w:jc w:val="center"/>
        </w:trPr>
        <w:tc>
          <w:tcPr>
            <w:tcW w:w="1268" w:type="pct"/>
            <w:vAlign w:val="center"/>
          </w:tcPr>
          <w:p w14:paraId="2285F50E" w14:textId="40BE1C20" w:rsidR="00976720" w:rsidRDefault="00976720" w:rsidP="00812E29">
            <w:pPr>
              <w:pStyle w:val="afe"/>
              <w:jc w:val="center"/>
            </w:pPr>
            <w:r>
              <w:rPr>
                <w:rFonts w:hint="eastAsia"/>
              </w:rPr>
              <w:t>0</w:t>
            </w:r>
          </w:p>
        </w:tc>
        <w:tc>
          <w:tcPr>
            <w:tcW w:w="1057" w:type="pct"/>
            <w:vAlign w:val="center"/>
          </w:tcPr>
          <w:p w14:paraId="0816E265" w14:textId="16132FF3" w:rsidR="00976720" w:rsidRDefault="00976720" w:rsidP="00812E29">
            <w:pPr>
              <w:pStyle w:val="afe"/>
              <w:jc w:val="center"/>
            </w:pPr>
            <w:r>
              <w:rPr>
                <w:rFonts w:hint="eastAsia"/>
              </w:rPr>
              <w:t>54</w:t>
            </w:r>
          </w:p>
        </w:tc>
        <w:tc>
          <w:tcPr>
            <w:tcW w:w="1488" w:type="pct"/>
            <w:vAlign w:val="center"/>
          </w:tcPr>
          <w:p w14:paraId="3A3B53F9" w14:textId="79233878" w:rsidR="00976720" w:rsidRDefault="00976720" w:rsidP="00812E29">
            <w:pPr>
              <w:pStyle w:val="afe"/>
              <w:jc w:val="center"/>
            </w:pPr>
            <w:r>
              <w:rPr>
                <w:rFonts w:hint="eastAsia"/>
              </w:rPr>
              <w:t>true</w:t>
            </w:r>
          </w:p>
        </w:tc>
        <w:tc>
          <w:tcPr>
            <w:tcW w:w="1187" w:type="pct"/>
            <w:vAlign w:val="center"/>
          </w:tcPr>
          <w:p w14:paraId="70F7FB07" w14:textId="235D0F40" w:rsidR="00976720" w:rsidRDefault="00976720" w:rsidP="00812E29">
            <w:pPr>
              <w:pStyle w:val="afe"/>
              <w:jc w:val="center"/>
            </w:pPr>
            <w:r>
              <w:t>0x</w:t>
            </w:r>
            <w:r>
              <w:rPr>
                <w:rFonts w:hint="eastAsia"/>
              </w:rPr>
              <w:t>fffff</w:t>
            </w:r>
          </w:p>
        </w:tc>
      </w:tr>
    </w:tbl>
    <w:p w14:paraId="58220924" w14:textId="77777777" w:rsidR="00261FB2" w:rsidRPr="00261FB2" w:rsidRDefault="00261FB2" w:rsidP="00261FB2">
      <w:pPr>
        <w:pStyle w:val="a2"/>
        <w:ind w:firstLine="480"/>
      </w:pPr>
    </w:p>
    <w:p w14:paraId="125309F5" w14:textId="180FB045" w:rsidR="007E428D" w:rsidRDefault="007E428D" w:rsidP="007E428D">
      <w:pPr>
        <w:pStyle w:val="4"/>
        <w:spacing w:before="156" w:after="156"/>
      </w:pPr>
      <w:r>
        <w:t>FPGA</w:t>
      </w:r>
      <w:r>
        <w:rPr>
          <w:rFonts w:hint="eastAsia"/>
        </w:rPr>
        <w:t>实现</w:t>
      </w:r>
    </w:p>
    <w:p w14:paraId="48DEBB5B" w14:textId="5FAAAC81" w:rsidR="00EB6E7E" w:rsidRDefault="007E428D" w:rsidP="00C52918">
      <w:pPr>
        <w:pStyle w:val="a2"/>
        <w:ind w:firstLine="480"/>
      </w:pPr>
      <w:r>
        <w:t>FPGA</w:t>
      </w:r>
      <w:r>
        <w:rPr>
          <w:rFonts w:hint="eastAsia"/>
        </w:rPr>
        <w:t>验证平台</w:t>
      </w:r>
      <w:r w:rsidR="00785D0F">
        <w:rPr>
          <w:rFonts w:hint="eastAsia"/>
        </w:rPr>
        <w:t>ROB</w:t>
      </w:r>
      <w:r>
        <w:rPr>
          <w:rFonts w:hint="eastAsia"/>
        </w:rPr>
        <w:t>，</w:t>
      </w:r>
      <w:r>
        <w:rPr>
          <w:rFonts w:hint="eastAsia"/>
        </w:rPr>
        <w:t>FPGA</w:t>
      </w:r>
      <w:r>
        <w:rPr>
          <w:rFonts w:hint="eastAsia"/>
        </w:rPr>
        <w:t>型号为</w:t>
      </w:r>
      <w:r w:rsidRPr="002337BD">
        <w:t>XC7A</w:t>
      </w:r>
      <w:r w:rsidR="00785D0F">
        <w:t>1</w:t>
      </w:r>
      <w:r w:rsidRPr="002337BD">
        <w:t>00T-2FBG676C</w:t>
      </w:r>
      <w:r w:rsidR="0017542A">
        <w:rPr>
          <w:rFonts w:hint="eastAsia"/>
        </w:rPr>
        <w:t>，工具是</w:t>
      </w:r>
      <w:r w:rsidR="0017542A">
        <w:rPr>
          <w:rFonts w:hint="eastAsia"/>
        </w:rPr>
        <w:t>Viva</w:t>
      </w:r>
      <w:r w:rsidR="0017542A">
        <w:t>do 2016.4</w:t>
      </w:r>
      <w:r w:rsidR="00077621">
        <w:rPr>
          <w:rFonts w:hint="eastAsia"/>
        </w:rPr>
        <w:t>。</w:t>
      </w:r>
    </w:p>
    <w:p w14:paraId="783E907E" w14:textId="65013EA6" w:rsidR="007514DF" w:rsidRDefault="00077621" w:rsidP="00C52918">
      <w:pPr>
        <w:pStyle w:val="a2"/>
        <w:ind w:firstLine="480"/>
      </w:pPr>
      <w:r>
        <w:rPr>
          <w:rFonts w:hint="eastAsia"/>
        </w:rPr>
        <w:t>分类器参数从后端</w:t>
      </w:r>
      <w:r>
        <w:rPr>
          <w:rFonts w:hint="eastAsia"/>
        </w:rPr>
        <w:t>D</w:t>
      </w:r>
      <w:r>
        <w:t>PB</w:t>
      </w:r>
      <w:r>
        <w:rPr>
          <w:rFonts w:hint="eastAsia"/>
        </w:rPr>
        <w:t>输入，</w:t>
      </w:r>
      <w:r w:rsidR="002C2B8E">
        <w:rPr>
          <w:rFonts w:hint="eastAsia"/>
        </w:rPr>
        <w:t>配置</w:t>
      </w:r>
      <w:r w:rsidR="002C2B8E">
        <w:t>ROB</w:t>
      </w:r>
      <w:r w:rsidR="002C2B8E">
        <w:rPr>
          <w:rFonts w:hint="eastAsia"/>
        </w:rPr>
        <w:t>里的分类器模型，</w:t>
      </w:r>
      <w:r>
        <w:rPr>
          <w:rFonts w:hint="eastAsia"/>
        </w:rPr>
        <w:t>样本从前端</w:t>
      </w:r>
      <w:r>
        <w:rPr>
          <w:rFonts w:hint="eastAsia"/>
        </w:rPr>
        <w:t>FEB</w:t>
      </w:r>
      <w:r>
        <w:rPr>
          <w:rFonts w:hint="eastAsia"/>
        </w:rPr>
        <w:t>输入</w:t>
      </w:r>
      <w:r w:rsidR="002C2B8E">
        <w:rPr>
          <w:rFonts w:hint="eastAsia"/>
        </w:rPr>
        <w:t>，使用分类器进行预测</w:t>
      </w:r>
      <w:r w:rsidR="007514DF">
        <w:rPr>
          <w:rFonts w:hint="eastAsia"/>
        </w:rPr>
        <w:t>。所以</w:t>
      </w:r>
      <w:r w:rsidR="007514DF">
        <w:rPr>
          <w:rFonts w:hint="eastAsia"/>
        </w:rPr>
        <w:t>ROB F</w:t>
      </w:r>
      <w:r w:rsidR="007514DF">
        <w:t>PGA</w:t>
      </w:r>
      <w:r w:rsidR="007514DF">
        <w:rPr>
          <w:rFonts w:hint="eastAsia"/>
        </w:rPr>
        <w:t>逻辑整体框架如</w:t>
      </w:r>
      <w:r w:rsidR="003249B4">
        <w:fldChar w:fldCharType="begin"/>
      </w:r>
      <w:r w:rsidR="003249B4">
        <w:instrText xml:space="preserve"> </w:instrText>
      </w:r>
      <w:r w:rsidR="003249B4">
        <w:rPr>
          <w:rFonts w:hint="eastAsia"/>
        </w:rPr>
        <w:instrText>REF _Ref484258702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15</w:t>
      </w:r>
      <w:r w:rsidR="003249B4">
        <w:fldChar w:fldCharType="end"/>
      </w:r>
      <w:r w:rsidR="007514DF">
        <w:rPr>
          <w:rFonts w:hint="eastAsia"/>
        </w:rPr>
        <w:t>所示，</w:t>
      </w:r>
    </w:p>
    <w:p w14:paraId="65EE0C98" w14:textId="250CFA30" w:rsidR="007514DF" w:rsidRDefault="007514DF" w:rsidP="007514DF">
      <w:pPr>
        <w:pStyle w:val="af7"/>
        <w:keepNext/>
        <w:spacing w:before="156"/>
      </w:pPr>
      <w:r>
        <w:object w:dxaOrig="13081" w:dyaOrig="3436" w14:anchorId="1B6F1CB5">
          <v:shape id="_x0000_i1061" type="#_x0000_t75" style="width:287.7pt;height:78.05pt" o:ole="">
            <v:imagedata r:id="rId171" o:title=""/>
          </v:shape>
          <o:OLEObject Type="Embed" ProgID="Visio.Drawing.15" ShapeID="_x0000_i1061" DrawAspect="Content" ObjectID="_1558172556" r:id="rId172"/>
        </w:object>
      </w:r>
    </w:p>
    <w:p w14:paraId="3896ACD9" w14:textId="6CE36D71" w:rsidR="007514DF" w:rsidRDefault="007514DF" w:rsidP="007514DF">
      <w:pPr>
        <w:pStyle w:val="aff0"/>
      </w:pPr>
      <w:bookmarkStart w:id="401" w:name="_Ref482974301"/>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13</w:t>
      </w:r>
      <w:r w:rsidR="00CA3B33">
        <w:fldChar w:fldCharType="end"/>
      </w:r>
      <w:bookmarkEnd w:id="401"/>
      <w:r>
        <w:t xml:space="preserve">  ROB FPGA</w:t>
      </w:r>
      <w:r>
        <w:rPr>
          <w:rFonts w:hint="eastAsia"/>
        </w:rPr>
        <w:t>逻辑框架</w:t>
      </w:r>
    </w:p>
    <w:p w14:paraId="090BC581" w14:textId="2172061A" w:rsidR="002C11F2" w:rsidRDefault="002C11F2" w:rsidP="00785D0F">
      <w:pPr>
        <w:pStyle w:val="a2"/>
        <w:ind w:firstLine="480"/>
      </w:pPr>
      <w:r>
        <w:rPr>
          <w:rFonts w:hint="eastAsia"/>
        </w:rPr>
        <w:t>在测试过程中，首先我们需要验证</w:t>
      </w:r>
      <w:r>
        <w:rPr>
          <w:rFonts w:hint="eastAsia"/>
        </w:rPr>
        <w:t>PC</w:t>
      </w:r>
      <w:r>
        <w:rPr>
          <w:rFonts w:hint="eastAsia"/>
        </w:rPr>
        <w:t>平台和</w:t>
      </w:r>
      <w:r>
        <w:rPr>
          <w:rFonts w:hint="eastAsia"/>
        </w:rPr>
        <w:t>FPGA</w:t>
      </w:r>
      <w:r>
        <w:rPr>
          <w:rFonts w:hint="eastAsia"/>
        </w:rPr>
        <w:t>平台的一致性。为了方便起见，第一步我们使用</w:t>
      </w:r>
      <w:r>
        <w:rPr>
          <w:rFonts w:hint="eastAsia"/>
        </w:rPr>
        <w:t>ROB</w:t>
      </w:r>
      <w:r>
        <w:rPr>
          <w:rFonts w:hint="eastAsia"/>
        </w:rPr>
        <w:t>的串口来输入分类器参数和测试数据集，这里测试数据同样是由</w:t>
      </w:r>
      <w:r>
        <w:rPr>
          <w:rFonts w:hint="eastAsia"/>
        </w:rPr>
        <w:t>PC</w:t>
      </w:r>
      <w:r>
        <w:rPr>
          <w:rFonts w:hint="eastAsia"/>
        </w:rPr>
        <w:t>平台产生。第二步我们在</w:t>
      </w:r>
      <w:r>
        <w:rPr>
          <w:rFonts w:hint="eastAsia"/>
        </w:rPr>
        <w:t>FEB</w:t>
      </w:r>
      <w:r>
        <w:rPr>
          <w:rFonts w:hint="eastAsia"/>
        </w:rPr>
        <w:t>的</w:t>
      </w:r>
      <w:r>
        <w:rPr>
          <w:rFonts w:hint="eastAsia"/>
        </w:rPr>
        <w:t>FPGA</w:t>
      </w:r>
      <w:r>
        <w:rPr>
          <w:rFonts w:hint="eastAsia"/>
        </w:rPr>
        <w:t>里生成测试数据，然后通过</w:t>
      </w:r>
      <w:r>
        <w:rPr>
          <w:rFonts w:hint="eastAsia"/>
        </w:rPr>
        <w:t>GTX</w:t>
      </w:r>
      <w:r>
        <w:rPr>
          <w:rFonts w:hint="eastAsia"/>
        </w:rPr>
        <w:t>模块输入到</w:t>
      </w:r>
      <w:r>
        <w:rPr>
          <w:rFonts w:hint="eastAsia"/>
        </w:rPr>
        <w:t>ROB</w:t>
      </w:r>
      <w:r>
        <w:rPr>
          <w:rFonts w:hint="eastAsia"/>
        </w:rPr>
        <w:t>里，然后测试分类器分类的效果。</w:t>
      </w:r>
    </w:p>
    <w:p w14:paraId="50D9706A" w14:textId="4ACEF75C" w:rsidR="003E0423" w:rsidRPr="00EB6E7E" w:rsidRDefault="003E0423" w:rsidP="00785D0F">
      <w:pPr>
        <w:pStyle w:val="a2"/>
        <w:ind w:firstLine="480"/>
      </w:pPr>
      <w:r>
        <w:rPr>
          <w:rFonts w:hint="eastAsia"/>
        </w:rPr>
        <w:t>在</w:t>
      </w:r>
      <w:r>
        <w:rPr>
          <w:rFonts w:hint="eastAsia"/>
        </w:rPr>
        <w:t>FPGA</w:t>
      </w:r>
      <w:r>
        <w:rPr>
          <w:rFonts w:hint="eastAsia"/>
        </w:rPr>
        <w:t>里实现随机森林，主要模块</w:t>
      </w:r>
      <w:r w:rsidR="007514DF">
        <w:rPr>
          <w:rFonts w:hint="eastAsia"/>
        </w:rPr>
        <w:t>如</w:t>
      </w:r>
      <w:r w:rsidR="00812E29">
        <w:fldChar w:fldCharType="begin"/>
      </w:r>
      <w:r w:rsidR="00812E29">
        <w:instrText xml:space="preserve"> </w:instrText>
      </w:r>
      <w:r w:rsidR="00812E29">
        <w:rPr>
          <w:rFonts w:hint="eastAsia"/>
        </w:rPr>
        <w:instrText>REF _Ref482974434 \h</w:instrText>
      </w:r>
      <w:r w:rsidR="00812E29">
        <w:instrText xml:space="preserve"> </w:instrText>
      </w:r>
      <w:r w:rsidR="00812E29">
        <w:fldChar w:fldCharType="separate"/>
      </w:r>
      <w:r w:rsidR="007033F6">
        <w:rPr>
          <w:rFonts w:hint="eastAsia"/>
        </w:rPr>
        <w:t>表</w:t>
      </w:r>
      <w:r w:rsidR="007033F6">
        <w:rPr>
          <w:rFonts w:hint="eastAsia"/>
        </w:rPr>
        <w:t xml:space="preserve"> </w:t>
      </w:r>
      <w:r w:rsidR="007033F6">
        <w:rPr>
          <w:noProof/>
        </w:rPr>
        <w:t>6</w:t>
      </w:r>
      <w:r w:rsidR="007033F6">
        <w:noBreakHyphen/>
      </w:r>
      <w:r w:rsidR="007033F6">
        <w:rPr>
          <w:noProof/>
        </w:rPr>
        <w:t>5</w:t>
      </w:r>
      <w:r w:rsidR="00812E29">
        <w:fldChar w:fldCharType="end"/>
      </w:r>
      <w:r w:rsidR="007514DF">
        <w:rPr>
          <w:rFonts w:hint="eastAsia"/>
        </w:rPr>
        <w:t>所示。</w:t>
      </w:r>
    </w:p>
    <w:p w14:paraId="72B88205" w14:textId="06520E8B" w:rsidR="007514DF" w:rsidRDefault="007514DF" w:rsidP="007514DF">
      <w:pPr>
        <w:pStyle w:val="aff0"/>
        <w:keepNext/>
      </w:pPr>
      <w:bookmarkStart w:id="402" w:name="_Ref482974434"/>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6</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5</w:t>
      </w:r>
      <w:r w:rsidR="005F5086">
        <w:fldChar w:fldCharType="end"/>
      </w:r>
      <w:bookmarkEnd w:id="402"/>
      <w:r>
        <w:t xml:space="preserve">  </w:t>
      </w:r>
      <w:r>
        <w:rPr>
          <w:rFonts w:hint="eastAsia"/>
        </w:rPr>
        <w:t>随机森林模块结构</w:t>
      </w:r>
    </w:p>
    <w:tbl>
      <w:tblPr>
        <w:tblStyle w:val="afd"/>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753"/>
        <w:gridCol w:w="6533"/>
      </w:tblGrid>
      <w:tr w:rsidR="008A7FB5" w:rsidRPr="00C97094" w14:paraId="54D597E0" w14:textId="77777777" w:rsidTr="00812E29">
        <w:trPr>
          <w:jc w:val="center"/>
        </w:trPr>
        <w:tc>
          <w:tcPr>
            <w:tcW w:w="0" w:type="auto"/>
          </w:tcPr>
          <w:p w14:paraId="4CB0F9B5" w14:textId="7EC8166F" w:rsidR="00C97094" w:rsidRPr="00C97094" w:rsidRDefault="00C97094" w:rsidP="00C97094">
            <w:pPr>
              <w:pStyle w:val="afe"/>
            </w:pPr>
            <w:r>
              <w:t>rf_top.v</w:t>
            </w:r>
          </w:p>
        </w:tc>
        <w:tc>
          <w:tcPr>
            <w:tcW w:w="0" w:type="auto"/>
          </w:tcPr>
          <w:p w14:paraId="3C6872F0" w14:textId="3F34F0B5" w:rsidR="00C97094" w:rsidRPr="00C97094" w:rsidRDefault="008A7FB5" w:rsidP="00C97094">
            <w:pPr>
              <w:pStyle w:val="afe"/>
            </w:pPr>
            <w:r>
              <w:rPr>
                <w:rFonts w:hint="eastAsia"/>
              </w:rPr>
              <w:t>顶层文件。连接所有子模块</w:t>
            </w:r>
          </w:p>
        </w:tc>
      </w:tr>
      <w:tr w:rsidR="008A7FB5" w:rsidRPr="00C97094" w14:paraId="638CDE0C" w14:textId="77777777" w:rsidTr="00812E29">
        <w:trPr>
          <w:jc w:val="center"/>
        </w:trPr>
        <w:tc>
          <w:tcPr>
            <w:tcW w:w="0" w:type="auto"/>
          </w:tcPr>
          <w:p w14:paraId="21305055" w14:textId="574767DB" w:rsidR="00C97094" w:rsidRPr="00C97094" w:rsidRDefault="00C97094" w:rsidP="00C97094">
            <w:pPr>
              <w:pStyle w:val="afe"/>
            </w:pPr>
            <w:r>
              <w:rPr>
                <w:rFonts w:hint="eastAsia"/>
              </w:rPr>
              <w:t>rf_</w:t>
            </w:r>
            <w:r>
              <w:t>validation.v</w:t>
            </w:r>
          </w:p>
        </w:tc>
        <w:tc>
          <w:tcPr>
            <w:tcW w:w="0" w:type="auto"/>
          </w:tcPr>
          <w:p w14:paraId="55868C31" w14:textId="6661CA51" w:rsidR="00C97094" w:rsidRPr="00C97094" w:rsidRDefault="008A7FB5" w:rsidP="00C97094">
            <w:pPr>
              <w:pStyle w:val="afe"/>
            </w:pPr>
            <w:r>
              <w:rPr>
                <w:rFonts w:hint="eastAsia"/>
              </w:rPr>
              <w:t>使用测试集验证随机森林模型。从</w:t>
            </w:r>
            <w:r>
              <w:rPr>
                <w:rFonts w:hint="eastAsia"/>
              </w:rPr>
              <w:t>sample</w:t>
            </w:r>
            <w:r>
              <w:t xml:space="preserve"> fifo</w:t>
            </w:r>
            <w:r>
              <w:rPr>
                <w:rFonts w:hint="eastAsia"/>
              </w:rPr>
              <w:t>读取测试样本，调用</w:t>
            </w:r>
            <w:r>
              <w:rPr>
                <w:rFonts w:hint="eastAsia"/>
              </w:rPr>
              <w:t>rf</w:t>
            </w:r>
            <w:r>
              <w:t>_prediction</w:t>
            </w:r>
            <w:r>
              <w:rPr>
                <w:rFonts w:hint="eastAsia"/>
              </w:rPr>
              <w:t>进行预测。比较真实标记和预测结果，统计测试结果</w:t>
            </w:r>
            <w:r w:rsidR="0017542A">
              <w:rPr>
                <w:rFonts w:hint="eastAsia"/>
              </w:rPr>
              <w:t>。</w:t>
            </w:r>
          </w:p>
        </w:tc>
      </w:tr>
      <w:tr w:rsidR="008A7FB5" w:rsidRPr="00C97094" w14:paraId="78551989" w14:textId="77777777" w:rsidTr="00812E29">
        <w:trPr>
          <w:jc w:val="center"/>
        </w:trPr>
        <w:tc>
          <w:tcPr>
            <w:tcW w:w="0" w:type="auto"/>
          </w:tcPr>
          <w:p w14:paraId="2E2F556A" w14:textId="61406561" w:rsidR="00C97094" w:rsidRPr="00C97094" w:rsidRDefault="00C97094" w:rsidP="00C97094">
            <w:pPr>
              <w:pStyle w:val="afe"/>
            </w:pPr>
            <w:r>
              <w:rPr>
                <w:rFonts w:hint="eastAsia"/>
              </w:rPr>
              <w:t>rf_</w:t>
            </w:r>
            <w:r>
              <w:t>prediction.v</w:t>
            </w:r>
          </w:p>
        </w:tc>
        <w:tc>
          <w:tcPr>
            <w:tcW w:w="0" w:type="auto"/>
          </w:tcPr>
          <w:p w14:paraId="68ECA24A" w14:textId="231F4B6A" w:rsidR="00C97094" w:rsidRPr="00C97094" w:rsidRDefault="008A7FB5" w:rsidP="00C97094">
            <w:pPr>
              <w:pStyle w:val="afe"/>
            </w:pPr>
            <w:r>
              <w:rPr>
                <w:rFonts w:hint="eastAsia"/>
              </w:rPr>
              <w:t>使用随机森林模型进行预测。可以从</w:t>
            </w:r>
            <w:r>
              <w:rPr>
                <w:rFonts w:hint="eastAsia"/>
              </w:rPr>
              <w:t>param</w:t>
            </w:r>
            <w:r>
              <w:t xml:space="preserve"> </w:t>
            </w:r>
            <w:r>
              <w:rPr>
                <w:rFonts w:hint="eastAsia"/>
              </w:rPr>
              <w:t>fifo</w:t>
            </w:r>
            <w:r>
              <w:rPr>
                <w:rFonts w:hint="eastAsia"/>
              </w:rPr>
              <w:t>读取模型参数，用于配置模型。统计所有决策树的预测结果，</w:t>
            </w:r>
            <w:r w:rsidR="00CB5D46">
              <w:rPr>
                <w:rFonts w:hint="eastAsia"/>
              </w:rPr>
              <w:t>多数</w:t>
            </w:r>
            <w:r>
              <w:rPr>
                <w:rFonts w:hint="eastAsia"/>
              </w:rPr>
              <w:t>表决得到随机森林的预测结果以及概率。</w:t>
            </w:r>
          </w:p>
        </w:tc>
      </w:tr>
      <w:tr w:rsidR="008A7FB5" w:rsidRPr="00C97094" w14:paraId="6DECF3C8" w14:textId="77777777" w:rsidTr="00812E29">
        <w:trPr>
          <w:jc w:val="center"/>
        </w:trPr>
        <w:tc>
          <w:tcPr>
            <w:tcW w:w="0" w:type="auto"/>
          </w:tcPr>
          <w:p w14:paraId="73C183B8" w14:textId="0728D96B" w:rsidR="00C97094" w:rsidRPr="00C97094" w:rsidRDefault="00C97094" w:rsidP="00C97094">
            <w:pPr>
              <w:pStyle w:val="afe"/>
            </w:pPr>
            <w:r>
              <w:t>dt</w:t>
            </w:r>
            <w:r>
              <w:rPr>
                <w:rFonts w:hint="eastAsia"/>
              </w:rPr>
              <w:t>_</w:t>
            </w:r>
            <w:r>
              <w:t>prediction.v</w:t>
            </w:r>
          </w:p>
        </w:tc>
        <w:tc>
          <w:tcPr>
            <w:tcW w:w="0" w:type="auto"/>
          </w:tcPr>
          <w:p w14:paraId="61E719DC" w14:textId="77C08E5C" w:rsidR="00C97094" w:rsidRPr="00C97094" w:rsidRDefault="008A7FB5" w:rsidP="008A7FB5">
            <w:pPr>
              <w:pStyle w:val="afe"/>
            </w:pPr>
            <w:r>
              <w:rPr>
                <w:rFonts w:hint="eastAsia"/>
              </w:rPr>
              <w:t>使用单棵决策树进行预测。</w:t>
            </w:r>
          </w:p>
        </w:tc>
      </w:tr>
      <w:tr w:rsidR="00E65BCB" w:rsidRPr="00C97094" w14:paraId="0C0BBF01" w14:textId="77777777" w:rsidTr="00812E29">
        <w:trPr>
          <w:jc w:val="center"/>
        </w:trPr>
        <w:tc>
          <w:tcPr>
            <w:tcW w:w="0" w:type="auto"/>
          </w:tcPr>
          <w:p w14:paraId="7C385CF1" w14:textId="77777777" w:rsidR="00E65BCB" w:rsidRDefault="00E65BCB" w:rsidP="00C97094">
            <w:pPr>
              <w:pStyle w:val="afe"/>
            </w:pPr>
          </w:p>
        </w:tc>
        <w:tc>
          <w:tcPr>
            <w:tcW w:w="0" w:type="auto"/>
          </w:tcPr>
          <w:p w14:paraId="1952797F" w14:textId="77777777" w:rsidR="00E65BCB" w:rsidRDefault="00E65BCB" w:rsidP="00C97094">
            <w:pPr>
              <w:pStyle w:val="afe"/>
            </w:pPr>
          </w:p>
        </w:tc>
      </w:tr>
      <w:tr w:rsidR="008A7FB5" w:rsidRPr="00C97094" w14:paraId="7881CDD0" w14:textId="77777777" w:rsidTr="00812E29">
        <w:trPr>
          <w:jc w:val="center"/>
        </w:trPr>
        <w:tc>
          <w:tcPr>
            <w:tcW w:w="0" w:type="auto"/>
          </w:tcPr>
          <w:p w14:paraId="3574EC0C" w14:textId="34788BF5" w:rsidR="008A7FB5" w:rsidRDefault="008A7FB5" w:rsidP="00C97094">
            <w:pPr>
              <w:pStyle w:val="afe"/>
            </w:pPr>
            <w:r>
              <w:t>sample_fifo (ip core)</w:t>
            </w:r>
          </w:p>
        </w:tc>
        <w:tc>
          <w:tcPr>
            <w:tcW w:w="0" w:type="auto"/>
          </w:tcPr>
          <w:p w14:paraId="6190510A" w14:textId="161ACBAE" w:rsidR="008A7FB5" w:rsidRPr="00C97094" w:rsidRDefault="008A7FB5" w:rsidP="00C97094">
            <w:pPr>
              <w:pStyle w:val="afe"/>
            </w:pPr>
            <w:r>
              <w:rPr>
                <w:rFonts w:hint="eastAsia"/>
              </w:rPr>
              <w:t>FIFO</w:t>
            </w:r>
            <w:r>
              <w:rPr>
                <w:rFonts w:hint="eastAsia"/>
              </w:rPr>
              <w:t>，用于缓存样本数据。</w:t>
            </w:r>
          </w:p>
        </w:tc>
      </w:tr>
      <w:tr w:rsidR="008A7FB5" w:rsidRPr="00C97094" w14:paraId="11AAEB9A" w14:textId="77777777" w:rsidTr="00812E29">
        <w:trPr>
          <w:jc w:val="center"/>
        </w:trPr>
        <w:tc>
          <w:tcPr>
            <w:tcW w:w="0" w:type="auto"/>
          </w:tcPr>
          <w:p w14:paraId="18B657D6" w14:textId="399F9382" w:rsidR="008A7FB5" w:rsidRDefault="008A7FB5" w:rsidP="00C97094">
            <w:pPr>
              <w:pStyle w:val="afe"/>
            </w:pPr>
            <w:r>
              <w:rPr>
                <w:rFonts w:hint="eastAsia"/>
              </w:rPr>
              <w:t>param fifo (</w:t>
            </w:r>
            <w:r>
              <w:t>ip core</w:t>
            </w:r>
            <w:r>
              <w:rPr>
                <w:rFonts w:hint="eastAsia"/>
              </w:rPr>
              <w:t>)</w:t>
            </w:r>
          </w:p>
        </w:tc>
        <w:tc>
          <w:tcPr>
            <w:tcW w:w="0" w:type="auto"/>
          </w:tcPr>
          <w:p w14:paraId="265478CC" w14:textId="568123C2" w:rsidR="008A7FB5" w:rsidRPr="00C97094" w:rsidRDefault="008A7FB5" w:rsidP="00C97094">
            <w:pPr>
              <w:pStyle w:val="afe"/>
            </w:pPr>
            <w:r>
              <w:rPr>
                <w:rFonts w:hint="eastAsia"/>
              </w:rPr>
              <w:t>FIFO</w:t>
            </w:r>
            <w:r>
              <w:rPr>
                <w:rFonts w:hint="eastAsia"/>
              </w:rPr>
              <w:t>，用于缓存模型参数数据。</w:t>
            </w:r>
          </w:p>
        </w:tc>
      </w:tr>
    </w:tbl>
    <w:p w14:paraId="0E96E516" w14:textId="43633AF4" w:rsidR="003E0423" w:rsidRDefault="003E0423" w:rsidP="00C52918">
      <w:pPr>
        <w:pStyle w:val="a2"/>
        <w:ind w:firstLine="480"/>
      </w:pPr>
    </w:p>
    <w:p w14:paraId="76265C70" w14:textId="3D13F919" w:rsidR="00A15E68" w:rsidRDefault="009776C5" w:rsidP="00C52918">
      <w:pPr>
        <w:pStyle w:val="a2"/>
        <w:ind w:firstLine="480"/>
      </w:pPr>
      <w:r>
        <w:rPr>
          <w:rFonts w:hint="eastAsia"/>
        </w:rPr>
        <w:t>rf</w:t>
      </w:r>
      <w:r>
        <w:t>_top</w:t>
      </w:r>
      <w:r w:rsidR="00982D2F">
        <w:rPr>
          <w:rFonts w:hint="eastAsia"/>
        </w:rPr>
        <w:t>的</w:t>
      </w:r>
      <w:r w:rsidR="002C11F2">
        <w:rPr>
          <w:rFonts w:hint="eastAsia"/>
        </w:rPr>
        <w:t>结构</w:t>
      </w:r>
      <w:r w:rsidR="00982D2F">
        <w:rPr>
          <w:rFonts w:hint="eastAsia"/>
        </w:rPr>
        <w:t>如</w:t>
      </w:r>
      <w:r w:rsidR="003249B4">
        <w:fldChar w:fldCharType="begin"/>
      </w:r>
      <w:r w:rsidR="003249B4">
        <w:instrText xml:space="preserve"> </w:instrText>
      </w:r>
      <w:r w:rsidR="003249B4">
        <w:rPr>
          <w:rFonts w:hint="eastAsia"/>
        </w:rPr>
        <w:instrText>REF _Ref482173688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14</w:t>
      </w:r>
      <w:r w:rsidR="003249B4">
        <w:fldChar w:fldCharType="end"/>
      </w:r>
      <w:r w:rsidR="0017542A">
        <w:rPr>
          <w:rFonts w:hint="eastAsia"/>
        </w:rPr>
        <w:t>所</w:t>
      </w:r>
      <w:r w:rsidR="005859E5">
        <w:rPr>
          <w:rFonts w:hint="eastAsia"/>
        </w:rPr>
        <w:t>示，对外提供的接口包括：</w:t>
      </w:r>
    </w:p>
    <w:p w14:paraId="2CE7041C" w14:textId="066F33BE" w:rsidR="005859E5" w:rsidRDefault="005859E5" w:rsidP="005859E5">
      <w:pPr>
        <w:pStyle w:val="a0"/>
      </w:pPr>
      <w:r>
        <w:rPr>
          <w:rFonts w:hint="eastAsia"/>
        </w:rPr>
        <w:t>写入</w:t>
      </w:r>
      <w:r>
        <w:rPr>
          <w:rFonts w:hint="eastAsia"/>
        </w:rPr>
        <w:t>para</w:t>
      </w:r>
      <w:r>
        <w:t xml:space="preserve">m </w:t>
      </w:r>
      <w:r>
        <w:rPr>
          <w:rFonts w:hint="eastAsia"/>
        </w:rPr>
        <w:t>fifo</w:t>
      </w:r>
      <w:r>
        <w:rPr>
          <w:rFonts w:hint="eastAsia"/>
        </w:rPr>
        <w:t>的接口。当需要配置分类器模型参数时，将参数通过该接口写入相应</w:t>
      </w:r>
      <w:r>
        <w:rPr>
          <w:rFonts w:hint="eastAsia"/>
        </w:rPr>
        <w:t>FIFO</w:t>
      </w:r>
      <w:r>
        <w:rPr>
          <w:rFonts w:hint="eastAsia"/>
        </w:rPr>
        <w:t>。</w:t>
      </w:r>
    </w:p>
    <w:p w14:paraId="7320BBBD" w14:textId="2EA12798" w:rsidR="005859E5" w:rsidRDefault="005859E5" w:rsidP="005859E5">
      <w:pPr>
        <w:pStyle w:val="a0"/>
      </w:pPr>
      <w:r>
        <w:rPr>
          <w:rFonts w:hint="eastAsia"/>
        </w:rPr>
        <w:t>写入</w:t>
      </w:r>
      <w:r>
        <w:rPr>
          <w:rFonts w:hint="eastAsia"/>
        </w:rPr>
        <w:t>sample</w:t>
      </w:r>
      <w:r>
        <w:t xml:space="preserve"> </w:t>
      </w:r>
      <w:r>
        <w:rPr>
          <w:rFonts w:hint="eastAsia"/>
        </w:rPr>
        <w:t>fifo</w:t>
      </w:r>
      <w:r>
        <w:rPr>
          <w:rFonts w:hint="eastAsia"/>
        </w:rPr>
        <w:t>的接口。当需要对一个事例进行预测时，将样本数据通过该接口写入相应</w:t>
      </w:r>
      <w:r>
        <w:rPr>
          <w:rFonts w:hint="eastAsia"/>
        </w:rPr>
        <w:t>FIFO</w:t>
      </w:r>
      <w:r>
        <w:rPr>
          <w:rFonts w:hint="eastAsia"/>
        </w:rPr>
        <w:t>。</w:t>
      </w:r>
    </w:p>
    <w:p w14:paraId="7778BA5F" w14:textId="76068656" w:rsidR="005859E5" w:rsidRPr="00EB6E7E" w:rsidRDefault="005859E5" w:rsidP="005859E5">
      <w:pPr>
        <w:pStyle w:val="a0"/>
      </w:pPr>
      <w:r>
        <w:rPr>
          <w:rFonts w:hint="eastAsia"/>
        </w:rPr>
        <w:t>分类器分类性能接口。该接口对外输出分类器测试结果。可以通过</w:t>
      </w:r>
      <w:r>
        <w:rPr>
          <w:rFonts w:hint="eastAsia"/>
        </w:rPr>
        <w:t>clear</w:t>
      </w:r>
      <w:r>
        <w:rPr>
          <w:rFonts w:hint="eastAsia"/>
        </w:rPr>
        <w:t>信号清零。</w:t>
      </w:r>
    </w:p>
    <w:p w14:paraId="5DC8C418" w14:textId="77777777" w:rsidR="001F7839" w:rsidRDefault="0021177D" w:rsidP="001F7839">
      <w:pPr>
        <w:pStyle w:val="af7"/>
        <w:keepNext/>
        <w:spacing w:before="156"/>
      </w:pPr>
      <w:r>
        <w:object w:dxaOrig="13366" w:dyaOrig="6271" w14:anchorId="6AA82C94">
          <v:shape id="_x0000_i1062" type="#_x0000_t75" style="width:267.25pt;height:122.1pt" o:ole="">
            <v:imagedata r:id="rId173" o:title=""/>
          </v:shape>
          <o:OLEObject Type="Embed" ProgID="Visio.Drawing.15" ShapeID="_x0000_i1062" DrawAspect="Content" ObjectID="_1558172557" r:id="rId174"/>
        </w:object>
      </w:r>
    </w:p>
    <w:p w14:paraId="23C6787D" w14:textId="40DC165E" w:rsidR="00EB6E7E" w:rsidRDefault="001F7839" w:rsidP="001F7839">
      <w:pPr>
        <w:pStyle w:val="aff0"/>
      </w:pPr>
      <w:bookmarkStart w:id="403" w:name="_Ref482173688"/>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14</w:t>
      </w:r>
      <w:r w:rsidR="00CA3B33">
        <w:fldChar w:fldCharType="end"/>
      </w:r>
      <w:bookmarkEnd w:id="403"/>
      <w:r>
        <w:t xml:space="preserve">  </w:t>
      </w:r>
      <w:r>
        <w:rPr>
          <w:rFonts w:hint="eastAsia"/>
        </w:rPr>
        <w:t>Verilog</w:t>
      </w:r>
      <w:r>
        <w:rPr>
          <w:rFonts w:hint="eastAsia"/>
        </w:rPr>
        <w:t>随机森林</w:t>
      </w:r>
      <w:r>
        <w:rPr>
          <w:rFonts w:hint="eastAsia"/>
        </w:rPr>
        <w:t>T</w:t>
      </w:r>
      <w:r>
        <w:t>op</w:t>
      </w:r>
      <w:r>
        <w:rPr>
          <w:rFonts w:hint="eastAsia"/>
        </w:rPr>
        <w:t>模块</w:t>
      </w:r>
    </w:p>
    <w:p w14:paraId="6C75A239" w14:textId="6BE42F32" w:rsidR="00BD48E6" w:rsidRDefault="00BD48E6" w:rsidP="00C52918">
      <w:pPr>
        <w:pStyle w:val="a2"/>
        <w:ind w:firstLine="480"/>
      </w:pPr>
      <w:r>
        <w:rPr>
          <w:rFonts w:hint="eastAsia"/>
        </w:rPr>
        <w:t>rf</w:t>
      </w:r>
      <w:r>
        <w:t>_prediction</w:t>
      </w:r>
      <w:r w:rsidR="007D25E8">
        <w:rPr>
          <w:rFonts w:hint="eastAsia"/>
        </w:rPr>
        <w:t>模块</w:t>
      </w:r>
      <w:r>
        <w:rPr>
          <w:rFonts w:hint="eastAsia"/>
        </w:rPr>
        <w:t>实现随机森林分类器的预测</w:t>
      </w:r>
      <w:r w:rsidR="003249B4">
        <w:rPr>
          <w:rFonts w:hint="eastAsia"/>
        </w:rPr>
        <w:t>，逻辑结构如</w:t>
      </w:r>
      <w:r w:rsidR="003249B4">
        <w:fldChar w:fldCharType="begin"/>
      </w:r>
      <w:r w:rsidR="003249B4">
        <w:instrText xml:space="preserve"> </w:instrText>
      </w:r>
      <w:r w:rsidR="003249B4">
        <w:rPr>
          <w:rFonts w:hint="eastAsia"/>
        </w:rPr>
        <w:instrText>REF _Ref484258702 \h</w:instrText>
      </w:r>
      <w:r w:rsidR="003249B4">
        <w:instrText xml:space="preserve"> </w:instrText>
      </w:r>
      <w:r w:rsidR="003249B4">
        <w:fldChar w:fldCharType="separate"/>
      </w:r>
      <w:r w:rsidR="007033F6">
        <w:rPr>
          <w:rFonts w:hint="eastAsia"/>
        </w:rPr>
        <w:t>图</w:t>
      </w:r>
      <w:r w:rsidR="007033F6">
        <w:rPr>
          <w:rFonts w:hint="eastAsia"/>
        </w:rPr>
        <w:t xml:space="preserve"> </w:t>
      </w:r>
      <w:r w:rsidR="007033F6">
        <w:rPr>
          <w:noProof/>
        </w:rPr>
        <w:t>6</w:t>
      </w:r>
      <w:r w:rsidR="007033F6">
        <w:noBreakHyphen/>
      </w:r>
      <w:r w:rsidR="007033F6">
        <w:rPr>
          <w:noProof/>
        </w:rPr>
        <w:t>15</w:t>
      </w:r>
      <w:r w:rsidR="003249B4">
        <w:fldChar w:fldCharType="end"/>
      </w:r>
      <w:r w:rsidR="003249B4">
        <w:rPr>
          <w:rFonts w:hint="eastAsia"/>
        </w:rPr>
        <w:t>所示</w:t>
      </w:r>
      <w:r>
        <w:rPr>
          <w:rFonts w:hint="eastAsia"/>
        </w:rPr>
        <w:t>。</w:t>
      </w:r>
      <w:r w:rsidR="007D25E8">
        <w:rPr>
          <w:rFonts w:hint="eastAsia"/>
        </w:rPr>
        <w:t>在模块内使用</w:t>
      </w:r>
      <w:r w:rsidR="007D25E8">
        <w:rPr>
          <w:rFonts w:hint="eastAsia"/>
        </w:rPr>
        <w:t>generate</w:t>
      </w:r>
      <w:r w:rsidR="007D25E8">
        <w:t xml:space="preserve"> </w:t>
      </w:r>
      <w:r w:rsidR="007D25E8">
        <w:rPr>
          <w:rFonts w:hint="eastAsia"/>
        </w:rPr>
        <w:t>for</w:t>
      </w:r>
      <w:r w:rsidR="007D25E8">
        <w:rPr>
          <w:rFonts w:hint="eastAsia"/>
        </w:rPr>
        <w:t>例化了</w:t>
      </w:r>
      <w:r w:rsidR="007D25E8">
        <w:rPr>
          <w:rFonts w:hint="eastAsia"/>
        </w:rPr>
        <w:t>TREE_NUM</w:t>
      </w:r>
      <w:r w:rsidR="007D25E8">
        <w:rPr>
          <w:rFonts w:hint="eastAsia"/>
        </w:rPr>
        <w:t>个</w:t>
      </w:r>
      <w:r w:rsidR="007D25E8">
        <w:rPr>
          <w:rFonts w:hint="eastAsia"/>
        </w:rPr>
        <w:t>dt</w:t>
      </w:r>
      <w:r w:rsidR="007D25E8">
        <w:t>_prediction</w:t>
      </w:r>
      <w:r w:rsidR="007D25E8">
        <w:rPr>
          <w:rFonts w:hint="eastAsia"/>
        </w:rPr>
        <w:t>模块。在测试中，</w:t>
      </w:r>
      <w:r w:rsidR="007D25E8">
        <w:rPr>
          <w:rFonts w:hint="eastAsia"/>
        </w:rPr>
        <w:t>TREE_NUM</w:t>
      </w:r>
      <w:r w:rsidR="007D25E8">
        <w:rPr>
          <w:rFonts w:hint="eastAsia"/>
        </w:rPr>
        <w:t>取</w:t>
      </w:r>
      <w:r w:rsidR="007D25E8">
        <w:rPr>
          <w:rFonts w:hint="eastAsia"/>
        </w:rPr>
        <w:t>32</w:t>
      </w:r>
      <w:r w:rsidR="007D25E8">
        <w:rPr>
          <w:rFonts w:hint="eastAsia"/>
        </w:rPr>
        <w:t>。</w:t>
      </w:r>
      <w:r w:rsidR="00FC4BD2">
        <w:rPr>
          <w:rFonts w:hint="eastAsia"/>
        </w:rPr>
        <w:t>当</w:t>
      </w:r>
      <w:r w:rsidR="00FC4BD2">
        <w:rPr>
          <w:rFonts w:hint="eastAsia"/>
        </w:rPr>
        <w:t>rf</w:t>
      </w:r>
      <w:r w:rsidR="00FC4BD2">
        <w:t>_prediction</w:t>
      </w:r>
      <w:r w:rsidR="00FC4BD2">
        <w:rPr>
          <w:rFonts w:hint="eastAsia"/>
        </w:rPr>
        <w:t>检测到</w:t>
      </w:r>
      <w:r w:rsidR="00FC4BD2">
        <w:rPr>
          <w:rFonts w:hint="eastAsia"/>
        </w:rPr>
        <w:t>start</w:t>
      </w:r>
      <w:r w:rsidR="00FC4BD2">
        <w:rPr>
          <w:rFonts w:hint="eastAsia"/>
        </w:rPr>
        <w:t>信号有效时，启动</w:t>
      </w:r>
      <w:r w:rsidR="00FC4BD2">
        <w:rPr>
          <w:rFonts w:hint="eastAsia"/>
        </w:rPr>
        <w:t>r</w:t>
      </w:r>
      <w:r w:rsidR="00FC4BD2">
        <w:t>andom forest prediction</w:t>
      </w:r>
      <w:r w:rsidR="00FC4BD2">
        <w:rPr>
          <w:rFonts w:hint="eastAsia"/>
        </w:rPr>
        <w:t>，然后将所有</w:t>
      </w:r>
      <w:r w:rsidR="00FC4BD2">
        <w:rPr>
          <w:rFonts w:hint="eastAsia"/>
        </w:rPr>
        <w:t>d</w:t>
      </w:r>
      <w:r w:rsidR="00FC4BD2">
        <w:t>t_prediction</w:t>
      </w:r>
      <w:r w:rsidR="00FC4BD2">
        <w:rPr>
          <w:rFonts w:hint="eastAsia"/>
        </w:rPr>
        <w:t>的</w:t>
      </w:r>
      <w:r w:rsidR="00FC4BD2">
        <w:rPr>
          <w:rFonts w:hint="eastAsia"/>
        </w:rPr>
        <w:t>start</w:t>
      </w:r>
      <w:r w:rsidR="00FC4BD2">
        <w:rPr>
          <w:rFonts w:hint="eastAsia"/>
        </w:rPr>
        <w:t>置为有效。当所有的</w:t>
      </w:r>
      <w:r w:rsidR="00FC4BD2">
        <w:rPr>
          <w:rFonts w:hint="eastAsia"/>
        </w:rPr>
        <w:t>dt_prediction</w:t>
      </w:r>
      <w:r w:rsidR="00FC4BD2">
        <w:rPr>
          <w:rFonts w:hint="eastAsia"/>
        </w:rPr>
        <w:t>完成时，也就是</w:t>
      </w:r>
      <w:r w:rsidR="00FC4BD2">
        <w:rPr>
          <w:rFonts w:hint="eastAsia"/>
        </w:rPr>
        <w:t>done</w:t>
      </w:r>
      <w:r w:rsidR="00FC4BD2">
        <w:rPr>
          <w:rFonts w:hint="eastAsia"/>
        </w:rPr>
        <w:t>有效时，统计其中</w:t>
      </w:r>
      <w:r w:rsidR="00FC4BD2">
        <w:rPr>
          <w:rFonts w:hint="eastAsia"/>
        </w:rPr>
        <w:t>1</w:t>
      </w:r>
      <w:r w:rsidR="00FC4BD2">
        <w:rPr>
          <w:rFonts w:hint="eastAsia"/>
        </w:rPr>
        <w:t>的个数。</w:t>
      </w:r>
      <w:r w:rsidR="00C92921" w:rsidRPr="00C92921">
        <w:rPr>
          <w:rFonts w:hint="eastAsia"/>
        </w:rPr>
        <w:t>dt_prediction</w:t>
      </w:r>
      <w:r w:rsidR="00C92921" w:rsidRPr="00C92921">
        <w:rPr>
          <w:rFonts w:hint="eastAsia"/>
        </w:rPr>
        <w:t>模块采用的是基于</w:t>
      </w:r>
      <w:r w:rsidR="00C92921" w:rsidRPr="00C92921">
        <w:rPr>
          <w:rFonts w:hint="eastAsia"/>
        </w:rPr>
        <w:t>RAM</w:t>
      </w:r>
      <w:r w:rsidR="00C92921" w:rsidRPr="00C92921">
        <w:rPr>
          <w:rFonts w:hint="eastAsia"/>
        </w:rPr>
        <w:t>的决策树实现方案。</w:t>
      </w:r>
    </w:p>
    <w:p w14:paraId="07674E46" w14:textId="77777777" w:rsidR="001F7839" w:rsidRDefault="00295EA0" w:rsidP="001F7839">
      <w:pPr>
        <w:pStyle w:val="af7"/>
        <w:keepNext/>
        <w:spacing w:before="156"/>
      </w:pPr>
      <w:r>
        <w:object w:dxaOrig="11386" w:dyaOrig="5431" w14:anchorId="78BA68F2">
          <v:shape id="_x0000_i1063" type="#_x0000_t75" style="width:4in;height:137.1pt" o:ole="">
            <v:imagedata r:id="rId175" o:title=""/>
          </v:shape>
          <o:OLEObject Type="Embed" ProgID="Visio.Drawing.15" ShapeID="_x0000_i1063" DrawAspect="Content" ObjectID="_1558172558" r:id="rId176"/>
        </w:object>
      </w:r>
    </w:p>
    <w:p w14:paraId="5854FA5D" w14:textId="49AFBCD5" w:rsidR="00FB0A76" w:rsidRDefault="001F7839" w:rsidP="001F7839">
      <w:pPr>
        <w:pStyle w:val="aff0"/>
      </w:pPr>
      <w:bookmarkStart w:id="404" w:name="_Ref484258702"/>
      <w:r>
        <w:rPr>
          <w:rFonts w:hint="eastAsia"/>
        </w:rPr>
        <w:t>图</w:t>
      </w:r>
      <w:r>
        <w:rPr>
          <w:rFonts w:hint="eastAsia"/>
        </w:rPr>
        <w:t xml:space="preserve"> </w:t>
      </w:r>
      <w:r w:rsidR="00CA3B33">
        <w:fldChar w:fldCharType="begin"/>
      </w:r>
      <w:r w:rsidR="00CA3B33">
        <w:instrText xml:space="preserve"> </w:instrText>
      </w:r>
      <w:r w:rsidR="00CA3B33">
        <w:rPr>
          <w:rFonts w:hint="eastAsia"/>
        </w:rPr>
        <w:instrText>STYLEREF 1 \s</w:instrText>
      </w:r>
      <w:r w:rsidR="00CA3B33">
        <w:instrText xml:space="preserve"> </w:instrText>
      </w:r>
      <w:r w:rsidR="00CA3B33">
        <w:fldChar w:fldCharType="separate"/>
      </w:r>
      <w:r w:rsidR="007033F6">
        <w:rPr>
          <w:noProof/>
        </w:rPr>
        <w:t>6</w:t>
      </w:r>
      <w:r w:rsidR="00CA3B33">
        <w:fldChar w:fldCharType="end"/>
      </w:r>
      <w:r w:rsidR="00CA3B33">
        <w:noBreakHyphen/>
      </w:r>
      <w:r w:rsidR="00CA3B33">
        <w:fldChar w:fldCharType="begin"/>
      </w:r>
      <w:r w:rsidR="00CA3B33">
        <w:instrText xml:space="preserve"> </w:instrText>
      </w:r>
      <w:r w:rsidR="00CA3B33">
        <w:rPr>
          <w:rFonts w:hint="eastAsia"/>
        </w:rPr>
        <w:instrText xml:space="preserve">SEQ </w:instrText>
      </w:r>
      <w:r w:rsidR="00CA3B33">
        <w:rPr>
          <w:rFonts w:hint="eastAsia"/>
        </w:rPr>
        <w:instrText>图</w:instrText>
      </w:r>
      <w:r w:rsidR="00CA3B33">
        <w:rPr>
          <w:rFonts w:hint="eastAsia"/>
        </w:rPr>
        <w:instrText xml:space="preserve"> \* ARABIC \s 1</w:instrText>
      </w:r>
      <w:r w:rsidR="00CA3B33">
        <w:instrText xml:space="preserve"> </w:instrText>
      </w:r>
      <w:r w:rsidR="00CA3B33">
        <w:fldChar w:fldCharType="separate"/>
      </w:r>
      <w:r w:rsidR="007033F6">
        <w:rPr>
          <w:noProof/>
        </w:rPr>
        <w:t>15</w:t>
      </w:r>
      <w:r w:rsidR="00CA3B33">
        <w:fldChar w:fldCharType="end"/>
      </w:r>
      <w:bookmarkEnd w:id="404"/>
      <w:r>
        <w:t xml:space="preserve">  </w:t>
      </w:r>
      <w:r>
        <w:rPr>
          <w:rFonts w:hint="eastAsia"/>
        </w:rPr>
        <w:t>Verilog</w:t>
      </w:r>
      <w:r>
        <w:rPr>
          <w:rFonts w:hint="eastAsia"/>
        </w:rPr>
        <w:t>随机森林预测模块</w:t>
      </w:r>
    </w:p>
    <w:p w14:paraId="76C96CC8" w14:textId="6E3A2EBF" w:rsidR="001E2041" w:rsidRPr="001916EB" w:rsidRDefault="002C11F2" w:rsidP="001916EB">
      <w:pPr>
        <w:pStyle w:val="a2"/>
        <w:ind w:firstLine="480"/>
      </w:pPr>
      <w:r>
        <w:rPr>
          <w:rFonts w:hint="eastAsia"/>
        </w:rPr>
        <w:t>我们将</w:t>
      </w:r>
      <w:r>
        <w:rPr>
          <w:rFonts w:hint="eastAsia"/>
        </w:rPr>
        <w:t>PC</w:t>
      </w:r>
      <w:r>
        <w:rPr>
          <w:rFonts w:hint="eastAsia"/>
        </w:rPr>
        <w:t>平台的测试数据输入到</w:t>
      </w:r>
      <w:r>
        <w:rPr>
          <w:rFonts w:hint="eastAsia"/>
        </w:rPr>
        <w:t>FPGA</w:t>
      </w:r>
      <w:r>
        <w:rPr>
          <w:rFonts w:hint="eastAsia"/>
        </w:rPr>
        <w:t>里，</w:t>
      </w:r>
      <w:r>
        <w:rPr>
          <w:rFonts w:hint="eastAsia"/>
        </w:rPr>
        <w:t>FPGA</w:t>
      </w:r>
      <w:r>
        <w:rPr>
          <w:rFonts w:hint="eastAsia"/>
        </w:rPr>
        <w:t>预测的结果与</w:t>
      </w:r>
      <w:r>
        <w:rPr>
          <w:rFonts w:hint="eastAsia"/>
        </w:rPr>
        <w:t>PC</w:t>
      </w:r>
      <w:r>
        <w:rPr>
          <w:rFonts w:hint="eastAsia"/>
        </w:rPr>
        <w:t>平台</w:t>
      </w:r>
      <w:r w:rsidR="001E2041">
        <w:rPr>
          <w:rFonts w:hint="eastAsia"/>
        </w:rPr>
        <w:t>基本一致</w:t>
      </w:r>
      <w:r w:rsidR="00C92921">
        <w:rPr>
          <w:rFonts w:hint="eastAsia"/>
        </w:rPr>
        <w:t>，</w:t>
      </w:r>
      <w:r w:rsidR="00CE044B">
        <w:rPr>
          <w:rFonts w:hint="eastAsia"/>
        </w:rPr>
        <w:t>结果</w:t>
      </w:r>
      <w:r w:rsidR="00C92921">
        <w:rPr>
          <w:rFonts w:hint="eastAsia"/>
        </w:rPr>
        <w:t>如</w:t>
      </w:r>
      <w:r w:rsidR="00812E29">
        <w:fldChar w:fldCharType="begin"/>
      </w:r>
      <w:r w:rsidR="00812E29">
        <w:instrText xml:space="preserve"> </w:instrText>
      </w:r>
      <w:r w:rsidR="00812E29">
        <w:rPr>
          <w:rFonts w:hint="eastAsia"/>
        </w:rPr>
        <w:instrText>REF _Ref482168361 \h</w:instrText>
      </w:r>
      <w:r w:rsidR="00812E29">
        <w:instrText xml:space="preserve"> </w:instrText>
      </w:r>
      <w:r w:rsidR="00812E29">
        <w:fldChar w:fldCharType="separate"/>
      </w:r>
      <w:r w:rsidR="007033F6">
        <w:rPr>
          <w:rFonts w:hint="eastAsia"/>
        </w:rPr>
        <w:t>表</w:t>
      </w:r>
      <w:r w:rsidR="007033F6">
        <w:rPr>
          <w:rFonts w:hint="eastAsia"/>
        </w:rPr>
        <w:t xml:space="preserve"> </w:t>
      </w:r>
      <w:r w:rsidR="007033F6">
        <w:rPr>
          <w:noProof/>
        </w:rPr>
        <w:t>6</w:t>
      </w:r>
      <w:r w:rsidR="007033F6">
        <w:noBreakHyphen/>
      </w:r>
      <w:r w:rsidR="007033F6">
        <w:rPr>
          <w:noProof/>
        </w:rPr>
        <w:t>6</w:t>
      </w:r>
      <w:r w:rsidR="00812E29">
        <w:fldChar w:fldCharType="end"/>
      </w:r>
      <w:r w:rsidR="00C92921">
        <w:rPr>
          <w:rFonts w:hint="eastAsia"/>
        </w:rPr>
        <w:t>所示</w:t>
      </w:r>
      <w:r w:rsidR="001E2041">
        <w:rPr>
          <w:rFonts w:hint="eastAsia"/>
        </w:rPr>
        <w:t>。</w:t>
      </w:r>
      <w:r>
        <w:rPr>
          <w:rFonts w:hint="eastAsia"/>
        </w:rPr>
        <w:t>这是可以预料到的，因为</w:t>
      </w:r>
      <w:r>
        <w:t>FPGA</w:t>
      </w:r>
      <w:r>
        <w:rPr>
          <w:rFonts w:hint="eastAsia"/>
        </w:rPr>
        <w:t>的分类器参数完全来自于</w:t>
      </w:r>
      <w:r>
        <w:rPr>
          <w:rFonts w:hint="eastAsia"/>
        </w:rPr>
        <w:t>PC</w:t>
      </w:r>
      <w:r>
        <w:rPr>
          <w:rFonts w:hint="eastAsia"/>
        </w:rPr>
        <w:t>平台</w:t>
      </w:r>
      <w:r w:rsidR="00CE044B">
        <w:rPr>
          <w:rFonts w:hint="eastAsia"/>
        </w:rPr>
        <w:t>，</w:t>
      </w:r>
      <w:r>
        <w:rPr>
          <w:rFonts w:hint="eastAsia"/>
        </w:rPr>
        <w:t>这证明了可以在</w:t>
      </w:r>
      <w:r>
        <w:rPr>
          <w:rFonts w:hint="eastAsia"/>
        </w:rPr>
        <w:t>FPGA</w:t>
      </w:r>
      <w:r>
        <w:rPr>
          <w:rFonts w:hint="eastAsia"/>
        </w:rPr>
        <w:t>平台实现机器学习分类器。</w:t>
      </w:r>
    </w:p>
    <w:p w14:paraId="543A15D3" w14:textId="728E80D0" w:rsidR="00C92921" w:rsidRDefault="00C92921" w:rsidP="00C92921">
      <w:pPr>
        <w:pStyle w:val="aff0"/>
        <w:keepNext/>
      </w:pPr>
      <w:bookmarkStart w:id="405" w:name="_Ref482168361"/>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6</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6</w:t>
      </w:r>
      <w:r w:rsidR="005F5086">
        <w:fldChar w:fldCharType="end"/>
      </w:r>
      <w:bookmarkEnd w:id="405"/>
      <w:r>
        <w:t xml:space="preserve">  </w:t>
      </w:r>
      <w:r>
        <w:rPr>
          <w:rFonts w:hint="eastAsia"/>
        </w:rPr>
        <w:t>PC</w:t>
      </w:r>
      <w:r>
        <w:rPr>
          <w:rFonts w:hint="eastAsia"/>
        </w:rPr>
        <w:t>和</w:t>
      </w:r>
      <w:r>
        <w:rPr>
          <w:rFonts w:hint="eastAsia"/>
        </w:rPr>
        <w:t>FPGA</w:t>
      </w:r>
      <w:r>
        <w:rPr>
          <w:rFonts w:hint="eastAsia"/>
        </w:rPr>
        <w:t>平台分类结果</w:t>
      </w:r>
    </w:p>
    <w:tbl>
      <w:tblPr>
        <w:tblStyle w:val="14"/>
        <w:tblW w:w="5000" w:type="pct"/>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904"/>
        <w:gridCol w:w="2269"/>
        <w:gridCol w:w="2113"/>
      </w:tblGrid>
      <w:tr w:rsidR="001961A4" w14:paraId="2374543F" w14:textId="77777777" w:rsidTr="00812E29">
        <w:trPr>
          <w:jc w:val="center"/>
        </w:trPr>
        <w:tc>
          <w:tcPr>
            <w:tcW w:w="2355" w:type="pct"/>
            <w:vAlign w:val="center"/>
          </w:tcPr>
          <w:p w14:paraId="28E16720" w14:textId="77777777" w:rsidR="001961A4" w:rsidRDefault="001961A4" w:rsidP="00812E29">
            <w:pPr>
              <w:pStyle w:val="afe"/>
              <w:jc w:val="center"/>
            </w:pPr>
          </w:p>
        </w:tc>
        <w:tc>
          <w:tcPr>
            <w:tcW w:w="1369" w:type="pct"/>
            <w:vAlign w:val="center"/>
          </w:tcPr>
          <w:p w14:paraId="6A3DF1AB" w14:textId="68A53700" w:rsidR="001961A4" w:rsidRDefault="001961A4" w:rsidP="00812E29">
            <w:pPr>
              <w:pStyle w:val="afe"/>
              <w:jc w:val="center"/>
            </w:pPr>
            <w:r>
              <w:rPr>
                <w:rFonts w:hint="eastAsia"/>
              </w:rPr>
              <w:t>Python</w:t>
            </w:r>
          </w:p>
        </w:tc>
        <w:tc>
          <w:tcPr>
            <w:tcW w:w="1275" w:type="pct"/>
            <w:vAlign w:val="center"/>
          </w:tcPr>
          <w:p w14:paraId="656D0C0E" w14:textId="253BE493" w:rsidR="001961A4" w:rsidRDefault="001961A4" w:rsidP="00812E29">
            <w:pPr>
              <w:pStyle w:val="afe"/>
              <w:jc w:val="center"/>
            </w:pPr>
            <w:r>
              <w:rPr>
                <w:rFonts w:hint="eastAsia"/>
              </w:rPr>
              <w:t>FPGA</w:t>
            </w:r>
          </w:p>
        </w:tc>
      </w:tr>
      <w:tr w:rsidR="001961A4" w14:paraId="50711D77" w14:textId="67D8A098" w:rsidTr="00812E29">
        <w:trPr>
          <w:jc w:val="center"/>
        </w:trPr>
        <w:tc>
          <w:tcPr>
            <w:tcW w:w="2355" w:type="pct"/>
            <w:vAlign w:val="center"/>
          </w:tcPr>
          <w:p w14:paraId="502EBD2C" w14:textId="67128F8C" w:rsidR="001961A4" w:rsidRDefault="001961A4" w:rsidP="00812E29">
            <w:pPr>
              <w:pStyle w:val="afe"/>
              <w:jc w:val="center"/>
            </w:pPr>
            <w:r>
              <w:t>True positive</w:t>
            </w:r>
          </w:p>
        </w:tc>
        <w:tc>
          <w:tcPr>
            <w:tcW w:w="1369" w:type="pct"/>
            <w:vAlign w:val="center"/>
          </w:tcPr>
          <w:p w14:paraId="2C1C302E" w14:textId="4AB4F97B" w:rsidR="001961A4" w:rsidRDefault="001961A4" w:rsidP="00812E29">
            <w:pPr>
              <w:pStyle w:val="afe"/>
              <w:jc w:val="center"/>
            </w:pPr>
            <w:r>
              <w:t>1482</w:t>
            </w:r>
          </w:p>
        </w:tc>
        <w:tc>
          <w:tcPr>
            <w:tcW w:w="1275" w:type="pct"/>
            <w:vAlign w:val="center"/>
          </w:tcPr>
          <w:p w14:paraId="7C95D403" w14:textId="2948FF84" w:rsidR="001961A4" w:rsidRDefault="001961A4" w:rsidP="00812E29">
            <w:pPr>
              <w:pStyle w:val="afe"/>
              <w:jc w:val="center"/>
            </w:pPr>
            <w:r>
              <w:rPr>
                <w:rFonts w:hint="eastAsia"/>
              </w:rPr>
              <w:t>1478</w:t>
            </w:r>
          </w:p>
        </w:tc>
      </w:tr>
      <w:tr w:rsidR="001961A4" w14:paraId="5F00DE1F" w14:textId="1AF36D67" w:rsidTr="00812E29">
        <w:trPr>
          <w:jc w:val="center"/>
        </w:trPr>
        <w:tc>
          <w:tcPr>
            <w:tcW w:w="2355" w:type="pct"/>
            <w:vAlign w:val="center"/>
          </w:tcPr>
          <w:p w14:paraId="1E844662" w14:textId="47F13A94" w:rsidR="001961A4" w:rsidRDefault="001961A4" w:rsidP="00812E29">
            <w:pPr>
              <w:pStyle w:val="afe"/>
              <w:jc w:val="center"/>
            </w:pPr>
            <w:r>
              <w:t>True negative</w:t>
            </w:r>
          </w:p>
        </w:tc>
        <w:tc>
          <w:tcPr>
            <w:tcW w:w="1369" w:type="pct"/>
            <w:vAlign w:val="center"/>
          </w:tcPr>
          <w:p w14:paraId="538CE382" w14:textId="421DD0C3" w:rsidR="001961A4" w:rsidRDefault="001961A4" w:rsidP="00812E29">
            <w:pPr>
              <w:pStyle w:val="afe"/>
              <w:jc w:val="center"/>
            </w:pPr>
            <w:r>
              <w:t>13566</w:t>
            </w:r>
          </w:p>
        </w:tc>
        <w:tc>
          <w:tcPr>
            <w:tcW w:w="1275" w:type="pct"/>
            <w:vAlign w:val="center"/>
          </w:tcPr>
          <w:p w14:paraId="07B8DB11" w14:textId="6A0C3090" w:rsidR="001961A4" w:rsidRDefault="001961A4" w:rsidP="00812E29">
            <w:pPr>
              <w:pStyle w:val="afe"/>
              <w:jc w:val="center"/>
            </w:pPr>
            <w:r>
              <w:rPr>
                <w:rFonts w:hint="eastAsia"/>
              </w:rPr>
              <w:t>13566</w:t>
            </w:r>
          </w:p>
        </w:tc>
      </w:tr>
      <w:tr w:rsidR="001961A4" w14:paraId="0812AB22" w14:textId="4555236C" w:rsidTr="00812E29">
        <w:trPr>
          <w:jc w:val="center"/>
        </w:trPr>
        <w:tc>
          <w:tcPr>
            <w:tcW w:w="2355" w:type="pct"/>
            <w:vAlign w:val="center"/>
          </w:tcPr>
          <w:p w14:paraId="62207F81" w14:textId="3C6B435F" w:rsidR="001961A4" w:rsidRDefault="001961A4" w:rsidP="00812E29">
            <w:pPr>
              <w:pStyle w:val="afe"/>
              <w:jc w:val="center"/>
            </w:pPr>
            <w:r>
              <w:t>False positive</w:t>
            </w:r>
          </w:p>
        </w:tc>
        <w:tc>
          <w:tcPr>
            <w:tcW w:w="1369" w:type="pct"/>
            <w:vAlign w:val="center"/>
          </w:tcPr>
          <w:p w14:paraId="13C85933" w14:textId="6957B2F2" w:rsidR="001961A4" w:rsidRDefault="001961A4" w:rsidP="00812E29">
            <w:pPr>
              <w:pStyle w:val="afe"/>
              <w:jc w:val="center"/>
            </w:pPr>
            <w:r>
              <w:t>22</w:t>
            </w:r>
          </w:p>
        </w:tc>
        <w:tc>
          <w:tcPr>
            <w:tcW w:w="1275" w:type="pct"/>
            <w:vAlign w:val="center"/>
          </w:tcPr>
          <w:p w14:paraId="6E3CD128" w14:textId="27182243" w:rsidR="001961A4" w:rsidRDefault="001961A4" w:rsidP="00812E29">
            <w:pPr>
              <w:pStyle w:val="afe"/>
              <w:jc w:val="center"/>
            </w:pPr>
            <w:r>
              <w:rPr>
                <w:rFonts w:hint="eastAsia"/>
              </w:rPr>
              <w:t>22</w:t>
            </w:r>
          </w:p>
        </w:tc>
      </w:tr>
      <w:tr w:rsidR="001961A4" w14:paraId="7C85257A" w14:textId="77777777" w:rsidTr="00812E29">
        <w:trPr>
          <w:jc w:val="center"/>
        </w:trPr>
        <w:tc>
          <w:tcPr>
            <w:tcW w:w="2355" w:type="pct"/>
            <w:vAlign w:val="center"/>
          </w:tcPr>
          <w:p w14:paraId="423F9F83" w14:textId="40BCE99D" w:rsidR="001961A4" w:rsidRDefault="001961A4" w:rsidP="00812E29">
            <w:pPr>
              <w:pStyle w:val="afe"/>
              <w:jc w:val="center"/>
            </w:pPr>
            <w:r>
              <w:t>False negative</w:t>
            </w:r>
          </w:p>
        </w:tc>
        <w:tc>
          <w:tcPr>
            <w:tcW w:w="1369" w:type="pct"/>
            <w:vAlign w:val="center"/>
          </w:tcPr>
          <w:p w14:paraId="1DD743C0" w14:textId="2A5B0101" w:rsidR="001961A4" w:rsidRDefault="001961A4" w:rsidP="00812E29">
            <w:pPr>
              <w:pStyle w:val="afe"/>
              <w:jc w:val="center"/>
            </w:pPr>
            <w:r>
              <w:t>17</w:t>
            </w:r>
          </w:p>
        </w:tc>
        <w:tc>
          <w:tcPr>
            <w:tcW w:w="1275" w:type="pct"/>
            <w:vAlign w:val="center"/>
          </w:tcPr>
          <w:p w14:paraId="664EEA73" w14:textId="36A7B922" w:rsidR="001961A4" w:rsidRDefault="00064A88" w:rsidP="00812E29">
            <w:pPr>
              <w:pStyle w:val="afe"/>
              <w:jc w:val="center"/>
            </w:pPr>
            <w:r>
              <w:rPr>
                <w:rFonts w:hint="eastAsia"/>
              </w:rPr>
              <w:t>14</w:t>
            </w:r>
          </w:p>
        </w:tc>
      </w:tr>
    </w:tbl>
    <w:p w14:paraId="140E2A65" w14:textId="0FCEA814" w:rsidR="001961A4" w:rsidRDefault="001961A4" w:rsidP="004960A5">
      <w:pPr>
        <w:pStyle w:val="a2"/>
        <w:ind w:firstLine="480"/>
      </w:pPr>
    </w:p>
    <w:p w14:paraId="0612C71C" w14:textId="35711422" w:rsidR="002C11F2" w:rsidRDefault="002C11F2" w:rsidP="004960A5">
      <w:pPr>
        <w:pStyle w:val="a2"/>
        <w:ind w:firstLine="480"/>
      </w:pPr>
      <w:r>
        <w:rPr>
          <w:rFonts w:hint="eastAsia"/>
        </w:rPr>
        <w:t>随后我们在</w:t>
      </w:r>
      <w:r>
        <w:rPr>
          <w:rFonts w:hint="eastAsia"/>
        </w:rPr>
        <w:t>FEB</w:t>
      </w:r>
      <w:r>
        <w:rPr>
          <w:rFonts w:hint="eastAsia"/>
        </w:rPr>
        <w:t>的</w:t>
      </w:r>
      <w:r>
        <w:rPr>
          <w:rFonts w:hint="eastAsia"/>
        </w:rPr>
        <w:t>FPGA</w:t>
      </w:r>
      <w:r>
        <w:rPr>
          <w:rFonts w:hint="eastAsia"/>
        </w:rPr>
        <w:t>里</w:t>
      </w:r>
      <w:r w:rsidR="00CE044B">
        <w:rPr>
          <w:rFonts w:hint="eastAsia"/>
        </w:rPr>
        <w:t>按照</w:t>
      </w:r>
      <w:r w:rsidR="0072064B">
        <w:t>4.2.2</w:t>
      </w:r>
      <w:r w:rsidR="00CE044B">
        <w:rPr>
          <w:rFonts w:hint="eastAsia"/>
        </w:rPr>
        <w:t>节的方法</w:t>
      </w:r>
      <w:r>
        <w:rPr>
          <w:rFonts w:hint="eastAsia"/>
        </w:rPr>
        <w:t>生成了</w:t>
      </w:r>
      <w:r>
        <w:rPr>
          <w:rFonts w:hint="eastAsia"/>
        </w:rPr>
        <w:t>1000</w:t>
      </w:r>
      <w:r w:rsidR="00CE044B">
        <w:rPr>
          <w:rFonts w:hint="eastAsia"/>
        </w:rPr>
        <w:t>0</w:t>
      </w:r>
      <w:r w:rsidR="00CE044B">
        <w:rPr>
          <w:rFonts w:hint="eastAsia"/>
        </w:rPr>
        <w:t>个事例，其中好事例比例约为</w:t>
      </w:r>
      <w:r w:rsidR="00CE044B">
        <w:rPr>
          <w:rFonts w:hint="eastAsia"/>
        </w:rPr>
        <w:t>10%</w:t>
      </w:r>
      <w:r w:rsidR="00CE044B">
        <w:rPr>
          <w:rFonts w:hint="eastAsia"/>
        </w:rPr>
        <w:t>，宇宙线事例比例约为</w:t>
      </w:r>
      <w:r w:rsidR="00CE044B">
        <w:rPr>
          <w:rFonts w:hint="eastAsia"/>
        </w:rPr>
        <w:t>40%</w:t>
      </w:r>
      <w:r w:rsidR="00CE044B">
        <w:rPr>
          <w:rFonts w:hint="eastAsia"/>
        </w:rPr>
        <w:t>，噪声事例比例约为</w:t>
      </w:r>
      <w:r w:rsidR="00CE044B">
        <w:rPr>
          <w:rFonts w:hint="eastAsia"/>
        </w:rPr>
        <w:t>50%</w:t>
      </w:r>
      <w:r w:rsidR="00CE044B">
        <w:rPr>
          <w:rFonts w:hint="eastAsia"/>
        </w:rPr>
        <w:t>。</w:t>
      </w:r>
      <w:r w:rsidR="00593DDE">
        <w:rPr>
          <w:rFonts w:hint="eastAsia"/>
        </w:rPr>
        <w:t>事例生成器的时钟频率为</w:t>
      </w:r>
      <w:r w:rsidR="00593DDE">
        <w:rPr>
          <w:rFonts w:hint="eastAsia"/>
        </w:rPr>
        <w:t>100</w:t>
      </w:r>
      <w:r w:rsidR="00593DDE">
        <w:t xml:space="preserve"> MHz</w:t>
      </w:r>
      <w:r w:rsidR="00593DDE">
        <w:rPr>
          <w:rFonts w:hint="eastAsia"/>
        </w:rPr>
        <w:t>，每个时钟周期可以生成一个数据。</w:t>
      </w:r>
      <w:r w:rsidR="00CE044B">
        <w:rPr>
          <w:rFonts w:hint="eastAsia"/>
        </w:rPr>
        <w:t>然后将数据</w:t>
      </w:r>
      <w:r w:rsidR="00CE044B">
        <w:rPr>
          <w:rFonts w:hint="eastAsia"/>
        </w:rPr>
        <w:lastRenderedPageBreak/>
        <w:t>通过</w:t>
      </w:r>
      <w:r w:rsidR="00CE044B">
        <w:rPr>
          <w:rFonts w:hint="eastAsia"/>
        </w:rPr>
        <w:t>GTX</w:t>
      </w:r>
      <w:r w:rsidR="00CE044B">
        <w:rPr>
          <w:rFonts w:hint="eastAsia"/>
        </w:rPr>
        <w:t>接口输入到</w:t>
      </w:r>
      <w:r w:rsidR="00CE044B">
        <w:rPr>
          <w:rFonts w:hint="eastAsia"/>
        </w:rPr>
        <w:t>ROB</w:t>
      </w:r>
      <w:r w:rsidR="00CE044B">
        <w:rPr>
          <w:rFonts w:hint="eastAsia"/>
        </w:rPr>
        <w:t>分类器模型里，统计分类结果</w:t>
      </w:r>
      <w:r w:rsidR="00A01B76">
        <w:rPr>
          <w:rFonts w:hint="eastAsia"/>
        </w:rPr>
        <w:t>如</w:t>
      </w:r>
      <w:r w:rsidR="00812E29">
        <w:fldChar w:fldCharType="begin"/>
      </w:r>
      <w:r w:rsidR="00812E29">
        <w:instrText xml:space="preserve"> </w:instrText>
      </w:r>
      <w:r w:rsidR="00812E29">
        <w:rPr>
          <w:rFonts w:hint="eastAsia"/>
        </w:rPr>
        <w:instrText>REF _Ref482976140 \h</w:instrText>
      </w:r>
      <w:r w:rsidR="00812E29">
        <w:instrText xml:space="preserve"> </w:instrText>
      </w:r>
      <w:r w:rsidR="00812E29">
        <w:fldChar w:fldCharType="separate"/>
      </w:r>
      <w:r w:rsidR="007033F6">
        <w:rPr>
          <w:rFonts w:hint="eastAsia"/>
        </w:rPr>
        <w:t>表</w:t>
      </w:r>
      <w:r w:rsidR="007033F6">
        <w:rPr>
          <w:rFonts w:hint="eastAsia"/>
        </w:rPr>
        <w:t xml:space="preserve"> </w:t>
      </w:r>
      <w:r w:rsidR="007033F6">
        <w:rPr>
          <w:noProof/>
        </w:rPr>
        <w:t>6</w:t>
      </w:r>
      <w:r w:rsidR="007033F6">
        <w:noBreakHyphen/>
      </w:r>
      <w:r w:rsidR="007033F6">
        <w:rPr>
          <w:noProof/>
        </w:rPr>
        <w:t>7</w:t>
      </w:r>
      <w:r w:rsidR="00812E29">
        <w:fldChar w:fldCharType="end"/>
      </w:r>
      <w:r w:rsidR="00CE044B">
        <w:rPr>
          <w:rFonts w:hint="eastAsia"/>
        </w:rPr>
        <w:t>所示</w:t>
      </w:r>
      <w:r w:rsidR="00A01B76">
        <w:rPr>
          <w:rFonts w:hint="eastAsia"/>
        </w:rPr>
        <w:t>，查准率为</w:t>
      </w:r>
      <w:r w:rsidR="00A01B76">
        <w:rPr>
          <w:rFonts w:hint="eastAsia"/>
        </w:rPr>
        <w:t>97.97%</w:t>
      </w:r>
      <w:r w:rsidR="00A01B76">
        <w:rPr>
          <w:rFonts w:hint="eastAsia"/>
        </w:rPr>
        <w:t>，查全率为</w:t>
      </w:r>
      <w:r w:rsidR="00A01B76">
        <w:rPr>
          <w:rFonts w:hint="eastAsia"/>
        </w:rPr>
        <w:t>97.87%</w:t>
      </w:r>
      <w:r w:rsidR="00A01B76">
        <w:rPr>
          <w:rFonts w:hint="eastAsia"/>
        </w:rPr>
        <w:t>，</w:t>
      </w:r>
      <w:r w:rsidR="00A01B76">
        <w:rPr>
          <w:rFonts w:hint="eastAsia"/>
        </w:rPr>
        <w:t>F1</w:t>
      </w:r>
      <w:r w:rsidR="00A01B76">
        <w:t xml:space="preserve"> </w:t>
      </w:r>
      <w:r w:rsidR="00A01B76">
        <w:rPr>
          <w:rFonts w:hint="eastAsia"/>
        </w:rPr>
        <w:t>Score</w:t>
      </w:r>
      <w:r w:rsidR="00A01B76">
        <w:rPr>
          <w:rFonts w:hint="eastAsia"/>
        </w:rPr>
        <w:t>为</w:t>
      </w:r>
      <w:r w:rsidR="00A01B76">
        <w:rPr>
          <w:rFonts w:hint="eastAsia"/>
        </w:rPr>
        <w:t>97.90%</w:t>
      </w:r>
      <w:r w:rsidR="00635F3B">
        <w:rPr>
          <w:rFonts w:hint="eastAsia"/>
        </w:rPr>
        <w:t>。</w:t>
      </w:r>
    </w:p>
    <w:p w14:paraId="4515B5BB" w14:textId="62A7ED03" w:rsidR="00CE044B" w:rsidRDefault="00CE044B" w:rsidP="00CE044B">
      <w:pPr>
        <w:pStyle w:val="aff0"/>
        <w:keepNext/>
      </w:pPr>
      <w:bookmarkStart w:id="406" w:name="_Ref482976140"/>
      <w:r>
        <w:rPr>
          <w:rFonts w:hint="eastAsia"/>
        </w:rPr>
        <w:t>表</w:t>
      </w:r>
      <w:r>
        <w:rPr>
          <w:rFonts w:hint="eastAsia"/>
        </w:rPr>
        <w:t xml:space="preserve"> </w:t>
      </w:r>
      <w:r w:rsidR="005F5086">
        <w:fldChar w:fldCharType="begin"/>
      </w:r>
      <w:r w:rsidR="005F5086">
        <w:instrText xml:space="preserve"> </w:instrText>
      </w:r>
      <w:r w:rsidR="005F5086">
        <w:rPr>
          <w:rFonts w:hint="eastAsia"/>
        </w:rPr>
        <w:instrText>STYLEREF 1 \s</w:instrText>
      </w:r>
      <w:r w:rsidR="005F5086">
        <w:instrText xml:space="preserve"> </w:instrText>
      </w:r>
      <w:r w:rsidR="005F5086">
        <w:fldChar w:fldCharType="separate"/>
      </w:r>
      <w:r w:rsidR="007033F6">
        <w:rPr>
          <w:noProof/>
        </w:rPr>
        <w:t>6</w:t>
      </w:r>
      <w:r w:rsidR="005F5086">
        <w:fldChar w:fldCharType="end"/>
      </w:r>
      <w:r w:rsidR="005F5086">
        <w:noBreakHyphen/>
      </w:r>
      <w:r w:rsidR="005F5086">
        <w:fldChar w:fldCharType="begin"/>
      </w:r>
      <w:r w:rsidR="005F5086">
        <w:instrText xml:space="preserve"> </w:instrText>
      </w:r>
      <w:r w:rsidR="005F5086">
        <w:rPr>
          <w:rFonts w:hint="eastAsia"/>
        </w:rPr>
        <w:instrText xml:space="preserve">SEQ </w:instrText>
      </w:r>
      <w:r w:rsidR="005F5086">
        <w:rPr>
          <w:rFonts w:hint="eastAsia"/>
        </w:rPr>
        <w:instrText>表</w:instrText>
      </w:r>
      <w:r w:rsidR="005F5086">
        <w:rPr>
          <w:rFonts w:hint="eastAsia"/>
        </w:rPr>
        <w:instrText xml:space="preserve"> \* ARABIC \s 1</w:instrText>
      </w:r>
      <w:r w:rsidR="005F5086">
        <w:instrText xml:space="preserve"> </w:instrText>
      </w:r>
      <w:r w:rsidR="005F5086">
        <w:fldChar w:fldCharType="separate"/>
      </w:r>
      <w:r w:rsidR="007033F6">
        <w:rPr>
          <w:noProof/>
        </w:rPr>
        <w:t>7</w:t>
      </w:r>
      <w:r w:rsidR="005F5086">
        <w:fldChar w:fldCharType="end"/>
      </w:r>
      <w:bookmarkEnd w:id="406"/>
      <w:r>
        <w:t xml:space="preserve">  ROB</w:t>
      </w:r>
      <w:r>
        <w:rPr>
          <w:rFonts w:hint="eastAsia"/>
        </w:rPr>
        <w:t>对</w:t>
      </w:r>
      <w:r>
        <w:rPr>
          <w:rFonts w:hint="eastAsia"/>
        </w:rPr>
        <w:t>FEB</w:t>
      </w:r>
      <w:r>
        <w:rPr>
          <w:rFonts w:hint="eastAsia"/>
        </w:rPr>
        <w:t>数据分类结果</w:t>
      </w:r>
    </w:p>
    <w:tbl>
      <w:tblPr>
        <w:tblStyle w:val="afd"/>
        <w:tblW w:w="5000" w:type="pct"/>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545"/>
        <w:gridCol w:w="2892"/>
        <w:gridCol w:w="2849"/>
      </w:tblGrid>
      <w:tr w:rsidR="00CE044B" w14:paraId="6B5C8273" w14:textId="77777777" w:rsidTr="00812E29">
        <w:trPr>
          <w:jc w:val="center"/>
        </w:trPr>
        <w:tc>
          <w:tcPr>
            <w:tcW w:w="1536" w:type="pct"/>
            <w:vAlign w:val="center"/>
          </w:tcPr>
          <w:p w14:paraId="6CE99023" w14:textId="77777777" w:rsidR="00CE044B" w:rsidRDefault="00CE044B" w:rsidP="00812E29">
            <w:pPr>
              <w:pStyle w:val="afe"/>
              <w:jc w:val="center"/>
            </w:pPr>
          </w:p>
        </w:tc>
        <w:tc>
          <w:tcPr>
            <w:tcW w:w="1745" w:type="pct"/>
            <w:vAlign w:val="center"/>
          </w:tcPr>
          <w:p w14:paraId="574B7A50" w14:textId="2541ABBF" w:rsidR="00CE044B" w:rsidRDefault="00CE044B" w:rsidP="00812E29">
            <w:pPr>
              <w:pStyle w:val="afe"/>
              <w:jc w:val="center"/>
            </w:pPr>
            <w:r>
              <w:t xml:space="preserve">Predicted </w:t>
            </w:r>
            <w:r>
              <w:rPr>
                <w:rFonts w:hint="eastAsia"/>
              </w:rPr>
              <w:t>Posi</w:t>
            </w:r>
            <w:r>
              <w:t>tive</w:t>
            </w:r>
          </w:p>
        </w:tc>
        <w:tc>
          <w:tcPr>
            <w:tcW w:w="1719" w:type="pct"/>
            <w:vAlign w:val="center"/>
          </w:tcPr>
          <w:p w14:paraId="05A0229D" w14:textId="636686EA" w:rsidR="00CE044B" w:rsidRDefault="00CE044B" w:rsidP="00812E29">
            <w:pPr>
              <w:pStyle w:val="afe"/>
              <w:jc w:val="center"/>
            </w:pPr>
            <w:r>
              <w:t>Predicted Negtive</w:t>
            </w:r>
          </w:p>
        </w:tc>
      </w:tr>
      <w:tr w:rsidR="00CE044B" w14:paraId="5165EC9C" w14:textId="77777777" w:rsidTr="00812E29">
        <w:trPr>
          <w:jc w:val="center"/>
        </w:trPr>
        <w:tc>
          <w:tcPr>
            <w:tcW w:w="1536" w:type="pct"/>
            <w:vAlign w:val="center"/>
          </w:tcPr>
          <w:p w14:paraId="5705766E" w14:textId="179F9B9A" w:rsidR="00CE044B" w:rsidRDefault="00CE044B" w:rsidP="00812E29">
            <w:pPr>
              <w:pStyle w:val="afe"/>
              <w:jc w:val="center"/>
            </w:pPr>
            <w:r>
              <w:t>Actual Positive</w:t>
            </w:r>
          </w:p>
        </w:tc>
        <w:tc>
          <w:tcPr>
            <w:tcW w:w="1745" w:type="pct"/>
            <w:vAlign w:val="center"/>
          </w:tcPr>
          <w:p w14:paraId="079D2F28" w14:textId="258E421A" w:rsidR="00CE044B" w:rsidRDefault="00A01B76" w:rsidP="00812E29">
            <w:pPr>
              <w:pStyle w:val="afe"/>
              <w:jc w:val="center"/>
            </w:pPr>
            <w:r>
              <w:rPr>
                <w:rFonts w:hint="eastAsia"/>
              </w:rPr>
              <w:t>965</w:t>
            </w:r>
          </w:p>
        </w:tc>
        <w:tc>
          <w:tcPr>
            <w:tcW w:w="1719" w:type="pct"/>
            <w:vAlign w:val="center"/>
          </w:tcPr>
          <w:p w14:paraId="3426D92A" w14:textId="00978748" w:rsidR="00CE044B" w:rsidRDefault="00A01B76" w:rsidP="00812E29">
            <w:pPr>
              <w:pStyle w:val="afe"/>
              <w:jc w:val="center"/>
            </w:pPr>
            <w:r>
              <w:rPr>
                <w:rFonts w:hint="eastAsia"/>
              </w:rPr>
              <w:t>21</w:t>
            </w:r>
          </w:p>
        </w:tc>
      </w:tr>
      <w:tr w:rsidR="00CE044B" w14:paraId="1ABE1DB1" w14:textId="77777777" w:rsidTr="00812E29">
        <w:trPr>
          <w:jc w:val="center"/>
        </w:trPr>
        <w:tc>
          <w:tcPr>
            <w:tcW w:w="1536" w:type="pct"/>
            <w:vAlign w:val="center"/>
          </w:tcPr>
          <w:p w14:paraId="4E32FA08" w14:textId="61212C4C" w:rsidR="00CE044B" w:rsidRDefault="00CE044B" w:rsidP="00812E29">
            <w:pPr>
              <w:pStyle w:val="afe"/>
              <w:jc w:val="center"/>
            </w:pPr>
            <w:r>
              <w:t>Actual Negative</w:t>
            </w:r>
          </w:p>
        </w:tc>
        <w:tc>
          <w:tcPr>
            <w:tcW w:w="1745" w:type="pct"/>
            <w:vAlign w:val="center"/>
          </w:tcPr>
          <w:p w14:paraId="14AEEB30" w14:textId="41AF0430" w:rsidR="00CE044B" w:rsidRDefault="00A01B76" w:rsidP="00812E29">
            <w:pPr>
              <w:pStyle w:val="afe"/>
              <w:jc w:val="center"/>
            </w:pPr>
            <w:r>
              <w:rPr>
                <w:rFonts w:hint="eastAsia"/>
              </w:rPr>
              <w:t>20</w:t>
            </w:r>
          </w:p>
        </w:tc>
        <w:tc>
          <w:tcPr>
            <w:tcW w:w="1719" w:type="pct"/>
            <w:vAlign w:val="center"/>
          </w:tcPr>
          <w:p w14:paraId="15814198" w14:textId="1E59276C" w:rsidR="00CE044B" w:rsidRDefault="00A01B76" w:rsidP="00812E29">
            <w:pPr>
              <w:pStyle w:val="afe"/>
              <w:jc w:val="center"/>
            </w:pPr>
            <w:r>
              <w:rPr>
                <w:rFonts w:hint="eastAsia"/>
              </w:rPr>
              <w:t>8994</w:t>
            </w:r>
          </w:p>
        </w:tc>
      </w:tr>
    </w:tbl>
    <w:p w14:paraId="178E5897" w14:textId="77777777" w:rsidR="00CE044B" w:rsidRDefault="00CE044B" w:rsidP="004960A5">
      <w:pPr>
        <w:pStyle w:val="a2"/>
        <w:ind w:firstLine="480"/>
      </w:pPr>
    </w:p>
    <w:p w14:paraId="66D20C2B" w14:textId="77777777" w:rsidR="00DA1B02" w:rsidRDefault="00DA1B02" w:rsidP="00C52918">
      <w:pPr>
        <w:pStyle w:val="a2"/>
        <w:ind w:firstLine="480"/>
      </w:pPr>
    </w:p>
    <w:p w14:paraId="2329ACE5" w14:textId="6F667AF4" w:rsidR="00892220" w:rsidRDefault="00892220">
      <w:pPr>
        <w:widowControl/>
        <w:jc w:val="left"/>
      </w:pPr>
      <w:r>
        <w:br w:type="page"/>
      </w:r>
    </w:p>
    <w:p w14:paraId="4987C76B" w14:textId="5DC76BC8" w:rsidR="00DA1B02" w:rsidRDefault="00892220" w:rsidP="00892220">
      <w:pPr>
        <w:pStyle w:val="-"/>
        <w:spacing w:before="468" w:after="312"/>
      </w:pPr>
      <w:bookmarkStart w:id="407" w:name="_Toc484419153"/>
      <w:r>
        <w:rPr>
          <w:rFonts w:hint="eastAsia"/>
        </w:rPr>
        <w:lastRenderedPageBreak/>
        <w:t>参考文献</w:t>
      </w:r>
      <w:bookmarkEnd w:id="407"/>
    </w:p>
    <w:p w14:paraId="43FC432E" w14:textId="5AE06150" w:rsidR="003F4680" w:rsidRDefault="003F4680" w:rsidP="0050659D">
      <w:pPr>
        <w:pStyle w:val="a"/>
        <w:numPr>
          <w:ilvl w:val="0"/>
          <w:numId w:val="23"/>
        </w:numPr>
      </w:pPr>
      <w:bookmarkStart w:id="408" w:name="_Ref484261648"/>
      <w:bookmarkStart w:id="409" w:name="_Ref482108721"/>
      <w:r w:rsidRPr="00561D72">
        <w:t xml:space="preserve">Xilinx. 7 Series FPGAs </w:t>
      </w:r>
      <w:r>
        <w:t>GTX/GTH Transceivers User Guide.</w:t>
      </w:r>
      <w:r w:rsidRPr="00561D72">
        <w:t xml:space="preserve"> 2016.</w:t>
      </w:r>
    </w:p>
    <w:p w14:paraId="35B968FC" w14:textId="36E42F22" w:rsidR="003F4680" w:rsidRDefault="003F4680" w:rsidP="0050659D">
      <w:pPr>
        <w:pStyle w:val="a"/>
        <w:numPr>
          <w:ilvl w:val="0"/>
          <w:numId w:val="23"/>
        </w:numPr>
      </w:pPr>
      <w:bookmarkStart w:id="410" w:name="_Ref484262174"/>
      <w:r w:rsidRPr="00561D72">
        <w:t xml:space="preserve">Xilinx. 7 Series FPGAs </w:t>
      </w:r>
      <w:r>
        <w:t>GTP Transceivers User Guide.</w:t>
      </w:r>
      <w:r w:rsidRPr="00561D72">
        <w:t xml:space="preserve"> 2016.</w:t>
      </w:r>
      <w:bookmarkEnd w:id="410"/>
    </w:p>
    <w:p w14:paraId="3BFE8841" w14:textId="79DE9A5D" w:rsidR="003F4680" w:rsidRDefault="003F4680" w:rsidP="0050659D">
      <w:pPr>
        <w:pStyle w:val="a"/>
        <w:numPr>
          <w:ilvl w:val="0"/>
          <w:numId w:val="23"/>
        </w:numPr>
      </w:pPr>
      <w:bookmarkStart w:id="411" w:name="_Ref484261869"/>
      <w:r w:rsidRPr="00561D72">
        <w:rPr>
          <w:rFonts w:hint="eastAsia"/>
        </w:rPr>
        <w:t>Xilinx.</w:t>
      </w:r>
      <w:r w:rsidRPr="00561D72">
        <w:t xml:space="preserve"> Integrated Bit Error Ratio Tester 7 Series GTX Transceivers v3.0</w:t>
      </w:r>
      <w:r>
        <w:t>.</w:t>
      </w:r>
      <w:r w:rsidRPr="00561D72">
        <w:t xml:space="preserve"> 2016.</w:t>
      </w:r>
      <w:bookmarkEnd w:id="408"/>
      <w:bookmarkEnd w:id="411"/>
    </w:p>
    <w:bookmarkStart w:id="412" w:name="_Ref484261957"/>
    <w:p w14:paraId="79DA0916" w14:textId="6DAE2E0D" w:rsidR="003F4680" w:rsidRDefault="003F4680" w:rsidP="0050659D">
      <w:pPr>
        <w:pStyle w:val="a"/>
        <w:numPr>
          <w:ilvl w:val="0"/>
          <w:numId w:val="23"/>
        </w:numPr>
      </w:pPr>
      <w:r>
        <w:fldChar w:fldCharType="begin"/>
      </w:r>
      <w:r>
        <w:instrText xml:space="preserve"> HYPERLINK "</w:instrText>
      </w:r>
      <w:r w:rsidRPr="003F4680">
        <w:instrText>https://en.wikipedia.org/wiki/Pseudorandom_binary_sequence</w:instrText>
      </w:r>
      <w:r>
        <w:instrText xml:space="preserve">" </w:instrText>
      </w:r>
      <w:r>
        <w:fldChar w:fldCharType="separate"/>
      </w:r>
      <w:r w:rsidRPr="00EB741A">
        <w:rPr>
          <w:rStyle w:val="af8"/>
        </w:rPr>
        <w:t>https://en.wikipedia.org/wiki/Pseudorandom_binary_sequence</w:t>
      </w:r>
      <w:bookmarkEnd w:id="412"/>
      <w:r>
        <w:fldChar w:fldCharType="end"/>
      </w:r>
    </w:p>
    <w:p w14:paraId="0C8F0DFB" w14:textId="4E1E31D8" w:rsidR="003F4680" w:rsidRPr="0050659D" w:rsidRDefault="00075328" w:rsidP="0050659D">
      <w:pPr>
        <w:pStyle w:val="a"/>
        <w:numPr>
          <w:ilvl w:val="0"/>
          <w:numId w:val="23"/>
        </w:numPr>
        <w:rPr>
          <w:rStyle w:val="af8"/>
          <w:color w:val="auto"/>
          <w:u w:val="none"/>
        </w:rPr>
      </w:pPr>
      <w:hyperlink r:id="rId177" w:history="1">
        <w:bookmarkStart w:id="413" w:name="_Ref484262264"/>
        <w:r w:rsidR="003F4680" w:rsidRPr="0050659D">
          <w:rPr>
            <w:rStyle w:val="af8"/>
            <w:color w:val="auto"/>
            <w:u w:val="none"/>
          </w:rPr>
          <w:t>https://iperf.fr/</w:t>
        </w:r>
        <w:bookmarkEnd w:id="413"/>
      </w:hyperlink>
    </w:p>
    <w:p w14:paraId="071A0CB4" w14:textId="442CE702" w:rsidR="003F4680" w:rsidRDefault="003F4680" w:rsidP="0050659D">
      <w:pPr>
        <w:pStyle w:val="a"/>
        <w:numPr>
          <w:ilvl w:val="0"/>
          <w:numId w:val="23"/>
        </w:numPr>
      </w:pPr>
      <w:r>
        <w:rPr>
          <w:rFonts w:hint="eastAsia"/>
        </w:rPr>
        <w:t>Intel</w:t>
      </w:r>
      <w:r>
        <w:t>. Intel</w:t>
      </w:r>
      <w:r w:rsidRPr="003F4680">
        <w:t xml:space="preserve"> 82599</w:t>
      </w:r>
      <w:r w:rsidR="00B8061E">
        <w:t xml:space="preserve"> 10 Gigabit Ethernet Controller</w:t>
      </w:r>
      <w:r w:rsidRPr="003F4680">
        <w:t xml:space="preserve"> Datasheet</w:t>
      </w:r>
      <w:r w:rsidR="00B8061E">
        <w:t>, v3.3</w:t>
      </w:r>
      <w:r>
        <w:t xml:space="preserve">. </w:t>
      </w:r>
      <w:r w:rsidR="00B8061E">
        <w:t>2016.</w:t>
      </w:r>
    </w:p>
    <w:p w14:paraId="56D609A4" w14:textId="57EAADC6" w:rsidR="009A42AA" w:rsidRPr="00561D72" w:rsidRDefault="009A42AA" w:rsidP="0050659D">
      <w:pPr>
        <w:pStyle w:val="a"/>
        <w:numPr>
          <w:ilvl w:val="0"/>
          <w:numId w:val="23"/>
        </w:numPr>
      </w:pPr>
      <w:bookmarkStart w:id="414" w:name="_Ref484263258"/>
      <w:r w:rsidRPr="00561D72">
        <w:t>https://www.python.org/</w:t>
      </w:r>
      <w:bookmarkEnd w:id="409"/>
      <w:bookmarkEnd w:id="414"/>
    </w:p>
    <w:p w14:paraId="5F4E622A" w14:textId="776B0EF8" w:rsidR="009A42AA" w:rsidRPr="00561D72" w:rsidRDefault="00075328" w:rsidP="0050659D">
      <w:pPr>
        <w:pStyle w:val="a"/>
      </w:pPr>
      <w:hyperlink r:id="rId178" w:history="1">
        <w:bookmarkStart w:id="415" w:name="_Ref482108733"/>
        <w:r w:rsidR="009A42AA" w:rsidRPr="00561D72">
          <w:t>http://scikit-learn.org/</w:t>
        </w:r>
        <w:bookmarkEnd w:id="415"/>
      </w:hyperlink>
    </w:p>
    <w:bookmarkStart w:id="416" w:name="_Ref482108745"/>
    <w:p w14:paraId="528C2784" w14:textId="612A48B0" w:rsidR="009A42AA" w:rsidRPr="00561D72" w:rsidRDefault="00F96BDC" w:rsidP="0050659D">
      <w:pPr>
        <w:pStyle w:val="a"/>
      </w:pPr>
      <w:r w:rsidRPr="00561D72">
        <w:fldChar w:fldCharType="begin"/>
      </w:r>
      <w:r w:rsidRPr="00561D72">
        <w:instrText xml:space="preserve"> HYPERLINK "https://eclipse.org/" </w:instrText>
      </w:r>
      <w:r w:rsidRPr="00561D72">
        <w:fldChar w:fldCharType="separate"/>
      </w:r>
      <w:bookmarkStart w:id="417" w:name="_Ref484263599"/>
      <w:r w:rsidRPr="00561D72">
        <w:rPr>
          <w:rStyle w:val="af8"/>
          <w:color w:val="auto"/>
          <w:u w:val="none"/>
        </w:rPr>
        <w:t>https://eclipse.org/</w:t>
      </w:r>
      <w:bookmarkEnd w:id="416"/>
      <w:bookmarkEnd w:id="417"/>
      <w:r w:rsidRPr="00561D72">
        <w:fldChar w:fldCharType="end"/>
      </w:r>
    </w:p>
    <w:bookmarkStart w:id="418" w:name="_Ref482108772"/>
    <w:p w14:paraId="12B7E622" w14:textId="287EE3E4" w:rsidR="003B0A80" w:rsidRDefault="003B0A80" w:rsidP="0050659D">
      <w:pPr>
        <w:pStyle w:val="a"/>
      </w:pPr>
      <w:r>
        <w:fldChar w:fldCharType="begin"/>
      </w:r>
      <w:r>
        <w:instrText xml:space="preserve"> HYPERLINK "</w:instrText>
      </w:r>
      <w:r w:rsidRPr="00561D72">
        <w:instrText>http://www.pydev.org/</w:instrText>
      </w:r>
      <w:r>
        <w:instrText xml:space="preserve">" </w:instrText>
      </w:r>
      <w:r>
        <w:fldChar w:fldCharType="separate"/>
      </w:r>
      <w:r w:rsidRPr="00EB741A">
        <w:rPr>
          <w:rStyle w:val="af8"/>
        </w:rPr>
        <w:t>http://www.pydev.org/</w:t>
      </w:r>
      <w:bookmarkEnd w:id="418"/>
      <w:r>
        <w:fldChar w:fldCharType="end"/>
      </w:r>
    </w:p>
    <w:p w14:paraId="259E23CF" w14:textId="3404696A" w:rsidR="00F6490B" w:rsidRPr="001D4350" w:rsidRDefault="00F6490B" w:rsidP="0050659D">
      <w:pPr>
        <w:pStyle w:val="a"/>
      </w:pPr>
      <w:r w:rsidRPr="001D4350">
        <w:br w:type="page"/>
      </w:r>
    </w:p>
    <w:p w14:paraId="3BBE1DE4" w14:textId="467E8881" w:rsidR="00F6490B" w:rsidRDefault="00F6490B" w:rsidP="00383B4E">
      <w:pPr>
        <w:pStyle w:val="1"/>
        <w:spacing w:before="468" w:after="312"/>
      </w:pPr>
      <w:bookmarkStart w:id="419" w:name="_Toc476562976"/>
      <w:bookmarkStart w:id="420" w:name="_Toc484419154"/>
      <w:r>
        <w:rPr>
          <w:rFonts w:hint="eastAsia"/>
        </w:rPr>
        <w:lastRenderedPageBreak/>
        <w:t>总结</w:t>
      </w:r>
      <w:r w:rsidR="0081634F">
        <w:rPr>
          <w:rFonts w:hint="eastAsia"/>
        </w:rPr>
        <w:t>与</w:t>
      </w:r>
      <w:r>
        <w:rPr>
          <w:rFonts w:hint="eastAsia"/>
        </w:rPr>
        <w:t>展望</w:t>
      </w:r>
      <w:bookmarkEnd w:id="419"/>
      <w:bookmarkEnd w:id="420"/>
    </w:p>
    <w:p w14:paraId="078D7685" w14:textId="4A86B14E" w:rsidR="00C44F74" w:rsidRDefault="00C44F74" w:rsidP="00C44F74">
      <w:pPr>
        <w:pStyle w:val="2"/>
        <w:spacing w:before="156" w:after="156"/>
      </w:pPr>
      <w:bookmarkStart w:id="421" w:name="_Toc476562977"/>
      <w:bookmarkStart w:id="422" w:name="_Toc484419155"/>
      <w:r>
        <w:rPr>
          <w:rFonts w:hint="eastAsia"/>
        </w:rPr>
        <w:t>总结</w:t>
      </w:r>
      <w:bookmarkEnd w:id="421"/>
      <w:bookmarkEnd w:id="422"/>
    </w:p>
    <w:p w14:paraId="62170225" w14:textId="6924707D" w:rsidR="004A75CB" w:rsidRDefault="004A75CB" w:rsidP="004A75CB">
      <w:pPr>
        <w:pStyle w:val="a2"/>
        <w:ind w:firstLine="480"/>
      </w:pPr>
      <w:r>
        <w:rPr>
          <w:rFonts w:hint="eastAsia"/>
        </w:rPr>
        <w:t>高能核与粒子物理实验中，数据读出过程的本质就是数据分类的过程。本论文基于机器学习（</w:t>
      </w:r>
      <w:r>
        <w:rPr>
          <w:rFonts w:hint="eastAsia"/>
        </w:rPr>
        <w:t>ML</w:t>
      </w:r>
      <w:r w:rsidR="004E51C0">
        <w:rPr>
          <w:rFonts w:hint="eastAsia"/>
        </w:rPr>
        <w:t>）方法，开展新型数据读出方法的研究，通过对系统</w:t>
      </w:r>
      <w:r>
        <w:rPr>
          <w:rFonts w:hint="eastAsia"/>
        </w:rPr>
        <w:t>框架、数据生成器、以及原理样机的构建等方面的研究，能够获得一种实现数据读出系统的理论方法和技术实现手段。该数据读出系统不依赖于固定模式的经典的触发机制，具备对前端电子学数据灵活的在线实时筛选能力，其分类依据完全来源于通过对输入数据自身行为特征的学习所获得的泛化能力，适应物理实验灵活多样的读出需求。</w:t>
      </w:r>
    </w:p>
    <w:p w14:paraId="27BA3E3A" w14:textId="77777777" w:rsidR="004A75CB" w:rsidRDefault="004A75CB" w:rsidP="004A75CB">
      <w:pPr>
        <w:pStyle w:val="a2"/>
        <w:ind w:firstLine="480"/>
      </w:pPr>
      <w:r>
        <w:rPr>
          <w:rFonts w:hint="eastAsia"/>
        </w:rPr>
        <w:t>与传统方法相比较，基于该思路所研究的数据读出系统更加智能，并具有可配置、可重构的灵活优势；也不同于现有“无触发”数据获取方法的思路，其后端灵活的触发算法需要读出系统具备极高的传输能力，而对后端软件数据处理能力的要求也极高。</w:t>
      </w:r>
    </w:p>
    <w:p w14:paraId="2EF2096B" w14:textId="7E4C1F1D" w:rsidR="004A75CB" w:rsidRDefault="004A75CB" w:rsidP="004A75CB">
      <w:pPr>
        <w:pStyle w:val="a2"/>
        <w:ind w:firstLine="480"/>
      </w:pPr>
      <w:r>
        <w:rPr>
          <w:rFonts w:hint="eastAsia"/>
        </w:rPr>
        <w:t>本论文在提出基于</w:t>
      </w:r>
      <w:r w:rsidR="00A82FE7">
        <w:rPr>
          <w:rFonts w:hint="eastAsia"/>
        </w:rPr>
        <w:t>机器学习</w:t>
      </w:r>
      <w:r>
        <w:rPr>
          <w:rFonts w:hint="eastAsia"/>
        </w:rPr>
        <w:t>的数据读出方法的基础上，进一步提出此种新型数据读出平台架构，并开展了原型系统的研制和验证工作，具体工作如下：</w:t>
      </w:r>
    </w:p>
    <w:p w14:paraId="16601940" w14:textId="56A0CC20" w:rsidR="004A75CB" w:rsidRDefault="004A75CB" w:rsidP="004A75CB">
      <w:pPr>
        <w:pStyle w:val="a2"/>
        <w:ind w:firstLine="480"/>
      </w:pPr>
      <w:r>
        <w:rPr>
          <w:rFonts w:hint="eastAsia"/>
        </w:rPr>
        <w:t>（</w:t>
      </w:r>
      <w:r>
        <w:rPr>
          <w:rFonts w:hint="eastAsia"/>
        </w:rPr>
        <w:t>1</w:t>
      </w:r>
      <w:r>
        <w:rPr>
          <w:rFonts w:hint="eastAsia"/>
        </w:rPr>
        <w:t>）基于</w:t>
      </w:r>
      <w:r w:rsidR="00A82FE7">
        <w:rPr>
          <w:rFonts w:hint="eastAsia"/>
        </w:rPr>
        <w:t>机器学习</w:t>
      </w:r>
      <w:r>
        <w:rPr>
          <w:rFonts w:hint="eastAsia"/>
        </w:rPr>
        <w:t>的数据读出方法和架构的研究</w:t>
      </w:r>
    </w:p>
    <w:p w14:paraId="7FB57BBF" w14:textId="77777777" w:rsidR="004A75CB" w:rsidRDefault="004A75CB" w:rsidP="004A75CB">
      <w:pPr>
        <w:pStyle w:val="a2"/>
        <w:ind w:firstLine="480"/>
      </w:pPr>
      <w:r>
        <w:rPr>
          <w:rFonts w:hint="eastAsia"/>
        </w:rPr>
        <w:t>本论文从数据读出就是数据分类这一本质出发，提出基于机器学习的新型数据读出方法。不同于传统的基于触发机制的实现方式，该数据读出系统基于分类模型实现，分类的依据来源于输入数据自身，并利用学习算法使其具备泛化能力。该系统能够自动、智能地从前端电子学数据中寻找的粒子的行为特征，并进行分类读出；也不同于现有“无触发”数据获取方法的思路，其后端灵活的触发算法是以读出系统极高的传输压力来实现，本方法使数据读出系统具备灵活、智能的筛选能力，从而降低其设计的难度和风险。</w:t>
      </w:r>
    </w:p>
    <w:p w14:paraId="705943DF" w14:textId="4B745D79" w:rsidR="004A75CB" w:rsidRDefault="004A75CB" w:rsidP="004A75CB">
      <w:pPr>
        <w:pStyle w:val="a2"/>
        <w:ind w:firstLine="480"/>
      </w:pPr>
      <w:r>
        <w:rPr>
          <w:rFonts w:hint="eastAsia"/>
        </w:rPr>
        <w:t>为实现基于</w:t>
      </w:r>
      <w:r w:rsidR="00A82FE7">
        <w:rPr>
          <w:rFonts w:hint="eastAsia"/>
        </w:rPr>
        <w:t>机器学习</w:t>
      </w:r>
      <w:r>
        <w:rPr>
          <w:rFonts w:hint="eastAsia"/>
        </w:rPr>
        <w:t>方法的数据读出系统架构，本论文提出一种可扩展、并行化的实现结构，具有快处理和慢处理两个并行模块，分别实现对</w:t>
      </w:r>
      <w:r>
        <w:rPr>
          <w:rFonts w:hint="eastAsia"/>
        </w:rPr>
        <w:t>FEE</w:t>
      </w:r>
      <w:r>
        <w:rPr>
          <w:rFonts w:hint="eastAsia"/>
        </w:rPr>
        <w:t>事例数据的实时分类和快速组装，从而保证读出系统的实时性能。机器学习分类模型决定了读出平台的实现细节，其一方面接收训练数据进行学习，以获得各分类事例的特征模型；另一方面依据该模型对新输入数据进行分类处理，因而具备学习和泛化能力。为保证粒子行为特征图像的快照构建，该读出平台支持全局化高精度授时功能，用于</w:t>
      </w:r>
      <w:r>
        <w:rPr>
          <w:rFonts w:hint="eastAsia"/>
        </w:rPr>
        <w:t>FEE</w:t>
      </w:r>
      <w:r>
        <w:rPr>
          <w:rFonts w:hint="eastAsia"/>
        </w:rPr>
        <w:t>数据流的时间戳标注。</w:t>
      </w:r>
    </w:p>
    <w:p w14:paraId="774C9624" w14:textId="06E2DB1A" w:rsidR="004A75CB" w:rsidRDefault="004A75CB" w:rsidP="004A75CB">
      <w:pPr>
        <w:pStyle w:val="a2"/>
        <w:ind w:firstLine="480"/>
      </w:pPr>
      <w:r>
        <w:rPr>
          <w:rFonts w:hint="eastAsia"/>
        </w:rPr>
        <w:t>（</w:t>
      </w:r>
      <w:r>
        <w:rPr>
          <w:rFonts w:hint="eastAsia"/>
        </w:rPr>
        <w:t>2</w:t>
      </w:r>
      <w:r>
        <w:rPr>
          <w:rFonts w:hint="eastAsia"/>
        </w:rPr>
        <w:t>）数据生成模型</w:t>
      </w:r>
      <w:r w:rsidR="004D1485">
        <w:rPr>
          <w:rFonts w:hint="eastAsia"/>
        </w:rPr>
        <w:t>的构建</w:t>
      </w:r>
      <w:r>
        <w:rPr>
          <w:rFonts w:hint="eastAsia"/>
        </w:rPr>
        <w:t>及分类算法的验证</w:t>
      </w:r>
    </w:p>
    <w:p w14:paraId="5028CF6C" w14:textId="0C35A9D0" w:rsidR="004A75CB" w:rsidRDefault="004A75CB" w:rsidP="004A75CB">
      <w:pPr>
        <w:pStyle w:val="a2"/>
        <w:ind w:firstLine="480"/>
      </w:pPr>
      <w:r>
        <w:rPr>
          <w:rFonts w:hint="eastAsia"/>
        </w:rPr>
        <w:lastRenderedPageBreak/>
        <w:t>利用</w:t>
      </w:r>
      <w:r w:rsidR="00A82FE7">
        <w:rPr>
          <w:rFonts w:hint="eastAsia"/>
        </w:rPr>
        <w:t>机器学习</w:t>
      </w:r>
      <w:r>
        <w:rPr>
          <w:rFonts w:hint="eastAsia"/>
        </w:rPr>
        <w:t>方法研究新型数据读出方法，需要训练和测试数据集：训练数据集用于模型的学习过程使其获得泛化能力，而测试数据集则用于检验和评价模型泛化的性能指标。现有物理实验装置的数据均是经过触发判选之后的数据，无法直接用于本课题的研究。因此本文建立了一个简单的物理模型，并引入一定的随机噪声和宇宙线本底，模拟了数据产生的过程。本文利用支持向量机（</w:t>
      </w:r>
      <w:r>
        <w:rPr>
          <w:rFonts w:hint="eastAsia"/>
        </w:rPr>
        <w:t>SVM</w:t>
      </w:r>
      <w:r>
        <w:rPr>
          <w:rFonts w:hint="eastAsia"/>
        </w:rPr>
        <w:t>）、</w:t>
      </w:r>
      <w:r>
        <w:rPr>
          <w:rFonts w:hint="eastAsia"/>
        </w:rPr>
        <w:t>K-</w:t>
      </w:r>
      <w:r>
        <w:rPr>
          <w:rFonts w:hint="eastAsia"/>
        </w:rPr>
        <w:t>近邻算法（</w:t>
      </w:r>
      <w:r>
        <w:rPr>
          <w:rFonts w:hint="eastAsia"/>
        </w:rPr>
        <w:t>KNN</w:t>
      </w:r>
      <w:r>
        <w:rPr>
          <w:rFonts w:hint="eastAsia"/>
        </w:rPr>
        <w:t>）、决策树（</w:t>
      </w:r>
      <w:r>
        <w:rPr>
          <w:rFonts w:hint="eastAsia"/>
        </w:rPr>
        <w:t>DT</w:t>
      </w:r>
      <w:r>
        <w:rPr>
          <w:rFonts w:hint="eastAsia"/>
        </w:rPr>
        <w:t>）、随机森林（</w:t>
      </w:r>
      <w:r>
        <w:rPr>
          <w:rFonts w:hint="eastAsia"/>
        </w:rPr>
        <w:t>RF</w:t>
      </w:r>
      <w:r>
        <w:rPr>
          <w:rFonts w:hint="eastAsia"/>
        </w:rPr>
        <w:t>）、梯度提升决策树（</w:t>
      </w:r>
      <w:r>
        <w:rPr>
          <w:rFonts w:hint="eastAsia"/>
        </w:rPr>
        <w:t>GBDT</w:t>
      </w:r>
      <w:r>
        <w:rPr>
          <w:rFonts w:hint="eastAsia"/>
        </w:rPr>
        <w:t>）等几种机器学习分类模型，对模型所产生的数据进行分类验证。结果表明，在加入干扰性比较强的宇宙线和扰动噪声之后，</w:t>
      </w:r>
      <w:r w:rsidR="004E51C0">
        <w:rPr>
          <w:rFonts w:hint="eastAsia"/>
        </w:rPr>
        <w:t>集成学习（随机森林和</w:t>
      </w:r>
      <w:r w:rsidR="004E51C0">
        <w:rPr>
          <w:rFonts w:hint="eastAsia"/>
        </w:rPr>
        <w:t>GBDT</w:t>
      </w:r>
      <w:r w:rsidR="004E51C0">
        <w:rPr>
          <w:rFonts w:hint="eastAsia"/>
        </w:rPr>
        <w:t>）</w:t>
      </w:r>
      <w:r>
        <w:rPr>
          <w:rFonts w:hint="eastAsia"/>
        </w:rPr>
        <w:t>表现出非常好的性能，并且在训练样本达到一定规模后，能够保持稳定。</w:t>
      </w:r>
    </w:p>
    <w:p w14:paraId="48AA5540" w14:textId="77777777" w:rsidR="004A75CB" w:rsidRDefault="004A75CB" w:rsidP="004A75CB">
      <w:pPr>
        <w:pStyle w:val="a2"/>
        <w:ind w:firstLine="480"/>
      </w:pPr>
      <w:r>
        <w:rPr>
          <w:rFonts w:hint="eastAsia"/>
        </w:rPr>
        <w:t>进一步，为提高分类器的实时处理能力，本论文在</w:t>
      </w:r>
      <w:r>
        <w:rPr>
          <w:rFonts w:hint="eastAsia"/>
        </w:rPr>
        <w:t>FPGA</w:t>
      </w:r>
      <w:r>
        <w:rPr>
          <w:rFonts w:hint="eastAsia"/>
        </w:rPr>
        <w:t>里实现随机森林模型，并对模型数据进行分类处理，其所获得的结果与软件算法基本一致，为系统实现提供了充足的证明和支持。</w:t>
      </w:r>
    </w:p>
    <w:p w14:paraId="49954B1F" w14:textId="77777777" w:rsidR="004A75CB" w:rsidRDefault="004A75CB" w:rsidP="004A75CB">
      <w:pPr>
        <w:pStyle w:val="a2"/>
        <w:ind w:firstLine="480"/>
      </w:pPr>
      <w:r>
        <w:rPr>
          <w:rFonts w:hint="eastAsia"/>
        </w:rPr>
        <w:t>（</w:t>
      </w:r>
      <w:r>
        <w:rPr>
          <w:rFonts w:hint="eastAsia"/>
        </w:rPr>
        <w:t>3</w:t>
      </w:r>
      <w:r>
        <w:rPr>
          <w:rFonts w:hint="eastAsia"/>
        </w:rPr>
        <w:t>）原型样机的研制和评估</w:t>
      </w:r>
    </w:p>
    <w:p w14:paraId="7F6FBA0D" w14:textId="77777777" w:rsidR="004A75CB" w:rsidRDefault="004A75CB" w:rsidP="004A75CB">
      <w:pPr>
        <w:pStyle w:val="a2"/>
        <w:ind w:firstLine="480"/>
      </w:pPr>
      <w:r>
        <w:rPr>
          <w:rFonts w:hint="eastAsia"/>
        </w:rPr>
        <w:t>为进一步验证本论文所提方法的可行性，并对相关性能作评估，本文开展了新型数据读出系统原型样机的研制工作。该原型样机基于本文所提的体系架构实现，具备“快、慢”模型层次，包含前端电子学、数据处理板、事例分类板和万兆数据读出等。前端电子学模块包含多块原型电路，其能够根据算法产生模拟数据，也可接受外界输入的训练和测试数据；数据处理板能够以硬件方式实时接受来自多块</w:t>
      </w:r>
      <w:r>
        <w:rPr>
          <w:rFonts w:hint="eastAsia"/>
        </w:rPr>
        <w:t>FEE</w:t>
      </w:r>
      <w:r>
        <w:rPr>
          <w:rFonts w:hint="eastAsia"/>
        </w:rPr>
        <w:t>产生的数据，能依据特征提取算法自动从数据流中获取特征并进行扁平化成像处理，为后级事例分类提供依据；事例分类电路是系统慢处理和事例分类组装的核心，分类器模型在此构建，具备极高的数据带宽、丰富的缓存资源以及丰富的计算资源，其能够通过</w:t>
      </w:r>
      <w:r>
        <w:rPr>
          <w:rFonts w:hint="eastAsia"/>
        </w:rPr>
        <w:t>FPGA</w:t>
      </w:r>
      <w:r>
        <w:rPr>
          <w:rFonts w:hint="eastAsia"/>
        </w:rPr>
        <w:t>硬件协处理加速事例数据的分类过程，并通过万兆以太网将数据高速读出至后端的数据获取系统。</w:t>
      </w:r>
    </w:p>
    <w:p w14:paraId="7875AB30" w14:textId="42161E5F" w:rsidR="004A75CB" w:rsidRDefault="004A75CB" w:rsidP="004A75CB">
      <w:pPr>
        <w:pStyle w:val="a2"/>
        <w:ind w:firstLine="480"/>
      </w:pPr>
      <w:r>
        <w:rPr>
          <w:rFonts w:hint="eastAsia"/>
        </w:rPr>
        <w:t>为保证样机系统的处理及读出性能，在具体实现技术方面，本文提出基于光纤的</w:t>
      </w:r>
      <w:r>
        <w:rPr>
          <w:rFonts w:hint="eastAsia"/>
        </w:rPr>
        <w:t>PCIe</w:t>
      </w:r>
      <w:r>
        <w:rPr>
          <w:rFonts w:hint="eastAsia"/>
        </w:rPr>
        <w:t>数据传输技术，解决前端电子学与高性能</w:t>
      </w:r>
      <w:r>
        <w:rPr>
          <w:rFonts w:hint="eastAsia"/>
        </w:rPr>
        <w:t>CPU</w:t>
      </w:r>
      <w:r>
        <w:rPr>
          <w:rFonts w:hint="eastAsia"/>
        </w:rPr>
        <w:t>之间的高速数据交互问题；提出基于万兆以太网的高性能数据读出技术，解决了读出系统与</w:t>
      </w:r>
      <w:r>
        <w:rPr>
          <w:rFonts w:hint="eastAsia"/>
        </w:rPr>
        <w:t>DAQ</w:t>
      </w:r>
      <w:r>
        <w:rPr>
          <w:rFonts w:hint="eastAsia"/>
        </w:rPr>
        <w:t>系统之间的高速数据交互问题。</w:t>
      </w:r>
    </w:p>
    <w:p w14:paraId="7A6069F1" w14:textId="77777777" w:rsidR="004A75CB" w:rsidRDefault="004A75CB" w:rsidP="004A75CB">
      <w:pPr>
        <w:pStyle w:val="a2"/>
        <w:ind w:firstLine="480"/>
      </w:pPr>
    </w:p>
    <w:p w14:paraId="590872C1" w14:textId="626F12DB" w:rsidR="00C44F74" w:rsidRDefault="00C44F74" w:rsidP="00E60FAA">
      <w:pPr>
        <w:pStyle w:val="2"/>
        <w:spacing w:before="156" w:after="156"/>
      </w:pPr>
      <w:bookmarkStart w:id="423" w:name="_Toc476562978"/>
      <w:bookmarkStart w:id="424" w:name="_Toc484419156"/>
      <w:r>
        <w:rPr>
          <w:rFonts w:hint="eastAsia"/>
        </w:rPr>
        <w:t>创新点</w:t>
      </w:r>
      <w:bookmarkEnd w:id="423"/>
      <w:bookmarkEnd w:id="424"/>
    </w:p>
    <w:p w14:paraId="6C3E8D1A" w14:textId="77777777" w:rsidR="004A75CB" w:rsidRDefault="004A75CB" w:rsidP="004A75CB">
      <w:pPr>
        <w:pStyle w:val="a2"/>
        <w:ind w:firstLine="480"/>
      </w:pPr>
      <w:r>
        <w:rPr>
          <w:rFonts w:hint="eastAsia"/>
        </w:rPr>
        <w:t>本论文研究工作的特色和创新点包括：</w:t>
      </w:r>
    </w:p>
    <w:p w14:paraId="36B80134" w14:textId="471E809C" w:rsidR="004A75CB" w:rsidRDefault="004A75CB" w:rsidP="004A75CB">
      <w:pPr>
        <w:pStyle w:val="a2"/>
        <w:ind w:firstLine="480"/>
      </w:pPr>
      <w:r>
        <w:rPr>
          <w:rFonts w:hint="eastAsia"/>
        </w:rPr>
        <w:t>（</w:t>
      </w:r>
      <w:r>
        <w:rPr>
          <w:rFonts w:hint="eastAsia"/>
        </w:rPr>
        <w:t>1</w:t>
      </w:r>
      <w:r>
        <w:rPr>
          <w:rFonts w:hint="eastAsia"/>
        </w:rPr>
        <w:t>）</w:t>
      </w:r>
      <w:r w:rsidR="00A6435A">
        <w:rPr>
          <w:rFonts w:hint="eastAsia"/>
        </w:rPr>
        <w:t>提出了一个</w:t>
      </w:r>
      <w:r>
        <w:rPr>
          <w:rFonts w:hint="eastAsia"/>
        </w:rPr>
        <w:t>基于机器学习的数据读出方法</w:t>
      </w:r>
    </w:p>
    <w:p w14:paraId="4C12EAF3" w14:textId="77777777" w:rsidR="004A75CB" w:rsidRDefault="004A75CB" w:rsidP="004A75CB">
      <w:pPr>
        <w:pStyle w:val="a2"/>
        <w:ind w:firstLine="480"/>
      </w:pPr>
      <w:r>
        <w:rPr>
          <w:rFonts w:hint="eastAsia"/>
        </w:rPr>
        <w:t>不同于传统的基于触发机制的实现方式，本方法基于分类模型实现，通过对输入数据特征的学习和分析，自动实现事例数据的分类过程，从而其具备泛化能</w:t>
      </w:r>
      <w:r>
        <w:rPr>
          <w:rFonts w:hint="eastAsia"/>
        </w:rPr>
        <w:lastRenderedPageBreak/>
        <w:t>力。通过构建仿真模型，解决训练数据集缺失的问题。利用该方法，能够自动、智能地从前端电子学数据中寻找的粒子的行为特征，并进行分类读出。</w:t>
      </w:r>
    </w:p>
    <w:p w14:paraId="16EF38F0" w14:textId="727B880C" w:rsidR="004A75CB" w:rsidRDefault="004A75CB" w:rsidP="004A75CB">
      <w:pPr>
        <w:pStyle w:val="a2"/>
        <w:ind w:firstLine="480"/>
      </w:pPr>
      <w:r>
        <w:rPr>
          <w:rFonts w:hint="eastAsia"/>
        </w:rPr>
        <w:t>（</w:t>
      </w:r>
      <w:r>
        <w:rPr>
          <w:rFonts w:hint="eastAsia"/>
        </w:rPr>
        <w:t>2</w:t>
      </w:r>
      <w:r>
        <w:rPr>
          <w:rFonts w:hint="eastAsia"/>
        </w:rPr>
        <w:t>）</w:t>
      </w:r>
      <w:r w:rsidR="004D1485">
        <w:rPr>
          <w:rFonts w:hint="eastAsia"/>
        </w:rPr>
        <w:t>提出了一个</w:t>
      </w:r>
      <w:r>
        <w:rPr>
          <w:rFonts w:hint="eastAsia"/>
        </w:rPr>
        <w:t>基于</w:t>
      </w:r>
      <w:r w:rsidR="00A82FE7">
        <w:rPr>
          <w:rFonts w:hint="eastAsia"/>
        </w:rPr>
        <w:t>机器学习</w:t>
      </w:r>
      <w:r>
        <w:rPr>
          <w:rFonts w:hint="eastAsia"/>
        </w:rPr>
        <w:t>的数据读出架构</w:t>
      </w:r>
    </w:p>
    <w:p w14:paraId="72681E9C" w14:textId="77777777" w:rsidR="004A75CB" w:rsidRDefault="004A75CB" w:rsidP="004A75CB">
      <w:pPr>
        <w:pStyle w:val="a2"/>
        <w:ind w:firstLine="480"/>
      </w:pPr>
      <w:r>
        <w:rPr>
          <w:rFonts w:hint="eastAsia"/>
        </w:rPr>
        <w:t>本架构利用“快、慢”并行化结构，并结合</w:t>
      </w:r>
      <w:r>
        <w:rPr>
          <w:rFonts w:hint="eastAsia"/>
        </w:rPr>
        <w:t>FPGA</w:t>
      </w:r>
      <w:r>
        <w:rPr>
          <w:rFonts w:hint="eastAsia"/>
        </w:rPr>
        <w:t>全硬件的协处理，实现事例数据的快速、实时识别与分类能力，又能够保证测量数据的有效缓冲和读出，保证灵活性。此外，本架构基于现有成熟技术实现，并利用高性能万兆级全交换网络的读出机箱，可使系统在全局层面实现对数据的分析和处理过程。</w:t>
      </w:r>
    </w:p>
    <w:p w14:paraId="6EE46FA4" w14:textId="77777777" w:rsidR="004A75CB" w:rsidRDefault="004A75CB" w:rsidP="004A75CB">
      <w:pPr>
        <w:pStyle w:val="a2"/>
        <w:ind w:firstLine="480"/>
      </w:pPr>
      <w:r>
        <w:rPr>
          <w:rFonts w:hint="eastAsia"/>
        </w:rPr>
        <w:t>（</w:t>
      </w:r>
      <w:r>
        <w:rPr>
          <w:rFonts w:hint="eastAsia"/>
        </w:rPr>
        <w:t>3</w:t>
      </w:r>
      <w:r>
        <w:rPr>
          <w:rFonts w:hint="eastAsia"/>
        </w:rPr>
        <w:t>）基于光纤</w:t>
      </w:r>
      <w:r>
        <w:rPr>
          <w:rFonts w:hint="eastAsia"/>
        </w:rPr>
        <w:t>PCIe</w:t>
      </w:r>
      <w:r>
        <w:rPr>
          <w:rFonts w:hint="eastAsia"/>
        </w:rPr>
        <w:t>的数据传输技术</w:t>
      </w:r>
    </w:p>
    <w:p w14:paraId="042034DD" w14:textId="7DC60193" w:rsidR="004A75CB" w:rsidRDefault="004A75CB" w:rsidP="004A75CB">
      <w:pPr>
        <w:pStyle w:val="a2"/>
        <w:ind w:firstLine="480"/>
      </w:pPr>
      <w:r>
        <w:rPr>
          <w:rFonts w:hint="eastAsia"/>
        </w:rPr>
        <w:t>为解决前端电子学系统与读出插件之间的高性能数据传输能力，本文提出基于光纤</w:t>
      </w:r>
      <w:r>
        <w:rPr>
          <w:rFonts w:hint="eastAsia"/>
        </w:rPr>
        <w:t>PCIe</w:t>
      </w:r>
      <w:r>
        <w:rPr>
          <w:rFonts w:hint="eastAsia"/>
        </w:rPr>
        <w:t>的数据传输技术，</w:t>
      </w:r>
      <w:r w:rsidR="00A82FE7">
        <w:rPr>
          <w:rFonts w:hint="eastAsia"/>
        </w:rPr>
        <w:t>使用商用器件</w:t>
      </w:r>
      <w:r w:rsidR="00A82FE7">
        <w:rPr>
          <w:rFonts w:hint="eastAsia"/>
        </w:rPr>
        <w:t>SFP+</w:t>
      </w:r>
      <w:r w:rsidR="00A82FE7">
        <w:rPr>
          <w:rFonts w:hint="eastAsia"/>
        </w:rPr>
        <w:t>和</w:t>
      </w:r>
      <w:r w:rsidR="00A82FE7">
        <w:rPr>
          <w:rFonts w:hint="eastAsia"/>
        </w:rPr>
        <w:t>PCIe Repeaer</w:t>
      </w:r>
      <w:r w:rsidR="00A82FE7">
        <w:rPr>
          <w:rFonts w:hint="eastAsia"/>
        </w:rPr>
        <w:t>实现</w:t>
      </w:r>
      <w:r w:rsidR="00A82FE7">
        <w:rPr>
          <w:rFonts w:hint="eastAsia"/>
        </w:rPr>
        <w:t>PCIe</w:t>
      </w:r>
      <w:r w:rsidR="00A82FE7">
        <w:rPr>
          <w:rFonts w:hint="eastAsia"/>
        </w:rPr>
        <w:t>协议的光纤传输。通过这种技术，将前端电子学的</w:t>
      </w:r>
      <w:r w:rsidR="00A82FE7">
        <w:rPr>
          <w:rFonts w:hint="eastAsia"/>
        </w:rPr>
        <w:t>FPGA</w:t>
      </w:r>
      <w:r w:rsidR="00A82FE7">
        <w:rPr>
          <w:rFonts w:hint="eastAsia"/>
        </w:rPr>
        <w:t>和后端读出插件的</w:t>
      </w:r>
      <w:r w:rsidR="00A82FE7">
        <w:rPr>
          <w:rFonts w:hint="eastAsia"/>
        </w:rPr>
        <w:t>CPU</w:t>
      </w:r>
      <w:r w:rsidR="00A82FE7">
        <w:rPr>
          <w:rFonts w:hint="eastAsia"/>
        </w:rPr>
        <w:t>相连</w:t>
      </w:r>
      <w:r>
        <w:rPr>
          <w:rFonts w:hint="eastAsia"/>
        </w:rPr>
        <w:t>，使</w:t>
      </w:r>
      <w:r w:rsidR="00A82FE7">
        <w:t>FPGA</w:t>
      </w:r>
      <w:r>
        <w:rPr>
          <w:rFonts w:hint="eastAsia"/>
        </w:rPr>
        <w:t>成为</w:t>
      </w:r>
      <w:r>
        <w:rPr>
          <w:rFonts w:hint="eastAsia"/>
        </w:rPr>
        <w:t>CPU</w:t>
      </w:r>
      <w:r>
        <w:rPr>
          <w:rFonts w:hint="eastAsia"/>
        </w:rPr>
        <w:t>的一个外设。通过嵌入式操作系统内部设备驱动软件的控制，</w:t>
      </w:r>
      <w:r>
        <w:rPr>
          <w:rFonts w:hint="eastAsia"/>
        </w:rPr>
        <w:t>FEE</w:t>
      </w:r>
      <w:r>
        <w:rPr>
          <w:rFonts w:hint="eastAsia"/>
        </w:rPr>
        <w:t>的数据可直接进入到万兆以太网的数据缓存空间中，从而极大简化了</w:t>
      </w:r>
      <w:r>
        <w:rPr>
          <w:rFonts w:hint="eastAsia"/>
        </w:rPr>
        <w:t>FEE</w:t>
      </w:r>
      <w:r>
        <w:rPr>
          <w:rFonts w:hint="eastAsia"/>
        </w:rPr>
        <w:t>数据经过读出插件的万兆以太网传输过程。</w:t>
      </w:r>
    </w:p>
    <w:p w14:paraId="0C7F0EE1" w14:textId="77777777" w:rsidR="004A75CB" w:rsidRDefault="004A75CB" w:rsidP="004A6D5A">
      <w:pPr>
        <w:pStyle w:val="a2"/>
        <w:ind w:firstLine="480"/>
      </w:pPr>
    </w:p>
    <w:p w14:paraId="7870CA02" w14:textId="7A559063" w:rsidR="00B61DE4" w:rsidRDefault="004A6D5A" w:rsidP="004A6D5A">
      <w:pPr>
        <w:pStyle w:val="2"/>
        <w:spacing w:before="156" w:after="156"/>
      </w:pPr>
      <w:bookmarkStart w:id="425" w:name="_Toc484419157"/>
      <w:r>
        <w:rPr>
          <w:rFonts w:hint="eastAsia"/>
        </w:rPr>
        <w:t>展望</w:t>
      </w:r>
      <w:bookmarkEnd w:id="425"/>
    </w:p>
    <w:p w14:paraId="6DA72458" w14:textId="366BE5CE" w:rsidR="004A75CB" w:rsidRDefault="004A75CB" w:rsidP="004A75CB">
      <w:pPr>
        <w:pStyle w:val="a2"/>
        <w:ind w:firstLine="480"/>
      </w:pPr>
      <w:r>
        <w:t>本论文通过构建一个简单的玩偶物理模型</w:t>
      </w:r>
      <w:r>
        <w:rPr>
          <w:rFonts w:hint="eastAsia"/>
        </w:rPr>
        <w:t>，</w:t>
      </w:r>
      <w:r>
        <w:t>解决训练和测试数据集缺失的问题</w:t>
      </w:r>
      <w:r>
        <w:rPr>
          <w:rFonts w:hint="eastAsia"/>
        </w:rPr>
        <w:t>，</w:t>
      </w:r>
      <w:r>
        <w:t>并利用软件和硬件算法对数据特征进行提取和事例分析</w:t>
      </w:r>
      <w:r>
        <w:rPr>
          <w:rFonts w:hint="eastAsia"/>
        </w:rPr>
        <w:t>，</w:t>
      </w:r>
      <w:r>
        <w:t>取得了初步的研究结果</w:t>
      </w:r>
      <w:r>
        <w:rPr>
          <w:rFonts w:hint="eastAsia"/>
        </w:rPr>
        <w:t>，</w:t>
      </w:r>
      <w:r>
        <w:t>也表明了</w:t>
      </w:r>
      <w:r w:rsidR="00C30613">
        <w:rPr>
          <w:rFonts w:hint="eastAsia"/>
        </w:rPr>
        <w:t>机器学习</w:t>
      </w:r>
      <w:r>
        <w:t>方法应用与数据读出的可行性</w:t>
      </w:r>
      <w:r>
        <w:rPr>
          <w:rFonts w:hint="eastAsia"/>
        </w:rPr>
        <w:t>。</w:t>
      </w:r>
      <w:r>
        <w:t>但仍有大量的工作需要进一步深入开展和验证</w:t>
      </w:r>
      <w:r>
        <w:rPr>
          <w:rFonts w:hint="eastAsia"/>
        </w:rPr>
        <w:t>。</w:t>
      </w:r>
    </w:p>
    <w:p w14:paraId="402A3004" w14:textId="77777777" w:rsidR="004A75CB" w:rsidRDefault="004A75CB" w:rsidP="004A75CB">
      <w:pPr>
        <w:pStyle w:val="a2"/>
        <w:ind w:firstLine="480"/>
      </w:pPr>
      <w:r>
        <w:rPr>
          <w:rFonts w:hint="eastAsia"/>
        </w:rPr>
        <w:t>在本论文中，训练的过程是在</w:t>
      </w:r>
      <w:r>
        <w:rPr>
          <w:rFonts w:hint="eastAsia"/>
        </w:rPr>
        <w:t>PC</w:t>
      </w:r>
      <w:r>
        <w:rPr>
          <w:rFonts w:hint="eastAsia"/>
        </w:rPr>
        <w:t>平台离线完成的，然后将训练参数输入</w:t>
      </w:r>
      <w:r>
        <w:rPr>
          <w:rFonts w:hint="eastAsia"/>
        </w:rPr>
        <w:t>FPGA</w:t>
      </w:r>
      <w:r>
        <w:rPr>
          <w:rFonts w:hint="eastAsia"/>
        </w:rPr>
        <w:t>。在下一步的研究中，可以在读出系统平台完成分类器的训练，并研究如何利用</w:t>
      </w:r>
      <w:r>
        <w:rPr>
          <w:rFonts w:hint="eastAsia"/>
        </w:rPr>
        <w:t>CPU</w:t>
      </w:r>
      <w:r>
        <w:rPr>
          <w:rFonts w:hint="eastAsia"/>
        </w:rPr>
        <w:t>和</w:t>
      </w:r>
      <w:r>
        <w:rPr>
          <w:rFonts w:hint="eastAsia"/>
        </w:rPr>
        <w:t>FPGA</w:t>
      </w:r>
      <w:r>
        <w:rPr>
          <w:rFonts w:hint="eastAsia"/>
        </w:rPr>
        <w:t>协同训练，来加速训练过程。</w:t>
      </w:r>
    </w:p>
    <w:p w14:paraId="2D80E099" w14:textId="58BD48AE" w:rsidR="004A75CB" w:rsidRDefault="004A75CB" w:rsidP="004A75CB">
      <w:pPr>
        <w:pStyle w:val="a2"/>
        <w:ind w:firstLine="480"/>
      </w:pPr>
      <w:r>
        <w:rPr>
          <w:rFonts w:hint="eastAsia"/>
        </w:rPr>
        <w:t>本论文构建的玩偶模型，已经验证了基于机器学习的读出方法的可行性。然而这个模型过于简化，在下一步的研究中，我们需要构建更复杂的模型用于测试。这可以通过使用</w:t>
      </w:r>
      <w:r>
        <w:t>GEANT4</w:t>
      </w:r>
      <w:r>
        <w:rPr>
          <w:rFonts w:hint="eastAsia"/>
        </w:rPr>
        <w:t>等</w:t>
      </w:r>
      <w:r w:rsidR="007A0284">
        <w:rPr>
          <w:rFonts w:hint="eastAsia"/>
        </w:rPr>
        <w:t>仿真</w:t>
      </w:r>
      <w:bookmarkStart w:id="426" w:name="_GoBack"/>
      <w:bookmarkEnd w:id="426"/>
      <w:r>
        <w:rPr>
          <w:rFonts w:hint="eastAsia"/>
        </w:rPr>
        <w:t>工具完成，这一过程可依据某个具体的物理实验来进行建模分析，如</w:t>
      </w:r>
      <w:r>
        <w:rPr>
          <w:rFonts w:hint="eastAsia"/>
        </w:rPr>
        <w:t>CBM-TOF</w:t>
      </w:r>
      <w:r>
        <w:rPr>
          <w:rFonts w:hint="eastAsia"/>
        </w:rPr>
        <w:t>谱仪、</w:t>
      </w:r>
      <w:r>
        <w:rPr>
          <w:rFonts w:hint="eastAsia"/>
        </w:rPr>
        <w:t>CSNS</w:t>
      </w:r>
      <w:r>
        <w:rPr>
          <w:rFonts w:hint="eastAsia"/>
        </w:rPr>
        <w:t>白光中子源谱仪等。进一步，将开展将本论文所提新方法在这些物理实验上进行验证的可行性研究和相关实验。</w:t>
      </w:r>
    </w:p>
    <w:p w14:paraId="44350A93" w14:textId="77777777" w:rsidR="004A75CB" w:rsidRDefault="004A75CB" w:rsidP="004A75CB">
      <w:pPr>
        <w:pStyle w:val="a2"/>
        <w:ind w:firstLine="480"/>
      </w:pPr>
      <w:r>
        <w:rPr>
          <w:rFonts w:hint="eastAsia"/>
        </w:rPr>
        <w:t>粒子物理实验实际上就是使用探测器对对撞粒子的反应过程进行“拍照”。如果将所有探测器通道看作一个个像素，那么所有探测器电子学通道构成了一幅“照片”，只不过不同探测器的数据是异构的。根据分类模型及特征选择，这幅“照片”可能是黑白的，也可能是“灰度”或“彩色”的，粒子的行为特征一定体现在图像的某种特征，尤其是局部特征上。深度学习，特别是近年发展起来的</w:t>
      </w:r>
      <w:r>
        <w:rPr>
          <w:rFonts w:hint="eastAsia"/>
        </w:rPr>
        <w:lastRenderedPageBreak/>
        <w:t>利用卷积神经网络（</w:t>
      </w:r>
      <w:r w:rsidRPr="001455BA">
        <w:t>Convolutional Neural Network, CNN</w:t>
      </w:r>
      <w:r>
        <w:rPr>
          <w:rFonts w:hint="eastAsia"/>
        </w:rPr>
        <w:t>）、递归神经网络（</w:t>
      </w:r>
      <w:r>
        <w:rPr>
          <w:rFonts w:hint="eastAsia"/>
        </w:rPr>
        <w:t>RNN</w:t>
      </w:r>
      <w:r>
        <w:rPr>
          <w:rFonts w:hint="eastAsia"/>
        </w:rPr>
        <w:t>，时间或结构递归）等方法和技术，已经表现出了在图像识别上的优异性能。已经有离线使用深度学习进行喷注（</w:t>
      </w:r>
      <w:r>
        <w:rPr>
          <w:rFonts w:hint="eastAsia"/>
        </w:rPr>
        <w:t>jet</w:t>
      </w:r>
      <w:r>
        <w:rPr>
          <w:rFonts w:hint="eastAsia"/>
        </w:rPr>
        <w:t>）的分类，用类似于图像识别的方法。在读出系统中，我们可以研究如何从庞大的探测器通道中抽取合适的“像素”进行初步数据分类。</w:t>
      </w:r>
    </w:p>
    <w:p w14:paraId="6DAC2B3A" w14:textId="77777777" w:rsidR="00546624" w:rsidRDefault="00546624" w:rsidP="000B6345">
      <w:pPr>
        <w:pStyle w:val="a2"/>
        <w:ind w:firstLine="480"/>
        <w:sectPr w:rsidR="00546624" w:rsidSect="00212D40">
          <w:headerReference w:type="default" r:id="rId179"/>
          <w:pgSz w:w="11906" w:h="16838"/>
          <w:pgMar w:top="1440" w:right="1800" w:bottom="1440" w:left="1800" w:header="720" w:footer="720" w:gutter="0"/>
          <w:pgNumType w:start="1"/>
          <w:cols w:space="720"/>
          <w:docGrid w:type="lines" w:linePitch="312"/>
        </w:sectPr>
      </w:pPr>
    </w:p>
    <w:p w14:paraId="79C21040" w14:textId="3D133EB1" w:rsidR="00913019" w:rsidRDefault="00B61DE4" w:rsidP="004D7059">
      <w:pPr>
        <w:pStyle w:val="1"/>
        <w:numPr>
          <w:ilvl w:val="0"/>
          <w:numId w:val="0"/>
        </w:numPr>
        <w:spacing w:before="468" w:after="312"/>
      </w:pPr>
      <w:bookmarkStart w:id="427" w:name="_Toc484419158"/>
      <w:r>
        <w:rPr>
          <w:rFonts w:hint="eastAsia"/>
        </w:rPr>
        <w:lastRenderedPageBreak/>
        <w:t>致谢</w:t>
      </w:r>
      <w:bookmarkEnd w:id="427"/>
    </w:p>
    <w:p w14:paraId="52AB02F0" w14:textId="08B1F3B7" w:rsidR="007F79C0" w:rsidRDefault="008B5808" w:rsidP="007F79C0">
      <w:pPr>
        <w:pStyle w:val="a2"/>
        <w:ind w:firstLine="480"/>
      </w:pPr>
      <w:r>
        <w:rPr>
          <w:rFonts w:hint="eastAsia"/>
        </w:rPr>
        <w:t>不知觉在科大读研已五</w:t>
      </w:r>
      <w:r w:rsidR="007F79C0">
        <w:rPr>
          <w:rFonts w:hint="eastAsia"/>
        </w:rPr>
        <w:t>年，</w:t>
      </w:r>
      <w:r>
        <w:rPr>
          <w:rFonts w:hint="eastAsia"/>
        </w:rPr>
        <w:t>在这里衷心感谢在读研期间</w:t>
      </w:r>
      <w:r w:rsidR="007F79C0">
        <w:rPr>
          <w:rFonts w:hint="eastAsia"/>
        </w:rPr>
        <w:t>指导过我的老师</w:t>
      </w:r>
      <w:r>
        <w:rPr>
          <w:rFonts w:hint="eastAsia"/>
        </w:rPr>
        <w:t>、</w:t>
      </w:r>
      <w:r w:rsidR="007F79C0">
        <w:rPr>
          <w:rFonts w:hint="eastAsia"/>
        </w:rPr>
        <w:t>帮助过我的同学</w:t>
      </w:r>
      <w:r>
        <w:rPr>
          <w:rFonts w:hint="eastAsia"/>
        </w:rPr>
        <w:t>以及</w:t>
      </w:r>
      <w:r w:rsidR="007F79C0">
        <w:rPr>
          <w:rFonts w:hint="eastAsia"/>
        </w:rPr>
        <w:t>照顾过我的朋友说一声</w:t>
      </w:r>
      <w:r>
        <w:rPr>
          <w:rFonts w:hint="eastAsia"/>
        </w:rPr>
        <w:t>，谢谢</w:t>
      </w:r>
      <w:r w:rsidR="007F79C0">
        <w:rPr>
          <w:rFonts w:hint="eastAsia"/>
        </w:rPr>
        <w:t>！</w:t>
      </w:r>
    </w:p>
    <w:p w14:paraId="059C8DA7" w14:textId="52095165" w:rsidR="007F79C0" w:rsidRDefault="007F79C0" w:rsidP="00471BBA">
      <w:pPr>
        <w:pStyle w:val="a2"/>
        <w:ind w:firstLine="480"/>
      </w:pPr>
      <w:r>
        <w:rPr>
          <w:rFonts w:hint="eastAsia"/>
        </w:rPr>
        <w:t>感谢我的导师</w:t>
      </w:r>
      <w:r w:rsidR="00E03A32">
        <w:rPr>
          <w:rFonts w:hint="eastAsia"/>
        </w:rPr>
        <w:t>刘树彬教授和安琪教授</w:t>
      </w:r>
      <w:r>
        <w:rPr>
          <w:rFonts w:hint="eastAsia"/>
        </w:rPr>
        <w:t>，为我提供了读研的宝贵机会，使我能够继续深造。</w:t>
      </w:r>
      <w:r w:rsidR="00471BBA">
        <w:rPr>
          <w:rFonts w:hint="eastAsia"/>
        </w:rPr>
        <w:t>自从进入实验室以来，两位老师勤勉的科研态度，严谨的治学作风，渊博的专业学识，以及实事求是的教学理念，深深地影响了我，令我收益良多。</w:t>
      </w:r>
      <w:r w:rsidR="00E03A32">
        <w:rPr>
          <w:rFonts w:hint="eastAsia"/>
        </w:rPr>
        <w:t>感谢我的导师曹平副教授，</w:t>
      </w:r>
      <w:r w:rsidR="00133DE2">
        <w:rPr>
          <w:rFonts w:hint="eastAsia"/>
        </w:rPr>
        <w:t>曹老师</w:t>
      </w:r>
      <w:r w:rsidR="00E03A32">
        <w:rPr>
          <w:rFonts w:hint="eastAsia"/>
        </w:rPr>
        <w:t>丰富的学识和开阔的视野给了我深刻的启发。此论文的思路最早就是由曹老师提出的，</w:t>
      </w:r>
      <w:r w:rsidR="006461EF">
        <w:rPr>
          <w:rFonts w:hint="eastAsia"/>
        </w:rPr>
        <w:t>并且积极推动相关方面的研究。</w:t>
      </w:r>
      <w:r w:rsidR="00CC20E0">
        <w:rPr>
          <w:rFonts w:hint="eastAsia"/>
        </w:rPr>
        <w:t>在</w:t>
      </w:r>
      <w:r>
        <w:rPr>
          <w:rFonts w:hint="eastAsia"/>
        </w:rPr>
        <w:t>论文的撰写和修改</w:t>
      </w:r>
      <w:r w:rsidR="00CC20E0">
        <w:rPr>
          <w:rFonts w:hint="eastAsia"/>
        </w:rPr>
        <w:t>过程中</w:t>
      </w:r>
      <w:r w:rsidR="006461EF">
        <w:rPr>
          <w:rFonts w:hint="eastAsia"/>
        </w:rPr>
        <w:t>，曹老师不辞辛苦，给予了细心的指导，并</w:t>
      </w:r>
      <w:r>
        <w:rPr>
          <w:rFonts w:hint="eastAsia"/>
        </w:rPr>
        <w:t>提出了</w:t>
      </w:r>
      <w:r w:rsidR="00CC20E0">
        <w:rPr>
          <w:rFonts w:hint="eastAsia"/>
        </w:rPr>
        <w:t>许多宝贵的意见</w:t>
      </w:r>
      <w:r>
        <w:rPr>
          <w:rFonts w:hint="eastAsia"/>
        </w:rPr>
        <w:t>。</w:t>
      </w:r>
      <w:r w:rsidR="00F04238">
        <w:rPr>
          <w:rFonts w:hint="eastAsia"/>
        </w:rPr>
        <w:t>感谢封常青副教授，在参与暗物质粒子探测卫星项目的过程中，封老师给予了极大的指点和帮助。</w:t>
      </w:r>
    </w:p>
    <w:p w14:paraId="3E7894D0" w14:textId="6FADA361" w:rsidR="00625CF4" w:rsidRDefault="00625CF4" w:rsidP="00625CF4">
      <w:pPr>
        <w:pStyle w:val="a2"/>
        <w:ind w:firstLine="480"/>
      </w:pPr>
      <w:r>
        <w:rPr>
          <w:rFonts w:hint="eastAsia"/>
        </w:rPr>
        <w:t>感谢王砚方教授，王老师对科研工作的坚定信念与开拓精神是我们所有年轻一代学习的榜样，也再一次地诠释了学无止境的真谛。感谢程伊敏老师这些年为实验室后勤和财务工作的辛苦奔波，</w:t>
      </w:r>
      <w:r w:rsidR="00FE28A7">
        <w:rPr>
          <w:rFonts w:hint="eastAsia"/>
        </w:rPr>
        <w:t>使</w:t>
      </w:r>
      <w:r w:rsidR="000F312D">
        <w:rPr>
          <w:rFonts w:hint="eastAsia"/>
        </w:rPr>
        <w:t>我们能够专注于学习和科研</w:t>
      </w:r>
      <w:r>
        <w:rPr>
          <w:rFonts w:hint="eastAsia"/>
        </w:rPr>
        <w:t>。</w:t>
      </w:r>
    </w:p>
    <w:p w14:paraId="35F245A2" w14:textId="4A8460D7" w:rsidR="00E03A32" w:rsidRDefault="00B6694A" w:rsidP="00F04238">
      <w:pPr>
        <w:pStyle w:val="a2"/>
        <w:ind w:firstLine="480"/>
      </w:pPr>
      <w:r>
        <w:rPr>
          <w:rFonts w:hint="eastAsia"/>
        </w:rPr>
        <w:t>感谢高山山师兄</w:t>
      </w:r>
      <w:r w:rsidR="001E5CE7">
        <w:rPr>
          <w:rFonts w:hint="eastAsia"/>
        </w:rPr>
        <w:t>，在我刚进入实验室时，高师兄将我领入了科研的大门</w:t>
      </w:r>
      <w:r>
        <w:rPr>
          <w:rFonts w:hint="eastAsia"/>
        </w:rPr>
        <w:t>。</w:t>
      </w:r>
      <w:r w:rsidR="00924367">
        <w:rPr>
          <w:rFonts w:hint="eastAsia"/>
        </w:rPr>
        <w:t>感谢室友沈仲弢同学在工作和生活中的</w:t>
      </w:r>
      <w:r w:rsidR="00EA04F2">
        <w:rPr>
          <w:rFonts w:hint="eastAsia"/>
        </w:rPr>
        <w:t>支持与</w:t>
      </w:r>
      <w:r w:rsidR="00924367">
        <w:rPr>
          <w:rFonts w:hint="eastAsia"/>
        </w:rPr>
        <w:t>帮助。</w:t>
      </w:r>
      <w:r w:rsidR="00E03A32">
        <w:rPr>
          <w:rFonts w:hint="eastAsia"/>
        </w:rPr>
        <w:t>感谢机器学习小组的黄锡汝老师、张雅希</w:t>
      </w:r>
      <w:r w:rsidR="00EA04F2">
        <w:rPr>
          <w:rFonts w:hint="eastAsia"/>
        </w:rPr>
        <w:t>同学</w:t>
      </w:r>
      <w:r w:rsidR="00E03A32">
        <w:rPr>
          <w:rFonts w:hint="eastAsia"/>
        </w:rPr>
        <w:t>、李超</w:t>
      </w:r>
      <w:r w:rsidR="00EA04F2">
        <w:rPr>
          <w:rFonts w:hint="eastAsia"/>
        </w:rPr>
        <w:t>同学</w:t>
      </w:r>
      <w:r w:rsidR="00E03A32">
        <w:rPr>
          <w:rFonts w:hint="eastAsia"/>
        </w:rPr>
        <w:t>和袁建辉</w:t>
      </w:r>
      <w:r w:rsidR="00EA04F2">
        <w:rPr>
          <w:rFonts w:hint="eastAsia"/>
        </w:rPr>
        <w:t>同学</w:t>
      </w:r>
      <w:r w:rsidR="00E03A32">
        <w:rPr>
          <w:rFonts w:hint="eastAsia"/>
        </w:rPr>
        <w:t>，</w:t>
      </w:r>
      <w:r w:rsidR="00EA04F2">
        <w:rPr>
          <w:rFonts w:hint="eastAsia"/>
        </w:rPr>
        <w:t>他们</w:t>
      </w:r>
      <w:r w:rsidR="00E03A32">
        <w:rPr>
          <w:rFonts w:hint="eastAsia"/>
        </w:rPr>
        <w:t>为本论文</w:t>
      </w:r>
      <w:r w:rsidR="00D53EC7">
        <w:rPr>
          <w:rFonts w:hint="eastAsia"/>
        </w:rPr>
        <w:t>的研究</w:t>
      </w:r>
      <w:r w:rsidR="00E03A32">
        <w:rPr>
          <w:rFonts w:hint="eastAsia"/>
        </w:rPr>
        <w:t>做出了巨大的贡献。感谢李博闻同学和李嘉雯同学，他们</w:t>
      </w:r>
      <w:r>
        <w:rPr>
          <w:rFonts w:hint="eastAsia"/>
        </w:rPr>
        <w:t>在</w:t>
      </w:r>
      <w:r w:rsidR="002A154C">
        <w:rPr>
          <w:rFonts w:hint="eastAsia"/>
        </w:rPr>
        <w:t>本论文</w:t>
      </w:r>
      <w:r w:rsidR="00D53EC7">
        <w:rPr>
          <w:rFonts w:hint="eastAsia"/>
        </w:rPr>
        <w:t>的</w:t>
      </w:r>
      <w:r>
        <w:rPr>
          <w:rFonts w:hint="eastAsia"/>
        </w:rPr>
        <w:t>测试过程</w:t>
      </w:r>
      <w:r w:rsidR="00133DE2">
        <w:rPr>
          <w:rFonts w:hint="eastAsia"/>
        </w:rPr>
        <w:t>中</w:t>
      </w:r>
      <w:r w:rsidR="003071D6">
        <w:rPr>
          <w:rFonts w:hint="eastAsia"/>
        </w:rPr>
        <w:t>提供了</w:t>
      </w:r>
      <w:r w:rsidR="00133DE2">
        <w:rPr>
          <w:rFonts w:hint="eastAsia"/>
        </w:rPr>
        <w:t>巨大</w:t>
      </w:r>
      <w:r w:rsidR="003071D6">
        <w:rPr>
          <w:rFonts w:hint="eastAsia"/>
        </w:rPr>
        <w:t>的</w:t>
      </w:r>
      <w:r w:rsidR="00677D96">
        <w:rPr>
          <w:rFonts w:hint="eastAsia"/>
        </w:rPr>
        <w:t>帮助。感谢快电子学实验室一起工作和学习的师兄、师弟、师姐、师妹们</w:t>
      </w:r>
      <w:r w:rsidR="00EA04F2">
        <w:rPr>
          <w:rFonts w:hint="eastAsia"/>
        </w:rPr>
        <w:t>，因为有他们，快电子学实验室大家庭才有了那么多的快乐和温暖</w:t>
      </w:r>
      <w:r w:rsidR="00677D96">
        <w:rPr>
          <w:rFonts w:hint="eastAsia"/>
        </w:rPr>
        <w:t>。</w:t>
      </w:r>
    </w:p>
    <w:p w14:paraId="1C6F577B" w14:textId="66343644" w:rsidR="001E5CE7" w:rsidRDefault="001E5CE7" w:rsidP="007F79C0">
      <w:pPr>
        <w:pStyle w:val="a2"/>
        <w:ind w:firstLine="480"/>
      </w:pPr>
      <w:r>
        <w:rPr>
          <w:rFonts w:hint="eastAsia"/>
        </w:rPr>
        <w:t>感谢我的父母</w:t>
      </w:r>
      <w:r w:rsidR="00EC5405">
        <w:rPr>
          <w:rFonts w:hint="eastAsia"/>
        </w:rPr>
        <w:t>亲人们</w:t>
      </w:r>
      <w:r>
        <w:rPr>
          <w:rFonts w:hint="eastAsia"/>
        </w:rPr>
        <w:t>，</w:t>
      </w:r>
      <w:r w:rsidR="00EA04F2">
        <w:rPr>
          <w:rFonts w:hint="eastAsia"/>
        </w:rPr>
        <w:t>你们</w:t>
      </w:r>
      <w:r w:rsidR="00227560">
        <w:rPr>
          <w:rFonts w:hint="eastAsia"/>
        </w:rPr>
        <w:t>的默默</w:t>
      </w:r>
      <w:r w:rsidR="00EC5405">
        <w:rPr>
          <w:rFonts w:hint="eastAsia"/>
        </w:rPr>
        <w:t>关怀和支持对我至关重要。</w:t>
      </w:r>
      <w:r w:rsidR="005C5BA1">
        <w:rPr>
          <w:rFonts w:hint="eastAsia"/>
        </w:rPr>
        <w:t>谨以此文献给你们，</w:t>
      </w:r>
      <w:r w:rsidR="00EA04F2">
        <w:rPr>
          <w:rFonts w:hint="eastAsia"/>
        </w:rPr>
        <w:t>相信这是对你们最好的回报。</w:t>
      </w:r>
      <w:r w:rsidR="00BF17A5">
        <w:rPr>
          <w:rFonts w:hint="eastAsia"/>
        </w:rPr>
        <w:t>祝你们身体健康，万事如意。</w:t>
      </w:r>
    </w:p>
    <w:p w14:paraId="25D35FDB" w14:textId="73A1899C" w:rsidR="00CB36E0" w:rsidRPr="00CB36E0" w:rsidRDefault="00642351" w:rsidP="007F79C0">
      <w:pPr>
        <w:pStyle w:val="a2"/>
        <w:ind w:firstLine="480"/>
      </w:pPr>
      <w:r>
        <w:rPr>
          <w:rFonts w:hint="eastAsia"/>
        </w:rPr>
        <w:t>最后，</w:t>
      </w:r>
      <w:r w:rsidR="00CB36E0">
        <w:rPr>
          <w:rFonts w:hint="eastAsia"/>
        </w:rPr>
        <w:t>再次感谢大家！</w:t>
      </w:r>
    </w:p>
    <w:p w14:paraId="0DEE86C1" w14:textId="77777777" w:rsidR="007F79C0" w:rsidRDefault="007F79C0" w:rsidP="007F79C0">
      <w:pPr>
        <w:pStyle w:val="a2"/>
        <w:ind w:firstLine="480"/>
        <w:jc w:val="right"/>
      </w:pPr>
    </w:p>
    <w:p w14:paraId="31D0CFAF" w14:textId="1A17B4C8" w:rsidR="00B61DE4" w:rsidRPr="00B61DE4" w:rsidRDefault="007F79C0" w:rsidP="007F79C0">
      <w:pPr>
        <w:pStyle w:val="a2"/>
        <w:wordWrap w:val="0"/>
        <w:ind w:firstLine="480"/>
        <w:jc w:val="right"/>
      </w:pPr>
      <w:r>
        <w:rPr>
          <w:rFonts w:hint="eastAsia"/>
        </w:rPr>
        <w:t>2017</w:t>
      </w:r>
      <w:r>
        <w:rPr>
          <w:rFonts w:hint="eastAsia"/>
        </w:rPr>
        <w:t>年</w:t>
      </w:r>
      <w:r w:rsidR="00EC5405">
        <w:rPr>
          <w:rFonts w:hint="eastAsia"/>
        </w:rPr>
        <w:t>5</w:t>
      </w:r>
      <w:r>
        <w:rPr>
          <w:rFonts w:hint="eastAsia"/>
        </w:rPr>
        <w:t>月</w:t>
      </w:r>
    </w:p>
    <w:p w14:paraId="72917BEC" w14:textId="0CE275FC" w:rsidR="007F79C0" w:rsidRPr="00EA495F" w:rsidRDefault="00913019" w:rsidP="004D7059">
      <w:pPr>
        <w:pStyle w:val="1"/>
        <w:numPr>
          <w:ilvl w:val="0"/>
          <w:numId w:val="0"/>
        </w:numPr>
        <w:spacing w:before="468" w:after="312"/>
      </w:pPr>
      <w:r>
        <w:br w:type="page"/>
      </w:r>
      <w:bookmarkStart w:id="428" w:name="_Toc484419159"/>
      <w:r w:rsidR="007F79C0" w:rsidRPr="00EA495F">
        <w:rPr>
          <w:rFonts w:hint="eastAsia"/>
        </w:rPr>
        <w:lastRenderedPageBreak/>
        <w:t>在读期间发表的学术论文</w:t>
      </w:r>
      <w:bookmarkEnd w:id="428"/>
    </w:p>
    <w:p w14:paraId="524C0A8A" w14:textId="77777777" w:rsidR="007F79C0" w:rsidRPr="00EA495F" w:rsidRDefault="007F79C0" w:rsidP="007F79C0">
      <w:pPr>
        <w:spacing w:beforeLines="50" w:before="156" w:afterLines="50" w:after="156" w:line="400" w:lineRule="exact"/>
        <w:rPr>
          <w:rFonts w:ascii="宋体" w:hAnsi="宋体"/>
          <w:b/>
          <w:bCs/>
          <w:color w:val="000000"/>
        </w:rPr>
      </w:pPr>
      <w:r w:rsidRPr="00EA495F">
        <w:rPr>
          <w:rFonts w:ascii="宋体" w:hAnsi="宋体" w:hint="eastAsia"/>
          <w:b/>
          <w:bCs/>
          <w:color w:val="000000"/>
        </w:rPr>
        <w:t>已发表论文：</w:t>
      </w:r>
    </w:p>
    <w:p w14:paraId="1B65E12F" w14:textId="1A278EB4" w:rsidR="00913019" w:rsidRDefault="00D91146" w:rsidP="00D91146">
      <w:pPr>
        <w:pStyle w:val="a2"/>
        <w:numPr>
          <w:ilvl w:val="0"/>
          <w:numId w:val="35"/>
        </w:numPr>
        <w:ind w:firstLineChars="0"/>
        <w:rPr>
          <w:lang w:val="fr-FR"/>
        </w:rPr>
      </w:pPr>
      <w:r w:rsidRPr="00D91146">
        <w:rPr>
          <w:color w:val="FF0000"/>
          <w:lang w:val="fr-FR"/>
        </w:rPr>
        <w:t>Di Jiang</w:t>
      </w:r>
      <w:r w:rsidRPr="00D91146">
        <w:rPr>
          <w:lang w:val="fr-FR"/>
        </w:rPr>
        <w:t>, Changqing Feng, etc., "Design of a test platform for screening procedures of VA160 and VATA160 ASICs in DAMPE mission," 2014 19th IEEE-NPSS Real Time Conference, Nara, 2014, pp. 1-4. (Published)</w:t>
      </w:r>
    </w:p>
    <w:p w14:paraId="53A76EA2" w14:textId="55281AD8" w:rsidR="002764C1" w:rsidRPr="000157F2" w:rsidRDefault="002764C1" w:rsidP="002764C1">
      <w:pPr>
        <w:spacing w:beforeLines="50" w:before="156" w:afterLines="50" w:after="156" w:line="400" w:lineRule="exact"/>
        <w:rPr>
          <w:rFonts w:ascii="宋体" w:hAnsi="宋体"/>
          <w:b/>
          <w:bCs/>
          <w:color w:val="000000"/>
          <w:lang w:val="fr-FR"/>
        </w:rPr>
      </w:pPr>
      <w:r>
        <w:rPr>
          <w:rFonts w:ascii="宋体" w:hAnsi="宋体" w:hint="eastAsia"/>
          <w:b/>
          <w:bCs/>
          <w:color w:val="000000"/>
        </w:rPr>
        <w:t>待接收</w:t>
      </w:r>
      <w:r w:rsidRPr="00EA495F">
        <w:rPr>
          <w:rFonts w:ascii="宋体" w:hAnsi="宋体" w:hint="eastAsia"/>
          <w:b/>
          <w:bCs/>
          <w:color w:val="000000"/>
        </w:rPr>
        <w:t>论文</w:t>
      </w:r>
      <w:r w:rsidRPr="000157F2">
        <w:rPr>
          <w:rFonts w:ascii="宋体" w:hAnsi="宋体" w:hint="eastAsia"/>
          <w:b/>
          <w:bCs/>
          <w:color w:val="000000"/>
          <w:lang w:val="fr-FR"/>
        </w:rPr>
        <w:t>：</w:t>
      </w:r>
    </w:p>
    <w:p w14:paraId="185345B0" w14:textId="1C642DA0" w:rsidR="00D91146" w:rsidRPr="00D91146" w:rsidRDefault="00D91146" w:rsidP="00D91146">
      <w:pPr>
        <w:pStyle w:val="a2"/>
        <w:numPr>
          <w:ilvl w:val="0"/>
          <w:numId w:val="35"/>
        </w:numPr>
        <w:ind w:firstLineChars="0"/>
        <w:rPr>
          <w:lang w:val="fr-FR"/>
        </w:rPr>
      </w:pPr>
      <w:r w:rsidRPr="00D91146">
        <w:rPr>
          <w:color w:val="FF0000"/>
          <w:lang w:val="fr-FR"/>
        </w:rPr>
        <w:t>Di Jiang</w:t>
      </w:r>
      <w:r w:rsidRPr="00D91146">
        <w:rPr>
          <w:lang w:val="fr-FR"/>
        </w:rPr>
        <w:t>, Ping Cao, etc., "</w:t>
      </w:r>
      <w:r w:rsidRPr="00D91146">
        <w:rPr>
          <w:i/>
          <w:lang w:val="fr-FR"/>
        </w:rPr>
        <w:t>Trigger System Prototype for BaF2 Detector Array Readout Electronics at CSNS-WNS,</w:t>
      </w:r>
      <w:r w:rsidRPr="00D91146">
        <w:rPr>
          <w:lang w:val="fr-FR"/>
        </w:rPr>
        <w:t>" IEEE Transaction on Nuclear Science, 2017. (Revision 3)</w:t>
      </w:r>
    </w:p>
    <w:p w14:paraId="16D00701" w14:textId="39493A43" w:rsidR="00FC283E" w:rsidRPr="00FC283E" w:rsidRDefault="00D91146" w:rsidP="00D91146">
      <w:pPr>
        <w:pStyle w:val="a2"/>
        <w:numPr>
          <w:ilvl w:val="0"/>
          <w:numId w:val="35"/>
        </w:numPr>
        <w:ind w:firstLineChars="0"/>
        <w:rPr>
          <w:lang w:val="fr-FR"/>
        </w:rPr>
      </w:pPr>
      <w:r w:rsidRPr="00D91146">
        <w:rPr>
          <w:color w:val="FF0000"/>
          <w:lang w:val="fr-FR"/>
        </w:rPr>
        <w:t>Di Jiang</w:t>
      </w:r>
      <w:r w:rsidRPr="00D91146">
        <w:rPr>
          <w:lang w:val="fr-FR"/>
        </w:rPr>
        <w:t>, Ping Cao, etc., "</w:t>
      </w:r>
      <w:r w:rsidRPr="00D91146">
        <w:rPr>
          <w:i/>
          <w:lang w:val="fr-FR"/>
        </w:rPr>
        <w:t>Readout Electronics for CBM-TOF Super Module Quality Evaluation based on 10 Gigabit Ethernet,</w:t>
      </w:r>
      <w:r w:rsidRPr="00D91146">
        <w:rPr>
          <w:lang w:val="fr-FR"/>
        </w:rPr>
        <w:t>" Journal of Instrumentation, 2017. (Revision 1)</w:t>
      </w:r>
    </w:p>
    <w:sectPr w:rsidR="00FC283E" w:rsidRPr="00FC283E" w:rsidSect="000640B7">
      <w:headerReference w:type="default" r:id="rId180"/>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B6877F" w14:textId="77777777" w:rsidR="00075328" w:rsidRDefault="00075328" w:rsidP="001D4350">
      <w:pPr>
        <w:ind w:firstLine="480"/>
      </w:pPr>
      <w:r>
        <w:separator/>
      </w:r>
    </w:p>
  </w:endnote>
  <w:endnote w:type="continuationSeparator" w:id="0">
    <w:p w14:paraId="34E40CA8" w14:textId="77777777" w:rsidR="00075328" w:rsidRDefault="00075328" w:rsidP="001D4350">
      <w:pPr>
        <w:ind w:firstLine="480"/>
      </w:pPr>
      <w:r>
        <w:continuationSeparator/>
      </w:r>
    </w:p>
  </w:endnote>
  <w:endnote w:type="continuationNotice" w:id="1">
    <w:p w14:paraId="761F076C" w14:textId="77777777" w:rsidR="00075328" w:rsidRDefault="000753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Light">
    <w:panose1 w:val="020B0502040204020203"/>
    <w:charset w:val="86"/>
    <w:family w:val="swiss"/>
    <w:pitch w:val="variable"/>
    <w:sig w:usb0="80000287" w:usb1="28CF001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0F398" w14:textId="77777777" w:rsidR="00A6435A" w:rsidRDefault="00A6435A">
    <w:pPr>
      <w:pStyle w:val="aa"/>
      <w:jc w:val="right"/>
      <w:rPr>
        <w:rFonts w:ascii="宋体" w:hAnsi="宋体"/>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8B7A0" w14:textId="66D39CED" w:rsidR="00A6435A" w:rsidRPr="0031728D" w:rsidRDefault="00A6435A" w:rsidP="0094055C">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38861" w14:textId="77777777" w:rsidR="00A6435A" w:rsidRDefault="00A6435A" w:rsidP="001D4350">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2827031"/>
      <w:docPartObj>
        <w:docPartGallery w:val="Page Numbers (Bottom of Page)"/>
        <w:docPartUnique/>
      </w:docPartObj>
    </w:sdtPr>
    <w:sdtEndPr/>
    <w:sdtContent>
      <w:p w14:paraId="5920F408" w14:textId="0AEBB9A4" w:rsidR="00A6435A" w:rsidRDefault="00A6435A">
        <w:pPr>
          <w:pStyle w:val="aa"/>
          <w:ind w:firstLine="600"/>
          <w:jc w:val="center"/>
        </w:pPr>
        <w:r>
          <w:fldChar w:fldCharType="begin"/>
        </w:r>
        <w:r>
          <w:instrText>PAGE   \* MERGEFORMAT</w:instrText>
        </w:r>
        <w:r>
          <w:fldChar w:fldCharType="separate"/>
        </w:r>
        <w:r w:rsidR="007A0284" w:rsidRPr="007A0284">
          <w:rPr>
            <w:noProof/>
            <w:lang w:val="zh-CN"/>
          </w:rPr>
          <w:t>120</w:t>
        </w:r>
        <w:r>
          <w:fldChar w:fldCharType="end"/>
        </w:r>
      </w:p>
    </w:sdtContent>
  </w:sdt>
  <w:p w14:paraId="61B8F17D" w14:textId="77777777" w:rsidR="00A6435A" w:rsidRDefault="00A6435A" w:rsidP="001D4350">
    <w:pPr>
      <w:pStyle w:val="aa"/>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02BCF" w14:textId="77777777" w:rsidR="00A6435A" w:rsidRDefault="00A6435A" w:rsidP="001D4350">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A5AD27" w14:textId="77777777" w:rsidR="00075328" w:rsidRDefault="00075328" w:rsidP="001D4350">
      <w:pPr>
        <w:ind w:firstLine="480"/>
      </w:pPr>
      <w:r>
        <w:separator/>
      </w:r>
    </w:p>
  </w:footnote>
  <w:footnote w:type="continuationSeparator" w:id="0">
    <w:p w14:paraId="35256579" w14:textId="77777777" w:rsidR="00075328" w:rsidRDefault="00075328" w:rsidP="001D4350">
      <w:pPr>
        <w:ind w:firstLine="480"/>
      </w:pPr>
      <w:r>
        <w:continuationSeparator/>
      </w:r>
    </w:p>
  </w:footnote>
  <w:footnote w:type="continuationNotice" w:id="1">
    <w:p w14:paraId="40485806" w14:textId="77777777" w:rsidR="00075328" w:rsidRDefault="000753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67EAE" w14:textId="6DD3CF9C" w:rsidR="00A6435A" w:rsidRPr="00571860" w:rsidRDefault="00A6435A">
    <w:pPr>
      <w:pStyle w:val="a8"/>
      <w:rPr>
        <w:sz w:val="21"/>
        <w:szCs w:val="24"/>
      </w:rPr>
    </w:pPr>
    <w:r>
      <w:rPr>
        <w:sz w:val="21"/>
        <w:szCs w:val="24"/>
      </w:rPr>
      <w:fldChar w:fldCharType="begin"/>
    </w:r>
    <w:r>
      <w:rPr>
        <w:sz w:val="21"/>
        <w:szCs w:val="24"/>
      </w:rPr>
      <w:instrText xml:space="preserve"> </w:instrText>
    </w:r>
    <w:r>
      <w:rPr>
        <w:rFonts w:hint="eastAsia"/>
        <w:sz w:val="21"/>
        <w:szCs w:val="24"/>
      </w:rPr>
      <w:instrText>STYLEREF  "</w:instrText>
    </w:r>
    <w:r>
      <w:rPr>
        <w:rFonts w:hint="eastAsia"/>
        <w:sz w:val="21"/>
        <w:szCs w:val="24"/>
      </w:rPr>
      <w:instrText>标题</w:instrText>
    </w:r>
    <w:r>
      <w:rPr>
        <w:rFonts w:hint="eastAsia"/>
        <w:sz w:val="21"/>
        <w:szCs w:val="24"/>
      </w:rPr>
      <w:instrText xml:space="preserve"> 1 - </w:instrText>
    </w:r>
    <w:r>
      <w:rPr>
        <w:rFonts w:hint="eastAsia"/>
        <w:sz w:val="21"/>
        <w:szCs w:val="24"/>
      </w:rPr>
      <w:instrText>无编号</w:instrText>
    </w:r>
    <w:r>
      <w:rPr>
        <w:rFonts w:hint="eastAsia"/>
        <w:sz w:val="21"/>
        <w:szCs w:val="24"/>
      </w:rPr>
      <w:instrText>"  \* MERGEFORMAT</w:instrText>
    </w:r>
    <w:r>
      <w:rPr>
        <w:sz w:val="21"/>
        <w:szCs w:val="24"/>
      </w:rPr>
      <w:instrText xml:space="preserve"> </w:instrText>
    </w:r>
    <w:r>
      <w:rPr>
        <w:sz w:val="21"/>
        <w:szCs w:val="24"/>
      </w:rPr>
      <w:fldChar w:fldCharType="separate"/>
    </w:r>
    <w:r w:rsidR="007A0284">
      <w:rPr>
        <w:rFonts w:hint="eastAsia"/>
        <w:noProof/>
        <w:sz w:val="21"/>
        <w:szCs w:val="24"/>
      </w:rPr>
      <w:t>摘</w:t>
    </w:r>
    <w:r w:rsidR="007A0284">
      <w:rPr>
        <w:rFonts w:hint="eastAsia"/>
        <w:noProof/>
        <w:sz w:val="21"/>
        <w:szCs w:val="24"/>
      </w:rPr>
      <w:t xml:space="preserve">  </w:t>
    </w:r>
    <w:r w:rsidR="007A0284">
      <w:rPr>
        <w:rFonts w:hint="eastAsia"/>
        <w:noProof/>
        <w:sz w:val="21"/>
        <w:szCs w:val="24"/>
      </w:rPr>
      <w:t>要</w:t>
    </w:r>
    <w:r>
      <w:rPr>
        <w:sz w:val="21"/>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95291" w14:textId="77777777" w:rsidR="00A6435A" w:rsidRDefault="00A6435A" w:rsidP="001D4350">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6DB90" w14:textId="57B515E7" w:rsidR="00A6435A" w:rsidRPr="00DE4B79" w:rsidRDefault="00A6435A" w:rsidP="0094055C">
    <w:pPr>
      <w:pStyle w:val="a8"/>
      <w:rPr>
        <w:sz w:val="24"/>
        <w:szCs w:val="24"/>
      </w:rPr>
    </w:pPr>
    <w:r>
      <w:rPr>
        <w:sz w:val="24"/>
        <w:szCs w:val="24"/>
      </w:rPr>
      <w:fldChar w:fldCharType="begin"/>
    </w:r>
    <w:r>
      <w:rPr>
        <w:sz w:val="24"/>
        <w:szCs w:val="24"/>
      </w:rPr>
      <w:instrText xml:space="preserve"> STYLEREF  "TOC </w:instrText>
    </w:r>
    <w:r>
      <w:rPr>
        <w:sz w:val="24"/>
        <w:szCs w:val="24"/>
      </w:rPr>
      <w:instrText>标题</w:instrText>
    </w:r>
    <w:r>
      <w:rPr>
        <w:sz w:val="24"/>
        <w:szCs w:val="24"/>
      </w:rPr>
      <w:instrText xml:space="preserve">"  \* MERGEFORMAT </w:instrText>
    </w:r>
    <w:r>
      <w:rPr>
        <w:sz w:val="24"/>
        <w:szCs w:val="24"/>
      </w:rPr>
      <w:fldChar w:fldCharType="separate"/>
    </w:r>
    <w:r w:rsidR="007A0284">
      <w:rPr>
        <w:rFonts w:hint="eastAsia"/>
        <w:noProof/>
        <w:sz w:val="24"/>
        <w:szCs w:val="24"/>
      </w:rPr>
      <w:t>目</w:t>
    </w:r>
    <w:r w:rsidR="007A0284">
      <w:rPr>
        <w:rFonts w:hint="eastAsia"/>
        <w:noProof/>
        <w:sz w:val="24"/>
        <w:szCs w:val="24"/>
      </w:rPr>
      <w:t xml:space="preserve">    </w:t>
    </w:r>
    <w:r w:rsidR="007A0284">
      <w:rPr>
        <w:rFonts w:hint="eastAsia"/>
        <w:noProof/>
        <w:sz w:val="24"/>
        <w:szCs w:val="24"/>
      </w:rPr>
      <w:t>录</w:t>
    </w:r>
    <w:r>
      <w:rPr>
        <w:sz w:val="24"/>
        <w:szCs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42CBC" w14:textId="77777777" w:rsidR="00A6435A" w:rsidRDefault="00A6435A" w:rsidP="001D4350">
    <w:pPr>
      <w:pStyle w:val="a8"/>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1A26A" w14:textId="3DDA08FE" w:rsidR="00A6435A" w:rsidRPr="00EF25CF" w:rsidRDefault="00A6435A" w:rsidP="0094055C">
    <w:pPr>
      <w:pStyle w:val="a8"/>
      <w:rPr>
        <w:sz w:val="21"/>
        <w:szCs w:val="24"/>
      </w:rPr>
    </w:pPr>
    <w:r>
      <w:rPr>
        <w:sz w:val="21"/>
        <w:szCs w:val="24"/>
      </w:rPr>
      <w:fldChar w:fldCharType="begin"/>
    </w:r>
    <w:r>
      <w:rPr>
        <w:sz w:val="21"/>
        <w:szCs w:val="24"/>
      </w:rPr>
      <w:instrText xml:space="preserve"> STYLEREF  "</w:instrText>
    </w:r>
    <w:r>
      <w:rPr>
        <w:sz w:val="21"/>
        <w:szCs w:val="24"/>
      </w:rPr>
      <w:instrText>标题</w:instrText>
    </w:r>
    <w:r>
      <w:rPr>
        <w:sz w:val="21"/>
        <w:szCs w:val="24"/>
      </w:rPr>
      <w:instrText xml:space="preserve"> 1" \n </w:instrText>
    </w:r>
    <w:r>
      <w:rPr>
        <w:sz w:val="21"/>
        <w:szCs w:val="24"/>
      </w:rPr>
      <w:fldChar w:fldCharType="separate"/>
    </w:r>
    <w:r w:rsidR="007A0284">
      <w:rPr>
        <w:rFonts w:hint="eastAsia"/>
        <w:noProof/>
        <w:sz w:val="21"/>
        <w:szCs w:val="24"/>
      </w:rPr>
      <w:t>第</w:t>
    </w:r>
    <w:r w:rsidR="007A0284">
      <w:rPr>
        <w:rFonts w:hint="eastAsia"/>
        <w:noProof/>
        <w:sz w:val="21"/>
        <w:szCs w:val="24"/>
      </w:rPr>
      <w:t>7</w:t>
    </w:r>
    <w:r w:rsidR="007A0284">
      <w:rPr>
        <w:rFonts w:hint="eastAsia"/>
        <w:noProof/>
        <w:sz w:val="21"/>
        <w:szCs w:val="24"/>
      </w:rPr>
      <w:t>章</w:t>
    </w:r>
    <w:r>
      <w:rPr>
        <w:sz w:val="21"/>
        <w:szCs w:val="24"/>
      </w:rPr>
      <w:fldChar w:fldCharType="end"/>
    </w:r>
    <w:r>
      <w:rPr>
        <w:sz w:val="21"/>
        <w:szCs w:val="24"/>
      </w:rPr>
      <w:t xml:space="preserve">  </w:t>
    </w:r>
    <w:r>
      <w:rPr>
        <w:sz w:val="21"/>
        <w:szCs w:val="24"/>
      </w:rPr>
      <w:fldChar w:fldCharType="begin"/>
    </w:r>
    <w:r>
      <w:rPr>
        <w:sz w:val="21"/>
        <w:szCs w:val="24"/>
      </w:rPr>
      <w:instrText xml:space="preserve"> STYLEREF  "</w:instrText>
    </w:r>
    <w:r>
      <w:rPr>
        <w:sz w:val="21"/>
        <w:szCs w:val="24"/>
      </w:rPr>
      <w:instrText>标题</w:instrText>
    </w:r>
    <w:r>
      <w:rPr>
        <w:sz w:val="21"/>
        <w:szCs w:val="24"/>
      </w:rPr>
      <w:instrText xml:space="preserve"> 1"  \* MERGEFORMAT </w:instrText>
    </w:r>
    <w:r>
      <w:rPr>
        <w:sz w:val="21"/>
        <w:szCs w:val="24"/>
      </w:rPr>
      <w:fldChar w:fldCharType="separate"/>
    </w:r>
    <w:r w:rsidR="007A0284">
      <w:rPr>
        <w:rFonts w:hint="eastAsia"/>
        <w:noProof/>
        <w:sz w:val="21"/>
        <w:szCs w:val="24"/>
      </w:rPr>
      <w:t>总结与展望</w:t>
    </w:r>
    <w:r>
      <w:rPr>
        <w:sz w:val="21"/>
        <w:szCs w:val="2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1B5A4" w14:textId="3E02A790" w:rsidR="00A6435A" w:rsidRPr="00EF25CF" w:rsidRDefault="00A6435A" w:rsidP="0094055C">
    <w:pPr>
      <w:pStyle w:val="a8"/>
      <w:rPr>
        <w:sz w:val="21"/>
        <w:szCs w:val="24"/>
      </w:rPr>
    </w:pPr>
    <w:r>
      <w:rPr>
        <w:sz w:val="21"/>
        <w:szCs w:val="24"/>
      </w:rPr>
      <w:fldChar w:fldCharType="begin"/>
    </w:r>
    <w:r>
      <w:rPr>
        <w:sz w:val="21"/>
        <w:szCs w:val="24"/>
      </w:rPr>
      <w:instrText xml:space="preserve"> STYLEREF  "</w:instrText>
    </w:r>
    <w:r>
      <w:rPr>
        <w:sz w:val="21"/>
        <w:szCs w:val="24"/>
      </w:rPr>
      <w:instrText>标题</w:instrText>
    </w:r>
    <w:r>
      <w:rPr>
        <w:sz w:val="21"/>
        <w:szCs w:val="24"/>
      </w:rPr>
      <w:instrText xml:space="preserve"> 1"  \* MERGEFORMAT </w:instrText>
    </w:r>
    <w:r>
      <w:rPr>
        <w:sz w:val="21"/>
        <w:szCs w:val="24"/>
      </w:rPr>
      <w:fldChar w:fldCharType="separate"/>
    </w:r>
    <w:r w:rsidR="007A0284">
      <w:rPr>
        <w:rFonts w:hint="eastAsia"/>
        <w:noProof/>
        <w:sz w:val="21"/>
        <w:szCs w:val="24"/>
      </w:rPr>
      <w:t>在读期间发表的学术论文</w:t>
    </w:r>
    <w:r>
      <w:rPr>
        <w:sz w:val="21"/>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93F1B"/>
    <w:multiLevelType w:val="hybridMultilevel"/>
    <w:tmpl w:val="3CB65D16"/>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B473C8"/>
    <w:multiLevelType w:val="hybridMultilevel"/>
    <w:tmpl w:val="9DD436A0"/>
    <w:lvl w:ilvl="0" w:tplc="8AC644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C07406"/>
    <w:multiLevelType w:val="hybridMultilevel"/>
    <w:tmpl w:val="849E48F6"/>
    <w:lvl w:ilvl="0" w:tplc="8CD2C60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8568FE"/>
    <w:multiLevelType w:val="multilevel"/>
    <w:tmpl w:val="763EC0E4"/>
    <w:lvl w:ilvl="0">
      <w:start w:val="1"/>
      <w:numFmt w:val="chineseCountingThousand"/>
      <w:lvlText w:val="%1、"/>
      <w:lvlJc w:val="left"/>
      <w:pPr>
        <w:ind w:left="425" w:hanging="425"/>
      </w:pPr>
      <w:rPr>
        <w:rFonts w:hint="eastAsia"/>
        <w:lang w:val="en-US"/>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1FE6816"/>
    <w:multiLevelType w:val="hybridMultilevel"/>
    <w:tmpl w:val="4DB467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60902F3"/>
    <w:multiLevelType w:val="hybridMultilevel"/>
    <w:tmpl w:val="5D086BE0"/>
    <w:lvl w:ilvl="0" w:tplc="0A166B08">
      <w:start w:val="1"/>
      <w:numFmt w:val="bullet"/>
      <w:pStyle w:val="a0"/>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735109E"/>
    <w:multiLevelType w:val="hybridMultilevel"/>
    <w:tmpl w:val="6AA46D3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7804455"/>
    <w:multiLevelType w:val="hybridMultilevel"/>
    <w:tmpl w:val="67FCA6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63611AE"/>
    <w:multiLevelType w:val="hybridMultilevel"/>
    <w:tmpl w:val="B778E414"/>
    <w:lvl w:ilvl="0" w:tplc="26F4C3B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5D3C51"/>
    <w:multiLevelType w:val="hybridMultilevel"/>
    <w:tmpl w:val="45EA84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0224E0D"/>
    <w:multiLevelType w:val="hybridMultilevel"/>
    <w:tmpl w:val="787A6D2C"/>
    <w:lvl w:ilvl="0" w:tplc="15DC13DE">
      <w:start w:val="1"/>
      <w:numFmt w:val="low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36B584C"/>
    <w:multiLevelType w:val="hybridMultilevel"/>
    <w:tmpl w:val="97728D3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ADF4237"/>
    <w:multiLevelType w:val="hybridMultilevel"/>
    <w:tmpl w:val="123848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3B4D479A"/>
    <w:multiLevelType w:val="hybridMultilevel"/>
    <w:tmpl w:val="30244BD2"/>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E51701E"/>
    <w:multiLevelType w:val="hybridMultilevel"/>
    <w:tmpl w:val="2E1084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744AE1"/>
    <w:multiLevelType w:val="hybridMultilevel"/>
    <w:tmpl w:val="B30C62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440405CB"/>
    <w:multiLevelType w:val="hybridMultilevel"/>
    <w:tmpl w:val="977A8D7E"/>
    <w:lvl w:ilvl="0" w:tplc="D23614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6753616"/>
    <w:multiLevelType w:val="hybridMultilevel"/>
    <w:tmpl w:val="396C6A1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469340C4"/>
    <w:multiLevelType w:val="hybridMultilevel"/>
    <w:tmpl w:val="CA745F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4BD85C9D"/>
    <w:multiLevelType w:val="hybridMultilevel"/>
    <w:tmpl w:val="92F2F6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650F313C"/>
    <w:multiLevelType w:val="hybridMultilevel"/>
    <w:tmpl w:val="F7E83B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520397B"/>
    <w:multiLevelType w:val="hybridMultilevel"/>
    <w:tmpl w:val="D632B3B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53622A6"/>
    <w:multiLevelType w:val="hybridMultilevel"/>
    <w:tmpl w:val="6002B976"/>
    <w:lvl w:ilvl="0" w:tplc="2F52B7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5430E2D"/>
    <w:multiLevelType w:val="hybridMultilevel"/>
    <w:tmpl w:val="5B649F4C"/>
    <w:lvl w:ilvl="0" w:tplc="FB2426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94F5698"/>
    <w:multiLevelType w:val="hybridMultilevel"/>
    <w:tmpl w:val="81C283CC"/>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DA77C9A"/>
    <w:multiLevelType w:val="hybridMultilevel"/>
    <w:tmpl w:val="FE8606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705F2B3F"/>
    <w:multiLevelType w:val="multilevel"/>
    <w:tmpl w:val="B238AA9E"/>
    <w:lvl w:ilvl="0">
      <w:start w:val="1"/>
      <w:numFmt w:val="decimal"/>
      <w:pStyle w:val="1"/>
      <w:suff w:val="space"/>
      <w:lvlText w:val="第%1章"/>
      <w:lvlJc w:val="center"/>
      <w:pPr>
        <w:ind w:left="680" w:hanging="392"/>
      </w:pPr>
      <w:rPr>
        <w:rFonts w:hint="eastAsia"/>
      </w:rPr>
    </w:lvl>
    <w:lvl w:ilvl="1">
      <w:start w:val="1"/>
      <w:numFmt w:val="decimal"/>
      <w:pStyle w:val="2"/>
      <w:isLgl/>
      <w:suff w:val="space"/>
      <w:lvlText w:val="%1.%2"/>
      <w:lvlJc w:val="left"/>
      <w:pPr>
        <w:ind w:left="1021" w:hanging="1021"/>
      </w:pPr>
      <w:rPr>
        <w:rFonts w:hint="eastAsia"/>
      </w:rPr>
    </w:lvl>
    <w:lvl w:ilvl="2">
      <w:start w:val="1"/>
      <w:numFmt w:val="decimal"/>
      <w:pStyle w:val="3"/>
      <w:isLgl/>
      <w:suff w:val="space"/>
      <w:lvlText w:val="%1.%2.%3"/>
      <w:lvlJc w:val="left"/>
      <w:pPr>
        <w:ind w:left="1361" w:hanging="1361"/>
      </w:pPr>
      <w:rPr>
        <w:rFonts w:hint="eastAsia"/>
      </w:rPr>
    </w:lvl>
    <w:lvl w:ilvl="3">
      <w:start w:val="1"/>
      <w:numFmt w:val="decimal"/>
      <w:pStyle w:val="4"/>
      <w:isLgl/>
      <w:suff w:val="space"/>
      <w:lvlText w:val="%1.%2.%3.%4"/>
      <w:lvlJc w:val="left"/>
      <w:pPr>
        <w:ind w:left="1701" w:hanging="1701"/>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pStyle w:val="7"/>
      <w:isLgl/>
      <w:lvlText w:val="%1.%2.%3.%4.%5.%6.%7"/>
      <w:lvlJc w:val="left"/>
      <w:pPr>
        <w:ind w:left="3827" w:hanging="1276"/>
      </w:pPr>
      <w:rPr>
        <w:rFonts w:hint="eastAsia"/>
      </w:rPr>
    </w:lvl>
    <w:lvl w:ilvl="7">
      <w:start w:val="1"/>
      <w:numFmt w:val="decimal"/>
      <w:pStyle w:val="8"/>
      <w:isLgl/>
      <w:lvlText w:val="%1.%2.%3.%4.%5.%6.%7.%8"/>
      <w:lvlJc w:val="left"/>
      <w:pPr>
        <w:ind w:left="4394" w:hanging="1418"/>
      </w:pPr>
      <w:rPr>
        <w:rFonts w:hint="eastAsia"/>
      </w:rPr>
    </w:lvl>
    <w:lvl w:ilvl="8">
      <w:start w:val="1"/>
      <w:numFmt w:val="decimal"/>
      <w:pStyle w:val="9"/>
      <w:isLgl/>
      <w:lvlText w:val="%1.%2.%3.%4.%5.%6.%7.%8.%9"/>
      <w:lvlJc w:val="left"/>
      <w:pPr>
        <w:ind w:left="5102" w:hanging="1700"/>
      </w:pPr>
      <w:rPr>
        <w:rFonts w:hint="eastAsia"/>
      </w:rPr>
    </w:lvl>
  </w:abstractNum>
  <w:abstractNum w:abstractNumId="27" w15:restartNumberingAfterBreak="0">
    <w:nsid w:val="76062060"/>
    <w:multiLevelType w:val="hybridMultilevel"/>
    <w:tmpl w:val="89F28D56"/>
    <w:lvl w:ilvl="0" w:tplc="54C6B2F2">
      <w:start w:val="1"/>
      <w:numFmt w:val="bullet"/>
      <w:pStyle w:val="4-"/>
      <w:lvlText w:val=""/>
      <w:lvlJc w:val="left"/>
      <w:pPr>
        <w:ind w:left="902"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7A265AAF"/>
    <w:multiLevelType w:val="hybridMultilevel"/>
    <w:tmpl w:val="503A3B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6"/>
  </w:num>
  <w:num w:numId="2">
    <w:abstractNumId w:val="20"/>
  </w:num>
  <w:num w:numId="3">
    <w:abstractNumId w:val="9"/>
  </w:num>
  <w:num w:numId="4">
    <w:abstractNumId w:val="5"/>
  </w:num>
  <w:num w:numId="5">
    <w:abstractNumId w:val="2"/>
  </w:num>
  <w:num w:numId="6">
    <w:abstractNumId w:val="2"/>
    <w:lvlOverride w:ilvl="0">
      <w:startOverride w:val="1"/>
    </w:lvlOverride>
  </w:num>
  <w:num w:numId="7">
    <w:abstractNumId w:val="2"/>
    <w:lvlOverride w:ilvl="0">
      <w:startOverride w:val="1"/>
    </w:lvlOverride>
  </w:num>
  <w:num w:numId="8">
    <w:abstractNumId w:val="3"/>
  </w:num>
  <w:num w:numId="9">
    <w:abstractNumId w:val="28"/>
  </w:num>
  <w:num w:numId="10">
    <w:abstractNumId w:val="15"/>
  </w:num>
  <w:num w:numId="11">
    <w:abstractNumId w:val="12"/>
  </w:num>
  <w:num w:numId="12">
    <w:abstractNumId w:val="4"/>
  </w:num>
  <w:num w:numId="13">
    <w:abstractNumId w:val="17"/>
  </w:num>
  <w:num w:numId="14">
    <w:abstractNumId w:val="11"/>
  </w:num>
  <w:num w:numId="15">
    <w:abstractNumId w:val="18"/>
  </w:num>
  <w:num w:numId="16">
    <w:abstractNumId w:val="6"/>
  </w:num>
  <w:num w:numId="17">
    <w:abstractNumId w:val="2"/>
    <w:lvlOverride w:ilvl="0">
      <w:startOverride w:val="1"/>
    </w:lvlOverride>
  </w:num>
  <w:num w:numId="18">
    <w:abstractNumId w:val="1"/>
  </w:num>
  <w:num w:numId="19">
    <w:abstractNumId w:val="19"/>
  </w:num>
  <w:num w:numId="20">
    <w:abstractNumId w:val="14"/>
  </w:num>
  <w:num w:numId="21">
    <w:abstractNumId w:val="2"/>
    <w:lvlOverride w:ilvl="0">
      <w:startOverride w:val="1"/>
    </w:lvlOverride>
  </w:num>
  <w:num w:numId="22">
    <w:abstractNumId w:val="16"/>
  </w:num>
  <w:num w:numId="23">
    <w:abstractNumId w:val="2"/>
    <w:lvlOverride w:ilvl="0">
      <w:startOverride w:val="1"/>
    </w:lvlOverride>
  </w:num>
  <w:num w:numId="24">
    <w:abstractNumId w:val="23"/>
  </w:num>
  <w:num w:numId="25">
    <w:abstractNumId w:val="21"/>
  </w:num>
  <w:num w:numId="26">
    <w:abstractNumId w:val="10"/>
  </w:num>
  <w:num w:numId="27">
    <w:abstractNumId w:val="25"/>
  </w:num>
  <w:num w:numId="28">
    <w:abstractNumId w:val="7"/>
  </w:num>
  <w:num w:numId="29">
    <w:abstractNumId w:val="13"/>
  </w:num>
  <w:num w:numId="30">
    <w:abstractNumId w:val="24"/>
  </w:num>
  <w:num w:numId="31">
    <w:abstractNumId w:val="27"/>
  </w:num>
  <w:num w:numId="32">
    <w:abstractNumId w:val="0"/>
  </w:num>
  <w:num w:numId="33">
    <w:abstractNumId w:val="22"/>
  </w:num>
  <w:num w:numId="34">
    <w:abstractNumId w:val="2"/>
    <w:lvlOverride w:ilvl="0">
      <w:startOverride w:val="1"/>
    </w:lvlOverride>
  </w:num>
  <w:num w:numId="35">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CC30AD"/>
    <w:rsid w:val="000002DF"/>
    <w:rsid w:val="0000075A"/>
    <w:rsid w:val="00000EE6"/>
    <w:rsid w:val="00001F80"/>
    <w:rsid w:val="000022BF"/>
    <w:rsid w:val="000024BF"/>
    <w:rsid w:val="00003BFB"/>
    <w:rsid w:val="0000551E"/>
    <w:rsid w:val="00006B1C"/>
    <w:rsid w:val="00007C83"/>
    <w:rsid w:val="00010247"/>
    <w:rsid w:val="00012407"/>
    <w:rsid w:val="000128B0"/>
    <w:rsid w:val="00012CAE"/>
    <w:rsid w:val="00014083"/>
    <w:rsid w:val="000157F2"/>
    <w:rsid w:val="000159CE"/>
    <w:rsid w:val="00015D3F"/>
    <w:rsid w:val="00015E59"/>
    <w:rsid w:val="00016272"/>
    <w:rsid w:val="0001646A"/>
    <w:rsid w:val="000168A6"/>
    <w:rsid w:val="000174A7"/>
    <w:rsid w:val="0002049C"/>
    <w:rsid w:val="000205A4"/>
    <w:rsid w:val="00020A3C"/>
    <w:rsid w:val="00020DEA"/>
    <w:rsid w:val="00020E73"/>
    <w:rsid w:val="000226E1"/>
    <w:rsid w:val="00023008"/>
    <w:rsid w:val="00023AA5"/>
    <w:rsid w:val="00023F86"/>
    <w:rsid w:val="000240D6"/>
    <w:rsid w:val="00024139"/>
    <w:rsid w:val="00024C3D"/>
    <w:rsid w:val="000264F3"/>
    <w:rsid w:val="00026B37"/>
    <w:rsid w:val="000272BC"/>
    <w:rsid w:val="00030877"/>
    <w:rsid w:val="00030FFB"/>
    <w:rsid w:val="0003199B"/>
    <w:rsid w:val="000319E5"/>
    <w:rsid w:val="00031EB7"/>
    <w:rsid w:val="00032CE4"/>
    <w:rsid w:val="00033F67"/>
    <w:rsid w:val="0003405B"/>
    <w:rsid w:val="0003459F"/>
    <w:rsid w:val="00034A28"/>
    <w:rsid w:val="00034C01"/>
    <w:rsid w:val="000357EB"/>
    <w:rsid w:val="00035933"/>
    <w:rsid w:val="000367DB"/>
    <w:rsid w:val="00036A84"/>
    <w:rsid w:val="0004068A"/>
    <w:rsid w:val="00040692"/>
    <w:rsid w:val="00040A2A"/>
    <w:rsid w:val="00040AA1"/>
    <w:rsid w:val="000412F5"/>
    <w:rsid w:val="000428EA"/>
    <w:rsid w:val="00042B42"/>
    <w:rsid w:val="0004363A"/>
    <w:rsid w:val="00043DCA"/>
    <w:rsid w:val="00043F6E"/>
    <w:rsid w:val="000447D2"/>
    <w:rsid w:val="00044A5C"/>
    <w:rsid w:val="00044AD6"/>
    <w:rsid w:val="00044AF1"/>
    <w:rsid w:val="00044F79"/>
    <w:rsid w:val="00045541"/>
    <w:rsid w:val="00045779"/>
    <w:rsid w:val="000479AF"/>
    <w:rsid w:val="00050C3C"/>
    <w:rsid w:val="000517D5"/>
    <w:rsid w:val="00051CE8"/>
    <w:rsid w:val="000524AD"/>
    <w:rsid w:val="0005263C"/>
    <w:rsid w:val="000535FC"/>
    <w:rsid w:val="00053ED1"/>
    <w:rsid w:val="00055724"/>
    <w:rsid w:val="00055845"/>
    <w:rsid w:val="000570DD"/>
    <w:rsid w:val="000572FF"/>
    <w:rsid w:val="000573B7"/>
    <w:rsid w:val="0005780D"/>
    <w:rsid w:val="00057B5A"/>
    <w:rsid w:val="00057B95"/>
    <w:rsid w:val="00060163"/>
    <w:rsid w:val="000619E8"/>
    <w:rsid w:val="000620F7"/>
    <w:rsid w:val="00062179"/>
    <w:rsid w:val="000640B7"/>
    <w:rsid w:val="00064A88"/>
    <w:rsid w:val="000654A9"/>
    <w:rsid w:val="00065C8D"/>
    <w:rsid w:val="00065DAE"/>
    <w:rsid w:val="00066DC1"/>
    <w:rsid w:val="00066FE2"/>
    <w:rsid w:val="0007084A"/>
    <w:rsid w:val="00070897"/>
    <w:rsid w:val="00070916"/>
    <w:rsid w:val="00071158"/>
    <w:rsid w:val="00071D5A"/>
    <w:rsid w:val="0007225D"/>
    <w:rsid w:val="00072C45"/>
    <w:rsid w:val="00072CAB"/>
    <w:rsid w:val="00073759"/>
    <w:rsid w:val="00074C61"/>
    <w:rsid w:val="00074DAC"/>
    <w:rsid w:val="0007516A"/>
    <w:rsid w:val="000751C1"/>
    <w:rsid w:val="00075328"/>
    <w:rsid w:val="0007594E"/>
    <w:rsid w:val="00075D6C"/>
    <w:rsid w:val="0007639E"/>
    <w:rsid w:val="00076E37"/>
    <w:rsid w:val="00077621"/>
    <w:rsid w:val="00077CB1"/>
    <w:rsid w:val="0008173A"/>
    <w:rsid w:val="00081842"/>
    <w:rsid w:val="00083384"/>
    <w:rsid w:val="00083F3B"/>
    <w:rsid w:val="000844E3"/>
    <w:rsid w:val="000848F3"/>
    <w:rsid w:val="00084D9C"/>
    <w:rsid w:val="000863C0"/>
    <w:rsid w:val="00086AB6"/>
    <w:rsid w:val="00086F7C"/>
    <w:rsid w:val="00087CF9"/>
    <w:rsid w:val="000911C6"/>
    <w:rsid w:val="00091D0C"/>
    <w:rsid w:val="0009326E"/>
    <w:rsid w:val="00093ACA"/>
    <w:rsid w:val="00093C83"/>
    <w:rsid w:val="00093D1C"/>
    <w:rsid w:val="000949C5"/>
    <w:rsid w:val="000950D3"/>
    <w:rsid w:val="00095EFF"/>
    <w:rsid w:val="000967C1"/>
    <w:rsid w:val="00096E14"/>
    <w:rsid w:val="000976B6"/>
    <w:rsid w:val="000A0596"/>
    <w:rsid w:val="000A0F0E"/>
    <w:rsid w:val="000A2296"/>
    <w:rsid w:val="000A23B6"/>
    <w:rsid w:val="000A3728"/>
    <w:rsid w:val="000A3A7C"/>
    <w:rsid w:val="000A50E9"/>
    <w:rsid w:val="000A5EAC"/>
    <w:rsid w:val="000A7420"/>
    <w:rsid w:val="000A7434"/>
    <w:rsid w:val="000A7DD8"/>
    <w:rsid w:val="000B101D"/>
    <w:rsid w:val="000B3693"/>
    <w:rsid w:val="000B4A57"/>
    <w:rsid w:val="000B50C3"/>
    <w:rsid w:val="000B579B"/>
    <w:rsid w:val="000B60F6"/>
    <w:rsid w:val="000B6345"/>
    <w:rsid w:val="000B7260"/>
    <w:rsid w:val="000B7908"/>
    <w:rsid w:val="000C0258"/>
    <w:rsid w:val="000C07BC"/>
    <w:rsid w:val="000C089B"/>
    <w:rsid w:val="000C0CEF"/>
    <w:rsid w:val="000C249A"/>
    <w:rsid w:val="000C25F3"/>
    <w:rsid w:val="000C2DE6"/>
    <w:rsid w:val="000C30F1"/>
    <w:rsid w:val="000C3C10"/>
    <w:rsid w:val="000C5469"/>
    <w:rsid w:val="000C57CD"/>
    <w:rsid w:val="000C602D"/>
    <w:rsid w:val="000C7461"/>
    <w:rsid w:val="000D1105"/>
    <w:rsid w:val="000D1E52"/>
    <w:rsid w:val="000D20C7"/>
    <w:rsid w:val="000D24A2"/>
    <w:rsid w:val="000D3EF1"/>
    <w:rsid w:val="000D4EFD"/>
    <w:rsid w:val="000D4F2E"/>
    <w:rsid w:val="000D5006"/>
    <w:rsid w:val="000D51BC"/>
    <w:rsid w:val="000D661D"/>
    <w:rsid w:val="000E0CC2"/>
    <w:rsid w:val="000E0F66"/>
    <w:rsid w:val="000E138B"/>
    <w:rsid w:val="000E17CC"/>
    <w:rsid w:val="000E1C29"/>
    <w:rsid w:val="000E1CE2"/>
    <w:rsid w:val="000E2AC4"/>
    <w:rsid w:val="000E2F37"/>
    <w:rsid w:val="000E356C"/>
    <w:rsid w:val="000E35D4"/>
    <w:rsid w:val="000E50B1"/>
    <w:rsid w:val="000E58B1"/>
    <w:rsid w:val="000E5B8E"/>
    <w:rsid w:val="000F1D7B"/>
    <w:rsid w:val="000F238C"/>
    <w:rsid w:val="000F2B7B"/>
    <w:rsid w:val="000F2DCA"/>
    <w:rsid w:val="000F2F86"/>
    <w:rsid w:val="000F312D"/>
    <w:rsid w:val="000F4284"/>
    <w:rsid w:val="000F49ED"/>
    <w:rsid w:val="000F54FF"/>
    <w:rsid w:val="000F59A4"/>
    <w:rsid w:val="000F63DC"/>
    <w:rsid w:val="000F6536"/>
    <w:rsid w:val="000F75C3"/>
    <w:rsid w:val="000F79C7"/>
    <w:rsid w:val="001001EE"/>
    <w:rsid w:val="0010061C"/>
    <w:rsid w:val="00101005"/>
    <w:rsid w:val="001010F2"/>
    <w:rsid w:val="00101FDA"/>
    <w:rsid w:val="001020E6"/>
    <w:rsid w:val="00102BBD"/>
    <w:rsid w:val="00103435"/>
    <w:rsid w:val="001036E3"/>
    <w:rsid w:val="00103EA6"/>
    <w:rsid w:val="001057A3"/>
    <w:rsid w:val="00106BE6"/>
    <w:rsid w:val="00107398"/>
    <w:rsid w:val="00110363"/>
    <w:rsid w:val="0011077C"/>
    <w:rsid w:val="00110BD8"/>
    <w:rsid w:val="0011159C"/>
    <w:rsid w:val="00111818"/>
    <w:rsid w:val="001120ED"/>
    <w:rsid w:val="0011211C"/>
    <w:rsid w:val="00112159"/>
    <w:rsid w:val="0011227E"/>
    <w:rsid w:val="00115089"/>
    <w:rsid w:val="00116A96"/>
    <w:rsid w:val="0011751F"/>
    <w:rsid w:val="00117B15"/>
    <w:rsid w:val="00120037"/>
    <w:rsid w:val="00120153"/>
    <w:rsid w:val="00120879"/>
    <w:rsid w:val="00120E53"/>
    <w:rsid w:val="0012457C"/>
    <w:rsid w:val="0012489E"/>
    <w:rsid w:val="00124CD2"/>
    <w:rsid w:val="0012561B"/>
    <w:rsid w:val="001256BD"/>
    <w:rsid w:val="001259F1"/>
    <w:rsid w:val="00126457"/>
    <w:rsid w:val="0012694F"/>
    <w:rsid w:val="00131E6D"/>
    <w:rsid w:val="00133720"/>
    <w:rsid w:val="00133DE2"/>
    <w:rsid w:val="00133E24"/>
    <w:rsid w:val="00134836"/>
    <w:rsid w:val="0013710A"/>
    <w:rsid w:val="001375F2"/>
    <w:rsid w:val="00137E55"/>
    <w:rsid w:val="00140510"/>
    <w:rsid w:val="001406B7"/>
    <w:rsid w:val="00140777"/>
    <w:rsid w:val="00141121"/>
    <w:rsid w:val="0014206D"/>
    <w:rsid w:val="00142564"/>
    <w:rsid w:val="00142601"/>
    <w:rsid w:val="001444E0"/>
    <w:rsid w:val="00144F07"/>
    <w:rsid w:val="001455BA"/>
    <w:rsid w:val="00145CE2"/>
    <w:rsid w:val="00145F67"/>
    <w:rsid w:val="0014611C"/>
    <w:rsid w:val="00146922"/>
    <w:rsid w:val="00147A45"/>
    <w:rsid w:val="00150DF9"/>
    <w:rsid w:val="0015178A"/>
    <w:rsid w:val="001518FF"/>
    <w:rsid w:val="00151983"/>
    <w:rsid w:val="00151CD7"/>
    <w:rsid w:val="00153EC0"/>
    <w:rsid w:val="00155AE2"/>
    <w:rsid w:val="00155C15"/>
    <w:rsid w:val="00156591"/>
    <w:rsid w:val="00160736"/>
    <w:rsid w:val="00160E04"/>
    <w:rsid w:val="00161A19"/>
    <w:rsid w:val="001626D5"/>
    <w:rsid w:val="001626E0"/>
    <w:rsid w:val="00162F9A"/>
    <w:rsid w:val="0016319B"/>
    <w:rsid w:val="001633A2"/>
    <w:rsid w:val="00163830"/>
    <w:rsid w:val="00163E60"/>
    <w:rsid w:val="00163F53"/>
    <w:rsid w:val="00164916"/>
    <w:rsid w:val="00164DA4"/>
    <w:rsid w:val="00165319"/>
    <w:rsid w:val="00165984"/>
    <w:rsid w:val="00165B67"/>
    <w:rsid w:val="00166288"/>
    <w:rsid w:val="00167215"/>
    <w:rsid w:val="001676D8"/>
    <w:rsid w:val="00170F22"/>
    <w:rsid w:val="0017254B"/>
    <w:rsid w:val="00172E90"/>
    <w:rsid w:val="00173403"/>
    <w:rsid w:val="00173498"/>
    <w:rsid w:val="001742EA"/>
    <w:rsid w:val="00175107"/>
    <w:rsid w:val="0017542A"/>
    <w:rsid w:val="00175904"/>
    <w:rsid w:val="00175E50"/>
    <w:rsid w:val="00176A90"/>
    <w:rsid w:val="00176FCB"/>
    <w:rsid w:val="00177AFF"/>
    <w:rsid w:val="00177FEC"/>
    <w:rsid w:val="00180364"/>
    <w:rsid w:val="00181230"/>
    <w:rsid w:val="001821A1"/>
    <w:rsid w:val="001826E6"/>
    <w:rsid w:val="00182892"/>
    <w:rsid w:val="00182B56"/>
    <w:rsid w:val="00182BB3"/>
    <w:rsid w:val="00183310"/>
    <w:rsid w:val="00183C20"/>
    <w:rsid w:val="00184584"/>
    <w:rsid w:val="001846DF"/>
    <w:rsid w:val="00184791"/>
    <w:rsid w:val="00185F5F"/>
    <w:rsid w:val="00190DD6"/>
    <w:rsid w:val="00190E5D"/>
    <w:rsid w:val="00191398"/>
    <w:rsid w:val="001916EB"/>
    <w:rsid w:val="00192992"/>
    <w:rsid w:val="00193914"/>
    <w:rsid w:val="00194EB3"/>
    <w:rsid w:val="0019578A"/>
    <w:rsid w:val="001960D5"/>
    <w:rsid w:val="001961A4"/>
    <w:rsid w:val="0019697F"/>
    <w:rsid w:val="00196C7A"/>
    <w:rsid w:val="00197317"/>
    <w:rsid w:val="00197508"/>
    <w:rsid w:val="001A0445"/>
    <w:rsid w:val="001A0F09"/>
    <w:rsid w:val="001A13CB"/>
    <w:rsid w:val="001A1D88"/>
    <w:rsid w:val="001A210A"/>
    <w:rsid w:val="001A2957"/>
    <w:rsid w:val="001A2A06"/>
    <w:rsid w:val="001A2D60"/>
    <w:rsid w:val="001A3BBC"/>
    <w:rsid w:val="001A4735"/>
    <w:rsid w:val="001A4A7D"/>
    <w:rsid w:val="001A4EA0"/>
    <w:rsid w:val="001A4FFB"/>
    <w:rsid w:val="001A5078"/>
    <w:rsid w:val="001A5D24"/>
    <w:rsid w:val="001A5D2B"/>
    <w:rsid w:val="001A64E2"/>
    <w:rsid w:val="001A6FED"/>
    <w:rsid w:val="001A7707"/>
    <w:rsid w:val="001A7E6D"/>
    <w:rsid w:val="001B30D4"/>
    <w:rsid w:val="001B440D"/>
    <w:rsid w:val="001B4A54"/>
    <w:rsid w:val="001B5AD1"/>
    <w:rsid w:val="001B5B03"/>
    <w:rsid w:val="001B6034"/>
    <w:rsid w:val="001B6AF2"/>
    <w:rsid w:val="001B70A2"/>
    <w:rsid w:val="001B718A"/>
    <w:rsid w:val="001B7BE0"/>
    <w:rsid w:val="001C0828"/>
    <w:rsid w:val="001C0A49"/>
    <w:rsid w:val="001C16C9"/>
    <w:rsid w:val="001C27D1"/>
    <w:rsid w:val="001C4C31"/>
    <w:rsid w:val="001C4F1B"/>
    <w:rsid w:val="001C6AC0"/>
    <w:rsid w:val="001C73C1"/>
    <w:rsid w:val="001C76B6"/>
    <w:rsid w:val="001C7CA6"/>
    <w:rsid w:val="001D0156"/>
    <w:rsid w:val="001D0EA7"/>
    <w:rsid w:val="001D0F0E"/>
    <w:rsid w:val="001D10DB"/>
    <w:rsid w:val="001D16C8"/>
    <w:rsid w:val="001D184E"/>
    <w:rsid w:val="001D29C3"/>
    <w:rsid w:val="001D2FF7"/>
    <w:rsid w:val="001D335A"/>
    <w:rsid w:val="001D3C6C"/>
    <w:rsid w:val="001D4350"/>
    <w:rsid w:val="001D4C2D"/>
    <w:rsid w:val="001D4EE2"/>
    <w:rsid w:val="001D66DF"/>
    <w:rsid w:val="001D69E5"/>
    <w:rsid w:val="001D76DA"/>
    <w:rsid w:val="001D794D"/>
    <w:rsid w:val="001D7E53"/>
    <w:rsid w:val="001E02A8"/>
    <w:rsid w:val="001E1344"/>
    <w:rsid w:val="001E1728"/>
    <w:rsid w:val="001E187C"/>
    <w:rsid w:val="001E2041"/>
    <w:rsid w:val="001E2CF5"/>
    <w:rsid w:val="001E3529"/>
    <w:rsid w:val="001E4CA6"/>
    <w:rsid w:val="001E5CE7"/>
    <w:rsid w:val="001E62DB"/>
    <w:rsid w:val="001E6E93"/>
    <w:rsid w:val="001E76B5"/>
    <w:rsid w:val="001E776B"/>
    <w:rsid w:val="001F27BE"/>
    <w:rsid w:val="001F29C7"/>
    <w:rsid w:val="001F2AAC"/>
    <w:rsid w:val="001F2F12"/>
    <w:rsid w:val="001F388B"/>
    <w:rsid w:val="001F4060"/>
    <w:rsid w:val="001F5E42"/>
    <w:rsid w:val="001F66D4"/>
    <w:rsid w:val="001F6790"/>
    <w:rsid w:val="001F7839"/>
    <w:rsid w:val="002008DA"/>
    <w:rsid w:val="00201081"/>
    <w:rsid w:val="002034B5"/>
    <w:rsid w:val="0020503B"/>
    <w:rsid w:val="00205A47"/>
    <w:rsid w:val="00205D11"/>
    <w:rsid w:val="0020630B"/>
    <w:rsid w:val="002066BB"/>
    <w:rsid w:val="00210499"/>
    <w:rsid w:val="0021052F"/>
    <w:rsid w:val="00211102"/>
    <w:rsid w:val="0021141A"/>
    <w:rsid w:val="0021158F"/>
    <w:rsid w:val="0021177D"/>
    <w:rsid w:val="00211B3E"/>
    <w:rsid w:val="00212607"/>
    <w:rsid w:val="00212D40"/>
    <w:rsid w:val="00213CF3"/>
    <w:rsid w:val="00216456"/>
    <w:rsid w:val="00216B5A"/>
    <w:rsid w:val="00217108"/>
    <w:rsid w:val="00217169"/>
    <w:rsid w:val="002223A8"/>
    <w:rsid w:val="002228A4"/>
    <w:rsid w:val="0022436E"/>
    <w:rsid w:val="00224BE7"/>
    <w:rsid w:val="00225583"/>
    <w:rsid w:val="00225CA1"/>
    <w:rsid w:val="00225F62"/>
    <w:rsid w:val="0022601B"/>
    <w:rsid w:val="00226198"/>
    <w:rsid w:val="00226BCA"/>
    <w:rsid w:val="00227560"/>
    <w:rsid w:val="00227977"/>
    <w:rsid w:val="00227F36"/>
    <w:rsid w:val="00230EFC"/>
    <w:rsid w:val="00231501"/>
    <w:rsid w:val="002322D2"/>
    <w:rsid w:val="00232E35"/>
    <w:rsid w:val="0023338B"/>
    <w:rsid w:val="002337BD"/>
    <w:rsid w:val="00233CA1"/>
    <w:rsid w:val="002344CC"/>
    <w:rsid w:val="00234CBE"/>
    <w:rsid w:val="00234D42"/>
    <w:rsid w:val="00235455"/>
    <w:rsid w:val="0023548B"/>
    <w:rsid w:val="0023570C"/>
    <w:rsid w:val="00235DAD"/>
    <w:rsid w:val="00236C1E"/>
    <w:rsid w:val="00237119"/>
    <w:rsid w:val="002379F4"/>
    <w:rsid w:val="00240079"/>
    <w:rsid w:val="0024088E"/>
    <w:rsid w:val="002409BD"/>
    <w:rsid w:val="00240B22"/>
    <w:rsid w:val="002415C1"/>
    <w:rsid w:val="00242FA1"/>
    <w:rsid w:val="0024342E"/>
    <w:rsid w:val="00245279"/>
    <w:rsid w:val="002453C2"/>
    <w:rsid w:val="002454AD"/>
    <w:rsid w:val="002454F5"/>
    <w:rsid w:val="00245E03"/>
    <w:rsid w:val="00246278"/>
    <w:rsid w:val="002469E7"/>
    <w:rsid w:val="002501D0"/>
    <w:rsid w:val="002507FF"/>
    <w:rsid w:val="002519D2"/>
    <w:rsid w:val="00251DB2"/>
    <w:rsid w:val="0025725B"/>
    <w:rsid w:val="00257BEC"/>
    <w:rsid w:val="00257C5F"/>
    <w:rsid w:val="002608C2"/>
    <w:rsid w:val="00261FB2"/>
    <w:rsid w:val="00262587"/>
    <w:rsid w:val="00262619"/>
    <w:rsid w:val="00262E33"/>
    <w:rsid w:val="002631B8"/>
    <w:rsid w:val="002636BD"/>
    <w:rsid w:val="00263C7C"/>
    <w:rsid w:val="002650C6"/>
    <w:rsid w:val="00266264"/>
    <w:rsid w:val="00266B65"/>
    <w:rsid w:val="002673F2"/>
    <w:rsid w:val="00271365"/>
    <w:rsid w:val="0027194F"/>
    <w:rsid w:val="00271990"/>
    <w:rsid w:val="00271DA5"/>
    <w:rsid w:val="00272397"/>
    <w:rsid w:val="0027259D"/>
    <w:rsid w:val="0027279A"/>
    <w:rsid w:val="00274BF2"/>
    <w:rsid w:val="00275180"/>
    <w:rsid w:val="00275905"/>
    <w:rsid w:val="002764C1"/>
    <w:rsid w:val="0027715F"/>
    <w:rsid w:val="00277B2A"/>
    <w:rsid w:val="002802ED"/>
    <w:rsid w:val="0028102B"/>
    <w:rsid w:val="00281929"/>
    <w:rsid w:val="002819EC"/>
    <w:rsid w:val="00281E9E"/>
    <w:rsid w:val="002824A1"/>
    <w:rsid w:val="00282542"/>
    <w:rsid w:val="00282A47"/>
    <w:rsid w:val="0028462D"/>
    <w:rsid w:val="002866D7"/>
    <w:rsid w:val="00287575"/>
    <w:rsid w:val="0028792C"/>
    <w:rsid w:val="00290597"/>
    <w:rsid w:val="002906B0"/>
    <w:rsid w:val="002919AA"/>
    <w:rsid w:val="002921C6"/>
    <w:rsid w:val="002932E7"/>
    <w:rsid w:val="0029412F"/>
    <w:rsid w:val="0029451A"/>
    <w:rsid w:val="0029481B"/>
    <w:rsid w:val="00295D9A"/>
    <w:rsid w:val="00295EA0"/>
    <w:rsid w:val="00296EB9"/>
    <w:rsid w:val="00297F16"/>
    <w:rsid w:val="002A08BD"/>
    <w:rsid w:val="002A1433"/>
    <w:rsid w:val="002A154C"/>
    <w:rsid w:val="002A1CF4"/>
    <w:rsid w:val="002A25BB"/>
    <w:rsid w:val="002A261F"/>
    <w:rsid w:val="002A2A1D"/>
    <w:rsid w:val="002A337E"/>
    <w:rsid w:val="002A3C9B"/>
    <w:rsid w:val="002A413C"/>
    <w:rsid w:val="002A50A2"/>
    <w:rsid w:val="002A534E"/>
    <w:rsid w:val="002A6420"/>
    <w:rsid w:val="002A735C"/>
    <w:rsid w:val="002A746B"/>
    <w:rsid w:val="002A7DF5"/>
    <w:rsid w:val="002B1649"/>
    <w:rsid w:val="002B17BC"/>
    <w:rsid w:val="002B2ADA"/>
    <w:rsid w:val="002B51B2"/>
    <w:rsid w:val="002B67E9"/>
    <w:rsid w:val="002B6DC3"/>
    <w:rsid w:val="002B785B"/>
    <w:rsid w:val="002B791A"/>
    <w:rsid w:val="002B7D54"/>
    <w:rsid w:val="002C11F2"/>
    <w:rsid w:val="002C184A"/>
    <w:rsid w:val="002C2437"/>
    <w:rsid w:val="002C2B8E"/>
    <w:rsid w:val="002C3081"/>
    <w:rsid w:val="002C3CB8"/>
    <w:rsid w:val="002C6CA0"/>
    <w:rsid w:val="002C71F3"/>
    <w:rsid w:val="002D0F12"/>
    <w:rsid w:val="002D1194"/>
    <w:rsid w:val="002D11B1"/>
    <w:rsid w:val="002D12CC"/>
    <w:rsid w:val="002D1F3A"/>
    <w:rsid w:val="002D3270"/>
    <w:rsid w:val="002D36A1"/>
    <w:rsid w:val="002D3F40"/>
    <w:rsid w:val="002D5753"/>
    <w:rsid w:val="002D58D1"/>
    <w:rsid w:val="002D5B82"/>
    <w:rsid w:val="002E10BD"/>
    <w:rsid w:val="002E20EC"/>
    <w:rsid w:val="002E2520"/>
    <w:rsid w:val="002E33FD"/>
    <w:rsid w:val="002E4E3D"/>
    <w:rsid w:val="002E5463"/>
    <w:rsid w:val="002E6555"/>
    <w:rsid w:val="002E6691"/>
    <w:rsid w:val="002E6A6B"/>
    <w:rsid w:val="002E6E76"/>
    <w:rsid w:val="002E7EEF"/>
    <w:rsid w:val="002F0232"/>
    <w:rsid w:val="002F12CF"/>
    <w:rsid w:val="002F135E"/>
    <w:rsid w:val="002F315F"/>
    <w:rsid w:val="002F4C34"/>
    <w:rsid w:val="002F5B34"/>
    <w:rsid w:val="002F5BF5"/>
    <w:rsid w:val="002F5D00"/>
    <w:rsid w:val="002F627A"/>
    <w:rsid w:val="002F6646"/>
    <w:rsid w:val="002F6ED1"/>
    <w:rsid w:val="002F6FB7"/>
    <w:rsid w:val="002F70B7"/>
    <w:rsid w:val="002F7E0E"/>
    <w:rsid w:val="003007FC"/>
    <w:rsid w:val="00301269"/>
    <w:rsid w:val="00302E16"/>
    <w:rsid w:val="0030388E"/>
    <w:rsid w:val="00304737"/>
    <w:rsid w:val="00304B17"/>
    <w:rsid w:val="00305096"/>
    <w:rsid w:val="00305D11"/>
    <w:rsid w:val="00305DED"/>
    <w:rsid w:val="00306C37"/>
    <w:rsid w:val="003071D6"/>
    <w:rsid w:val="003123E7"/>
    <w:rsid w:val="00313023"/>
    <w:rsid w:val="003148DA"/>
    <w:rsid w:val="00314DB3"/>
    <w:rsid w:val="0031537E"/>
    <w:rsid w:val="00315E0F"/>
    <w:rsid w:val="00316D22"/>
    <w:rsid w:val="00317126"/>
    <w:rsid w:val="00317C5E"/>
    <w:rsid w:val="00317DF2"/>
    <w:rsid w:val="00317F8F"/>
    <w:rsid w:val="0032038A"/>
    <w:rsid w:val="00322176"/>
    <w:rsid w:val="003223BE"/>
    <w:rsid w:val="00322E02"/>
    <w:rsid w:val="00323803"/>
    <w:rsid w:val="00323AB0"/>
    <w:rsid w:val="00323D29"/>
    <w:rsid w:val="003243EC"/>
    <w:rsid w:val="003249B4"/>
    <w:rsid w:val="00324D7C"/>
    <w:rsid w:val="00325CCD"/>
    <w:rsid w:val="003260DE"/>
    <w:rsid w:val="0033098E"/>
    <w:rsid w:val="00330BBD"/>
    <w:rsid w:val="00330C40"/>
    <w:rsid w:val="00331158"/>
    <w:rsid w:val="003319EF"/>
    <w:rsid w:val="00333FE3"/>
    <w:rsid w:val="0033418C"/>
    <w:rsid w:val="00334881"/>
    <w:rsid w:val="003353C2"/>
    <w:rsid w:val="00335FC3"/>
    <w:rsid w:val="00336C87"/>
    <w:rsid w:val="0033770C"/>
    <w:rsid w:val="003379FE"/>
    <w:rsid w:val="0034199D"/>
    <w:rsid w:val="00341ACC"/>
    <w:rsid w:val="00342502"/>
    <w:rsid w:val="00342C38"/>
    <w:rsid w:val="00342E71"/>
    <w:rsid w:val="00343192"/>
    <w:rsid w:val="00344C7C"/>
    <w:rsid w:val="00344C93"/>
    <w:rsid w:val="003452C7"/>
    <w:rsid w:val="00345D99"/>
    <w:rsid w:val="0034612A"/>
    <w:rsid w:val="00346EC1"/>
    <w:rsid w:val="0034715B"/>
    <w:rsid w:val="003504FA"/>
    <w:rsid w:val="00351B88"/>
    <w:rsid w:val="003544D6"/>
    <w:rsid w:val="00354C17"/>
    <w:rsid w:val="00357246"/>
    <w:rsid w:val="003574D0"/>
    <w:rsid w:val="0035782F"/>
    <w:rsid w:val="0036006F"/>
    <w:rsid w:val="00361737"/>
    <w:rsid w:val="003618E6"/>
    <w:rsid w:val="0036248F"/>
    <w:rsid w:val="003635B7"/>
    <w:rsid w:val="003637C4"/>
    <w:rsid w:val="00364811"/>
    <w:rsid w:val="003653DF"/>
    <w:rsid w:val="003657AA"/>
    <w:rsid w:val="0036583B"/>
    <w:rsid w:val="00365A12"/>
    <w:rsid w:val="003663DA"/>
    <w:rsid w:val="00367349"/>
    <w:rsid w:val="0037167C"/>
    <w:rsid w:val="00371A2C"/>
    <w:rsid w:val="003741BD"/>
    <w:rsid w:val="00374A76"/>
    <w:rsid w:val="00375071"/>
    <w:rsid w:val="00375B18"/>
    <w:rsid w:val="00377A9B"/>
    <w:rsid w:val="003804C8"/>
    <w:rsid w:val="0038062A"/>
    <w:rsid w:val="003826A4"/>
    <w:rsid w:val="00383B4E"/>
    <w:rsid w:val="00383C63"/>
    <w:rsid w:val="0038501D"/>
    <w:rsid w:val="0038564C"/>
    <w:rsid w:val="00385D96"/>
    <w:rsid w:val="003941AD"/>
    <w:rsid w:val="003959CB"/>
    <w:rsid w:val="00395EEC"/>
    <w:rsid w:val="00396D7E"/>
    <w:rsid w:val="003973C4"/>
    <w:rsid w:val="00397B88"/>
    <w:rsid w:val="00397DB0"/>
    <w:rsid w:val="00397EAB"/>
    <w:rsid w:val="003A1482"/>
    <w:rsid w:val="003A1E51"/>
    <w:rsid w:val="003A2175"/>
    <w:rsid w:val="003A226D"/>
    <w:rsid w:val="003A3B57"/>
    <w:rsid w:val="003A418F"/>
    <w:rsid w:val="003A47C8"/>
    <w:rsid w:val="003A5716"/>
    <w:rsid w:val="003A5D40"/>
    <w:rsid w:val="003A6CB5"/>
    <w:rsid w:val="003B0A80"/>
    <w:rsid w:val="003B0C4C"/>
    <w:rsid w:val="003B0CBC"/>
    <w:rsid w:val="003B15EC"/>
    <w:rsid w:val="003B1F43"/>
    <w:rsid w:val="003B3027"/>
    <w:rsid w:val="003B3613"/>
    <w:rsid w:val="003B4B58"/>
    <w:rsid w:val="003B64A3"/>
    <w:rsid w:val="003B6C16"/>
    <w:rsid w:val="003C1A38"/>
    <w:rsid w:val="003C21EA"/>
    <w:rsid w:val="003C2964"/>
    <w:rsid w:val="003C2D94"/>
    <w:rsid w:val="003C3F80"/>
    <w:rsid w:val="003C493A"/>
    <w:rsid w:val="003C566B"/>
    <w:rsid w:val="003C76F7"/>
    <w:rsid w:val="003D1608"/>
    <w:rsid w:val="003D1D81"/>
    <w:rsid w:val="003D3658"/>
    <w:rsid w:val="003D454F"/>
    <w:rsid w:val="003D48C5"/>
    <w:rsid w:val="003D4EB2"/>
    <w:rsid w:val="003D675A"/>
    <w:rsid w:val="003D6A29"/>
    <w:rsid w:val="003D6CC1"/>
    <w:rsid w:val="003D7055"/>
    <w:rsid w:val="003D7F30"/>
    <w:rsid w:val="003E0423"/>
    <w:rsid w:val="003E0B18"/>
    <w:rsid w:val="003E1290"/>
    <w:rsid w:val="003E1706"/>
    <w:rsid w:val="003E1C26"/>
    <w:rsid w:val="003E2EC0"/>
    <w:rsid w:val="003E58FA"/>
    <w:rsid w:val="003E69D0"/>
    <w:rsid w:val="003E6F8F"/>
    <w:rsid w:val="003E7FB5"/>
    <w:rsid w:val="003F02E0"/>
    <w:rsid w:val="003F0511"/>
    <w:rsid w:val="003F0B9C"/>
    <w:rsid w:val="003F1625"/>
    <w:rsid w:val="003F27A0"/>
    <w:rsid w:val="003F281F"/>
    <w:rsid w:val="003F3727"/>
    <w:rsid w:val="003F4680"/>
    <w:rsid w:val="003F4785"/>
    <w:rsid w:val="003F5CE4"/>
    <w:rsid w:val="003F61AC"/>
    <w:rsid w:val="003F7089"/>
    <w:rsid w:val="003F7CAB"/>
    <w:rsid w:val="004001A2"/>
    <w:rsid w:val="00400A0D"/>
    <w:rsid w:val="00400A72"/>
    <w:rsid w:val="00400C83"/>
    <w:rsid w:val="00402759"/>
    <w:rsid w:val="00403801"/>
    <w:rsid w:val="0040479F"/>
    <w:rsid w:val="00404F86"/>
    <w:rsid w:val="0040686B"/>
    <w:rsid w:val="00407B49"/>
    <w:rsid w:val="00411443"/>
    <w:rsid w:val="004118EB"/>
    <w:rsid w:val="00412820"/>
    <w:rsid w:val="00412A2A"/>
    <w:rsid w:val="00412E1C"/>
    <w:rsid w:val="0041365B"/>
    <w:rsid w:val="00413840"/>
    <w:rsid w:val="00415FD1"/>
    <w:rsid w:val="004169C9"/>
    <w:rsid w:val="00417161"/>
    <w:rsid w:val="004173F8"/>
    <w:rsid w:val="004206E9"/>
    <w:rsid w:val="00420AAB"/>
    <w:rsid w:val="00421D95"/>
    <w:rsid w:val="004234A6"/>
    <w:rsid w:val="00424978"/>
    <w:rsid w:val="004251CE"/>
    <w:rsid w:val="00425EBD"/>
    <w:rsid w:val="00426526"/>
    <w:rsid w:val="00426EFA"/>
    <w:rsid w:val="00427934"/>
    <w:rsid w:val="0043038E"/>
    <w:rsid w:val="00430954"/>
    <w:rsid w:val="00430AFD"/>
    <w:rsid w:val="00430BB6"/>
    <w:rsid w:val="00431E62"/>
    <w:rsid w:val="00433050"/>
    <w:rsid w:val="00433ABD"/>
    <w:rsid w:val="00434FDC"/>
    <w:rsid w:val="0043513E"/>
    <w:rsid w:val="00435939"/>
    <w:rsid w:val="0043597E"/>
    <w:rsid w:val="00435C03"/>
    <w:rsid w:val="0043735E"/>
    <w:rsid w:val="0044138A"/>
    <w:rsid w:val="00442205"/>
    <w:rsid w:val="0044293E"/>
    <w:rsid w:val="00442D47"/>
    <w:rsid w:val="00442F0E"/>
    <w:rsid w:val="00443D62"/>
    <w:rsid w:val="00444169"/>
    <w:rsid w:val="00444CA1"/>
    <w:rsid w:val="00444F75"/>
    <w:rsid w:val="00445A94"/>
    <w:rsid w:val="00445B58"/>
    <w:rsid w:val="0044624D"/>
    <w:rsid w:val="00446EEC"/>
    <w:rsid w:val="00447810"/>
    <w:rsid w:val="00447A9A"/>
    <w:rsid w:val="00451506"/>
    <w:rsid w:val="00451AFB"/>
    <w:rsid w:val="00452336"/>
    <w:rsid w:val="0045339A"/>
    <w:rsid w:val="00453430"/>
    <w:rsid w:val="0045352D"/>
    <w:rsid w:val="00453993"/>
    <w:rsid w:val="00453E00"/>
    <w:rsid w:val="00454279"/>
    <w:rsid w:val="00455199"/>
    <w:rsid w:val="00455569"/>
    <w:rsid w:val="004557DF"/>
    <w:rsid w:val="00456332"/>
    <w:rsid w:val="004564EC"/>
    <w:rsid w:val="00456B6C"/>
    <w:rsid w:val="004570E2"/>
    <w:rsid w:val="0045778B"/>
    <w:rsid w:val="00457DA8"/>
    <w:rsid w:val="00457E9B"/>
    <w:rsid w:val="00457F7B"/>
    <w:rsid w:val="00460B30"/>
    <w:rsid w:val="004614A0"/>
    <w:rsid w:val="004615B3"/>
    <w:rsid w:val="004617D5"/>
    <w:rsid w:val="004628A0"/>
    <w:rsid w:val="004630CC"/>
    <w:rsid w:val="00465D54"/>
    <w:rsid w:val="00465D5B"/>
    <w:rsid w:val="0046606C"/>
    <w:rsid w:val="0046684C"/>
    <w:rsid w:val="00470E1A"/>
    <w:rsid w:val="00471BBA"/>
    <w:rsid w:val="00473313"/>
    <w:rsid w:val="004735A6"/>
    <w:rsid w:val="00473891"/>
    <w:rsid w:val="004745E1"/>
    <w:rsid w:val="004748DC"/>
    <w:rsid w:val="00476307"/>
    <w:rsid w:val="004768EC"/>
    <w:rsid w:val="00477759"/>
    <w:rsid w:val="00480953"/>
    <w:rsid w:val="004814F5"/>
    <w:rsid w:val="00481FFC"/>
    <w:rsid w:val="004827A8"/>
    <w:rsid w:val="00482C6B"/>
    <w:rsid w:val="00482E43"/>
    <w:rsid w:val="004834C3"/>
    <w:rsid w:val="00483E3C"/>
    <w:rsid w:val="00484A82"/>
    <w:rsid w:val="0048586D"/>
    <w:rsid w:val="00485903"/>
    <w:rsid w:val="004908C7"/>
    <w:rsid w:val="00490ECE"/>
    <w:rsid w:val="0049196A"/>
    <w:rsid w:val="00492344"/>
    <w:rsid w:val="00495109"/>
    <w:rsid w:val="00495246"/>
    <w:rsid w:val="00495EBF"/>
    <w:rsid w:val="004960A5"/>
    <w:rsid w:val="004965B0"/>
    <w:rsid w:val="00496698"/>
    <w:rsid w:val="004975C6"/>
    <w:rsid w:val="004A053E"/>
    <w:rsid w:val="004A14C1"/>
    <w:rsid w:val="004A1BF1"/>
    <w:rsid w:val="004A3039"/>
    <w:rsid w:val="004A3E2F"/>
    <w:rsid w:val="004A508E"/>
    <w:rsid w:val="004A6D5A"/>
    <w:rsid w:val="004A753D"/>
    <w:rsid w:val="004A75CB"/>
    <w:rsid w:val="004B303D"/>
    <w:rsid w:val="004B332D"/>
    <w:rsid w:val="004B35B2"/>
    <w:rsid w:val="004B39CC"/>
    <w:rsid w:val="004B3C42"/>
    <w:rsid w:val="004B3EE0"/>
    <w:rsid w:val="004B4032"/>
    <w:rsid w:val="004B47C4"/>
    <w:rsid w:val="004B4FB4"/>
    <w:rsid w:val="004B62F4"/>
    <w:rsid w:val="004B63E5"/>
    <w:rsid w:val="004B6603"/>
    <w:rsid w:val="004B6D80"/>
    <w:rsid w:val="004B7759"/>
    <w:rsid w:val="004C110F"/>
    <w:rsid w:val="004C27CA"/>
    <w:rsid w:val="004C4CAE"/>
    <w:rsid w:val="004C4DD0"/>
    <w:rsid w:val="004C5788"/>
    <w:rsid w:val="004C6FB0"/>
    <w:rsid w:val="004C748D"/>
    <w:rsid w:val="004C77BE"/>
    <w:rsid w:val="004D018B"/>
    <w:rsid w:val="004D08BC"/>
    <w:rsid w:val="004D1246"/>
    <w:rsid w:val="004D1485"/>
    <w:rsid w:val="004D1AEF"/>
    <w:rsid w:val="004D2B90"/>
    <w:rsid w:val="004D2E1D"/>
    <w:rsid w:val="004D4E6F"/>
    <w:rsid w:val="004D5216"/>
    <w:rsid w:val="004D5775"/>
    <w:rsid w:val="004D6BA7"/>
    <w:rsid w:val="004D7059"/>
    <w:rsid w:val="004D7FC6"/>
    <w:rsid w:val="004E04F4"/>
    <w:rsid w:val="004E06F8"/>
    <w:rsid w:val="004E0F59"/>
    <w:rsid w:val="004E3A2A"/>
    <w:rsid w:val="004E4B2D"/>
    <w:rsid w:val="004E51C0"/>
    <w:rsid w:val="004E58F6"/>
    <w:rsid w:val="004E5CB1"/>
    <w:rsid w:val="004E660D"/>
    <w:rsid w:val="004E662B"/>
    <w:rsid w:val="004E671A"/>
    <w:rsid w:val="004E6A9E"/>
    <w:rsid w:val="004F03BA"/>
    <w:rsid w:val="004F0E91"/>
    <w:rsid w:val="004F1B01"/>
    <w:rsid w:val="004F3086"/>
    <w:rsid w:val="004F421B"/>
    <w:rsid w:val="004F45DC"/>
    <w:rsid w:val="004F4D04"/>
    <w:rsid w:val="004F4DD8"/>
    <w:rsid w:val="004F699A"/>
    <w:rsid w:val="004F6CC8"/>
    <w:rsid w:val="0050095B"/>
    <w:rsid w:val="00500ED2"/>
    <w:rsid w:val="00500F33"/>
    <w:rsid w:val="00501130"/>
    <w:rsid w:val="00501AA8"/>
    <w:rsid w:val="0050202B"/>
    <w:rsid w:val="00502970"/>
    <w:rsid w:val="005039D8"/>
    <w:rsid w:val="005045C6"/>
    <w:rsid w:val="00505310"/>
    <w:rsid w:val="005053D6"/>
    <w:rsid w:val="00505545"/>
    <w:rsid w:val="00505B94"/>
    <w:rsid w:val="0050659D"/>
    <w:rsid w:val="00510021"/>
    <w:rsid w:val="00510292"/>
    <w:rsid w:val="005106F5"/>
    <w:rsid w:val="00512EF3"/>
    <w:rsid w:val="00514064"/>
    <w:rsid w:val="00514180"/>
    <w:rsid w:val="0051424B"/>
    <w:rsid w:val="00514B73"/>
    <w:rsid w:val="00514D21"/>
    <w:rsid w:val="00515206"/>
    <w:rsid w:val="0051591F"/>
    <w:rsid w:val="00515A17"/>
    <w:rsid w:val="00515EC1"/>
    <w:rsid w:val="00515FFF"/>
    <w:rsid w:val="0051631C"/>
    <w:rsid w:val="00516B9B"/>
    <w:rsid w:val="005176BA"/>
    <w:rsid w:val="00517EF9"/>
    <w:rsid w:val="00520308"/>
    <w:rsid w:val="00520719"/>
    <w:rsid w:val="00520AB7"/>
    <w:rsid w:val="00522AB1"/>
    <w:rsid w:val="00522CFC"/>
    <w:rsid w:val="0052347D"/>
    <w:rsid w:val="0052435F"/>
    <w:rsid w:val="00525286"/>
    <w:rsid w:val="00525EEA"/>
    <w:rsid w:val="00526192"/>
    <w:rsid w:val="0052795B"/>
    <w:rsid w:val="00530859"/>
    <w:rsid w:val="00531BF2"/>
    <w:rsid w:val="005333E2"/>
    <w:rsid w:val="00533F1F"/>
    <w:rsid w:val="00535B81"/>
    <w:rsid w:val="00540277"/>
    <w:rsid w:val="005418C9"/>
    <w:rsid w:val="00542DA9"/>
    <w:rsid w:val="00543254"/>
    <w:rsid w:val="00543A35"/>
    <w:rsid w:val="00543C9A"/>
    <w:rsid w:val="00543ED2"/>
    <w:rsid w:val="00543F74"/>
    <w:rsid w:val="005442E4"/>
    <w:rsid w:val="005446E6"/>
    <w:rsid w:val="005456E9"/>
    <w:rsid w:val="00545AD4"/>
    <w:rsid w:val="00546607"/>
    <w:rsid w:val="00546624"/>
    <w:rsid w:val="00546E97"/>
    <w:rsid w:val="00547290"/>
    <w:rsid w:val="00550349"/>
    <w:rsid w:val="00551726"/>
    <w:rsid w:val="005517A7"/>
    <w:rsid w:val="00553575"/>
    <w:rsid w:val="00554FAD"/>
    <w:rsid w:val="00556B1F"/>
    <w:rsid w:val="00560015"/>
    <w:rsid w:val="00561D72"/>
    <w:rsid w:val="0056227A"/>
    <w:rsid w:val="0056278E"/>
    <w:rsid w:val="00563277"/>
    <w:rsid w:val="00563455"/>
    <w:rsid w:val="005648C1"/>
    <w:rsid w:val="00571860"/>
    <w:rsid w:val="00571CB1"/>
    <w:rsid w:val="00571FEA"/>
    <w:rsid w:val="00572EA8"/>
    <w:rsid w:val="005730E2"/>
    <w:rsid w:val="00575037"/>
    <w:rsid w:val="00575C3F"/>
    <w:rsid w:val="00575EFB"/>
    <w:rsid w:val="0057635C"/>
    <w:rsid w:val="0058085D"/>
    <w:rsid w:val="00580FBE"/>
    <w:rsid w:val="00581371"/>
    <w:rsid w:val="00581A89"/>
    <w:rsid w:val="00582B24"/>
    <w:rsid w:val="00582EB2"/>
    <w:rsid w:val="005836E9"/>
    <w:rsid w:val="00583C59"/>
    <w:rsid w:val="00583D79"/>
    <w:rsid w:val="00583F72"/>
    <w:rsid w:val="005844A3"/>
    <w:rsid w:val="00584891"/>
    <w:rsid w:val="005848F9"/>
    <w:rsid w:val="00584ACD"/>
    <w:rsid w:val="00584FA8"/>
    <w:rsid w:val="005859E5"/>
    <w:rsid w:val="0058706C"/>
    <w:rsid w:val="0058749A"/>
    <w:rsid w:val="005875F8"/>
    <w:rsid w:val="00587AC4"/>
    <w:rsid w:val="00592500"/>
    <w:rsid w:val="005930A9"/>
    <w:rsid w:val="00593162"/>
    <w:rsid w:val="00593DDE"/>
    <w:rsid w:val="005947DD"/>
    <w:rsid w:val="0059513D"/>
    <w:rsid w:val="005955FC"/>
    <w:rsid w:val="0059648C"/>
    <w:rsid w:val="00596ED6"/>
    <w:rsid w:val="00597044"/>
    <w:rsid w:val="00597F40"/>
    <w:rsid w:val="00597FB4"/>
    <w:rsid w:val="005A034B"/>
    <w:rsid w:val="005A0C97"/>
    <w:rsid w:val="005A21B6"/>
    <w:rsid w:val="005A2965"/>
    <w:rsid w:val="005A2B5C"/>
    <w:rsid w:val="005A324C"/>
    <w:rsid w:val="005A3B76"/>
    <w:rsid w:val="005A4B8F"/>
    <w:rsid w:val="005A5321"/>
    <w:rsid w:val="005A53FC"/>
    <w:rsid w:val="005A5688"/>
    <w:rsid w:val="005A594A"/>
    <w:rsid w:val="005A594B"/>
    <w:rsid w:val="005A5F76"/>
    <w:rsid w:val="005A5FE9"/>
    <w:rsid w:val="005A72E3"/>
    <w:rsid w:val="005B00B6"/>
    <w:rsid w:val="005B00F7"/>
    <w:rsid w:val="005B085B"/>
    <w:rsid w:val="005B1E0C"/>
    <w:rsid w:val="005B1F99"/>
    <w:rsid w:val="005B3431"/>
    <w:rsid w:val="005B3BDA"/>
    <w:rsid w:val="005B6AF4"/>
    <w:rsid w:val="005B7349"/>
    <w:rsid w:val="005B7A85"/>
    <w:rsid w:val="005C05AF"/>
    <w:rsid w:val="005C1949"/>
    <w:rsid w:val="005C1EF9"/>
    <w:rsid w:val="005C47AE"/>
    <w:rsid w:val="005C5BA1"/>
    <w:rsid w:val="005C683B"/>
    <w:rsid w:val="005C7739"/>
    <w:rsid w:val="005D043B"/>
    <w:rsid w:val="005D05BA"/>
    <w:rsid w:val="005D17EE"/>
    <w:rsid w:val="005D19F2"/>
    <w:rsid w:val="005D1D88"/>
    <w:rsid w:val="005D259A"/>
    <w:rsid w:val="005D2F20"/>
    <w:rsid w:val="005D3168"/>
    <w:rsid w:val="005D3FB6"/>
    <w:rsid w:val="005D45A0"/>
    <w:rsid w:val="005D4C6E"/>
    <w:rsid w:val="005D4E45"/>
    <w:rsid w:val="005D4EC0"/>
    <w:rsid w:val="005D51A2"/>
    <w:rsid w:val="005D59AC"/>
    <w:rsid w:val="005D5C5B"/>
    <w:rsid w:val="005D68F8"/>
    <w:rsid w:val="005D6DAB"/>
    <w:rsid w:val="005D6EA8"/>
    <w:rsid w:val="005E00FC"/>
    <w:rsid w:val="005E0164"/>
    <w:rsid w:val="005E0FCF"/>
    <w:rsid w:val="005E15DD"/>
    <w:rsid w:val="005E278F"/>
    <w:rsid w:val="005E31BB"/>
    <w:rsid w:val="005E380B"/>
    <w:rsid w:val="005E7A1B"/>
    <w:rsid w:val="005F02D6"/>
    <w:rsid w:val="005F13B4"/>
    <w:rsid w:val="005F1955"/>
    <w:rsid w:val="005F347B"/>
    <w:rsid w:val="005F39ED"/>
    <w:rsid w:val="005F5086"/>
    <w:rsid w:val="005F582C"/>
    <w:rsid w:val="005F5E12"/>
    <w:rsid w:val="005F62F8"/>
    <w:rsid w:val="005F683E"/>
    <w:rsid w:val="005F6963"/>
    <w:rsid w:val="005F6B2E"/>
    <w:rsid w:val="005F6C14"/>
    <w:rsid w:val="005F79EF"/>
    <w:rsid w:val="006002C4"/>
    <w:rsid w:val="0060033F"/>
    <w:rsid w:val="00601293"/>
    <w:rsid w:val="0060364D"/>
    <w:rsid w:val="006045D8"/>
    <w:rsid w:val="00605229"/>
    <w:rsid w:val="006056EA"/>
    <w:rsid w:val="0060580E"/>
    <w:rsid w:val="006064AF"/>
    <w:rsid w:val="006068B2"/>
    <w:rsid w:val="00607AEE"/>
    <w:rsid w:val="00607C2C"/>
    <w:rsid w:val="006103A4"/>
    <w:rsid w:val="0061056A"/>
    <w:rsid w:val="00610630"/>
    <w:rsid w:val="00611391"/>
    <w:rsid w:val="00612804"/>
    <w:rsid w:val="006134B2"/>
    <w:rsid w:val="00613FC8"/>
    <w:rsid w:val="0061403F"/>
    <w:rsid w:val="00614548"/>
    <w:rsid w:val="00614627"/>
    <w:rsid w:val="00614DE8"/>
    <w:rsid w:val="00615326"/>
    <w:rsid w:val="00617311"/>
    <w:rsid w:val="006201C9"/>
    <w:rsid w:val="00623B0E"/>
    <w:rsid w:val="00623C4D"/>
    <w:rsid w:val="006243AD"/>
    <w:rsid w:val="006254CF"/>
    <w:rsid w:val="00625CF4"/>
    <w:rsid w:val="006263B1"/>
    <w:rsid w:val="00626839"/>
    <w:rsid w:val="00626C52"/>
    <w:rsid w:val="00627EF1"/>
    <w:rsid w:val="006303D3"/>
    <w:rsid w:val="0063050A"/>
    <w:rsid w:val="00631192"/>
    <w:rsid w:val="00631B7A"/>
    <w:rsid w:val="0063276A"/>
    <w:rsid w:val="0063300F"/>
    <w:rsid w:val="00633609"/>
    <w:rsid w:val="006345B4"/>
    <w:rsid w:val="00635C03"/>
    <w:rsid w:val="00635EE9"/>
    <w:rsid w:val="00635F3B"/>
    <w:rsid w:val="00636501"/>
    <w:rsid w:val="006368F1"/>
    <w:rsid w:val="00636A91"/>
    <w:rsid w:val="00636DDC"/>
    <w:rsid w:val="00641212"/>
    <w:rsid w:val="00642351"/>
    <w:rsid w:val="00642407"/>
    <w:rsid w:val="006424E6"/>
    <w:rsid w:val="0064351C"/>
    <w:rsid w:val="00644330"/>
    <w:rsid w:val="00644E89"/>
    <w:rsid w:val="00645EFB"/>
    <w:rsid w:val="006461EF"/>
    <w:rsid w:val="00646ABB"/>
    <w:rsid w:val="00646B6B"/>
    <w:rsid w:val="00650498"/>
    <w:rsid w:val="006524DB"/>
    <w:rsid w:val="00653A5D"/>
    <w:rsid w:val="00653E45"/>
    <w:rsid w:val="006549C6"/>
    <w:rsid w:val="00655084"/>
    <w:rsid w:val="00657ACA"/>
    <w:rsid w:val="00657D41"/>
    <w:rsid w:val="00661A8F"/>
    <w:rsid w:val="0066290D"/>
    <w:rsid w:val="00662C81"/>
    <w:rsid w:val="00663188"/>
    <w:rsid w:val="006641BB"/>
    <w:rsid w:val="00665258"/>
    <w:rsid w:val="006656AC"/>
    <w:rsid w:val="006659E6"/>
    <w:rsid w:val="00667629"/>
    <w:rsid w:val="006702F9"/>
    <w:rsid w:val="00670DC2"/>
    <w:rsid w:val="006735AD"/>
    <w:rsid w:val="00675C05"/>
    <w:rsid w:val="006761EB"/>
    <w:rsid w:val="00676817"/>
    <w:rsid w:val="006773E4"/>
    <w:rsid w:val="00677D96"/>
    <w:rsid w:val="0068010F"/>
    <w:rsid w:val="0068079E"/>
    <w:rsid w:val="006814AF"/>
    <w:rsid w:val="00681EF7"/>
    <w:rsid w:val="00683301"/>
    <w:rsid w:val="00683B7F"/>
    <w:rsid w:val="00683DFA"/>
    <w:rsid w:val="00686696"/>
    <w:rsid w:val="00686906"/>
    <w:rsid w:val="00686D87"/>
    <w:rsid w:val="006879A4"/>
    <w:rsid w:val="00687C2E"/>
    <w:rsid w:val="006904E0"/>
    <w:rsid w:val="00690648"/>
    <w:rsid w:val="00690D97"/>
    <w:rsid w:val="0069341E"/>
    <w:rsid w:val="00693C11"/>
    <w:rsid w:val="00693EB4"/>
    <w:rsid w:val="006942A4"/>
    <w:rsid w:val="0069519E"/>
    <w:rsid w:val="00695FFE"/>
    <w:rsid w:val="006962D5"/>
    <w:rsid w:val="00696B57"/>
    <w:rsid w:val="00697A40"/>
    <w:rsid w:val="006A05AC"/>
    <w:rsid w:val="006A0C6A"/>
    <w:rsid w:val="006A0D92"/>
    <w:rsid w:val="006A1AFD"/>
    <w:rsid w:val="006A1FE5"/>
    <w:rsid w:val="006A2549"/>
    <w:rsid w:val="006A288F"/>
    <w:rsid w:val="006A3158"/>
    <w:rsid w:val="006A35EC"/>
    <w:rsid w:val="006A385E"/>
    <w:rsid w:val="006A4AF5"/>
    <w:rsid w:val="006A4CC9"/>
    <w:rsid w:val="006A4D9D"/>
    <w:rsid w:val="006A50E1"/>
    <w:rsid w:val="006A51DB"/>
    <w:rsid w:val="006A5A54"/>
    <w:rsid w:val="006B0899"/>
    <w:rsid w:val="006B23B7"/>
    <w:rsid w:val="006B2474"/>
    <w:rsid w:val="006B2BB1"/>
    <w:rsid w:val="006B32A6"/>
    <w:rsid w:val="006B3C48"/>
    <w:rsid w:val="006B495E"/>
    <w:rsid w:val="006B4C09"/>
    <w:rsid w:val="006B53F9"/>
    <w:rsid w:val="006B6387"/>
    <w:rsid w:val="006B7F3D"/>
    <w:rsid w:val="006C0E5F"/>
    <w:rsid w:val="006C1A53"/>
    <w:rsid w:val="006C1FB4"/>
    <w:rsid w:val="006C260E"/>
    <w:rsid w:val="006C2D10"/>
    <w:rsid w:val="006C3E74"/>
    <w:rsid w:val="006C46B0"/>
    <w:rsid w:val="006C6E88"/>
    <w:rsid w:val="006D043D"/>
    <w:rsid w:val="006D0A27"/>
    <w:rsid w:val="006D0A6D"/>
    <w:rsid w:val="006D0BC6"/>
    <w:rsid w:val="006D1998"/>
    <w:rsid w:val="006D2539"/>
    <w:rsid w:val="006D2615"/>
    <w:rsid w:val="006D367B"/>
    <w:rsid w:val="006D3C32"/>
    <w:rsid w:val="006D4411"/>
    <w:rsid w:val="006D4A80"/>
    <w:rsid w:val="006D4B73"/>
    <w:rsid w:val="006D5CAB"/>
    <w:rsid w:val="006D6075"/>
    <w:rsid w:val="006D71A2"/>
    <w:rsid w:val="006D7971"/>
    <w:rsid w:val="006E1462"/>
    <w:rsid w:val="006E20EB"/>
    <w:rsid w:val="006E2CD6"/>
    <w:rsid w:val="006E35C1"/>
    <w:rsid w:val="006E3706"/>
    <w:rsid w:val="006E40EF"/>
    <w:rsid w:val="006E53D5"/>
    <w:rsid w:val="006E5591"/>
    <w:rsid w:val="006E58C1"/>
    <w:rsid w:val="006E5B61"/>
    <w:rsid w:val="006E6071"/>
    <w:rsid w:val="006E6982"/>
    <w:rsid w:val="006E7BCF"/>
    <w:rsid w:val="006F17E0"/>
    <w:rsid w:val="006F30A0"/>
    <w:rsid w:val="006F47C5"/>
    <w:rsid w:val="006F583C"/>
    <w:rsid w:val="006F5C25"/>
    <w:rsid w:val="006F7F0F"/>
    <w:rsid w:val="00701065"/>
    <w:rsid w:val="007012B6"/>
    <w:rsid w:val="00701D28"/>
    <w:rsid w:val="00701E9C"/>
    <w:rsid w:val="007033F6"/>
    <w:rsid w:val="00704F7B"/>
    <w:rsid w:val="007071C0"/>
    <w:rsid w:val="00707ACD"/>
    <w:rsid w:val="00707DA3"/>
    <w:rsid w:val="00710C01"/>
    <w:rsid w:val="00710C30"/>
    <w:rsid w:val="007124A4"/>
    <w:rsid w:val="007124B5"/>
    <w:rsid w:val="00712F92"/>
    <w:rsid w:val="007131FC"/>
    <w:rsid w:val="00713C25"/>
    <w:rsid w:val="00714F9B"/>
    <w:rsid w:val="00716AD3"/>
    <w:rsid w:val="00717158"/>
    <w:rsid w:val="00717187"/>
    <w:rsid w:val="0071752B"/>
    <w:rsid w:val="007175DD"/>
    <w:rsid w:val="0072064B"/>
    <w:rsid w:val="00720972"/>
    <w:rsid w:val="00721C80"/>
    <w:rsid w:val="0072301A"/>
    <w:rsid w:val="007233DB"/>
    <w:rsid w:val="0072391B"/>
    <w:rsid w:val="00723E94"/>
    <w:rsid w:val="0072498E"/>
    <w:rsid w:val="00724A36"/>
    <w:rsid w:val="00726B7C"/>
    <w:rsid w:val="00727226"/>
    <w:rsid w:val="0073055A"/>
    <w:rsid w:val="007312E9"/>
    <w:rsid w:val="00731556"/>
    <w:rsid w:val="0073257C"/>
    <w:rsid w:val="007325A5"/>
    <w:rsid w:val="00732831"/>
    <w:rsid w:val="00733E86"/>
    <w:rsid w:val="0073474A"/>
    <w:rsid w:val="0073683E"/>
    <w:rsid w:val="00736A21"/>
    <w:rsid w:val="00736AC9"/>
    <w:rsid w:val="007372E8"/>
    <w:rsid w:val="00740303"/>
    <w:rsid w:val="0074089A"/>
    <w:rsid w:val="00740A32"/>
    <w:rsid w:val="00740B07"/>
    <w:rsid w:val="007426A4"/>
    <w:rsid w:val="00742FFE"/>
    <w:rsid w:val="00743651"/>
    <w:rsid w:val="00743ADB"/>
    <w:rsid w:val="00743BBC"/>
    <w:rsid w:val="00744895"/>
    <w:rsid w:val="00745C11"/>
    <w:rsid w:val="007460E7"/>
    <w:rsid w:val="00746884"/>
    <w:rsid w:val="00746BFD"/>
    <w:rsid w:val="00746E6C"/>
    <w:rsid w:val="007478B9"/>
    <w:rsid w:val="00750207"/>
    <w:rsid w:val="00750D82"/>
    <w:rsid w:val="007514DF"/>
    <w:rsid w:val="00752AEE"/>
    <w:rsid w:val="007533B0"/>
    <w:rsid w:val="0075341E"/>
    <w:rsid w:val="00753A76"/>
    <w:rsid w:val="00753DCD"/>
    <w:rsid w:val="00754336"/>
    <w:rsid w:val="00755E29"/>
    <w:rsid w:val="00760A05"/>
    <w:rsid w:val="007616FF"/>
    <w:rsid w:val="007628E8"/>
    <w:rsid w:val="00763D53"/>
    <w:rsid w:val="00764B76"/>
    <w:rsid w:val="00764C55"/>
    <w:rsid w:val="00766589"/>
    <w:rsid w:val="007672D9"/>
    <w:rsid w:val="007701A0"/>
    <w:rsid w:val="007702B6"/>
    <w:rsid w:val="00770B8A"/>
    <w:rsid w:val="00770D7B"/>
    <w:rsid w:val="00772081"/>
    <w:rsid w:val="00772177"/>
    <w:rsid w:val="007732E4"/>
    <w:rsid w:val="007750B5"/>
    <w:rsid w:val="007753F3"/>
    <w:rsid w:val="0077577E"/>
    <w:rsid w:val="00775B5E"/>
    <w:rsid w:val="00775ED7"/>
    <w:rsid w:val="00776384"/>
    <w:rsid w:val="00781069"/>
    <w:rsid w:val="0078115C"/>
    <w:rsid w:val="00781C01"/>
    <w:rsid w:val="00782169"/>
    <w:rsid w:val="0078289A"/>
    <w:rsid w:val="00782F81"/>
    <w:rsid w:val="00784347"/>
    <w:rsid w:val="00785983"/>
    <w:rsid w:val="00785D0F"/>
    <w:rsid w:val="00786A1D"/>
    <w:rsid w:val="00787942"/>
    <w:rsid w:val="00787AA8"/>
    <w:rsid w:val="00787C62"/>
    <w:rsid w:val="00787D78"/>
    <w:rsid w:val="00790DB0"/>
    <w:rsid w:val="0079120F"/>
    <w:rsid w:val="007915DA"/>
    <w:rsid w:val="007920DA"/>
    <w:rsid w:val="00793834"/>
    <w:rsid w:val="00793C8E"/>
    <w:rsid w:val="007942B7"/>
    <w:rsid w:val="007945CA"/>
    <w:rsid w:val="00795A6F"/>
    <w:rsid w:val="00795CF4"/>
    <w:rsid w:val="00795EAB"/>
    <w:rsid w:val="00795F5C"/>
    <w:rsid w:val="00796BC1"/>
    <w:rsid w:val="00796CE0"/>
    <w:rsid w:val="00797D52"/>
    <w:rsid w:val="007A0284"/>
    <w:rsid w:val="007A02CA"/>
    <w:rsid w:val="007A1FA8"/>
    <w:rsid w:val="007A231C"/>
    <w:rsid w:val="007A2612"/>
    <w:rsid w:val="007A27E3"/>
    <w:rsid w:val="007A35B6"/>
    <w:rsid w:val="007A40AC"/>
    <w:rsid w:val="007A45E9"/>
    <w:rsid w:val="007A4FB0"/>
    <w:rsid w:val="007A5540"/>
    <w:rsid w:val="007A62E2"/>
    <w:rsid w:val="007A667F"/>
    <w:rsid w:val="007A6EE2"/>
    <w:rsid w:val="007A7635"/>
    <w:rsid w:val="007A7FCB"/>
    <w:rsid w:val="007B0689"/>
    <w:rsid w:val="007B0C50"/>
    <w:rsid w:val="007B12BB"/>
    <w:rsid w:val="007B1A02"/>
    <w:rsid w:val="007B2C8E"/>
    <w:rsid w:val="007B3F93"/>
    <w:rsid w:val="007B430D"/>
    <w:rsid w:val="007B434D"/>
    <w:rsid w:val="007B53D8"/>
    <w:rsid w:val="007B5476"/>
    <w:rsid w:val="007B5CED"/>
    <w:rsid w:val="007B69BE"/>
    <w:rsid w:val="007B6DDB"/>
    <w:rsid w:val="007B775D"/>
    <w:rsid w:val="007C000F"/>
    <w:rsid w:val="007C07C5"/>
    <w:rsid w:val="007C122C"/>
    <w:rsid w:val="007C13F7"/>
    <w:rsid w:val="007C245E"/>
    <w:rsid w:val="007C3534"/>
    <w:rsid w:val="007C35EF"/>
    <w:rsid w:val="007C3C58"/>
    <w:rsid w:val="007C64C7"/>
    <w:rsid w:val="007C6922"/>
    <w:rsid w:val="007C6AB8"/>
    <w:rsid w:val="007C6E55"/>
    <w:rsid w:val="007C6E72"/>
    <w:rsid w:val="007C702A"/>
    <w:rsid w:val="007C7824"/>
    <w:rsid w:val="007C7C18"/>
    <w:rsid w:val="007D0E93"/>
    <w:rsid w:val="007D10E3"/>
    <w:rsid w:val="007D14B8"/>
    <w:rsid w:val="007D1972"/>
    <w:rsid w:val="007D1E7A"/>
    <w:rsid w:val="007D2051"/>
    <w:rsid w:val="007D25E8"/>
    <w:rsid w:val="007D2EF5"/>
    <w:rsid w:val="007D2FC9"/>
    <w:rsid w:val="007D3BF8"/>
    <w:rsid w:val="007D3C12"/>
    <w:rsid w:val="007D3D0E"/>
    <w:rsid w:val="007D4DB4"/>
    <w:rsid w:val="007D5446"/>
    <w:rsid w:val="007D586F"/>
    <w:rsid w:val="007D6E87"/>
    <w:rsid w:val="007D795E"/>
    <w:rsid w:val="007E00B0"/>
    <w:rsid w:val="007E12F1"/>
    <w:rsid w:val="007E21A7"/>
    <w:rsid w:val="007E22CE"/>
    <w:rsid w:val="007E2A51"/>
    <w:rsid w:val="007E2AF5"/>
    <w:rsid w:val="007E37D2"/>
    <w:rsid w:val="007E428D"/>
    <w:rsid w:val="007E4482"/>
    <w:rsid w:val="007E66FC"/>
    <w:rsid w:val="007E7236"/>
    <w:rsid w:val="007F142F"/>
    <w:rsid w:val="007F14ED"/>
    <w:rsid w:val="007F1B21"/>
    <w:rsid w:val="007F2203"/>
    <w:rsid w:val="007F281C"/>
    <w:rsid w:val="007F30B7"/>
    <w:rsid w:val="007F3113"/>
    <w:rsid w:val="007F3518"/>
    <w:rsid w:val="007F4661"/>
    <w:rsid w:val="007F47AA"/>
    <w:rsid w:val="007F4C85"/>
    <w:rsid w:val="007F5227"/>
    <w:rsid w:val="007F5982"/>
    <w:rsid w:val="007F6971"/>
    <w:rsid w:val="007F6E1A"/>
    <w:rsid w:val="007F79C0"/>
    <w:rsid w:val="0080016D"/>
    <w:rsid w:val="00800C97"/>
    <w:rsid w:val="008015B6"/>
    <w:rsid w:val="0080419A"/>
    <w:rsid w:val="00805175"/>
    <w:rsid w:val="00805F13"/>
    <w:rsid w:val="00806412"/>
    <w:rsid w:val="00806473"/>
    <w:rsid w:val="00806833"/>
    <w:rsid w:val="0080698C"/>
    <w:rsid w:val="00806E13"/>
    <w:rsid w:val="00807440"/>
    <w:rsid w:val="00810642"/>
    <w:rsid w:val="00810A50"/>
    <w:rsid w:val="00810A79"/>
    <w:rsid w:val="00810E8E"/>
    <w:rsid w:val="00811ACC"/>
    <w:rsid w:val="00811CBD"/>
    <w:rsid w:val="00812363"/>
    <w:rsid w:val="00812E29"/>
    <w:rsid w:val="00813764"/>
    <w:rsid w:val="00815FB3"/>
    <w:rsid w:val="00816022"/>
    <w:rsid w:val="0081634F"/>
    <w:rsid w:val="00816D15"/>
    <w:rsid w:val="00816F1F"/>
    <w:rsid w:val="00817D5A"/>
    <w:rsid w:val="00820886"/>
    <w:rsid w:val="00820CCB"/>
    <w:rsid w:val="00822254"/>
    <w:rsid w:val="00822AD1"/>
    <w:rsid w:val="0082341F"/>
    <w:rsid w:val="008238A3"/>
    <w:rsid w:val="008238F4"/>
    <w:rsid w:val="008238F9"/>
    <w:rsid w:val="008241A2"/>
    <w:rsid w:val="0082457D"/>
    <w:rsid w:val="0082469B"/>
    <w:rsid w:val="00824760"/>
    <w:rsid w:val="008248C1"/>
    <w:rsid w:val="00824ADE"/>
    <w:rsid w:val="0082578A"/>
    <w:rsid w:val="00825BB9"/>
    <w:rsid w:val="00825F58"/>
    <w:rsid w:val="00826174"/>
    <w:rsid w:val="00826874"/>
    <w:rsid w:val="0082720B"/>
    <w:rsid w:val="00831C7A"/>
    <w:rsid w:val="00831FA3"/>
    <w:rsid w:val="00833C0C"/>
    <w:rsid w:val="008341FC"/>
    <w:rsid w:val="0083487E"/>
    <w:rsid w:val="0083567F"/>
    <w:rsid w:val="00835806"/>
    <w:rsid w:val="00835EF1"/>
    <w:rsid w:val="0083647E"/>
    <w:rsid w:val="008366BD"/>
    <w:rsid w:val="008368E2"/>
    <w:rsid w:val="00837737"/>
    <w:rsid w:val="00837BC0"/>
    <w:rsid w:val="00837FAC"/>
    <w:rsid w:val="0084046D"/>
    <w:rsid w:val="00840913"/>
    <w:rsid w:val="00840F54"/>
    <w:rsid w:val="00841D38"/>
    <w:rsid w:val="008427C9"/>
    <w:rsid w:val="00842A2C"/>
    <w:rsid w:val="008445BF"/>
    <w:rsid w:val="00844685"/>
    <w:rsid w:val="00844BC1"/>
    <w:rsid w:val="00844D47"/>
    <w:rsid w:val="00845396"/>
    <w:rsid w:val="00845A65"/>
    <w:rsid w:val="00850A92"/>
    <w:rsid w:val="00851059"/>
    <w:rsid w:val="008520AA"/>
    <w:rsid w:val="008522EA"/>
    <w:rsid w:val="0085297B"/>
    <w:rsid w:val="00852A7F"/>
    <w:rsid w:val="00853330"/>
    <w:rsid w:val="00854B9E"/>
    <w:rsid w:val="00854D4A"/>
    <w:rsid w:val="00854EBE"/>
    <w:rsid w:val="0085547F"/>
    <w:rsid w:val="008558D8"/>
    <w:rsid w:val="0085599A"/>
    <w:rsid w:val="00855A3D"/>
    <w:rsid w:val="0085601F"/>
    <w:rsid w:val="0085606C"/>
    <w:rsid w:val="00856606"/>
    <w:rsid w:val="00856FAE"/>
    <w:rsid w:val="00857E3B"/>
    <w:rsid w:val="00860470"/>
    <w:rsid w:val="00861451"/>
    <w:rsid w:val="008628A4"/>
    <w:rsid w:val="00862F5D"/>
    <w:rsid w:val="008633C6"/>
    <w:rsid w:val="00864916"/>
    <w:rsid w:val="008654A4"/>
    <w:rsid w:val="00867520"/>
    <w:rsid w:val="008709C5"/>
    <w:rsid w:val="00872CD1"/>
    <w:rsid w:val="00872D14"/>
    <w:rsid w:val="0087396F"/>
    <w:rsid w:val="008739A4"/>
    <w:rsid w:val="00873A6F"/>
    <w:rsid w:val="0087404E"/>
    <w:rsid w:val="00874194"/>
    <w:rsid w:val="008743B3"/>
    <w:rsid w:val="00875ABB"/>
    <w:rsid w:val="00876371"/>
    <w:rsid w:val="008763C1"/>
    <w:rsid w:val="008807D8"/>
    <w:rsid w:val="00880817"/>
    <w:rsid w:val="00882721"/>
    <w:rsid w:val="008831E2"/>
    <w:rsid w:val="008839C2"/>
    <w:rsid w:val="00885142"/>
    <w:rsid w:val="00885204"/>
    <w:rsid w:val="008853A8"/>
    <w:rsid w:val="008867CB"/>
    <w:rsid w:val="00887070"/>
    <w:rsid w:val="00887766"/>
    <w:rsid w:val="00887D30"/>
    <w:rsid w:val="00887F4A"/>
    <w:rsid w:val="0089011B"/>
    <w:rsid w:val="008901FD"/>
    <w:rsid w:val="00890561"/>
    <w:rsid w:val="008916E0"/>
    <w:rsid w:val="00892220"/>
    <w:rsid w:val="00892900"/>
    <w:rsid w:val="0089319B"/>
    <w:rsid w:val="008951D6"/>
    <w:rsid w:val="00895A13"/>
    <w:rsid w:val="00896AE3"/>
    <w:rsid w:val="00897434"/>
    <w:rsid w:val="00897C61"/>
    <w:rsid w:val="00897D2E"/>
    <w:rsid w:val="008A0E79"/>
    <w:rsid w:val="008A17C9"/>
    <w:rsid w:val="008A1809"/>
    <w:rsid w:val="008A2983"/>
    <w:rsid w:val="008A2E27"/>
    <w:rsid w:val="008A3570"/>
    <w:rsid w:val="008A5AFF"/>
    <w:rsid w:val="008A6B78"/>
    <w:rsid w:val="008A7FB5"/>
    <w:rsid w:val="008B1E68"/>
    <w:rsid w:val="008B28D3"/>
    <w:rsid w:val="008B306C"/>
    <w:rsid w:val="008B3ADA"/>
    <w:rsid w:val="008B42A1"/>
    <w:rsid w:val="008B45C7"/>
    <w:rsid w:val="008B509F"/>
    <w:rsid w:val="008B50E9"/>
    <w:rsid w:val="008B5808"/>
    <w:rsid w:val="008B67AC"/>
    <w:rsid w:val="008C1456"/>
    <w:rsid w:val="008C189E"/>
    <w:rsid w:val="008C19C5"/>
    <w:rsid w:val="008C22B9"/>
    <w:rsid w:val="008C3145"/>
    <w:rsid w:val="008C3171"/>
    <w:rsid w:val="008C34C8"/>
    <w:rsid w:val="008C41CD"/>
    <w:rsid w:val="008C45C8"/>
    <w:rsid w:val="008C4BD3"/>
    <w:rsid w:val="008C6042"/>
    <w:rsid w:val="008C65B6"/>
    <w:rsid w:val="008C68AA"/>
    <w:rsid w:val="008C7A60"/>
    <w:rsid w:val="008C7ACA"/>
    <w:rsid w:val="008D1EC7"/>
    <w:rsid w:val="008D22E0"/>
    <w:rsid w:val="008D31F6"/>
    <w:rsid w:val="008D3679"/>
    <w:rsid w:val="008D4F73"/>
    <w:rsid w:val="008D5265"/>
    <w:rsid w:val="008D555B"/>
    <w:rsid w:val="008D598C"/>
    <w:rsid w:val="008D6205"/>
    <w:rsid w:val="008D6631"/>
    <w:rsid w:val="008D7322"/>
    <w:rsid w:val="008E018A"/>
    <w:rsid w:val="008E0817"/>
    <w:rsid w:val="008E1051"/>
    <w:rsid w:val="008E150F"/>
    <w:rsid w:val="008E1B5D"/>
    <w:rsid w:val="008E1FDD"/>
    <w:rsid w:val="008E28AE"/>
    <w:rsid w:val="008E3376"/>
    <w:rsid w:val="008E3C7E"/>
    <w:rsid w:val="008E3E08"/>
    <w:rsid w:val="008E498D"/>
    <w:rsid w:val="008E4FC6"/>
    <w:rsid w:val="008E5EE0"/>
    <w:rsid w:val="008E65D9"/>
    <w:rsid w:val="008E66A7"/>
    <w:rsid w:val="008E79B8"/>
    <w:rsid w:val="008F0553"/>
    <w:rsid w:val="008F06A2"/>
    <w:rsid w:val="008F32A6"/>
    <w:rsid w:val="008F3A12"/>
    <w:rsid w:val="008F5320"/>
    <w:rsid w:val="008F5F39"/>
    <w:rsid w:val="008F7641"/>
    <w:rsid w:val="00900413"/>
    <w:rsid w:val="009004FE"/>
    <w:rsid w:val="009011BC"/>
    <w:rsid w:val="00901F1B"/>
    <w:rsid w:val="00901FC7"/>
    <w:rsid w:val="009025CF"/>
    <w:rsid w:val="0090357D"/>
    <w:rsid w:val="00903CA8"/>
    <w:rsid w:val="0090501D"/>
    <w:rsid w:val="009050AE"/>
    <w:rsid w:val="00905692"/>
    <w:rsid w:val="009107AA"/>
    <w:rsid w:val="00910E9F"/>
    <w:rsid w:val="00911888"/>
    <w:rsid w:val="0091292B"/>
    <w:rsid w:val="00912FCD"/>
    <w:rsid w:val="00913019"/>
    <w:rsid w:val="00913070"/>
    <w:rsid w:val="0091388F"/>
    <w:rsid w:val="009148D1"/>
    <w:rsid w:val="00914909"/>
    <w:rsid w:val="009159E0"/>
    <w:rsid w:val="00915F86"/>
    <w:rsid w:val="0091634F"/>
    <w:rsid w:val="00916D06"/>
    <w:rsid w:val="00916F00"/>
    <w:rsid w:val="00920D73"/>
    <w:rsid w:val="00921147"/>
    <w:rsid w:val="00922C3A"/>
    <w:rsid w:val="00924367"/>
    <w:rsid w:val="00924552"/>
    <w:rsid w:val="009251C4"/>
    <w:rsid w:val="0092557A"/>
    <w:rsid w:val="00925BCC"/>
    <w:rsid w:val="00925E4D"/>
    <w:rsid w:val="009264CF"/>
    <w:rsid w:val="00926A0E"/>
    <w:rsid w:val="009275E6"/>
    <w:rsid w:val="00931583"/>
    <w:rsid w:val="0093185F"/>
    <w:rsid w:val="00931B55"/>
    <w:rsid w:val="009322A2"/>
    <w:rsid w:val="009357B0"/>
    <w:rsid w:val="009365BF"/>
    <w:rsid w:val="009374EF"/>
    <w:rsid w:val="009378FB"/>
    <w:rsid w:val="00937993"/>
    <w:rsid w:val="00937B70"/>
    <w:rsid w:val="009400EE"/>
    <w:rsid w:val="009402F5"/>
    <w:rsid w:val="00940445"/>
    <w:rsid w:val="0094055C"/>
    <w:rsid w:val="00941039"/>
    <w:rsid w:val="009410CD"/>
    <w:rsid w:val="00941758"/>
    <w:rsid w:val="00941FA2"/>
    <w:rsid w:val="00943720"/>
    <w:rsid w:val="00945CC7"/>
    <w:rsid w:val="00946240"/>
    <w:rsid w:val="009467B6"/>
    <w:rsid w:val="0094770B"/>
    <w:rsid w:val="009503CA"/>
    <w:rsid w:val="009506EB"/>
    <w:rsid w:val="009511AF"/>
    <w:rsid w:val="00951B4A"/>
    <w:rsid w:val="009552DB"/>
    <w:rsid w:val="00955436"/>
    <w:rsid w:val="00956511"/>
    <w:rsid w:val="00956D3B"/>
    <w:rsid w:val="0096188C"/>
    <w:rsid w:val="00961E8C"/>
    <w:rsid w:val="00963494"/>
    <w:rsid w:val="00963ACC"/>
    <w:rsid w:val="00963D95"/>
    <w:rsid w:val="009643D8"/>
    <w:rsid w:val="00964544"/>
    <w:rsid w:val="0096465D"/>
    <w:rsid w:val="009649A5"/>
    <w:rsid w:val="009655C7"/>
    <w:rsid w:val="00965717"/>
    <w:rsid w:val="0096655F"/>
    <w:rsid w:val="00967925"/>
    <w:rsid w:val="00967A6C"/>
    <w:rsid w:val="009701F0"/>
    <w:rsid w:val="009702D3"/>
    <w:rsid w:val="00970D5F"/>
    <w:rsid w:val="00971081"/>
    <w:rsid w:val="00971292"/>
    <w:rsid w:val="009736A0"/>
    <w:rsid w:val="00974151"/>
    <w:rsid w:val="00974954"/>
    <w:rsid w:val="00975284"/>
    <w:rsid w:val="00976720"/>
    <w:rsid w:val="0097707A"/>
    <w:rsid w:val="009776B3"/>
    <w:rsid w:val="009776C5"/>
    <w:rsid w:val="00981A9D"/>
    <w:rsid w:val="00982C3C"/>
    <w:rsid w:val="00982D2F"/>
    <w:rsid w:val="00982E35"/>
    <w:rsid w:val="009837BA"/>
    <w:rsid w:val="00983A7F"/>
    <w:rsid w:val="00983EC7"/>
    <w:rsid w:val="0098534B"/>
    <w:rsid w:val="00985447"/>
    <w:rsid w:val="00985A25"/>
    <w:rsid w:val="00985B7D"/>
    <w:rsid w:val="00985DF2"/>
    <w:rsid w:val="00985FC4"/>
    <w:rsid w:val="009860A7"/>
    <w:rsid w:val="00986D95"/>
    <w:rsid w:val="00987064"/>
    <w:rsid w:val="0098722D"/>
    <w:rsid w:val="00987937"/>
    <w:rsid w:val="00990353"/>
    <w:rsid w:val="00990E9C"/>
    <w:rsid w:val="00991979"/>
    <w:rsid w:val="009943A3"/>
    <w:rsid w:val="00994CAD"/>
    <w:rsid w:val="009957C7"/>
    <w:rsid w:val="00997EED"/>
    <w:rsid w:val="009A0053"/>
    <w:rsid w:val="009A0564"/>
    <w:rsid w:val="009A17F1"/>
    <w:rsid w:val="009A2A3B"/>
    <w:rsid w:val="009A2D0D"/>
    <w:rsid w:val="009A42AA"/>
    <w:rsid w:val="009A4EC6"/>
    <w:rsid w:val="009A536F"/>
    <w:rsid w:val="009A588A"/>
    <w:rsid w:val="009A58A2"/>
    <w:rsid w:val="009A6AA1"/>
    <w:rsid w:val="009A7203"/>
    <w:rsid w:val="009A75F8"/>
    <w:rsid w:val="009B12AD"/>
    <w:rsid w:val="009B12C4"/>
    <w:rsid w:val="009B2FA9"/>
    <w:rsid w:val="009B3740"/>
    <w:rsid w:val="009B56E8"/>
    <w:rsid w:val="009B781F"/>
    <w:rsid w:val="009B7CA0"/>
    <w:rsid w:val="009C06B0"/>
    <w:rsid w:val="009C1DFE"/>
    <w:rsid w:val="009C1F88"/>
    <w:rsid w:val="009C25C0"/>
    <w:rsid w:val="009C2729"/>
    <w:rsid w:val="009C282C"/>
    <w:rsid w:val="009C2EA8"/>
    <w:rsid w:val="009C3AA9"/>
    <w:rsid w:val="009C4424"/>
    <w:rsid w:val="009C4C0B"/>
    <w:rsid w:val="009C54B4"/>
    <w:rsid w:val="009C556A"/>
    <w:rsid w:val="009C56F1"/>
    <w:rsid w:val="009C717F"/>
    <w:rsid w:val="009C7237"/>
    <w:rsid w:val="009D1055"/>
    <w:rsid w:val="009D1BFC"/>
    <w:rsid w:val="009D20D1"/>
    <w:rsid w:val="009D26E4"/>
    <w:rsid w:val="009D28E2"/>
    <w:rsid w:val="009D30E2"/>
    <w:rsid w:val="009D3F9B"/>
    <w:rsid w:val="009D4D1D"/>
    <w:rsid w:val="009D5886"/>
    <w:rsid w:val="009D6780"/>
    <w:rsid w:val="009D7228"/>
    <w:rsid w:val="009D77CD"/>
    <w:rsid w:val="009D7EED"/>
    <w:rsid w:val="009E03D3"/>
    <w:rsid w:val="009E2DF1"/>
    <w:rsid w:val="009E4027"/>
    <w:rsid w:val="009E449B"/>
    <w:rsid w:val="009E4533"/>
    <w:rsid w:val="009E48FC"/>
    <w:rsid w:val="009E5E5C"/>
    <w:rsid w:val="009E75FD"/>
    <w:rsid w:val="009F2899"/>
    <w:rsid w:val="009F2C1A"/>
    <w:rsid w:val="009F2F07"/>
    <w:rsid w:val="009F2F1F"/>
    <w:rsid w:val="009F34F9"/>
    <w:rsid w:val="009F35D9"/>
    <w:rsid w:val="009F3C93"/>
    <w:rsid w:val="009F487E"/>
    <w:rsid w:val="009F56AF"/>
    <w:rsid w:val="009F6623"/>
    <w:rsid w:val="009F6D7A"/>
    <w:rsid w:val="009F6EB2"/>
    <w:rsid w:val="00A00398"/>
    <w:rsid w:val="00A0099C"/>
    <w:rsid w:val="00A01B76"/>
    <w:rsid w:val="00A01D91"/>
    <w:rsid w:val="00A0324B"/>
    <w:rsid w:val="00A03417"/>
    <w:rsid w:val="00A04581"/>
    <w:rsid w:val="00A0458D"/>
    <w:rsid w:val="00A05CC4"/>
    <w:rsid w:val="00A05D4D"/>
    <w:rsid w:val="00A05F26"/>
    <w:rsid w:val="00A062C6"/>
    <w:rsid w:val="00A07384"/>
    <w:rsid w:val="00A073C1"/>
    <w:rsid w:val="00A07B78"/>
    <w:rsid w:val="00A07D12"/>
    <w:rsid w:val="00A111A0"/>
    <w:rsid w:val="00A13B98"/>
    <w:rsid w:val="00A14A8B"/>
    <w:rsid w:val="00A15786"/>
    <w:rsid w:val="00A15E68"/>
    <w:rsid w:val="00A16035"/>
    <w:rsid w:val="00A16312"/>
    <w:rsid w:val="00A16A2C"/>
    <w:rsid w:val="00A179C5"/>
    <w:rsid w:val="00A20506"/>
    <w:rsid w:val="00A21825"/>
    <w:rsid w:val="00A237A7"/>
    <w:rsid w:val="00A23E06"/>
    <w:rsid w:val="00A24388"/>
    <w:rsid w:val="00A2557F"/>
    <w:rsid w:val="00A267E3"/>
    <w:rsid w:val="00A26D5E"/>
    <w:rsid w:val="00A27D1D"/>
    <w:rsid w:val="00A31451"/>
    <w:rsid w:val="00A31E3E"/>
    <w:rsid w:val="00A3274F"/>
    <w:rsid w:val="00A329DF"/>
    <w:rsid w:val="00A3615D"/>
    <w:rsid w:val="00A3646D"/>
    <w:rsid w:val="00A36D7E"/>
    <w:rsid w:val="00A405D6"/>
    <w:rsid w:val="00A40761"/>
    <w:rsid w:val="00A40822"/>
    <w:rsid w:val="00A41658"/>
    <w:rsid w:val="00A421B3"/>
    <w:rsid w:val="00A42D00"/>
    <w:rsid w:val="00A43809"/>
    <w:rsid w:val="00A43B91"/>
    <w:rsid w:val="00A44352"/>
    <w:rsid w:val="00A443FD"/>
    <w:rsid w:val="00A44488"/>
    <w:rsid w:val="00A44CD7"/>
    <w:rsid w:val="00A45C4D"/>
    <w:rsid w:val="00A45E28"/>
    <w:rsid w:val="00A45E7F"/>
    <w:rsid w:val="00A47C2D"/>
    <w:rsid w:val="00A51A3C"/>
    <w:rsid w:val="00A52285"/>
    <w:rsid w:val="00A52572"/>
    <w:rsid w:val="00A5289D"/>
    <w:rsid w:val="00A535E5"/>
    <w:rsid w:val="00A53858"/>
    <w:rsid w:val="00A538DD"/>
    <w:rsid w:val="00A53C1E"/>
    <w:rsid w:val="00A53E8C"/>
    <w:rsid w:val="00A5501A"/>
    <w:rsid w:val="00A558E1"/>
    <w:rsid w:val="00A55FE2"/>
    <w:rsid w:val="00A5622E"/>
    <w:rsid w:val="00A57799"/>
    <w:rsid w:val="00A60771"/>
    <w:rsid w:val="00A624C1"/>
    <w:rsid w:val="00A627A9"/>
    <w:rsid w:val="00A63B85"/>
    <w:rsid w:val="00A64230"/>
    <w:rsid w:val="00A6435A"/>
    <w:rsid w:val="00A6435F"/>
    <w:rsid w:val="00A64580"/>
    <w:rsid w:val="00A66CA8"/>
    <w:rsid w:val="00A66DF7"/>
    <w:rsid w:val="00A67B1A"/>
    <w:rsid w:val="00A67F64"/>
    <w:rsid w:val="00A7036B"/>
    <w:rsid w:val="00A72245"/>
    <w:rsid w:val="00A724AE"/>
    <w:rsid w:val="00A72590"/>
    <w:rsid w:val="00A72CD4"/>
    <w:rsid w:val="00A75C74"/>
    <w:rsid w:val="00A75CB2"/>
    <w:rsid w:val="00A75E28"/>
    <w:rsid w:val="00A76BC0"/>
    <w:rsid w:val="00A77275"/>
    <w:rsid w:val="00A77A56"/>
    <w:rsid w:val="00A82185"/>
    <w:rsid w:val="00A8229E"/>
    <w:rsid w:val="00A82FE7"/>
    <w:rsid w:val="00A83180"/>
    <w:rsid w:val="00A84653"/>
    <w:rsid w:val="00A84B2D"/>
    <w:rsid w:val="00A86BCC"/>
    <w:rsid w:val="00A872E3"/>
    <w:rsid w:val="00A87803"/>
    <w:rsid w:val="00A9077A"/>
    <w:rsid w:val="00A91768"/>
    <w:rsid w:val="00A92CE0"/>
    <w:rsid w:val="00A92F65"/>
    <w:rsid w:val="00A92FC6"/>
    <w:rsid w:val="00A93C33"/>
    <w:rsid w:val="00A93E08"/>
    <w:rsid w:val="00A941C7"/>
    <w:rsid w:val="00A94657"/>
    <w:rsid w:val="00A9517E"/>
    <w:rsid w:val="00A95E84"/>
    <w:rsid w:val="00A96921"/>
    <w:rsid w:val="00A96C30"/>
    <w:rsid w:val="00A97560"/>
    <w:rsid w:val="00A978EE"/>
    <w:rsid w:val="00AA0715"/>
    <w:rsid w:val="00AA130C"/>
    <w:rsid w:val="00AA1A7F"/>
    <w:rsid w:val="00AA1DD9"/>
    <w:rsid w:val="00AA2115"/>
    <w:rsid w:val="00AA236A"/>
    <w:rsid w:val="00AA23D1"/>
    <w:rsid w:val="00AA2EE3"/>
    <w:rsid w:val="00AA34F7"/>
    <w:rsid w:val="00AA4878"/>
    <w:rsid w:val="00AA4BE2"/>
    <w:rsid w:val="00AA5AE8"/>
    <w:rsid w:val="00AA6414"/>
    <w:rsid w:val="00AA6AED"/>
    <w:rsid w:val="00AA72DA"/>
    <w:rsid w:val="00AA7EE8"/>
    <w:rsid w:val="00AB070E"/>
    <w:rsid w:val="00AB0AA3"/>
    <w:rsid w:val="00AB0E04"/>
    <w:rsid w:val="00AB12C0"/>
    <w:rsid w:val="00AB18D6"/>
    <w:rsid w:val="00AB1E25"/>
    <w:rsid w:val="00AB22AE"/>
    <w:rsid w:val="00AB22D5"/>
    <w:rsid w:val="00AB2856"/>
    <w:rsid w:val="00AB471E"/>
    <w:rsid w:val="00AB48C8"/>
    <w:rsid w:val="00AB56F6"/>
    <w:rsid w:val="00AB5E0D"/>
    <w:rsid w:val="00AB6B0F"/>
    <w:rsid w:val="00AB6EC4"/>
    <w:rsid w:val="00AB78DC"/>
    <w:rsid w:val="00AC0210"/>
    <w:rsid w:val="00AC1933"/>
    <w:rsid w:val="00AC1EBC"/>
    <w:rsid w:val="00AC23E3"/>
    <w:rsid w:val="00AC5092"/>
    <w:rsid w:val="00AC787A"/>
    <w:rsid w:val="00AD047A"/>
    <w:rsid w:val="00AD0693"/>
    <w:rsid w:val="00AD1CA4"/>
    <w:rsid w:val="00AD3FD2"/>
    <w:rsid w:val="00AD44EB"/>
    <w:rsid w:val="00AD4974"/>
    <w:rsid w:val="00AD4CE6"/>
    <w:rsid w:val="00AD5C69"/>
    <w:rsid w:val="00AD66E0"/>
    <w:rsid w:val="00AD67FA"/>
    <w:rsid w:val="00AD6988"/>
    <w:rsid w:val="00AD7BF0"/>
    <w:rsid w:val="00AE0E30"/>
    <w:rsid w:val="00AE1314"/>
    <w:rsid w:val="00AE1C45"/>
    <w:rsid w:val="00AE1C61"/>
    <w:rsid w:val="00AE274B"/>
    <w:rsid w:val="00AE3BC9"/>
    <w:rsid w:val="00AE3F38"/>
    <w:rsid w:val="00AE57E0"/>
    <w:rsid w:val="00AE5A08"/>
    <w:rsid w:val="00AE5E7C"/>
    <w:rsid w:val="00AE68CE"/>
    <w:rsid w:val="00AE6F64"/>
    <w:rsid w:val="00AE6FEF"/>
    <w:rsid w:val="00AE7136"/>
    <w:rsid w:val="00AF015A"/>
    <w:rsid w:val="00AF316B"/>
    <w:rsid w:val="00AF36C6"/>
    <w:rsid w:val="00AF3B9B"/>
    <w:rsid w:val="00AF498A"/>
    <w:rsid w:val="00AF4A1D"/>
    <w:rsid w:val="00AF56C4"/>
    <w:rsid w:val="00AF57A0"/>
    <w:rsid w:val="00AF74BE"/>
    <w:rsid w:val="00AF78F1"/>
    <w:rsid w:val="00B006BF"/>
    <w:rsid w:val="00B00EBF"/>
    <w:rsid w:val="00B013CF"/>
    <w:rsid w:val="00B0150E"/>
    <w:rsid w:val="00B016E4"/>
    <w:rsid w:val="00B01B5C"/>
    <w:rsid w:val="00B04249"/>
    <w:rsid w:val="00B04531"/>
    <w:rsid w:val="00B05303"/>
    <w:rsid w:val="00B054E9"/>
    <w:rsid w:val="00B0695B"/>
    <w:rsid w:val="00B0745D"/>
    <w:rsid w:val="00B07CA2"/>
    <w:rsid w:val="00B07D90"/>
    <w:rsid w:val="00B11203"/>
    <w:rsid w:val="00B12627"/>
    <w:rsid w:val="00B12996"/>
    <w:rsid w:val="00B14687"/>
    <w:rsid w:val="00B15C3B"/>
    <w:rsid w:val="00B15C4D"/>
    <w:rsid w:val="00B15F4F"/>
    <w:rsid w:val="00B170F2"/>
    <w:rsid w:val="00B172E8"/>
    <w:rsid w:val="00B174D4"/>
    <w:rsid w:val="00B17B8E"/>
    <w:rsid w:val="00B20A2D"/>
    <w:rsid w:val="00B20D30"/>
    <w:rsid w:val="00B23E0C"/>
    <w:rsid w:val="00B24E0B"/>
    <w:rsid w:val="00B2512E"/>
    <w:rsid w:val="00B257D1"/>
    <w:rsid w:val="00B2670C"/>
    <w:rsid w:val="00B320E4"/>
    <w:rsid w:val="00B32246"/>
    <w:rsid w:val="00B32337"/>
    <w:rsid w:val="00B3273D"/>
    <w:rsid w:val="00B32A2D"/>
    <w:rsid w:val="00B32BEE"/>
    <w:rsid w:val="00B32CC4"/>
    <w:rsid w:val="00B33549"/>
    <w:rsid w:val="00B34369"/>
    <w:rsid w:val="00B3502A"/>
    <w:rsid w:val="00B3503B"/>
    <w:rsid w:val="00B35056"/>
    <w:rsid w:val="00B35656"/>
    <w:rsid w:val="00B36308"/>
    <w:rsid w:val="00B37F50"/>
    <w:rsid w:val="00B400A5"/>
    <w:rsid w:val="00B4069F"/>
    <w:rsid w:val="00B40C2E"/>
    <w:rsid w:val="00B419E9"/>
    <w:rsid w:val="00B41D58"/>
    <w:rsid w:val="00B42FC7"/>
    <w:rsid w:val="00B4388F"/>
    <w:rsid w:val="00B43FBC"/>
    <w:rsid w:val="00B44FC6"/>
    <w:rsid w:val="00B45CB2"/>
    <w:rsid w:val="00B45CF9"/>
    <w:rsid w:val="00B465E0"/>
    <w:rsid w:val="00B5100A"/>
    <w:rsid w:val="00B51B2C"/>
    <w:rsid w:val="00B524FC"/>
    <w:rsid w:val="00B52F1F"/>
    <w:rsid w:val="00B53D0D"/>
    <w:rsid w:val="00B5612B"/>
    <w:rsid w:val="00B5702A"/>
    <w:rsid w:val="00B5735A"/>
    <w:rsid w:val="00B6065B"/>
    <w:rsid w:val="00B60D3F"/>
    <w:rsid w:val="00B61DE4"/>
    <w:rsid w:val="00B647B0"/>
    <w:rsid w:val="00B65BE6"/>
    <w:rsid w:val="00B668C0"/>
    <w:rsid w:val="00B6694A"/>
    <w:rsid w:val="00B67396"/>
    <w:rsid w:val="00B67EF1"/>
    <w:rsid w:val="00B71910"/>
    <w:rsid w:val="00B721B6"/>
    <w:rsid w:val="00B7253E"/>
    <w:rsid w:val="00B73678"/>
    <w:rsid w:val="00B75E08"/>
    <w:rsid w:val="00B766EC"/>
    <w:rsid w:val="00B77147"/>
    <w:rsid w:val="00B80538"/>
    <w:rsid w:val="00B8061E"/>
    <w:rsid w:val="00B80D2D"/>
    <w:rsid w:val="00B80D68"/>
    <w:rsid w:val="00B832F0"/>
    <w:rsid w:val="00B83A63"/>
    <w:rsid w:val="00B84EC8"/>
    <w:rsid w:val="00B86652"/>
    <w:rsid w:val="00B86660"/>
    <w:rsid w:val="00B879FC"/>
    <w:rsid w:val="00B87B0B"/>
    <w:rsid w:val="00B87DD5"/>
    <w:rsid w:val="00B90C95"/>
    <w:rsid w:val="00B90FCB"/>
    <w:rsid w:val="00B9111C"/>
    <w:rsid w:val="00B918AD"/>
    <w:rsid w:val="00B91CBE"/>
    <w:rsid w:val="00B91D98"/>
    <w:rsid w:val="00B92D47"/>
    <w:rsid w:val="00B92D87"/>
    <w:rsid w:val="00B9331A"/>
    <w:rsid w:val="00B93568"/>
    <w:rsid w:val="00B945BF"/>
    <w:rsid w:val="00B94FDC"/>
    <w:rsid w:val="00B9582C"/>
    <w:rsid w:val="00B95ED0"/>
    <w:rsid w:val="00B97723"/>
    <w:rsid w:val="00B97C98"/>
    <w:rsid w:val="00B97FD5"/>
    <w:rsid w:val="00BA02E0"/>
    <w:rsid w:val="00BA1AD0"/>
    <w:rsid w:val="00BA202C"/>
    <w:rsid w:val="00BA2D12"/>
    <w:rsid w:val="00BA3441"/>
    <w:rsid w:val="00BA4239"/>
    <w:rsid w:val="00BA4D6C"/>
    <w:rsid w:val="00BA5033"/>
    <w:rsid w:val="00BA5385"/>
    <w:rsid w:val="00BA58D7"/>
    <w:rsid w:val="00BA6027"/>
    <w:rsid w:val="00BA629B"/>
    <w:rsid w:val="00BA73B0"/>
    <w:rsid w:val="00BB0304"/>
    <w:rsid w:val="00BB0880"/>
    <w:rsid w:val="00BB2680"/>
    <w:rsid w:val="00BB2824"/>
    <w:rsid w:val="00BB345B"/>
    <w:rsid w:val="00BB373E"/>
    <w:rsid w:val="00BB3D0D"/>
    <w:rsid w:val="00BB4AD5"/>
    <w:rsid w:val="00BB4F6E"/>
    <w:rsid w:val="00BB65E8"/>
    <w:rsid w:val="00BB6EEE"/>
    <w:rsid w:val="00BB7ABD"/>
    <w:rsid w:val="00BC07BA"/>
    <w:rsid w:val="00BC0EAE"/>
    <w:rsid w:val="00BC1614"/>
    <w:rsid w:val="00BC199F"/>
    <w:rsid w:val="00BC2507"/>
    <w:rsid w:val="00BC27EE"/>
    <w:rsid w:val="00BC2913"/>
    <w:rsid w:val="00BC37A3"/>
    <w:rsid w:val="00BC497B"/>
    <w:rsid w:val="00BC4C03"/>
    <w:rsid w:val="00BC519C"/>
    <w:rsid w:val="00BC6BC8"/>
    <w:rsid w:val="00BC7B50"/>
    <w:rsid w:val="00BD0921"/>
    <w:rsid w:val="00BD09B7"/>
    <w:rsid w:val="00BD0DA9"/>
    <w:rsid w:val="00BD1819"/>
    <w:rsid w:val="00BD1832"/>
    <w:rsid w:val="00BD3D93"/>
    <w:rsid w:val="00BD48E6"/>
    <w:rsid w:val="00BD5332"/>
    <w:rsid w:val="00BD5470"/>
    <w:rsid w:val="00BD5691"/>
    <w:rsid w:val="00BD6055"/>
    <w:rsid w:val="00BD621F"/>
    <w:rsid w:val="00BD6C2C"/>
    <w:rsid w:val="00BE02E7"/>
    <w:rsid w:val="00BE1397"/>
    <w:rsid w:val="00BE1759"/>
    <w:rsid w:val="00BE210E"/>
    <w:rsid w:val="00BE3116"/>
    <w:rsid w:val="00BE3122"/>
    <w:rsid w:val="00BE31C0"/>
    <w:rsid w:val="00BE32A3"/>
    <w:rsid w:val="00BE4A0A"/>
    <w:rsid w:val="00BE4CCF"/>
    <w:rsid w:val="00BE5231"/>
    <w:rsid w:val="00BE64BA"/>
    <w:rsid w:val="00BE72CD"/>
    <w:rsid w:val="00BE73BA"/>
    <w:rsid w:val="00BF17A5"/>
    <w:rsid w:val="00BF27A4"/>
    <w:rsid w:val="00BF2B65"/>
    <w:rsid w:val="00BF3AD6"/>
    <w:rsid w:val="00BF41EC"/>
    <w:rsid w:val="00BF433D"/>
    <w:rsid w:val="00BF4D3E"/>
    <w:rsid w:val="00BF4E70"/>
    <w:rsid w:val="00BF540F"/>
    <w:rsid w:val="00BF6D11"/>
    <w:rsid w:val="00BF6D5D"/>
    <w:rsid w:val="00BF74AA"/>
    <w:rsid w:val="00C0199D"/>
    <w:rsid w:val="00C0312A"/>
    <w:rsid w:val="00C033D0"/>
    <w:rsid w:val="00C03C6B"/>
    <w:rsid w:val="00C040FF"/>
    <w:rsid w:val="00C04488"/>
    <w:rsid w:val="00C04A35"/>
    <w:rsid w:val="00C05517"/>
    <w:rsid w:val="00C059BB"/>
    <w:rsid w:val="00C05E92"/>
    <w:rsid w:val="00C0603A"/>
    <w:rsid w:val="00C0712E"/>
    <w:rsid w:val="00C07374"/>
    <w:rsid w:val="00C1011C"/>
    <w:rsid w:val="00C12CF2"/>
    <w:rsid w:val="00C13DD1"/>
    <w:rsid w:val="00C14421"/>
    <w:rsid w:val="00C153A2"/>
    <w:rsid w:val="00C15433"/>
    <w:rsid w:val="00C1568C"/>
    <w:rsid w:val="00C15BAF"/>
    <w:rsid w:val="00C15F74"/>
    <w:rsid w:val="00C16C7E"/>
    <w:rsid w:val="00C16D1D"/>
    <w:rsid w:val="00C17846"/>
    <w:rsid w:val="00C20708"/>
    <w:rsid w:val="00C20C3D"/>
    <w:rsid w:val="00C20D77"/>
    <w:rsid w:val="00C21109"/>
    <w:rsid w:val="00C216C5"/>
    <w:rsid w:val="00C268ED"/>
    <w:rsid w:val="00C26A30"/>
    <w:rsid w:val="00C27235"/>
    <w:rsid w:val="00C275BE"/>
    <w:rsid w:val="00C27918"/>
    <w:rsid w:val="00C3034B"/>
    <w:rsid w:val="00C30613"/>
    <w:rsid w:val="00C30F08"/>
    <w:rsid w:val="00C317F8"/>
    <w:rsid w:val="00C32039"/>
    <w:rsid w:val="00C32131"/>
    <w:rsid w:val="00C334B3"/>
    <w:rsid w:val="00C33DCF"/>
    <w:rsid w:val="00C345FB"/>
    <w:rsid w:val="00C354FA"/>
    <w:rsid w:val="00C35E86"/>
    <w:rsid w:val="00C37F87"/>
    <w:rsid w:val="00C4013C"/>
    <w:rsid w:val="00C40140"/>
    <w:rsid w:val="00C401AF"/>
    <w:rsid w:val="00C40433"/>
    <w:rsid w:val="00C40455"/>
    <w:rsid w:val="00C40509"/>
    <w:rsid w:val="00C4191C"/>
    <w:rsid w:val="00C4344B"/>
    <w:rsid w:val="00C436D0"/>
    <w:rsid w:val="00C43D18"/>
    <w:rsid w:val="00C43E90"/>
    <w:rsid w:val="00C44C55"/>
    <w:rsid w:val="00C44F74"/>
    <w:rsid w:val="00C4522E"/>
    <w:rsid w:val="00C45B33"/>
    <w:rsid w:val="00C46367"/>
    <w:rsid w:val="00C46383"/>
    <w:rsid w:val="00C46B1A"/>
    <w:rsid w:val="00C47111"/>
    <w:rsid w:val="00C505E1"/>
    <w:rsid w:val="00C50DD3"/>
    <w:rsid w:val="00C51A7F"/>
    <w:rsid w:val="00C51F1F"/>
    <w:rsid w:val="00C520C8"/>
    <w:rsid w:val="00C52136"/>
    <w:rsid w:val="00C52918"/>
    <w:rsid w:val="00C52CEB"/>
    <w:rsid w:val="00C533CD"/>
    <w:rsid w:val="00C53E19"/>
    <w:rsid w:val="00C55E91"/>
    <w:rsid w:val="00C5682F"/>
    <w:rsid w:val="00C576F3"/>
    <w:rsid w:val="00C60C9C"/>
    <w:rsid w:val="00C61675"/>
    <w:rsid w:val="00C619B5"/>
    <w:rsid w:val="00C62816"/>
    <w:rsid w:val="00C6381E"/>
    <w:rsid w:val="00C66849"/>
    <w:rsid w:val="00C700F8"/>
    <w:rsid w:val="00C700FB"/>
    <w:rsid w:val="00C703D2"/>
    <w:rsid w:val="00C70947"/>
    <w:rsid w:val="00C711E6"/>
    <w:rsid w:val="00C71968"/>
    <w:rsid w:val="00C722BB"/>
    <w:rsid w:val="00C74BE1"/>
    <w:rsid w:val="00C7502C"/>
    <w:rsid w:val="00C754E9"/>
    <w:rsid w:val="00C7576C"/>
    <w:rsid w:val="00C76602"/>
    <w:rsid w:val="00C766AF"/>
    <w:rsid w:val="00C779FF"/>
    <w:rsid w:val="00C80075"/>
    <w:rsid w:val="00C8138D"/>
    <w:rsid w:val="00C82B11"/>
    <w:rsid w:val="00C83E2D"/>
    <w:rsid w:val="00C842BB"/>
    <w:rsid w:val="00C8588A"/>
    <w:rsid w:val="00C86454"/>
    <w:rsid w:val="00C86C2D"/>
    <w:rsid w:val="00C86D47"/>
    <w:rsid w:val="00C8766A"/>
    <w:rsid w:val="00C87A08"/>
    <w:rsid w:val="00C87B6A"/>
    <w:rsid w:val="00C90904"/>
    <w:rsid w:val="00C92788"/>
    <w:rsid w:val="00C92921"/>
    <w:rsid w:val="00C92C96"/>
    <w:rsid w:val="00C931CF"/>
    <w:rsid w:val="00C9353B"/>
    <w:rsid w:val="00C93C1D"/>
    <w:rsid w:val="00C9448B"/>
    <w:rsid w:val="00C94F5A"/>
    <w:rsid w:val="00C95612"/>
    <w:rsid w:val="00C956CF"/>
    <w:rsid w:val="00C95D68"/>
    <w:rsid w:val="00C96FC5"/>
    <w:rsid w:val="00C97094"/>
    <w:rsid w:val="00CA0F71"/>
    <w:rsid w:val="00CA14F1"/>
    <w:rsid w:val="00CA14F8"/>
    <w:rsid w:val="00CA1F0A"/>
    <w:rsid w:val="00CA3A8A"/>
    <w:rsid w:val="00CA3A8D"/>
    <w:rsid w:val="00CA3B33"/>
    <w:rsid w:val="00CA4E6D"/>
    <w:rsid w:val="00CA51AE"/>
    <w:rsid w:val="00CA575E"/>
    <w:rsid w:val="00CA5964"/>
    <w:rsid w:val="00CA5B8D"/>
    <w:rsid w:val="00CA67F5"/>
    <w:rsid w:val="00CA68F9"/>
    <w:rsid w:val="00CA6ED8"/>
    <w:rsid w:val="00CA7B3F"/>
    <w:rsid w:val="00CA7DC7"/>
    <w:rsid w:val="00CB0548"/>
    <w:rsid w:val="00CB1364"/>
    <w:rsid w:val="00CB151B"/>
    <w:rsid w:val="00CB1648"/>
    <w:rsid w:val="00CB1DBD"/>
    <w:rsid w:val="00CB280B"/>
    <w:rsid w:val="00CB326D"/>
    <w:rsid w:val="00CB36E0"/>
    <w:rsid w:val="00CB3E1E"/>
    <w:rsid w:val="00CB44B5"/>
    <w:rsid w:val="00CB5105"/>
    <w:rsid w:val="00CB5D46"/>
    <w:rsid w:val="00CB68A2"/>
    <w:rsid w:val="00CB7184"/>
    <w:rsid w:val="00CB7C9B"/>
    <w:rsid w:val="00CB7F2B"/>
    <w:rsid w:val="00CC03E4"/>
    <w:rsid w:val="00CC20E0"/>
    <w:rsid w:val="00CC2ED9"/>
    <w:rsid w:val="00CC30AD"/>
    <w:rsid w:val="00CC340E"/>
    <w:rsid w:val="00CC369A"/>
    <w:rsid w:val="00CC4F49"/>
    <w:rsid w:val="00CC4FFC"/>
    <w:rsid w:val="00CC5776"/>
    <w:rsid w:val="00CC6034"/>
    <w:rsid w:val="00CC64BC"/>
    <w:rsid w:val="00CC707E"/>
    <w:rsid w:val="00CC7751"/>
    <w:rsid w:val="00CC7B80"/>
    <w:rsid w:val="00CC7CCB"/>
    <w:rsid w:val="00CD05AF"/>
    <w:rsid w:val="00CD0B14"/>
    <w:rsid w:val="00CD183E"/>
    <w:rsid w:val="00CD198F"/>
    <w:rsid w:val="00CD1A35"/>
    <w:rsid w:val="00CD2B9A"/>
    <w:rsid w:val="00CD2C54"/>
    <w:rsid w:val="00CD3070"/>
    <w:rsid w:val="00CD35CA"/>
    <w:rsid w:val="00CD3B26"/>
    <w:rsid w:val="00CD4320"/>
    <w:rsid w:val="00CD4C5F"/>
    <w:rsid w:val="00CD4C60"/>
    <w:rsid w:val="00CD4DC7"/>
    <w:rsid w:val="00CD4ECF"/>
    <w:rsid w:val="00CD53CC"/>
    <w:rsid w:val="00CD580A"/>
    <w:rsid w:val="00CD5BAE"/>
    <w:rsid w:val="00CD5E22"/>
    <w:rsid w:val="00CD76F3"/>
    <w:rsid w:val="00CE044B"/>
    <w:rsid w:val="00CE1A9F"/>
    <w:rsid w:val="00CE30B8"/>
    <w:rsid w:val="00CE37B8"/>
    <w:rsid w:val="00CE4D30"/>
    <w:rsid w:val="00CE5267"/>
    <w:rsid w:val="00CE656D"/>
    <w:rsid w:val="00CE7EEA"/>
    <w:rsid w:val="00CF0F56"/>
    <w:rsid w:val="00CF278C"/>
    <w:rsid w:val="00CF3000"/>
    <w:rsid w:val="00CF310D"/>
    <w:rsid w:val="00CF3237"/>
    <w:rsid w:val="00CF410B"/>
    <w:rsid w:val="00CF42AF"/>
    <w:rsid w:val="00CF54BA"/>
    <w:rsid w:val="00CF6E38"/>
    <w:rsid w:val="00CF7407"/>
    <w:rsid w:val="00D01F78"/>
    <w:rsid w:val="00D021D3"/>
    <w:rsid w:val="00D02390"/>
    <w:rsid w:val="00D0519E"/>
    <w:rsid w:val="00D0536D"/>
    <w:rsid w:val="00D06296"/>
    <w:rsid w:val="00D06EEF"/>
    <w:rsid w:val="00D06F95"/>
    <w:rsid w:val="00D0705A"/>
    <w:rsid w:val="00D0739D"/>
    <w:rsid w:val="00D075F2"/>
    <w:rsid w:val="00D07B1B"/>
    <w:rsid w:val="00D10CA0"/>
    <w:rsid w:val="00D10E29"/>
    <w:rsid w:val="00D12D52"/>
    <w:rsid w:val="00D13C21"/>
    <w:rsid w:val="00D14B3B"/>
    <w:rsid w:val="00D14D20"/>
    <w:rsid w:val="00D15737"/>
    <w:rsid w:val="00D1573B"/>
    <w:rsid w:val="00D15945"/>
    <w:rsid w:val="00D16E31"/>
    <w:rsid w:val="00D1712F"/>
    <w:rsid w:val="00D17DE9"/>
    <w:rsid w:val="00D2289D"/>
    <w:rsid w:val="00D22DA2"/>
    <w:rsid w:val="00D23024"/>
    <w:rsid w:val="00D23036"/>
    <w:rsid w:val="00D23339"/>
    <w:rsid w:val="00D23407"/>
    <w:rsid w:val="00D236CF"/>
    <w:rsid w:val="00D239F7"/>
    <w:rsid w:val="00D23BE8"/>
    <w:rsid w:val="00D2560A"/>
    <w:rsid w:val="00D25F7D"/>
    <w:rsid w:val="00D25F98"/>
    <w:rsid w:val="00D26A28"/>
    <w:rsid w:val="00D270A9"/>
    <w:rsid w:val="00D27293"/>
    <w:rsid w:val="00D27376"/>
    <w:rsid w:val="00D3079C"/>
    <w:rsid w:val="00D30EE5"/>
    <w:rsid w:val="00D31825"/>
    <w:rsid w:val="00D318E4"/>
    <w:rsid w:val="00D31D20"/>
    <w:rsid w:val="00D32B1F"/>
    <w:rsid w:val="00D360E5"/>
    <w:rsid w:val="00D36C4B"/>
    <w:rsid w:val="00D36DC4"/>
    <w:rsid w:val="00D37308"/>
    <w:rsid w:val="00D3755E"/>
    <w:rsid w:val="00D4257A"/>
    <w:rsid w:val="00D430CB"/>
    <w:rsid w:val="00D43642"/>
    <w:rsid w:val="00D438F5"/>
    <w:rsid w:val="00D4574D"/>
    <w:rsid w:val="00D45D9C"/>
    <w:rsid w:val="00D462FA"/>
    <w:rsid w:val="00D47037"/>
    <w:rsid w:val="00D471D8"/>
    <w:rsid w:val="00D4738E"/>
    <w:rsid w:val="00D475E0"/>
    <w:rsid w:val="00D503F3"/>
    <w:rsid w:val="00D50489"/>
    <w:rsid w:val="00D50F27"/>
    <w:rsid w:val="00D51DA4"/>
    <w:rsid w:val="00D53EC7"/>
    <w:rsid w:val="00D54494"/>
    <w:rsid w:val="00D55F78"/>
    <w:rsid w:val="00D57B2E"/>
    <w:rsid w:val="00D57C0C"/>
    <w:rsid w:val="00D605C7"/>
    <w:rsid w:val="00D60E69"/>
    <w:rsid w:val="00D61896"/>
    <w:rsid w:val="00D620FA"/>
    <w:rsid w:val="00D6232A"/>
    <w:rsid w:val="00D633A0"/>
    <w:rsid w:val="00D637DB"/>
    <w:rsid w:val="00D6414F"/>
    <w:rsid w:val="00D64214"/>
    <w:rsid w:val="00D6429E"/>
    <w:rsid w:val="00D64A00"/>
    <w:rsid w:val="00D658D3"/>
    <w:rsid w:val="00D659F1"/>
    <w:rsid w:val="00D66F97"/>
    <w:rsid w:val="00D70ABD"/>
    <w:rsid w:val="00D713CB"/>
    <w:rsid w:val="00D71A84"/>
    <w:rsid w:val="00D72B66"/>
    <w:rsid w:val="00D7395C"/>
    <w:rsid w:val="00D74487"/>
    <w:rsid w:val="00D746D7"/>
    <w:rsid w:val="00D753AC"/>
    <w:rsid w:val="00D7568F"/>
    <w:rsid w:val="00D7578D"/>
    <w:rsid w:val="00D758BC"/>
    <w:rsid w:val="00D76836"/>
    <w:rsid w:val="00D819CF"/>
    <w:rsid w:val="00D81ADA"/>
    <w:rsid w:val="00D82F67"/>
    <w:rsid w:val="00D83DCD"/>
    <w:rsid w:val="00D84A08"/>
    <w:rsid w:val="00D84FDD"/>
    <w:rsid w:val="00D85993"/>
    <w:rsid w:val="00D85A1B"/>
    <w:rsid w:val="00D85BEF"/>
    <w:rsid w:val="00D86BB7"/>
    <w:rsid w:val="00D872C4"/>
    <w:rsid w:val="00D876A3"/>
    <w:rsid w:val="00D87AE7"/>
    <w:rsid w:val="00D90A63"/>
    <w:rsid w:val="00D90DE9"/>
    <w:rsid w:val="00D91146"/>
    <w:rsid w:val="00D91997"/>
    <w:rsid w:val="00D922AD"/>
    <w:rsid w:val="00D92747"/>
    <w:rsid w:val="00D9325D"/>
    <w:rsid w:val="00D939AF"/>
    <w:rsid w:val="00D96189"/>
    <w:rsid w:val="00D968AD"/>
    <w:rsid w:val="00D97ECC"/>
    <w:rsid w:val="00DA0573"/>
    <w:rsid w:val="00DA1B02"/>
    <w:rsid w:val="00DA4CF1"/>
    <w:rsid w:val="00DA51AA"/>
    <w:rsid w:val="00DA5FE6"/>
    <w:rsid w:val="00DA6605"/>
    <w:rsid w:val="00DA687B"/>
    <w:rsid w:val="00DA6BAA"/>
    <w:rsid w:val="00DB1912"/>
    <w:rsid w:val="00DB19E1"/>
    <w:rsid w:val="00DB1F3A"/>
    <w:rsid w:val="00DB251C"/>
    <w:rsid w:val="00DB2FBD"/>
    <w:rsid w:val="00DB3EF8"/>
    <w:rsid w:val="00DB4E7F"/>
    <w:rsid w:val="00DB5B06"/>
    <w:rsid w:val="00DB63A4"/>
    <w:rsid w:val="00DB6D71"/>
    <w:rsid w:val="00DB6D98"/>
    <w:rsid w:val="00DC1760"/>
    <w:rsid w:val="00DC17C6"/>
    <w:rsid w:val="00DC2827"/>
    <w:rsid w:val="00DC2D90"/>
    <w:rsid w:val="00DC4B88"/>
    <w:rsid w:val="00DC512E"/>
    <w:rsid w:val="00DC5307"/>
    <w:rsid w:val="00DC6393"/>
    <w:rsid w:val="00DC659C"/>
    <w:rsid w:val="00DC691C"/>
    <w:rsid w:val="00DC7062"/>
    <w:rsid w:val="00DC78A6"/>
    <w:rsid w:val="00DC7C0B"/>
    <w:rsid w:val="00DD2B1C"/>
    <w:rsid w:val="00DD38DE"/>
    <w:rsid w:val="00DD3CD2"/>
    <w:rsid w:val="00DD43E0"/>
    <w:rsid w:val="00DD51F0"/>
    <w:rsid w:val="00DD641C"/>
    <w:rsid w:val="00DD6546"/>
    <w:rsid w:val="00DD7B67"/>
    <w:rsid w:val="00DD7CB0"/>
    <w:rsid w:val="00DD7DDC"/>
    <w:rsid w:val="00DE0637"/>
    <w:rsid w:val="00DE0802"/>
    <w:rsid w:val="00DE15C7"/>
    <w:rsid w:val="00DE1B65"/>
    <w:rsid w:val="00DE2CDC"/>
    <w:rsid w:val="00DE2DAB"/>
    <w:rsid w:val="00DE46B1"/>
    <w:rsid w:val="00DE49ED"/>
    <w:rsid w:val="00DE4B58"/>
    <w:rsid w:val="00DE4B79"/>
    <w:rsid w:val="00DE5317"/>
    <w:rsid w:val="00DE5B3B"/>
    <w:rsid w:val="00DE5E29"/>
    <w:rsid w:val="00DE6173"/>
    <w:rsid w:val="00DE61DB"/>
    <w:rsid w:val="00DF0758"/>
    <w:rsid w:val="00DF0AE8"/>
    <w:rsid w:val="00DF1010"/>
    <w:rsid w:val="00DF14B2"/>
    <w:rsid w:val="00DF16DF"/>
    <w:rsid w:val="00DF1B6D"/>
    <w:rsid w:val="00DF1EBC"/>
    <w:rsid w:val="00DF2E3F"/>
    <w:rsid w:val="00DF33F8"/>
    <w:rsid w:val="00DF3DB8"/>
    <w:rsid w:val="00DF4670"/>
    <w:rsid w:val="00DF5CCF"/>
    <w:rsid w:val="00DF5EA7"/>
    <w:rsid w:val="00DF6525"/>
    <w:rsid w:val="00DF6CF6"/>
    <w:rsid w:val="00DF76B8"/>
    <w:rsid w:val="00DF7AA5"/>
    <w:rsid w:val="00E0033D"/>
    <w:rsid w:val="00E007B3"/>
    <w:rsid w:val="00E00FDF"/>
    <w:rsid w:val="00E029BA"/>
    <w:rsid w:val="00E03A32"/>
    <w:rsid w:val="00E05822"/>
    <w:rsid w:val="00E05918"/>
    <w:rsid w:val="00E06E02"/>
    <w:rsid w:val="00E114D3"/>
    <w:rsid w:val="00E1196D"/>
    <w:rsid w:val="00E125FF"/>
    <w:rsid w:val="00E1265A"/>
    <w:rsid w:val="00E12E8D"/>
    <w:rsid w:val="00E145D3"/>
    <w:rsid w:val="00E14761"/>
    <w:rsid w:val="00E15AB6"/>
    <w:rsid w:val="00E15C3B"/>
    <w:rsid w:val="00E16346"/>
    <w:rsid w:val="00E1666C"/>
    <w:rsid w:val="00E16D66"/>
    <w:rsid w:val="00E1718B"/>
    <w:rsid w:val="00E17B57"/>
    <w:rsid w:val="00E21335"/>
    <w:rsid w:val="00E225B5"/>
    <w:rsid w:val="00E23E0F"/>
    <w:rsid w:val="00E2480D"/>
    <w:rsid w:val="00E25370"/>
    <w:rsid w:val="00E254DE"/>
    <w:rsid w:val="00E25CFA"/>
    <w:rsid w:val="00E25F2D"/>
    <w:rsid w:val="00E26229"/>
    <w:rsid w:val="00E2623D"/>
    <w:rsid w:val="00E26490"/>
    <w:rsid w:val="00E26DE8"/>
    <w:rsid w:val="00E27241"/>
    <w:rsid w:val="00E308FD"/>
    <w:rsid w:val="00E30D04"/>
    <w:rsid w:val="00E31DDB"/>
    <w:rsid w:val="00E322F2"/>
    <w:rsid w:val="00E32E95"/>
    <w:rsid w:val="00E34119"/>
    <w:rsid w:val="00E34E78"/>
    <w:rsid w:val="00E34E92"/>
    <w:rsid w:val="00E359CD"/>
    <w:rsid w:val="00E35A07"/>
    <w:rsid w:val="00E35C0E"/>
    <w:rsid w:val="00E35E3C"/>
    <w:rsid w:val="00E371CC"/>
    <w:rsid w:val="00E3782C"/>
    <w:rsid w:val="00E37BC2"/>
    <w:rsid w:val="00E37CAE"/>
    <w:rsid w:val="00E37D75"/>
    <w:rsid w:val="00E40996"/>
    <w:rsid w:val="00E40B46"/>
    <w:rsid w:val="00E41182"/>
    <w:rsid w:val="00E41210"/>
    <w:rsid w:val="00E42BF8"/>
    <w:rsid w:val="00E42D29"/>
    <w:rsid w:val="00E42E28"/>
    <w:rsid w:val="00E4391C"/>
    <w:rsid w:val="00E44F55"/>
    <w:rsid w:val="00E4536F"/>
    <w:rsid w:val="00E4537C"/>
    <w:rsid w:val="00E45510"/>
    <w:rsid w:val="00E51BF2"/>
    <w:rsid w:val="00E52098"/>
    <w:rsid w:val="00E525C2"/>
    <w:rsid w:val="00E52646"/>
    <w:rsid w:val="00E52FB3"/>
    <w:rsid w:val="00E5349A"/>
    <w:rsid w:val="00E541AB"/>
    <w:rsid w:val="00E54FFC"/>
    <w:rsid w:val="00E55014"/>
    <w:rsid w:val="00E55038"/>
    <w:rsid w:val="00E55E15"/>
    <w:rsid w:val="00E55F1F"/>
    <w:rsid w:val="00E562E3"/>
    <w:rsid w:val="00E5729E"/>
    <w:rsid w:val="00E608EB"/>
    <w:rsid w:val="00E60FAA"/>
    <w:rsid w:val="00E6134A"/>
    <w:rsid w:val="00E61F3A"/>
    <w:rsid w:val="00E62B34"/>
    <w:rsid w:val="00E63C28"/>
    <w:rsid w:val="00E63F70"/>
    <w:rsid w:val="00E63FA1"/>
    <w:rsid w:val="00E64C79"/>
    <w:rsid w:val="00E657ED"/>
    <w:rsid w:val="00E65BCB"/>
    <w:rsid w:val="00E65E10"/>
    <w:rsid w:val="00E6691B"/>
    <w:rsid w:val="00E70250"/>
    <w:rsid w:val="00E703B0"/>
    <w:rsid w:val="00E7098A"/>
    <w:rsid w:val="00E71B34"/>
    <w:rsid w:val="00E72F82"/>
    <w:rsid w:val="00E72FF6"/>
    <w:rsid w:val="00E74778"/>
    <w:rsid w:val="00E74C7B"/>
    <w:rsid w:val="00E74C8D"/>
    <w:rsid w:val="00E74D2F"/>
    <w:rsid w:val="00E7525B"/>
    <w:rsid w:val="00E7528D"/>
    <w:rsid w:val="00E752C0"/>
    <w:rsid w:val="00E75AB7"/>
    <w:rsid w:val="00E765E4"/>
    <w:rsid w:val="00E768A7"/>
    <w:rsid w:val="00E77078"/>
    <w:rsid w:val="00E77460"/>
    <w:rsid w:val="00E80920"/>
    <w:rsid w:val="00E80F9D"/>
    <w:rsid w:val="00E81138"/>
    <w:rsid w:val="00E811F8"/>
    <w:rsid w:val="00E8164C"/>
    <w:rsid w:val="00E818A2"/>
    <w:rsid w:val="00E82B30"/>
    <w:rsid w:val="00E82D8B"/>
    <w:rsid w:val="00E837BF"/>
    <w:rsid w:val="00E83935"/>
    <w:rsid w:val="00E8411A"/>
    <w:rsid w:val="00E843B3"/>
    <w:rsid w:val="00E84C12"/>
    <w:rsid w:val="00E8540A"/>
    <w:rsid w:val="00E86067"/>
    <w:rsid w:val="00E86292"/>
    <w:rsid w:val="00E86F20"/>
    <w:rsid w:val="00E9150A"/>
    <w:rsid w:val="00E92575"/>
    <w:rsid w:val="00E92792"/>
    <w:rsid w:val="00E933C0"/>
    <w:rsid w:val="00E935AB"/>
    <w:rsid w:val="00E93BB6"/>
    <w:rsid w:val="00E940C9"/>
    <w:rsid w:val="00E940CF"/>
    <w:rsid w:val="00E94DA7"/>
    <w:rsid w:val="00E96234"/>
    <w:rsid w:val="00E9685B"/>
    <w:rsid w:val="00E96FCE"/>
    <w:rsid w:val="00E972F1"/>
    <w:rsid w:val="00EA03EB"/>
    <w:rsid w:val="00EA04F2"/>
    <w:rsid w:val="00EA0718"/>
    <w:rsid w:val="00EA16E6"/>
    <w:rsid w:val="00EA1750"/>
    <w:rsid w:val="00EA18ED"/>
    <w:rsid w:val="00EA1E15"/>
    <w:rsid w:val="00EA228F"/>
    <w:rsid w:val="00EA2502"/>
    <w:rsid w:val="00EA334B"/>
    <w:rsid w:val="00EA3883"/>
    <w:rsid w:val="00EA4133"/>
    <w:rsid w:val="00EA43C1"/>
    <w:rsid w:val="00EA4B93"/>
    <w:rsid w:val="00EA4E96"/>
    <w:rsid w:val="00EA5B25"/>
    <w:rsid w:val="00EA6D68"/>
    <w:rsid w:val="00EA7D88"/>
    <w:rsid w:val="00EB036D"/>
    <w:rsid w:val="00EB058F"/>
    <w:rsid w:val="00EB05AF"/>
    <w:rsid w:val="00EB1260"/>
    <w:rsid w:val="00EB33FE"/>
    <w:rsid w:val="00EB504B"/>
    <w:rsid w:val="00EB5051"/>
    <w:rsid w:val="00EB5B32"/>
    <w:rsid w:val="00EB601E"/>
    <w:rsid w:val="00EB6832"/>
    <w:rsid w:val="00EB6ACE"/>
    <w:rsid w:val="00EB6DB8"/>
    <w:rsid w:val="00EB6E7E"/>
    <w:rsid w:val="00EB73F6"/>
    <w:rsid w:val="00EC0DB6"/>
    <w:rsid w:val="00EC19C2"/>
    <w:rsid w:val="00EC5405"/>
    <w:rsid w:val="00EC5F6F"/>
    <w:rsid w:val="00EC6841"/>
    <w:rsid w:val="00EC68B1"/>
    <w:rsid w:val="00ED023D"/>
    <w:rsid w:val="00ED0D0A"/>
    <w:rsid w:val="00ED0D67"/>
    <w:rsid w:val="00ED0F0D"/>
    <w:rsid w:val="00ED199D"/>
    <w:rsid w:val="00ED1C71"/>
    <w:rsid w:val="00ED2C30"/>
    <w:rsid w:val="00ED3015"/>
    <w:rsid w:val="00ED3886"/>
    <w:rsid w:val="00ED3C67"/>
    <w:rsid w:val="00ED3CAD"/>
    <w:rsid w:val="00ED51BC"/>
    <w:rsid w:val="00EE0693"/>
    <w:rsid w:val="00EE10EC"/>
    <w:rsid w:val="00EE20A8"/>
    <w:rsid w:val="00EE23A2"/>
    <w:rsid w:val="00EE23B6"/>
    <w:rsid w:val="00EE32C8"/>
    <w:rsid w:val="00EE3614"/>
    <w:rsid w:val="00EE3E5E"/>
    <w:rsid w:val="00EE4DDE"/>
    <w:rsid w:val="00EE57A2"/>
    <w:rsid w:val="00EE5D52"/>
    <w:rsid w:val="00EE6A1D"/>
    <w:rsid w:val="00EF00DA"/>
    <w:rsid w:val="00EF0E24"/>
    <w:rsid w:val="00EF0E39"/>
    <w:rsid w:val="00EF18C8"/>
    <w:rsid w:val="00EF18E9"/>
    <w:rsid w:val="00EF1AEC"/>
    <w:rsid w:val="00EF25CF"/>
    <w:rsid w:val="00EF3A83"/>
    <w:rsid w:val="00EF4059"/>
    <w:rsid w:val="00EF4466"/>
    <w:rsid w:val="00EF47C0"/>
    <w:rsid w:val="00EF5494"/>
    <w:rsid w:val="00EF5B22"/>
    <w:rsid w:val="00EF5ECE"/>
    <w:rsid w:val="00EF6085"/>
    <w:rsid w:val="00EF6E35"/>
    <w:rsid w:val="00EF7D45"/>
    <w:rsid w:val="00F00658"/>
    <w:rsid w:val="00F01C1E"/>
    <w:rsid w:val="00F01E33"/>
    <w:rsid w:val="00F02351"/>
    <w:rsid w:val="00F04238"/>
    <w:rsid w:val="00F05EF7"/>
    <w:rsid w:val="00F10533"/>
    <w:rsid w:val="00F12176"/>
    <w:rsid w:val="00F13286"/>
    <w:rsid w:val="00F13332"/>
    <w:rsid w:val="00F13FF8"/>
    <w:rsid w:val="00F160E0"/>
    <w:rsid w:val="00F163E5"/>
    <w:rsid w:val="00F16792"/>
    <w:rsid w:val="00F16EF2"/>
    <w:rsid w:val="00F174A9"/>
    <w:rsid w:val="00F24672"/>
    <w:rsid w:val="00F254FB"/>
    <w:rsid w:val="00F2557B"/>
    <w:rsid w:val="00F2599C"/>
    <w:rsid w:val="00F25D73"/>
    <w:rsid w:val="00F260FE"/>
    <w:rsid w:val="00F26C6E"/>
    <w:rsid w:val="00F31036"/>
    <w:rsid w:val="00F31192"/>
    <w:rsid w:val="00F31B88"/>
    <w:rsid w:val="00F326FF"/>
    <w:rsid w:val="00F343A1"/>
    <w:rsid w:val="00F34640"/>
    <w:rsid w:val="00F351B9"/>
    <w:rsid w:val="00F351D6"/>
    <w:rsid w:val="00F357AF"/>
    <w:rsid w:val="00F367DA"/>
    <w:rsid w:val="00F3753C"/>
    <w:rsid w:val="00F37B6F"/>
    <w:rsid w:val="00F4010F"/>
    <w:rsid w:val="00F41181"/>
    <w:rsid w:val="00F4203B"/>
    <w:rsid w:val="00F42C21"/>
    <w:rsid w:val="00F435C4"/>
    <w:rsid w:val="00F435E0"/>
    <w:rsid w:val="00F4393A"/>
    <w:rsid w:val="00F43C68"/>
    <w:rsid w:val="00F4423D"/>
    <w:rsid w:val="00F44F77"/>
    <w:rsid w:val="00F46671"/>
    <w:rsid w:val="00F474F1"/>
    <w:rsid w:val="00F4776C"/>
    <w:rsid w:val="00F47825"/>
    <w:rsid w:val="00F47921"/>
    <w:rsid w:val="00F521FF"/>
    <w:rsid w:val="00F53253"/>
    <w:rsid w:val="00F53CAF"/>
    <w:rsid w:val="00F562E0"/>
    <w:rsid w:val="00F56CCF"/>
    <w:rsid w:val="00F57082"/>
    <w:rsid w:val="00F60551"/>
    <w:rsid w:val="00F6218C"/>
    <w:rsid w:val="00F62F42"/>
    <w:rsid w:val="00F63C9C"/>
    <w:rsid w:val="00F6490B"/>
    <w:rsid w:val="00F64BD0"/>
    <w:rsid w:val="00F64FD4"/>
    <w:rsid w:val="00F650B7"/>
    <w:rsid w:val="00F652E3"/>
    <w:rsid w:val="00F65A66"/>
    <w:rsid w:val="00F664F7"/>
    <w:rsid w:val="00F66B13"/>
    <w:rsid w:val="00F6756E"/>
    <w:rsid w:val="00F67698"/>
    <w:rsid w:val="00F67A34"/>
    <w:rsid w:val="00F700C5"/>
    <w:rsid w:val="00F714BE"/>
    <w:rsid w:val="00F72261"/>
    <w:rsid w:val="00F7290C"/>
    <w:rsid w:val="00F7306F"/>
    <w:rsid w:val="00F73720"/>
    <w:rsid w:val="00F74790"/>
    <w:rsid w:val="00F751B0"/>
    <w:rsid w:val="00F7526D"/>
    <w:rsid w:val="00F752B3"/>
    <w:rsid w:val="00F7533A"/>
    <w:rsid w:val="00F76516"/>
    <w:rsid w:val="00F76532"/>
    <w:rsid w:val="00F776EE"/>
    <w:rsid w:val="00F7798C"/>
    <w:rsid w:val="00F803C5"/>
    <w:rsid w:val="00F80776"/>
    <w:rsid w:val="00F80F1E"/>
    <w:rsid w:val="00F81494"/>
    <w:rsid w:val="00F82F6D"/>
    <w:rsid w:val="00F82F96"/>
    <w:rsid w:val="00F833F2"/>
    <w:rsid w:val="00F842BE"/>
    <w:rsid w:val="00F85555"/>
    <w:rsid w:val="00F8711C"/>
    <w:rsid w:val="00F876B9"/>
    <w:rsid w:val="00F90565"/>
    <w:rsid w:val="00F910BA"/>
    <w:rsid w:val="00F9125D"/>
    <w:rsid w:val="00F9208E"/>
    <w:rsid w:val="00F924C9"/>
    <w:rsid w:val="00F928CC"/>
    <w:rsid w:val="00F92C8E"/>
    <w:rsid w:val="00F93C57"/>
    <w:rsid w:val="00F93CE2"/>
    <w:rsid w:val="00F94BCC"/>
    <w:rsid w:val="00F95163"/>
    <w:rsid w:val="00F95958"/>
    <w:rsid w:val="00F95AB2"/>
    <w:rsid w:val="00F95FEC"/>
    <w:rsid w:val="00F96964"/>
    <w:rsid w:val="00F96BDC"/>
    <w:rsid w:val="00F96FF6"/>
    <w:rsid w:val="00FA04C4"/>
    <w:rsid w:val="00FA0CA6"/>
    <w:rsid w:val="00FA2FDA"/>
    <w:rsid w:val="00FA32E1"/>
    <w:rsid w:val="00FA55F1"/>
    <w:rsid w:val="00FB0A76"/>
    <w:rsid w:val="00FB0D39"/>
    <w:rsid w:val="00FB12EB"/>
    <w:rsid w:val="00FB1BD2"/>
    <w:rsid w:val="00FB41D0"/>
    <w:rsid w:val="00FB48CE"/>
    <w:rsid w:val="00FB4EDC"/>
    <w:rsid w:val="00FB52F6"/>
    <w:rsid w:val="00FB5868"/>
    <w:rsid w:val="00FB5C59"/>
    <w:rsid w:val="00FB6BB7"/>
    <w:rsid w:val="00FB7452"/>
    <w:rsid w:val="00FB79B6"/>
    <w:rsid w:val="00FB7DE5"/>
    <w:rsid w:val="00FC283E"/>
    <w:rsid w:val="00FC2F32"/>
    <w:rsid w:val="00FC3161"/>
    <w:rsid w:val="00FC366F"/>
    <w:rsid w:val="00FC3DD4"/>
    <w:rsid w:val="00FC464C"/>
    <w:rsid w:val="00FC465D"/>
    <w:rsid w:val="00FC4BD2"/>
    <w:rsid w:val="00FC4C3D"/>
    <w:rsid w:val="00FC4F9E"/>
    <w:rsid w:val="00FC642E"/>
    <w:rsid w:val="00FC6D61"/>
    <w:rsid w:val="00FC7F03"/>
    <w:rsid w:val="00FD063A"/>
    <w:rsid w:val="00FD2B2F"/>
    <w:rsid w:val="00FD372D"/>
    <w:rsid w:val="00FD3842"/>
    <w:rsid w:val="00FD386A"/>
    <w:rsid w:val="00FD3B8D"/>
    <w:rsid w:val="00FD53CD"/>
    <w:rsid w:val="00FD5FFD"/>
    <w:rsid w:val="00FD65AA"/>
    <w:rsid w:val="00FD71D8"/>
    <w:rsid w:val="00FE0FD3"/>
    <w:rsid w:val="00FE1367"/>
    <w:rsid w:val="00FE1F48"/>
    <w:rsid w:val="00FE28A7"/>
    <w:rsid w:val="00FE2C80"/>
    <w:rsid w:val="00FE2FC9"/>
    <w:rsid w:val="00FE46D0"/>
    <w:rsid w:val="00FE4E04"/>
    <w:rsid w:val="00FE5660"/>
    <w:rsid w:val="00FE58C8"/>
    <w:rsid w:val="00FE6224"/>
    <w:rsid w:val="00FE74BD"/>
    <w:rsid w:val="00FF02D0"/>
    <w:rsid w:val="00FF2F0B"/>
    <w:rsid w:val="00FF31CE"/>
    <w:rsid w:val="00FF32B0"/>
    <w:rsid w:val="00FF4417"/>
    <w:rsid w:val="00FF5155"/>
    <w:rsid w:val="00FF535D"/>
    <w:rsid w:val="00FF6479"/>
    <w:rsid w:val="00FF67FC"/>
    <w:rsid w:val="00FF71BF"/>
    <w:rsid w:val="00FF79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laceName"/>
  <w:shapeDefaults>
    <o:shapedefaults v:ext="edit" spidmax="2049"/>
    <o:shapelayout v:ext="edit">
      <o:idmap v:ext="edit" data="1"/>
    </o:shapelayout>
  </w:shapeDefaults>
  <w:decimalSymbol w:val="."/>
  <w:listSeparator w:val=","/>
  <w14:docId w14:val="56E5C36F"/>
  <w15:chartTrackingRefBased/>
  <w15:docId w15:val="{B3917CAA-B56D-43C8-91FA-7B95798BF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1">
    <w:name w:val="Normal"/>
    <w:qFormat/>
    <w:rsid w:val="00465D54"/>
    <w:pPr>
      <w:widowControl w:val="0"/>
      <w:jc w:val="both"/>
    </w:pPr>
    <w:rPr>
      <w:rFonts w:ascii="Times New Roman" w:hAnsi="Times New Roman"/>
      <w:sz w:val="24"/>
    </w:rPr>
  </w:style>
  <w:style w:type="paragraph" w:styleId="1">
    <w:name w:val="heading 1"/>
    <w:next w:val="a2"/>
    <w:link w:val="10"/>
    <w:uiPriority w:val="9"/>
    <w:qFormat/>
    <w:rsid w:val="00FE46D0"/>
    <w:pPr>
      <w:keepNext/>
      <w:keepLines/>
      <w:numPr>
        <w:numId w:val="1"/>
      </w:numPr>
      <w:spacing w:beforeLines="150" w:before="150" w:afterLines="100" w:after="100"/>
      <w:jc w:val="center"/>
      <w:outlineLvl w:val="0"/>
    </w:pPr>
    <w:rPr>
      <w:rFonts w:ascii="Verdana" w:eastAsia="黑体" w:hAnsi="Verdana"/>
      <w:bCs/>
      <w:sz w:val="32"/>
      <w:szCs w:val="44"/>
    </w:rPr>
  </w:style>
  <w:style w:type="paragraph" w:styleId="2">
    <w:name w:val="heading 2"/>
    <w:next w:val="a2"/>
    <w:link w:val="20"/>
    <w:uiPriority w:val="9"/>
    <w:unhideWhenUsed/>
    <w:qFormat/>
    <w:rsid w:val="000E1C29"/>
    <w:pPr>
      <w:keepNext/>
      <w:keepLines/>
      <w:numPr>
        <w:ilvl w:val="1"/>
        <w:numId w:val="1"/>
      </w:numPr>
      <w:spacing w:beforeLines="50" w:before="50" w:afterLines="50" w:after="50"/>
      <w:outlineLvl w:val="1"/>
    </w:pPr>
    <w:rPr>
      <w:rFonts w:ascii="Verdana" w:eastAsia="黑体" w:hAnsi="Verdana" w:cstheme="majorBidi"/>
      <w:bCs/>
      <w:sz w:val="30"/>
      <w:szCs w:val="32"/>
    </w:rPr>
  </w:style>
  <w:style w:type="paragraph" w:styleId="3">
    <w:name w:val="heading 3"/>
    <w:next w:val="a2"/>
    <w:link w:val="30"/>
    <w:uiPriority w:val="9"/>
    <w:unhideWhenUsed/>
    <w:qFormat/>
    <w:rsid w:val="000E1C29"/>
    <w:pPr>
      <w:keepNext/>
      <w:keepLines/>
      <w:numPr>
        <w:ilvl w:val="2"/>
        <w:numId w:val="1"/>
      </w:numPr>
      <w:spacing w:beforeLines="50" w:before="50" w:afterLines="50" w:after="50"/>
      <w:outlineLvl w:val="2"/>
    </w:pPr>
    <w:rPr>
      <w:rFonts w:ascii="Verdana" w:eastAsia="黑体" w:hAnsi="Verdana"/>
      <w:bCs/>
      <w:sz w:val="28"/>
      <w:szCs w:val="32"/>
    </w:rPr>
  </w:style>
  <w:style w:type="paragraph" w:styleId="4">
    <w:name w:val="heading 4"/>
    <w:next w:val="a2"/>
    <w:link w:val="40"/>
    <w:uiPriority w:val="9"/>
    <w:unhideWhenUsed/>
    <w:qFormat/>
    <w:rsid w:val="000E1C29"/>
    <w:pPr>
      <w:keepNext/>
      <w:keepLines/>
      <w:numPr>
        <w:ilvl w:val="3"/>
        <w:numId w:val="1"/>
      </w:numPr>
      <w:spacing w:beforeLines="50" w:before="50" w:afterLines="50" w:after="50"/>
      <w:outlineLvl w:val="3"/>
    </w:pPr>
    <w:rPr>
      <w:rFonts w:ascii="Verdana" w:eastAsia="黑体" w:hAnsi="Verdana" w:cstheme="majorBidi"/>
      <w:bCs/>
      <w:sz w:val="24"/>
      <w:szCs w:val="28"/>
    </w:rPr>
  </w:style>
  <w:style w:type="paragraph" w:styleId="5">
    <w:name w:val="heading 5"/>
    <w:next w:val="a2"/>
    <w:link w:val="50"/>
    <w:uiPriority w:val="9"/>
    <w:unhideWhenUsed/>
    <w:qFormat/>
    <w:rsid w:val="003243EC"/>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next w:val="a2"/>
    <w:link w:val="60"/>
    <w:uiPriority w:val="9"/>
    <w:semiHidden/>
    <w:unhideWhenUsed/>
    <w:qFormat/>
    <w:rsid w:val="00D6414F"/>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F12176"/>
    <w:pPr>
      <w:keepNext/>
      <w:keepLines/>
      <w:numPr>
        <w:ilvl w:val="6"/>
        <w:numId w:val="1"/>
      </w:numPr>
      <w:spacing w:before="240" w:after="64" w:line="320" w:lineRule="auto"/>
      <w:outlineLvl w:val="6"/>
    </w:pPr>
    <w:rPr>
      <w:b/>
      <w:bCs/>
      <w:szCs w:val="24"/>
    </w:rPr>
  </w:style>
  <w:style w:type="paragraph" w:styleId="8">
    <w:name w:val="heading 8"/>
    <w:basedOn w:val="a1"/>
    <w:next w:val="a1"/>
    <w:link w:val="80"/>
    <w:uiPriority w:val="9"/>
    <w:semiHidden/>
    <w:unhideWhenUsed/>
    <w:qFormat/>
    <w:rsid w:val="00F1217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rsid w:val="00F12176"/>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FE46D0"/>
    <w:rPr>
      <w:rFonts w:ascii="Verdana" w:eastAsia="黑体" w:hAnsi="Verdana"/>
      <w:bCs/>
      <w:sz w:val="32"/>
      <w:szCs w:val="44"/>
    </w:rPr>
  </w:style>
  <w:style w:type="paragraph" w:styleId="a6">
    <w:name w:val="Title"/>
    <w:next w:val="a1"/>
    <w:link w:val="a7"/>
    <w:uiPriority w:val="10"/>
    <w:qFormat/>
    <w:rsid w:val="000C57CD"/>
    <w:pPr>
      <w:spacing w:before="120" w:after="120"/>
      <w:jc w:val="center"/>
      <w:outlineLvl w:val="0"/>
    </w:pPr>
    <w:rPr>
      <w:rFonts w:ascii="Arial" w:eastAsia="黑体" w:hAnsi="Arial" w:cstheme="majorBidi"/>
      <w:bCs/>
      <w:sz w:val="44"/>
      <w:szCs w:val="32"/>
    </w:rPr>
  </w:style>
  <w:style w:type="character" w:customStyle="1" w:styleId="a7">
    <w:name w:val="标题 字符"/>
    <w:basedOn w:val="a3"/>
    <w:link w:val="a6"/>
    <w:uiPriority w:val="10"/>
    <w:rsid w:val="000C57CD"/>
    <w:rPr>
      <w:rFonts w:ascii="Arial" w:eastAsia="黑体" w:hAnsi="Arial" w:cstheme="majorBidi"/>
      <w:bCs/>
      <w:sz w:val="44"/>
      <w:szCs w:val="32"/>
    </w:rPr>
  </w:style>
  <w:style w:type="character" w:customStyle="1" w:styleId="20">
    <w:name w:val="标题 2 字符"/>
    <w:basedOn w:val="a3"/>
    <w:link w:val="2"/>
    <w:uiPriority w:val="9"/>
    <w:rsid w:val="000E1C29"/>
    <w:rPr>
      <w:rFonts w:ascii="Verdana" w:eastAsia="黑体" w:hAnsi="Verdana" w:cstheme="majorBidi"/>
      <w:bCs/>
      <w:sz w:val="30"/>
      <w:szCs w:val="32"/>
    </w:rPr>
  </w:style>
  <w:style w:type="character" w:customStyle="1" w:styleId="30">
    <w:name w:val="标题 3 字符"/>
    <w:basedOn w:val="a3"/>
    <w:link w:val="3"/>
    <w:uiPriority w:val="9"/>
    <w:rsid w:val="000E1C29"/>
    <w:rPr>
      <w:rFonts w:ascii="Verdana" w:eastAsia="黑体" w:hAnsi="Verdana"/>
      <w:bCs/>
      <w:sz w:val="28"/>
      <w:szCs w:val="32"/>
    </w:rPr>
  </w:style>
  <w:style w:type="character" w:customStyle="1" w:styleId="40">
    <w:name w:val="标题 4 字符"/>
    <w:basedOn w:val="a3"/>
    <w:link w:val="4"/>
    <w:uiPriority w:val="9"/>
    <w:rsid w:val="000E1C29"/>
    <w:rPr>
      <w:rFonts w:ascii="Verdana" w:eastAsia="黑体" w:hAnsi="Verdana" w:cstheme="majorBidi"/>
      <w:bCs/>
      <w:sz w:val="24"/>
      <w:szCs w:val="28"/>
    </w:rPr>
  </w:style>
  <w:style w:type="character" w:customStyle="1" w:styleId="50">
    <w:name w:val="标题 5 字符"/>
    <w:basedOn w:val="a3"/>
    <w:link w:val="5"/>
    <w:uiPriority w:val="9"/>
    <w:rsid w:val="003243EC"/>
    <w:rPr>
      <w:rFonts w:ascii="Times New Roman" w:hAnsi="Times New Roman"/>
      <w:b/>
      <w:bCs/>
      <w:sz w:val="28"/>
      <w:szCs w:val="28"/>
    </w:rPr>
  </w:style>
  <w:style w:type="character" w:customStyle="1" w:styleId="60">
    <w:name w:val="标题 6 字符"/>
    <w:basedOn w:val="a3"/>
    <w:link w:val="6"/>
    <w:uiPriority w:val="9"/>
    <w:semiHidden/>
    <w:rsid w:val="00D6414F"/>
    <w:rPr>
      <w:rFonts w:asciiTheme="majorHAnsi" w:eastAsiaTheme="majorEastAsia" w:hAnsiTheme="majorHAnsi" w:cstheme="majorBidi"/>
      <w:b/>
      <w:bCs/>
      <w:sz w:val="24"/>
      <w:szCs w:val="24"/>
    </w:rPr>
  </w:style>
  <w:style w:type="character" w:customStyle="1" w:styleId="70">
    <w:name w:val="标题 7 字符"/>
    <w:basedOn w:val="a3"/>
    <w:link w:val="7"/>
    <w:uiPriority w:val="9"/>
    <w:semiHidden/>
    <w:rsid w:val="00F12176"/>
    <w:rPr>
      <w:rFonts w:ascii="Times New Roman" w:hAnsi="Times New Roman"/>
      <w:b/>
      <w:bCs/>
      <w:sz w:val="24"/>
      <w:szCs w:val="24"/>
    </w:rPr>
  </w:style>
  <w:style w:type="character" w:customStyle="1" w:styleId="80">
    <w:name w:val="标题 8 字符"/>
    <w:basedOn w:val="a3"/>
    <w:link w:val="8"/>
    <w:uiPriority w:val="9"/>
    <w:semiHidden/>
    <w:rsid w:val="00F12176"/>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F12176"/>
    <w:rPr>
      <w:rFonts w:asciiTheme="majorHAnsi" w:eastAsiaTheme="majorEastAsia" w:hAnsiTheme="majorHAnsi" w:cstheme="majorBidi"/>
      <w:szCs w:val="21"/>
    </w:rPr>
  </w:style>
  <w:style w:type="paragraph" w:styleId="a8">
    <w:name w:val="header"/>
    <w:basedOn w:val="a1"/>
    <w:link w:val="a9"/>
    <w:uiPriority w:val="99"/>
    <w:unhideWhenUsed/>
    <w:rsid w:val="004E06F8"/>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3"/>
    <w:link w:val="a8"/>
    <w:uiPriority w:val="99"/>
    <w:rsid w:val="004E06F8"/>
    <w:rPr>
      <w:rFonts w:ascii="Times New Roman" w:hAnsi="Times New Roman"/>
      <w:sz w:val="18"/>
      <w:szCs w:val="18"/>
    </w:rPr>
  </w:style>
  <w:style w:type="paragraph" w:styleId="aa">
    <w:name w:val="footer"/>
    <w:basedOn w:val="a1"/>
    <w:link w:val="ab"/>
    <w:uiPriority w:val="99"/>
    <w:unhideWhenUsed/>
    <w:rsid w:val="004E06F8"/>
    <w:pPr>
      <w:tabs>
        <w:tab w:val="center" w:pos="4153"/>
        <w:tab w:val="right" w:pos="8306"/>
      </w:tabs>
      <w:snapToGrid w:val="0"/>
      <w:jc w:val="left"/>
    </w:pPr>
    <w:rPr>
      <w:sz w:val="18"/>
      <w:szCs w:val="18"/>
    </w:rPr>
  </w:style>
  <w:style w:type="character" w:customStyle="1" w:styleId="ab">
    <w:name w:val="页脚 字符"/>
    <w:basedOn w:val="a3"/>
    <w:link w:val="aa"/>
    <w:uiPriority w:val="99"/>
    <w:rsid w:val="004E06F8"/>
    <w:rPr>
      <w:rFonts w:ascii="Times New Roman" w:hAnsi="Times New Roman"/>
      <w:sz w:val="18"/>
      <w:szCs w:val="18"/>
    </w:rPr>
  </w:style>
  <w:style w:type="character" w:styleId="ac">
    <w:name w:val="annotation reference"/>
    <w:basedOn w:val="a3"/>
    <w:uiPriority w:val="99"/>
    <w:semiHidden/>
    <w:unhideWhenUsed/>
    <w:rsid w:val="007131FC"/>
    <w:rPr>
      <w:sz w:val="21"/>
      <w:szCs w:val="21"/>
    </w:rPr>
  </w:style>
  <w:style w:type="paragraph" w:styleId="ad">
    <w:name w:val="annotation text"/>
    <w:basedOn w:val="a1"/>
    <w:link w:val="ae"/>
    <w:uiPriority w:val="99"/>
    <w:unhideWhenUsed/>
    <w:rsid w:val="007131FC"/>
    <w:pPr>
      <w:jc w:val="left"/>
    </w:pPr>
  </w:style>
  <w:style w:type="character" w:customStyle="1" w:styleId="ae">
    <w:name w:val="批注文字 字符"/>
    <w:basedOn w:val="a3"/>
    <w:link w:val="ad"/>
    <w:uiPriority w:val="99"/>
    <w:rsid w:val="007131FC"/>
    <w:rPr>
      <w:rFonts w:ascii="Times New Roman" w:hAnsi="Times New Roman"/>
      <w:sz w:val="24"/>
    </w:rPr>
  </w:style>
  <w:style w:type="paragraph" w:styleId="af">
    <w:name w:val="annotation subject"/>
    <w:basedOn w:val="ad"/>
    <w:next w:val="ad"/>
    <w:link w:val="af0"/>
    <w:uiPriority w:val="99"/>
    <w:semiHidden/>
    <w:unhideWhenUsed/>
    <w:rsid w:val="007131FC"/>
    <w:rPr>
      <w:b/>
      <w:bCs/>
    </w:rPr>
  </w:style>
  <w:style w:type="character" w:customStyle="1" w:styleId="af0">
    <w:name w:val="批注主题 字符"/>
    <w:basedOn w:val="ae"/>
    <w:link w:val="af"/>
    <w:uiPriority w:val="99"/>
    <w:semiHidden/>
    <w:rsid w:val="007131FC"/>
    <w:rPr>
      <w:rFonts w:ascii="Times New Roman" w:hAnsi="Times New Roman"/>
      <w:b/>
      <w:bCs/>
      <w:sz w:val="24"/>
    </w:rPr>
  </w:style>
  <w:style w:type="paragraph" w:styleId="af1">
    <w:name w:val="Balloon Text"/>
    <w:basedOn w:val="a1"/>
    <w:link w:val="af2"/>
    <w:uiPriority w:val="99"/>
    <w:semiHidden/>
    <w:unhideWhenUsed/>
    <w:rsid w:val="007131FC"/>
    <w:rPr>
      <w:sz w:val="18"/>
      <w:szCs w:val="18"/>
    </w:rPr>
  </w:style>
  <w:style w:type="character" w:customStyle="1" w:styleId="af2">
    <w:name w:val="批注框文本 字符"/>
    <w:basedOn w:val="a3"/>
    <w:link w:val="af1"/>
    <w:uiPriority w:val="99"/>
    <w:semiHidden/>
    <w:rsid w:val="007131FC"/>
    <w:rPr>
      <w:rFonts w:ascii="Times New Roman" w:hAnsi="Times New Roman"/>
      <w:sz w:val="18"/>
      <w:szCs w:val="18"/>
    </w:rPr>
  </w:style>
  <w:style w:type="paragraph" w:styleId="af3">
    <w:name w:val="No Spacing"/>
    <w:next w:val="a1"/>
    <w:link w:val="af4"/>
    <w:uiPriority w:val="1"/>
    <w:qFormat/>
    <w:rsid w:val="0044624D"/>
    <w:pPr>
      <w:widowControl w:val="0"/>
      <w:jc w:val="both"/>
    </w:pPr>
    <w:rPr>
      <w:rFonts w:ascii="Times New Roman" w:hAnsi="Times New Roman"/>
      <w:sz w:val="24"/>
    </w:rPr>
  </w:style>
  <w:style w:type="paragraph" w:styleId="af5">
    <w:name w:val="List Paragraph"/>
    <w:basedOn w:val="a1"/>
    <w:link w:val="af6"/>
    <w:uiPriority w:val="34"/>
    <w:qFormat/>
    <w:rsid w:val="00CC6034"/>
    <w:pPr>
      <w:ind w:firstLine="420"/>
    </w:pPr>
  </w:style>
  <w:style w:type="paragraph" w:customStyle="1" w:styleId="af7">
    <w:name w:val="_图片"/>
    <w:next w:val="a2"/>
    <w:link w:val="Char"/>
    <w:qFormat/>
    <w:rsid w:val="00743ADB"/>
    <w:pPr>
      <w:spacing w:beforeLines="50" w:before="50"/>
      <w:jc w:val="center"/>
    </w:pPr>
    <w:rPr>
      <w:rFonts w:ascii="Times New Roman" w:hAnsi="Times New Roman"/>
      <w:noProof/>
      <w:sz w:val="24"/>
    </w:rPr>
  </w:style>
  <w:style w:type="character" w:customStyle="1" w:styleId="Char">
    <w:name w:val="_图片 Char"/>
    <w:basedOn w:val="a3"/>
    <w:link w:val="af7"/>
    <w:rsid w:val="00743ADB"/>
    <w:rPr>
      <w:rFonts w:ascii="Times New Roman" w:hAnsi="Times New Roman"/>
      <w:noProof/>
      <w:sz w:val="24"/>
    </w:rPr>
  </w:style>
  <w:style w:type="paragraph" w:styleId="11">
    <w:name w:val="toc 1"/>
    <w:basedOn w:val="a1"/>
    <w:next w:val="a1"/>
    <w:autoRedefine/>
    <w:uiPriority w:val="39"/>
    <w:unhideWhenUsed/>
    <w:rsid w:val="00176A90"/>
    <w:pPr>
      <w:spacing w:before="120"/>
    </w:pPr>
    <w:rPr>
      <w:rFonts w:cstheme="minorHAnsi"/>
      <w:bCs/>
      <w:sz w:val="28"/>
      <w:szCs w:val="20"/>
    </w:rPr>
  </w:style>
  <w:style w:type="paragraph" w:styleId="21">
    <w:name w:val="toc 2"/>
    <w:basedOn w:val="a1"/>
    <w:next w:val="a1"/>
    <w:autoRedefine/>
    <w:uiPriority w:val="39"/>
    <w:unhideWhenUsed/>
    <w:rsid w:val="00176A90"/>
    <w:pPr>
      <w:tabs>
        <w:tab w:val="left" w:pos="1200"/>
        <w:tab w:val="right" w:leader="dot" w:pos="8296"/>
      </w:tabs>
      <w:spacing w:before="120"/>
      <w:ind w:left="238" w:firstLineChars="100" w:firstLine="240"/>
      <w:jc w:val="left"/>
    </w:pPr>
    <w:rPr>
      <w:rFonts w:cstheme="minorHAnsi"/>
      <w:szCs w:val="20"/>
    </w:rPr>
  </w:style>
  <w:style w:type="paragraph" w:styleId="31">
    <w:name w:val="toc 3"/>
    <w:basedOn w:val="a1"/>
    <w:next w:val="a1"/>
    <w:autoRedefine/>
    <w:uiPriority w:val="39"/>
    <w:unhideWhenUsed/>
    <w:rsid w:val="00B80D2D"/>
    <w:pPr>
      <w:spacing w:before="120"/>
      <w:ind w:left="482" w:firstLineChars="200" w:firstLine="200"/>
      <w:jc w:val="left"/>
    </w:pPr>
    <w:rPr>
      <w:rFonts w:ascii="仿宋" w:eastAsia="仿宋" w:hAnsi="仿宋" w:cstheme="minorHAnsi"/>
      <w:iCs/>
      <w:szCs w:val="20"/>
    </w:rPr>
  </w:style>
  <w:style w:type="paragraph" w:styleId="41">
    <w:name w:val="toc 4"/>
    <w:basedOn w:val="a1"/>
    <w:next w:val="a1"/>
    <w:autoRedefine/>
    <w:uiPriority w:val="39"/>
    <w:unhideWhenUsed/>
    <w:rsid w:val="002F6646"/>
    <w:pPr>
      <w:ind w:left="720"/>
      <w:jc w:val="left"/>
    </w:pPr>
    <w:rPr>
      <w:rFonts w:asciiTheme="minorHAnsi" w:hAnsiTheme="minorHAnsi" w:cstheme="minorHAnsi"/>
      <w:sz w:val="18"/>
      <w:szCs w:val="18"/>
    </w:rPr>
  </w:style>
  <w:style w:type="character" w:styleId="af8">
    <w:name w:val="Hyperlink"/>
    <w:basedOn w:val="a3"/>
    <w:uiPriority w:val="99"/>
    <w:unhideWhenUsed/>
    <w:rsid w:val="002F6646"/>
    <w:rPr>
      <w:color w:val="0563C1" w:themeColor="hyperlink"/>
      <w:u w:val="single"/>
    </w:rPr>
  </w:style>
  <w:style w:type="paragraph" w:styleId="51">
    <w:name w:val="toc 5"/>
    <w:basedOn w:val="a1"/>
    <w:next w:val="a1"/>
    <w:autoRedefine/>
    <w:uiPriority w:val="39"/>
    <w:unhideWhenUsed/>
    <w:rsid w:val="002F6646"/>
    <w:pPr>
      <w:ind w:left="960"/>
      <w:jc w:val="left"/>
    </w:pPr>
    <w:rPr>
      <w:rFonts w:asciiTheme="minorHAnsi" w:hAnsiTheme="minorHAnsi" w:cstheme="minorHAnsi"/>
      <w:sz w:val="18"/>
      <w:szCs w:val="18"/>
    </w:rPr>
  </w:style>
  <w:style w:type="paragraph" w:styleId="61">
    <w:name w:val="toc 6"/>
    <w:basedOn w:val="a1"/>
    <w:next w:val="a1"/>
    <w:autoRedefine/>
    <w:uiPriority w:val="39"/>
    <w:unhideWhenUsed/>
    <w:rsid w:val="002F6646"/>
    <w:pPr>
      <w:ind w:left="1200"/>
      <w:jc w:val="left"/>
    </w:pPr>
    <w:rPr>
      <w:rFonts w:asciiTheme="minorHAnsi" w:hAnsiTheme="minorHAnsi" w:cstheme="minorHAnsi"/>
      <w:sz w:val="18"/>
      <w:szCs w:val="18"/>
    </w:rPr>
  </w:style>
  <w:style w:type="paragraph" w:styleId="71">
    <w:name w:val="toc 7"/>
    <w:basedOn w:val="a1"/>
    <w:next w:val="a1"/>
    <w:autoRedefine/>
    <w:uiPriority w:val="39"/>
    <w:unhideWhenUsed/>
    <w:rsid w:val="002F6646"/>
    <w:pPr>
      <w:ind w:left="1440"/>
      <w:jc w:val="left"/>
    </w:pPr>
    <w:rPr>
      <w:rFonts w:asciiTheme="minorHAnsi" w:hAnsiTheme="minorHAnsi" w:cstheme="minorHAnsi"/>
      <w:sz w:val="18"/>
      <w:szCs w:val="18"/>
    </w:rPr>
  </w:style>
  <w:style w:type="paragraph" w:styleId="81">
    <w:name w:val="toc 8"/>
    <w:basedOn w:val="a1"/>
    <w:next w:val="a1"/>
    <w:autoRedefine/>
    <w:uiPriority w:val="39"/>
    <w:unhideWhenUsed/>
    <w:rsid w:val="002F6646"/>
    <w:pPr>
      <w:ind w:left="1680"/>
      <w:jc w:val="left"/>
    </w:pPr>
    <w:rPr>
      <w:rFonts w:asciiTheme="minorHAnsi" w:hAnsiTheme="minorHAnsi" w:cstheme="minorHAnsi"/>
      <w:sz w:val="18"/>
      <w:szCs w:val="18"/>
    </w:rPr>
  </w:style>
  <w:style w:type="paragraph" w:styleId="91">
    <w:name w:val="toc 9"/>
    <w:basedOn w:val="a1"/>
    <w:next w:val="a1"/>
    <w:autoRedefine/>
    <w:uiPriority w:val="39"/>
    <w:unhideWhenUsed/>
    <w:rsid w:val="002F6646"/>
    <w:pPr>
      <w:ind w:left="1920"/>
      <w:jc w:val="left"/>
    </w:pPr>
    <w:rPr>
      <w:rFonts w:asciiTheme="minorHAnsi" w:hAnsiTheme="minorHAnsi" w:cstheme="minorHAnsi"/>
      <w:sz w:val="18"/>
      <w:szCs w:val="18"/>
    </w:rPr>
  </w:style>
  <w:style w:type="paragraph" w:styleId="af9">
    <w:name w:val="Subtitle"/>
    <w:basedOn w:val="a1"/>
    <w:next w:val="a1"/>
    <w:link w:val="afa"/>
    <w:uiPriority w:val="11"/>
    <w:qFormat/>
    <w:rsid w:val="009C4424"/>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a">
    <w:name w:val="副标题 字符"/>
    <w:basedOn w:val="a3"/>
    <w:link w:val="af9"/>
    <w:uiPriority w:val="11"/>
    <w:rsid w:val="009C4424"/>
    <w:rPr>
      <w:rFonts w:asciiTheme="majorHAnsi" w:eastAsia="宋体" w:hAnsiTheme="majorHAnsi" w:cstheme="majorBidi"/>
      <w:b/>
      <w:bCs/>
      <w:kern w:val="28"/>
      <w:sz w:val="32"/>
      <w:szCs w:val="32"/>
    </w:rPr>
  </w:style>
  <w:style w:type="paragraph" w:customStyle="1" w:styleId="a2">
    <w:name w:val="_正文"/>
    <w:link w:val="Char0"/>
    <w:qFormat/>
    <w:rsid w:val="0063050A"/>
    <w:pPr>
      <w:spacing w:line="400" w:lineRule="atLeast"/>
      <w:ind w:firstLineChars="200" w:firstLine="200"/>
      <w:jc w:val="both"/>
    </w:pPr>
    <w:rPr>
      <w:rFonts w:ascii="Times New Roman" w:hAnsi="Times New Roman"/>
      <w:sz w:val="24"/>
    </w:rPr>
  </w:style>
  <w:style w:type="paragraph" w:styleId="TOC">
    <w:name w:val="TOC Heading"/>
    <w:basedOn w:val="1"/>
    <w:next w:val="a1"/>
    <w:uiPriority w:val="39"/>
    <w:unhideWhenUsed/>
    <w:qFormat/>
    <w:rsid w:val="00571860"/>
    <w:pPr>
      <w:numPr>
        <w:numId w:val="0"/>
      </w:numPr>
      <w:outlineLvl w:val="9"/>
    </w:pPr>
    <w:rPr>
      <w:rFonts w:ascii="Arial" w:hAnsi="Arial" w:cstheme="majorBidi"/>
      <w:b/>
      <w:bCs w:val="0"/>
      <w:kern w:val="0"/>
      <w:szCs w:val="32"/>
    </w:rPr>
  </w:style>
  <w:style w:type="character" w:customStyle="1" w:styleId="Char0">
    <w:name w:val="_正文 Char"/>
    <w:basedOn w:val="a3"/>
    <w:link w:val="a2"/>
    <w:rsid w:val="0063050A"/>
    <w:rPr>
      <w:rFonts w:ascii="Times New Roman" w:hAnsi="Times New Roman"/>
      <w:sz w:val="24"/>
    </w:rPr>
  </w:style>
  <w:style w:type="character" w:styleId="afb">
    <w:name w:val="Placeholder Text"/>
    <w:basedOn w:val="a3"/>
    <w:uiPriority w:val="99"/>
    <w:semiHidden/>
    <w:rsid w:val="003C1A38"/>
    <w:rPr>
      <w:color w:val="808080"/>
    </w:rPr>
  </w:style>
  <w:style w:type="paragraph" w:customStyle="1" w:styleId="a0">
    <w:name w:val="_项目符号"/>
    <w:link w:val="Char1"/>
    <w:qFormat/>
    <w:rsid w:val="0063050A"/>
    <w:pPr>
      <w:numPr>
        <w:numId w:val="4"/>
      </w:numPr>
      <w:spacing w:line="400" w:lineRule="atLeast"/>
      <w:ind w:left="902"/>
      <w:jc w:val="both"/>
    </w:pPr>
    <w:rPr>
      <w:rFonts w:ascii="Times New Roman" w:hAnsi="Times New Roman"/>
      <w:sz w:val="24"/>
    </w:rPr>
  </w:style>
  <w:style w:type="character" w:customStyle="1" w:styleId="Char1">
    <w:name w:val="_项目符号 Char"/>
    <w:basedOn w:val="a3"/>
    <w:link w:val="a0"/>
    <w:rsid w:val="0063050A"/>
    <w:rPr>
      <w:rFonts w:ascii="Times New Roman" w:hAnsi="Times New Roman"/>
      <w:sz w:val="24"/>
    </w:rPr>
  </w:style>
  <w:style w:type="paragraph" w:customStyle="1" w:styleId="afc">
    <w:name w:val="_代码"/>
    <w:link w:val="Char2"/>
    <w:qFormat/>
    <w:rsid w:val="00880817"/>
    <w:pPr>
      <w:pBdr>
        <w:top w:val="single" w:sz="8" w:space="1" w:color="auto"/>
        <w:bottom w:val="single" w:sz="8" w:space="1" w:color="auto"/>
      </w:pBdr>
      <w:shd w:val="clear" w:color="auto" w:fill="F2F2F2" w:themeFill="background1" w:themeFillShade="F2"/>
      <w:autoSpaceDE w:val="0"/>
      <w:autoSpaceDN w:val="0"/>
      <w:adjustRightInd w:val="0"/>
      <w:ind w:leftChars="200" w:left="200" w:rightChars="200" w:right="200"/>
    </w:pPr>
    <w:rPr>
      <w:rFonts w:ascii="Consolas" w:eastAsia="仿宋" w:hAnsi="Consolas" w:cs="Consolas"/>
      <w:color w:val="1F3864" w:themeColor="accent5" w:themeShade="80"/>
      <w:kern w:val="0"/>
      <w:sz w:val="18"/>
      <w:szCs w:val="24"/>
    </w:rPr>
  </w:style>
  <w:style w:type="character" w:customStyle="1" w:styleId="Char2">
    <w:name w:val="_代码 Char"/>
    <w:basedOn w:val="a3"/>
    <w:link w:val="afc"/>
    <w:rsid w:val="00880817"/>
    <w:rPr>
      <w:rFonts w:ascii="Consolas" w:eastAsia="仿宋" w:hAnsi="Consolas" w:cs="Consolas"/>
      <w:color w:val="1F3864" w:themeColor="accent5" w:themeShade="80"/>
      <w:kern w:val="0"/>
      <w:sz w:val="18"/>
      <w:szCs w:val="24"/>
      <w:shd w:val="clear" w:color="auto" w:fill="F2F2F2" w:themeFill="background1" w:themeFillShade="F2"/>
    </w:rPr>
  </w:style>
  <w:style w:type="table" w:styleId="afd">
    <w:name w:val="Table Grid"/>
    <w:basedOn w:val="a4"/>
    <w:uiPriority w:val="39"/>
    <w:rsid w:val="004628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_表格"/>
    <w:link w:val="Char3"/>
    <w:qFormat/>
    <w:rsid w:val="00111818"/>
    <w:rPr>
      <w:rFonts w:ascii="Cambria" w:hAnsi="Cambria"/>
    </w:rPr>
  </w:style>
  <w:style w:type="character" w:customStyle="1" w:styleId="Char3">
    <w:name w:val="_表格 Char"/>
    <w:basedOn w:val="a3"/>
    <w:link w:val="afe"/>
    <w:rsid w:val="00111818"/>
    <w:rPr>
      <w:rFonts w:ascii="Cambria" w:hAnsi="Cambria"/>
    </w:rPr>
  </w:style>
  <w:style w:type="paragraph" w:customStyle="1" w:styleId="a">
    <w:name w:val="_参考文献"/>
    <w:link w:val="Char4"/>
    <w:qFormat/>
    <w:rsid w:val="0050659D"/>
    <w:pPr>
      <w:numPr>
        <w:numId w:val="5"/>
      </w:numPr>
      <w:spacing w:line="400" w:lineRule="atLeast"/>
      <w:jc w:val="both"/>
    </w:pPr>
    <w:rPr>
      <w:rFonts w:ascii="Times New Roman" w:hAnsi="Times New Roman"/>
      <w:szCs w:val="18"/>
    </w:rPr>
  </w:style>
  <w:style w:type="character" w:customStyle="1" w:styleId="Char4">
    <w:name w:val="_参考文献 Char"/>
    <w:basedOn w:val="a3"/>
    <w:link w:val="a"/>
    <w:rsid w:val="0050659D"/>
    <w:rPr>
      <w:rFonts w:ascii="Times New Roman" w:hAnsi="Times New Roman"/>
      <w:szCs w:val="18"/>
    </w:rPr>
  </w:style>
  <w:style w:type="table" w:styleId="12">
    <w:name w:val="Grid Table 1 Light"/>
    <w:basedOn w:val="a4"/>
    <w:uiPriority w:val="46"/>
    <w:rsid w:val="002F023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
    <w:name w:val="Revision"/>
    <w:hidden/>
    <w:uiPriority w:val="99"/>
    <w:semiHidden/>
    <w:rsid w:val="00CA3A8D"/>
    <w:rPr>
      <w:rFonts w:ascii="Times New Roman" w:hAnsi="Times New Roman"/>
      <w:sz w:val="24"/>
    </w:rPr>
  </w:style>
  <w:style w:type="paragraph" w:styleId="aff0">
    <w:name w:val="caption"/>
    <w:next w:val="a2"/>
    <w:uiPriority w:val="35"/>
    <w:unhideWhenUsed/>
    <w:qFormat/>
    <w:rsid w:val="00B01B5C"/>
    <w:pPr>
      <w:spacing w:before="120" w:after="120"/>
      <w:jc w:val="center"/>
    </w:pPr>
    <w:rPr>
      <w:rFonts w:ascii="Verdana" w:eastAsia="黑体" w:hAnsi="Verdana" w:cstheme="majorBidi"/>
      <w:szCs w:val="20"/>
    </w:rPr>
  </w:style>
  <w:style w:type="paragraph" w:customStyle="1" w:styleId="-">
    <w:name w:val="_标题 - 参考文献"/>
    <w:next w:val="a"/>
    <w:link w:val="-Char"/>
    <w:qFormat/>
    <w:rsid w:val="00EF25CF"/>
    <w:pPr>
      <w:spacing w:beforeLines="150" w:before="150" w:afterLines="100" w:after="100"/>
      <w:jc w:val="center"/>
      <w:outlineLvl w:val="1"/>
    </w:pPr>
    <w:rPr>
      <w:rFonts w:ascii="黑体" w:eastAsia="黑体" w:hAnsi="黑体"/>
      <w:b/>
      <w:sz w:val="32"/>
    </w:rPr>
  </w:style>
  <w:style w:type="character" w:customStyle="1" w:styleId="-Char">
    <w:name w:val="_标题 - 参考文献 Char"/>
    <w:basedOn w:val="a3"/>
    <w:link w:val="-"/>
    <w:rsid w:val="00EF25CF"/>
    <w:rPr>
      <w:rFonts w:ascii="黑体" w:eastAsia="黑体" w:hAnsi="黑体"/>
      <w:b/>
      <w:sz w:val="32"/>
    </w:rPr>
  </w:style>
  <w:style w:type="paragraph" w:customStyle="1" w:styleId="13">
    <w:name w:val="样式1"/>
    <w:link w:val="1Char"/>
    <w:rsid w:val="00785983"/>
    <w:pPr>
      <w:spacing w:beforeLines="50" w:before="50" w:line="360" w:lineRule="auto"/>
      <w:ind w:firstLineChars="200" w:firstLine="200"/>
    </w:pPr>
    <w:rPr>
      <w:rFonts w:ascii="Times New Roman" w:hAnsi="Times New Roman"/>
      <w:kern w:val="0"/>
      <w:sz w:val="24"/>
    </w:rPr>
  </w:style>
  <w:style w:type="character" w:customStyle="1" w:styleId="1Char">
    <w:name w:val="样式1 Char"/>
    <w:basedOn w:val="a3"/>
    <w:link w:val="13"/>
    <w:rsid w:val="00785983"/>
    <w:rPr>
      <w:rFonts w:ascii="Times New Roman" w:hAnsi="Times New Roman"/>
      <w:kern w:val="0"/>
      <w:sz w:val="24"/>
    </w:rPr>
  </w:style>
  <w:style w:type="character" w:customStyle="1" w:styleId="af4">
    <w:name w:val="无间隔 字符"/>
    <w:basedOn w:val="a3"/>
    <w:link w:val="af3"/>
    <w:uiPriority w:val="1"/>
    <w:rsid w:val="00785983"/>
    <w:rPr>
      <w:rFonts w:ascii="Times New Roman" w:hAnsi="Times New Roman"/>
      <w:sz w:val="24"/>
    </w:rPr>
  </w:style>
  <w:style w:type="paragraph" w:customStyle="1" w:styleId="-0">
    <w:name w:val="正文 - 小"/>
    <w:basedOn w:val="af5"/>
    <w:link w:val="-Char0"/>
    <w:qFormat/>
    <w:rsid w:val="00785983"/>
    <w:pPr>
      <w:widowControl/>
      <w:ind w:leftChars="200" w:left="200" w:firstLine="0"/>
    </w:pPr>
    <w:rPr>
      <w:rFonts w:ascii="微软雅黑 Light" w:eastAsia="微软雅黑 Light" w:hAnsi="微软雅黑 Light"/>
      <w:kern w:val="0"/>
      <w:sz w:val="18"/>
    </w:rPr>
  </w:style>
  <w:style w:type="character" w:customStyle="1" w:styleId="af6">
    <w:name w:val="列出段落 字符"/>
    <w:basedOn w:val="a3"/>
    <w:link w:val="af5"/>
    <w:uiPriority w:val="34"/>
    <w:rsid w:val="00785983"/>
    <w:rPr>
      <w:rFonts w:ascii="Times New Roman" w:hAnsi="Times New Roman"/>
      <w:sz w:val="24"/>
    </w:rPr>
  </w:style>
  <w:style w:type="character" w:customStyle="1" w:styleId="-Char0">
    <w:name w:val="正文 - 小 Char"/>
    <w:basedOn w:val="af6"/>
    <w:link w:val="-0"/>
    <w:rsid w:val="00785983"/>
    <w:rPr>
      <w:rFonts w:ascii="微软雅黑 Light" w:eastAsia="微软雅黑 Light" w:hAnsi="微软雅黑 Light"/>
      <w:kern w:val="0"/>
      <w:sz w:val="18"/>
    </w:rPr>
  </w:style>
  <w:style w:type="table" w:customStyle="1" w:styleId="14">
    <w:name w:val="网格型1"/>
    <w:basedOn w:val="a4"/>
    <w:next w:val="afd"/>
    <w:uiPriority w:val="39"/>
    <w:rsid w:val="007859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封面"/>
    <w:link w:val="Char5"/>
    <w:qFormat/>
    <w:rsid w:val="00785983"/>
    <w:pPr>
      <w:widowControl w:val="0"/>
      <w:spacing w:line="360" w:lineRule="auto"/>
      <w:jc w:val="center"/>
    </w:pPr>
    <w:rPr>
      <w:rFonts w:ascii="黑体" w:eastAsia="黑体" w:hAnsi="黑体" w:cs="Times New Roman"/>
      <w:color w:val="000000"/>
      <w:sz w:val="24"/>
      <w:szCs w:val="24"/>
    </w:rPr>
  </w:style>
  <w:style w:type="paragraph" w:styleId="aff2">
    <w:name w:val="Date"/>
    <w:basedOn w:val="a1"/>
    <w:next w:val="a1"/>
    <w:link w:val="aff3"/>
    <w:uiPriority w:val="99"/>
    <w:semiHidden/>
    <w:unhideWhenUsed/>
    <w:rsid w:val="00785983"/>
    <w:pPr>
      <w:widowControl/>
      <w:spacing w:line="360" w:lineRule="auto"/>
      <w:ind w:leftChars="2500" w:left="100" w:firstLineChars="200" w:firstLine="200"/>
    </w:pPr>
    <w:rPr>
      <w:kern w:val="0"/>
    </w:rPr>
  </w:style>
  <w:style w:type="character" w:customStyle="1" w:styleId="aff3">
    <w:name w:val="日期 字符"/>
    <w:basedOn w:val="a3"/>
    <w:link w:val="aff2"/>
    <w:uiPriority w:val="99"/>
    <w:semiHidden/>
    <w:rsid w:val="00785983"/>
    <w:rPr>
      <w:rFonts w:ascii="Times New Roman" w:hAnsi="Times New Roman"/>
      <w:kern w:val="0"/>
      <w:sz w:val="24"/>
    </w:rPr>
  </w:style>
  <w:style w:type="character" w:customStyle="1" w:styleId="Char5">
    <w:name w:val="封面 Char"/>
    <w:basedOn w:val="a3"/>
    <w:link w:val="aff1"/>
    <w:rsid w:val="00785983"/>
    <w:rPr>
      <w:rFonts w:ascii="黑体" w:eastAsia="黑体" w:hAnsi="黑体" w:cs="Times New Roman"/>
      <w:color w:val="000000"/>
      <w:sz w:val="24"/>
      <w:szCs w:val="24"/>
    </w:rPr>
  </w:style>
  <w:style w:type="table" w:styleId="22">
    <w:name w:val="Plain Table 2"/>
    <w:basedOn w:val="a4"/>
    <w:uiPriority w:val="42"/>
    <w:rsid w:val="00785983"/>
    <w:rPr>
      <w:kern w:val="0"/>
      <w:sz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4">
    <w:name w:val="FollowedHyperlink"/>
    <w:basedOn w:val="a3"/>
    <w:uiPriority w:val="99"/>
    <w:semiHidden/>
    <w:unhideWhenUsed/>
    <w:rsid w:val="00C66849"/>
    <w:rPr>
      <w:color w:val="954F72" w:themeColor="followedHyperlink"/>
      <w:u w:val="single"/>
    </w:rPr>
  </w:style>
  <w:style w:type="table" w:styleId="23">
    <w:name w:val="List Table 2"/>
    <w:basedOn w:val="a4"/>
    <w:uiPriority w:val="47"/>
    <w:rsid w:val="00160E04"/>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5">
    <w:name w:val="List Table 1 Light"/>
    <w:basedOn w:val="a4"/>
    <w:uiPriority w:val="46"/>
    <w:rsid w:val="00160E0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2">
    <w:name w:val="Grid Table 3"/>
    <w:basedOn w:val="a4"/>
    <w:uiPriority w:val="48"/>
    <w:rsid w:val="00F7479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52">
    <w:name w:val="Grid Table 5 Dark"/>
    <w:basedOn w:val="a4"/>
    <w:uiPriority w:val="50"/>
    <w:rsid w:val="00F7479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4"/>
    <w:uiPriority w:val="50"/>
    <w:rsid w:val="00F7479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aff5">
    <w:name w:val="Body Text Indent"/>
    <w:basedOn w:val="a1"/>
    <w:link w:val="aff6"/>
    <w:rsid w:val="00857E3B"/>
    <w:pPr>
      <w:spacing w:line="300" w:lineRule="auto"/>
      <w:ind w:firstLineChars="200" w:firstLine="560"/>
    </w:pPr>
    <w:rPr>
      <w:rFonts w:eastAsia="宋体" w:cs="Times New Roman"/>
      <w:sz w:val="28"/>
      <w:szCs w:val="28"/>
      <w:lang w:val="x-none" w:eastAsia="x-none"/>
    </w:rPr>
  </w:style>
  <w:style w:type="character" w:customStyle="1" w:styleId="aff6">
    <w:name w:val="正文文本缩进 字符"/>
    <w:basedOn w:val="a3"/>
    <w:link w:val="aff5"/>
    <w:rsid w:val="00857E3B"/>
    <w:rPr>
      <w:rFonts w:ascii="Times New Roman" w:eastAsia="宋体" w:hAnsi="Times New Roman" w:cs="Times New Roman"/>
      <w:sz w:val="28"/>
      <w:szCs w:val="28"/>
      <w:lang w:val="x-none" w:eastAsia="x-none"/>
    </w:rPr>
  </w:style>
  <w:style w:type="paragraph" w:styleId="aff7">
    <w:name w:val="Normal Indent"/>
    <w:basedOn w:val="a1"/>
    <w:rsid w:val="00857E3B"/>
    <w:pPr>
      <w:adjustRightInd w:val="0"/>
      <w:snapToGrid w:val="0"/>
      <w:spacing w:line="360" w:lineRule="atLeast"/>
      <w:ind w:firstLineChars="200" w:firstLine="200"/>
    </w:pPr>
    <w:rPr>
      <w:rFonts w:eastAsia="宋体" w:cs="Times New Roman"/>
      <w:snapToGrid w:val="0"/>
      <w:kern w:val="0"/>
      <w:szCs w:val="24"/>
    </w:rPr>
  </w:style>
  <w:style w:type="character" w:customStyle="1" w:styleId="aff8">
    <w:name w:val="纯文本 字符"/>
    <w:link w:val="aff9"/>
    <w:rsid w:val="00857E3B"/>
    <w:rPr>
      <w:rFonts w:ascii="宋体" w:hAnsi="Courier New"/>
    </w:rPr>
  </w:style>
  <w:style w:type="character" w:styleId="affa">
    <w:name w:val="page number"/>
    <w:rsid w:val="00857E3B"/>
  </w:style>
  <w:style w:type="paragraph" w:styleId="aff9">
    <w:name w:val="Plain Text"/>
    <w:basedOn w:val="a1"/>
    <w:link w:val="aff8"/>
    <w:rsid w:val="00857E3B"/>
    <w:rPr>
      <w:rFonts w:ascii="宋体" w:hAnsi="Courier New"/>
      <w:sz w:val="21"/>
    </w:rPr>
  </w:style>
  <w:style w:type="character" w:customStyle="1" w:styleId="Char10">
    <w:name w:val="纯文本 Char1"/>
    <w:basedOn w:val="a3"/>
    <w:uiPriority w:val="99"/>
    <w:semiHidden/>
    <w:rsid w:val="00857E3B"/>
    <w:rPr>
      <w:rFonts w:ascii="宋体" w:eastAsia="宋体" w:hAnsi="Courier New" w:cs="Courier New"/>
      <w:szCs w:val="21"/>
    </w:rPr>
  </w:style>
  <w:style w:type="paragraph" w:styleId="affb">
    <w:name w:val="footnote text"/>
    <w:basedOn w:val="a1"/>
    <w:link w:val="affc"/>
    <w:rsid w:val="00857E3B"/>
    <w:pPr>
      <w:snapToGrid w:val="0"/>
      <w:jc w:val="left"/>
    </w:pPr>
    <w:rPr>
      <w:rFonts w:eastAsia="宋体" w:cs="Times New Roman"/>
      <w:sz w:val="18"/>
      <w:szCs w:val="18"/>
      <w:lang w:val="x-none" w:eastAsia="x-none"/>
    </w:rPr>
  </w:style>
  <w:style w:type="character" w:customStyle="1" w:styleId="affc">
    <w:name w:val="脚注文本 字符"/>
    <w:basedOn w:val="a3"/>
    <w:link w:val="affb"/>
    <w:rsid w:val="00857E3B"/>
    <w:rPr>
      <w:rFonts w:ascii="Times New Roman" w:eastAsia="宋体" w:hAnsi="Times New Roman" w:cs="Times New Roman"/>
      <w:sz w:val="18"/>
      <w:szCs w:val="18"/>
      <w:lang w:val="x-none" w:eastAsia="x-none"/>
    </w:rPr>
  </w:style>
  <w:style w:type="character" w:styleId="affd">
    <w:name w:val="footnote reference"/>
    <w:rsid w:val="00857E3B"/>
    <w:rPr>
      <w:vertAlign w:val="superscript"/>
    </w:rPr>
  </w:style>
  <w:style w:type="paragraph" w:customStyle="1" w:styleId="affe">
    <w:name w:val="_正文第一段"/>
    <w:basedOn w:val="a2"/>
    <w:next w:val="a2"/>
    <w:link w:val="Char6"/>
    <w:qFormat/>
    <w:rsid w:val="00165319"/>
    <w:pPr>
      <w:spacing w:beforeLines="100" w:before="100" w:line="400" w:lineRule="exact"/>
    </w:pPr>
    <w:rPr>
      <w:rFonts w:ascii="宋体" w:hAnsi="宋体"/>
    </w:rPr>
  </w:style>
  <w:style w:type="paragraph" w:customStyle="1" w:styleId="1-">
    <w:name w:val="标题 1 - 无编号"/>
    <w:next w:val="a2"/>
    <w:link w:val="1-Char"/>
    <w:qFormat/>
    <w:rsid w:val="00FC464C"/>
    <w:pPr>
      <w:spacing w:beforeLines="150" w:before="150" w:afterLines="100" w:after="100"/>
      <w:jc w:val="center"/>
      <w:outlineLvl w:val="0"/>
    </w:pPr>
    <w:rPr>
      <w:rFonts w:ascii="Arial" w:eastAsia="黑体" w:hAnsi="Arial" w:cs="Arial"/>
      <w:b/>
      <w:bCs/>
      <w:sz w:val="32"/>
      <w:szCs w:val="32"/>
    </w:rPr>
  </w:style>
  <w:style w:type="character" w:customStyle="1" w:styleId="Char6">
    <w:name w:val="_正文第一段 Char"/>
    <w:basedOn w:val="Char0"/>
    <w:link w:val="affe"/>
    <w:rsid w:val="00165319"/>
    <w:rPr>
      <w:rFonts w:ascii="宋体" w:hAnsi="宋体"/>
      <w:sz w:val="24"/>
    </w:rPr>
  </w:style>
  <w:style w:type="character" w:customStyle="1" w:styleId="1-Char">
    <w:name w:val="标题 1 - 无编号 Char"/>
    <w:basedOn w:val="a3"/>
    <w:link w:val="1-"/>
    <w:rsid w:val="00FC464C"/>
    <w:rPr>
      <w:rFonts w:ascii="Arial" w:eastAsia="黑体" w:hAnsi="Arial" w:cs="Arial"/>
      <w:b/>
      <w:bCs/>
      <w:sz w:val="32"/>
      <w:szCs w:val="32"/>
    </w:rPr>
  </w:style>
  <w:style w:type="paragraph" w:customStyle="1" w:styleId="4-">
    <w:name w:val="_标题4 - 项目符号"/>
    <w:next w:val="a2"/>
    <w:link w:val="4-Char"/>
    <w:qFormat/>
    <w:rsid w:val="00776384"/>
    <w:pPr>
      <w:numPr>
        <w:numId w:val="31"/>
      </w:numPr>
      <w:spacing w:beforeLines="50" w:before="50"/>
    </w:pPr>
    <w:rPr>
      <w:rFonts w:ascii="Verdana" w:eastAsia="黑体" w:hAnsi="Verdana"/>
      <w:sz w:val="24"/>
    </w:rPr>
  </w:style>
  <w:style w:type="character" w:customStyle="1" w:styleId="4-Char">
    <w:name w:val="_标题4 - 项目符号 Char"/>
    <w:basedOn w:val="a3"/>
    <w:link w:val="4-"/>
    <w:rsid w:val="00776384"/>
    <w:rPr>
      <w:rFonts w:ascii="Verdana" w:eastAsia="黑体" w:hAnsi="Verdana"/>
      <w:sz w:val="24"/>
    </w:rPr>
  </w:style>
  <w:style w:type="table" w:customStyle="1" w:styleId="afff">
    <w:name w:val="_表格样式"/>
    <w:basedOn w:val="a4"/>
    <w:uiPriority w:val="99"/>
    <w:rsid w:val="00812E29"/>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2737">
      <w:bodyDiv w:val="1"/>
      <w:marLeft w:val="0"/>
      <w:marRight w:val="0"/>
      <w:marTop w:val="0"/>
      <w:marBottom w:val="0"/>
      <w:divBdr>
        <w:top w:val="none" w:sz="0" w:space="0" w:color="auto"/>
        <w:left w:val="none" w:sz="0" w:space="0" w:color="auto"/>
        <w:bottom w:val="none" w:sz="0" w:space="0" w:color="auto"/>
        <w:right w:val="none" w:sz="0" w:space="0" w:color="auto"/>
      </w:divBdr>
    </w:div>
    <w:div w:id="252322282">
      <w:bodyDiv w:val="1"/>
      <w:marLeft w:val="0"/>
      <w:marRight w:val="0"/>
      <w:marTop w:val="0"/>
      <w:marBottom w:val="0"/>
      <w:divBdr>
        <w:top w:val="none" w:sz="0" w:space="0" w:color="auto"/>
        <w:left w:val="none" w:sz="0" w:space="0" w:color="auto"/>
        <w:bottom w:val="none" w:sz="0" w:space="0" w:color="auto"/>
        <w:right w:val="none" w:sz="0" w:space="0" w:color="auto"/>
      </w:divBdr>
    </w:div>
    <w:div w:id="305084806">
      <w:bodyDiv w:val="1"/>
      <w:marLeft w:val="0"/>
      <w:marRight w:val="0"/>
      <w:marTop w:val="0"/>
      <w:marBottom w:val="0"/>
      <w:divBdr>
        <w:top w:val="none" w:sz="0" w:space="0" w:color="auto"/>
        <w:left w:val="none" w:sz="0" w:space="0" w:color="auto"/>
        <w:bottom w:val="none" w:sz="0" w:space="0" w:color="auto"/>
        <w:right w:val="none" w:sz="0" w:space="0" w:color="auto"/>
      </w:divBdr>
    </w:div>
    <w:div w:id="325784632">
      <w:bodyDiv w:val="1"/>
      <w:marLeft w:val="0"/>
      <w:marRight w:val="0"/>
      <w:marTop w:val="0"/>
      <w:marBottom w:val="0"/>
      <w:divBdr>
        <w:top w:val="none" w:sz="0" w:space="0" w:color="auto"/>
        <w:left w:val="none" w:sz="0" w:space="0" w:color="auto"/>
        <w:bottom w:val="none" w:sz="0" w:space="0" w:color="auto"/>
        <w:right w:val="none" w:sz="0" w:space="0" w:color="auto"/>
      </w:divBdr>
    </w:div>
    <w:div w:id="361445246">
      <w:bodyDiv w:val="1"/>
      <w:marLeft w:val="0"/>
      <w:marRight w:val="0"/>
      <w:marTop w:val="0"/>
      <w:marBottom w:val="0"/>
      <w:divBdr>
        <w:top w:val="none" w:sz="0" w:space="0" w:color="auto"/>
        <w:left w:val="none" w:sz="0" w:space="0" w:color="auto"/>
        <w:bottom w:val="none" w:sz="0" w:space="0" w:color="auto"/>
        <w:right w:val="none" w:sz="0" w:space="0" w:color="auto"/>
      </w:divBdr>
    </w:div>
    <w:div w:id="374163792">
      <w:bodyDiv w:val="1"/>
      <w:marLeft w:val="0"/>
      <w:marRight w:val="0"/>
      <w:marTop w:val="0"/>
      <w:marBottom w:val="0"/>
      <w:divBdr>
        <w:top w:val="none" w:sz="0" w:space="0" w:color="auto"/>
        <w:left w:val="none" w:sz="0" w:space="0" w:color="auto"/>
        <w:bottom w:val="none" w:sz="0" w:space="0" w:color="auto"/>
        <w:right w:val="none" w:sz="0" w:space="0" w:color="auto"/>
      </w:divBdr>
    </w:div>
    <w:div w:id="426775718">
      <w:bodyDiv w:val="1"/>
      <w:marLeft w:val="0"/>
      <w:marRight w:val="0"/>
      <w:marTop w:val="0"/>
      <w:marBottom w:val="0"/>
      <w:divBdr>
        <w:top w:val="none" w:sz="0" w:space="0" w:color="auto"/>
        <w:left w:val="none" w:sz="0" w:space="0" w:color="auto"/>
        <w:bottom w:val="none" w:sz="0" w:space="0" w:color="auto"/>
        <w:right w:val="none" w:sz="0" w:space="0" w:color="auto"/>
      </w:divBdr>
    </w:div>
    <w:div w:id="628171812">
      <w:bodyDiv w:val="1"/>
      <w:marLeft w:val="0"/>
      <w:marRight w:val="0"/>
      <w:marTop w:val="0"/>
      <w:marBottom w:val="0"/>
      <w:divBdr>
        <w:top w:val="none" w:sz="0" w:space="0" w:color="auto"/>
        <w:left w:val="none" w:sz="0" w:space="0" w:color="auto"/>
        <w:bottom w:val="none" w:sz="0" w:space="0" w:color="auto"/>
        <w:right w:val="none" w:sz="0" w:space="0" w:color="auto"/>
      </w:divBdr>
    </w:div>
    <w:div w:id="657927654">
      <w:bodyDiv w:val="1"/>
      <w:marLeft w:val="0"/>
      <w:marRight w:val="0"/>
      <w:marTop w:val="0"/>
      <w:marBottom w:val="0"/>
      <w:divBdr>
        <w:top w:val="none" w:sz="0" w:space="0" w:color="auto"/>
        <w:left w:val="none" w:sz="0" w:space="0" w:color="auto"/>
        <w:bottom w:val="none" w:sz="0" w:space="0" w:color="auto"/>
        <w:right w:val="none" w:sz="0" w:space="0" w:color="auto"/>
      </w:divBdr>
    </w:div>
    <w:div w:id="824668747">
      <w:bodyDiv w:val="1"/>
      <w:marLeft w:val="0"/>
      <w:marRight w:val="0"/>
      <w:marTop w:val="0"/>
      <w:marBottom w:val="0"/>
      <w:divBdr>
        <w:top w:val="none" w:sz="0" w:space="0" w:color="auto"/>
        <w:left w:val="none" w:sz="0" w:space="0" w:color="auto"/>
        <w:bottom w:val="none" w:sz="0" w:space="0" w:color="auto"/>
        <w:right w:val="none" w:sz="0" w:space="0" w:color="auto"/>
      </w:divBdr>
    </w:div>
    <w:div w:id="846407618">
      <w:bodyDiv w:val="1"/>
      <w:marLeft w:val="0"/>
      <w:marRight w:val="0"/>
      <w:marTop w:val="0"/>
      <w:marBottom w:val="0"/>
      <w:divBdr>
        <w:top w:val="none" w:sz="0" w:space="0" w:color="auto"/>
        <w:left w:val="none" w:sz="0" w:space="0" w:color="auto"/>
        <w:bottom w:val="none" w:sz="0" w:space="0" w:color="auto"/>
        <w:right w:val="none" w:sz="0" w:space="0" w:color="auto"/>
      </w:divBdr>
    </w:div>
    <w:div w:id="922688420">
      <w:bodyDiv w:val="1"/>
      <w:marLeft w:val="0"/>
      <w:marRight w:val="0"/>
      <w:marTop w:val="0"/>
      <w:marBottom w:val="0"/>
      <w:divBdr>
        <w:top w:val="none" w:sz="0" w:space="0" w:color="auto"/>
        <w:left w:val="none" w:sz="0" w:space="0" w:color="auto"/>
        <w:bottom w:val="none" w:sz="0" w:space="0" w:color="auto"/>
        <w:right w:val="none" w:sz="0" w:space="0" w:color="auto"/>
      </w:divBdr>
    </w:div>
    <w:div w:id="979580867">
      <w:bodyDiv w:val="1"/>
      <w:marLeft w:val="0"/>
      <w:marRight w:val="0"/>
      <w:marTop w:val="0"/>
      <w:marBottom w:val="0"/>
      <w:divBdr>
        <w:top w:val="none" w:sz="0" w:space="0" w:color="auto"/>
        <w:left w:val="none" w:sz="0" w:space="0" w:color="auto"/>
        <w:bottom w:val="none" w:sz="0" w:space="0" w:color="auto"/>
        <w:right w:val="none" w:sz="0" w:space="0" w:color="auto"/>
      </w:divBdr>
    </w:div>
    <w:div w:id="1021247788">
      <w:bodyDiv w:val="1"/>
      <w:marLeft w:val="0"/>
      <w:marRight w:val="0"/>
      <w:marTop w:val="0"/>
      <w:marBottom w:val="0"/>
      <w:divBdr>
        <w:top w:val="none" w:sz="0" w:space="0" w:color="auto"/>
        <w:left w:val="none" w:sz="0" w:space="0" w:color="auto"/>
        <w:bottom w:val="none" w:sz="0" w:space="0" w:color="auto"/>
        <w:right w:val="none" w:sz="0" w:space="0" w:color="auto"/>
      </w:divBdr>
    </w:div>
    <w:div w:id="1159728772">
      <w:bodyDiv w:val="1"/>
      <w:marLeft w:val="0"/>
      <w:marRight w:val="0"/>
      <w:marTop w:val="0"/>
      <w:marBottom w:val="0"/>
      <w:divBdr>
        <w:top w:val="none" w:sz="0" w:space="0" w:color="auto"/>
        <w:left w:val="none" w:sz="0" w:space="0" w:color="auto"/>
        <w:bottom w:val="none" w:sz="0" w:space="0" w:color="auto"/>
        <w:right w:val="none" w:sz="0" w:space="0" w:color="auto"/>
      </w:divBdr>
    </w:div>
    <w:div w:id="1243684186">
      <w:bodyDiv w:val="1"/>
      <w:marLeft w:val="0"/>
      <w:marRight w:val="0"/>
      <w:marTop w:val="0"/>
      <w:marBottom w:val="0"/>
      <w:divBdr>
        <w:top w:val="none" w:sz="0" w:space="0" w:color="auto"/>
        <w:left w:val="none" w:sz="0" w:space="0" w:color="auto"/>
        <w:bottom w:val="none" w:sz="0" w:space="0" w:color="auto"/>
        <w:right w:val="none" w:sz="0" w:space="0" w:color="auto"/>
      </w:divBdr>
    </w:div>
    <w:div w:id="1424839828">
      <w:bodyDiv w:val="1"/>
      <w:marLeft w:val="0"/>
      <w:marRight w:val="0"/>
      <w:marTop w:val="0"/>
      <w:marBottom w:val="0"/>
      <w:divBdr>
        <w:top w:val="none" w:sz="0" w:space="0" w:color="auto"/>
        <w:left w:val="none" w:sz="0" w:space="0" w:color="auto"/>
        <w:bottom w:val="none" w:sz="0" w:space="0" w:color="auto"/>
        <w:right w:val="none" w:sz="0" w:space="0" w:color="auto"/>
      </w:divBdr>
    </w:div>
    <w:div w:id="1534228741">
      <w:bodyDiv w:val="1"/>
      <w:marLeft w:val="0"/>
      <w:marRight w:val="0"/>
      <w:marTop w:val="0"/>
      <w:marBottom w:val="0"/>
      <w:divBdr>
        <w:top w:val="none" w:sz="0" w:space="0" w:color="auto"/>
        <w:left w:val="none" w:sz="0" w:space="0" w:color="auto"/>
        <w:bottom w:val="none" w:sz="0" w:space="0" w:color="auto"/>
        <w:right w:val="none" w:sz="0" w:space="0" w:color="auto"/>
      </w:divBdr>
    </w:div>
    <w:div w:id="1584531399">
      <w:bodyDiv w:val="1"/>
      <w:marLeft w:val="0"/>
      <w:marRight w:val="0"/>
      <w:marTop w:val="0"/>
      <w:marBottom w:val="0"/>
      <w:divBdr>
        <w:top w:val="none" w:sz="0" w:space="0" w:color="auto"/>
        <w:left w:val="none" w:sz="0" w:space="0" w:color="auto"/>
        <w:bottom w:val="none" w:sz="0" w:space="0" w:color="auto"/>
        <w:right w:val="none" w:sz="0" w:space="0" w:color="auto"/>
      </w:divBdr>
    </w:div>
    <w:div w:id="1631401021">
      <w:bodyDiv w:val="1"/>
      <w:marLeft w:val="0"/>
      <w:marRight w:val="0"/>
      <w:marTop w:val="0"/>
      <w:marBottom w:val="0"/>
      <w:divBdr>
        <w:top w:val="none" w:sz="0" w:space="0" w:color="auto"/>
        <w:left w:val="none" w:sz="0" w:space="0" w:color="auto"/>
        <w:bottom w:val="none" w:sz="0" w:space="0" w:color="auto"/>
        <w:right w:val="none" w:sz="0" w:space="0" w:color="auto"/>
      </w:divBdr>
      <w:divsChild>
        <w:div w:id="597182299">
          <w:marLeft w:val="0"/>
          <w:marRight w:val="0"/>
          <w:marTop w:val="0"/>
          <w:marBottom w:val="240"/>
          <w:divBdr>
            <w:top w:val="none" w:sz="0" w:space="0" w:color="auto"/>
            <w:left w:val="none" w:sz="0" w:space="0" w:color="auto"/>
            <w:bottom w:val="none" w:sz="0" w:space="0" w:color="auto"/>
            <w:right w:val="none" w:sz="0" w:space="0" w:color="auto"/>
          </w:divBdr>
          <w:divsChild>
            <w:div w:id="1064720541">
              <w:marLeft w:val="0"/>
              <w:marRight w:val="0"/>
              <w:marTop w:val="0"/>
              <w:marBottom w:val="0"/>
              <w:divBdr>
                <w:top w:val="none" w:sz="0" w:space="0" w:color="auto"/>
                <w:left w:val="none" w:sz="0" w:space="0" w:color="auto"/>
                <w:bottom w:val="none" w:sz="0" w:space="0" w:color="auto"/>
                <w:right w:val="none" w:sz="0" w:space="0" w:color="auto"/>
              </w:divBdr>
              <w:divsChild>
                <w:div w:id="7415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2724">
          <w:marLeft w:val="0"/>
          <w:marRight w:val="0"/>
          <w:marTop w:val="0"/>
          <w:marBottom w:val="240"/>
          <w:divBdr>
            <w:top w:val="none" w:sz="0" w:space="0" w:color="auto"/>
            <w:left w:val="none" w:sz="0" w:space="0" w:color="auto"/>
            <w:bottom w:val="none" w:sz="0" w:space="0" w:color="auto"/>
            <w:right w:val="none" w:sz="0" w:space="0" w:color="auto"/>
          </w:divBdr>
          <w:divsChild>
            <w:div w:id="411195363">
              <w:marLeft w:val="-225"/>
              <w:marRight w:val="-225"/>
              <w:marTop w:val="0"/>
              <w:marBottom w:val="0"/>
              <w:divBdr>
                <w:top w:val="none" w:sz="0" w:space="0" w:color="auto"/>
                <w:left w:val="none" w:sz="0" w:space="0" w:color="auto"/>
                <w:bottom w:val="none" w:sz="0" w:space="0" w:color="auto"/>
                <w:right w:val="none" w:sz="0" w:space="0" w:color="auto"/>
              </w:divBdr>
              <w:divsChild>
                <w:div w:id="2118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814810">
      <w:bodyDiv w:val="1"/>
      <w:marLeft w:val="0"/>
      <w:marRight w:val="0"/>
      <w:marTop w:val="0"/>
      <w:marBottom w:val="0"/>
      <w:divBdr>
        <w:top w:val="none" w:sz="0" w:space="0" w:color="auto"/>
        <w:left w:val="none" w:sz="0" w:space="0" w:color="auto"/>
        <w:bottom w:val="none" w:sz="0" w:space="0" w:color="auto"/>
        <w:right w:val="none" w:sz="0" w:space="0" w:color="auto"/>
      </w:divBdr>
    </w:div>
    <w:div w:id="1687948188">
      <w:bodyDiv w:val="1"/>
      <w:marLeft w:val="0"/>
      <w:marRight w:val="0"/>
      <w:marTop w:val="0"/>
      <w:marBottom w:val="0"/>
      <w:divBdr>
        <w:top w:val="none" w:sz="0" w:space="0" w:color="auto"/>
        <w:left w:val="none" w:sz="0" w:space="0" w:color="auto"/>
        <w:bottom w:val="none" w:sz="0" w:space="0" w:color="auto"/>
        <w:right w:val="none" w:sz="0" w:space="0" w:color="auto"/>
      </w:divBdr>
    </w:div>
    <w:div w:id="1750879188">
      <w:bodyDiv w:val="1"/>
      <w:marLeft w:val="0"/>
      <w:marRight w:val="0"/>
      <w:marTop w:val="0"/>
      <w:marBottom w:val="0"/>
      <w:divBdr>
        <w:top w:val="none" w:sz="0" w:space="0" w:color="auto"/>
        <w:left w:val="none" w:sz="0" w:space="0" w:color="auto"/>
        <w:bottom w:val="none" w:sz="0" w:space="0" w:color="auto"/>
        <w:right w:val="none" w:sz="0" w:space="0" w:color="auto"/>
      </w:divBdr>
    </w:div>
    <w:div w:id="1763986393">
      <w:bodyDiv w:val="1"/>
      <w:marLeft w:val="0"/>
      <w:marRight w:val="0"/>
      <w:marTop w:val="0"/>
      <w:marBottom w:val="0"/>
      <w:divBdr>
        <w:top w:val="none" w:sz="0" w:space="0" w:color="auto"/>
        <w:left w:val="none" w:sz="0" w:space="0" w:color="auto"/>
        <w:bottom w:val="none" w:sz="0" w:space="0" w:color="auto"/>
        <w:right w:val="none" w:sz="0" w:space="0" w:color="auto"/>
      </w:divBdr>
    </w:div>
    <w:div w:id="1906141343">
      <w:bodyDiv w:val="1"/>
      <w:marLeft w:val="0"/>
      <w:marRight w:val="0"/>
      <w:marTop w:val="0"/>
      <w:marBottom w:val="0"/>
      <w:divBdr>
        <w:top w:val="none" w:sz="0" w:space="0" w:color="auto"/>
        <w:left w:val="none" w:sz="0" w:space="0" w:color="auto"/>
        <w:bottom w:val="none" w:sz="0" w:space="0" w:color="auto"/>
        <w:right w:val="none" w:sz="0" w:space="0" w:color="auto"/>
      </w:divBdr>
    </w:div>
    <w:div w:id="2013800782">
      <w:bodyDiv w:val="1"/>
      <w:marLeft w:val="0"/>
      <w:marRight w:val="0"/>
      <w:marTop w:val="0"/>
      <w:marBottom w:val="0"/>
      <w:divBdr>
        <w:top w:val="none" w:sz="0" w:space="0" w:color="auto"/>
        <w:left w:val="none" w:sz="0" w:space="0" w:color="auto"/>
        <w:bottom w:val="none" w:sz="0" w:space="0" w:color="auto"/>
        <w:right w:val="none" w:sz="0" w:space="0" w:color="auto"/>
      </w:divBdr>
    </w:div>
    <w:div w:id="2040545166">
      <w:bodyDiv w:val="1"/>
      <w:marLeft w:val="0"/>
      <w:marRight w:val="0"/>
      <w:marTop w:val="0"/>
      <w:marBottom w:val="0"/>
      <w:divBdr>
        <w:top w:val="none" w:sz="0" w:space="0" w:color="auto"/>
        <w:left w:val="none" w:sz="0" w:space="0" w:color="auto"/>
        <w:bottom w:val="none" w:sz="0" w:space="0" w:color="auto"/>
        <w:right w:val="none" w:sz="0" w:space="0" w:color="auto"/>
      </w:divBdr>
      <w:divsChild>
        <w:div w:id="839930245">
          <w:marLeft w:val="0"/>
          <w:marRight w:val="0"/>
          <w:marTop w:val="0"/>
          <w:marBottom w:val="0"/>
          <w:divBdr>
            <w:top w:val="none" w:sz="0" w:space="0" w:color="auto"/>
            <w:left w:val="none" w:sz="0" w:space="0" w:color="auto"/>
            <w:bottom w:val="none" w:sz="0" w:space="0" w:color="auto"/>
            <w:right w:val="none" w:sz="0" w:space="0" w:color="auto"/>
          </w:divBdr>
        </w:div>
      </w:divsChild>
    </w:div>
    <w:div w:id="2064744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63.png"/><Relationship Id="rId21" Type="http://schemas.openxmlformats.org/officeDocument/2006/relationships/package" Target="embeddings/Microsoft_Visio___.vsdx"/><Relationship Id="rId42" Type="http://schemas.openxmlformats.org/officeDocument/2006/relationships/hyperlink" Target="https://www.kaggle.com/c/higgs-boson"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hyperlink" Target="https://en.wikipedia.org/wiki/LHCb_experiment" TargetMode="External"/><Relationship Id="rId84" Type="http://schemas.openxmlformats.org/officeDocument/2006/relationships/package" Target="embeddings/Microsoft_Visio___6.vsdx"/><Relationship Id="rId89" Type="http://schemas.openxmlformats.org/officeDocument/2006/relationships/image" Target="media/image52.tiff"/><Relationship Id="rId112" Type="http://schemas.openxmlformats.org/officeDocument/2006/relationships/hyperlink" Target="https://www.python.org/" TargetMode="External"/><Relationship Id="rId133" Type="http://schemas.openxmlformats.org/officeDocument/2006/relationships/package" Target="embeddings/Microsoft_Visio___21.vsdx"/><Relationship Id="rId138" Type="http://schemas.openxmlformats.org/officeDocument/2006/relationships/image" Target="media/image78.emf"/><Relationship Id="rId154" Type="http://schemas.openxmlformats.org/officeDocument/2006/relationships/image" Target="media/image86.emf"/><Relationship Id="rId159" Type="http://schemas.openxmlformats.org/officeDocument/2006/relationships/image" Target="media/image89.png"/><Relationship Id="rId175" Type="http://schemas.openxmlformats.org/officeDocument/2006/relationships/image" Target="media/image100.emf"/><Relationship Id="rId170" Type="http://schemas.openxmlformats.org/officeDocument/2006/relationships/package" Target="embeddings/Microsoft_Visio___29.vsdx"/><Relationship Id="rId16" Type="http://schemas.openxmlformats.org/officeDocument/2006/relationships/footer" Target="footer4.xml"/><Relationship Id="rId107" Type="http://schemas.openxmlformats.org/officeDocument/2006/relationships/package" Target="embeddings/Microsoft_Visio___13.vsdx"/><Relationship Id="rId11" Type="http://schemas.openxmlformats.org/officeDocument/2006/relationships/header" Target="header1.xml"/><Relationship Id="rId32" Type="http://schemas.openxmlformats.org/officeDocument/2006/relationships/package" Target="embeddings/Microsoft_Visio___3.vsdx"/><Relationship Id="rId37" Type="http://schemas.openxmlformats.org/officeDocument/2006/relationships/hyperlink" Target="https://en.wikipedia.org/wiki/SLAC_National_Accelerator_Laboratory" TargetMode="External"/><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3.emf"/><Relationship Id="rId79" Type="http://schemas.openxmlformats.org/officeDocument/2006/relationships/package" Target="embeddings/Microsoft_Visio___5.vsdx"/><Relationship Id="rId102" Type="http://schemas.openxmlformats.org/officeDocument/2006/relationships/image" Target="media/image56.emf"/><Relationship Id="rId123" Type="http://schemas.openxmlformats.org/officeDocument/2006/relationships/package" Target="embeddings/Microsoft_Visio___18.vsdx"/><Relationship Id="rId128" Type="http://schemas.openxmlformats.org/officeDocument/2006/relationships/image" Target="media/image71.emf"/><Relationship Id="rId144" Type="http://schemas.openxmlformats.org/officeDocument/2006/relationships/package" Target="embeddings/Microsoft_Visio___25.vsdx"/><Relationship Id="rId149" Type="http://schemas.openxmlformats.org/officeDocument/2006/relationships/package" Target="embeddings/Microsoft_Visio___26.vsdx"/><Relationship Id="rId5" Type="http://schemas.openxmlformats.org/officeDocument/2006/relationships/webSettings" Target="webSettings.xml"/><Relationship Id="rId90" Type="http://schemas.openxmlformats.org/officeDocument/2006/relationships/image" Target="media/image53.tiff"/><Relationship Id="rId95" Type="http://schemas.openxmlformats.org/officeDocument/2006/relationships/hyperlink" Target="https://zh.wikipedia.org/zh-cn/Geant4" TargetMode="External"/><Relationship Id="rId160" Type="http://schemas.openxmlformats.org/officeDocument/2006/relationships/image" Target="media/image90.png"/><Relationship Id="rId165" Type="http://schemas.openxmlformats.org/officeDocument/2006/relationships/oleObject" Target="embeddings/oleObject2.bin"/><Relationship Id="rId181" Type="http://schemas.openxmlformats.org/officeDocument/2006/relationships/fontTable" Target="fontTable.xml"/><Relationship Id="rId22" Type="http://schemas.openxmlformats.org/officeDocument/2006/relationships/image" Target="media/image5.png"/><Relationship Id="rId27" Type="http://schemas.openxmlformats.org/officeDocument/2006/relationships/package" Target="embeddings/Microsoft_Visio___1.vsdx"/><Relationship Id="rId43" Type="http://schemas.openxmlformats.org/officeDocument/2006/relationships/image" Target="media/image16.png"/><Relationship Id="rId48" Type="http://schemas.openxmlformats.org/officeDocument/2006/relationships/image" Target="media/image21.tiff"/><Relationship Id="rId64" Type="http://schemas.openxmlformats.org/officeDocument/2006/relationships/image" Target="media/image37.tiff"/><Relationship Id="rId69" Type="http://schemas.openxmlformats.org/officeDocument/2006/relationships/hyperlink" Target="https://www.gsi.de/en/work/research/cbmnqm/cbm.htm" TargetMode="External"/><Relationship Id="rId113" Type="http://schemas.openxmlformats.org/officeDocument/2006/relationships/hyperlink" Target="https://en.wikipedia.org/wiki/Pseudorandom_binary_sequence" TargetMode="External"/><Relationship Id="rId118" Type="http://schemas.openxmlformats.org/officeDocument/2006/relationships/image" Target="media/image64.emf"/><Relationship Id="rId134" Type="http://schemas.openxmlformats.org/officeDocument/2006/relationships/image" Target="media/image75.tiff"/><Relationship Id="rId139" Type="http://schemas.openxmlformats.org/officeDocument/2006/relationships/package" Target="embeddings/Microsoft_Visio___23.vsdx"/><Relationship Id="rId80" Type="http://schemas.openxmlformats.org/officeDocument/2006/relationships/image" Target="media/image47.tiff"/><Relationship Id="rId85" Type="http://schemas.openxmlformats.org/officeDocument/2006/relationships/image" Target="media/image50.emf"/><Relationship Id="rId150" Type="http://schemas.openxmlformats.org/officeDocument/2006/relationships/hyperlink" Target="https://www.denx.de/wiki/U-Boot" TargetMode="External"/><Relationship Id="rId155" Type="http://schemas.openxmlformats.org/officeDocument/2006/relationships/package" Target="embeddings/Microsoft_Visio___27.vsdx"/><Relationship Id="rId171" Type="http://schemas.openxmlformats.org/officeDocument/2006/relationships/image" Target="media/image98.emf"/><Relationship Id="rId176" Type="http://schemas.openxmlformats.org/officeDocument/2006/relationships/package" Target="embeddings/Microsoft_Visio___32.vsdx"/><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13.tiff"/><Relationship Id="rId38" Type="http://schemas.openxmlformats.org/officeDocument/2006/relationships/hyperlink" Target="http://www-sldnt.slac.stanford.edu/alr/slc.htm" TargetMode="External"/><Relationship Id="rId59" Type="http://schemas.openxmlformats.org/officeDocument/2006/relationships/image" Target="media/image32.jpeg"/><Relationship Id="rId103" Type="http://schemas.openxmlformats.org/officeDocument/2006/relationships/package" Target="embeddings/Microsoft_Visio___11.vsdx"/><Relationship Id="rId108" Type="http://schemas.openxmlformats.org/officeDocument/2006/relationships/image" Target="media/image59.emf"/><Relationship Id="rId124" Type="http://schemas.openxmlformats.org/officeDocument/2006/relationships/image" Target="media/image68.emf"/><Relationship Id="rId129" Type="http://schemas.openxmlformats.org/officeDocument/2006/relationships/package" Target="embeddings/Microsoft_Visio___20.vsdx"/><Relationship Id="rId54" Type="http://schemas.openxmlformats.org/officeDocument/2006/relationships/image" Target="media/image27.tiff"/><Relationship Id="rId70" Type="http://schemas.openxmlformats.org/officeDocument/2006/relationships/hyperlink" Target="http://tesla.desy.de/doocs/MTCA/MTCA.4.html" TargetMode="External"/><Relationship Id="rId75" Type="http://schemas.openxmlformats.org/officeDocument/2006/relationships/package" Target="embeddings/Microsoft_Visio___4.vsdx"/><Relationship Id="rId91" Type="http://schemas.openxmlformats.org/officeDocument/2006/relationships/hyperlink" Target="https://archive.ics.uci.edu/ml/datasets.html" TargetMode="External"/><Relationship Id="rId96" Type="http://schemas.openxmlformats.org/officeDocument/2006/relationships/hyperlink" Target="https://www.wikiwand.com/en/List_of_Nvidia_graphics_processing_units" TargetMode="External"/><Relationship Id="rId140" Type="http://schemas.openxmlformats.org/officeDocument/2006/relationships/image" Target="media/image79.emf"/><Relationship Id="rId145" Type="http://schemas.openxmlformats.org/officeDocument/2006/relationships/image" Target="media/image82.png"/><Relationship Id="rId161" Type="http://schemas.openxmlformats.org/officeDocument/2006/relationships/image" Target="media/image91.png"/><Relationship Id="rId166" Type="http://schemas.openxmlformats.org/officeDocument/2006/relationships/image" Target="media/image94.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tiff"/><Relationship Id="rId28" Type="http://schemas.openxmlformats.org/officeDocument/2006/relationships/image" Target="media/image10.tiff"/><Relationship Id="rId49" Type="http://schemas.openxmlformats.org/officeDocument/2006/relationships/image" Target="media/image22.jpeg"/><Relationship Id="rId114" Type="http://schemas.openxmlformats.org/officeDocument/2006/relationships/image" Target="media/image61.emf"/><Relationship Id="rId119" Type="http://schemas.openxmlformats.org/officeDocument/2006/relationships/package" Target="embeddings/Microsoft_Visio___17.vsdx"/><Relationship Id="rId44" Type="http://schemas.openxmlformats.org/officeDocument/2006/relationships/image" Target="media/image17.png"/><Relationship Id="rId60" Type="http://schemas.openxmlformats.org/officeDocument/2006/relationships/image" Target="media/image33.jpeg"/><Relationship Id="rId65" Type="http://schemas.openxmlformats.org/officeDocument/2006/relationships/image" Target="media/image38.png"/><Relationship Id="rId81" Type="http://schemas.openxmlformats.org/officeDocument/2006/relationships/image" Target="media/image48.emf"/><Relationship Id="rId86" Type="http://schemas.openxmlformats.org/officeDocument/2006/relationships/package" Target="embeddings/Microsoft_Visio___7.vsdx"/><Relationship Id="rId130" Type="http://schemas.openxmlformats.org/officeDocument/2006/relationships/image" Target="media/image72.jpeg"/><Relationship Id="rId135" Type="http://schemas.openxmlformats.org/officeDocument/2006/relationships/image" Target="media/image76.tiff"/><Relationship Id="rId151" Type="http://schemas.openxmlformats.org/officeDocument/2006/relationships/hyperlink" Target="https://www.plda.com/products/fpga-optimized-ip/10g-ethernet-tcpudp/10gbe-full-hardware-tcp-stack-toe/quicktcp" TargetMode="External"/><Relationship Id="rId156" Type="http://schemas.openxmlformats.org/officeDocument/2006/relationships/image" Target="media/image87.png"/><Relationship Id="rId177" Type="http://schemas.openxmlformats.org/officeDocument/2006/relationships/hyperlink" Target="https://iperf.fr/"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package" Target="embeddings/Microsoft_Visio___30.vsdx"/><Relationship Id="rId180" Type="http://schemas.openxmlformats.org/officeDocument/2006/relationships/header" Target="header6.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yperlink" Target="https://standards.ieee.org/findstds/standard/1014-1987.html" TargetMode="External"/><Relationship Id="rId109" Type="http://schemas.openxmlformats.org/officeDocument/2006/relationships/package" Target="embeddings/Microsoft_Visio___14.vsdx"/><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4.png"/><Relationship Id="rId97" Type="http://schemas.openxmlformats.org/officeDocument/2006/relationships/hyperlink" Target="https://www.wikiwand.com/en/Event_generator" TargetMode="External"/><Relationship Id="rId104" Type="http://schemas.openxmlformats.org/officeDocument/2006/relationships/image" Target="media/image57.emf"/><Relationship Id="rId120" Type="http://schemas.openxmlformats.org/officeDocument/2006/relationships/image" Target="media/image65.tiff"/><Relationship Id="rId125" Type="http://schemas.openxmlformats.org/officeDocument/2006/relationships/package" Target="embeddings/Microsoft_Visio___19.vsdx"/><Relationship Id="rId141" Type="http://schemas.openxmlformats.org/officeDocument/2006/relationships/package" Target="embeddings/Microsoft_Visio___24.vsdx"/><Relationship Id="rId146" Type="http://schemas.openxmlformats.org/officeDocument/2006/relationships/image" Target="media/image83.tiff"/><Relationship Id="rId167"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s://panda-wiki.gsi.de/foswiki/bin/view/Daq/WebHome" TargetMode="External"/><Relationship Id="rId92" Type="http://schemas.openxmlformats.org/officeDocument/2006/relationships/hyperlink" Target="http://scikit-learn.org/stable/modules/tree.html" TargetMode="External"/><Relationship Id="rId162" Type="http://schemas.openxmlformats.org/officeDocument/2006/relationships/image" Target="media/image9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7.tiff"/><Relationship Id="rId40" Type="http://schemas.openxmlformats.org/officeDocument/2006/relationships/hyperlink" Target="https://www.picmg.org/openstandards/advancedtca/" TargetMode="External"/><Relationship Id="rId45" Type="http://schemas.openxmlformats.org/officeDocument/2006/relationships/image" Target="media/image18.png"/><Relationship Id="rId66" Type="http://schemas.openxmlformats.org/officeDocument/2006/relationships/image" Target="media/image39.jpeg"/><Relationship Id="rId87" Type="http://schemas.openxmlformats.org/officeDocument/2006/relationships/image" Target="media/image51.emf"/><Relationship Id="rId110" Type="http://schemas.openxmlformats.org/officeDocument/2006/relationships/image" Target="media/image60.emf"/><Relationship Id="rId115" Type="http://schemas.openxmlformats.org/officeDocument/2006/relationships/package" Target="embeddings/Microsoft_Visio___16.vsdx"/><Relationship Id="rId131" Type="http://schemas.openxmlformats.org/officeDocument/2006/relationships/image" Target="media/image73.emf"/><Relationship Id="rId136" Type="http://schemas.openxmlformats.org/officeDocument/2006/relationships/image" Target="media/image77.emf"/><Relationship Id="rId157" Type="http://schemas.openxmlformats.org/officeDocument/2006/relationships/image" Target="media/image88.emf"/><Relationship Id="rId178" Type="http://schemas.openxmlformats.org/officeDocument/2006/relationships/hyperlink" Target="http://scikit-learn.org/" TargetMode="External"/><Relationship Id="rId61" Type="http://schemas.openxmlformats.org/officeDocument/2006/relationships/image" Target="media/image34.jpeg"/><Relationship Id="rId82" Type="http://schemas.openxmlformats.org/officeDocument/2006/relationships/oleObject" Target="embeddings/Microsoft_Visio_2003-2010_Drawing.vsd"/><Relationship Id="rId152" Type="http://schemas.openxmlformats.org/officeDocument/2006/relationships/hyperlink" Target="http://www.dgway.com/TOE10G-IP_X_E.html" TargetMode="External"/><Relationship Id="rId173" Type="http://schemas.openxmlformats.org/officeDocument/2006/relationships/image" Target="media/image99.emf"/><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package" Target="embeddings/Microsoft_Visio___2.vsdx"/><Relationship Id="rId35" Type="http://schemas.openxmlformats.org/officeDocument/2006/relationships/image" Target="media/image15.tiff"/><Relationship Id="rId56" Type="http://schemas.openxmlformats.org/officeDocument/2006/relationships/image" Target="media/image29.emf"/><Relationship Id="rId77" Type="http://schemas.openxmlformats.org/officeDocument/2006/relationships/image" Target="media/image45.tiff"/><Relationship Id="rId100" Type="http://schemas.openxmlformats.org/officeDocument/2006/relationships/image" Target="media/image55.emf"/><Relationship Id="rId105" Type="http://schemas.openxmlformats.org/officeDocument/2006/relationships/package" Target="embeddings/Microsoft_Visio___12.vsdx"/><Relationship Id="rId126" Type="http://schemas.openxmlformats.org/officeDocument/2006/relationships/image" Target="media/image69.jpeg"/><Relationship Id="rId147" Type="http://schemas.openxmlformats.org/officeDocument/2006/relationships/image" Target="media/image84.png"/><Relationship Id="rId168"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hyperlink" Target="https://www.xilinx.com/products/technology/high-speed-serial/56g.html" TargetMode="External"/><Relationship Id="rId98" Type="http://schemas.openxmlformats.org/officeDocument/2006/relationships/image" Target="media/image54.emf"/><Relationship Id="rId121" Type="http://schemas.openxmlformats.org/officeDocument/2006/relationships/image" Target="media/image66.tiff"/><Relationship Id="rId142" Type="http://schemas.openxmlformats.org/officeDocument/2006/relationships/image" Target="media/image80.png"/><Relationship Id="rId163"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19.jpeg"/><Relationship Id="rId67" Type="http://schemas.openxmlformats.org/officeDocument/2006/relationships/image" Target="media/image40.png"/><Relationship Id="rId116" Type="http://schemas.openxmlformats.org/officeDocument/2006/relationships/image" Target="media/image62.jpeg"/><Relationship Id="rId137" Type="http://schemas.openxmlformats.org/officeDocument/2006/relationships/package" Target="embeddings/Microsoft_Visio___22.vsdx"/><Relationship Id="rId158" Type="http://schemas.openxmlformats.org/officeDocument/2006/relationships/package" Target="embeddings/Microsoft_Visio___28.vsdx"/><Relationship Id="rId20" Type="http://schemas.openxmlformats.org/officeDocument/2006/relationships/image" Target="media/image4.emf"/><Relationship Id="rId41" Type="http://schemas.openxmlformats.org/officeDocument/2006/relationships/hyperlink" Target="http://cernlib.web.cern.ch/cernlib/" TargetMode="External"/><Relationship Id="rId62" Type="http://schemas.openxmlformats.org/officeDocument/2006/relationships/image" Target="media/image35.png"/><Relationship Id="rId83" Type="http://schemas.openxmlformats.org/officeDocument/2006/relationships/image" Target="media/image49.emf"/><Relationship Id="rId88" Type="http://schemas.openxmlformats.org/officeDocument/2006/relationships/package" Target="embeddings/Microsoft_Visio___8.vsdx"/><Relationship Id="rId111" Type="http://schemas.openxmlformats.org/officeDocument/2006/relationships/package" Target="embeddings/Microsoft_Visio___15.vsdx"/><Relationship Id="rId132" Type="http://schemas.openxmlformats.org/officeDocument/2006/relationships/image" Target="media/image74.emf"/><Relationship Id="rId153" Type="http://schemas.openxmlformats.org/officeDocument/2006/relationships/hyperlink" Target="www.ti.com/lit/ds/symlink/sn65lvpe501.pdf" TargetMode="External"/><Relationship Id="rId174" Type="http://schemas.openxmlformats.org/officeDocument/2006/relationships/package" Target="embeddings/Microsoft_Visio___31.vsdx"/><Relationship Id="rId179" Type="http://schemas.openxmlformats.org/officeDocument/2006/relationships/header" Target="header5.xml"/><Relationship Id="rId15" Type="http://schemas.openxmlformats.org/officeDocument/2006/relationships/footer" Target="footer3.xml"/><Relationship Id="rId36" Type="http://schemas.openxmlformats.org/officeDocument/2006/relationships/hyperlink" Target="https://en.wikipedia.org/wiki/Standard_Model" TargetMode="External"/><Relationship Id="rId57" Type="http://schemas.openxmlformats.org/officeDocument/2006/relationships/image" Target="media/image30.png"/><Relationship Id="rId106" Type="http://schemas.openxmlformats.org/officeDocument/2006/relationships/image" Target="media/image58.emf"/><Relationship Id="rId127" Type="http://schemas.openxmlformats.org/officeDocument/2006/relationships/image" Target="media/image70.tiff"/><Relationship Id="rId10" Type="http://schemas.openxmlformats.org/officeDocument/2006/relationships/image" Target="media/image2.jpeg"/><Relationship Id="rId31" Type="http://schemas.openxmlformats.org/officeDocument/2006/relationships/image" Target="media/image12.emf"/><Relationship Id="rId52" Type="http://schemas.openxmlformats.org/officeDocument/2006/relationships/image" Target="media/image25.jpeg"/><Relationship Id="rId73" Type="http://schemas.openxmlformats.org/officeDocument/2006/relationships/image" Target="media/image42.png"/><Relationship Id="rId78" Type="http://schemas.openxmlformats.org/officeDocument/2006/relationships/image" Target="media/image46.emf"/><Relationship Id="rId94" Type="http://schemas.openxmlformats.org/officeDocument/2006/relationships/hyperlink" Target="http://geant4.web.cern.ch/geant4/applications/hepapp.shtml" TargetMode="External"/><Relationship Id="rId99" Type="http://schemas.openxmlformats.org/officeDocument/2006/relationships/package" Target="embeddings/Microsoft_Visio___9.vsdx"/><Relationship Id="rId101" Type="http://schemas.openxmlformats.org/officeDocument/2006/relationships/package" Target="embeddings/Microsoft_Visio___10.vsdx"/><Relationship Id="rId122" Type="http://schemas.openxmlformats.org/officeDocument/2006/relationships/image" Target="media/image67.emf"/><Relationship Id="rId143" Type="http://schemas.openxmlformats.org/officeDocument/2006/relationships/image" Target="media/image81.emf"/><Relationship Id="rId148" Type="http://schemas.openxmlformats.org/officeDocument/2006/relationships/image" Target="media/image85.emf"/><Relationship Id="rId164" Type="http://schemas.openxmlformats.org/officeDocument/2006/relationships/image" Target="media/image93.emf"/><Relationship Id="rId169" Type="http://schemas.openxmlformats.org/officeDocument/2006/relationships/image" Target="media/image97.emf"/></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Backup\&#25105;&#30340;Word&#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663F95D-62B4-4D40-93A8-C59759B3E0E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E5E15-7911-49C4-A987-32402431C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我的Word模板.dotx</Template>
  <TotalTime>30842</TotalTime>
  <Pages>131</Pages>
  <Words>17522</Words>
  <Characters>99880</Characters>
  <Application>Microsoft Office Word</Application>
  <DocSecurity>0</DocSecurity>
  <Lines>832</Lines>
  <Paragraphs>234</Paragraphs>
  <ScaleCrop>false</ScaleCrop>
  <Company/>
  <LinksUpToDate>false</LinksUpToDate>
  <CharactersWithSpaces>117168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dc:creator>
  <cp:keywords/>
  <dc:description/>
  <cp:lastModifiedBy>Di JIANG</cp:lastModifiedBy>
  <cp:revision>481</cp:revision>
  <cp:lastPrinted>2017-06-05T01:13:00Z</cp:lastPrinted>
  <dcterms:created xsi:type="dcterms:W3CDTF">2017-04-06T03:40:00Z</dcterms:created>
  <dcterms:modified xsi:type="dcterms:W3CDTF">2017-06-05T04:55:00Z</dcterms:modified>
</cp:coreProperties>
</file>